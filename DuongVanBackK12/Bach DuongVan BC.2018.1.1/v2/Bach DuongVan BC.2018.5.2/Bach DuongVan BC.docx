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39B9" w:rsidRPr="00655437" w:rsidRDefault="000539B9" w:rsidP="00262079">
      <w:pPr>
        <w:tabs>
          <w:tab w:val="left" w:pos="851"/>
        </w:tabs>
        <w:spacing w:line="276" w:lineRule="auto"/>
        <w:ind w:firstLine="0"/>
        <w:jc w:val="center"/>
        <w:rPr>
          <w:b/>
          <w:sz w:val="32"/>
          <w:szCs w:val="32"/>
          <w:lang w:val="vi-VN"/>
        </w:rPr>
      </w:pPr>
      <w:r w:rsidRPr="00655437">
        <w:rPr>
          <w:b/>
          <w:noProof/>
          <w:sz w:val="32"/>
          <w:szCs w:val="32"/>
        </w:rPr>
        <w:t>HỌC VIỆN KỸ THUẬT QUÂN SỰ</w:t>
      </w:r>
    </w:p>
    <w:p w:rsidR="000539B9" w:rsidRPr="00E9736B" w:rsidRDefault="000539B9" w:rsidP="00C3182D">
      <w:pPr>
        <w:spacing w:line="276" w:lineRule="auto"/>
        <w:ind w:firstLine="0"/>
        <w:jc w:val="left"/>
        <w:rPr>
          <w:b/>
          <w:szCs w:val="28"/>
          <w:lang w:val="vi-VN"/>
        </w:rPr>
      </w:pPr>
    </w:p>
    <w:p w:rsidR="000539B9" w:rsidRDefault="000539B9" w:rsidP="000539B9">
      <w:pPr>
        <w:spacing w:line="276" w:lineRule="auto"/>
        <w:ind w:firstLine="0"/>
        <w:jc w:val="left"/>
        <w:rPr>
          <w:b/>
          <w:szCs w:val="28"/>
          <w:lang w:val="vi-VN"/>
        </w:rPr>
      </w:pPr>
    </w:p>
    <w:p w:rsidR="00655437" w:rsidRPr="00E9736B" w:rsidRDefault="00655437" w:rsidP="000539B9">
      <w:pPr>
        <w:spacing w:line="276" w:lineRule="auto"/>
        <w:ind w:firstLine="0"/>
        <w:jc w:val="left"/>
        <w:rPr>
          <w:b/>
          <w:szCs w:val="28"/>
          <w:lang w:val="vi-VN"/>
        </w:rPr>
      </w:pPr>
    </w:p>
    <w:p w:rsidR="000539B9" w:rsidRPr="00655437" w:rsidRDefault="000539B9" w:rsidP="00655437">
      <w:pPr>
        <w:spacing w:line="276" w:lineRule="auto"/>
        <w:ind w:firstLine="0"/>
        <w:jc w:val="center"/>
        <w:rPr>
          <w:b/>
          <w:sz w:val="24"/>
          <w:szCs w:val="24"/>
        </w:rPr>
      </w:pPr>
      <w:r w:rsidRPr="00655437">
        <w:rPr>
          <w:b/>
          <w:sz w:val="24"/>
          <w:szCs w:val="24"/>
        </w:rPr>
        <w:t>DƯƠNG VĂN BÁCH</w:t>
      </w:r>
    </w:p>
    <w:p w:rsidR="005A11F0" w:rsidRPr="00655437" w:rsidRDefault="005A11F0" w:rsidP="00655437">
      <w:pPr>
        <w:spacing w:line="276" w:lineRule="auto"/>
        <w:ind w:firstLine="0"/>
        <w:jc w:val="center"/>
        <w:rPr>
          <w:b/>
          <w:sz w:val="24"/>
          <w:szCs w:val="24"/>
        </w:rPr>
      </w:pPr>
      <w:r w:rsidRPr="00655437">
        <w:rPr>
          <w:b/>
          <w:sz w:val="24"/>
          <w:szCs w:val="24"/>
        </w:rPr>
        <w:t>KHÓA</w:t>
      </w:r>
      <w:r w:rsidR="00427128" w:rsidRPr="00655437">
        <w:rPr>
          <w:b/>
          <w:sz w:val="24"/>
          <w:szCs w:val="24"/>
        </w:rPr>
        <w:t xml:space="preserve"> </w:t>
      </w:r>
      <w:r w:rsidRPr="00655437">
        <w:rPr>
          <w:b/>
          <w:sz w:val="24"/>
          <w:szCs w:val="24"/>
        </w:rPr>
        <w:t>12</w:t>
      </w:r>
    </w:p>
    <w:p w:rsidR="005A11F0" w:rsidRPr="00655437" w:rsidRDefault="005A11F0" w:rsidP="00655437">
      <w:pPr>
        <w:spacing w:line="276" w:lineRule="auto"/>
        <w:ind w:firstLine="0"/>
        <w:jc w:val="center"/>
        <w:rPr>
          <w:b/>
          <w:sz w:val="24"/>
          <w:szCs w:val="24"/>
        </w:rPr>
      </w:pPr>
      <w:r w:rsidRPr="00655437">
        <w:rPr>
          <w:b/>
          <w:sz w:val="24"/>
          <w:szCs w:val="24"/>
        </w:rPr>
        <w:t>HỆ ĐÀO TẠO</w:t>
      </w:r>
      <w:r w:rsidR="00427128" w:rsidRPr="00655437">
        <w:rPr>
          <w:b/>
          <w:sz w:val="24"/>
          <w:szCs w:val="24"/>
        </w:rPr>
        <w:t xml:space="preserve"> </w:t>
      </w:r>
      <w:r w:rsidRPr="00655437">
        <w:rPr>
          <w:b/>
          <w:sz w:val="24"/>
          <w:szCs w:val="24"/>
        </w:rPr>
        <w:t>DÂN SỰ</w:t>
      </w:r>
    </w:p>
    <w:p w:rsidR="006326E5" w:rsidRPr="00E9736B" w:rsidRDefault="006326E5" w:rsidP="00655437">
      <w:pPr>
        <w:spacing w:line="276" w:lineRule="auto"/>
        <w:ind w:firstLine="0"/>
        <w:rPr>
          <w:b/>
          <w:szCs w:val="28"/>
        </w:rPr>
      </w:pPr>
    </w:p>
    <w:p w:rsidR="006326E5" w:rsidRPr="00E9736B" w:rsidRDefault="006326E5" w:rsidP="00655437">
      <w:pPr>
        <w:spacing w:line="276" w:lineRule="auto"/>
        <w:ind w:firstLine="0"/>
        <w:rPr>
          <w:b/>
          <w:szCs w:val="28"/>
        </w:rPr>
      </w:pPr>
    </w:p>
    <w:p w:rsidR="00427128" w:rsidRDefault="00427128" w:rsidP="00655437">
      <w:pPr>
        <w:spacing w:line="276" w:lineRule="auto"/>
        <w:ind w:firstLine="0"/>
        <w:jc w:val="center"/>
        <w:rPr>
          <w:b/>
          <w:sz w:val="56"/>
          <w:szCs w:val="56"/>
        </w:rPr>
      </w:pPr>
      <w:r>
        <w:rPr>
          <w:b/>
          <w:sz w:val="56"/>
          <w:szCs w:val="56"/>
        </w:rPr>
        <w:t>ĐỒ ÁN TỐT NGHIỆP ĐẠI HỌC</w:t>
      </w:r>
    </w:p>
    <w:p w:rsidR="00655437" w:rsidRDefault="00427128" w:rsidP="00655437">
      <w:pPr>
        <w:spacing w:line="276" w:lineRule="auto"/>
        <w:ind w:firstLine="0"/>
        <w:jc w:val="center"/>
        <w:rPr>
          <w:b/>
          <w:sz w:val="24"/>
          <w:szCs w:val="24"/>
        </w:rPr>
      </w:pPr>
      <w:r>
        <w:rPr>
          <w:b/>
          <w:sz w:val="24"/>
          <w:szCs w:val="24"/>
        </w:rPr>
        <w:t xml:space="preserve">CHUYÊN NGÀNH </w:t>
      </w:r>
      <w:r w:rsidR="00262079">
        <w:rPr>
          <w:b/>
          <w:sz w:val="24"/>
          <w:szCs w:val="24"/>
        </w:rPr>
        <w:t xml:space="preserve">CÔNG NGHỆ </w:t>
      </w:r>
      <w:r>
        <w:rPr>
          <w:b/>
          <w:sz w:val="24"/>
          <w:szCs w:val="24"/>
        </w:rPr>
        <w:t>THÔNG TIN</w:t>
      </w:r>
    </w:p>
    <w:p w:rsidR="00655437" w:rsidRDefault="00655437" w:rsidP="00655437">
      <w:pPr>
        <w:spacing w:line="276" w:lineRule="auto"/>
        <w:ind w:firstLine="0"/>
        <w:rPr>
          <w:b/>
          <w:sz w:val="24"/>
          <w:szCs w:val="24"/>
        </w:rPr>
      </w:pPr>
    </w:p>
    <w:p w:rsidR="00655437" w:rsidRDefault="00655437" w:rsidP="00655437">
      <w:pPr>
        <w:spacing w:line="276" w:lineRule="auto"/>
        <w:ind w:firstLine="0"/>
        <w:rPr>
          <w:b/>
          <w:sz w:val="24"/>
          <w:szCs w:val="24"/>
        </w:rPr>
      </w:pPr>
    </w:p>
    <w:p w:rsidR="00655437" w:rsidRDefault="00655437" w:rsidP="00655437">
      <w:pPr>
        <w:spacing w:line="276" w:lineRule="auto"/>
        <w:ind w:firstLine="0"/>
        <w:rPr>
          <w:b/>
          <w:sz w:val="24"/>
          <w:szCs w:val="24"/>
        </w:rPr>
      </w:pPr>
    </w:p>
    <w:p w:rsidR="00655437" w:rsidRPr="00427128" w:rsidRDefault="00655437" w:rsidP="00655437">
      <w:pPr>
        <w:spacing w:line="276" w:lineRule="auto"/>
        <w:ind w:firstLine="0"/>
        <w:rPr>
          <w:b/>
          <w:sz w:val="24"/>
          <w:szCs w:val="24"/>
        </w:rPr>
      </w:pPr>
    </w:p>
    <w:p w:rsidR="00655437" w:rsidRPr="00655437" w:rsidRDefault="000539B9" w:rsidP="00655437">
      <w:pPr>
        <w:spacing w:line="276" w:lineRule="auto"/>
        <w:ind w:firstLine="0"/>
        <w:jc w:val="center"/>
        <w:rPr>
          <w:b/>
          <w:sz w:val="32"/>
          <w:szCs w:val="32"/>
        </w:rPr>
      </w:pPr>
      <w:r w:rsidRPr="00655437">
        <w:rPr>
          <w:b/>
          <w:sz w:val="32"/>
          <w:szCs w:val="32"/>
        </w:rPr>
        <w:t>XÂY DỰNG HỆ THỐNG THÔNG TIN HỎI ĐÁP</w:t>
      </w:r>
    </w:p>
    <w:p w:rsidR="000539B9" w:rsidRPr="00655437" w:rsidRDefault="000539B9" w:rsidP="00655437">
      <w:pPr>
        <w:spacing w:line="276" w:lineRule="auto"/>
        <w:ind w:firstLine="0"/>
        <w:jc w:val="center"/>
        <w:rPr>
          <w:b/>
          <w:sz w:val="32"/>
          <w:szCs w:val="32"/>
        </w:rPr>
      </w:pPr>
      <w:r w:rsidRPr="00655437">
        <w:rPr>
          <w:b/>
          <w:sz w:val="32"/>
          <w:szCs w:val="32"/>
        </w:rPr>
        <w:t>VÀ TÌM KIẾM CHUYÊN GIA TOÁN PHỔ THÔNG</w:t>
      </w:r>
    </w:p>
    <w:p w:rsidR="0003726A" w:rsidRDefault="0003726A" w:rsidP="0003726A">
      <w:pPr>
        <w:spacing w:line="276" w:lineRule="auto"/>
        <w:ind w:firstLine="0"/>
        <w:jc w:val="left"/>
        <w:rPr>
          <w:szCs w:val="28"/>
          <w:lang w:val="vi-VN"/>
        </w:rPr>
      </w:pPr>
    </w:p>
    <w:p w:rsidR="0003726A" w:rsidRDefault="0003726A" w:rsidP="0003726A">
      <w:pPr>
        <w:spacing w:line="276" w:lineRule="auto"/>
        <w:ind w:firstLine="0"/>
        <w:jc w:val="left"/>
        <w:rPr>
          <w:b/>
          <w:sz w:val="24"/>
          <w:szCs w:val="24"/>
        </w:rPr>
      </w:pPr>
    </w:p>
    <w:p w:rsidR="0003726A" w:rsidRDefault="0003726A" w:rsidP="0003726A">
      <w:pPr>
        <w:spacing w:line="276" w:lineRule="auto"/>
        <w:ind w:firstLine="0"/>
        <w:jc w:val="left"/>
        <w:rPr>
          <w:b/>
          <w:sz w:val="24"/>
          <w:szCs w:val="24"/>
        </w:rPr>
      </w:pPr>
    </w:p>
    <w:p w:rsidR="0003726A" w:rsidRDefault="0003726A" w:rsidP="0003726A">
      <w:pPr>
        <w:spacing w:line="276" w:lineRule="auto"/>
        <w:ind w:firstLine="0"/>
        <w:jc w:val="left"/>
        <w:rPr>
          <w:b/>
          <w:sz w:val="24"/>
          <w:szCs w:val="24"/>
        </w:rPr>
      </w:pPr>
    </w:p>
    <w:p w:rsidR="0003726A" w:rsidRDefault="0003726A" w:rsidP="0003726A">
      <w:pPr>
        <w:spacing w:line="276" w:lineRule="auto"/>
        <w:ind w:firstLine="0"/>
        <w:rPr>
          <w:b/>
          <w:sz w:val="24"/>
          <w:szCs w:val="24"/>
        </w:rPr>
      </w:pPr>
    </w:p>
    <w:p w:rsidR="00262079" w:rsidRDefault="00655437" w:rsidP="0003726A">
      <w:pPr>
        <w:spacing w:line="276" w:lineRule="auto"/>
        <w:ind w:firstLine="0"/>
        <w:jc w:val="center"/>
        <w:rPr>
          <w:b/>
          <w:sz w:val="24"/>
          <w:szCs w:val="24"/>
        </w:rPr>
        <w:sectPr w:rsidR="00262079" w:rsidSect="0003726A">
          <w:headerReference w:type="default" r:id="rId8"/>
          <w:footerReference w:type="default" r:id="rId9"/>
          <w:type w:val="continuous"/>
          <w:pgSz w:w="11907" w:h="16839" w:code="9"/>
          <w:pgMar w:top="1418" w:right="851" w:bottom="1134" w:left="1985" w:header="0" w:footer="0" w:gutter="0"/>
          <w:pgBorders w:display="firstPage">
            <w:top w:val="single" w:sz="4" w:space="10" w:color="auto"/>
            <w:left w:val="single" w:sz="4" w:space="0" w:color="auto"/>
            <w:bottom w:val="single" w:sz="4" w:space="10" w:color="auto"/>
            <w:right w:val="single" w:sz="4" w:space="0" w:color="auto"/>
          </w:pgBorders>
          <w:pgNumType w:start="0"/>
          <w:cols w:space="720"/>
          <w:formProt w:val="0"/>
          <w:titlePg/>
          <w:docGrid w:linePitch="381" w:charSpace="-14337"/>
        </w:sectPr>
      </w:pPr>
      <w:r w:rsidRPr="00655437">
        <w:rPr>
          <w:b/>
          <w:sz w:val="24"/>
          <w:szCs w:val="24"/>
        </w:rPr>
        <w:t>NĂM</w:t>
      </w:r>
      <w:r w:rsidR="000539B9" w:rsidRPr="00E9736B">
        <w:rPr>
          <w:b/>
          <w:szCs w:val="28"/>
          <w:lang w:val="vi-VN"/>
        </w:rPr>
        <w:t xml:space="preserve"> </w:t>
      </w:r>
      <w:r w:rsidR="000539B9" w:rsidRPr="00655437">
        <w:rPr>
          <w:b/>
          <w:sz w:val="24"/>
          <w:szCs w:val="24"/>
        </w:rPr>
        <w:t>2018</w:t>
      </w:r>
    </w:p>
    <w:p w:rsidR="00262079" w:rsidRPr="00655437" w:rsidRDefault="00262079" w:rsidP="00262079">
      <w:pPr>
        <w:tabs>
          <w:tab w:val="left" w:pos="851"/>
        </w:tabs>
        <w:spacing w:line="276" w:lineRule="auto"/>
        <w:ind w:firstLine="0"/>
        <w:jc w:val="center"/>
        <w:rPr>
          <w:b/>
          <w:sz w:val="32"/>
          <w:szCs w:val="32"/>
          <w:lang w:val="vi-VN"/>
        </w:rPr>
      </w:pPr>
      <w:r w:rsidRPr="00655437">
        <w:rPr>
          <w:b/>
          <w:noProof/>
          <w:sz w:val="32"/>
          <w:szCs w:val="32"/>
        </w:rPr>
        <w:lastRenderedPageBreak/>
        <w:t>HỌC VIỆN KỸ THUẬT QUÂN SỰ</w:t>
      </w:r>
    </w:p>
    <w:p w:rsidR="00262079" w:rsidRPr="00E9736B" w:rsidRDefault="00262079" w:rsidP="00262079">
      <w:pPr>
        <w:spacing w:line="276" w:lineRule="auto"/>
        <w:ind w:firstLine="0"/>
        <w:jc w:val="left"/>
        <w:rPr>
          <w:b/>
          <w:szCs w:val="28"/>
          <w:lang w:val="vi-VN"/>
        </w:rPr>
      </w:pPr>
    </w:p>
    <w:p w:rsidR="00262079" w:rsidRDefault="00262079" w:rsidP="00262079">
      <w:pPr>
        <w:spacing w:line="276" w:lineRule="auto"/>
        <w:ind w:firstLine="0"/>
        <w:jc w:val="left"/>
        <w:rPr>
          <w:b/>
          <w:szCs w:val="28"/>
          <w:lang w:val="vi-VN"/>
        </w:rPr>
      </w:pPr>
    </w:p>
    <w:p w:rsidR="00262079" w:rsidRPr="00E9736B" w:rsidRDefault="00262079" w:rsidP="00262079">
      <w:pPr>
        <w:spacing w:line="276" w:lineRule="auto"/>
        <w:ind w:firstLine="0"/>
        <w:jc w:val="left"/>
        <w:rPr>
          <w:b/>
          <w:szCs w:val="28"/>
          <w:lang w:val="vi-VN"/>
        </w:rPr>
      </w:pPr>
    </w:p>
    <w:p w:rsidR="00262079" w:rsidRPr="00655437" w:rsidRDefault="00262079" w:rsidP="00262079">
      <w:pPr>
        <w:spacing w:line="276" w:lineRule="auto"/>
        <w:ind w:firstLine="0"/>
        <w:jc w:val="center"/>
        <w:rPr>
          <w:b/>
          <w:sz w:val="24"/>
          <w:szCs w:val="24"/>
        </w:rPr>
      </w:pPr>
      <w:r w:rsidRPr="00655437">
        <w:rPr>
          <w:b/>
          <w:sz w:val="24"/>
          <w:szCs w:val="24"/>
        </w:rPr>
        <w:t>DƯƠNG VĂN BÁCH</w:t>
      </w:r>
    </w:p>
    <w:p w:rsidR="00262079" w:rsidRPr="00655437" w:rsidRDefault="00262079" w:rsidP="00262079">
      <w:pPr>
        <w:spacing w:line="276" w:lineRule="auto"/>
        <w:ind w:firstLine="0"/>
        <w:jc w:val="center"/>
        <w:rPr>
          <w:b/>
          <w:sz w:val="24"/>
          <w:szCs w:val="24"/>
        </w:rPr>
      </w:pPr>
      <w:r w:rsidRPr="00655437">
        <w:rPr>
          <w:b/>
          <w:sz w:val="24"/>
          <w:szCs w:val="24"/>
        </w:rPr>
        <w:t>KHÓA 12</w:t>
      </w:r>
    </w:p>
    <w:p w:rsidR="00262079" w:rsidRPr="00655437" w:rsidRDefault="00262079" w:rsidP="00262079">
      <w:pPr>
        <w:spacing w:line="276" w:lineRule="auto"/>
        <w:ind w:firstLine="0"/>
        <w:jc w:val="center"/>
        <w:rPr>
          <w:b/>
          <w:sz w:val="24"/>
          <w:szCs w:val="24"/>
        </w:rPr>
      </w:pPr>
      <w:r w:rsidRPr="00655437">
        <w:rPr>
          <w:b/>
          <w:sz w:val="24"/>
          <w:szCs w:val="24"/>
        </w:rPr>
        <w:t>HỆ ĐÀO TẠO DÂN SỰ</w:t>
      </w:r>
    </w:p>
    <w:p w:rsidR="00262079" w:rsidRPr="00E9736B" w:rsidRDefault="00262079" w:rsidP="00262079">
      <w:pPr>
        <w:spacing w:line="276" w:lineRule="auto"/>
        <w:ind w:firstLine="0"/>
        <w:rPr>
          <w:b/>
          <w:szCs w:val="28"/>
        </w:rPr>
      </w:pPr>
    </w:p>
    <w:p w:rsidR="00262079" w:rsidRPr="00E9736B" w:rsidRDefault="00262079" w:rsidP="00262079">
      <w:pPr>
        <w:spacing w:line="276" w:lineRule="auto"/>
        <w:ind w:firstLine="0"/>
        <w:rPr>
          <w:b/>
          <w:szCs w:val="28"/>
        </w:rPr>
      </w:pPr>
    </w:p>
    <w:p w:rsidR="00262079" w:rsidRDefault="00262079" w:rsidP="00262079">
      <w:pPr>
        <w:spacing w:line="276" w:lineRule="auto"/>
        <w:ind w:firstLine="0"/>
        <w:jc w:val="center"/>
        <w:rPr>
          <w:b/>
          <w:sz w:val="56"/>
          <w:szCs w:val="56"/>
        </w:rPr>
      </w:pPr>
      <w:r>
        <w:rPr>
          <w:b/>
          <w:sz w:val="56"/>
          <w:szCs w:val="56"/>
        </w:rPr>
        <w:t>ĐỒ ÁN TỐT NGHIỆP ĐẠI HỌC</w:t>
      </w:r>
    </w:p>
    <w:p w:rsidR="00262079" w:rsidRDefault="00262079" w:rsidP="00262079">
      <w:pPr>
        <w:spacing w:line="276" w:lineRule="auto"/>
        <w:ind w:firstLine="0"/>
        <w:jc w:val="center"/>
        <w:rPr>
          <w:b/>
          <w:sz w:val="24"/>
          <w:szCs w:val="24"/>
        </w:rPr>
      </w:pPr>
      <w:r>
        <w:rPr>
          <w:b/>
          <w:sz w:val="24"/>
          <w:szCs w:val="24"/>
        </w:rPr>
        <w:t>NGÀNH: CÔNG NGHỆ THÔNG TIN</w:t>
      </w:r>
    </w:p>
    <w:p w:rsidR="00262079" w:rsidRDefault="00262079" w:rsidP="00262079">
      <w:pPr>
        <w:spacing w:line="276" w:lineRule="auto"/>
        <w:ind w:firstLine="0"/>
        <w:jc w:val="center"/>
        <w:rPr>
          <w:b/>
          <w:sz w:val="24"/>
          <w:szCs w:val="24"/>
        </w:rPr>
      </w:pPr>
      <w:r>
        <w:rPr>
          <w:b/>
          <w:sz w:val="24"/>
          <w:szCs w:val="24"/>
        </w:rPr>
        <w:t xml:space="preserve">MÃ SỐ: </w:t>
      </w:r>
      <w:r>
        <w:t>5248020103</w:t>
      </w:r>
    </w:p>
    <w:p w:rsidR="00262079" w:rsidRDefault="00262079" w:rsidP="00262079">
      <w:pPr>
        <w:spacing w:line="276" w:lineRule="auto"/>
        <w:ind w:firstLine="0"/>
        <w:rPr>
          <w:b/>
          <w:sz w:val="24"/>
          <w:szCs w:val="24"/>
        </w:rPr>
      </w:pPr>
    </w:p>
    <w:p w:rsidR="00262079" w:rsidRPr="00427128" w:rsidRDefault="00262079" w:rsidP="00262079">
      <w:pPr>
        <w:spacing w:line="276" w:lineRule="auto"/>
        <w:ind w:firstLine="0"/>
        <w:rPr>
          <w:b/>
          <w:sz w:val="24"/>
          <w:szCs w:val="24"/>
        </w:rPr>
      </w:pPr>
    </w:p>
    <w:p w:rsidR="00262079" w:rsidRPr="00655437" w:rsidRDefault="00262079" w:rsidP="00262079">
      <w:pPr>
        <w:spacing w:line="276" w:lineRule="auto"/>
        <w:ind w:firstLine="0"/>
        <w:jc w:val="center"/>
        <w:rPr>
          <w:b/>
          <w:sz w:val="32"/>
          <w:szCs w:val="32"/>
        </w:rPr>
      </w:pPr>
      <w:r w:rsidRPr="00655437">
        <w:rPr>
          <w:b/>
          <w:sz w:val="32"/>
          <w:szCs w:val="32"/>
        </w:rPr>
        <w:t>XÂY DỰNG HỆ THỐNG THÔNG TIN HỎI ĐÁP</w:t>
      </w:r>
    </w:p>
    <w:p w:rsidR="00262079" w:rsidRPr="00655437" w:rsidRDefault="00262079" w:rsidP="00262079">
      <w:pPr>
        <w:spacing w:line="276" w:lineRule="auto"/>
        <w:ind w:firstLine="0"/>
        <w:jc w:val="center"/>
        <w:rPr>
          <w:b/>
          <w:sz w:val="32"/>
          <w:szCs w:val="32"/>
        </w:rPr>
      </w:pPr>
      <w:r w:rsidRPr="00655437">
        <w:rPr>
          <w:b/>
          <w:sz w:val="32"/>
          <w:szCs w:val="32"/>
        </w:rPr>
        <w:t>VÀ TÌM KIẾM CHUYÊN GIA TOÁN PHỔ THÔNG</w:t>
      </w:r>
    </w:p>
    <w:p w:rsidR="00262079" w:rsidRDefault="00262079" w:rsidP="00262079">
      <w:pPr>
        <w:spacing w:line="276" w:lineRule="auto"/>
        <w:ind w:firstLine="0"/>
        <w:jc w:val="left"/>
        <w:rPr>
          <w:szCs w:val="28"/>
          <w:lang w:val="vi-VN"/>
        </w:rPr>
      </w:pPr>
    </w:p>
    <w:p w:rsidR="00262079" w:rsidRDefault="00262079" w:rsidP="00262079">
      <w:pPr>
        <w:spacing w:line="276" w:lineRule="auto"/>
        <w:ind w:firstLine="0"/>
        <w:jc w:val="left"/>
        <w:rPr>
          <w:b/>
          <w:sz w:val="24"/>
          <w:szCs w:val="24"/>
        </w:rPr>
      </w:pPr>
    </w:p>
    <w:p w:rsidR="00262079" w:rsidRDefault="00262079" w:rsidP="0049060C">
      <w:pPr>
        <w:spacing w:line="276" w:lineRule="auto"/>
        <w:ind w:firstLine="0"/>
        <w:jc w:val="center"/>
        <w:rPr>
          <w:b/>
          <w:i/>
        </w:rPr>
      </w:pPr>
      <w:r w:rsidRPr="0049060C">
        <w:rPr>
          <w:b/>
          <w:i/>
        </w:rPr>
        <w:t>Cán bộ hướng dẫn khoa học</w:t>
      </w:r>
    </w:p>
    <w:p w:rsidR="0049060C" w:rsidRPr="0049060C" w:rsidRDefault="0049060C" w:rsidP="0049060C">
      <w:pPr>
        <w:spacing w:line="276" w:lineRule="auto"/>
        <w:ind w:firstLine="0"/>
        <w:rPr>
          <w:b/>
          <w:i/>
          <w:sz w:val="24"/>
          <w:szCs w:val="24"/>
        </w:rPr>
      </w:pPr>
    </w:p>
    <w:p w:rsidR="00262079" w:rsidRDefault="00262079" w:rsidP="00262079">
      <w:pPr>
        <w:spacing w:line="276" w:lineRule="auto"/>
        <w:ind w:firstLine="0"/>
        <w:jc w:val="left"/>
        <w:rPr>
          <w:b/>
          <w:sz w:val="24"/>
          <w:szCs w:val="24"/>
        </w:rPr>
      </w:pPr>
    </w:p>
    <w:p w:rsidR="00262079" w:rsidRDefault="00262079" w:rsidP="00262079">
      <w:pPr>
        <w:spacing w:line="276" w:lineRule="auto"/>
        <w:ind w:firstLine="0"/>
        <w:rPr>
          <w:b/>
          <w:sz w:val="24"/>
          <w:szCs w:val="24"/>
        </w:rPr>
      </w:pPr>
    </w:p>
    <w:p w:rsidR="00262079" w:rsidRDefault="00262079" w:rsidP="00262079">
      <w:pPr>
        <w:spacing w:line="276" w:lineRule="auto"/>
        <w:ind w:firstLine="0"/>
        <w:jc w:val="center"/>
        <w:rPr>
          <w:b/>
          <w:sz w:val="24"/>
          <w:szCs w:val="24"/>
        </w:rPr>
        <w:sectPr w:rsidR="00262079" w:rsidSect="00262079">
          <w:footerReference w:type="default" r:id="rId10"/>
          <w:pgSz w:w="11907" w:h="16839" w:code="9"/>
          <w:pgMar w:top="1418" w:right="851" w:bottom="1134" w:left="1985" w:header="0" w:footer="0" w:gutter="0"/>
          <w:pgBorders w:display="firstPage">
            <w:top w:val="single" w:sz="4" w:space="10" w:color="auto"/>
            <w:left w:val="single" w:sz="4" w:space="0" w:color="auto"/>
            <w:bottom w:val="single" w:sz="4" w:space="10" w:color="auto"/>
            <w:right w:val="single" w:sz="4" w:space="0" w:color="auto"/>
          </w:pgBorders>
          <w:pgNumType w:start="0"/>
          <w:cols w:space="720"/>
          <w:formProt w:val="0"/>
          <w:titlePg/>
          <w:docGrid w:linePitch="381" w:charSpace="-14337"/>
        </w:sectPr>
      </w:pPr>
      <w:r w:rsidRPr="00655437">
        <w:rPr>
          <w:b/>
          <w:sz w:val="24"/>
          <w:szCs w:val="24"/>
        </w:rPr>
        <w:t>NĂM</w:t>
      </w:r>
      <w:r w:rsidRPr="00E9736B">
        <w:rPr>
          <w:b/>
          <w:szCs w:val="28"/>
          <w:lang w:val="vi-VN"/>
        </w:rPr>
        <w:t xml:space="preserve"> </w:t>
      </w:r>
      <w:r>
        <w:rPr>
          <w:b/>
          <w:sz w:val="24"/>
          <w:szCs w:val="24"/>
        </w:rPr>
        <w:t>2018</w:t>
      </w:r>
    </w:p>
    <w:p w:rsidR="00455E72" w:rsidRPr="00E9736B" w:rsidRDefault="004315F3" w:rsidP="00F075B3">
      <w:pPr>
        <w:pStyle w:val="Heading1"/>
      </w:pPr>
      <w:bookmarkStart w:id="0" w:name="_Toc513687217"/>
      <w:r w:rsidRPr="00E9736B">
        <w:lastRenderedPageBreak/>
        <w:t>LỜI CẢM ƠN</w:t>
      </w:r>
      <w:bookmarkEnd w:id="0"/>
    </w:p>
    <w:p w:rsidR="00455E72" w:rsidRPr="00E9736B" w:rsidRDefault="004315F3" w:rsidP="00D0348B">
      <w:pPr>
        <w:spacing w:before="120" w:after="120"/>
        <w:ind w:firstLine="567"/>
        <w:rPr>
          <w:szCs w:val="28"/>
        </w:rPr>
      </w:pPr>
      <w:r w:rsidRPr="00E9736B">
        <w:rPr>
          <w:szCs w:val="28"/>
        </w:rPr>
        <w:t>Trong thời gian làm đồ án tốt nghiệp, em đã nhận được nhiều sự giúp đỡ,</w:t>
      </w:r>
      <w:r w:rsidR="00B25BCC" w:rsidRPr="00E9736B">
        <w:rPr>
          <w:szCs w:val="28"/>
        </w:rPr>
        <w:t xml:space="preserve"> </w:t>
      </w:r>
      <w:r w:rsidRPr="00E9736B">
        <w:rPr>
          <w:szCs w:val="28"/>
        </w:rPr>
        <w:t>đóng góp ý kiến và chỉ bảo nhiệt tình của thầy cô, gia đình và bạn bè.</w:t>
      </w:r>
    </w:p>
    <w:p w:rsidR="00455E72" w:rsidRPr="00E9736B" w:rsidRDefault="004315F3" w:rsidP="00D0348B">
      <w:pPr>
        <w:spacing w:before="120" w:after="120"/>
        <w:rPr>
          <w:szCs w:val="28"/>
        </w:rPr>
      </w:pPr>
      <w:r w:rsidRPr="00E9736B">
        <w:rPr>
          <w:szCs w:val="28"/>
        </w:rPr>
        <w:t>Em xin gửi lời cảm ơn chân thành đến thầy Nguyễn</w:t>
      </w:r>
      <w:r w:rsidR="00593974" w:rsidRPr="00E9736B">
        <w:rPr>
          <w:szCs w:val="28"/>
        </w:rPr>
        <w:t xml:space="preserve"> Mạnh Hùng và cô Đỗ Thị Mai Hường</w:t>
      </w:r>
      <w:r w:rsidRPr="00E9736B">
        <w:rPr>
          <w:szCs w:val="28"/>
        </w:rPr>
        <w:t xml:space="preserve">, giáo viên khoa công nghệ thông tin - </w:t>
      </w:r>
      <w:r w:rsidR="00B25BCC" w:rsidRPr="00E9736B">
        <w:rPr>
          <w:szCs w:val="28"/>
        </w:rPr>
        <w:t>H</w:t>
      </w:r>
      <w:r w:rsidRPr="00E9736B">
        <w:rPr>
          <w:szCs w:val="28"/>
        </w:rPr>
        <w:t xml:space="preserve">ọc </w:t>
      </w:r>
      <w:r w:rsidR="00B25BCC" w:rsidRPr="00E9736B">
        <w:rPr>
          <w:szCs w:val="28"/>
        </w:rPr>
        <w:t>v</w:t>
      </w:r>
      <w:r w:rsidRPr="00E9736B">
        <w:rPr>
          <w:szCs w:val="28"/>
        </w:rPr>
        <w:t xml:space="preserve">iện </w:t>
      </w:r>
      <w:r w:rsidR="00B25BCC" w:rsidRPr="00E9736B">
        <w:rPr>
          <w:szCs w:val="28"/>
        </w:rPr>
        <w:t>K</w:t>
      </w:r>
      <w:r w:rsidRPr="00E9736B">
        <w:rPr>
          <w:szCs w:val="28"/>
        </w:rPr>
        <w:t>ỹ</w:t>
      </w:r>
      <w:r w:rsidR="00B25BCC" w:rsidRPr="00E9736B">
        <w:rPr>
          <w:szCs w:val="28"/>
        </w:rPr>
        <w:t xml:space="preserve"> t</w:t>
      </w:r>
      <w:r w:rsidRPr="00E9736B">
        <w:rPr>
          <w:szCs w:val="28"/>
        </w:rPr>
        <w:t>huậ</w:t>
      </w:r>
      <w:r w:rsidR="00B25BCC" w:rsidRPr="00E9736B">
        <w:rPr>
          <w:szCs w:val="28"/>
        </w:rPr>
        <w:t>t Q</w:t>
      </w:r>
      <w:r w:rsidRPr="00E9736B">
        <w:rPr>
          <w:szCs w:val="28"/>
        </w:rPr>
        <w:t>uân sự đã tận tình hướng dẫn, chỉ bảo em trong suốt quá trình làm đồ án.</w:t>
      </w:r>
    </w:p>
    <w:p w:rsidR="00455E72" w:rsidRPr="00E9736B" w:rsidRDefault="004315F3" w:rsidP="00D0348B">
      <w:pPr>
        <w:spacing w:before="120" w:after="120"/>
        <w:rPr>
          <w:szCs w:val="28"/>
        </w:rPr>
      </w:pPr>
      <w:r w:rsidRPr="00E9736B">
        <w:rPr>
          <w:szCs w:val="28"/>
        </w:rPr>
        <w:t>Em xin</w:t>
      </w:r>
      <w:r w:rsidR="008875D0">
        <w:rPr>
          <w:szCs w:val="28"/>
        </w:rPr>
        <w:t xml:space="preserve"> gửi lời cảm ơn</w:t>
      </w:r>
      <w:r w:rsidRPr="00E9736B">
        <w:rPr>
          <w:szCs w:val="28"/>
        </w:rPr>
        <w:t xml:space="preserve"> </w:t>
      </w:r>
      <w:r w:rsidR="008875D0">
        <w:rPr>
          <w:szCs w:val="28"/>
        </w:rPr>
        <w:t>đến</w:t>
      </w:r>
      <w:r w:rsidRPr="00E9736B">
        <w:rPr>
          <w:szCs w:val="28"/>
        </w:rPr>
        <w:t xml:space="preserve"> các thầy cô giáo trong trường Học việ</w:t>
      </w:r>
      <w:r w:rsidR="00B25BCC" w:rsidRPr="00E9736B">
        <w:rPr>
          <w:szCs w:val="28"/>
        </w:rPr>
        <w:t>n K</w:t>
      </w:r>
      <w:r w:rsidRPr="00E9736B">
        <w:rPr>
          <w:szCs w:val="28"/>
        </w:rPr>
        <w:t>ỹ thuậ</w:t>
      </w:r>
      <w:r w:rsidR="00B25BCC" w:rsidRPr="00E9736B">
        <w:rPr>
          <w:szCs w:val="28"/>
        </w:rPr>
        <w:t>t Q</w:t>
      </w:r>
      <w:r w:rsidRPr="00E9736B">
        <w:rPr>
          <w:szCs w:val="28"/>
        </w:rPr>
        <w:t xml:space="preserve">uân sự nói chung, các thầy cô trong Bộ môn </w:t>
      </w:r>
      <w:r w:rsidR="00593974" w:rsidRPr="00E9736B">
        <w:rPr>
          <w:szCs w:val="28"/>
        </w:rPr>
        <w:t>Hệ thống thông tin</w:t>
      </w:r>
      <w:r w:rsidRPr="00E9736B">
        <w:rPr>
          <w:szCs w:val="28"/>
        </w:rPr>
        <w:t xml:space="preserve"> nói riêng đã </w:t>
      </w:r>
      <w:r w:rsidR="008875D0">
        <w:rPr>
          <w:szCs w:val="28"/>
        </w:rPr>
        <w:t>chỉ dạy</w:t>
      </w:r>
      <w:r w:rsidRPr="00E9736B">
        <w:rPr>
          <w:szCs w:val="28"/>
        </w:rPr>
        <w:t xml:space="preserve"> cho em kiến thức về các môn đại cương </w:t>
      </w:r>
      <w:r w:rsidR="009311EA">
        <w:rPr>
          <w:szCs w:val="28"/>
        </w:rPr>
        <w:t>và</w:t>
      </w:r>
      <w:r w:rsidRPr="00E9736B">
        <w:rPr>
          <w:szCs w:val="28"/>
        </w:rPr>
        <w:t xml:space="preserve"> các môn chuyên ngành, giúp em có được cơ sở lý thuyết vững vàng </w:t>
      </w:r>
      <w:r w:rsidR="008875D0">
        <w:rPr>
          <w:szCs w:val="28"/>
        </w:rPr>
        <w:t>để hoàn thiện đồ án</w:t>
      </w:r>
      <w:r w:rsidRPr="00E9736B">
        <w:rPr>
          <w:szCs w:val="28"/>
        </w:rPr>
        <w:t>.</w:t>
      </w:r>
    </w:p>
    <w:p w:rsidR="00455E72" w:rsidRPr="00E9736B" w:rsidRDefault="004315F3" w:rsidP="00D0348B">
      <w:pPr>
        <w:spacing w:before="120" w:after="120"/>
        <w:rPr>
          <w:szCs w:val="28"/>
        </w:rPr>
      </w:pPr>
      <w:r w:rsidRPr="00E9736B">
        <w:rPr>
          <w:szCs w:val="28"/>
        </w:rPr>
        <w:t>Cuối cùng, em xin chân thành cả</w:t>
      </w:r>
      <w:r w:rsidR="00B25BCC" w:rsidRPr="00E9736B">
        <w:rPr>
          <w:szCs w:val="28"/>
        </w:rPr>
        <w:t xml:space="preserve">m ơn gia đình, </w:t>
      </w:r>
      <w:r w:rsidR="008875D0">
        <w:rPr>
          <w:szCs w:val="28"/>
        </w:rPr>
        <w:t xml:space="preserve">các anh chị em trong công ty cổ phần 1LINK </w:t>
      </w:r>
      <w:r w:rsidRPr="00E9736B">
        <w:rPr>
          <w:szCs w:val="28"/>
        </w:rPr>
        <w:t>đã luôn tạo điều kiện, quan tâm, giúp đỡ, động viên em trong suốt quá trình học tập</w:t>
      </w:r>
      <w:r w:rsidR="008875D0">
        <w:rPr>
          <w:szCs w:val="28"/>
        </w:rPr>
        <w:t>, làm việc</w:t>
      </w:r>
      <w:r w:rsidRPr="00E9736B">
        <w:rPr>
          <w:szCs w:val="28"/>
        </w:rPr>
        <w:t xml:space="preserve"> và hoàn thành </w:t>
      </w:r>
      <w:r w:rsidR="00593974" w:rsidRPr="00E9736B">
        <w:rPr>
          <w:szCs w:val="28"/>
        </w:rPr>
        <w:t>đồ án</w:t>
      </w:r>
      <w:r w:rsidRPr="00E9736B">
        <w:rPr>
          <w:szCs w:val="28"/>
        </w:rPr>
        <w:t xml:space="preserve"> tốt nghiệp.</w:t>
      </w:r>
    </w:p>
    <w:p w:rsidR="00455E72" w:rsidRPr="00E9736B" w:rsidRDefault="00455E72" w:rsidP="008875D0">
      <w:pPr>
        <w:spacing w:before="120" w:after="120"/>
        <w:ind w:firstLine="0"/>
        <w:rPr>
          <w:szCs w:val="28"/>
        </w:rPr>
      </w:pPr>
    </w:p>
    <w:p w:rsidR="00455E72" w:rsidRPr="00E9736B" w:rsidRDefault="004315F3" w:rsidP="00D0348B">
      <w:pPr>
        <w:spacing w:before="120" w:after="120"/>
        <w:ind w:left="5040"/>
        <w:rPr>
          <w:szCs w:val="28"/>
        </w:rPr>
      </w:pPr>
      <w:r w:rsidRPr="00E9736B">
        <w:rPr>
          <w:szCs w:val="28"/>
        </w:rPr>
        <w:t>Hà Nội</w:t>
      </w:r>
      <w:r w:rsidR="00B25BCC" w:rsidRPr="00E9736B">
        <w:rPr>
          <w:szCs w:val="28"/>
        </w:rPr>
        <w:t>,</w:t>
      </w:r>
      <w:r w:rsidR="00593974" w:rsidRPr="00E9736B">
        <w:rPr>
          <w:szCs w:val="28"/>
        </w:rPr>
        <w:t xml:space="preserve"> ngày </w:t>
      </w:r>
      <w:r w:rsidR="008875D0">
        <w:rPr>
          <w:szCs w:val="28"/>
        </w:rPr>
        <w:t>02</w:t>
      </w:r>
      <w:r w:rsidR="00593974" w:rsidRPr="00E9736B">
        <w:rPr>
          <w:szCs w:val="28"/>
        </w:rPr>
        <w:t>/</w:t>
      </w:r>
      <w:r w:rsidR="008875D0">
        <w:rPr>
          <w:szCs w:val="28"/>
        </w:rPr>
        <w:t>05</w:t>
      </w:r>
      <w:r w:rsidR="00593974" w:rsidRPr="00E9736B">
        <w:rPr>
          <w:szCs w:val="28"/>
        </w:rPr>
        <w:t>/201</w:t>
      </w:r>
      <w:r w:rsidR="008875D0">
        <w:rPr>
          <w:szCs w:val="28"/>
        </w:rPr>
        <w:t>8</w:t>
      </w:r>
    </w:p>
    <w:p w:rsidR="00455E72" w:rsidRPr="00E9736B" w:rsidRDefault="001948D9" w:rsidP="00D0348B">
      <w:pPr>
        <w:spacing w:before="120" w:after="120"/>
        <w:ind w:left="5040"/>
        <w:rPr>
          <w:szCs w:val="28"/>
        </w:rPr>
      </w:pPr>
      <w:r w:rsidRPr="00E9736B">
        <w:rPr>
          <w:szCs w:val="28"/>
        </w:rPr>
        <w:t xml:space="preserve">    </w:t>
      </w:r>
      <w:r w:rsidR="004315F3" w:rsidRPr="00E9736B">
        <w:rPr>
          <w:szCs w:val="28"/>
        </w:rPr>
        <w:t>Sinh viên thực hiện</w:t>
      </w:r>
    </w:p>
    <w:p w:rsidR="001948D9" w:rsidRDefault="001948D9" w:rsidP="008875D0">
      <w:pPr>
        <w:spacing w:before="120" w:after="120"/>
        <w:ind w:firstLine="0"/>
        <w:rPr>
          <w:szCs w:val="28"/>
        </w:rPr>
      </w:pPr>
    </w:p>
    <w:p w:rsidR="008875D0" w:rsidRPr="00E9736B" w:rsidRDefault="008875D0" w:rsidP="008875D0">
      <w:pPr>
        <w:spacing w:before="120" w:after="120"/>
        <w:ind w:firstLine="0"/>
        <w:rPr>
          <w:szCs w:val="28"/>
        </w:rPr>
      </w:pPr>
    </w:p>
    <w:p w:rsidR="00455E72" w:rsidRPr="00E9736B" w:rsidRDefault="001948D9" w:rsidP="00D0348B">
      <w:pPr>
        <w:spacing w:before="120" w:after="120"/>
        <w:ind w:left="5760" w:firstLine="0"/>
        <w:rPr>
          <w:szCs w:val="28"/>
        </w:rPr>
      </w:pPr>
      <w:r w:rsidRPr="00E9736B">
        <w:rPr>
          <w:szCs w:val="28"/>
        </w:rPr>
        <w:t xml:space="preserve">     </w:t>
      </w:r>
      <w:r w:rsidR="00593974" w:rsidRPr="00E9736B">
        <w:rPr>
          <w:szCs w:val="28"/>
        </w:rPr>
        <w:t>Dương Văn Bách</w:t>
      </w:r>
    </w:p>
    <w:p w:rsidR="00455E72" w:rsidRPr="00E9736B" w:rsidRDefault="006E0390" w:rsidP="008875D0">
      <w:pPr>
        <w:spacing w:before="120" w:after="120"/>
        <w:rPr>
          <w:szCs w:val="28"/>
        </w:rPr>
      </w:pPr>
      <w:r w:rsidRPr="00E9736B">
        <w:rPr>
          <w:szCs w:val="28"/>
        </w:rPr>
        <w:br w:type="page"/>
      </w:r>
    </w:p>
    <w:p w:rsidR="009958BF" w:rsidRPr="00E9736B" w:rsidRDefault="009958BF" w:rsidP="009958BF">
      <w:pPr>
        <w:pStyle w:val="Heading1"/>
        <w:rPr>
          <w:lang w:eastAsia="ja-JP"/>
        </w:rPr>
      </w:pPr>
      <w:bookmarkStart w:id="1" w:name="_Toc476798764"/>
      <w:bookmarkStart w:id="2" w:name="_Toc476797403"/>
      <w:bookmarkStart w:id="3" w:name="_Toc513687218"/>
      <w:bookmarkEnd w:id="1"/>
      <w:bookmarkEnd w:id="2"/>
      <w:r w:rsidRPr="00E9736B">
        <w:rPr>
          <w:lang w:eastAsia="ja-JP"/>
        </w:rPr>
        <w:lastRenderedPageBreak/>
        <w:t>THUẬT NGỮ VÀ CÁC TỪ VIẾT TẮT</w:t>
      </w:r>
      <w:bookmarkEnd w:id="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bottom w:w="113" w:type="dxa"/>
        </w:tblCellMar>
        <w:tblLook w:val="04A0" w:firstRow="1" w:lastRow="0" w:firstColumn="1" w:lastColumn="0" w:noHBand="0" w:noVBand="1"/>
      </w:tblPr>
      <w:tblGrid>
        <w:gridCol w:w="1701"/>
        <w:gridCol w:w="3119"/>
        <w:gridCol w:w="4252"/>
      </w:tblGrid>
      <w:tr w:rsidR="009958BF" w:rsidRPr="00E9736B" w:rsidTr="009958BF">
        <w:trPr>
          <w:tblHeader/>
        </w:trPr>
        <w:tc>
          <w:tcPr>
            <w:tcW w:w="1701" w:type="dxa"/>
          </w:tcPr>
          <w:p w:rsidR="009958BF" w:rsidRPr="00FF675C" w:rsidRDefault="009958BF" w:rsidP="009958BF">
            <w:pPr>
              <w:pStyle w:val="Bang"/>
              <w:spacing w:before="120" w:after="120"/>
              <w:rPr>
                <w:rFonts w:cs="Times New Roman"/>
                <w:b/>
              </w:rPr>
            </w:pPr>
            <w:r w:rsidRPr="00FF675C">
              <w:rPr>
                <w:rFonts w:cs="Times New Roman"/>
                <w:b/>
              </w:rPr>
              <w:t>Thuật ngữ</w:t>
            </w:r>
          </w:p>
        </w:tc>
        <w:tc>
          <w:tcPr>
            <w:tcW w:w="3119" w:type="dxa"/>
          </w:tcPr>
          <w:p w:rsidR="009958BF" w:rsidRPr="00FF675C" w:rsidRDefault="009958BF" w:rsidP="009958BF">
            <w:pPr>
              <w:pStyle w:val="Bang"/>
              <w:spacing w:before="120" w:after="120"/>
              <w:rPr>
                <w:rFonts w:cs="Times New Roman"/>
                <w:b/>
              </w:rPr>
            </w:pPr>
            <w:r w:rsidRPr="00FF675C">
              <w:rPr>
                <w:rFonts w:cs="Times New Roman"/>
                <w:b/>
              </w:rPr>
              <w:t>Định nghĩa</w:t>
            </w:r>
          </w:p>
        </w:tc>
        <w:tc>
          <w:tcPr>
            <w:tcW w:w="4252" w:type="dxa"/>
          </w:tcPr>
          <w:p w:rsidR="009958BF" w:rsidRPr="00FF675C" w:rsidRDefault="009958BF" w:rsidP="009958BF">
            <w:pPr>
              <w:pStyle w:val="Bang"/>
              <w:spacing w:before="120" w:after="120"/>
              <w:rPr>
                <w:rFonts w:cs="Times New Roman"/>
                <w:b/>
              </w:rPr>
            </w:pPr>
            <w:r w:rsidRPr="00FF675C">
              <w:rPr>
                <w:rFonts w:cs="Times New Roman"/>
                <w:b/>
              </w:rPr>
              <w:t>Giải thích</w:t>
            </w:r>
          </w:p>
        </w:tc>
      </w:tr>
      <w:tr w:rsidR="009958BF" w:rsidRPr="00E9736B" w:rsidTr="009958BF">
        <w:tc>
          <w:tcPr>
            <w:tcW w:w="1701" w:type="dxa"/>
          </w:tcPr>
          <w:p w:rsidR="009958BF" w:rsidRPr="00E9736B" w:rsidRDefault="009958BF" w:rsidP="009958BF">
            <w:pPr>
              <w:pStyle w:val="Bang"/>
              <w:spacing w:before="120" w:after="120"/>
              <w:rPr>
                <w:rFonts w:cs="Times New Roman"/>
              </w:rPr>
            </w:pPr>
            <w:r w:rsidRPr="00E9736B">
              <w:rPr>
                <w:rFonts w:cs="Times New Roman"/>
              </w:rPr>
              <w:t>LaTeX</w:t>
            </w:r>
          </w:p>
        </w:tc>
        <w:tc>
          <w:tcPr>
            <w:tcW w:w="3119" w:type="dxa"/>
          </w:tcPr>
          <w:p w:rsidR="009958BF" w:rsidRPr="00E9736B" w:rsidRDefault="009958BF" w:rsidP="009958BF">
            <w:pPr>
              <w:pStyle w:val="Bang"/>
              <w:spacing w:before="120" w:after="120"/>
              <w:rPr>
                <w:rFonts w:cs="Times New Roman"/>
              </w:rPr>
            </w:pPr>
            <w:r w:rsidRPr="00E9736B">
              <w:rPr>
                <w:rFonts w:cs="Times New Roman"/>
              </w:rPr>
              <w:t>Gói các tập lệnh soạn thảo công thức toán học</w:t>
            </w:r>
          </w:p>
        </w:tc>
        <w:tc>
          <w:tcPr>
            <w:tcW w:w="4252" w:type="dxa"/>
          </w:tcPr>
          <w:p w:rsidR="009958BF" w:rsidRPr="00E9736B" w:rsidRDefault="009958BF" w:rsidP="009958BF">
            <w:pPr>
              <w:pStyle w:val="Bang"/>
              <w:spacing w:before="120" w:after="120"/>
              <w:rPr>
                <w:rFonts w:cs="Times New Roman"/>
              </w:rPr>
            </w:pPr>
            <w:r w:rsidRPr="00E9736B">
              <w:rPr>
                <w:rFonts w:cs="Times New Roman"/>
              </w:rPr>
              <w:t>Là một gói các tập lệnh cho phép tác giả có thể soạn thảo và in ấn tài liệu của mình với chất lượng bản in cao nhờ việc thống nhất cách trình bày từ trước trong đó có hỗ trợ công thức toán học.</w:t>
            </w:r>
          </w:p>
        </w:tc>
      </w:tr>
      <w:tr w:rsidR="009958BF" w:rsidRPr="00E9736B" w:rsidTr="009958BF">
        <w:tc>
          <w:tcPr>
            <w:tcW w:w="1701" w:type="dxa"/>
          </w:tcPr>
          <w:p w:rsidR="009958BF" w:rsidRDefault="009958BF" w:rsidP="009958BF">
            <w:pPr>
              <w:pStyle w:val="Bang"/>
              <w:spacing w:before="120" w:after="120"/>
              <w:rPr>
                <w:rFonts w:cs="Times New Roman"/>
              </w:rPr>
            </w:pPr>
            <w:r>
              <w:rPr>
                <w:rFonts w:cs="Times New Roman"/>
              </w:rPr>
              <w:t>ES</w:t>
            </w:r>
          </w:p>
        </w:tc>
        <w:tc>
          <w:tcPr>
            <w:tcW w:w="3119" w:type="dxa"/>
          </w:tcPr>
          <w:p w:rsidR="009958BF" w:rsidRDefault="009958BF" w:rsidP="009958BF">
            <w:pPr>
              <w:pStyle w:val="Bang"/>
              <w:spacing w:before="120" w:after="120"/>
              <w:rPr>
                <w:rFonts w:cs="Times New Roman"/>
              </w:rPr>
            </w:pPr>
            <w:r>
              <w:rPr>
                <w:rFonts w:cs="Times New Roman"/>
              </w:rPr>
              <w:t>Elasticsearch</w:t>
            </w:r>
          </w:p>
        </w:tc>
        <w:tc>
          <w:tcPr>
            <w:tcW w:w="4252" w:type="dxa"/>
          </w:tcPr>
          <w:p w:rsidR="009958BF" w:rsidRDefault="009958BF" w:rsidP="009958BF">
            <w:pPr>
              <w:pStyle w:val="Bang"/>
              <w:spacing w:before="120" w:after="120"/>
              <w:rPr>
                <w:rFonts w:cs="Times New Roman"/>
              </w:rPr>
            </w:pPr>
            <w:r>
              <w:rPr>
                <w:rFonts w:cs="Times New Roman"/>
              </w:rPr>
              <w:t xml:space="preserve">Là một máy tìm kiếm mã nguồn mở được phát triển trên nền tảng </w:t>
            </w:r>
            <w:r w:rsidRPr="00FF675C">
              <w:rPr>
                <w:rFonts w:cs="Times New Roman"/>
              </w:rPr>
              <w:t>Apache Lucene</w:t>
            </w:r>
            <w:r>
              <w:rPr>
                <w:rFonts w:cs="Times New Roman"/>
              </w:rPr>
              <w:t>.</w:t>
            </w:r>
          </w:p>
        </w:tc>
      </w:tr>
      <w:tr w:rsidR="009958BF" w:rsidRPr="00E9736B" w:rsidTr="009958BF">
        <w:tc>
          <w:tcPr>
            <w:tcW w:w="1701" w:type="dxa"/>
          </w:tcPr>
          <w:p w:rsidR="009958BF" w:rsidRPr="00E9736B" w:rsidRDefault="009958BF" w:rsidP="009958BF">
            <w:pPr>
              <w:pStyle w:val="Bang"/>
              <w:spacing w:before="120" w:after="120"/>
              <w:rPr>
                <w:rFonts w:cs="Times New Roman"/>
              </w:rPr>
            </w:pPr>
            <w:r w:rsidRPr="00E9736B">
              <w:rPr>
                <w:rFonts w:cs="Times New Roman"/>
              </w:rPr>
              <w:t>SQL</w:t>
            </w:r>
          </w:p>
        </w:tc>
        <w:tc>
          <w:tcPr>
            <w:tcW w:w="3119" w:type="dxa"/>
          </w:tcPr>
          <w:p w:rsidR="009958BF" w:rsidRPr="00E9736B" w:rsidRDefault="009958BF" w:rsidP="009958BF">
            <w:pPr>
              <w:pStyle w:val="Bang"/>
              <w:spacing w:before="120" w:after="120"/>
              <w:rPr>
                <w:rFonts w:cs="Times New Roman"/>
              </w:rPr>
            </w:pPr>
            <w:r w:rsidRPr="00E9736B">
              <w:rPr>
                <w:rFonts w:cs="Times New Roman"/>
              </w:rPr>
              <w:t>Structured Query Language</w:t>
            </w:r>
          </w:p>
        </w:tc>
        <w:tc>
          <w:tcPr>
            <w:tcW w:w="4252" w:type="dxa"/>
          </w:tcPr>
          <w:p w:rsidR="009958BF" w:rsidRPr="00E9736B" w:rsidRDefault="009958BF" w:rsidP="009958BF">
            <w:pPr>
              <w:pStyle w:val="Bang"/>
              <w:spacing w:before="120" w:after="120"/>
              <w:rPr>
                <w:rFonts w:cs="Times New Roman"/>
              </w:rPr>
            </w:pPr>
            <w:r w:rsidRPr="00E9736B">
              <w:rPr>
                <w:rFonts w:cs="Times New Roman"/>
              </w:rPr>
              <w:t>Là ngôn ngữ truy vẫn mang tính cấu trúc, nó được thiết kế để quản lý dữ liệu trong một hệ thống quản lý cơ sở dữ liệu quan hệ.</w:t>
            </w:r>
          </w:p>
        </w:tc>
      </w:tr>
      <w:tr w:rsidR="009958BF" w:rsidRPr="00E9736B" w:rsidTr="009958BF">
        <w:tc>
          <w:tcPr>
            <w:tcW w:w="1701" w:type="dxa"/>
          </w:tcPr>
          <w:p w:rsidR="009958BF" w:rsidRDefault="009958BF" w:rsidP="009958BF">
            <w:pPr>
              <w:pStyle w:val="Bang"/>
              <w:spacing w:before="120" w:after="120"/>
              <w:rPr>
                <w:rFonts w:cs="Times New Roman"/>
              </w:rPr>
            </w:pPr>
            <w:r>
              <w:rPr>
                <w:rFonts w:cs="Times New Roman"/>
              </w:rPr>
              <w:t>REST</w:t>
            </w:r>
          </w:p>
        </w:tc>
        <w:tc>
          <w:tcPr>
            <w:tcW w:w="3119" w:type="dxa"/>
          </w:tcPr>
          <w:p w:rsidR="009958BF" w:rsidRDefault="009958BF" w:rsidP="009958BF">
            <w:pPr>
              <w:pStyle w:val="Bang"/>
              <w:spacing w:before="120" w:after="120"/>
              <w:rPr>
                <w:rFonts w:cs="Times New Roman"/>
              </w:rPr>
            </w:pPr>
            <w:r w:rsidRPr="00FF675C">
              <w:rPr>
                <w:rFonts w:cs="Times New Roman"/>
              </w:rPr>
              <w:t>REpresentational State Transfer</w:t>
            </w:r>
          </w:p>
        </w:tc>
        <w:tc>
          <w:tcPr>
            <w:tcW w:w="4252" w:type="dxa"/>
          </w:tcPr>
          <w:p w:rsidR="009958BF" w:rsidRDefault="009958BF" w:rsidP="009958BF">
            <w:pPr>
              <w:pStyle w:val="Bang"/>
              <w:spacing w:before="120" w:after="120"/>
              <w:rPr>
                <w:rFonts w:cs="Times New Roman"/>
              </w:rPr>
            </w:pPr>
            <w:r>
              <w:rPr>
                <w:rFonts w:cs="Times New Roman"/>
              </w:rPr>
              <w:t xml:space="preserve">Kiến </w:t>
            </w:r>
            <w:r w:rsidRPr="00FF675C">
              <w:rPr>
                <w:rFonts w:cs="Times New Roman"/>
              </w:rPr>
              <w:t>trúc cho việc thiết kế các ứng dụng có kết nối</w:t>
            </w:r>
            <w:r>
              <w:rPr>
                <w:rFonts w:cs="Times New Roman"/>
              </w:rPr>
              <w:t xml:space="preserve"> sử dụng giao thức HTTP để gửi một yêu cầu GET, POST, PUT, DELETE đến một URL để xử lý dữ liệu.</w:t>
            </w:r>
          </w:p>
        </w:tc>
      </w:tr>
      <w:tr w:rsidR="009958BF" w:rsidRPr="00E9736B" w:rsidTr="009958BF">
        <w:tc>
          <w:tcPr>
            <w:tcW w:w="1701" w:type="dxa"/>
          </w:tcPr>
          <w:p w:rsidR="009958BF" w:rsidRDefault="009958BF" w:rsidP="009958BF">
            <w:pPr>
              <w:pStyle w:val="Bang"/>
              <w:spacing w:before="120" w:after="120"/>
              <w:rPr>
                <w:rFonts w:cs="Times New Roman"/>
              </w:rPr>
            </w:pPr>
            <w:r>
              <w:rPr>
                <w:rFonts w:cs="Times New Roman"/>
              </w:rPr>
              <w:t>Backend</w:t>
            </w:r>
          </w:p>
        </w:tc>
        <w:tc>
          <w:tcPr>
            <w:tcW w:w="3119" w:type="dxa"/>
          </w:tcPr>
          <w:p w:rsidR="009958BF" w:rsidRDefault="009958BF" w:rsidP="009958BF">
            <w:pPr>
              <w:pStyle w:val="Bang"/>
              <w:spacing w:before="120" w:after="120"/>
              <w:rPr>
                <w:rFonts w:cs="Times New Roman"/>
              </w:rPr>
            </w:pPr>
          </w:p>
        </w:tc>
        <w:tc>
          <w:tcPr>
            <w:tcW w:w="4252" w:type="dxa"/>
          </w:tcPr>
          <w:p w:rsidR="009958BF" w:rsidRDefault="009958BF" w:rsidP="009958BF">
            <w:pPr>
              <w:pStyle w:val="Bang"/>
              <w:spacing w:before="120" w:after="120"/>
              <w:rPr>
                <w:rFonts w:cs="Times New Roman"/>
              </w:rPr>
            </w:pPr>
            <w:r>
              <w:rPr>
                <w:rFonts w:cs="Times New Roman"/>
              </w:rPr>
              <w:t xml:space="preserve">Mô tả môi trường phía máy chủ bao gồm phần cứng máy chủ, môi </w:t>
            </w:r>
            <w:r>
              <w:rPr>
                <w:rFonts w:cs="Times New Roman"/>
              </w:rPr>
              <w:lastRenderedPageBreak/>
              <w:t>trường lập trình, các ứng dụng cung cấp dịch vụ và cơ sở dữ liệu.</w:t>
            </w:r>
          </w:p>
        </w:tc>
      </w:tr>
      <w:tr w:rsidR="009958BF" w:rsidRPr="00E9736B" w:rsidTr="009958BF">
        <w:tc>
          <w:tcPr>
            <w:tcW w:w="1701" w:type="dxa"/>
          </w:tcPr>
          <w:p w:rsidR="009958BF" w:rsidRDefault="009958BF" w:rsidP="009958BF">
            <w:pPr>
              <w:pStyle w:val="Bang"/>
              <w:spacing w:before="120" w:after="120"/>
              <w:rPr>
                <w:rFonts w:cs="Times New Roman"/>
              </w:rPr>
            </w:pPr>
            <w:r>
              <w:rPr>
                <w:rFonts w:cs="Times New Roman"/>
              </w:rPr>
              <w:lastRenderedPageBreak/>
              <w:t>API</w:t>
            </w:r>
          </w:p>
        </w:tc>
        <w:tc>
          <w:tcPr>
            <w:tcW w:w="3119" w:type="dxa"/>
          </w:tcPr>
          <w:p w:rsidR="009958BF" w:rsidRDefault="009958BF" w:rsidP="009958BF">
            <w:pPr>
              <w:pStyle w:val="Bang"/>
              <w:spacing w:before="120" w:after="120"/>
              <w:rPr>
                <w:rFonts w:cs="Times New Roman"/>
              </w:rPr>
            </w:pPr>
            <w:r>
              <w:rPr>
                <w:rFonts w:cs="Times New Roman"/>
              </w:rPr>
              <w:t>Application Programming I</w:t>
            </w:r>
            <w:r w:rsidRPr="00FF675C">
              <w:rPr>
                <w:rFonts w:cs="Times New Roman"/>
              </w:rPr>
              <w:t>nterface</w:t>
            </w:r>
          </w:p>
        </w:tc>
        <w:tc>
          <w:tcPr>
            <w:tcW w:w="4252" w:type="dxa"/>
          </w:tcPr>
          <w:p w:rsidR="009958BF" w:rsidRDefault="009958BF" w:rsidP="009958BF">
            <w:pPr>
              <w:pStyle w:val="Bang"/>
              <w:spacing w:before="120" w:after="120"/>
              <w:rPr>
                <w:rFonts w:cs="Times New Roman"/>
              </w:rPr>
            </w:pPr>
            <w:r>
              <w:rPr>
                <w:rFonts w:cs="Times New Roman"/>
              </w:rPr>
              <w:t>Là cách để cách phần mềm, các module trong hệ thống giao tiếp với nhau.</w:t>
            </w:r>
          </w:p>
        </w:tc>
      </w:tr>
      <w:tr w:rsidR="009958BF" w:rsidRPr="00E9736B" w:rsidTr="009958BF">
        <w:tc>
          <w:tcPr>
            <w:tcW w:w="1701" w:type="dxa"/>
          </w:tcPr>
          <w:p w:rsidR="009958BF" w:rsidRPr="00E9736B" w:rsidRDefault="009958BF" w:rsidP="009958BF">
            <w:pPr>
              <w:pStyle w:val="Bang"/>
              <w:spacing w:before="120" w:after="120"/>
              <w:rPr>
                <w:rFonts w:cs="Times New Roman"/>
              </w:rPr>
            </w:pPr>
            <w:r>
              <w:rPr>
                <w:rFonts w:cs="Times New Roman"/>
              </w:rPr>
              <w:t>Endpoint</w:t>
            </w:r>
          </w:p>
        </w:tc>
        <w:tc>
          <w:tcPr>
            <w:tcW w:w="3119" w:type="dxa"/>
          </w:tcPr>
          <w:p w:rsidR="009958BF" w:rsidRPr="00E9736B" w:rsidRDefault="009958BF" w:rsidP="009958BF">
            <w:pPr>
              <w:pStyle w:val="Bang"/>
              <w:spacing w:before="120" w:after="120"/>
              <w:rPr>
                <w:rFonts w:cs="Times New Roman"/>
              </w:rPr>
            </w:pPr>
            <w:r>
              <w:rPr>
                <w:rFonts w:cs="Times New Roman"/>
              </w:rPr>
              <w:t>API Endpoint</w:t>
            </w:r>
          </w:p>
        </w:tc>
        <w:tc>
          <w:tcPr>
            <w:tcW w:w="4252" w:type="dxa"/>
          </w:tcPr>
          <w:p w:rsidR="009958BF" w:rsidRPr="00E9736B" w:rsidRDefault="009958BF" w:rsidP="009958BF">
            <w:pPr>
              <w:pStyle w:val="Bang"/>
              <w:spacing w:before="120" w:after="120"/>
              <w:rPr>
                <w:rFonts w:cs="Times New Roman"/>
              </w:rPr>
            </w:pPr>
            <w:r>
              <w:rPr>
                <w:rFonts w:cs="Times New Roman"/>
              </w:rPr>
              <w:t>Địa chỉ URL dùng để truy cập đến một tài nguyên trong REST API.</w:t>
            </w:r>
          </w:p>
        </w:tc>
      </w:tr>
    </w:tbl>
    <w:sdt>
      <w:sdtPr>
        <w:rPr>
          <w:b w:val="0"/>
          <w:szCs w:val="22"/>
        </w:rPr>
        <w:id w:val="946656377"/>
        <w:docPartObj>
          <w:docPartGallery w:val="Table of Contents"/>
          <w:docPartUnique/>
        </w:docPartObj>
      </w:sdtPr>
      <w:sdtEndPr>
        <w:rPr>
          <w:bCs/>
          <w:noProof/>
        </w:rPr>
      </w:sdtEndPr>
      <w:sdtContent>
        <w:p w:rsidR="009958BF" w:rsidRDefault="009958BF" w:rsidP="009958BF">
          <w:pPr>
            <w:pStyle w:val="Heading1"/>
            <w:sectPr w:rsidR="009958BF" w:rsidSect="0003496F">
              <w:type w:val="continuous"/>
              <w:pgSz w:w="11907" w:h="16839" w:code="9"/>
              <w:pgMar w:top="1418" w:right="851" w:bottom="1134" w:left="1985" w:header="0" w:footer="0" w:gutter="0"/>
              <w:cols w:space="720"/>
              <w:formProt w:val="0"/>
              <w:docGrid w:linePitch="381" w:charSpace="-14337"/>
            </w:sectPr>
          </w:pPr>
        </w:p>
        <w:p w:rsidR="009958BF" w:rsidRPr="00E9736B" w:rsidRDefault="009958BF" w:rsidP="009958BF">
          <w:pPr>
            <w:pStyle w:val="Heading1"/>
          </w:pPr>
          <w:bookmarkStart w:id="4" w:name="_Toc513687219"/>
          <w:r w:rsidRPr="00E9736B">
            <w:lastRenderedPageBreak/>
            <w:t xml:space="preserve">MỤC </w:t>
          </w:r>
          <w:r w:rsidRPr="00E9736B">
            <w:rPr>
              <w:rFonts w:eastAsia="MS Gothic"/>
              <w:bCs/>
              <w:kern w:val="32"/>
              <w:lang w:eastAsia="ja-JP"/>
            </w:rPr>
            <w:t>LỤC</w:t>
          </w:r>
          <w:bookmarkEnd w:id="4"/>
        </w:p>
        <w:p w:rsidR="00244011" w:rsidRDefault="009958BF">
          <w:pPr>
            <w:pStyle w:val="TOC1"/>
            <w:rPr>
              <w:rFonts w:asciiTheme="minorHAnsi" w:eastAsiaTheme="minorEastAsia" w:hAnsiTheme="minorHAnsi" w:cstheme="minorBidi"/>
              <w:noProof/>
              <w:sz w:val="22"/>
            </w:rPr>
          </w:pPr>
          <w:r>
            <w:rPr>
              <w:szCs w:val="28"/>
            </w:rPr>
            <w:fldChar w:fldCharType="begin"/>
          </w:r>
          <w:r>
            <w:rPr>
              <w:szCs w:val="28"/>
            </w:rPr>
            <w:instrText xml:space="preserve"> TOC \o "1-4" \h \z \u </w:instrText>
          </w:r>
          <w:r>
            <w:rPr>
              <w:szCs w:val="28"/>
            </w:rPr>
            <w:fldChar w:fldCharType="separate"/>
          </w:r>
          <w:hyperlink w:anchor="_Toc513687217" w:history="1">
            <w:r w:rsidR="00244011" w:rsidRPr="00B954C4">
              <w:rPr>
                <w:rStyle w:val="Hyperlink"/>
                <w:noProof/>
              </w:rPr>
              <w:t>LỜI CẢM ƠN</w:t>
            </w:r>
            <w:r w:rsidR="00244011">
              <w:rPr>
                <w:noProof/>
                <w:webHidden/>
              </w:rPr>
              <w:tab/>
            </w:r>
            <w:r w:rsidR="00244011">
              <w:rPr>
                <w:noProof/>
                <w:webHidden/>
              </w:rPr>
              <w:fldChar w:fldCharType="begin"/>
            </w:r>
            <w:r w:rsidR="00244011">
              <w:rPr>
                <w:noProof/>
                <w:webHidden/>
              </w:rPr>
              <w:instrText xml:space="preserve"> PAGEREF _Toc513687217 \h </w:instrText>
            </w:r>
            <w:r w:rsidR="00244011">
              <w:rPr>
                <w:noProof/>
                <w:webHidden/>
              </w:rPr>
            </w:r>
            <w:r w:rsidR="00244011">
              <w:rPr>
                <w:noProof/>
                <w:webHidden/>
              </w:rPr>
              <w:fldChar w:fldCharType="separate"/>
            </w:r>
            <w:r w:rsidR="00244011">
              <w:rPr>
                <w:noProof/>
                <w:webHidden/>
              </w:rPr>
              <w:t>1</w:t>
            </w:r>
            <w:r w:rsidR="00244011">
              <w:rPr>
                <w:noProof/>
                <w:webHidden/>
              </w:rPr>
              <w:fldChar w:fldCharType="end"/>
            </w:r>
          </w:hyperlink>
        </w:p>
        <w:p w:rsidR="00244011" w:rsidRDefault="00616AB0">
          <w:pPr>
            <w:pStyle w:val="TOC1"/>
            <w:rPr>
              <w:rFonts w:asciiTheme="minorHAnsi" w:eastAsiaTheme="minorEastAsia" w:hAnsiTheme="minorHAnsi" w:cstheme="minorBidi"/>
              <w:noProof/>
              <w:sz w:val="22"/>
            </w:rPr>
          </w:pPr>
          <w:hyperlink w:anchor="_Toc513687218" w:history="1">
            <w:r w:rsidR="00244011" w:rsidRPr="00B954C4">
              <w:rPr>
                <w:rStyle w:val="Hyperlink"/>
                <w:noProof/>
                <w:lang w:eastAsia="ja-JP"/>
              </w:rPr>
              <w:t>THUẬT NGỮ VÀ CÁC TỪ VIẾT TẮT</w:t>
            </w:r>
            <w:r w:rsidR="00244011">
              <w:rPr>
                <w:noProof/>
                <w:webHidden/>
              </w:rPr>
              <w:tab/>
            </w:r>
            <w:r w:rsidR="00244011">
              <w:rPr>
                <w:noProof/>
                <w:webHidden/>
              </w:rPr>
              <w:fldChar w:fldCharType="begin"/>
            </w:r>
            <w:r w:rsidR="00244011">
              <w:rPr>
                <w:noProof/>
                <w:webHidden/>
              </w:rPr>
              <w:instrText xml:space="preserve"> PAGEREF _Toc513687218 \h </w:instrText>
            </w:r>
            <w:r w:rsidR="00244011">
              <w:rPr>
                <w:noProof/>
                <w:webHidden/>
              </w:rPr>
            </w:r>
            <w:r w:rsidR="00244011">
              <w:rPr>
                <w:noProof/>
                <w:webHidden/>
              </w:rPr>
              <w:fldChar w:fldCharType="separate"/>
            </w:r>
            <w:r w:rsidR="00244011">
              <w:rPr>
                <w:noProof/>
                <w:webHidden/>
              </w:rPr>
              <w:t>2</w:t>
            </w:r>
            <w:r w:rsidR="00244011">
              <w:rPr>
                <w:noProof/>
                <w:webHidden/>
              </w:rPr>
              <w:fldChar w:fldCharType="end"/>
            </w:r>
          </w:hyperlink>
        </w:p>
        <w:p w:rsidR="00244011" w:rsidRDefault="00616AB0">
          <w:pPr>
            <w:pStyle w:val="TOC1"/>
            <w:rPr>
              <w:rFonts w:asciiTheme="minorHAnsi" w:eastAsiaTheme="minorEastAsia" w:hAnsiTheme="minorHAnsi" w:cstheme="minorBidi"/>
              <w:noProof/>
              <w:sz w:val="22"/>
            </w:rPr>
          </w:pPr>
          <w:hyperlink w:anchor="_Toc513687219" w:history="1">
            <w:r w:rsidR="00244011" w:rsidRPr="00B954C4">
              <w:rPr>
                <w:rStyle w:val="Hyperlink"/>
                <w:noProof/>
              </w:rPr>
              <w:t xml:space="preserve">MỤC </w:t>
            </w:r>
            <w:r w:rsidR="00244011" w:rsidRPr="00B954C4">
              <w:rPr>
                <w:rStyle w:val="Hyperlink"/>
                <w:rFonts w:eastAsia="MS Gothic"/>
                <w:bCs/>
                <w:noProof/>
                <w:kern w:val="32"/>
                <w:lang w:eastAsia="ja-JP"/>
              </w:rPr>
              <w:t>LỤC</w:t>
            </w:r>
            <w:r w:rsidR="00244011">
              <w:rPr>
                <w:noProof/>
                <w:webHidden/>
              </w:rPr>
              <w:tab/>
            </w:r>
            <w:r w:rsidR="00244011">
              <w:rPr>
                <w:noProof/>
                <w:webHidden/>
              </w:rPr>
              <w:fldChar w:fldCharType="begin"/>
            </w:r>
            <w:r w:rsidR="00244011">
              <w:rPr>
                <w:noProof/>
                <w:webHidden/>
              </w:rPr>
              <w:instrText xml:space="preserve"> PAGEREF _Toc513687219 \h </w:instrText>
            </w:r>
            <w:r w:rsidR="00244011">
              <w:rPr>
                <w:noProof/>
                <w:webHidden/>
              </w:rPr>
            </w:r>
            <w:r w:rsidR="00244011">
              <w:rPr>
                <w:noProof/>
                <w:webHidden/>
              </w:rPr>
              <w:fldChar w:fldCharType="separate"/>
            </w:r>
            <w:r w:rsidR="00244011">
              <w:rPr>
                <w:noProof/>
                <w:webHidden/>
              </w:rPr>
              <w:t>4</w:t>
            </w:r>
            <w:r w:rsidR="00244011">
              <w:rPr>
                <w:noProof/>
                <w:webHidden/>
              </w:rPr>
              <w:fldChar w:fldCharType="end"/>
            </w:r>
          </w:hyperlink>
        </w:p>
        <w:p w:rsidR="00244011" w:rsidRDefault="00616AB0">
          <w:pPr>
            <w:pStyle w:val="TOC1"/>
            <w:rPr>
              <w:rFonts w:asciiTheme="minorHAnsi" w:eastAsiaTheme="minorEastAsia" w:hAnsiTheme="minorHAnsi" w:cstheme="minorBidi"/>
              <w:noProof/>
              <w:sz w:val="22"/>
            </w:rPr>
          </w:pPr>
          <w:hyperlink w:anchor="_Toc513687220" w:history="1">
            <w:r w:rsidR="00244011" w:rsidRPr="00B954C4">
              <w:rPr>
                <w:rStyle w:val="Hyperlink"/>
                <w:noProof/>
              </w:rPr>
              <w:t>DANH MỤC HÌNH ẢNH</w:t>
            </w:r>
            <w:r w:rsidR="00244011">
              <w:rPr>
                <w:noProof/>
                <w:webHidden/>
              </w:rPr>
              <w:tab/>
            </w:r>
            <w:r w:rsidR="00244011">
              <w:rPr>
                <w:noProof/>
                <w:webHidden/>
              </w:rPr>
              <w:fldChar w:fldCharType="begin"/>
            </w:r>
            <w:r w:rsidR="00244011">
              <w:rPr>
                <w:noProof/>
                <w:webHidden/>
              </w:rPr>
              <w:instrText xml:space="preserve"> PAGEREF _Toc513687220 \h </w:instrText>
            </w:r>
            <w:r w:rsidR="00244011">
              <w:rPr>
                <w:noProof/>
                <w:webHidden/>
              </w:rPr>
            </w:r>
            <w:r w:rsidR="00244011">
              <w:rPr>
                <w:noProof/>
                <w:webHidden/>
              </w:rPr>
              <w:fldChar w:fldCharType="separate"/>
            </w:r>
            <w:r w:rsidR="00244011">
              <w:rPr>
                <w:noProof/>
                <w:webHidden/>
              </w:rPr>
              <w:t>8</w:t>
            </w:r>
            <w:r w:rsidR="00244011">
              <w:rPr>
                <w:noProof/>
                <w:webHidden/>
              </w:rPr>
              <w:fldChar w:fldCharType="end"/>
            </w:r>
          </w:hyperlink>
        </w:p>
        <w:p w:rsidR="00244011" w:rsidRDefault="00616AB0">
          <w:pPr>
            <w:pStyle w:val="TOC1"/>
            <w:rPr>
              <w:rFonts w:asciiTheme="minorHAnsi" w:eastAsiaTheme="minorEastAsia" w:hAnsiTheme="minorHAnsi" w:cstheme="minorBidi"/>
              <w:noProof/>
              <w:sz w:val="22"/>
            </w:rPr>
          </w:pPr>
          <w:hyperlink w:anchor="_Toc513687221" w:history="1">
            <w:r w:rsidR="00244011" w:rsidRPr="00B954C4">
              <w:rPr>
                <w:rStyle w:val="Hyperlink"/>
                <w:noProof/>
              </w:rPr>
              <w:t>DANH MỤC CÁC BẢNG BIỂU</w:t>
            </w:r>
            <w:r w:rsidR="00244011">
              <w:rPr>
                <w:noProof/>
                <w:webHidden/>
              </w:rPr>
              <w:tab/>
            </w:r>
            <w:r w:rsidR="00244011">
              <w:rPr>
                <w:noProof/>
                <w:webHidden/>
              </w:rPr>
              <w:fldChar w:fldCharType="begin"/>
            </w:r>
            <w:r w:rsidR="00244011">
              <w:rPr>
                <w:noProof/>
                <w:webHidden/>
              </w:rPr>
              <w:instrText xml:space="preserve"> PAGEREF _Toc513687221 \h </w:instrText>
            </w:r>
            <w:r w:rsidR="00244011">
              <w:rPr>
                <w:noProof/>
                <w:webHidden/>
              </w:rPr>
            </w:r>
            <w:r w:rsidR="00244011">
              <w:rPr>
                <w:noProof/>
                <w:webHidden/>
              </w:rPr>
              <w:fldChar w:fldCharType="separate"/>
            </w:r>
            <w:r w:rsidR="00244011">
              <w:rPr>
                <w:noProof/>
                <w:webHidden/>
              </w:rPr>
              <w:t>10</w:t>
            </w:r>
            <w:r w:rsidR="00244011">
              <w:rPr>
                <w:noProof/>
                <w:webHidden/>
              </w:rPr>
              <w:fldChar w:fldCharType="end"/>
            </w:r>
          </w:hyperlink>
        </w:p>
        <w:p w:rsidR="00244011" w:rsidRDefault="00616AB0">
          <w:pPr>
            <w:pStyle w:val="TOC1"/>
            <w:rPr>
              <w:rFonts w:asciiTheme="minorHAnsi" w:eastAsiaTheme="minorEastAsia" w:hAnsiTheme="minorHAnsi" w:cstheme="minorBidi"/>
              <w:noProof/>
              <w:sz w:val="22"/>
            </w:rPr>
          </w:pPr>
          <w:hyperlink w:anchor="_Toc513687222" w:history="1">
            <w:r w:rsidR="00244011" w:rsidRPr="00B954C4">
              <w:rPr>
                <w:rStyle w:val="Hyperlink"/>
                <w:noProof/>
              </w:rPr>
              <w:t>LỜI NÓI ĐẦU</w:t>
            </w:r>
            <w:r w:rsidR="00244011">
              <w:rPr>
                <w:noProof/>
                <w:webHidden/>
              </w:rPr>
              <w:tab/>
            </w:r>
            <w:r w:rsidR="00244011">
              <w:rPr>
                <w:noProof/>
                <w:webHidden/>
              </w:rPr>
              <w:fldChar w:fldCharType="begin"/>
            </w:r>
            <w:r w:rsidR="00244011">
              <w:rPr>
                <w:noProof/>
                <w:webHidden/>
              </w:rPr>
              <w:instrText xml:space="preserve"> PAGEREF _Toc513687222 \h </w:instrText>
            </w:r>
            <w:r w:rsidR="00244011">
              <w:rPr>
                <w:noProof/>
                <w:webHidden/>
              </w:rPr>
            </w:r>
            <w:r w:rsidR="00244011">
              <w:rPr>
                <w:noProof/>
                <w:webHidden/>
              </w:rPr>
              <w:fldChar w:fldCharType="separate"/>
            </w:r>
            <w:r w:rsidR="00244011">
              <w:rPr>
                <w:noProof/>
                <w:webHidden/>
              </w:rPr>
              <w:t>12</w:t>
            </w:r>
            <w:r w:rsidR="00244011">
              <w:rPr>
                <w:noProof/>
                <w:webHidden/>
              </w:rPr>
              <w:fldChar w:fldCharType="end"/>
            </w:r>
          </w:hyperlink>
        </w:p>
        <w:p w:rsidR="00244011" w:rsidRDefault="00616AB0">
          <w:pPr>
            <w:pStyle w:val="TOC1"/>
            <w:rPr>
              <w:rFonts w:asciiTheme="minorHAnsi" w:eastAsiaTheme="minorEastAsia" w:hAnsiTheme="minorHAnsi" w:cstheme="minorBidi"/>
              <w:noProof/>
              <w:sz w:val="22"/>
            </w:rPr>
          </w:pPr>
          <w:hyperlink w:anchor="_Toc513687223" w:history="1">
            <w:r w:rsidR="00244011" w:rsidRPr="00B954C4">
              <w:rPr>
                <w:rStyle w:val="Hyperlink"/>
                <w:noProof/>
              </w:rPr>
              <w:t>Chương 1  KHẢO SÁT HỆ THỐNG</w:t>
            </w:r>
            <w:r w:rsidR="00244011">
              <w:rPr>
                <w:noProof/>
                <w:webHidden/>
              </w:rPr>
              <w:tab/>
            </w:r>
            <w:r w:rsidR="00244011">
              <w:rPr>
                <w:noProof/>
                <w:webHidden/>
              </w:rPr>
              <w:fldChar w:fldCharType="begin"/>
            </w:r>
            <w:r w:rsidR="00244011">
              <w:rPr>
                <w:noProof/>
                <w:webHidden/>
              </w:rPr>
              <w:instrText xml:space="preserve"> PAGEREF _Toc513687223 \h </w:instrText>
            </w:r>
            <w:r w:rsidR="00244011">
              <w:rPr>
                <w:noProof/>
                <w:webHidden/>
              </w:rPr>
            </w:r>
            <w:r w:rsidR="00244011">
              <w:rPr>
                <w:noProof/>
                <w:webHidden/>
              </w:rPr>
              <w:fldChar w:fldCharType="separate"/>
            </w:r>
            <w:r w:rsidR="00244011">
              <w:rPr>
                <w:noProof/>
                <w:webHidden/>
              </w:rPr>
              <w:t>14</w:t>
            </w:r>
            <w:r w:rsidR="00244011">
              <w:rPr>
                <w:noProof/>
                <w:webHidden/>
              </w:rPr>
              <w:fldChar w:fldCharType="end"/>
            </w:r>
          </w:hyperlink>
        </w:p>
        <w:p w:rsidR="00244011" w:rsidRDefault="00616AB0">
          <w:pPr>
            <w:pStyle w:val="TOC2"/>
            <w:rPr>
              <w:rFonts w:asciiTheme="minorHAnsi" w:eastAsiaTheme="minorEastAsia" w:hAnsiTheme="minorHAnsi" w:cstheme="minorBidi"/>
              <w:sz w:val="22"/>
            </w:rPr>
          </w:pPr>
          <w:hyperlink w:anchor="_Toc513687224" w:history="1">
            <w:r w:rsidR="00244011" w:rsidRPr="00B954C4">
              <w:rPr>
                <w:rStyle w:val="Hyperlink"/>
              </w:rPr>
              <w:t>1.1. Giới thiệu bài toán</w:t>
            </w:r>
            <w:r w:rsidR="00244011">
              <w:rPr>
                <w:webHidden/>
              </w:rPr>
              <w:tab/>
            </w:r>
            <w:r w:rsidR="00244011">
              <w:rPr>
                <w:webHidden/>
              </w:rPr>
              <w:fldChar w:fldCharType="begin"/>
            </w:r>
            <w:r w:rsidR="00244011">
              <w:rPr>
                <w:webHidden/>
              </w:rPr>
              <w:instrText xml:space="preserve"> PAGEREF _Toc513687224 \h </w:instrText>
            </w:r>
            <w:r w:rsidR="00244011">
              <w:rPr>
                <w:webHidden/>
              </w:rPr>
            </w:r>
            <w:r w:rsidR="00244011">
              <w:rPr>
                <w:webHidden/>
              </w:rPr>
              <w:fldChar w:fldCharType="separate"/>
            </w:r>
            <w:r w:rsidR="00244011">
              <w:rPr>
                <w:webHidden/>
              </w:rPr>
              <w:t>14</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25" w:history="1">
            <w:r w:rsidR="00244011" w:rsidRPr="00B954C4">
              <w:rPr>
                <w:rStyle w:val="Hyperlink"/>
              </w:rPr>
              <w:t>1.2. Nghiên cứu các hệ thống có liên quan</w:t>
            </w:r>
            <w:r w:rsidR="00244011">
              <w:rPr>
                <w:webHidden/>
              </w:rPr>
              <w:tab/>
            </w:r>
            <w:r w:rsidR="00244011">
              <w:rPr>
                <w:webHidden/>
              </w:rPr>
              <w:fldChar w:fldCharType="begin"/>
            </w:r>
            <w:r w:rsidR="00244011">
              <w:rPr>
                <w:webHidden/>
              </w:rPr>
              <w:instrText xml:space="preserve"> PAGEREF _Toc513687225 \h </w:instrText>
            </w:r>
            <w:r w:rsidR="00244011">
              <w:rPr>
                <w:webHidden/>
              </w:rPr>
            </w:r>
            <w:r w:rsidR="00244011">
              <w:rPr>
                <w:webHidden/>
              </w:rPr>
              <w:fldChar w:fldCharType="separate"/>
            </w:r>
            <w:r w:rsidR="00244011">
              <w:rPr>
                <w:webHidden/>
              </w:rPr>
              <w:t>14</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26" w:history="1">
            <w:r w:rsidR="00244011" w:rsidRPr="00B954C4">
              <w:rPr>
                <w:rStyle w:val="Hyperlink"/>
              </w:rPr>
              <w:t>1.2.1. Công cụ tìm kiếm</w:t>
            </w:r>
            <w:r w:rsidR="00244011">
              <w:rPr>
                <w:webHidden/>
              </w:rPr>
              <w:tab/>
            </w:r>
            <w:r w:rsidR="00244011">
              <w:rPr>
                <w:webHidden/>
              </w:rPr>
              <w:fldChar w:fldCharType="begin"/>
            </w:r>
            <w:r w:rsidR="00244011">
              <w:rPr>
                <w:webHidden/>
              </w:rPr>
              <w:instrText xml:space="preserve"> PAGEREF _Toc513687226 \h </w:instrText>
            </w:r>
            <w:r w:rsidR="00244011">
              <w:rPr>
                <w:webHidden/>
              </w:rPr>
            </w:r>
            <w:r w:rsidR="00244011">
              <w:rPr>
                <w:webHidden/>
              </w:rPr>
              <w:fldChar w:fldCharType="separate"/>
            </w:r>
            <w:r w:rsidR="00244011">
              <w:rPr>
                <w:webHidden/>
              </w:rPr>
              <w:t>15</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27" w:history="1">
            <w:r w:rsidR="00244011" w:rsidRPr="00B954C4">
              <w:rPr>
                <w:rStyle w:val="Hyperlink"/>
              </w:rPr>
              <w:t>1.2.2. Mạng xã hội</w:t>
            </w:r>
            <w:r w:rsidR="00244011">
              <w:rPr>
                <w:webHidden/>
              </w:rPr>
              <w:tab/>
            </w:r>
            <w:r w:rsidR="00244011">
              <w:rPr>
                <w:webHidden/>
              </w:rPr>
              <w:fldChar w:fldCharType="begin"/>
            </w:r>
            <w:r w:rsidR="00244011">
              <w:rPr>
                <w:webHidden/>
              </w:rPr>
              <w:instrText xml:space="preserve"> PAGEREF _Toc513687227 \h </w:instrText>
            </w:r>
            <w:r w:rsidR="00244011">
              <w:rPr>
                <w:webHidden/>
              </w:rPr>
            </w:r>
            <w:r w:rsidR="00244011">
              <w:rPr>
                <w:webHidden/>
              </w:rPr>
              <w:fldChar w:fldCharType="separate"/>
            </w:r>
            <w:r w:rsidR="00244011">
              <w:rPr>
                <w:webHidden/>
              </w:rPr>
              <w:t>15</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28" w:history="1">
            <w:r w:rsidR="00244011" w:rsidRPr="00B954C4">
              <w:rPr>
                <w:rStyle w:val="Hyperlink"/>
              </w:rPr>
              <w:t>1.2.3. Trang web hỏi đáp</w:t>
            </w:r>
            <w:r w:rsidR="00244011">
              <w:rPr>
                <w:webHidden/>
              </w:rPr>
              <w:tab/>
            </w:r>
            <w:r w:rsidR="00244011">
              <w:rPr>
                <w:webHidden/>
              </w:rPr>
              <w:fldChar w:fldCharType="begin"/>
            </w:r>
            <w:r w:rsidR="00244011">
              <w:rPr>
                <w:webHidden/>
              </w:rPr>
              <w:instrText xml:space="preserve"> PAGEREF _Toc513687228 \h </w:instrText>
            </w:r>
            <w:r w:rsidR="00244011">
              <w:rPr>
                <w:webHidden/>
              </w:rPr>
            </w:r>
            <w:r w:rsidR="00244011">
              <w:rPr>
                <w:webHidden/>
              </w:rPr>
              <w:fldChar w:fldCharType="separate"/>
            </w:r>
            <w:r w:rsidR="00244011">
              <w:rPr>
                <w:webHidden/>
              </w:rPr>
              <w:t>16</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29" w:history="1">
            <w:r w:rsidR="00244011" w:rsidRPr="00B954C4">
              <w:rPr>
                <w:rStyle w:val="Hyperlink"/>
              </w:rPr>
              <w:t>1.2.4. Trang web học tập</w:t>
            </w:r>
            <w:r w:rsidR="00244011">
              <w:rPr>
                <w:webHidden/>
              </w:rPr>
              <w:tab/>
            </w:r>
            <w:r w:rsidR="00244011">
              <w:rPr>
                <w:webHidden/>
              </w:rPr>
              <w:fldChar w:fldCharType="begin"/>
            </w:r>
            <w:r w:rsidR="00244011">
              <w:rPr>
                <w:webHidden/>
              </w:rPr>
              <w:instrText xml:space="preserve"> PAGEREF _Toc513687229 \h </w:instrText>
            </w:r>
            <w:r w:rsidR="00244011">
              <w:rPr>
                <w:webHidden/>
              </w:rPr>
            </w:r>
            <w:r w:rsidR="00244011">
              <w:rPr>
                <w:webHidden/>
              </w:rPr>
              <w:fldChar w:fldCharType="separate"/>
            </w:r>
            <w:r w:rsidR="00244011">
              <w:rPr>
                <w:webHidden/>
              </w:rPr>
              <w:t>16</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30" w:history="1">
            <w:r w:rsidR="00244011" w:rsidRPr="00B954C4">
              <w:rPr>
                <w:rStyle w:val="Hyperlink"/>
              </w:rPr>
              <w:t>1.2.5. Các diễn đàn</w:t>
            </w:r>
            <w:r w:rsidR="00244011">
              <w:rPr>
                <w:webHidden/>
              </w:rPr>
              <w:tab/>
            </w:r>
            <w:r w:rsidR="00244011">
              <w:rPr>
                <w:webHidden/>
              </w:rPr>
              <w:fldChar w:fldCharType="begin"/>
            </w:r>
            <w:r w:rsidR="00244011">
              <w:rPr>
                <w:webHidden/>
              </w:rPr>
              <w:instrText xml:space="preserve"> PAGEREF _Toc513687230 \h </w:instrText>
            </w:r>
            <w:r w:rsidR="00244011">
              <w:rPr>
                <w:webHidden/>
              </w:rPr>
            </w:r>
            <w:r w:rsidR="00244011">
              <w:rPr>
                <w:webHidden/>
              </w:rPr>
              <w:fldChar w:fldCharType="separate"/>
            </w:r>
            <w:r w:rsidR="00244011">
              <w:rPr>
                <w:webHidden/>
              </w:rPr>
              <w:t>17</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31" w:history="1">
            <w:r w:rsidR="00244011" w:rsidRPr="00B954C4">
              <w:rPr>
                <w:rStyle w:val="Hyperlink"/>
              </w:rPr>
              <w:t>1.3. Mô tả hệ thống mới</w:t>
            </w:r>
            <w:r w:rsidR="00244011">
              <w:rPr>
                <w:webHidden/>
              </w:rPr>
              <w:tab/>
            </w:r>
            <w:r w:rsidR="00244011">
              <w:rPr>
                <w:webHidden/>
              </w:rPr>
              <w:fldChar w:fldCharType="begin"/>
            </w:r>
            <w:r w:rsidR="00244011">
              <w:rPr>
                <w:webHidden/>
              </w:rPr>
              <w:instrText xml:space="preserve"> PAGEREF _Toc513687231 \h </w:instrText>
            </w:r>
            <w:r w:rsidR="00244011">
              <w:rPr>
                <w:webHidden/>
              </w:rPr>
            </w:r>
            <w:r w:rsidR="00244011">
              <w:rPr>
                <w:webHidden/>
              </w:rPr>
              <w:fldChar w:fldCharType="separate"/>
            </w:r>
            <w:r w:rsidR="00244011">
              <w:rPr>
                <w:webHidden/>
              </w:rPr>
              <w:t>18</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32" w:history="1">
            <w:r w:rsidR="00244011" w:rsidRPr="00B954C4">
              <w:rPr>
                <w:rStyle w:val="Hyperlink"/>
              </w:rPr>
              <w:t>1.3.1. Đối tượng sử dụng của hệ thống</w:t>
            </w:r>
            <w:r w:rsidR="00244011">
              <w:rPr>
                <w:webHidden/>
              </w:rPr>
              <w:tab/>
            </w:r>
            <w:r w:rsidR="00244011">
              <w:rPr>
                <w:webHidden/>
              </w:rPr>
              <w:fldChar w:fldCharType="begin"/>
            </w:r>
            <w:r w:rsidR="00244011">
              <w:rPr>
                <w:webHidden/>
              </w:rPr>
              <w:instrText xml:space="preserve"> PAGEREF _Toc513687232 \h </w:instrText>
            </w:r>
            <w:r w:rsidR="00244011">
              <w:rPr>
                <w:webHidden/>
              </w:rPr>
            </w:r>
            <w:r w:rsidR="00244011">
              <w:rPr>
                <w:webHidden/>
              </w:rPr>
              <w:fldChar w:fldCharType="separate"/>
            </w:r>
            <w:r w:rsidR="00244011">
              <w:rPr>
                <w:webHidden/>
              </w:rPr>
              <w:t>18</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33" w:history="1">
            <w:r w:rsidR="00244011" w:rsidRPr="00B954C4">
              <w:rPr>
                <w:rStyle w:val="Hyperlink"/>
              </w:rPr>
              <w:t>1.3.2. Quy trình nghiệp vụ</w:t>
            </w:r>
            <w:r w:rsidR="00244011">
              <w:rPr>
                <w:webHidden/>
              </w:rPr>
              <w:tab/>
            </w:r>
            <w:r w:rsidR="00244011">
              <w:rPr>
                <w:webHidden/>
              </w:rPr>
              <w:fldChar w:fldCharType="begin"/>
            </w:r>
            <w:r w:rsidR="00244011">
              <w:rPr>
                <w:webHidden/>
              </w:rPr>
              <w:instrText xml:space="preserve"> PAGEREF _Toc513687233 \h </w:instrText>
            </w:r>
            <w:r w:rsidR="00244011">
              <w:rPr>
                <w:webHidden/>
              </w:rPr>
            </w:r>
            <w:r w:rsidR="00244011">
              <w:rPr>
                <w:webHidden/>
              </w:rPr>
              <w:fldChar w:fldCharType="separate"/>
            </w:r>
            <w:r w:rsidR="00244011">
              <w:rPr>
                <w:webHidden/>
              </w:rPr>
              <w:t>20</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34" w:history="1">
            <w:r w:rsidR="00244011" w:rsidRPr="00B954C4">
              <w:rPr>
                <w:rStyle w:val="Hyperlink"/>
              </w:rPr>
              <w:t>1.4. Các yêu cầu hệ thống</w:t>
            </w:r>
            <w:r w:rsidR="00244011">
              <w:rPr>
                <w:webHidden/>
              </w:rPr>
              <w:tab/>
            </w:r>
            <w:r w:rsidR="00244011">
              <w:rPr>
                <w:webHidden/>
              </w:rPr>
              <w:fldChar w:fldCharType="begin"/>
            </w:r>
            <w:r w:rsidR="00244011">
              <w:rPr>
                <w:webHidden/>
              </w:rPr>
              <w:instrText xml:space="preserve"> PAGEREF _Toc513687234 \h </w:instrText>
            </w:r>
            <w:r w:rsidR="00244011">
              <w:rPr>
                <w:webHidden/>
              </w:rPr>
            </w:r>
            <w:r w:rsidR="00244011">
              <w:rPr>
                <w:webHidden/>
              </w:rPr>
              <w:fldChar w:fldCharType="separate"/>
            </w:r>
            <w:r w:rsidR="00244011">
              <w:rPr>
                <w:webHidden/>
              </w:rPr>
              <w:t>22</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35" w:history="1">
            <w:r w:rsidR="00244011" w:rsidRPr="00B954C4">
              <w:rPr>
                <w:rStyle w:val="Hyperlink"/>
              </w:rPr>
              <w:t>1.4.1. Yêu cầu chức năng</w:t>
            </w:r>
            <w:r w:rsidR="00244011">
              <w:rPr>
                <w:webHidden/>
              </w:rPr>
              <w:tab/>
            </w:r>
            <w:r w:rsidR="00244011">
              <w:rPr>
                <w:webHidden/>
              </w:rPr>
              <w:fldChar w:fldCharType="begin"/>
            </w:r>
            <w:r w:rsidR="00244011">
              <w:rPr>
                <w:webHidden/>
              </w:rPr>
              <w:instrText xml:space="preserve"> PAGEREF _Toc513687235 \h </w:instrText>
            </w:r>
            <w:r w:rsidR="00244011">
              <w:rPr>
                <w:webHidden/>
              </w:rPr>
            </w:r>
            <w:r w:rsidR="00244011">
              <w:rPr>
                <w:webHidden/>
              </w:rPr>
              <w:fldChar w:fldCharType="separate"/>
            </w:r>
            <w:r w:rsidR="00244011">
              <w:rPr>
                <w:webHidden/>
              </w:rPr>
              <w:t>22</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36" w:history="1">
            <w:r w:rsidR="00244011" w:rsidRPr="00B954C4">
              <w:rPr>
                <w:rStyle w:val="Hyperlink"/>
              </w:rPr>
              <w:t>1.4.2. Yêu cầu phi chức năng</w:t>
            </w:r>
            <w:r w:rsidR="00244011">
              <w:rPr>
                <w:webHidden/>
              </w:rPr>
              <w:tab/>
            </w:r>
            <w:r w:rsidR="00244011">
              <w:rPr>
                <w:webHidden/>
              </w:rPr>
              <w:fldChar w:fldCharType="begin"/>
            </w:r>
            <w:r w:rsidR="00244011">
              <w:rPr>
                <w:webHidden/>
              </w:rPr>
              <w:instrText xml:space="preserve"> PAGEREF _Toc513687236 \h </w:instrText>
            </w:r>
            <w:r w:rsidR="00244011">
              <w:rPr>
                <w:webHidden/>
              </w:rPr>
            </w:r>
            <w:r w:rsidR="00244011">
              <w:rPr>
                <w:webHidden/>
              </w:rPr>
              <w:fldChar w:fldCharType="separate"/>
            </w:r>
            <w:r w:rsidR="00244011">
              <w:rPr>
                <w:webHidden/>
              </w:rPr>
              <w:t>24</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37" w:history="1">
            <w:r w:rsidR="00244011" w:rsidRPr="00B954C4">
              <w:rPr>
                <w:rStyle w:val="Hyperlink"/>
              </w:rPr>
              <w:t>1.5. Lựa chọn giải pháp công nghệ và dữ liệu</w:t>
            </w:r>
            <w:r w:rsidR="00244011">
              <w:rPr>
                <w:webHidden/>
              </w:rPr>
              <w:tab/>
            </w:r>
            <w:r w:rsidR="00244011">
              <w:rPr>
                <w:webHidden/>
              </w:rPr>
              <w:fldChar w:fldCharType="begin"/>
            </w:r>
            <w:r w:rsidR="00244011">
              <w:rPr>
                <w:webHidden/>
              </w:rPr>
              <w:instrText xml:space="preserve"> PAGEREF _Toc513687237 \h </w:instrText>
            </w:r>
            <w:r w:rsidR="00244011">
              <w:rPr>
                <w:webHidden/>
              </w:rPr>
            </w:r>
            <w:r w:rsidR="00244011">
              <w:rPr>
                <w:webHidden/>
              </w:rPr>
              <w:fldChar w:fldCharType="separate"/>
            </w:r>
            <w:r w:rsidR="00244011">
              <w:rPr>
                <w:webHidden/>
              </w:rPr>
              <w:t>24</w:t>
            </w:r>
            <w:r w:rsidR="00244011">
              <w:rPr>
                <w:webHidden/>
              </w:rPr>
              <w:fldChar w:fldCharType="end"/>
            </w:r>
          </w:hyperlink>
        </w:p>
        <w:p w:rsidR="00244011" w:rsidRDefault="00616AB0">
          <w:pPr>
            <w:pStyle w:val="TOC1"/>
            <w:rPr>
              <w:rFonts w:asciiTheme="minorHAnsi" w:eastAsiaTheme="minorEastAsia" w:hAnsiTheme="minorHAnsi" w:cstheme="minorBidi"/>
              <w:noProof/>
              <w:sz w:val="22"/>
            </w:rPr>
          </w:pPr>
          <w:hyperlink w:anchor="_Toc513687239" w:history="1">
            <w:r w:rsidR="00244011" w:rsidRPr="00B954C4">
              <w:rPr>
                <w:rStyle w:val="Hyperlink"/>
                <w:noProof/>
              </w:rPr>
              <w:t>Chương 2 TỔNG QUAN CÁC GIẢI PHÁP DỮ LIỆU, CÔNG NGHỆ</w:t>
            </w:r>
            <w:r w:rsidR="00244011">
              <w:rPr>
                <w:noProof/>
                <w:webHidden/>
              </w:rPr>
              <w:tab/>
            </w:r>
            <w:r w:rsidR="00244011">
              <w:rPr>
                <w:noProof/>
                <w:webHidden/>
              </w:rPr>
              <w:fldChar w:fldCharType="begin"/>
            </w:r>
            <w:r w:rsidR="00244011">
              <w:rPr>
                <w:noProof/>
                <w:webHidden/>
              </w:rPr>
              <w:instrText xml:space="preserve"> PAGEREF _Toc513687239 \h </w:instrText>
            </w:r>
            <w:r w:rsidR="00244011">
              <w:rPr>
                <w:noProof/>
                <w:webHidden/>
              </w:rPr>
            </w:r>
            <w:r w:rsidR="00244011">
              <w:rPr>
                <w:noProof/>
                <w:webHidden/>
              </w:rPr>
              <w:fldChar w:fldCharType="separate"/>
            </w:r>
            <w:r w:rsidR="00244011">
              <w:rPr>
                <w:noProof/>
                <w:webHidden/>
              </w:rPr>
              <w:t>26</w:t>
            </w:r>
            <w:r w:rsidR="00244011">
              <w:rPr>
                <w:noProof/>
                <w:webHidden/>
              </w:rPr>
              <w:fldChar w:fldCharType="end"/>
            </w:r>
          </w:hyperlink>
        </w:p>
        <w:p w:rsidR="00244011" w:rsidRDefault="00616AB0">
          <w:pPr>
            <w:pStyle w:val="TOC2"/>
            <w:rPr>
              <w:rFonts w:asciiTheme="minorHAnsi" w:eastAsiaTheme="minorEastAsia" w:hAnsiTheme="minorHAnsi" w:cstheme="minorBidi"/>
              <w:sz w:val="22"/>
            </w:rPr>
          </w:pPr>
          <w:hyperlink w:anchor="_Toc513687241" w:history="1">
            <w:r w:rsidR="00244011" w:rsidRPr="00B954C4">
              <w:rPr>
                <w:rStyle w:val="Hyperlink"/>
              </w:rPr>
              <w:t>2.1. Giải pháp thu thập dữ liệu trên website Olm.vn</w:t>
            </w:r>
            <w:r w:rsidR="00244011">
              <w:rPr>
                <w:webHidden/>
              </w:rPr>
              <w:tab/>
            </w:r>
            <w:r w:rsidR="00244011">
              <w:rPr>
                <w:webHidden/>
              </w:rPr>
              <w:fldChar w:fldCharType="begin"/>
            </w:r>
            <w:r w:rsidR="00244011">
              <w:rPr>
                <w:webHidden/>
              </w:rPr>
              <w:instrText xml:space="preserve"> PAGEREF _Toc513687241 \h </w:instrText>
            </w:r>
            <w:r w:rsidR="00244011">
              <w:rPr>
                <w:webHidden/>
              </w:rPr>
            </w:r>
            <w:r w:rsidR="00244011">
              <w:rPr>
                <w:webHidden/>
              </w:rPr>
              <w:fldChar w:fldCharType="separate"/>
            </w:r>
            <w:r w:rsidR="00244011">
              <w:rPr>
                <w:webHidden/>
              </w:rPr>
              <w:t>26</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42" w:history="1">
            <w:r w:rsidR="00244011" w:rsidRPr="00B954C4">
              <w:rPr>
                <w:rStyle w:val="Hyperlink"/>
              </w:rPr>
              <w:t>2.2. Sử dụng dữ liệu giả lập trên website Mockaroo.com</w:t>
            </w:r>
            <w:r w:rsidR="00244011">
              <w:rPr>
                <w:webHidden/>
              </w:rPr>
              <w:tab/>
            </w:r>
            <w:r w:rsidR="00244011">
              <w:rPr>
                <w:webHidden/>
              </w:rPr>
              <w:fldChar w:fldCharType="begin"/>
            </w:r>
            <w:r w:rsidR="00244011">
              <w:rPr>
                <w:webHidden/>
              </w:rPr>
              <w:instrText xml:space="preserve"> PAGEREF _Toc513687242 \h </w:instrText>
            </w:r>
            <w:r w:rsidR="00244011">
              <w:rPr>
                <w:webHidden/>
              </w:rPr>
            </w:r>
            <w:r w:rsidR="00244011">
              <w:rPr>
                <w:webHidden/>
              </w:rPr>
              <w:fldChar w:fldCharType="separate"/>
            </w:r>
            <w:r w:rsidR="00244011">
              <w:rPr>
                <w:webHidden/>
              </w:rPr>
              <w:t>27</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43" w:history="1">
            <w:r w:rsidR="00244011" w:rsidRPr="00B954C4">
              <w:rPr>
                <w:rStyle w:val="Hyperlink"/>
              </w:rPr>
              <w:t>2.3. Máy tìm kiếm(Search Engine): Elasticsearch v5.6.9</w:t>
            </w:r>
            <w:r w:rsidR="00244011">
              <w:rPr>
                <w:webHidden/>
              </w:rPr>
              <w:tab/>
            </w:r>
            <w:r w:rsidR="00244011">
              <w:rPr>
                <w:webHidden/>
              </w:rPr>
              <w:fldChar w:fldCharType="begin"/>
            </w:r>
            <w:r w:rsidR="00244011">
              <w:rPr>
                <w:webHidden/>
              </w:rPr>
              <w:instrText xml:space="preserve"> PAGEREF _Toc513687243 \h </w:instrText>
            </w:r>
            <w:r w:rsidR="00244011">
              <w:rPr>
                <w:webHidden/>
              </w:rPr>
            </w:r>
            <w:r w:rsidR="00244011">
              <w:rPr>
                <w:webHidden/>
              </w:rPr>
              <w:fldChar w:fldCharType="separate"/>
            </w:r>
            <w:r w:rsidR="00244011">
              <w:rPr>
                <w:webHidden/>
              </w:rPr>
              <w:t>27</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44" w:history="1">
            <w:r w:rsidR="00244011" w:rsidRPr="00B954C4">
              <w:rPr>
                <w:rStyle w:val="Hyperlink"/>
              </w:rPr>
              <w:t>2.4. Cơ sở dữ liệu: Mongodb 3.4.10</w:t>
            </w:r>
            <w:r w:rsidR="00244011">
              <w:rPr>
                <w:webHidden/>
              </w:rPr>
              <w:tab/>
            </w:r>
            <w:r w:rsidR="00244011">
              <w:rPr>
                <w:webHidden/>
              </w:rPr>
              <w:fldChar w:fldCharType="begin"/>
            </w:r>
            <w:r w:rsidR="00244011">
              <w:rPr>
                <w:webHidden/>
              </w:rPr>
              <w:instrText xml:space="preserve"> PAGEREF _Toc513687244 \h </w:instrText>
            </w:r>
            <w:r w:rsidR="00244011">
              <w:rPr>
                <w:webHidden/>
              </w:rPr>
            </w:r>
            <w:r w:rsidR="00244011">
              <w:rPr>
                <w:webHidden/>
              </w:rPr>
              <w:fldChar w:fldCharType="separate"/>
            </w:r>
            <w:r w:rsidR="00244011">
              <w:rPr>
                <w:webHidden/>
              </w:rPr>
              <w:t>28</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45" w:history="1">
            <w:r w:rsidR="00244011" w:rsidRPr="00B954C4">
              <w:rPr>
                <w:rStyle w:val="Hyperlink"/>
              </w:rPr>
              <w:t>2.5. Backend Runtime Environment: Nodejs v6.11.4</w:t>
            </w:r>
            <w:r w:rsidR="00244011">
              <w:rPr>
                <w:webHidden/>
              </w:rPr>
              <w:tab/>
            </w:r>
            <w:r w:rsidR="00244011">
              <w:rPr>
                <w:webHidden/>
              </w:rPr>
              <w:fldChar w:fldCharType="begin"/>
            </w:r>
            <w:r w:rsidR="00244011">
              <w:rPr>
                <w:webHidden/>
              </w:rPr>
              <w:instrText xml:space="preserve"> PAGEREF _Toc513687245 \h </w:instrText>
            </w:r>
            <w:r w:rsidR="00244011">
              <w:rPr>
                <w:webHidden/>
              </w:rPr>
            </w:r>
            <w:r w:rsidR="00244011">
              <w:rPr>
                <w:webHidden/>
              </w:rPr>
              <w:fldChar w:fldCharType="separate"/>
            </w:r>
            <w:r w:rsidR="00244011">
              <w:rPr>
                <w:webHidden/>
              </w:rPr>
              <w:t>29</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46" w:history="1">
            <w:r w:rsidR="00244011" w:rsidRPr="00B954C4">
              <w:rPr>
                <w:rStyle w:val="Hyperlink"/>
              </w:rPr>
              <w:t>2.6. Backend API: Apollo GraphQL</w:t>
            </w:r>
            <w:r w:rsidR="00244011">
              <w:rPr>
                <w:webHidden/>
              </w:rPr>
              <w:tab/>
            </w:r>
            <w:r w:rsidR="00244011">
              <w:rPr>
                <w:webHidden/>
              </w:rPr>
              <w:fldChar w:fldCharType="begin"/>
            </w:r>
            <w:r w:rsidR="00244011">
              <w:rPr>
                <w:webHidden/>
              </w:rPr>
              <w:instrText xml:space="preserve"> PAGEREF _Toc513687246 \h </w:instrText>
            </w:r>
            <w:r w:rsidR="00244011">
              <w:rPr>
                <w:webHidden/>
              </w:rPr>
            </w:r>
            <w:r w:rsidR="00244011">
              <w:rPr>
                <w:webHidden/>
              </w:rPr>
              <w:fldChar w:fldCharType="separate"/>
            </w:r>
            <w:r w:rsidR="00244011">
              <w:rPr>
                <w:webHidden/>
              </w:rPr>
              <w:t>30</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47" w:history="1">
            <w:r w:rsidR="00244011" w:rsidRPr="00B954C4">
              <w:rPr>
                <w:rStyle w:val="Hyperlink"/>
              </w:rPr>
              <w:t>2.7. Backend API: Expressjs v4.16.0</w:t>
            </w:r>
            <w:r w:rsidR="00244011">
              <w:rPr>
                <w:webHidden/>
              </w:rPr>
              <w:tab/>
            </w:r>
            <w:r w:rsidR="00244011">
              <w:rPr>
                <w:webHidden/>
              </w:rPr>
              <w:fldChar w:fldCharType="begin"/>
            </w:r>
            <w:r w:rsidR="00244011">
              <w:rPr>
                <w:webHidden/>
              </w:rPr>
              <w:instrText xml:space="preserve"> PAGEREF _Toc513687247 \h </w:instrText>
            </w:r>
            <w:r w:rsidR="00244011">
              <w:rPr>
                <w:webHidden/>
              </w:rPr>
            </w:r>
            <w:r w:rsidR="00244011">
              <w:rPr>
                <w:webHidden/>
              </w:rPr>
              <w:fldChar w:fldCharType="separate"/>
            </w:r>
            <w:r w:rsidR="00244011">
              <w:rPr>
                <w:webHidden/>
              </w:rPr>
              <w:t>32</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48" w:history="1">
            <w:r w:rsidR="00244011" w:rsidRPr="00B954C4">
              <w:rPr>
                <w:rStyle w:val="Hyperlink"/>
              </w:rPr>
              <w:t>2.8. Máy hiển thị công thức toán học trên trình duyệt: Mathjax v2.7.2</w:t>
            </w:r>
            <w:r w:rsidR="00244011">
              <w:rPr>
                <w:webHidden/>
              </w:rPr>
              <w:tab/>
            </w:r>
            <w:r w:rsidR="00244011">
              <w:rPr>
                <w:webHidden/>
              </w:rPr>
              <w:fldChar w:fldCharType="begin"/>
            </w:r>
            <w:r w:rsidR="00244011">
              <w:rPr>
                <w:webHidden/>
              </w:rPr>
              <w:instrText xml:space="preserve"> PAGEREF _Toc513687248 \h </w:instrText>
            </w:r>
            <w:r w:rsidR="00244011">
              <w:rPr>
                <w:webHidden/>
              </w:rPr>
            </w:r>
            <w:r w:rsidR="00244011">
              <w:rPr>
                <w:webHidden/>
              </w:rPr>
              <w:fldChar w:fldCharType="separate"/>
            </w:r>
            <w:r w:rsidR="00244011">
              <w:rPr>
                <w:webHidden/>
              </w:rPr>
              <w:t>32</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49" w:history="1">
            <w:r w:rsidR="00244011" w:rsidRPr="00B954C4">
              <w:rPr>
                <w:rStyle w:val="Hyperlink"/>
              </w:rPr>
              <w:t>2.9. Tách từ tiếng Việt: Vitk v5.0 &amp; vntk v1.2.1</w:t>
            </w:r>
            <w:r w:rsidR="00244011">
              <w:rPr>
                <w:webHidden/>
              </w:rPr>
              <w:tab/>
            </w:r>
            <w:r w:rsidR="00244011">
              <w:rPr>
                <w:webHidden/>
              </w:rPr>
              <w:fldChar w:fldCharType="begin"/>
            </w:r>
            <w:r w:rsidR="00244011">
              <w:rPr>
                <w:webHidden/>
              </w:rPr>
              <w:instrText xml:space="preserve"> PAGEREF _Toc513687249 \h </w:instrText>
            </w:r>
            <w:r w:rsidR="00244011">
              <w:rPr>
                <w:webHidden/>
              </w:rPr>
            </w:r>
            <w:r w:rsidR="00244011">
              <w:rPr>
                <w:webHidden/>
              </w:rPr>
              <w:fldChar w:fldCharType="separate"/>
            </w:r>
            <w:r w:rsidR="00244011">
              <w:rPr>
                <w:webHidden/>
              </w:rPr>
              <w:t>33</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50" w:history="1">
            <w:r w:rsidR="00244011" w:rsidRPr="00B954C4">
              <w:rPr>
                <w:rStyle w:val="Hyperlink"/>
              </w:rPr>
              <w:t>2.10. Công nghệ truyền thông điệp tức thời: WebRTC</w:t>
            </w:r>
            <w:r w:rsidR="00244011">
              <w:rPr>
                <w:webHidden/>
              </w:rPr>
              <w:tab/>
            </w:r>
            <w:r w:rsidR="00244011">
              <w:rPr>
                <w:webHidden/>
              </w:rPr>
              <w:fldChar w:fldCharType="begin"/>
            </w:r>
            <w:r w:rsidR="00244011">
              <w:rPr>
                <w:webHidden/>
              </w:rPr>
              <w:instrText xml:space="preserve"> PAGEREF _Toc513687250 \h </w:instrText>
            </w:r>
            <w:r w:rsidR="00244011">
              <w:rPr>
                <w:webHidden/>
              </w:rPr>
            </w:r>
            <w:r w:rsidR="00244011">
              <w:rPr>
                <w:webHidden/>
              </w:rPr>
              <w:fldChar w:fldCharType="separate"/>
            </w:r>
            <w:r w:rsidR="00244011">
              <w:rPr>
                <w:webHidden/>
              </w:rPr>
              <w:t>33</w:t>
            </w:r>
            <w:r w:rsidR="00244011">
              <w:rPr>
                <w:webHidden/>
              </w:rPr>
              <w:fldChar w:fldCharType="end"/>
            </w:r>
          </w:hyperlink>
        </w:p>
        <w:p w:rsidR="00244011" w:rsidRDefault="00616AB0">
          <w:pPr>
            <w:pStyle w:val="TOC1"/>
            <w:rPr>
              <w:rFonts w:asciiTheme="minorHAnsi" w:eastAsiaTheme="minorEastAsia" w:hAnsiTheme="minorHAnsi" w:cstheme="minorBidi"/>
              <w:noProof/>
              <w:sz w:val="22"/>
            </w:rPr>
          </w:pPr>
          <w:hyperlink w:anchor="_Toc513687253" w:history="1">
            <w:r w:rsidR="00244011" w:rsidRPr="00B954C4">
              <w:rPr>
                <w:rStyle w:val="Hyperlink"/>
                <w:noProof/>
              </w:rPr>
              <w:t>Chương 3 PHÂN TÍCH HỆ THỐNG</w:t>
            </w:r>
            <w:r w:rsidR="00244011">
              <w:rPr>
                <w:noProof/>
                <w:webHidden/>
              </w:rPr>
              <w:tab/>
            </w:r>
            <w:r w:rsidR="00244011">
              <w:rPr>
                <w:noProof/>
                <w:webHidden/>
              </w:rPr>
              <w:fldChar w:fldCharType="begin"/>
            </w:r>
            <w:r w:rsidR="00244011">
              <w:rPr>
                <w:noProof/>
                <w:webHidden/>
              </w:rPr>
              <w:instrText xml:space="preserve"> PAGEREF _Toc513687253 \h </w:instrText>
            </w:r>
            <w:r w:rsidR="00244011">
              <w:rPr>
                <w:noProof/>
                <w:webHidden/>
              </w:rPr>
            </w:r>
            <w:r w:rsidR="00244011">
              <w:rPr>
                <w:noProof/>
                <w:webHidden/>
              </w:rPr>
              <w:fldChar w:fldCharType="separate"/>
            </w:r>
            <w:r w:rsidR="00244011">
              <w:rPr>
                <w:noProof/>
                <w:webHidden/>
              </w:rPr>
              <w:t>35</w:t>
            </w:r>
            <w:r w:rsidR="00244011">
              <w:rPr>
                <w:noProof/>
                <w:webHidden/>
              </w:rPr>
              <w:fldChar w:fldCharType="end"/>
            </w:r>
          </w:hyperlink>
        </w:p>
        <w:p w:rsidR="00244011" w:rsidRDefault="00616AB0">
          <w:pPr>
            <w:pStyle w:val="TOC2"/>
            <w:rPr>
              <w:rFonts w:asciiTheme="minorHAnsi" w:eastAsiaTheme="minorEastAsia" w:hAnsiTheme="minorHAnsi" w:cstheme="minorBidi"/>
              <w:sz w:val="22"/>
            </w:rPr>
          </w:pPr>
          <w:hyperlink w:anchor="_Toc513687255" w:history="1">
            <w:r w:rsidR="00244011" w:rsidRPr="00B954C4">
              <w:rPr>
                <w:rStyle w:val="Hyperlink"/>
              </w:rPr>
              <w:t>3.1. Xây dựng biểu đồ ca sử dụng (Use case)</w:t>
            </w:r>
            <w:r w:rsidR="00244011">
              <w:rPr>
                <w:webHidden/>
              </w:rPr>
              <w:tab/>
            </w:r>
            <w:r w:rsidR="00244011">
              <w:rPr>
                <w:webHidden/>
              </w:rPr>
              <w:fldChar w:fldCharType="begin"/>
            </w:r>
            <w:r w:rsidR="00244011">
              <w:rPr>
                <w:webHidden/>
              </w:rPr>
              <w:instrText xml:space="preserve"> PAGEREF _Toc513687255 \h </w:instrText>
            </w:r>
            <w:r w:rsidR="00244011">
              <w:rPr>
                <w:webHidden/>
              </w:rPr>
            </w:r>
            <w:r w:rsidR="00244011">
              <w:rPr>
                <w:webHidden/>
              </w:rPr>
              <w:fldChar w:fldCharType="separate"/>
            </w:r>
            <w:r w:rsidR="00244011">
              <w:rPr>
                <w:webHidden/>
              </w:rPr>
              <w:t>35</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56" w:history="1">
            <w:r w:rsidR="00244011" w:rsidRPr="00B954C4">
              <w:rPr>
                <w:rStyle w:val="Hyperlink"/>
              </w:rPr>
              <w:t>3.1.1. Xác định các tác nhân và ca sử dụng</w:t>
            </w:r>
            <w:r w:rsidR="00244011">
              <w:rPr>
                <w:webHidden/>
              </w:rPr>
              <w:tab/>
            </w:r>
            <w:r w:rsidR="00244011">
              <w:rPr>
                <w:webHidden/>
              </w:rPr>
              <w:fldChar w:fldCharType="begin"/>
            </w:r>
            <w:r w:rsidR="00244011">
              <w:rPr>
                <w:webHidden/>
              </w:rPr>
              <w:instrText xml:space="preserve"> PAGEREF _Toc513687256 \h </w:instrText>
            </w:r>
            <w:r w:rsidR="00244011">
              <w:rPr>
                <w:webHidden/>
              </w:rPr>
            </w:r>
            <w:r w:rsidR="00244011">
              <w:rPr>
                <w:webHidden/>
              </w:rPr>
              <w:fldChar w:fldCharType="separate"/>
            </w:r>
            <w:r w:rsidR="00244011">
              <w:rPr>
                <w:webHidden/>
              </w:rPr>
              <w:t>35</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57" w:history="1">
            <w:r w:rsidR="00244011" w:rsidRPr="00B954C4">
              <w:rPr>
                <w:rStyle w:val="Hyperlink"/>
              </w:rPr>
              <w:t>3.1.2. Biểu đồ ca sử dụng</w:t>
            </w:r>
            <w:r w:rsidR="00244011">
              <w:rPr>
                <w:webHidden/>
              </w:rPr>
              <w:tab/>
            </w:r>
            <w:r w:rsidR="00244011">
              <w:rPr>
                <w:webHidden/>
              </w:rPr>
              <w:fldChar w:fldCharType="begin"/>
            </w:r>
            <w:r w:rsidR="00244011">
              <w:rPr>
                <w:webHidden/>
              </w:rPr>
              <w:instrText xml:space="preserve"> PAGEREF _Toc513687257 \h </w:instrText>
            </w:r>
            <w:r w:rsidR="00244011">
              <w:rPr>
                <w:webHidden/>
              </w:rPr>
            </w:r>
            <w:r w:rsidR="00244011">
              <w:rPr>
                <w:webHidden/>
              </w:rPr>
              <w:fldChar w:fldCharType="separate"/>
            </w:r>
            <w:r w:rsidR="00244011">
              <w:rPr>
                <w:webHidden/>
              </w:rPr>
              <w:t>36</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58" w:history="1">
            <w:r w:rsidR="00244011" w:rsidRPr="00B954C4">
              <w:rPr>
                <w:rStyle w:val="Hyperlink"/>
              </w:rPr>
              <w:t>3.1.3. Mô tả kịch bản cho các ca sử dụng</w:t>
            </w:r>
            <w:r w:rsidR="00244011">
              <w:rPr>
                <w:webHidden/>
              </w:rPr>
              <w:tab/>
            </w:r>
            <w:r w:rsidR="00244011">
              <w:rPr>
                <w:webHidden/>
              </w:rPr>
              <w:fldChar w:fldCharType="begin"/>
            </w:r>
            <w:r w:rsidR="00244011">
              <w:rPr>
                <w:webHidden/>
              </w:rPr>
              <w:instrText xml:space="preserve"> PAGEREF _Toc513687258 \h </w:instrText>
            </w:r>
            <w:r w:rsidR="00244011">
              <w:rPr>
                <w:webHidden/>
              </w:rPr>
            </w:r>
            <w:r w:rsidR="00244011">
              <w:rPr>
                <w:webHidden/>
              </w:rPr>
              <w:fldChar w:fldCharType="separate"/>
            </w:r>
            <w:r w:rsidR="00244011">
              <w:rPr>
                <w:webHidden/>
              </w:rPr>
              <w:t>37</w:t>
            </w:r>
            <w:r w:rsidR="00244011">
              <w:rPr>
                <w:webHidden/>
              </w:rPr>
              <w:fldChar w:fldCharType="end"/>
            </w:r>
          </w:hyperlink>
        </w:p>
        <w:p w:rsidR="00244011" w:rsidRDefault="00616AB0">
          <w:pPr>
            <w:pStyle w:val="TOC4"/>
            <w:tabs>
              <w:tab w:val="left" w:pos="2438"/>
              <w:tab w:val="right" w:leader="dot" w:pos="9061"/>
            </w:tabs>
            <w:rPr>
              <w:rFonts w:asciiTheme="minorHAnsi" w:hAnsiTheme="minorHAnsi"/>
              <w:i w:val="0"/>
              <w:noProof/>
              <w:sz w:val="22"/>
              <w:szCs w:val="22"/>
            </w:rPr>
          </w:pPr>
          <w:hyperlink w:anchor="_Toc513687259" w:history="1">
            <w:r w:rsidR="00244011" w:rsidRPr="00B954C4">
              <w:rPr>
                <w:rStyle w:val="Hyperlink"/>
                <w:noProof/>
              </w:rPr>
              <w:t>3.1.3.1.</w:t>
            </w:r>
            <w:r w:rsidR="00244011">
              <w:rPr>
                <w:rFonts w:asciiTheme="minorHAnsi" w:hAnsiTheme="minorHAnsi"/>
                <w:i w:val="0"/>
                <w:noProof/>
                <w:sz w:val="22"/>
                <w:szCs w:val="22"/>
              </w:rPr>
              <w:tab/>
            </w:r>
            <w:r w:rsidR="00244011" w:rsidRPr="00B954C4">
              <w:rPr>
                <w:rStyle w:val="Hyperlink"/>
                <w:noProof/>
              </w:rPr>
              <w:t>Kịch bản ca sử dụng Đăng kí</w:t>
            </w:r>
            <w:r w:rsidR="00244011">
              <w:rPr>
                <w:noProof/>
                <w:webHidden/>
              </w:rPr>
              <w:tab/>
            </w:r>
            <w:r w:rsidR="00244011">
              <w:rPr>
                <w:noProof/>
                <w:webHidden/>
              </w:rPr>
              <w:fldChar w:fldCharType="begin"/>
            </w:r>
            <w:r w:rsidR="00244011">
              <w:rPr>
                <w:noProof/>
                <w:webHidden/>
              </w:rPr>
              <w:instrText xml:space="preserve"> PAGEREF _Toc513687259 \h </w:instrText>
            </w:r>
            <w:r w:rsidR="00244011">
              <w:rPr>
                <w:noProof/>
                <w:webHidden/>
              </w:rPr>
            </w:r>
            <w:r w:rsidR="00244011">
              <w:rPr>
                <w:noProof/>
                <w:webHidden/>
              </w:rPr>
              <w:fldChar w:fldCharType="separate"/>
            </w:r>
            <w:r w:rsidR="00244011">
              <w:rPr>
                <w:noProof/>
                <w:webHidden/>
              </w:rPr>
              <w:t>37</w:t>
            </w:r>
            <w:r w:rsidR="00244011">
              <w:rPr>
                <w:noProof/>
                <w:webHidden/>
              </w:rPr>
              <w:fldChar w:fldCharType="end"/>
            </w:r>
          </w:hyperlink>
        </w:p>
        <w:p w:rsidR="00244011" w:rsidRDefault="00616AB0">
          <w:pPr>
            <w:pStyle w:val="TOC4"/>
            <w:tabs>
              <w:tab w:val="left" w:pos="2438"/>
              <w:tab w:val="right" w:leader="dot" w:pos="9061"/>
            </w:tabs>
            <w:rPr>
              <w:rFonts w:asciiTheme="minorHAnsi" w:hAnsiTheme="minorHAnsi"/>
              <w:i w:val="0"/>
              <w:noProof/>
              <w:sz w:val="22"/>
              <w:szCs w:val="22"/>
            </w:rPr>
          </w:pPr>
          <w:hyperlink w:anchor="_Toc513687260" w:history="1">
            <w:r w:rsidR="00244011" w:rsidRPr="00B954C4">
              <w:rPr>
                <w:rStyle w:val="Hyperlink"/>
                <w:noProof/>
              </w:rPr>
              <w:t>3.1.3.2.</w:t>
            </w:r>
            <w:r w:rsidR="00244011">
              <w:rPr>
                <w:rFonts w:asciiTheme="minorHAnsi" w:hAnsiTheme="minorHAnsi"/>
                <w:i w:val="0"/>
                <w:noProof/>
                <w:sz w:val="22"/>
                <w:szCs w:val="22"/>
              </w:rPr>
              <w:tab/>
            </w:r>
            <w:r w:rsidR="00244011" w:rsidRPr="00B954C4">
              <w:rPr>
                <w:rStyle w:val="Hyperlink"/>
                <w:noProof/>
              </w:rPr>
              <w:t>Kịch bản ca sử dụng Đăng nhập</w:t>
            </w:r>
            <w:r w:rsidR="00244011">
              <w:rPr>
                <w:noProof/>
                <w:webHidden/>
              </w:rPr>
              <w:tab/>
            </w:r>
            <w:r w:rsidR="00244011">
              <w:rPr>
                <w:noProof/>
                <w:webHidden/>
              </w:rPr>
              <w:fldChar w:fldCharType="begin"/>
            </w:r>
            <w:r w:rsidR="00244011">
              <w:rPr>
                <w:noProof/>
                <w:webHidden/>
              </w:rPr>
              <w:instrText xml:space="preserve"> PAGEREF _Toc513687260 \h </w:instrText>
            </w:r>
            <w:r w:rsidR="00244011">
              <w:rPr>
                <w:noProof/>
                <w:webHidden/>
              </w:rPr>
            </w:r>
            <w:r w:rsidR="00244011">
              <w:rPr>
                <w:noProof/>
                <w:webHidden/>
              </w:rPr>
              <w:fldChar w:fldCharType="separate"/>
            </w:r>
            <w:r w:rsidR="00244011">
              <w:rPr>
                <w:noProof/>
                <w:webHidden/>
              </w:rPr>
              <w:t>38</w:t>
            </w:r>
            <w:r w:rsidR="00244011">
              <w:rPr>
                <w:noProof/>
                <w:webHidden/>
              </w:rPr>
              <w:fldChar w:fldCharType="end"/>
            </w:r>
          </w:hyperlink>
        </w:p>
        <w:p w:rsidR="00244011" w:rsidRDefault="00616AB0">
          <w:pPr>
            <w:pStyle w:val="TOC4"/>
            <w:tabs>
              <w:tab w:val="left" w:pos="2438"/>
              <w:tab w:val="right" w:leader="dot" w:pos="9061"/>
            </w:tabs>
            <w:rPr>
              <w:rFonts w:asciiTheme="minorHAnsi" w:hAnsiTheme="minorHAnsi"/>
              <w:i w:val="0"/>
              <w:noProof/>
              <w:sz w:val="22"/>
              <w:szCs w:val="22"/>
            </w:rPr>
          </w:pPr>
          <w:hyperlink w:anchor="_Toc513687261" w:history="1">
            <w:r w:rsidR="00244011" w:rsidRPr="00B954C4">
              <w:rPr>
                <w:rStyle w:val="Hyperlink"/>
                <w:noProof/>
              </w:rPr>
              <w:t>3.1.3.3.</w:t>
            </w:r>
            <w:r w:rsidR="00244011">
              <w:rPr>
                <w:rFonts w:asciiTheme="minorHAnsi" w:hAnsiTheme="minorHAnsi"/>
                <w:i w:val="0"/>
                <w:noProof/>
                <w:sz w:val="22"/>
                <w:szCs w:val="22"/>
              </w:rPr>
              <w:tab/>
            </w:r>
            <w:r w:rsidR="00244011" w:rsidRPr="00B954C4">
              <w:rPr>
                <w:rStyle w:val="Hyperlink"/>
                <w:noProof/>
              </w:rPr>
              <w:t>Kịch bản ca sử dụng Tìm kiếm</w:t>
            </w:r>
            <w:r w:rsidR="00244011">
              <w:rPr>
                <w:noProof/>
                <w:webHidden/>
              </w:rPr>
              <w:tab/>
            </w:r>
            <w:r w:rsidR="00244011">
              <w:rPr>
                <w:noProof/>
                <w:webHidden/>
              </w:rPr>
              <w:fldChar w:fldCharType="begin"/>
            </w:r>
            <w:r w:rsidR="00244011">
              <w:rPr>
                <w:noProof/>
                <w:webHidden/>
              </w:rPr>
              <w:instrText xml:space="preserve"> PAGEREF _Toc513687261 \h </w:instrText>
            </w:r>
            <w:r w:rsidR="00244011">
              <w:rPr>
                <w:noProof/>
                <w:webHidden/>
              </w:rPr>
            </w:r>
            <w:r w:rsidR="00244011">
              <w:rPr>
                <w:noProof/>
                <w:webHidden/>
              </w:rPr>
              <w:fldChar w:fldCharType="separate"/>
            </w:r>
            <w:r w:rsidR="00244011">
              <w:rPr>
                <w:noProof/>
                <w:webHidden/>
              </w:rPr>
              <w:t>40</w:t>
            </w:r>
            <w:r w:rsidR="00244011">
              <w:rPr>
                <w:noProof/>
                <w:webHidden/>
              </w:rPr>
              <w:fldChar w:fldCharType="end"/>
            </w:r>
          </w:hyperlink>
        </w:p>
        <w:p w:rsidR="00244011" w:rsidRDefault="00616AB0">
          <w:pPr>
            <w:pStyle w:val="TOC4"/>
            <w:tabs>
              <w:tab w:val="left" w:pos="2438"/>
              <w:tab w:val="right" w:leader="dot" w:pos="9061"/>
            </w:tabs>
            <w:rPr>
              <w:rFonts w:asciiTheme="minorHAnsi" w:hAnsiTheme="minorHAnsi"/>
              <w:i w:val="0"/>
              <w:noProof/>
              <w:sz w:val="22"/>
              <w:szCs w:val="22"/>
            </w:rPr>
          </w:pPr>
          <w:hyperlink w:anchor="_Toc513687262" w:history="1">
            <w:r w:rsidR="00244011" w:rsidRPr="00B954C4">
              <w:rPr>
                <w:rStyle w:val="Hyperlink"/>
                <w:noProof/>
              </w:rPr>
              <w:t>3.1.3.4.</w:t>
            </w:r>
            <w:r w:rsidR="00244011">
              <w:rPr>
                <w:rFonts w:asciiTheme="minorHAnsi" w:hAnsiTheme="minorHAnsi"/>
                <w:i w:val="0"/>
                <w:noProof/>
                <w:sz w:val="22"/>
                <w:szCs w:val="22"/>
              </w:rPr>
              <w:tab/>
            </w:r>
            <w:r w:rsidR="00244011" w:rsidRPr="00B954C4">
              <w:rPr>
                <w:rStyle w:val="Hyperlink"/>
                <w:noProof/>
              </w:rPr>
              <w:t>Kịch bản ca sử dụng Hỏi đáp miễn phí</w:t>
            </w:r>
            <w:r w:rsidR="00244011">
              <w:rPr>
                <w:noProof/>
                <w:webHidden/>
              </w:rPr>
              <w:tab/>
            </w:r>
            <w:r w:rsidR="00244011">
              <w:rPr>
                <w:noProof/>
                <w:webHidden/>
              </w:rPr>
              <w:fldChar w:fldCharType="begin"/>
            </w:r>
            <w:r w:rsidR="00244011">
              <w:rPr>
                <w:noProof/>
                <w:webHidden/>
              </w:rPr>
              <w:instrText xml:space="preserve"> PAGEREF _Toc513687262 \h </w:instrText>
            </w:r>
            <w:r w:rsidR="00244011">
              <w:rPr>
                <w:noProof/>
                <w:webHidden/>
              </w:rPr>
            </w:r>
            <w:r w:rsidR="00244011">
              <w:rPr>
                <w:noProof/>
                <w:webHidden/>
              </w:rPr>
              <w:fldChar w:fldCharType="separate"/>
            </w:r>
            <w:r w:rsidR="00244011">
              <w:rPr>
                <w:noProof/>
                <w:webHidden/>
              </w:rPr>
              <w:t>42</w:t>
            </w:r>
            <w:r w:rsidR="00244011">
              <w:rPr>
                <w:noProof/>
                <w:webHidden/>
              </w:rPr>
              <w:fldChar w:fldCharType="end"/>
            </w:r>
          </w:hyperlink>
        </w:p>
        <w:p w:rsidR="00244011" w:rsidRDefault="00616AB0">
          <w:pPr>
            <w:pStyle w:val="TOC4"/>
            <w:tabs>
              <w:tab w:val="left" w:pos="2438"/>
              <w:tab w:val="right" w:leader="dot" w:pos="9061"/>
            </w:tabs>
            <w:rPr>
              <w:rFonts w:asciiTheme="minorHAnsi" w:hAnsiTheme="minorHAnsi"/>
              <w:i w:val="0"/>
              <w:noProof/>
              <w:sz w:val="22"/>
              <w:szCs w:val="22"/>
            </w:rPr>
          </w:pPr>
          <w:hyperlink w:anchor="_Toc513687263" w:history="1">
            <w:r w:rsidR="00244011" w:rsidRPr="00B954C4">
              <w:rPr>
                <w:rStyle w:val="Hyperlink"/>
                <w:noProof/>
              </w:rPr>
              <w:t>3.1.3.5.</w:t>
            </w:r>
            <w:r w:rsidR="00244011">
              <w:rPr>
                <w:rFonts w:asciiTheme="minorHAnsi" w:hAnsiTheme="minorHAnsi"/>
                <w:i w:val="0"/>
                <w:noProof/>
                <w:sz w:val="22"/>
                <w:szCs w:val="22"/>
              </w:rPr>
              <w:tab/>
            </w:r>
            <w:r w:rsidR="00244011" w:rsidRPr="00B954C4">
              <w:rPr>
                <w:rStyle w:val="Hyperlink"/>
                <w:noProof/>
              </w:rPr>
              <w:t>Kịch bản ca sử dụng Hỏi đáp thu phí</w:t>
            </w:r>
            <w:r w:rsidR="00244011">
              <w:rPr>
                <w:noProof/>
                <w:webHidden/>
              </w:rPr>
              <w:tab/>
            </w:r>
            <w:r w:rsidR="00244011">
              <w:rPr>
                <w:noProof/>
                <w:webHidden/>
              </w:rPr>
              <w:fldChar w:fldCharType="begin"/>
            </w:r>
            <w:r w:rsidR="00244011">
              <w:rPr>
                <w:noProof/>
                <w:webHidden/>
              </w:rPr>
              <w:instrText xml:space="preserve"> PAGEREF _Toc513687263 \h </w:instrText>
            </w:r>
            <w:r w:rsidR="00244011">
              <w:rPr>
                <w:noProof/>
                <w:webHidden/>
              </w:rPr>
            </w:r>
            <w:r w:rsidR="00244011">
              <w:rPr>
                <w:noProof/>
                <w:webHidden/>
              </w:rPr>
              <w:fldChar w:fldCharType="separate"/>
            </w:r>
            <w:r w:rsidR="00244011">
              <w:rPr>
                <w:noProof/>
                <w:webHidden/>
              </w:rPr>
              <w:t>43</w:t>
            </w:r>
            <w:r w:rsidR="00244011">
              <w:rPr>
                <w:noProof/>
                <w:webHidden/>
              </w:rPr>
              <w:fldChar w:fldCharType="end"/>
            </w:r>
          </w:hyperlink>
        </w:p>
        <w:p w:rsidR="00244011" w:rsidRDefault="00616AB0">
          <w:pPr>
            <w:pStyle w:val="TOC4"/>
            <w:tabs>
              <w:tab w:val="left" w:pos="2438"/>
              <w:tab w:val="right" w:leader="dot" w:pos="9061"/>
            </w:tabs>
            <w:rPr>
              <w:rFonts w:asciiTheme="minorHAnsi" w:hAnsiTheme="minorHAnsi"/>
              <w:i w:val="0"/>
              <w:noProof/>
              <w:sz w:val="22"/>
              <w:szCs w:val="22"/>
            </w:rPr>
          </w:pPr>
          <w:hyperlink w:anchor="_Toc513687264" w:history="1">
            <w:r w:rsidR="00244011" w:rsidRPr="00B954C4">
              <w:rPr>
                <w:rStyle w:val="Hyperlink"/>
                <w:noProof/>
              </w:rPr>
              <w:t>3.1.3.6.</w:t>
            </w:r>
            <w:r w:rsidR="00244011">
              <w:rPr>
                <w:rFonts w:asciiTheme="minorHAnsi" w:hAnsiTheme="minorHAnsi"/>
                <w:i w:val="0"/>
                <w:noProof/>
                <w:sz w:val="22"/>
                <w:szCs w:val="22"/>
              </w:rPr>
              <w:tab/>
            </w:r>
            <w:r w:rsidR="00244011" w:rsidRPr="00B954C4">
              <w:rPr>
                <w:rStyle w:val="Hyperlink"/>
                <w:noProof/>
              </w:rPr>
              <w:t>Kịch bản ca sử dụng Quản lý tài khoản thanh toán cá nhân</w:t>
            </w:r>
            <w:r w:rsidR="00244011">
              <w:rPr>
                <w:noProof/>
                <w:webHidden/>
              </w:rPr>
              <w:tab/>
            </w:r>
            <w:r w:rsidR="00244011">
              <w:rPr>
                <w:noProof/>
                <w:webHidden/>
              </w:rPr>
              <w:fldChar w:fldCharType="begin"/>
            </w:r>
            <w:r w:rsidR="00244011">
              <w:rPr>
                <w:noProof/>
                <w:webHidden/>
              </w:rPr>
              <w:instrText xml:space="preserve"> PAGEREF _Toc513687264 \h </w:instrText>
            </w:r>
            <w:r w:rsidR="00244011">
              <w:rPr>
                <w:noProof/>
                <w:webHidden/>
              </w:rPr>
            </w:r>
            <w:r w:rsidR="00244011">
              <w:rPr>
                <w:noProof/>
                <w:webHidden/>
              </w:rPr>
              <w:fldChar w:fldCharType="separate"/>
            </w:r>
            <w:r w:rsidR="00244011">
              <w:rPr>
                <w:noProof/>
                <w:webHidden/>
              </w:rPr>
              <w:t>48</w:t>
            </w:r>
            <w:r w:rsidR="00244011">
              <w:rPr>
                <w:noProof/>
                <w:webHidden/>
              </w:rPr>
              <w:fldChar w:fldCharType="end"/>
            </w:r>
          </w:hyperlink>
        </w:p>
        <w:p w:rsidR="00244011" w:rsidRDefault="00616AB0">
          <w:pPr>
            <w:pStyle w:val="TOC4"/>
            <w:tabs>
              <w:tab w:val="left" w:pos="2438"/>
              <w:tab w:val="right" w:leader="dot" w:pos="9061"/>
            </w:tabs>
            <w:rPr>
              <w:rFonts w:asciiTheme="minorHAnsi" w:hAnsiTheme="minorHAnsi"/>
              <w:i w:val="0"/>
              <w:noProof/>
              <w:sz w:val="22"/>
              <w:szCs w:val="22"/>
            </w:rPr>
          </w:pPr>
          <w:hyperlink w:anchor="_Toc513687265" w:history="1">
            <w:r w:rsidR="00244011" w:rsidRPr="00B954C4">
              <w:rPr>
                <w:rStyle w:val="Hyperlink"/>
                <w:noProof/>
              </w:rPr>
              <w:t>3.1.3.8.</w:t>
            </w:r>
            <w:r w:rsidR="00244011">
              <w:rPr>
                <w:rFonts w:asciiTheme="minorHAnsi" w:hAnsiTheme="minorHAnsi"/>
                <w:i w:val="0"/>
                <w:noProof/>
                <w:sz w:val="22"/>
                <w:szCs w:val="22"/>
              </w:rPr>
              <w:tab/>
            </w:r>
            <w:r w:rsidR="00244011" w:rsidRPr="00B954C4">
              <w:rPr>
                <w:rStyle w:val="Hyperlink"/>
                <w:noProof/>
              </w:rPr>
              <w:t>Kịch bản ca sử dụng Kiểm soát nội dung</w:t>
            </w:r>
            <w:r w:rsidR="00244011">
              <w:rPr>
                <w:noProof/>
                <w:webHidden/>
              </w:rPr>
              <w:tab/>
            </w:r>
            <w:r w:rsidR="00244011">
              <w:rPr>
                <w:noProof/>
                <w:webHidden/>
              </w:rPr>
              <w:fldChar w:fldCharType="begin"/>
            </w:r>
            <w:r w:rsidR="00244011">
              <w:rPr>
                <w:noProof/>
                <w:webHidden/>
              </w:rPr>
              <w:instrText xml:space="preserve"> PAGEREF _Toc513687265 \h </w:instrText>
            </w:r>
            <w:r w:rsidR="00244011">
              <w:rPr>
                <w:noProof/>
                <w:webHidden/>
              </w:rPr>
            </w:r>
            <w:r w:rsidR="00244011">
              <w:rPr>
                <w:noProof/>
                <w:webHidden/>
              </w:rPr>
              <w:fldChar w:fldCharType="separate"/>
            </w:r>
            <w:r w:rsidR="00244011">
              <w:rPr>
                <w:noProof/>
                <w:webHidden/>
              </w:rPr>
              <w:t>52</w:t>
            </w:r>
            <w:r w:rsidR="00244011">
              <w:rPr>
                <w:noProof/>
                <w:webHidden/>
              </w:rPr>
              <w:fldChar w:fldCharType="end"/>
            </w:r>
          </w:hyperlink>
        </w:p>
        <w:p w:rsidR="00244011" w:rsidRDefault="00616AB0">
          <w:pPr>
            <w:pStyle w:val="TOC4"/>
            <w:tabs>
              <w:tab w:val="left" w:pos="2438"/>
              <w:tab w:val="right" w:leader="dot" w:pos="9061"/>
            </w:tabs>
            <w:rPr>
              <w:rFonts w:asciiTheme="minorHAnsi" w:hAnsiTheme="minorHAnsi"/>
              <w:i w:val="0"/>
              <w:noProof/>
              <w:sz w:val="22"/>
              <w:szCs w:val="22"/>
            </w:rPr>
          </w:pPr>
          <w:hyperlink w:anchor="_Toc513687266" w:history="1">
            <w:r w:rsidR="00244011" w:rsidRPr="00B954C4">
              <w:rPr>
                <w:rStyle w:val="Hyperlink"/>
                <w:noProof/>
              </w:rPr>
              <w:t>3.1.3.9.</w:t>
            </w:r>
            <w:r w:rsidR="00244011">
              <w:rPr>
                <w:rFonts w:asciiTheme="minorHAnsi" w:hAnsiTheme="minorHAnsi"/>
                <w:i w:val="0"/>
                <w:noProof/>
                <w:sz w:val="22"/>
                <w:szCs w:val="22"/>
              </w:rPr>
              <w:tab/>
            </w:r>
            <w:r w:rsidR="00244011" w:rsidRPr="00B954C4">
              <w:rPr>
                <w:rStyle w:val="Hyperlink"/>
                <w:noProof/>
              </w:rPr>
              <w:t>Kịch bản ca sử dụng Xác nhận chuyên gia</w:t>
            </w:r>
            <w:r w:rsidR="00244011">
              <w:rPr>
                <w:noProof/>
                <w:webHidden/>
              </w:rPr>
              <w:tab/>
            </w:r>
            <w:r w:rsidR="00244011">
              <w:rPr>
                <w:noProof/>
                <w:webHidden/>
              </w:rPr>
              <w:fldChar w:fldCharType="begin"/>
            </w:r>
            <w:r w:rsidR="00244011">
              <w:rPr>
                <w:noProof/>
                <w:webHidden/>
              </w:rPr>
              <w:instrText xml:space="preserve"> PAGEREF _Toc513687266 \h </w:instrText>
            </w:r>
            <w:r w:rsidR="00244011">
              <w:rPr>
                <w:noProof/>
                <w:webHidden/>
              </w:rPr>
            </w:r>
            <w:r w:rsidR="00244011">
              <w:rPr>
                <w:noProof/>
                <w:webHidden/>
              </w:rPr>
              <w:fldChar w:fldCharType="separate"/>
            </w:r>
            <w:r w:rsidR="00244011">
              <w:rPr>
                <w:noProof/>
                <w:webHidden/>
              </w:rPr>
              <w:t>53</w:t>
            </w:r>
            <w:r w:rsidR="00244011">
              <w:rPr>
                <w:noProof/>
                <w:webHidden/>
              </w:rPr>
              <w:fldChar w:fldCharType="end"/>
            </w:r>
          </w:hyperlink>
        </w:p>
        <w:p w:rsidR="00244011" w:rsidRDefault="00616AB0">
          <w:pPr>
            <w:pStyle w:val="TOC2"/>
            <w:rPr>
              <w:rFonts w:asciiTheme="minorHAnsi" w:eastAsiaTheme="minorEastAsia" w:hAnsiTheme="minorHAnsi" w:cstheme="minorBidi"/>
              <w:sz w:val="22"/>
            </w:rPr>
          </w:pPr>
          <w:hyperlink w:anchor="_Toc513687267" w:history="1">
            <w:r w:rsidR="00244011" w:rsidRPr="00B954C4">
              <w:rPr>
                <w:rStyle w:val="Hyperlink"/>
              </w:rPr>
              <w:t>3.3. Xây dựng biểu đồ hoạt động(Activity Diagram)</w:t>
            </w:r>
            <w:r w:rsidR="00244011">
              <w:rPr>
                <w:webHidden/>
              </w:rPr>
              <w:tab/>
            </w:r>
            <w:r w:rsidR="00244011">
              <w:rPr>
                <w:webHidden/>
              </w:rPr>
              <w:fldChar w:fldCharType="begin"/>
            </w:r>
            <w:r w:rsidR="00244011">
              <w:rPr>
                <w:webHidden/>
              </w:rPr>
              <w:instrText xml:space="preserve"> PAGEREF _Toc513687267 \h </w:instrText>
            </w:r>
            <w:r w:rsidR="00244011">
              <w:rPr>
                <w:webHidden/>
              </w:rPr>
            </w:r>
            <w:r w:rsidR="00244011">
              <w:rPr>
                <w:webHidden/>
              </w:rPr>
              <w:fldChar w:fldCharType="separate"/>
            </w:r>
            <w:r w:rsidR="00244011">
              <w:rPr>
                <w:webHidden/>
              </w:rPr>
              <w:t>56</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68" w:history="1">
            <w:r w:rsidR="00244011" w:rsidRPr="00B954C4">
              <w:rPr>
                <w:rStyle w:val="Hyperlink"/>
              </w:rPr>
              <w:t>3.3.1. Activity Đăng kí</w:t>
            </w:r>
            <w:r w:rsidR="00244011">
              <w:rPr>
                <w:webHidden/>
              </w:rPr>
              <w:tab/>
            </w:r>
            <w:r w:rsidR="00244011">
              <w:rPr>
                <w:webHidden/>
              </w:rPr>
              <w:fldChar w:fldCharType="begin"/>
            </w:r>
            <w:r w:rsidR="00244011">
              <w:rPr>
                <w:webHidden/>
              </w:rPr>
              <w:instrText xml:space="preserve"> PAGEREF _Toc513687268 \h </w:instrText>
            </w:r>
            <w:r w:rsidR="00244011">
              <w:rPr>
                <w:webHidden/>
              </w:rPr>
            </w:r>
            <w:r w:rsidR="00244011">
              <w:rPr>
                <w:webHidden/>
              </w:rPr>
              <w:fldChar w:fldCharType="separate"/>
            </w:r>
            <w:r w:rsidR="00244011">
              <w:rPr>
                <w:webHidden/>
              </w:rPr>
              <w:t>56</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69" w:history="1">
            <w:r w:rsidR="00244011" w:rsidRPr="00B954C4">
              <w:rPr>
                <w:rStyle w:val="Hyperlink"/>
              </w:rPr>
              <w:t>3.3.2. Activity Đăng nhập</w:t>
            </w:r>
            <w:r w:rsidR="00244011">
              <w:rPr>
                <w:webHidden/>
              </w:rPr>
              <w:tab/>
            </w:r>
            <w:r w:rsidR="00244011">
              <w:rPr>
                <w:webHidden/>
              </w:rPr>
              <w:fldChar w:fldCharType="begin"/>
            </w:r>
            <w:r w:rsidR="00244011">
              <w:rPr>
                <w:webHidden/>
              </w:rPr>
              <w:instrText xml:space="preserve"> PAGEREF _Toc513687269 \h </w:instrText>
            </w:r>
            <w:r w:rsidR="00244011">
              <w:rPr>
                <w:webHidden/>
              </w:rPr>
            </w:r>
            <w:r w:rsidR="00244011">
              <w:rPr>
                <w:webHidden/>
              </w:rPr>
              <w:fldChar w:fldCharType="separate"/>
            </w:r>
            <w:r w:rsidR="00244011">
              <w:rPr>
                <w:webHidden/>
              </w:rPr>
              <w:t>57</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70" w:history="1">
            <w:r w:rsidR="00244011" w:rsidRPr="00B954C4">
              <w:rPr>
                <w:rStyle w:val="Hyperlink"/>
              </w:rPr>
              <w:t>3.3.3. Activity Tìm kiếm câu hỏi</w:t>
            </w:r>
            <w:r w:rsidR="00244011">
              <w:rPr>
                <w:webHidden/>
              </w:rPr>
              <w:tab/>
            </w:r>
            <w:r w:rsidR="00244011">
              <w:rPr>
                <w:webHidden/>
              </w:rPr>
              <w:fldChar w:fldCharType="begin"/>
            </w:r>
            <w:r w:rsidR="00244011">
              <w:rPr>
                <w:webHidden/>
              </w:rPr>
              <w:instrText xml:space="preserve"> PAGEREF _Toc513687270 \h </w:instrText>
            </w:r>
            <w:r w:rsidR="00244011">
              <w:rPr>
                <w:webHidden/>
              </w:rPr>
            </w:r>
            <w:r w:rsidR="00244011">
              <w:rPr>
                <w:webHidden/>
              </w:rPr>
              <w:fldChar w:fldCharType="separate"/>
            </w:r>
            <w:r w:rsidR="00244011">
              <w:rPr>
                <w:webHidden/>
              </w:rPr>
              <w:t>58</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71" w:history="1">
            <w:r w:rsidR="00244011" w:rsidRPr="00B954C4">
              <w:rPr>
                <w:rStyle w:val="Hyperlink"/>
              </w:rPr>
              <w:t>3.3.4. Activity Tìm kiếm chuyên gia</w:t>
            </w:r>
            <w:r w:rsidR="00244011">
              <w:rPr>
                <w:webHidden/>
              </w:rPr>
              <w:tab/>
            </w:r>
            <w:r w:rsidR="00244011">
              <w:rPr>
                <w:webHidden/>
              </w:rPr>
              <w:fldChar w:fldCharType="begin"/>
            </w:r>
            <w:r w:rsidR="00244011">
              <w:rPr>
                <w:webHidden/>
              </w:rPr>
              <w:instrText xml:space="preserve"> PAGEREF _Toc513687271 \h </w:instrText>
            </w:r>
            <w:r w:rsidR="00244011">
              <w:rPr>
                <w:webHidden/>
              </w:rPr>
            </w:r>
            <w:r w:rsidR="00244011">
              <w:rPr>
                <w:webHidden/>
              </w:rPr>
              <w:fldChar w:fldCharType="separate"/>
            </w:r>
            <w:r w:rsidR="00244011">
              <w:rPr>
                <w:webHidden/>
              </w:rPr>
              <w:t>58</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72" w:history="1">
            <w:r w:rsidR="00244011" w:rsidRPr="00B954C4">
              <w:rPr>
                <w:rStyle w:val="Hyperlink"/>
              </w:rPr>
              <w:t>3.3.5. Activity Hỏi đáp thu phí: Hỏi đáp nhanh</w:t>
            </w:r>
            <w:r w:rsidR="00244011">
              <w:rPr>
                <w:webHidden/>
              </w:rPr>
              <w:tab/>
            </w:r>
            <w:r w:rsidR="00244011">
              <w:rPr>
                <w:webHidden/>
              </w:rPr>
              <w:fldChar w:fldCharType="begin"/>
            </w:r>
            <w:r w:rsidR="00244011">
              <w:rPr>
                <w:webHidden/>
              </w:rPr>
              <w:instrText xml:space="preserve"> PAGEREF _Toc513687272 \h </w:instrText>
            </w:r>
            <w:r w:rsidR="00244011">
              <w:rPr>
                <w:webHidden/>
              </w:rPr>
            </w:r>
            <w:r w:rsidR="00244011">
              <w:rPr>
                <w:webHidden/>
              </w:rPr>
              <w:fldChar w:fldCharType="separate"/>
            </w:r>
            <w:r w:rsidR="00244011">
              <w:rPr>
                <w:webHidden/>
              </w:rPr>
              <w:t>59</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73" w:history="1">
            <w:r w:rsidR="00244011" w:rsidRPr="00B954C4">
              <w:rPr>
                <w:rStyle w:val="Hyperlink"/>
              </w:rPr>
              <w:t>3.3.6. Activity Hỏi đáp thu phí: Hỏi đáp trực tiếp</w:t>
            </w:r>
            <w:r w:rsidR="00244011">
              <w:rPr>
                <w:webHidden/>
              </w:rPr>
              <w:tab/>
            </w:r>
            <w:r w:rsidR="00244011">
              <w:rPr>
                <w:webHidden/>
              </w:rPr>
              <w:fldChar w:fldCharType="begin"/>
            </w:r>
            <w:r w:rsidR="00244011">
              <w:rPr>
                <w:webHidden/>
              </w:rPr>
              <w:instrText xml:space="preserve"> PAGEREF _Toc513687273 \h </w:instrText>
            </w:r>
            <w:r w:rsidR="00244011">
              <w:rPr>
                <w:webHidden/>
              </w:rPr>
            </w:r>
            <w:r w:rsidR="00244011">
              <w:rPr>
                <w:webHidden/>
              </w:rPr>
              <w:fldChar w:fldCharType="separate"/>
            </w:r>
            <w:r w:rsidR="00244011">
              <w:rPr>
                <w:webHidden/>
              </w:rPr>
              <w:t>60</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74" w:history="1">
            <w:r w:rsidR="00244011" w:rsidRPr="00B954C4">
              <w:rPr>
                <w:rStyle w:val="Hyperlink"/>
              </w:rPr>
              <w:t>3.3.7. Activity Nạp tiền vào tài khoản</w:t>
            </w:r>
            <w:r w:rsidR="00244011">
              <w:rPr>
                <w:webHidden/>
              </w:rPr>
              <w:tab/>
            </w:r>
            <w:r w:rsidR="00244011">
              <w:rPr>
                <w:webHidden/>
              </w:rPr>
              <w:fldChar w:fldCharType="begin"/>
            </w:r>
            <w:r w:rsidR="00244011">
              <w:rPr>
                <w:webHidden/>
              </w:rPr>
              <w:instrText xml:space="preserve"> PAGEREF _Toc513687274 \h </w:instrText>
            </w:r>
            <w:r w:rsidR="00244011">
              <w:rPr>
                <w:webHidden/>
              </w:rPr>
            </w:r>
            <w:r w:rsidR="00244011">
              <w:rPr>
                <w:webHidden/>
              </w:rPr>
              <w:fldChar w:fldCharType="separate"/>
            </w:r>
            <w:r w:rsidR="00244011">
              <w:rPr>
                <w:webHidden/>
              </w:rPr>
              <w:t>61</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75" w:history="1">
            <w:r w:rsidR="00244011" w:rsidRPr="00B954C4">
              <w:rPr>
                <w:rStyle w:val="Hyperlink"/>
              </w:rPr>
              <w:t>3.3.9. Activity Rút tiền khỏi tài khoản</w:t>
            </w:r>
            <w:r w:rsidR="00244011">
              <w:rPr>
                <w:webHidden/>
              </w:rPr>
              <w:tab/>
            </w:r>
            <w:r w:rsidR="00244011">
              <w:rPr>
                <w:webHidden/>
              </w:rPr>
              <w:fldChar w:fldCharType="begin"/>
            </w:r>
            <w:r w:rsidR="00244011">
              <w:rPr>
                <w:webHidden/>
              </w:rPr>
              <w:instrText xml:space="preserve"> PAGEREF _Toc513687275 \h </w:instrText>
            </w:r>
            <w:r w:rsidR="00244011">
              <w:rPr>
                <w:webHidden/>
              </w:rPr>
            </w:r>
            <w:r w:rsidR="00244011">
              <w:rPr>
                <w:webHidden/>
              </w:rPr>
              <w:fldChar w:fldCharType="separate"/>
            </w:r>
            <w:r w:rsidR="00244011">
              <w:rPr>
                <w:webHidden/>
              </w:rPr>
              <w:t>62</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76" w:history="1">
            <w:r w:rsidR="00244011" w:rsidRPr="00B954C4">
              <w:rPr>
                <w:rStyle w:val="Hyperlink"/>
              </w:rPr>
              <w:t>3.3.11. Activity Khóa hiển thị nội dung</w:t>
            </w:r>
            <w:r w:rsidR="00244011">
              <w:rPr>
                <w:webHidden/>
              </w:rPr>
              <w:tab/>
            </w:r>
            <w:r w:rsidR="00244011">
              <w:rPr>
                <w:webHidden/>
              </w:rPr>
              <w:fldChar w:fldCharType="begin"/>
            </w:r>
            <w:r w:rsidR="00244011">
              <w:rPr>
                <w:webHidden/>
              </w:rPr>
              <w:instrText xml:space="preserve"> PAGEREF _Toc513687276 \h </w:instrText>
            </w:r>
            <w:r w:rsidR="00244011">
              <w:rPr>
                <w:webHidden/>
              </w:rPr>
            </w:r>
            <w:r w:rsidR="00244011">
              <w:rPr>
                <w:webHidden/>
              </w:rPr>
              <w:fldChar w:fldCharType="separate"/>
            </w:r>
            <w:r w:rsidR="00244011">
              <w:rPr>
                <w:webHidden/>
              </w:rPr>
              <w:t>63</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77" w:history="1">
            <w:r w:rsidR="00244011" w:rsidRPr="00B954C4">
              <w:rPr>
                <w:rStyle w:val="Hyperlink"/>
              </w:rPr>
              <w:t>3.3.12. Activity Ứng tuyển chuyên gia</w:t>
            </w:r>
            <w:r w:rsidR="00244011">
              <w:rPr>
                <w:webHidden/>
              </w:rPr>
              <w:tab/>
            </w:r>
            <w:r w:rsidR="00244011">
              <w:rPr>
                <w:webHidden/>
              </w:rPr>
              <w:fldChar w:fldCharType="begin"/>
            </w:r>
            <w:r w:rsidR="00244011">
              <w:rPr>
                <w:webHidden/>
              </w:rPr>
              <w:instrText xml:space="preserve"> PAGEREF _Toc513687277 \h </w:instrText>
            </w:r>
            <w:r w:rsidR="00244011">
              <w:rPr>
                <w:webHidden/>
              </w:rPr>
            </w:r>
            <w:r w:rsidR="00244011">
              <w:rPr>
                <w:webHidden/>
              </w:rPr>
              <w:fldChar w:fldCharType="separate"/>
            </w:r>
            <w:r w:rsidR="00244011">
              <w:rPr>
                <w:webHidden/>
              </w:rPr>
              <w:t>63</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78" w:history="1">
            <w:r w:rsidR="00244011" w:rsidRPr="00B954C4">
              <w:rPr>
                <w:rStyle w:val="Hyperlink"/>
              </w:rPr>
              <w:t>3.3.13. Activity Đánh giá hồ sơ chuyên gia</w:t>
            </w:r>
            <w:r w:rsidR="00244011">
              <w:rPr>
                <w:webHidden/>
              </w:rPr>
              <w:tab/>
            </w:r>
            <w:r w:rsidR="00244011">
              <w:rPr>
                <w:webHidden/>
              </w:rPr>
              <w:fldChar w:fldCharType="begin"/>
            </w:r>
            <w:r w:rsidR="00244011">
              <w:rPr>
                <w:webHidden/>
              </w:rPr>
              <w:instrText xml:space="preserve"> PAGEREF _Toc513687278 \h </w:instrText>
            </w:r>
            <w:r w:rsidR="00244011">
              <w:rPr>
                <w:webHidden/>
              </w:rPr>
            </w:r>
            <w:r w:rsidR="00244011">
              <w:rPr>
                <w:webHidden/>
              </w:rPr>
              <w:fldChar w:fldCharType="separate"/>
            </w:r>
            <w:r w:rsidR="00244011">
              <w:rPr>
                <w:webHidden/>
              </w:rPr>
              <w:t>64</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79" w:history="1">
            <w:r w:rsidR="00244011" w:rsidRPr="00B954C4">
              <w:rPr>
                <w:rStyle w:val="Hyperlink"/>
              </w:rPr>
              <w:t>3.3.14. Activity Kiểm tra năng lực chuyên gia</w:t>
            </w:r>
            <w:r w:rsidR="00244011">
              <w:rPr>
                <w:webHidden/>
              </w:rPr>
              <w:tab/>
            </w:r>
            <w:r w:rsidR="00244011">
              <w:rPr>
                <w:webHidden/>
              </w:rPr>
              <w:fldChar w:fldCharType="begin"/>
            </w:r>
            <w:r w:rsidR="00244011">
              <w:rPr>
                <w:webHidden/>
              </w:rPr>
              <w:instrText xml:space="preserve"> PAGEREF _Toc513687279 \h </w:instrText>
            </w:r>
            <w:r w:rsidR="00244011">
              <w:rPr>
                <w:webHidden/>
              </w:rPr>
            </w:r>
            <w:r w:rsidR="00244011">
              <w:rPr>
                <w:webHidden/>
              </w:rPr>
              <w:fldChar w:fldCharType="separate"/>
            </w:r>
            <w:r w:rsidR="00244011">
              <w:rPr>
                <w:webHidden/>
              </w:rPr>
              <w:t>64</w:t>
            </w:r>
            <w:r w:rsidR="00244011">
              <w:rPr>
                <w:webHidden/>
              </w:rPr>
              <w:fldChar w:fldCharType="end"/>
            </w:r>
          </w:hyperlink>
        </w:p>
        <w:p w:rsidR="00244011" w:rsidRDefault="00616AB0">
          <w:pPr>
            <w:pStyle w:val="TOC1"/>
            <w:rPr>
              <w:rFonts w:asciiTheme="minorHAnsi" w:eastAsiaTheme="minorEastAsia" w:hAnsiTheme="minorHAnsi" w:cstheme="minorBidi"/>
              <w:noProof/>
              <w:sz w:val="22"/>
            </w:rPr>
          </w:pPr>
          <w:hyperlink w:anchor="_Toc513687281" w:history="1">
            <w:r w:rsidR="00244011" w:rsidRPr="00B954C4">
              <w:rPr>
                <w:rStyle w:val="Hyperlink"/>
                <w:noProof/>
              </w:rPr>
              <w:t>Chương 4 THIẾT KẾ VÀ XÂY DỰNG HỆ THỐNG</w:t>
            </w:r>
            <w:r w:rsidR="00244011">
              <w:rPr>
                <w:noProof/>
                <w:webHidden/>
              </w:rPr>
              <w:tab/>
            </w:r>
            <w:r w:rsidR="00244011">
              <w:rPr>
                <w:noProof/>
                <w:webHidden/>
              </w:rPr>
              <w:fldChar w:fldCharType="begin"/>
            </w:r>
            <w:r w:rsidR="00244011">
              <w:rPr>
                <w:noProof/>
                <w:webHidden/>
              </w:rPr>
              <w:instrText xml:space="preserve"> PAGEREF _Toc513687281 \h </w:instrText>
            </w:r>
            <w:r w:rsidR="00244011">
              <w:rPr>
                <w:noProof/>
                <w:webHidden/>
              </w:rPr>
            </w:r>
            <w:r w:rsidR="00244011">
              <w:rPr>
                <w:noProof/>
                <w:webHidden/>
              </w:rPr>
              <w:fldChar w:fldCharType="separate"/>
            </w:r>
            <w:r w:rsidR="00244011">
              <w:rPr>
                <w:noProof/>
                <w:webHidden/>
              </w:rPr>
              <w:t>65</w:t>
            </w:r>
            <w:r w:rsidR="00244011">
              <w:rPr>
                <w:noProof/>
                <w:webHidden/>
              </w:rPr>
              <w:fldChar w:fldCharType="end"/>
            </w:r>
          </w:hyperlink>
        </w:p>
        <w:p w:rsidR="00244011" w:rsidRDefault="00616AB0">
          <w:pPr>
            <w:pStyle w:val="TOC2"/>
            <w:rPr>
              <w:rFonts w:asciiTheme="minorHAnsi" w:eastAsiaTheme="minorEastAsia" w:hAnsiTheme="minorHAnsi" w:cstheme="minorBidi"/>
              <w:sz w:val="22"/>
            </w:rPr>
          </w:pPr>
          <w:hyperlink w:anchor="_Toc513687283" w:history="1">
            <w:r w:rsidR="00244011" w:rsidRPr="00B954C4">
              <w:rPr>
                <w:rStyle w:val="Hyperlink"/>
              </w:rPr>
              <w:t>4.1. Thiết kế kiến trúc hệ thống</w:t>
            </w:r>
            <w:r w:rsidR="00244011">
              <w:rPr>
                <w:webHidden/>
              </w:rPr>
              <w:tab/>
            </w:r>
            <w:r w:rsidR="00244011">
              <w:rPr>
                <w:webHidden/>
              </w:rPr>
              <w:fldChar w:fldCharType="begin"/>
            </w:r>
            <w:r w:rsidR="00244011">
              <w:rPr>
                <w:webHidden/>
              </w:rPr>
              <w:instrText xml:space="preserve"> PAGEREF _Toc513687283 \h </w:instrText>
            </w:r>
            <w:r w:rsidR="00244011">
              <w:rPr>
                <w:webHidden/>
              </w:rPr>
            </w:r>
            <w:r w:rsidR="00244011">
              <w:rPr>
                <w:webHidden/>
              </w:rPr>
              <w:fldChar w:fldCharType="separate"/>
            </w:r>
            <w:r w:rsidR="00244011">
              <w:rPr>
                <w:webHidden/>
              </w:rPr>
              <w:t>65</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84" w:history="1">
            <w:r w:rsidR="00244011" w:rsidRPr="00B954C4">
              <w:rPr>
                <w:rStyle w:val="Hyperlink"/>
              </w:rPr>
              <w:t>4.2. Thiết kế cơ sở dữ liệu</w:t>
            </w:r>
            <w:r w:rsidR="00244011">
              <w:rPr>
                <w:webHidden/>
              </w:rPr>
              <w:tab/>
            </w:r>
            <w:r w:rsidR="00244011">
              <w:rPr>
                <w:webHidden/>
              </w:rPr>
              <w:fldChar w:fldCharType="begin"/>
            </w:r>
            <w:r w:rsidR="00244011">
              <w:rPr>
                <w:webHidden/>
              </w:rPr>
              <w:instrText xml:space="preserve"> PAGEREF _Toc513687284 \h </w:instrText>
            </w:r>
            <w:r w:rsidR="00244011">
              <w:rPr>
                <w:webHidden/>
              </w:rPr>
            </w:r>
            <w:r w:rsidR="00244011">
              <w:rPr>
                <w:webHidden/>
              </w:rPr>
              <w:fldChar w:fldCharType="separate"/>
            </w:r>
            <w:r w:rsidR="00244011">
              <w:rPr>
                <w:webHidden/>
              </w:rPr>
              <w:t>66</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85" w:history="1">
            <w:r w:rsidR="00244011" w:rsidRPr="00B954C4">
              <w:rPr>
                <w:rStyle w:val="Hyperlink"/>
              </w:rPr>
              <w:t>4.2.1. Thiết kế collections trong cơ sở dữ liệu Mongodb</w:t>
            </w:r>
            <w:r w:rsidR="00244011">
              <w:rPr>
                <w:webHidden/>
              </w:rPr>
              <w:tab/>
            </w:r>
            <w:r w:rsidR="00244011">
              <w:rPr>
                <w:webHidden/>
              </w:rPr>
              <w:fldChar w:fldCharType="begin"/>
            </w:r>
            <w:r w:rsidR="00244011">
              <w:rPr>
                <w:webHidden/>
              </w:rPr>
              <w:instrText xml:space="preserve"> PAGEREF _Toc513687285 \h </w:instrText>
            </w:r>
            <w:r w:rsidR="00244011">
              <w:rPr>
                <w:webHidden/>
              </w:rPr>
            </w:r>
            <w:r w:rsidR="00244011">
              <w:rPr>
                <w:webHidden/>
              </w:rPr>
              <w:fldChar w:fldCharType="separate"/>
            </w:r>
            <w:r w:rsidR="00244011">
              <w:rPr>
                <w:webHidden/>
              </w:rPr>
              <w:t>66</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86" w:history="1">
            <w:r w:rsidR="00244011" w:rsidRPr="00B954C4">
              <w:rPr>
                <w:rStyle w:val="Hyperlink"/>
              </w:rPr>
              <w:t>4.2.2. Đặc tả collection chính trong Mongodb</w:t>
            </w:r>
            <w:r w:rsidR="00244011">
              <w:rPr>
                <w:webHidden/>
              </w:rPr>
              <w:tab/>
            </w:r>
            <w:r w:rsidR="00244011">
              <w:rPr>
                <w:webHidden/>
              </w:rPr>
              <w:fldChar w:fldCharType="begin"/>
            </w:r>
            <w:r w:rsidR="00244011">
              <w:rPr>
                <w:webHidden/>
              </w:rPr>
              <w:instrText xml:space="preserve"> PAGEREF _Toc513687286 \h </w:instrText>
            </w:r>
            <w:r w:rsidR="00244011">
              <w:rPr>
                <w:webHidden/>
              </w:rPr>
            </w:r>
            <w:r w:rsidR="00244011">
              <w:rPr>
                <w:webHidden/>
              </w:rPr>
              <w:fldChar w:fldCharType="separate"/>
            </w:r>
            <w:r w:rsidR="00244011">
              <w:rPr>
                <w:webHidden/>
              </w:rPr>
              <w:t>67</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87" w:history="1">
            <w:r w:rsidR="00244011" w:rsidRPr="00B954C4">
              <w:rPr>
                <w:rStyle w:val="Hyperlink"/>
              </w:rPr>
              <w:t>4.3. Cài đặt mã nguồn và triển khai hệ thống</w:t>
            </w:r>
            <w:r w:rsidR="00244011">
              <w:rPr>
                <w:webHidden/>
              </w:rPr>
              <w:tab/>
            </w:r>
            <w:r w:rsidR="00244011">
              <w:rPr>
                <w:webHidden/>
              </w:rPr>
              <w:fldChar w:fldCharType="begin"/>
            </w:r>
            <w:r w:rsidR="00244011">
              <w:rPr>
                <w:webHidden/>
              </w:rPr>
              <w:instrText xml:space="preserve"> PAGEREF _Toc513687287 \h </w:instrText>
            </w:r>
            <w:r w:rsidR="00244011">
              <w:rPr>
                <w:webHidden/>
              </w:rPr>
            </w:r>
            <w:r w:rsidR="00244011">
              <w:rPr>
                <w:webHidden/>
              </w:rPr>
              <w:fldChar w:fldCharType="separate"/>
            </w:r>
            <w:r w:rsidR="00244011">
              <w:rPr>
                <w:webHidden/>
              </w:rPr>
              <w:t>83</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88" w:history="1">
            <w:r w:rsidR="00244011" w:rsidRPr="00B954C4">
              <w:rPr>
                <w:rStyle w:val="Hyperlink"/>
              </w:rPr>
              <w:t>4.4. Giới thiệu giao diện Website qua các luồng xử lý chính</w:t>
            </w:r>
            <w:r w:rsidR="00244011">
              <w:rPr>
                <w:webHidden/>
              </w:rPr>
              <w:tab/>
            </w:r>
            <w:r w:rsidR="00244011">
              <w:rPr>
                <w:webHidden/>
              </w:rPr>
              <w:fldChar w:fldCharType="begin"/>
            </w:r>
            <w:r w:rsidR="00244011">
              <w:rPr>
                <w:webHidden/>
              </w:rPr>
              <w:instrText xml:space="preserve"> PAGEREF _Toc513687288 \h </w:instrText>
            </w:r>
            <w:r w:rsidR="00244011">
              <w:rPr>
                <w:webHidden/>
              </w:rPr>
            </w:r>
            <w:r w:rsidR="00244011">
              <w:rPr>
                <w:webHidden/>
              </w:rPr>
              <w:fldChar w:fldCharType="separate"/>
            </w:r>
            <w:r w:rsidR="00244011">
              <w:rPr>
                <w:webHidden/>
              </w:rPr>
              <w:t>84</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89" w:history="1">
            <w:r w:rsidR="00244011" w:rsidRPr="00B954C4">
              <w:rPr>
                <w:rStyle w:val="Hyperlink"/>
              </w:rPr>
              <w:t>4.4.1. Tìm kiếm câu hỏi và chuyên gia bằng từ khóa</w:t>
            </w:r>
            <w:r w:rsidR="00244011">
              <w:rPr>
                <w:webHidden/>
              </w:rPr>
              <w:tab/>
            </w:r>
            <w:r w:rsidR="00244011">
              <w:rPr>
                <w:webHidden/>
              </w:rPr>
              <w:fldChar w:fldCharType="begin"/>
            </w:r>
            <w:r w:rsidR="00244011">
              <w:rPr>
                <w:webHidden/>
              </w:rPr>
              <w:instrText xml:space="preserve"> PAGEREF _Toc513687289 \h </w:instrText>
            </w:r>
            <w:r w:rsidR="00244011">
              <w:rPr>
                <w:webHidden/>
              </w:rPr>
            </w:r>
            <w:r w:rsidR="00244011">
              <w:rPr>
                <w:webHidden/>
              </w:rPr>
              <w:fldChar w:fldCharType="separate"/>
            </w:r>
            <w:r w:rsidR="00244011">
              <w:rPr>
                <w:webHidden/>
              </w:rPr>
              <w:t>84</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90" w:history="1">
            <w:r w:rsidR="00244011" w:rsidRPr="00B954C4">
              <w:rPr>
                <w:rStyle w:val="Hyperlink"/>
              </w:rPr>
              <w:t>4.4.2. Đăng kí và xác thực tài khoản, đăng nhập</w:t>
            </w:r>
            <w:r w:rsidR="00244011">
              <w:rPr>
                <w:webHidden/>
              </w:rPr>
              <w:tab/>
            </w:r>
            <w:r w:rsidR="00244011">
              <w:rPr>
                <w:webHidden/>
              </w:rPr>
              <w:fldChar w:fldCharType="begin"/>
            </w:r>
            <w:r w:rsidR="00244011">
              <w:rPr>
                <w:webHidden/>
              </w:rPr>
              <w:instrText xml:space="preserve"> PAGEREF _Toc513687290 \h </w:instrText>
            </w:r>
            <w:r w:rsidR="00244011">
              <w:rPr>
                <w:webHidden/>
              </w:rPr>
            </w:r>
            <w:r w:rsidR="00244011">
              <w:rPr>
                <w:webHidden/>
              </w:rPr>
              <w:fldChar w:fldCharType="separate"/>
            </w:r>
            <w:r w:rsidR="00244011">
              <w:rPr>
                <w:webHidden/>
              </w:rPr>
              <w:t>86</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91" w:history="1">
            <w:r w:rsidR="00244011" w:rsidRPr="00B954C4">
              <w:rPr>
                <w:rStyle w:val="Hyperlink"/>
              </w:rPr>
              <w:t>4.4.3. Tạo câu hỏi miễn phí, trả lời và bình luận trong chi tiết câu hỏi</w:t>
            </w:r>
            <w:r w:rsidR="00244011">
              <w:rPr>
                <w:webHidden/>
              </w:rPr>
              <w:tab/>
            </w:r>
            <w:r w:rsidR="00244011">
              <w:rPr>
                <w:webHidden/>
              </w:rPr>
              <w:fldChar w:fldCharType="begin"/>
            </w:r>
            <w:r w:rsidR="00244011">
              <w:rPr>
                <w:webHidden/>
              </w:rPr>
              <w:instrText xml:space="preserve"> PAGEREF _Toc513687291 \h </w:instrText>
            </w:r>
            <w:r w:rsidR="00244011">
              <w:rPr>
                <w:webHidden/>
              </w:rPr>
            </w:r>
            <w:r w:rsidR="00244011">
              <w:rPr>
                <w:webHidden/>
              </w:rPr>
              <w:fldChar w:fldCharType="separate"/>
            </w:r>
            <w:r w:rsidR="00244011">
              <w:rPr>
                <w:webHidden/>
              </w:rPr>
              <w:t>86</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92" w:history="1">
            <w:r w:rsidR="00244011" w:rsidRPr="00B954C4">
              <w:rPr>
                <w:rStyle w:val="Hyperlink"/>
              </w:rPr>
              <w:t>4.4.4. Tạo và trả lời câu hỏi trong mục hỏi đáp nhanh</w:t>
            </w:r>
            <w:r w:rsidR="00244011">
              <w:rPr>
                <w:webHidden/>
              </w:rPr>
              <w:tab/>
            </w:r>
            <w:r w:rsidR="00244011">
              <w:rPr>
                <w:webHidden/>
              </w:rPr>
              <w:fldChar w:fldCharType="begin"/>
            </w:r>
            <w:r w:rsidR="00244011">
              <w:rPr>
                <w:webHidden/>
              </w:rPr>
              <w:instrText xml:space="preserve"> PAGEREF _Toc513687292 \h </w:instrText>
            </w:r>
            <w:r w:rsidR="00244011">
              <w:rPr>
                <w:webHidden/>
              </w:rPr>
            </w:r>
            <w:r w:rsidR="00244011">
              <w:rPr>
                <w:webHidden/>
              </w:rPr>
              <w:fldChar w:fldCharType="separate"/>
            </w:r>
            <w:r w:rsidR="00244011">
              <w:rPr>
                <w:webHidden/>
              </w:rPr>
              <w:t>87</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93" w:history="1">
            <w:r w:rsidR="00244011" w:rsidRPr="00B954C4">
              <w:rPr>
                <w:rStyle w:val="Hyperlink"/>
              </w:rPr>
              <w:t>4.4.5. Hỏi đáp trực tiếp với chuyên gia qua Mathover Messenger</w:t>
            </w:r>
            <w:r w:rsidR="00244011">
              <w:rPr>
                <w:webHidden/>
              </w:rPr>
              <w:tab/>
            </w:r>
            <w:r w:rsidR="00244011">
              <w:rPr>
                <w:webHidden/>
              </w:rPr>
              <w:fldChar w:fldCharType="begin"/>
            </w:r>
            <w:r w:rsidR="00244011">
              <w:rPr>
                <w:webHidden/>
              </w:rPr>
              <w:instrText xml:space="preserve"> PAGEREF _Toc513687293 \h </w:instrText>
            </w:r>
            <w:r w:rsidR="00244011">
              <w:rPr>
                <w:webHidden/>
              </w:rPr>
            </w:r>
            <w:r w:rsidR="00244011">
              <w:rPr>
                <w:webHidden/>
              </w:rPr>
              <w:fldChar w:fldCharType="separate"/>
            </w:r>
            <w:r w:rsidR="00244011">
              <w:rPr>
                <w:webHidden/>
              </w:rPr>
              <w:t>90</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94" w:history="1">
            <w:r w:rsidR="00244011" w:rsidRPr="00B954C4">
              <w:rPr>
                <w:rStyle w:val="Hyperlink"/>
              </w:rPr>
              <w:t>4.4.6. Nạp và rút tiền từ tài khoản Mathover</w:t>
            </w:r>
            <w:r w:rsidR="00244011">
              <w:rPr>
                <w:webHidden/>
              </w:rPr>
              <w:tab/>
            </w:r>
            <w:r w:rsidR="00244011">
              <w:rPr>
                <w:webHidden/>
              </w:rPr>
              <w:fldChar w:fldCharType="begin"/>
            </w:r>
            <w:r w:rsidR="00244011">
              <w:rPr>
                <w:webHidden/>
              </w:rPr>
              <w:instrText xml:space="preserve"> PAGEREF _Toc513687294 \h </w:instrText>
            </w:r>
            <w:r w:rsidR="00244011">
              <w:rPr>
                <w:webHidden/>
              </w:rPr>
            </w:r>
            <w:r w:rsidR="00244011">
              <w:rPr>
                <w:webHidden/>
              </w:rPr>
              <w:fldChar w:fldCharType="separate"/>
            </w:r>
            <w:r w:rsidR="00244011">
              <w:rPr>
                <w:webHidden/>
              </w:rPr>
              <w:t>91</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95" w:history="1">
            <w:r w:rsidR="00244011" w:rsidRPr="00B954C4">
              <w:rPr>
                <w:rStyle w:val="Hyperlink"/>
              </w:rPr>
              <w:t>4.4.7. Đăng kí và làm bài test để trở thành chuyên gia toán phổ thông</w:t>
            </w:r>
            <w:r w:rsidR="00244011">
              <w:rPr>
                <w:webHidden/>
              </w:rPr>
              <w:tab/>
            </w:r>
            <w:r w:rsidR="00244011">
              <w:rPr>
                <w:webHidden/>
              </w:rPr>
              <w:fldChar w:fldCharType="begin"/>
            </w:r>
            <w:r w:rsidR="00244011">
              <w:rPr>
                <w:webHidden/>
              </w:rPr>
              <w:instrText xml:space="preserve"> PAGEREF _Toc513687295 \h </w:instrText>
            </w:r>
            <w:r w:rsidR="00244011">
              <w:rPr>
                <w:webHidden/>
              </w:rPr>
            </w:r>
            <w:r w:rsidR="00244011">
              <w:rPr>
                <w:webHidden/>
              </w:rPr>
              <w:fldChar w:fldCharType="separate"/>
            </w:r>
            <w:r w:rsidR="00244011">
              <w:rPr>
                <w:webHidden/>
              </w:rPr>
              <w:t>93</w:t>
            </w:r>
            <w:r w:rsidR="00244011">
              <w:rPr>
                <w:webHidden/>
              </w:rPr>
              <w:fldChar w:fldCharType="end"/>
            </w:r>
          </w:hyperlink>
        </w:p>
        <w:p w:rsidR="00244011" w:rsidRDefault="00616AB0">
          <w:pPr>
            <w:pStyle w:val="TOC3"/>
            <w:rPr>
              <w:rFonts w:asciiTheme="minorHAnsi" w:eastAsiaTheme="minorEastAsia" w:hAnsiTheme="minorHAnsi" w:cstheme="minorBidi"/>
              <w:i w:val="0"/>
              <w:sz w:val="22"/>
            </w:rPr>
          </w:pPr>
          <w:hyperlink w:anchor="_Toc513687296" w:history="1">
            <w:r w:rsidR="00244011" w:rsidRPr="00B954C4">
              <w:rPr>
                <w:rStyle w:val="Hyperlink"/>
              </w:rPr>
              <w:t>4.4.9. Xét duyệt nội dung câu hỏi.</w:t>
            </w:r>
            <w:r w:rsidR="00244011">
              <w:rPr>
                <w:webHidden/>
              </w:rPr>
              <w:tab/>
            </w:r>
            <w:r w:rsidR="00244011">
              <w:rPr>
                <w:webHidden/>
              </w:rPr>
              <w:fldChar w:fldCharType="begin"/>
            </w:r>
            <w:r w:rsidR="00244011">
              <w:rPr>
                <w:webHidden/>
              </w:rPr>
              <w:instrText xml:space="preserve"> PAGEREF _Toc513687296 \h </w:instrText>
            </w:r>
            <w:r w:rsidR="00244011">
              <w:rPr>
                <w:webHidden/>
              </w:rPr>
            </w:r>
            <w:r w:rsidR="00244011">
              <w:rPr>
                <w:webHidden/>
              </w:rPr>
              <w:fldChar w:fldCharType="separate"/>
            </w:r>
            <w:r w:rsidR="00244011">
              <w:rPr>
                <w:webHidden/>
              </w:rPr>
              <w:t>95</w:t>
            </w:r>
            <w:r w:rsidR="00244011">
              <w:rPr>
                <w:webHidden/>
              </w:rPr>
              <w:fldChar w:fldCharType="end"/>
            </w:r>
          </w:hyperlink>
        </w:p>
        <w:p w:rsidR="00244011" w:rsidRDefault="00616AB0">
          <w:pPr>
            <w:pStyle w:val="TOC1"/>
            <w:rPr>
              <w:rFonts w:asciiTheme="minorHAnsi" w:eastAsiaTheme="minorEastAsia" w:hAnsiTheme="minorHAnsi" w:cstheme="minorBidi"/>
              <w:noProof/>
              <w:sz w:val="22"/>
            </w:rPr>
          </w:pPr>
          <w:hyperlink w:anchor="_Toc513687297" w:history="1">
            <w:r w:rsidR="00244011" w:rsidRPr="00B954C4">
              <w:rPr>
                <w:rStyle w:val="Hyperlink"/>
                <w:noProof/>
              </w:rPr>
              <w:t>KẾT LUẬN</w:t>
            </w:r>
            <w:r w:rsidR="00244011">
              <w:rPr>
                <w:noProof/>
                <w:webHidden/>
              </w:rPr>
              <w:tab/>
            </w:r>
            <w:r w:rsidR="00244011">
              <w:rPr>
                <w:noProof/>
                <w:webHidden/>
              </w:rPr>
              <w:fldChar w:fldCharType="begin"/>
            </w:r>
            <w:r w:rsidR="00244011">
              <w:rPr>
                <w:noProof/>
                <w:webHidden/>
              </w:rPr>
              <w:instrText xml:space="preserve"> PAGEREF _Toc513687297 \h </w:instrText>
            </w:r>
            <w:r w:rsidR="00244011">
              <w:rPr>
                <w:noProof/>
                <w:webHidden/>
              </w:rPr>
            </w:r>
            <w:r w:rsidR="00244011">
              <w:rPr>
                <w:noProof/>
                <w:webHidden/>
              </w:rPr>
              <w:fldChar w:fldCharType="separate"/>
            </w:r>
            <w:r w:rsidR="00244011">
              <w:rPr>
                <w:noProof/>
                <w:webHidden/>
              </w:rPr>
              <w:t>96</w:t>
            </w:r>
            <w:r w:rsidR="00244011">
              <w:rPr>
                <w:noProof/>
                <w:webHidden/>
              </w:rPr>
              <w:fldChar w:fldCharType="end"/>
            </w:r>
          </w:hyperlink>
        </w:p>
        <w:p w:rsidR="00244011" w:rsidRDefault="00616AB0">
          <w:pPr>
            <w:pStyle w:val="TOC2"/>
            <w:rPr>
              <w:rFonts w:asciiTheme="minorHAnsi" w:eastAsiaTheme="minorEastAsia" w:hAnsiTheme="minorHAnsi" w:cstheme="minorBidi"/>
              <w:sz w:val="22"/>
            </w:rPr>
          </w:pPr>
          <w:hyperlink w:anchor="_Toc513687298" w:history="1">
            <w:r w:rsidR="00244011" w:rsidRPr="00B954C4">
              <w:rPr>
                <w:rStyle w:val="Hyperlink"/>
              </w:rPr>
              <w:t>1. Kết quả đạt được</w:t>
            </w:r>
            <w:r w:rsidR="00244011">
              <w:rPr>
                <w:webHidden/>
              </w:rPr>
              <w:tab/>
            </w:r>
            <w:r w:rsidR="00244011">
              <w:rPr>
                <w:webHidden/>
              </w:rPr>
              <w:fldChar w:fldCharType="begin"/>
            </w:r>
            <w:r w:rsidR="00244011">
              <w:rPr>
                <w:webHidden/>
              </w:rPr>
              <w:instrText xml:space="preserve"> PAGEREF _Toc513687298 \h </w:instrText>
            </w:r>
            <w:r w:rsidR="00244011">
              <w:rPr>
                <w:webHidden/>
              </w:rPr>
            </w:r>
            <w:r w:rsidR="00244011">
              <w:rPr>
                <w:webHidden/>
              </w:rPr>
              <w:fldChar w:fldCharType="separate"/>
            </w:r>
            <w:r w:rsidR="00244011">
              <w:rPr>
                <w:webHidden/>
              </w:rPr>
              <w:t>96</w:t>
            </w:r>
            <w:r w:rsidR="00244011">
              <w:rPr>
                <w:webHidden/>
              </w:rPr>
              <w:fldChar w:fldCharType="end"/>
            </w:r>
          </w:hyperlink>
        </w:p>
        <w:p w:rsidR="00244011" w:rsidRDefault="00616AB0">
          <w:pPr>
            <w:pStyle w:val="TOC2"/>
            <w:rPr>
              <w:rFonts w:asciiTheme="minorHAnsi" w:eastAsiaTheme="minorEastAsia" w:hAnsiTheme="minorHAnsi" w:cstheme="minorBidi"/>
              <w:sz w:val="22"/>
            </w:rPr>
          </w:pPr>
          <w:hyperlink w:anchor="_Toc513687299" w:history="1">
            <w:r w:rsidR="00244011" w:rsidRPr="00B954C4">
              <w:rPr>
                <w:rStyle w:val="Hyperlink"/>
              </w:rPr>
              <w:t>2. Hướng phát triển</w:t>
            </w:r>
            <w:r w:rsidR="00244011">
              <w:rPr>
                <w:webHidden/>
              </w:rPr>
              <w:tab/>
            </w:r>
            <w:r w:rsidR="00244011">
              <w:rPr>
                <w:webHidden/>
              </w:rPr>
              <w:fldChar w:fldCharType="begin"/>
            </w:r>
            <w:r w:rsidR="00244011">
              <w:rPr>
                <w:webHidden/>
              </w:rPr>
              <w:instrText xml:space="preserve"> PAGEREF _Toc513687299 \h </w:instrText>
            </w:r>
            <w:r w:rsidR="00244011">
              <w:rPr>
                <w:webHidden/>
              </w:rPr>
            </w:r>
            <w:r w:rsidR="00244011">
              <w:rPr>
                <w:webHidden/>
              </w:rPr>
              <w:fldChar w:fldCharType="separate"/>
            </w:r>
            <w:r w:rsidR="00244011">
              <w:rPr>
                <w:webHidden/>
              </w:rPr>
              <w:t>96</w:t>
            </w:r>
            <w:r w:rsidR="00244011">
              <w:rPr>
                <w:webHidden/>
              </w:rPr>
              <w:fldChar w:fldCharType="end"/>
            </w:r>
          </w:hyperlink>
        </w:p>
        <w:p w:rsidR="00244011" w:rsidRDefault="00616AB0">
          <w:pPr>
            <w:pStyle w:val="TOC1"/>
            <w:rPr>
              <w:rFonts w:asciiTheme="minorHAnsi" w:eastAsiaTheme="minorEastAsia" w:hAnsiTheme="minorHAnsi" w:cstheme="minorBidi"/>
              <w:noProof/>
              <w:sz w:val="22"/>
            </w:rPr>
          </w:pPr>
          <w:hyperlink w:anchor="_Toc513687300" w:history="1">
            <w:r w:rsidR="00244011" w:rsidRPr="00B954C4">
              <w:rPr>
                <w:rStyle w:val="Hyperlink"/>
                <w:noProof/>
              </w:rPr>
              <w:t>TÀI LIỆU THAM KHẢO</w:t>
            </w:r>
            <w:r w:rsidR="00244011">
              <w:rPr>
                <w:noProof/>
                <w:webHidden/>
              </w:rPr>
              <w:tab/>
            </w:r>
            <w:r w:rsidR="00244011">
              <w:rPr>
                <w:noProof/>
                <w:webHidden/>
              </w:rPr>
              <w:fldChar w:fldCharType="begin"/>
            </w:r>
            <w:r w:rsidR="00244011">
              <w:rPr>
                <w:noProof/>
                <w:webHidden/>
              </w:rPr>
              <w:instrText xml:space="preserve"> PAGEREF _Toc513687300 \h </w:instrText>
            </w:r>
            <w:r w:rsidR="00244011">
              <w:rPr>
                <w:noProof/>
                <w:webHidden/>
              </w:rPr>
            </w:r>
            <w:r w:rsidR="00244011">
              <w:rPr>
                <w:noProof/>
                <w:webHidden/>
              </w:rPr>
              <w:fldChar w:fldCharType="separate"/>
            </w:r>
            <w:r w:rsidR="00244011">
              <w:rPr>
                <w:noProof/>
                <w:webHidden/>
              </w:rPr>
              <w:t>97</w:t>
            </w:r>
            <w:r w:rsidR="00244011">
              <w:rPr>
                <w:noProof/>
                <w:webHidden/>
              </w:rPr>
              <w:fldChar w:fldCharType="end"/>
            </w:r>
          </w:hyperlink>
        </w:p>
        <w:p w:rsidR="009958BF" w:rsidRDefault="009958BF" w:rsidP="009958BF">
          <w:pPr>
            <w:suppressAutoHyphens w:val="0"/>
            <w:spacing w:before="0" w:after="0" w:line="259" w:lineRule="auto"/>
            <w:ind w:firstLine="0"/>
            <w:jc w:val="left"/>
            <w:rPr>
              <w:bCs/>
              <w:noProof/>
            </w:rPr>
          </w:pPr>
          <w:r>
            <w:rPr>
              <w:szCs w:val="28"/>
            </w:rPr>
            <w:fldChar w:fldCharType="end"/>
          </w:r>
        </w:p>
      </w:sdtContent>
    </w:sdt>
    <w:p w:rsidR="00E764BF" w:rsidRPr="00E9736B" w:rsidRDefault="002B48FD" w:rsidP="00F075B3">
      <w:pPr>
        <w:pStyle w:val="Heading1"/>
        <w:rPr>
          <w:rFonts w:eastAsia="Times New Roman"/>
          <w:iCs/>
          <w:lang w:eastAsia="ja-JP"/>
        </w:rPr>
      </w:pPr>
      <w:bookmarkStart w:id="5" w:name="_Toc513687220"/>
      <w:r w:rsidRPr="00E9736B">
        <w:lastRenderedPageBreak/>
        <w:t>DANH MỤC HÌNH ẢNH</w:t>
      </w:r>
      <w:bookmarkEnd w:id="5"/>
    </w:p>
    <w:p w:rsidR="001D0C90" w:rsidRDefault="00E764BF" w:rsidP="00244011">
      <w:pPr>
        <w:pStyle w:val="DMBang"/>
        <w:rPr>
          <w:rFonts w:asciiTheme="minorHAnsi" w:eastAsiaTheme="minorEastAsia" w:hAnsiTheme="minorHAnsi" w:cstheme="minorBidi"/>
          <w:sz w:val="22"/>
          <w:szCs w:val="22"/>
          <w:lang w:eastAsia="en-US"/>
        </w:rPr>
      </w:pPr>
      <w:r w:rsidRPr="00E9736B">
        <w:fldChar w:fldCharType="begin"/>
      </w:r>
      <w:r w:rsidRPr="00E9736B">
        <w:instrText xml:space="preserve"> TOC \h \z \c "Hình" </w:instrText>
      </w:r>
      <w:r w:rsidRPr="00E9736B">
        <w:fldChar w:fldCharType="separate"/>
      </w:r>
      <w:hyperlink w:anchor="_Toc513686621" w:history="1">
        <w:r w:rsidR="001D0C90" w:rsidRPr="00F9305E">
          <w:rPr>
            <w:rStyle w:val="Hyperlink"/>
          </w:rPr>
          <w:t>Hình 2.1: Một câu hỏi trên website Olm.vn</w:t>
        </w:r>
        <w:r w:rsidR="001D0C90">
          <w:rPr>
            <w:webHidden/>
          </w:rPr>
          <w:tab/>
        </w:r>
        <w:r w:rsidR="001D0C90">
          <w:rPr>
            <w:webHidden/>
          </w:rPr>
          <w:fldChar w:fldCharType="begin"/>
        </w:r>
        <w:r w:rsidR="001D0C90">
          <w:rPr>
            <w:webHidden/>
          </w:rPr>
          <w:instrText xml:space="preserve"> PAGEREF _Toc513686621 \h </w:instrText>
        </w:r>
        <w:r w:rsidR="001D0C90">
          <w:rPr>
            <w:webHidden/>
          </w:rPr>
        </w:r>
        <w:r w:rsidR="001D0C90">
          <w:rPr>
            <w:webHidden/>
          </w:rPr>
          <w:fldChar w:fldCharType="separate"/>
        </w:r>
        <w:r w:rsidR="00244011">
          <w:rPr>
            <w:webHidden/>
          </w:rPr>
          <w:t>26</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22" w:history="1">
        <w:r w:rsidR="001D0C90" w:rsidRPr="00F9305E">
          <w:rPr>
            <w:rStyle w:val="Hyperlink"/>
          </w:rPr>
          <w:t>Hình 3.1: Use case tổng quát</w:t>
        </w:r>
        <w:r w:rsidR="001D0C90">
          <w:rPr>
            <w:webHidden/>
          </w:rPr>
          <w:tab/>
        </w:r>
        <w:r w:rsidR="001D0C90">
          <w:rPr>
            <w:webHidden/>
          </w:rPr>
          <w:fldChar w:fldCharType="begin"/>
        </w:r>
        <w:r w:rsidR="001D0C90">
          <w:rPr>
            <w:webHidden/>
          </w:rPr>
          <w:instrText xml:space="preserve"> PAGEREF _Toc513686622 \h </w:instrText>
        </w:r>
        <w:r w:rsidR="001D0C90">
          <w:rPr>
            <w:webHidden/>
          </w:rPr>
        </w:r>
        <w:r w:rsidR="001D0C90">
          <w:rPr>
            <w:webHidden/>
          </w:rPr>
          <w:fldChar w:fldCharType="separate"/>
        </w:r>
        <w:r w:rsidR="00244011">
          <w:rPr>
            <w:webHidden/>
          </w:rPr>
          <w:t>36</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r:id="rId11" w:anchor="_Toc513686623" w:history="1">
        <w:r w:rsidR="001D0C90" w:rsidRPr="00F9305E">
          <w:rPr>
            <w:rStyle w:val="Hyperlink"/>
          </w:rPr>
          <w:t>Hình 3.2: Biểu đồ ca sử dụng “Đăng kí”</w:t>
        </w:r>
        <w:r w:rsidR="001D0C90">
          <w:rPr>
            <w:webHidden/>
          </w:rPr>
          <w:tab/>
        </w:r>
        <w:r w:rsidR="001D0C90">
          <w:rPr>
            <w:webHidden/>
          </w:rPr>
          <w:fldChar w:fldCharType="begin"/>
        </w:r>
        <w:r w:rsidR="001D0C90">
          <w:rPr>
            <w:webHidden/>
          </w:rPr>
          <w:instrText xml:space="preserve"> PAGEREF _Toc513686623 \h </w:instrText>
        </w:r>
        <w:r w:rsidR="001D0C90">
          <w:rPr>
            <w:webHidden/>
          </w:rPr>
        </w:r>
        <w:r w:rsidR="001D0C90">
          <w:rPr>
            <w:webHidden/>
          </w:rPr>
          <w:fldChar w:fldCharType="separate"/>
        </w:r>
        <w:r w:rsidR="00244011">
          <w:rPr>
            <w:webHidden/>
          </w:rPr>
          <w:t>37</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r:id="rId12" w:anchor="_Toc513686624" w:history="1">
        <w:r w:rsidR="001D0C90" w:rsidRPr="00F9305E">
          <w:rPr>
            <w:rStyle w:val="Hyperlink"/>
          </w:rPr>
          <w:t>Hình 3.3: Biểu đồ ca sử dụng Đăng nhập</w:t>
        </w:r>
        <w:r w:rsidR="001D0C90">
          <w:rPr>
            <w:webHidden/>
          </w:rPr>
          <w:tab/>
        </w:r>
        <w:r w:rsidR="001D0C90">
          <w:rPr>
            <w:webHidden/>
          </w:rPr>
          <w:fldChar w:fldCharType="begin"/>
        </w:r>
        <w:r w:rsidR="001D0C90">
          <w:rPr>
            <w:webHidden/>
          </w:rPr>
          <w:instrText xml:space="preserve"> PAGEREF _Toc513686624 \h </w:instrText>
        </w:r>
        <w:r w:rsidR="001D0C90">
          <w:rPr>
            <w:webHidden/>
          </w:rPr>
        </w:r>
        <w:r w:rsidR="001D0C90">
          <w:rPr>
            <w:webHidden/>
          </w:rPr>
          <w:fldChar w:fldCharType="separate"/>
        </w:r>
        <w:r w:rsidR="00244011">
          <w:rPr>
            <w:webHidden/>
          </w:rPr>
          <w:t>38</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r:id="rId13" w:anchor="_Toc513686625" w:history="1">
        <w:r w:rsidR="001D0C90" w:rsidRPr="00F9305E">
          <w:rPr>
            <w:rStyle w:val="Hyperlink"/>
          </w:rPr>
          <w:t>Hình 3.4: Biểu đồ ca sử dụng “Tìm kiếm”</w:t>
        </w:r>
        <w:r w:rsidR="001D0C90">
          <w:rPr>
            <w:webHidden/>
          </w:rPr>
          <w:tab/>
        </w:r>
        <w:r w:rsidR="001D0C90">
          <w:rPr>
            <w:webHidden/>
          </w:rPr>
          <w:fldChar w:fldCharType="begin"/>
        </w:r>
        <w:r w:rsidR="001D0C90">
          <w:rPr>
            <w:webHidden/>
          </w:rPr>
          <w:instrText xml:space="preserve"> PAGEREF _Toc513686625 \h </w:instrText>
        </w:r>
        <w:r w:rsidR="001D0C90">
          <w:rPr>
            <w:webHidden/>
          </w:rPr>
        </w:r>
        <w:r w:rsidR="001D0C90">
          <w:rPr>
            <w:webHidden/>
          </w:rPr>
          <w:fldChar w:fldCharType="separate"/>
        </w:r>
        <w:r w:rsidR="00244011">
          <w:rPr>
            <w:webHidden/>
          </w:rPr>
          <w:t>40</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r:id="rId14" w:anchor="_Toc513686626" w:history="1">
        <w:r w:rsidR="001D0C90" w:rsidRPr="00F9305E">
          <w:rPr>
            <w:rStyle w:val="Hyperlink"/>
          </w:rPr>
          <w:t>Hình 3.5: Biểu đồ ca sử dụng “Quản lý hỏi đáp miễn phí”</w:t>
        </w:r>
        <w:r w:rsidR="001D0C90">
          <w:rPr>
            <w:webHidden/>
          </w:rPr>
          <w:tab/>
        </w:r>
        <w:r w:rsidR="001D0C90">
          <w:rPr>
            <w:webHidden/>
          </w:rPr>
          <w:fldChar w:fldCharType="begin"/>
        </w:r>
        <w:r w:rsidR="001D0C90">
          <w:rPr>
            <w:webHidden/>
          </w:rPr>
          <w:instrText xml:space="preserve"> PAGEREF _Toc513686626 \h </w:instrText>
        </w:r>
        <w:r w:rsidR="001D0C90">
          <w:rPr>
            <w:webHidden/>
          </w:rPr>
        </w:r>
        <w:r w:rsidR="001D0C90">
          <w:rPr>
            <w:webHidden/>
          </w:rPr>
          <w:fldChar w:fldCharType="separate"/>
        </w:r>
        <w:r w:rsidR="00244011">
          <w:rPr>
            <w:webHidden/>
          </w:rPr>
          <w:t>42</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r:id="rId15" w:anchor="_Toc513686627" w:history="1">
        <w:r w:rsidR="001D0C90" w:rsidRPr="00F9305E">
          <w:rPr>
            <w:rStyle w:val="Hyperlink"/>
          </w:rPr>
          <w:t>Hình 3.6: Biểu đồ ca sử dụng “Quản lý hỏi đáp thu phí”</w:t>
        </w:r>
        <w:r w:rsidR="001D0C90">
          <w:rPr>
            <w:webHidden/>
          </w:rPr>
          <w:tab/>
        </w:r>
        <w:r w:rsidR="001D0C90">
          <w:rPr>
            <w:webHidden/>
          </w:rPr>
          <w:fldChar w:fldCharType="begin"/>
        </w:r>
        <w:r w:rsidR="001D0C90">
          <w:rPr>
            <w:webHidden/>
          </w:rPr>
          <w:instrText xml:space="preserve"> PAGEREF _Toc513686627 \h </w:instrText>
        </w:r>
        <w:r w:rsidR="001D0C90">
          <w:rPr>
            <w:webHidden/>
          </w:rPr>
        </w:r>
        <w:r w:rsidR="001D0C90">
          <w:rPr>
            <w:webHidden/>
          </w:rPr>
          <w:fldChar w:fldCharType="separate"/>
        </w:r>
        <w:r w:rsidR="00244011">
          <w:rPr>
            <w:webHidden/>
          </w:rPr>
          <w:t>43</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r:id="rId16" w:anchor="_Toc513686628" w:history="1">
        <w:r w:rsidR="001D0C90" w:rsidRPr="00F9305E">
          <w:rPr>
            <w:rStyle w:val="Hyperlink"/>
          </w:rPr>
          <w:t>Hình 3.7: Biểu đồ ca sử dụng “Quản lý tài khoản thanh toán cá nhân”</w:t>
        </w:r>
        <w:r w:rsidR="001D0C90">
          <w:rPr>
            <w:webHidden/>
          </w:rPr>
          <w:tab/>
        </w:r>
        <w:r w:rsidR="001D0C90">
          <w:rPr>
            <w:webHidden/>
          </w:rPr>
          <w:fldChar w:fldCharType="begin"/>
        </w:r>
        <w:r w:rsidR="001D0C90">
          <w:rPr>
            <w:webHidden/>
          </w:rPr>
          <w:instrText xml:space="preserve"> PAGEREF _Toc513686628 \h </w:instrText>
        </w:r>
        <w:r w:rsidR="001D0C90">
          <w:rPr>
            <w:webHidden/>
          </w:rPr>
        </w:r>
        <w:r w:rsidR="001D0C90">
          <w:rPr>
            <w:webHidden/>
          </w:rPr>
          <w:fldChar w:fldCharType="separate"/>
        </w:r>
        <w:r w:rsidR="00244011">
          <w:rPr>
            <w:webHidden/>
          </w:rPr>
          <w:t>48</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29" w:history="1">
        <w:r w:rsidR="001D0C90" w:rsidRPr="00F9305E">
          <w:rPr>
            <w:rStyle w:val="Hyperlink"/>
          </w:rPr>
          <w:t>Hình 3.8: Biểu đồ ca sử dụng “Kiểm soát nội dung”</w:t>
        </w:r>
        <w:r w:rsidR="001D0C90">
          <w:rPr>
            <w:webHidden/>
          </w:rPr>
          <w:tab/>
        </w:r>
        <w:r w:rsidR="001D0C90">
          <w:rPr>
            <w:webHidden/>
          </w:rPr>
          <w:fldChar w:fldCharType="begin"/>
        </w:r>
        <w:r w:rsidR="001D0C90">
          <w:rPr>
            <w:webHidden/>
          </w:rPr>
          <w:instrText xml:space="preserve"> PAGEREF _Toc513686629 \h </w:instrText>
        </w:r>
        <w:r w:rsidR="001D0C90">
          <w:rPr>
            <w:webHidden/>
          </w:rPr>
        </w:r>
        <w:r w:rsidR="001D0C90">
          <w:rPr>
            <w:webHidden/>
          </w:rPr>
          <w:fldChar w:fldCharType="separate"/>
        </w:r>
        <w:r w:rsidR="00244011">
          <w:rPr>
            <w:webHidden/>
          </w:rPr>
          <w:t>52</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r:id="rId17" w:anchor="_Toc513686630" w:history="1">
        <w:r w:rsidR="001D0C90" w:rsidRPr="00F9305E">
          <w:rPr>
            <w:rStyle w:val="Hyperlink"/>
          </w:rPr>
          <w:t>Hình 3.9: Biểu đồ ca sử dụng “Quản lý yêu cầu xác nhận chuyên gia”</w:t>
        </w:r>
        <w:r w:rsidR="001D0C90">
          <w:rPr>
            <w:webHidden/>
          </w:rPr>
          <w:tab/>
        </w:r>
        <w:r w:rsidR="001D0C90">
          <w:rPr>
            <w:webHidden/>
          </w:rPr>
          <w:fldChar w:fldCharType="begin"/>
        </w:r>
        <w:r w:rsidR="001D0C90">
          <w:rPr>
            <w:webHidden/>
          </w:rPr>
          <w:instrText xml:space="preserve"> PAGEREF _Toc513686630 \h </w:instrText>
        </w:r>
        <w:r w:rsidR="001D0C90">
          <w:rPr>
            <w:webHidden/>
          </w:rPr>
        </w:r>
        <w:r w:rsidR="001D0C90">
          <w:rPr>
            <w:webHidden/>
          </w:rPr>
          <w:fldChar w:fldCharType="separate"/>
        </w:r>
        <w:r w:rsidR="00244011">
          <w:rPr>
            <w:webHidden/>
          </w:rPr>
          <w:t>53</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31" w:history="1">
        <w:r w:rsidR="001D0C90" w:rsidRPr="00F9305E">
          <w:rPr>
            <w:rStyle w:val="Hyperlink"/>
          </w:rPr>
          <w:t>Hình 3.10: Activity Đăng kí</w:t>
        </w:r>
        <w:r w:rsidR="001D0C90">
          <w:rPr>
            <w:webHidden/>
          </w:rPr>
          <w:tab/>
        </w:r>
        <w:r w:rsidR="001D0C90">
          <w:rPr>
            <w:webHidden/>
          </w:rPr>
          <w:fldChar w:fldCharType="begin"/>
        </w:r>
        <w:r w:rsidR="001D0C90">
          <w:rPr>
            <w:webHidden/>
          </w:rPr>
          <w:instrText xml:space="preserve"> PAGEREF _Toc513686631 \h </w:instrText>
        </w:r>
        <w:r w:rsidR="001D0C90">
          <w:rPr>
            <w:webHidden/>
          </w:rPr>
        </w:r>
        <w:r w:rsidR="001D0C90">
          <w:rPr>
            <w:webHidden/>
          </w:rPr>
          <w:fldChar w:fldCharType="separate"/>
        </w:r>
        <w:r w:rsidR="00244011">
          <w:rPr>
            <w:webHidden/>
          </w:rPr>
          <w:t>56</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32" w:history="1">
        <w:r w:rsidR="001D0C90" w:rsidRPr="00F9305E">
          <w:rPr>
            <w:rStyle w:val="Hyperlink"/>
          </w:rPr>
          <w:t>Hình 3.11: Activity Đăng nhập</w:t>
        </w:r>
        <w:r w:rsidR="001D0C90">
          <w:rPr>
            <w:webHidden/>
          </w:rPr>
          <w:tab/>
        </w:r>
        <w:r w:rsidR="001D0C90">
          <w:rPr>
            <w:webHidden/>
          </w:rPr>
          <w:fldChar w:fldCharType="begin"/>
        </w:r>
        <w:r w:rsidR="001D0C90">
          <w:rPr>
            <w:webHidden/>
          </w:rPr>
          <w:instrText xml:space="preserve"> PAGEREF _Toc513686632 \h </w:instrText>
        </w:r>
        <w:r w:rsidR="001D0C90">
          <w:rPr>
            <w:webHidden/>
          </w:rPr>
        </w:r>
        <w:r w:rsidR="001D0C90">
          <w:rPr>
            <w:webHidden/>
          </w:rPr>
          <w:fldChar w:fldCharType="separate"/>
        </w:r>
        <w:r w:rsidR="00244011">
          <w:rPr>
            <w:webHidden/>
          </w:rPr>
          <w:t>57</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33" w:history="1">
        <w:r w:rsidR="001D0C90" w:rsidRPr="00F9305E">
          <w:rPr>
            <w:rStyle w:val="Hyperlink"/>
          </w:rPr>
          <w:t>Hình 3.12: Activity Tìm kiếm câu hỏi</w:t>
        </w:r>
        <w:r w:rsidR="001D0C90">
          <w:rPr>
            <w:webHidden/>
          </w:rPr>
          <w:tab/>
        </w:r>
        <w:r w:rsidR="001D0C90">
          <w:rPr>
            <w:webHidden/>
          </w:rPr>
          <w:fldChar w:fldCharType="begin"/>
        </w:r>
        <w:r w:rsidR="001D0C90">
          <w:rPr>
            <w:webHidden/>
          </w:rPr>
          <w:instrText xml:space="preserve"> PAGEREF _Toc513686633 \h </w:instrText>
        </w:r>
        <w:r w:rsidR="001D0C90">
          <w:rPr>
            <w:webHidden/>
          </w:rPr>
        </w:r>
        <w:r w:rsidR="001D0C90">
          <w:rPr>
            <w:webHidden/>
          </w:rPr>
          <w:fldChar w:fldCharType="separate"/>
        </w:r>
        <w:r w:rsidR="00244011">
          <w:rPr>
            <w:webHidden/>
          </w:rPr>
          <w:t>58</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34" w:history="1">
        <w:r w:rsidR="001D0C90" w:rsidRPr="00F9305E">
          <w:rPr>
            <w:rStyle w:val="Hyperlink"/>
          </w:rPr>
          <w:t>Hình 3.13: Activity Tìm kiếm chuyên gia</w:t>
        </w:r>
        <w:r w:rsidR="001D0C90">
          <w:rPr>
            <w:webHidden/>
          </w:rPr>
          <w:tab/>
        </w:r>
        <w:r w:rsidR="001D0C90">
          <w:rPr>
            <w:webHidden/>
          </w:rPr>
          <w:fldChar w:fldCharType="begin"/>
        </w:r>
        <w:r w:rsidR="001D0C90">
          <w:rPr>
            <w:webHidden/>
          </w:rPr>
          <w:instrText xml:space="preserve"> PAGEREF _Toc513686634 \h </w:instrText>
        </w:r>
        <w:r w:rsidR="001D0C90">
          <w:rPr>
            <w:webHidden/>
          </w:rPr>
        </w:r>
        <w:r w:rsidR="001D0C90">
          <w:rPr>
            <w:webHidden/>
          </w:rPr>
          <w:fldChar w:fldCharType="separate"/>
        </w:r>
        <w:r w:rsidR="00244011">
          <w:rPr>
            <w:webHidden/>
          </w:rPr>
          <w:t>58</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35" w:history="1">
        <w:r w:rsidR="001D0C90" w:rsidRPr="00F9305E">
          <w:rPr>
            <w:rStyle w:val="Hyperlink"/>
          </w:rPr>
          <w:t>Hình 3.14: Activity Hỏi đáp thu phí: Hỏi đáp nhanh</w:t>
        </w:r>
        <w:r w:rsidR="001D0C90">
          <w:rPr>
            <w:webHidden/>
          </w:rPr>
          <w:tab/>
        </w:r>
        <w:r w:rsidR="001D0C90">
          <w:rPr>
            <w:webHidden/>
          </w:rPr>
          <w:fldChar w:fldCharType="begin"/>
        </w:r>
        <w:r w:rsidR="001D0C90">
          <w:rPr>
            <w:webHidden/>
          </w:rPr>
          <w:instrText xml:space="preserve"> PAGEREF _Toc513686635 \h </w:instrText>
        </w:r>
        <w:r w:rsidR="001D0C90">
          <w:rPr>
            <w:webHidden/>
          </w:rPr>
        </w:r>
        <w:r w:rsidR="001D0C90">
          <w:rPr>
            <w:webHidden/>
          </w:rPr>
          <w:fldChar w:fldCharType="separate"/>
        </w:r>
        <w:r w:rsidR="00244011">
          <w:rPr>
            <w:webHidden/>
          </w:rPr>
          <w:t>59</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36" w:history="1">
        <w:r w:rsidR="001D0C90" w:rsidRPr="00F9305E">
          <w:rPr>
            <w:rStyle w:val="Hyperlink"/>
          </w:rPr>
          <w:t>Hình 3.15: Activity Hỏi đáp thu phí: Hỏi đáp trực tiếp</w:t>
        </w:r>
        <w:r w:rsidR="001D0C90">
          <w:rPr>
            <w:webHidden/>
          </w:rPr>
          <w:tab/>
        </w:r>
        <w:r w:rsidR="001D0C90">
          <w:rPr>
            <w:webHidden/>
          </w:rPr>
          <w:fldChar w:fldCharType="begin"/>
        </w:r>
        <w:r w:rsidR="001D0C90">
          <w:rPr>
            <w:webHidden/>
          </w:rPr>
          <w:instrText xml:space="preserve"> PAGEREF _Toc513686636 \h </w:instrText>
        </w:r>
        <w:r w:rsidR="001D0C90">
          <w:rPr>
            <w:webHidden/>
          </w:rPr>
        </w:r>
        <w:r w:rsidR="001D0C90">
          <w:rPr>
            <w:webHidden/>
          </w:rPr>
          <w:fldChar w:fldCharType="separate"/>
        </w:r>
        <w:r w:rsidR="00244011">
          <w:rPr>
            <w:webHidden/>
          </w:rPr>
          <w:t>60</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37" w:history="1">
        <w:r w:rsidR="001D0C90" w:rsidRPr="00F9305E">
          <w:rPr>
            <w:rStyle w:val="Hyperlink"/>
          </w:rPr>
          <w:t>Hình 3.16: Activity Nạp tiền vào tài khoản</w:t>
        </w:r>
        <w:r w:rsidR="001D0C90">
          <w:rPr>
            <w:webHidden/>
          </w:rPr>
          <w:tab/>
        </w:r>
        <w:r w:rsidR="001D0C90">
          <w:rPr>
            <w:webHidden/>
          </w:rPr>
          <w:fldChar w:fldCharType="begin"/>
        </w:r>
        <w:r w:rsidR="001D0C90">
          <w:rPr>
            <w:webHidden/>
          </w:rPr>
          <w:instrText xml:space="preserve"> PAGEREF _Toc513686637 \h </w:instrText>
        </w:r>
        <w:r w:rsidR="001D0C90">
          <w:rPr>
            <w:webHidden/>
          </w:rPr>
        </w:r>
        <w:r w:rsidR="001D0C90">
          <w:rPr>
            <w:webHidden/>
          </w:rPr>
          <w:fldChar w:fldCharType="separate"/>
        </w:r>
        <w:r w:rsidR="00244011">
          <w:rPr>
            <w:webHidden/>
          </w:rPr>
          <w:t>61</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38" w:history="1">
        <w:r w:rsidR="001D0C90" w:rsidRPr="00F9305E">
          <w:rPr>
            <w:rStyle w:val="Hyperlink"/>
          </w:rPr>
          <w:t>Hình 3.17: Activity Rút tiền khỏi tài khoản</w:t>
        </w:r>
        <w:r w:rsidR="001D0C90">
          <w:rPr>
            <w:webHidden/>
          </w:rPr>
          <w:tab/>
        </w:r>
        <w:r w:rsidR="001D0C90">
          <w:rPr>
            <w:webHidden/>
          </w:rPr>
          <w:fldChar w:fldCharType="begin"/>
        </w:r>
        <w:r w:rsidR="001D0C90">
          <w:rPr>
            <w:webHidden/>
          </w:rPr>
          <w:instrText xml:space="preserve"> PAGEREF _Toc513686638 \h </w:instrText>
        </w:r>
        <w:r w:rsidR="001D0C90">
          <w:rPr>
            <w:webHidden/>
          </w:rPr>
        </w:r>
        <w:r w:rsidR="001D0C90">
          <w:rPr>
            <w:webHidden/>
          </w:rPr>
          <w:fldChar w:fldCharType="separate"/>
        </w:r>
        <w:r w:rsidR="00244011">
          <w:rPr>
            <w:webHidden/>
          </w:rPr>
          <w:t>62</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39" w:history="1">
        <w:r w:rsidR="001D0C90" w:rsidRPr="00F9305E">
          <w:rPr>
            <w:rStyle w:val="Hyperlink"/>
          </w:rPr>
          <w:t>Hình 3.18: Activity Khóa nội dung</w:t>
        </w:r>
        <w:r w:rsidR="001D0C90">
          <w:rPr>
            <w:webHidden/>
          </w:rPr>
          <w:tab/>
        </w:r>
        <w:r w:rsidR="001D0C90">
          <w:rPr>
            <w:webHidden/>
          </w:rPr>
          <w:fldChar w:fldCharType="begin"/>
        </w:r>
        <w:r w:rsidR="001D0C90">
          <w:rPr>
            <w:webHidden/>
          </w:rPr>
          <w:instrText xml:space="preserve"> PAGEREF _Toc513686639 \h </w:instrText>
        </w:r>
        <w:r w:rsidR="001D0C90">
          <w:rPr>
            <w:webHidden/>
          </w:rPr>
        </w:r>
        <w:r w:rsidR="001D0C90">
          <w:rPr>
            <w:webHidden/>
          </w:rPr>
          <w:fldChar w:fldCharType="separate"/>
        </w:r>
        <w:r w:rsidR="00244011">
          <w:rPr>
            <w:webHidden/>
          </w:rPr>
          <w:t>63</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40" w:history="1">
        <w:r w:rsidR="001D0C90" w:rsidRPr="00F9305E">
          <w:rPr>
            <w:rStyle w:val="Hyperlink"/>
          </w:rPr>
          <w:t>Hình 3.19: Activity Ứng tuyển chuyên gia</w:t>
        </w:r>
        <w:r w:rsidR="001D0C90">
          <w:rPr>
            <w:webHidden/>
          </w:rPr>
          <w:tab/>
        </w:r>
        <w:r w:rsidR="001D0C90">
          <w:rPr>
            <w:webHidden/>
          </w:rPr>
          <w:fldChar w:fldCharType="begin"/>
        </w:r>
        <w:r w:rsidR="001D0C90">
          <w:rPr>
            <w:webHidden/>
          </w:rPr>
          <w:instrText xml:space="preserve"> PAGEREF _Toc513686640 \h </w:instrText>
        </w:r>
        <w:r w:rsidR="001D0C90">
          <w:rPr>
            <w:webHidden/>
          </w:rPr>
        </w:r>
        <w:r w:rsidR="001D0C90">
          <w:rPr>
            <w:webHidden/>
          </w:rPr>
          <w:fldChar w:fldCharType="separate"/>
        </w:r>
        <w:r w:rsidR="00244011">
          <w:rPr>
            <w:webHidden/>
          </w:rPr>
          <w:t>63</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41" w:history="1">
        <w:r w:rsidR="001D0C90" w:rsidRPr="00F9305E">
          <w:rPr>
            <w:rStyle w:val="Hyperlink"/>
          </w:rPr>
          <w:t>Hình 3.20: Activity Gửi yêu cầu hỗ trợ</w:t>
        </w:r>
        <w:r w:rsidR="001D0C90">
          <w:rPr>
            <w:webHidden/>
          </w:rPr>
          <w:tab/>
        </w:r>
        <w:r w:rsidR="001D0C90">
          <w:rPr>
            <w:webHidden/>
          </w:rPr>
          <w:fldChar w:fldCharType="begin"/>
        </w:r>
        <w:r w:rsidR="001D0C90">
          <w:rPr>
            <w:webHidden/>
          </w:rPr>
          <w:instrText xml:space="preserve"> PAGEREF _Toc513686641 \h </w:instrText>
        </w:r>
        <w:r w:rsidR="001D0C90">
          <w:rPr>
            <w:webHidden/>
          </w:rPr>
        </w:r>
        <w:r w:rsidR="001D0C90">
          <w:rPr>
            <w:webHidden/>
          </w:rPr>
          <w:fldChar w:fldCharType="separate"/>
        </w:r>
        <w:r w:rsidR="00244011">
          <w:rPr>
            <w:webHidden/>
          </w:rPr>
          <w:t>64</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42" w:history="1">
        <w:r w:rsidR="001D0C90" w:rsidRPr="00F9305E">
          <w:rPr>
            <w:rStyle w:val="Hyperlink"/>
          </w:rPr>
          <w:t>Hình 3.21: Activity Kiểm tra năng lực chuyên gia</w:t>
        </w:r>
        <w:r w:rsidR="001D0C90">
          <w:rPr>
            <w:webHidden/>
          </w:rPr>
          <w:tab/>
        </w:r>
        <w:r w:rsidR="001D0C90">
          <w:rPr>
            <w:webHidden/>
          </w:rPr>
          <w:fldChar w:fldCharType="begin"/>
        </w:r>
        <w:r w:rsidR="001D0C90">
          <w:rPr>
            <w:webHidden/>
          </w:rPr>
          <w:instrText xml:space="preserve"> PAGEREF _Toc513686642 \h </w:instrText>
        </w:r>
        <w:r w:rsidR="001D0C90">
          <w:rPr>
            <w:webHidden/>
          </w:rPr>
        </w:r>
        <w:r w:rsidR="001D0C90">
          <w:rPr>
            <w:webHidden/>
          </w:rPr>
          <w:fldChar w:fldCharType="separate"/>
        </w:r>
        <w:r w:rsidR="00244011">
          <w:rPr>
            <w:webHidden/>
          </w:rPr>
          <w:t>64</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43" w:history="1">
        <w:r w:rsidR="001D0C90" w:rsidRPr="00F9305E">
          <w:rPr>
            <w:rStyle w:val="Hyperlink"/>
          </w:rPr>
          <w:t>Hình 4.1 Thiết kế kiến trúc hệ thống</w:t>
        </w:r>
        <w:r w:rsidR="001D0C90">
          <w:rPr>
            <w:webHidden/>
          </w:rPr>
          <w:tab/>
        </w:r>
        <w:r w:rsidR="001D0C90">
          <w:rPr>
            <w:webHidden/>
          </w:rPr>
          <w:fldChar w:fldCharType="begin"/>
        </w:r>
        <w:r w:rsidR="001D0C90">
          <w:rPr>
            <w:webHidden/>
          </w:rPr>
          <w:instrText xml:space="preserve"> PAGEREF _Toc513686643 \h </w:instrText>
        </w:r>
        <w:r w:rsidR="001D0C90">
          <w:rPr>
            <w:webHidden/>
          </w:rPr>
        </w:r>
        <w:r w:rsidR="001D0C90">
          <w:rPr>
            <w:webHidden/>
          </w:rPr>
          <w:fldChar w:fldCharType="separate"/>
        </w:r>
        <w:r w:rsidR="00244011">
          <w:rPr>
            <w:webHidden/>
          </w:rPr>
          <w:t>65</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44" w:history="1">
        <w:r w:rsidR="001D0C90" w:rsidRPr="00F9305E">
          <w:rPr>
            <w:rStyle w:val="Hyperlink"/>
          </w:rPr>
          <w:t>Hình 4.2: Thiết kế các collections trong cơ sở dữ liệu Mongodb</w:t>
        </w:r>
        <w:r w:rsidR="001D0C90">
          <w:rPr>
            <w:webHidden/>
          </w:rPr>
          <w:tab/>
        </w:r>
        <w:r w:rsidR="001D0C90">
          <w:rPr>
            <w:webHidden/>
          </w:rPr>
          <w:fldChar w:fldCharType="begin"/>
        </w:r>
        <w:r w:rsidR="001D0C90">
          <w:rPr>
            <w:webHidden/>
          </w:rPr>
          <w:instrText xml:space="preserve"> PAGEREF _Toc513686644 \h </w:instrText>
        </w:r>
        <w:r w:rsidR="001D0C90">
          <w:rPr>
            <w:webHidden/>
          </w:rPr>
        </w:r>
        <w:r w:rsidR="001D0C90">
          <w:rPr>
            <w:webHidden/>
          </w:rPr>
          <w:fldChar w:fldCharType="separate"/>
        </w:r>
        <w:r w:rsidR="00244011">
          <w:rPr>
            <w:webHidden/>
          </w:rPr>
          <w:t>66</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45" w:history="1">
        <w:r w:rsidR="001D0C90" w:rsidRPr="00F9305E">
          <w:rPr>
            <w:rStyle w:val="Hyperlink"/>
          </w:rPr>
          <w:t>Hình 4.3: Giao diện Tìm kiếm câu hỏi sử dụng từ khóa và nhãn</w:t>
        </w:r>
        <w:r w:rsidR="001D0C90">
          <w:rPr>
            <w:webHidden/>
          </w:rPr>
          <w:tab/>
        </w:r>
        <w:r w:rsidR="001D0C90">
          <w:rPr>
            <w:webHidden/>
          </w:rPr>
          <w:fldChar w:fldCharType="begin"/>
        </w:r>
        <w:r w:rsidR="001D0C90">
          <w:rPr>
            <w:webHidden/>
          </w:rPr>
          <w:instrText xml:space="preserve"> PAGEREF _Toc513686645 \h </w:instrText>
        </w:r>
        <w:r w:rsidR="001D0C90">
          <w:rPr>
            <w:webHidden/>
          </w:rPr>
        </w:r>
        <w:r w:rsidR="001D0C90">
          <w:rPr>
            <w:webHidden/>
          </w:rPr>
          <w:fldChar w:fldCharType="separate"/>
        </w:r>
        <w:r w:rsidR="00244011">
          <w:rPr>
            <w:webHidden/>
          </w:rPr>
          <w:t>85</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46" w:history="1">
        <w:r w:rsidR="001D0C90" w:rsidRPr="00F9305E">
          <w:rPr>
            <w:rStyle w:val="Hyperlink"/>
          </w:rPr>
          <w:t>Hình 4.4: Giao diện tìm kiếm chuyên gia theo nhãn thông minh</w:t>
        </w:r>
        <w:r w:rsidR="001D0C90">
          <w:rPr>
            <w:webHidden/>
          </w:rPr>
          <w:tab/>
        </w:r>
        <w:r w:rsidR="001D0C90">
          <w:rPr>
            <w:webHidden/>
          </w:rPr>
          <w:fldChar w:fldCharType="begin"/>
        </w:r>
        <w:r w:rsidR="001D0C90">
          <w:rPr>
            <w:webHidden/>
          </w:rPr>
          <w:instrText xml:space="preserve"> PAGEREF _Toc513686646 \h </w:instrText>
        </w:r>
        <w:r w:rsidR="001D0C90">
          <w:rPr>
            <w:webHidden/>
          </w:rPr>
        </w:r>
        <w:r w:rsidR="001D0C90">
          <w:rPr>
            <w:webHidden/>
          </w:rPr>
          <w:fldChar w:fldCharType="separate"/>
        </w:r>
        <w:r w:rsidR="00244011">
          <w:rPr>
            <w:webHidden/>
          </w:rPr>
          <w:t>85</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47" w:history="1">
        <w:r w:rsidR="001D0C90" w:rsidRPr="00F9305E">
          <w:rPr>
            <w:rStyle w:val="Hyperlink"/>
          </w:rPr>
          <w:t>Hình 4.5: Giao diện đăng kí tài khoản và xác thực sử dụng email</w:t>
        </w:r>
        <w:r w:rsidR="001D0C90">
          <w:rPr>
            <w:webHidden/>
          </w:rPr>
          <w:tab/>
        </w:r>
        <w:r w:rsidR="001D0C90">
          <w:rPr>
            <w:webHidden/>
          </w:rPr>
          <w:fldChar w:fldCharType="begin"/>
        </w:r>
        <w:r w:rsidR="001D0C90">
          <w:rPr>
            <w:webHidden/>
          </w:rPr>
          <w:instrText xml:space="preserve"> PAGEREF _Toc513686647 \h </w:instrText>
        </w:r>
        <w:r w:rsidR="001D0C90">
          <w:rPr>
            <w:webHidden/>
          </w:rPr>
        </w:r>
        <w:r w:rsidR="001D0C90">
          <w:rPr>
            <w:webHidden/>
          </w:rPr>
          <w:fldChar w:fldCharType="separate"/>
        </w:r>
        <w:r w:rsidR="00244011">
          <w:rPr>
            <w:webHidden/>
          </w:rPr>
          <w:t>86</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48" w:history="1">
        <w:r w:rsidR="001D0C90" w:rsidRPr="00F9305E">
          <w:rPr>
            <w:rStyle w:val="Hyperlink"/>
          </w:rPr>
          <w:t>Hình 4.6: Chi tiết nội dung một câu hỏi miễn phí</w:t>
        </w:r>
        <w:r w:rsidR="001D0C90">
          <w:rPr>
            <w:webHidden/>
          </w:rPr>
          <w:tab/>
        </w:r>
        <w:r w:rsidR="001D0C90">
          <w:rPr>
            <w:webHidden/>
          </w:rPr>
          <w:fldChar w:fldCharType="begin"/>
        </w:r>
        <w:r w:rsidR="001D0C90">
          <w:rPr>
            <w:webHidden/>
          </w:rPr>
          <w:instrText xml:space="preserve"> PAGEREF _Toc513686648 \h </w:instrText>
        </w:r>
        <w:r w:rsidR="001D0C90">
          <w:rPr>
            <w:webHidden/>
          </w:rPr>
        </w:r>
        <w:r w:rsidR="001D0C90">
          <w:rPr>
            <w:webHidden/>
          </w:rPr>
          <w:fldChar w:fldCharType="separate"/>
        </w:r>
        <w:r w:rsidR="00244011">
          <w:rPr>
            <w:webHidden/>
          </w:rPr>
          <w:t>87</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49" w:history="1">
        <w:r w:rsidR="001D0C90" w:rsidRPr="00F9305E">
          <w:rPr>
            <w:rStyle w:val="Hyperlink"/>
          </w:rPr>
          <w:t>Hình 4.7: Giao diện đăng câu hỏi nhanh</w:t>
        </w:r>
        <w:r w:rsidR="001D0C90">
          <w:rPr>
            <w:webHidden/>
          </w:rPr>
          <w:tab/>
        </w:r>
        <w:r w:rsidR="001D0C90">
          <w:rPr>
            <w:webHidden/>
          </w:rPr>
          <w:fldChar w:fldCharType="begin"/>
        </w:r>
        <w:r w:rsidR="001D0C90">
          <w:rPr>
            <w:webHidden/>
          </w:rPr>
          <w:instrText xml:space="preserve"> PAGEREF _Toc513686649 \h </w:instrText>
        </w:r>
        <w:r w:rsidR="001D0C90">
          <w:rPr>
            <w:webHidden/>
          </w:rPr>
        </w:r>
        <w:r w:rsidR="001D0C90">
          <w:rPr>
            <w:webHidden/>
          </w:rPr>
          <w:fldChar w:fldCharType="separate"/>
        </w:r>
        <w:r w:rsidR="00244011">
          <w:rPr>
            <w:webHidden/>
          </w:rPr>
          <w:t>88</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50" w:history="1">
        <w:r w:rsidR="001D0C90" w:rsidRPr="00F9305E">
          <w:rPr>
            <w:rStyle w:val="Hyperlink"/>
          </w:rPr>
          <w:t>Hình 4.8: Giao diện các câu hỏi nhanh phù hợp với một chuyên gia</w:t>
        </w:r>
        <w:r w:rsidR="001D0C90">
          <w:rPr>
            <w:webHidden/>
          </w:rPr>
          <w:tab/>
        </w:r>
        <w:r w:rsidR="001D0C90">
          <w:rPr>
            <w:webHidden/>
          </w:rPr>
          <w:fldChar w:fldCharType="begin"/>
        </w:r>
        <w:r w:rsidR="001D0C90">
          <w:rPr>
            <w:webHidden/>
          </w:rPr>
          <w:instrText xml:space="preserve"> PAGEREF _Toc513686650 \h </w:instrText>
        </w:r>
        <w:r w:rsidR="001D0C90">
          <w:rPr>
            <w:webHidden/>
          </w:rPr>
        </w:r>
        <w:r w:rsidR="001D0C90">
          <w:rPr>
            <w:webHidden/>
          </w:rPr>
          <w:fldChar w:fldCharType="separate"/>
        </w:r>
        <w:r w:rsidR="00244011">
          <w:rPr>
            <w:webHidden/>
          </w:rPr>
          <w:t>88</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51" w:history="1">
        <w:r w:rsidR="001D0C90" w:rsidRPr="00F9305E">
          <w:rPr>
            <w:rStyle w:val="Hyperlink"/>
          </w:rPr>
          <w:t>Hình 4.9: Giao diện trả lời câu hỏi nhanh</w:t>
        </w:r>
        <w:r w:rsidR="001D0C90">
          <w:rPr>
            <w:webHidden/>
          </w:rPr>
          <w:tab/>
        </w:r>
        <w:r w:rsidR="001D0C90">
          <w:rPr>
            <w:webHidden/>
          </w:rPr>
          <w:fldChar w:fldCharType="begin"/>
        </w:r>
        <w:r w:rsidR="001D0C90">
          <w:rPr>
            <w:webHidden/>
          </w:rPr>
          <w:instrText xml:space="preserve"> PAGEREF _Toc513686651 \h </w:instrText>
        </w:r>
        <w:r w:rsidR="001D0C90">
          <w:rPr>
            <w:webHidden/>
          </w:rPr>
        </w:r>
        <w:r w:rsidR="001D0C90">
          <w:rPr>
            <w:webHidden/>
          </w:rPr>
          <w:fldChar w:fldCharType="separate"/>
        </w:r>
        <w:r w:rsidR="00244011">
          <w:rPr>
            <w:webHidden/>
          </w:rPr>
          <w:t>89</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52" w:history="1">
        <w:r w:rsidR="001D0C90" w:rsidRPr="00F9305E">
          <w:rPr>
            <w:rStyle w:val="Hyperlink"/>
          </w:rPr>
          <w:t>Hình 4.10: Giao diện lựa chọn câu trả lời ưng ý nhất</w:t>
        </w:r>
        <w:r w:rsidR="001D0C90">
          <w:rPr>
            <w:webHidden/>
          </w:rPr>
          <w:tab/>
        </w:r>
        <w:r w:rsidR="001D0C90">
          <w:rPr>
            <w:webHidden/>
          </w:rPr>
          <w:fldChar w:fldCharType="begin"/>
        </w:r>
        <w:r w:rsidR="001D0C90">
          <w:rPr>
            <w:webHidden/>
          </w:rPr>
          <w:instrText xml:space="preserve"> PAGEREF _Toc513686652 \h </w:instrText>
        </w:r>
        <w:r w:rsidR="001D0C90">
          <w:rPr>
            <w:webHidden/>
          </w:rPr>
        </w:r>
        <w:r w:rsidR="001D0C90">
          <w:rPr>
            <w:webHidden/>
          </w:rPr>
          <w:fldChar w:fldCharType="separate"/>
        </w:r>
        <w:r w:rsidR="00244011">
          <w:rPr>
            <w:webHidden/>
          </w:rPr>
          <w:t>89</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53" w:history="1">
        <w:r w:rsidR="001D0C90" w:rsidRPr="00F9305E">
          <w:rPr>
            <w:rStyle w:val="Hyperlink"/>
          </w:rPr>
          <w:t>Hình 4.11: Giao diện xác nhận kết nối hỏi đáp trực tiếp</w:t>
        </w:r>
        <w:r w:rsidR="001D0C90">
          <w:rPr>
            <w:webHidden/>
          </w:rPr>
          <w:tab/>
        </w:r>
        <w:r w:rsidR="001D0C90">
          <w:rPr>
            <w:webHidden/>
          </w:rPr>
          <w:fldChar w:fldCharType="begin"/>
        </w:r>
        <w:r w:rsidR="001D0C90">
          <w:rPr>
            <w:webHidden/>
          </w:rPr>
          <w:instrText xml:space="preserve"> PAGEREF _Toc513686653 \h </w:instrText>
        </w:r>
        <w:r w:rsidR="001D0C90">
          <w:rPr>
            <w:webHidden/>
          </w:rPr>
        </w:r>
        <w:r w:rsidR="001D0C90">
          <w:rPr>
            <w:webHidden/>
          </w:rPr>
          <w:fldChar w:fldCharType="separate"/>
        </w:r>
        <w:r w:rsidR="00244011">
          <w:rPr>
            <w:webHidden/>
          </w:rPr>
          <w:t>90</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54" w:history="1">
        <w:r w:rsidR="001D0C90" w:rsidRPr="00F9305E">
          <w:rPr>
            <w:rStyle w:val="Hyperlink"/>
          </w:rPr>
          <w:t>Hình 4.12: Giao diện hỏi đáp trực tiếp giữa người dùng với chuyên gia</w:t>
        </w:r>
        <w:r w:rsidR="001D0C90">
          <w:rPr>
            <w:webHidden/>
          </w:rPr>
          <w:tab/>
        </w:r>
        <w:r w:rsidR="001D0C90">
          <w:rPr>
            <w:webHidden/>
          </w:rPr>
          <w:fldChar w:fldCharType="begin"/>
        </w:r>
        <w:r w:rsidR="001D0C90">
          <w:rPr>
            <w:webHidden/>
          </w:rPr>
          <w:instrText xml:space="preserve"> PAGEREF _Toc513686654 \h </w:instrText>
        </w:r>
        <w:r w:rsidR="001D0C90">
          <w:rPr>
            <w:webHidden/>
          </w:rPr>
        </w:r>
        <w:r w:rsidR="001D0C90">
          <w:rPr>
            <w:webHidden/>
          </w:rPr>
          <w:fldChar w:fldCharType="separate"/>
        </w:r>
        <w:r w:rsidR="00244011">
          <w:rPr>
            <w:webHidden/>
          </w:rPr>
          <w:t>91</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55" w:history="1">
        <w:r w:rsidR="001D0C90" w:rsidRPr="00F9305E">
          <w:rPr>
            <w:rStyle w:val="Hyperlink"/>
          </w:rPr>
          <w:t>Hình 4.13: Giao diện gửi yêu cầu xác nhận nạp tiền vào tài khoản</w:t>
        </w:r>
        <w:r w:rsidR="001D0C90">
          <w:rPr>
            <w:webHidden/>
          </w:rPr>
          <w:tab/>
        </w:r>
        <w:r w:rsidR="001D0C90">
          <w:rPr>
            <w:webHidden/>
          </w:rPr>
          <w:fldChar w:fldCharType="begin"/>
        </w:r>
        <w:r w:rsidR="001D0C90">
          <w:rPr>
            <w:webHidden/>
          </w:rPr>
          <w:instrText xml:space="preserve"> PAGEREF _Toc513686655 \h </w:instrText>
        </w:r>
        <w:r w:rsidR="001D0C90">
          <w:rPr>
            <w:webHidden/>
          </w:rPr>
        </w:r>
        <w:r w:rsidR="001D0C90">
          <w:rPr>
            <w:webHidden/>
          </w:rPr>
          <w:fldChar w:fldCharType="separate"/>
        </w:r>
        <w:r w:rsidR="00244011">
          <w:rPr>
            <w:webHidden/>
          </w:rPr>
          <w:t>91</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56" w:history="1">
        <w:r w:rsidR="001D0C90" w:rsidRPr="00F9305E">
          <w:rPr>
            <w:rStyle w:val="Hyperlink"/>
          </w:rPr>
          <w:t>Hình 4.14: Giao diện xác nhận giao dịch nạp tiền của hỗ trợ viên</w:t>
        </w:r>
        <w:r w:rsidR="001D0C90">
          <w:rPr>
            <w:webHidden/>
          </w:rPr>
          <w:tab/>
        </w:r>
        <w:r w:rsidR="001D0C90">
          <w:rPr>
            <w:webHidden/>
          </w:rPr>
          <w:fldChar w:fldCharType="begin"/>
        </w:r>
        <w:r w:rsidR="001D0C90">
          <w:rPr>
            <w:webHidden/>
          </w:rPr>
          <w:instrText xml:space="preserve"> PAGEREF _Toc513686656 \h </w:instrText>
        </w:r>
        <w:r w:rsidR="001D0C90">
          <w:rPr>
            <w:webHidden/>
          </w:rPr>
        </w:r>
        <w:r w:rsidR="001D0C90">
          <w:rPr>
            <w:webHidden/>
          </w:rPr>
          <w:fldChar w:fldCharType="separate"/>
        </w:r>
        <w:r w:rsidR="00244011">
          <w:rPr>
            <w:webHidden/>
          </w:rPr>
          <w:t>92</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57" w:history="1">
        <w:r w:rsidR="001D0C90" w:rsidRPr="00F9305E">
          <w:rPr>
            <w:rStyle w:val="Hyperlink"/>
          </w:rPr>
          <w:t>Hình 4.15: Giao diện gửi yêu cầu rút tiền</w:t>
        </w:r>
        <w:r w:rsidR="001D0C90">
          <w:rPr>
            <w:webHidden/>
          </w:rPr>
          <w:tab/>
        </w:r>
        <w:r w:rsidR="001D0C90">
          <w:rPr>
            <w:webHidden/>
          </w:rPr>
          <w:fldChar w:fldCharType="begin"/>
        </w:r>
        <w:r w:rsidR="001D0C90">
          <w:rPr>
            <w:webHidden/>
          </w:rPr>
          <w:instrText xml:space="preserve"> PAGEREF _Toc513686657 \h </w:instrText>
        </w:r>
        <w:r w:rsidR="001D0C90">
          <w:rPr>
            <w:webHidden/>
          </w:rPr>
        </w:r>
        <w:r w:rsidR="001D0C90">
          <w:rPr>
            <w:webHidden/>
          </w:rPr>
          <w:fldChar w:fldCharType="separate"/>
        </w:r>
        <w:r w:rsidR="00244011">
          <w:rPr>
            <w:webHidden/>
          </w:rPr>
          <w:t>92</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58" w:history="1">
        <w:r w:rsidR="001D0C90" w:rsidRPr="00F9305E">
          <w:rPr>
            <w:rStyle w:val="Hyperlink"/>
          </w:rPr>
          <w:t>Hình 4.16: Giao diện xác nhận đã chuyển khoản của hỗ trợ viên</w:t>
        </w:r>
        <w:r w:rsidR="001D0C90">
          <w:rPr>
            <w:webHidden/>
          </w:rPr>
          <w:tab/>
        </w:r>
        <w:r w:rsidR="001D0C90">
          <w:rPr>
            <w:webHidden/>
          </w:rPr>
          <w:fldChar w:fldCharType="begin"/>
        </w:r>
        <w:r w:rsidR="001D0C90">
          <w:rPr>
            <w:webHidden/>
          </w:rPr>
          <w:instrText xml:space="preserve"> PAGEREF _Toc513686658 \h </w:instrText>
        </w:r>
        <w:r w:rsidR="001D0C90">
          <w:rPr>
            <w:webHidden/>
          </w:rPr>
        </w:r>
        <w:r w:rsidR="001D0C90">
          <w:rPr>
            <w:webHidden/>
          </w:rPr>
          <w:fldChar w:fldCharType="separate"/>
        </w:r>
        <w:r w:rsidR="00244011">
          <w:rPr>
            <w:webHidden/>
          </w:rPr>
          <w:t>93</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59" w:history="1">
        <w:r w:rsidR="001D0C90" w:rsidRPr="00F9305E">
          <w:rPr>
            <w:rStyle w:val="Hyperlink"/>
          </w:rPr>
          <w:t>Hình 4.17: Giao diện bước 1 trong 3 bước đăng kí chuyên gia</w:t>
        </w:r>
        <w:r w:rsidR="001D0C90">
          <w:rPr>
            <w:webHidden/>
          </w:rPr>
          <w:tab/>
        </w:r>
        <w:r w:rsidR="001D0C90">
          <w:rPr>
            <w:webHidden/>
          </w:rPr>
          <w:fldChar w:fldCharType="begin"/>
        </w:r>
        <w:r w:rsidR="001D0C90">
          <w:rPr>
            <w:webHidden/>
          </w:rPr>
          <w:instrText xml:space="preserve"> PAGEREF _Toc513686659 \h </w:instrText>
        </w:r>
        <w:r w:rsidR="001D0C90">
          <w:rPr>
            <w:webHidden/>
          </w:rPr>
        </w:r>
        <w:r w:rsidR="001D0C90">
          <w:rPr>
            <w:webHidden/>
          </w:rPr>
          <w:fldChar w:fldCharType="separate"/>
        </w:r>
        <w:r w:rsidR="00244011">
          <w:rPr>
            <w:webHidden/>
          </w:rPr>
          <w:t>93</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60" w:history="1">
        <w:r w:rsidR="001D0C90" w:rsidRPr="00F9305E">
          <w:rPr>
            <w:rStyle w:val="Hyperlink"/>
          </w:rPr>
          <w:t>Hình 4.18: Giao diện bước 2 trong 3 bước đăng kí chuyên gia</w:t>
        </w:r>
        <w:r w:rsidR="001D0C90">
          <w:rPr>
            <w:webHidden/>
          </w:rPr>
          <w:tab/>
        </w:r>
        <w:r w:rsidR="001D0C90">
          <w:rPr>
            <w:webHidden/>
          </w:rPr>
          <w:fldChar w:fldCharType="begin"/>
        </w:r>
        <w:r w:rsidR="001D0C90">
          <w:rPr>
            <w:webHidden/>
          </w:rPr>
          <w:instrText xml:space="preserve"> PAGEREF _Toc513686660 \h </w:instrText>
        </w:r>
        <w:r w:rsidR="001D0C90">
          <w:rPr>
            <w:webHidden/>
          </w:rPr>
        </w:r>
        <w:r w:rsidR="001D0C90">
          <w:rPr>
            <w:webHidden/>
          </w:rPr>
          <w:fldChar w:fldCharType="separate"/>
        </w:r>
        <w:r w:rsidR="00244011">
          <w:rPr>
            <w:webHidden/>
          </w:rPr>
          <w:t>94</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61" w:history="1">
        <w:r w:rsidR="001D0C90" w:rsidRPr="00F9305E">
          <w:rPr>
            <w:rStyle w:val="Hyperlink"/>
          </w:rPr>
          <w:t>Hình 4.19: Giao diện bước 3 trong 3 bước đăng kí chuyên gia</w:t>
        </w:r>
        <w:r w:rsidR="001D0C90">
          <w:rPr>
            <w:webHidden/>
          </w:rPr>
          <w:tab/>
        </w:r>
        <w:r w:rsidR="001D0C90">
          <w:rPr>
            <w:webHidden/>
          </w:rPr>
          <w:fldChar w:fldCharType="begin"/>
        </w:r>
        <w:r w:rsidR="001D0C90">
          <w:rPr>
            <w:webHidden/>
          </w:rPr>
          <w:instrText xml:space="preserve"> PAGEREF _Toc513686661 \h </w:instrText>
        </w:r>
        <w:r w:rsidR="001D0C90">
          <w:rPr>
            <w:webHidden/>
          </w:rPr>
        </w:r>
        <w:r w:rsidR="001D0C90">
          <w:rPr>
            <w:webHidden/>
          </w:rPr>
          <w:fldChar w:fldCharType="separate"/>
        </w:r>
        <w:r w:rsidR="00244011">
          <w:rPr>
            <w:webHidden/>
          </w:rPr>
          <w:t>94</w:t>
        </w:r>
        <w:r w:rsidR="001D0C90">
          <w:rPr>
            <w:webHidden/>
          </w:rPr>
          <w:fldChar w:fldCharType="end"/>
        </w:r>
      </w:hyperlink>
    </w:p>
    <w:p w:rsidR="001D0C90" w:rsidRDefault="00616AB0" w:rsidP="00244011">
      <w:pPr>
        <w:pStyle w:val="DMBang"/>
        <w:rPr>
          <w:rFonts w:asciiTheme="minorHAnsi" w:eastAsiaTheme="minorEastAsia" w:hAnsiTheme="minorHAnsi" w:cstheme="minorBidi"/>
          <w:sz w:val="22"/>
          <w:szCs w:val="22"/>
          <w:lang w:eastAsia="en-US"/>
        </w:rPr>
      </w:pPr>
      <w:hyperlink w:anchor="_Toc513686662" w:history="1">
        <w:r w:rsidR="001D0C90" w:rsidRPr="00F9305E">
          <w:rPr>
            <w:rStyle w:val="Hyperlink"/>
          </w:rPr>
          <w:t>Hình 4.20: Giao diện xét duyệt nội dung của kiểm soát viên</w:t>
        </w:r>
        <w:r w:rsidR="001D0C90">
          <w:rPr>
            <w:webHidden/>
          </w:rPr>
          <w:tab/>
        </w:r>
        <w:r w:rsidR="001D0C90">
          <w:rPr>
            <w:webHidden/>
          </w:rPr>
          <w:fldChar w:fldCharType="begin"/>
        </w:r>
        <w:r w:rsidR="001D0C90">
          <w:rPr>
            <w:webHidden/>
          </w:rPr>
          <w:instrText xml:space="preserve"> PAGEREF _Toc513686662 \h </w:instrText>
        </w:r>
        <w:r w:rsidR="001D0C90">
          <w:rPr>
            <w:webHidden/>
          </w:rPr>
        </w:r>
        <w:r w:rsidR="001D0C90">
          <w:rPr>
            <w:webHidden/>
          </w:rPr>
          <w:fldChar w:fldCharType="separate"/>
        </w:r>
        <w:r w:rsidR="00244011">
          <w:rPr>
            <w:webHidden/>
          </w:rPr>
          <w:t>95</w:t>
        </w:r>
        <w:r w:rsidR="001D0C90">
          <w:rPr>
            <w:webHidden/>
          </w:rPr>
          <w:fldChar w:fldCharType="end"/>
        </w:r>
      </w:hyperlink>
    </w:p>
    <w:p w:rsidR="00B404B2" w:rsidRPr="00E9736B" w:rsidRDefault="00E764BF" w:rsidP="00244011">
      <w:pPr>
        <w:pStyle w:val="DMBang"/>
      </w:pPr>
      <w:r w:rsidRPr="00E9736B">
        <w:fldChar w:fldCharType="end"/>
      </w:r>
      <w:r w:rsidR="00B404B2" w:rsidRPr="00E9736B">
        <w:br w:type="page"/>
      </w:r>
    </w:p>
    <w:p w:rsidR="007B55B0" w:rsidRPr="00E9736B" w:rsidRDefault="007B55B0" w:rsidP="00F075B3">
      <w:pPr>
        <w:pStyle w:val="Heading1"/>
      </w:pPr>
      <w:bookmarkStart w:id="6" w:name="_Toc513687221"/>
      <w:r w:rsidRPr="00E9736B">
        <w:lastRenderedPageBreak/>
        <w:t>DANH MỤC CÁC BẢNG BIỂU</w:t>
      </w:r>
      <w:bookmarkEnd w:id="6"/>
    </w:p>
    <w:p w:rsidR="00244011" w:rsidRDefault="00E764BF" w:rsidP="00244011">
      <w:pPr>
        <w:pStyle w:val="DMBang"/>
        <w:rPr>
          <w:rFonts w:asciiTheme="minorHAnsi" w:eastAsiaTheme="minorEastAsia" w:hAnsiTheme="minorHAnsi" w:cstheme="minorBidi"/>
          <w:sz w:val="22"/>
          <w:szCs w:val="22"/>
          <w:lang w:eastAsia="en-US"/>
        </w:rPr>
      </w:pPr>
      <w:r w:rsidRPr="00E9736B">
        <w:fldChar w:fldCharType="begin"/>
      </w:r>
      <w:r w:rsidRPr="00E9736B">
        <w:instrText xml:space="preserve"> TOC \h \z \c "Bảng" </w:instrText>
      </w:r>
      <w:r w:rsidRPr="00E9736B">
        <w:fldChar w:fldCharType="separate"/>
      </w:r>
      <w:hyperlink w:anchor="_Toc513686898" w:history="1">
        <w:r w:rsidR="00244011" w:rsidRPr="00480D75">
          <w:rPr>
            <w:rStyle w:val="Hyperlink"/>
          </w:rPr>
          <w:t>Bảng 3.1: UC Đăng kí thông tin</w:t>
        </w:r>
        <w:r w:rsidR="00244011">
          <w:rPr>
            <w:webHidden/>
          </w:rPr>
          <w:tab/>
        </w:r>
        <w:r w:rsidR="00244011">
          <w:rPr>
            <w:webHidden/>
          </w:rPr>
          <w:fldChar w:fldCharType="begin"/>
        </w:r>
        <w:r w:rsidR="00244011">
          <w:rPr>
            <w:webHidden/>
          </w:rPr>
          <w:instrText xml:space="preserve"> PAGEREF _Toc513686898 \h </w:instrText>
        </w:r>
        <w:r w:rsidR="00244011">
          <w:rPr>
            <w:webHidden/>
          </w:rPr>
        </w:r>
        <w:r w:rsidR="00244011">
          <w:rPr>
            <w:webHidden/>
          </w:rPr>
          <w:fldChar w:fldCharType="separate"/>
        </w:r>
        <w:r w:rsidR="00244011">
          <w:rPr>
            <w:webHidden/>
          </w:rPr>
          <w:t>37</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899" w:history="1">
        <w:r w:rsidR="00244011" w:rsidRPr="00480D75">
          <w:rPr>
            <w:rStyle w:val="Hyperlink"/>
          </w:rPr>
          <w:t>Bảng 3.2: UC Xác nhận email</w:t>
        </w:r>
        <w:r w:rsidR="00244011">
          <w:rPr>
            <w:webHidden/>
          </w:rPr>
          <w:tab/>
        </w:r>
        <w:r w:rsidR="00244011">
          <w:rPr>
            <w:webHidden/>
          </w:rPr>
          <w:fldChar w:fldCharType="begin"/>
        </w:r>
        <w:r w:rsidR="00244011">
          <w:rPr>
            <w:webHidden/>
          </w:rPr>
          <w:instrText xml:space="preserve"> PAGEREF _Toc513686899 \h </w:instrText>
        </w:r>
        <w:r w:rsidR="00244011">
          <w:rPr>
            <w:webHidden/>
          </w:rPr>
        </w:r>
        <w:r w:rsidR="00244011">
          <w:rPr>
            <w:webHidden/>
          </w:rPr>
          <w:fldChar w:fldCharType="separate"/>
        </w:r>
        <w:r w:rsidR="00244011">
          <w:rPr>
            <w:webHidden/>
          </w:rPr>
          <w:t>38</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00" w:history="1">
        <w:r w:rsidR="00244011" w:rsidRPr="00480D75">
          <w:rPr>
            <w:rStyle w:val="Hyperlink"/>
          </w:rPr>
          <w:t>Bảng 3.3: UC Đăng nhập</w:t>
        </w:r>
        <w:r w:rsidR="00244011">
          <w:rPr>
            <w:webHidden/>
          </w:rPr>
          <w:tab/>
        </w:r>
        <w:r w:rsidR="00244011">
          <w:rPr>
            <w:webHidden/>
          </w:rPr>
          <w:fldChar w:fldCharType="begin"/>
        </w:r>
        <w:r w:rsidR="00244011">
          <w:rPr>
            <w:webHidden/>
          </w:rPr>
          <w:instrText xml:space="preserve"> PAGEREF _Toc513686900 \h </w:instrText>
        </w:r>
        <w:r w:rsidR="00244011">
          <w:rPr>
            <w:webHidden/>
          </w:rPr>
        </w:r>
        <w:r w:rsidR="00244011">
          <w:rPr>
            <w:webHidden/>
          </w:rPr>
          <w:fldChar w:fldCharType="separate"/>
        </w:r>
        <w:r w:rsidR="00244011">
          <w:rPr>
            <w:webHidden/>
          </w:rPr>
          <w:t>39</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01" w:history="1">
        <w:r w:rsidR="00244011" w:rsidRPr="00480D75">
          <w:rPr>
            <w:rStyle w:val="Hyperlink"/>
          </w:rPr>
          <w:t>Bảng 3.4: UC Quên mật khẩu</w:t>
        </w:r>
        <w:r w:rsidR="00244011">
          <w:rPr>
            <w:webHidden/>
          </w:rPr>
          <w:tab/>
        </w:r>
        <w:r w:rsidR="00244011">
          <w:rPr>
            <w:webHidden/>
          </w:rPr>
          <w:fldChar w:fldCharType="begin"/>
        </w:r>
        <w:r w:rsidR="00244011">
          <w:rPr>
            <w:webHidden/>
          </w:rPr>
          <w:instrText xml:space="preserve"> PAGEREF _Toc513686901 \h </w:instrText>
        </w:r>
        <w:r w:rsidR="00244011">
          <w:rPr>
            <w:webHidden/>
          </w:rPr>
        </w:r>
        <w:r w:rsidR="00244011">
          <w:rPr>
            <w:webHidden/>
          </w:rPr>
          <w:fldChar w:fldCharType="separate"/>
        </w:r>
        <w:r w:rsidR="00244011">
          <w:rPr>
            <w:webHidden/>
          </w:rPr>
          <w:t>39</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02" w:history="1">
        <w:r w:rsidR="00244011" w:rsidRPr="00480D75">
          <w:rPr>
            <w:rStyle w:val="Hyperlink"/>
          </w:rPr>
          <w:t>Bảng 3.5: UC Tìm kiếm chuyên gia sử dụng từ khóa và bộ lọc</w:t>
        </w:r>
        <w:r w:rsidR="00244011">
          <w:rPr>
            <w:webHidden/>
          </w:rPr>
          <w:tab/>
        </w:r>
        <w:r w:rsidR="00244011">
          <w:rPr>
            <w:webHidden/>
          </w:rPr>
          <w:fldChar w:fldCharType="begin"/>
        </w:r>
        <w:r w:rsidR="00244011">
          <w:rPr>
            <w:webHidden/>
          </w:rPr>
          <w:instrText xml:space="preserve"> PAGEREF _Toc513686902 \h </w:instrText>
        </w:r>
        <w:r w:rsidR="00244011">
          <w:rPr>
            <w:webHidden/>
          </w:rPr>
        </w:r>
        <w:r w:rsidR="00244011">
          <w:rPr>
            <w:webHidden/>
          </w:rPr>
          <w:fldChar w:fldCharType="separate"/>
        </w:r>
        <w:r w:rsidR="00244011">
          <w:rPr>
            <w:webHidden/>
          </w:rPr>
          <w:t>41</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03" w:history="1">
        <w:r w:rsidR="00244011" w:rsidRPr="00480D75">
          <w:rPr>
            <w:rStyle w:val="Hyperlink"/>
          </w:rPr>
          <w:t>Bảng 3.6: UC Tìm kiếm câu hỏi sử dụng từ khóa</w:t>
        </w:r>
        <w:r w:rsidR="00244011">
          <w:rPr>
            <w:webHidden/>
          </w:rPr>
          <w:tab/>
        </w:r>
        <w:r w:rsidR="00244011">
          <w:rPr>
            <w:webHidden/>
          </w:rPr>
          <w:fldChar w:fldCharType="begin"/>
        </w:r>
        <w:r w:rsidR="00244011">
          <w:rPr>
            <w:webHidden/>
          </w:rPr>
          <w:instrText xml:space="preserve"> PAGEREF _Toc513686903 \h </w:instrText>
        </w:r>
        <w:r w:rsidR="00244011">
          <w:rPr>
            <w:webHidden/>
          </w:rPr>
        </w:r>
        <w:r w:rsidR="00244011">
          <w:rPr>
            <w:webHidden/>
          </w:rPr>
          <w:fldChar w:fldCharType="separate"/>
        </w:r>
        <w:r w:rsidR="00244011">
          <w:rPr>
            <w:webHidden/>
          </w:rPr>
          <w:t>41</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04" w:history="1">
        <w:r w:rsidR="00244011" w:rsidRPr="00480D75">
          <w:rPr>
            <w:rStyle w:val="Hyperlink"/>
          </w:rPr>
          <w:t>Bảng 3.7: UC Đặt câu hỏi</w:t>
        </w:r>
        <w:r w:rsidR="00244011">
          <w:rPr>
            <w:webHidden/>
          </w:rPr>
          <w:tab/>
        </w:r>
        <w:r w:rsidR="00244011">
          <w:rPr>
            <w:webHidden/>
          </w:rPr>
          <w:fldChar w:fldCharType="begin"/>
        </w:r>
        <w:r w:rsidR="00244011">
          <w:rPr>
            <w:webHidden/>
          </w:rPr>
          <w:instrText xml:space="preserve"> PAGEREF _Toc513686904 \h </w:instrText>
        </w:r>
        <w:r w:rsidR="00244011">
          <w:rPr>
            <w:webHidden/>
          </w:rPr>
        </w:r>
        <w:r w:rsidR="00244011">
          <w:rPr>
            <w:webHidden/>
          </w:rPr>
          <w:fldChar w:fldCharType="separate"/>
        </w:r>
        <w:r w:rsidR="00244011">
          <w:rPr>
            <w:webHidden/>
          </w:rPr>
          <w:t>42</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05" w:history="1">
        <w:r w:rsidR="00244011" w:rsidRPr="00480D75">
          <w:rPr>
            <w:rStyle w:val="Hyperlink"/>
          </w:rPr>
          <w:t>Bảng 3.8: UC Trả lời câu hỏi</w:t>
        </w:r>
        <w:r w:rsidR="00244011">
          <w:rPr>
            <w:webHidden/>
          </w:rPr>
          <w:tab/>
        </w:r>
        <w:r w:rsidR="00244011">
          <w:rPr>
            <w:webHidden/>
          </w:rPr>
          <w:fldChar w:fldCharType="begin"/>
        </w:r>
        <w:r w:rsidR="00244011">
          <w:rPr>
            <w:webHidden/>
          </w:rPr>
          <w:instrText xml:space="preserve"> PAGEREF _Toc513686905 \h </w:instrText>
        </w:r>
        <w:r w:rsidR="00244011">
          <w:rPr>
            <w:webHidden/>
          </w:rPr>
        </w:r>
        <w:r w:rsidR="00244011">
          <w:rPr>
            <w:webHidden/>
          </w:rPr>
          <w:fldChar w:fldCharType="separate"/>
        </w:r>
        <w:r w:rsidR="00244011">
          <w:rPr>
            <w:webHidden/>
          </w:rPr>
          <w:t>43</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06" w:history="1">
        <w:r w:rsidR="00244011" w:rsidRPr="00480D75">
          <w:rPr>
            <w:rStyle w:val="Hyperlink"/>
          </w:rPr>
          <w:t>Bảng 3.9: UC – Hỏi đáp nhanh với chuyên gia</w:t>
        </w:r>
        <w:r w:rsidR="00244011">
          <w:rPr>
            <w:webHidden/>
          </w:rPr>
          <w:tab/>
        </w:r>
        <w:r w:rsidR="00244011">
          <w:rPr>
            <w:webHidden/>
          </w:rPr>
          <w:fldChar w:fldCharType="begin"/>
        </w:r>
        <w:r w:rsidR="00244011">
          <w:rPr>
            <w:webHidden/>
          </w:rPr>
          <w:instrText xml:space="preserve"> PAGEREF _Toc513686906 \h </w:instrText>
        </w:r>
        <w:r w:rsidR="00244011">
          <w:rPr>
            <w:webHidden/>
          </w:rPr>
        </w:r>
        <w:r w:rsidR="00244011">
          <w:rPr>
            <w:webHidden/>
          </w:rPr>
          <w:fldChar w:fldCharType="separate"/>
        </w:r>
        <w:r w:rsidR="00244011">
          <w:rPr>
            <w:webHidden/>
          </w:rPr>
          <w:t>44</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07" w:history="1">
        <w:r w:rsidR="00244011" w:rsidRPr="00480D75">
          <w:rPr>
            <w:rStyle w:val="Hyperlink"/>
          </w:rPr>
          <w:t>Bảng 3.10: UC-Trả lời câu hỏi nhanh</w:t>
        </w:r>
        <w:r w:rsidR="00244011">
          <w:rPr>
            <w:webHidden/>
          </w:rPr>
          <w:tab/>
        </w:r>
        <w:r w:rsidR="00244011">
          <w:rPr>
            <w:webHidden/>
          </w:rPr>
          <w:fldChar w:fldCharType="begin"/>
        </w:r>
        <w:r w:rsidR="00244011">
          <w:rPr>
            <w:webHidden/>
          </w:rPr>
          <w:instrText xml:space="preserve"> PAGEREF _Toc513686907 \h </w:instrText>
        </w:r>
        <w:r w:rsidR="00244011">
          <w:rPr>
            <w:webHidden/>
          </w:rPr>
        </w:r>
        <w:r w:rsidR="00244011">
          <w:rPr>
            <w:webHidden/>
          </w:rPr>
          <w:fldChar w:fldCharType="separate"/>
        </w:r>
        <w:r w:rsidR="00244011">
          <w:rPr>
            <w:webHidden/>
          </w:rPr>
          <w:t>45</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08" w:history="1">
        <w:r w:rsidR="00244011" w:rsidRPr="00480D75">
          <w:rPr>
            <w:rStyle w:val="Hyperlink"/>
          </w:rPr>
          <w:t>Bảng 3.11: UC-Lựa chọn câu trả lời ưng ý nhất</w:t>
        </w:r>
        <w:r w:rsidR="00244011">
          <w:rPr>
            <w:webHidden/>
          </w:rPr>
          <w:tab/>
        </w:r>
        <w:r w:rsidR="00244011">
          <w:rPr>
            <w:webHidden/>
          </w:rPr>
          <w:fldChar w:fldCharType="begin"/>
        </w:r>
        <w:r w:rsidR="00244011">
          <w:rPr>
            <w:webHidden/>
          </w:rPr>
          <w:instrText xml:space="preserve"> PAGEREF _Toc513686908 \h </w:instrText>
        </w:r>
        <w:r w:rsidR="00244011">
          <w:rPr>
            <w:webHidden/>
          </w:rPr>
        </w:r>
        <w:r w:rsidR="00244011">
          <w:rPr>
            <w:webHidden/>
          </w:rPr>
          <w:fldChar w:fldCharType="separate"/>
        </w:r>
        <w:r w:rsidR="00244011">
          <w:rPr>
            <w:webHidden/>
          </w:rPr>
          <w:t>46</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09" w:history="1">
        <w:r w:rsidR="00244011" w:rsidRPr="00480D75">
          <w:rPr>
            <w:rStyle w:val="Hyperlink"/>
          </w:rPr>
          <w:t>Bảng 3.12: UC Kết nối với chuyên gia</w:t>
        </w:r>
        <w:r w:rsidR="00244011">
          <w:rPr>
            <w:webHidden/>
          </w:rPr>
          <w:tab/>
        </w:r>
        <w:r w:rsidR="00244011">
          <w:rPr>
            <w:webHidden/>
          </w:rPr>
          <w:fldChar w:fldCharType="begin"/>
        </w:r>
        <w:r w:rsidR="00244011">
          <w:rPr>
            <w:webHidden/>
          </w:rPr>
          <w:instrText xml:space="preserve"> PAGEREF _Toc513686909 \h </w:instrText>
        </w:r>
        <w:r w:rsidR="00244011">
          <w:rPr>
            <w:webHidden/>
          </w:rPr>
        </w:r>
        <w:r w:rsidR="00244011">
          <w:rPr>
            <w:webHidden/>
          </w:rPr>
          <w:fldChar w:fldCharType="separate"/>
        </w:r>
        <w:r w:rsidR="00244011">
          <w:rPr>
            <w:webHidden/>
          </w:rPr>
          <w:t>47</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10" w:history="1">
        <w:r w:rsidR="00244011" w:rsidRPr="00480D75">
          <w:rPr>
            <w:rStyle w:val="Hyperlink"/>
          </w:rPr>
          <w:t>Bảng 3.13: UC Hỏi đáp với chuyên gia</w:t>
        </w:r>
        <w:r w:rsidR="00244011">
          <w:rPr>
            <w:webHidden/>
          </w:rPr>
          <w:tab/>
        </w:r>
        <w:r w:rsidR="00244011">
          <w:rPr>
            <w:webHidden/>
          </w:rPr>
          <w:fldChar w:fldCharType="begin"/>
        </w:r>
        <w:r w:rsidR="00244011">
          <w:rPr>
            <w:webHidden/>
          </w:rPr>
          <w:instrText xml:space="preserve"> PAGEREF _Toc513686910 \h </w:instrText>
        </w:r>
        <w:r w:rsidR="00244011">
          <w:rPr>
            <w:webHidden/>
          </w:rPr>
        </w:r>
        <w:r w:rsidR="00244011">
          <w:rPr>
            <w:webHidden/>
          </w:rPr>
          <w:fldChar w:fldCharType="separate"/>
        </w:r>
        <w:r w:rsidR="00244011">
          <w:rPr>
            <w:webHidden/>
          </w:rPr>
          <w:t>47</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11" w:history="1">
        <w:r w:rsidR="00244011" w:rsidRPr="00480D75">
          <w:rPr>
            <w:rStyle w:val="Hyperlink"/>
          </w:rPr>
          <w:t>Bảng 3.14: UC Đánh giá chất lượng phiên hỏi đáp</w:t>
        </w:r>
        <w:r w:rsidR="00244011">
          <w:rPr>
            <w:webHidden/>
          </w:rPr>
          <w:tab/>
        </w:r>
        <w:r w:rsidR="00244011">
          <w:rPr>
            <w:webHidden/>
          </w:rPr>
          <w:fldChar w:fldCharType="begin"/>
        </w:r>
        <w:r w:rsidR="00244011">
          <w:rPr>
            <w:webHidden/>
          </w:rPr>
          <w:instrText xml:space="preserve"> PAGEREF _Toc513686911 \h </w:instrText>
        </w:r>
        <w:r w:rsidR="00244011">
          <w:rPr>
            <w:webHidden/>
          </w:rPr>
        </w:r>
        <w:r w:rsidR="00244011">
          <w:rPr>
            <w:webHidden/>
          </w:rPr>
          <w:fldChar w:fldCharType="separate"/>
        </w:r>
        <w:r w:rsidR="00244011">
          <w:rPr>
            <w:webHidden/>
          </w:rPr>
          <w:t>48</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12" w:history="1">
        <w:r w:rsidR="00244011" w:rsidRPr="00480D75">
          <w:rPr>
            <w:rStyle w:val="Hyperlink"/>
          </w:rPr>
          <w:t>Bảng 3.15: UC Cập nhật tài khoản thanh toán</w:t>
        </w:r>
        <w:r w:rsidR="00244011">
          <w:rPr>
            <w:webHidden/>
          </w:rPr>
          <w:tab/>
        </w:r>
        <w:r w:rsidR="00244011">
          <w:rPr>
            <w:webHidden/>
          </w:rPr>
          <w:fldChar w:fldCharType="begin"/>
        </w:r>
        <w:r w:rsidR="00244011">
          <w:rPr>
            <w:webHidden/>
          </w:rPr>
          <w:instrText xml:space="preserve"> PAGEREF _Toc513686912 \h </w:instrText>
        </w:r>
        <w:r w:rsidR="00244011">
          <w:rPr>
            <w:webHidden/>
          </w:rPr>
        </w:r>
        <w:r w:rsidR="00244011">
          <w:rPr>
            <w:webHidden/>
          </w:rPr>
          <w:fldChar w:fldCharType="separate"/>
        </w:r>
        <w:r w:rsidR="00244011">
          <w:rPr>
            <w:webHidden/>
          </w:rPr>
          <w:t>49</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13" w:history="1">
        <w:r w:rsidR="00244011" w:rsidRPr="00480D75">
          <w:rPr>
            <w:rStyle w:val="Hyperlink"/>
          </w:rPr>
          <w:t>Bảng 3.16: UC Nạp tiền vào tài khoản</w:t>
        </w:r>
        <w:r w:rsidR="00244011">
          <w:rPr>
            <w:webHidden/>
          </w:rPr>
          <w:tab/>
        </w:r>
        <w:r w:rsidR="00244011">
          <w:rPr>
            <w:webHidden/>
          </w:rPr>
          <w:fldChar w:fldCharType="begin"/>
        </w:r>
        <w:r w:rsidR="00244011">
          <w:rPr>
            <w:webHidden/>
          </w:rPr>
          <w:instrText xml:space="preserve"> PAGEREF _Toc513686913 \h </w:instrText>
        </w:r>
        <w:r w:rsidR="00244011">
          <w:rPr>
            <w:webHidden/>
          </w:rPr>
        </w:r>
        <w:r w:rsidR="00244011">
          <w:rPr>
            <w:webHidden/>
          </w:rPr>
          <w:fldChar w:fldCharType="separate"/>
        </w:r>
        <w:r w:rsidR="00244011">
          <w:rPr>
            <w:webHidden/>
          </w:rPr>
          <w:t>50</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14" w:history="1">
        <w:r w:rsidR="00244011" w:rsidRPr="00480D75">
          <w:rPr>
            <w:rStyle w:val="Hyperlink"/>
          </w:rPr>
          <w:t>Bảng 3.17: UC Rút tiền khỏi tài khoản</w:t>
        </w:r>
        <w:r w:rsidR="00244011">
          <w:rPr>
            <w:webHidden/>
          </w:rPr>
          <w:tab/>
        </w:r>
        <w:r w:rsidR="00244011">
          <w:rPr>
            <w:webHidden/>
          </w:rPr>
          <w:fldChar w:fldCharType="begin"/>
        </w:r>
        <w:r w:rsidR="00244011">
          <w:rPr>
            <w:webHidden/>
          </w:rPr>
          <w:instrText xml:space="preserve"> PAGEREF _Toc513686914 \h </w:instrText>
        </w:r>
        <w:r w:rsidR="00244011">
          <w:rPr>
            <w:webHidden/>
          </w:rPr>
        </w:r>
        <w:r w:rsidR="00244011">
          <w:rPr>
            <w:webHidden/>
          </w:rPr>
          <w:fldChar w:fldCharType="separate"/>
        </w:r>
        <w:r w:rsidR="00244011">
          <w:rPr>
            <w:webHidden/>
          </w:rPr>
          <w:t>51</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15" w:history="1">
        <w:r w:rsidR="00244011" w:rsidRPr="00480D75">
          <w:rPr>
            <w:rStyle w:val="Hyperlink"/>
          </w:rPr>
          <w:t>Bảng 3.18: UC Cập nhật trạng thái hiển thị câu hỏi</w:t>
        </w:r>
        <w:r w:rsidR="00244011">
          <w:rPr>
            <w:webHidden/>
          </w:rPr>
          <w:tab/>
        </w:r>
        <w:r w:rsidR="00244011">
          <w:rPr>
            <w:webHidden/>
          </w:rPr>
          <w:fldChar w:fldCharType="begin"/>
        </w:r>
        <w:r w:rsidR="00244011">
          <w:rPr>
            <w:webHidden/>
          </w:rPr>
          <w:instrText xml:space="preserve"> PAGEREF _Toc513686915 \h </w:instrText>
        </w:r>
        <w:r w:rsidR="00244011">
          <w:rPr>
            <w:webHidden/>
          </w:rPr>
        </w:r>
        <w:r w:rsidR="00244011">
          <w:rPr>
            <w:webHidden/>
          </w:rPr>
          <w:fldChar w:fldCharType="separate"/>
        </w:r>
        <w:r w:rsidR="00244011">
          <w:rPr>
            <w:webHidden/>
          </w:rPr>
          <w:t>52</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16" w:history="1">
        <w:r w:rsidR="00244011" w:rsidRPr="00480D75">
          <w:rPr>
            <w:rStyle w:val="Hyperlink"/>
          </w:rPr>
          <w:t>Bảng 3.19: UC Ứng tuyển chuyên gia</w:t>
        </w:r>
        <w:r w:rsidR="00244011">
          <w:rPr>
            <w:webHidden/>
          </w:rPr>
          <w:tab/>
        </w:r>
        <w:r w:rsidR="00244011">
          <w:rPr>
            <w:webHidden/>
          </w:rPr>
          <w:fldChar w:fldCharType="begin"/>
        </w:r>
        <w:r w:rsidR="00244011">
          <w:rPr>
            <w:webHidden/>
          </w:rPr>
          <w:instrText xml:space="preserve"> PAGEREF _Toc513686916 \h </w:instrText>
        </w:r>
        <w:r w:rsidR="00244011">
          <w:rPr>
            <w:webHidden/>
          </w:rPr>
        </w:r>
        <w:r w:rsidR="00244011">
          <w:rPr>
            <w:webHidden/>
          </w:rPr>
          <w:fldChar w:fldCharType="separate"/>
        </w:r>
        <w:r w:rsidR="00244011">
          <w:rPr>
            <w:webHidden/>
          </w:rPr>
          <w:t>54</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17" w:history="1">
        <w:r w:rsidR="00244011" w:rsidRPr="00480D75">
          <w:rPr>
            <w:rStyle w:val="Hyperlink"/>
          </w:rPr>
          <w:t>Bảng 3.20: UC Đánh giá hồ sơ chuyên gia</w:t>
        </w:r>
        <w:r w:rsidR="00244011">
          <w:rPr>
            <w:webHidden/>
          </w:rPr>
          <w:tab/>
        </w:r>
        <w:r w:rsidR="00244011">
          <w:rPr>
            <w:webHidden/>
          </w:rPr>
          <w:fldChar w:fldCharType="begin"/>
        </w:r>
        <w:r w:rsidR="00244011">
          <w:rPr>
            <w:webHidden/>
          </w:rPr>
          <w:instrText xml:space="preserve"> PAGEREF _Toc513686917 \h </w:instrText>
        </w:r>
        <w:r w:rsidR="00244011">
          <w:rPr>
            <w:webHidden/>
          </w:rPr>
        </w:r>
        <w:r w:rsidR="00244011">
          <w:rPr>
            <w:webHidden/>
          </w:rPr>
          <w:fldChar w:fldCharType="separate"/>
        </w:r>
        <w:r w:rsidR="00244011">
          <w:rPr>
            <w:webHidden/>
          </w:rPr>
          <w:t>54</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18" w:history="1">
        <w:r w:rsidR="00244011" w:rsidRPr="00480D75">
          <w:rPr>
            <w:rStyle w:val="Hyperlink"/>
          </w:rPr>
          <w:t>Bảng 3.21: UC Kiểm tra năng lực</w:t>
        </w:r>
        <w:r w:rsidR="00244011">
          <w:rPr>
            <w:webHidden/>
          </w:rPr>
          <w:tab/>
        </w:r>
        <w:r w:rsidR="00244011">
          <w:rPr>
            <w:webHidden/>
          </w:rPr>
          <w:fldChar w:fldCharType="begin"/>
        </w:r>
        <w:r w:rsidR="00244011">
          <w:rPr>
            <w:webHidden/>
          </w:rPr>
          <w:instrText xml:space="preserve"> PAGEREF _Toc513686918 \h </w:instrText>
        </w:r>
        <w:r w:rsidR="00244011">
          <w:rPr>
            <w:webHidden/>
          </w:rPr>
        </w:r>
        <w:r w:rsidR="00244011">
          <w:rPr>
            <w:webHidden/>
          </w:rPr>
          <w:fldChar w:fldCharType="separate"/>
        </w:r>
        <w:r w:rsidR="00244011">
          <w:rPr>
            <w:webHidden/>
          </w:rPr>
          <w:t>55</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19" w:history="1">
        <w:r w:rsidR="00244011" w:rsidRPr="00480D75">
          <w:rPr>
            <w:rStyle w:val="Hyperlink"/>
          </w:rPr>
          <w:t>Bảng 4.1: Collection “user”</w:t>
        </w:r>
        <w:r w:rsidR="00244011">
          <w:rPr>
            <w:webHidden/>
          </w:rPr>
          <w:tab/>
        </w:r>
        <w:r w:rsidR="00244011">
          <w:rPr>
            <w:webHidden/>
          </w:rPr>
          <w:fldChar w:fldCharType="begin"/>
        </w:r>
        <w:r w:rsidR="00244011">
          <w:rPr>
            <w:webHidden/>
          </w:rPr>
          <w:instrText xml:space="preserve"> PAGEREF _Toc513686919 \h </w:instrText>
        </w:r>
        <w:r w:rsidR="00244011">
          <w:rPr>
            <w:webHidden/>
          </w:rPr>
        </w:r>
        <w:r w:rsidR="00244011">
          <w:rPr>
            <w:webHidden/>
          </w:rPr>
          <w:fldChar w:fldCharType="separate"/>
        </w:r>
        <w:r w:rsidR="00244011">
          <w:rPr>
            <w:webHidden/>
          </w:rPr>
          <w:t>70</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20" w:history="1">
        <w:r w:rsidR="00244011" w:rsidRPr="00480D75">
          <w:rPr>
            <w:rStyle w:val="Hyperlink"/>
          </w:rPr>
          <w:t>Bảng 4.2: Collection “channels”</w:t>
        </w:r>
        <w:r w:rsidR="00244011">
          <w:rPr>
            <w:webHidden/>
          </w:rPr>
          <w:tab/>
        </w:r>
        <w:r w:rsidR="00244011">
          <w:rPr>
            <w:webHidden/>
          </w:rPr>
          <w:fldChar w:fldCharType="begin"/>
        </w:r>
        <w:r w:rsidR="00244011">
          <w:rPr>
            <w:webHidden/>
          </w:rPr>
          <w:instrText xml:space="preserve"> PAGEREF _Toc513686920 \h </w:instrText>
        </w:r>
        <w:r w:rsidR="00244011">
          <w:rPr>
            <w:webHidden/>
          </w:rPr>
        </w:r>
        <w:r w:rsidR="00244011">
          <w:rPr>
            <w:webHidden/>
          </w:rPr>
          <w:fldChar w:fldCharType="separate"/>
        </w:r>
        <w:r w:rsidR="00244011">
          <w:rPr>
            <w:webHidden/>
          </w:rPr>
          <w:t>70</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21" w:history="1">
        <w:r w:rsidR="00244011" w:rsidRPr="00480D75">
          <w:rPr>
            <w:rStyle w:val="Hyperlink"/>
          </w:rPr>
          <w:t>Bảng 4.3: Collection “messages”</w:t>
        </w:r>
        <w:r w:rsidR="00244011">
          <w:rPr>
            <w:webHidden/>
          </w:rPr>
          <w:tab/>
        </w:r>
        <w:r w:rsidR="00244011">
          <w:rPr>
            <w:webHidden/>
          </w:rPr>
          <w:fldChar w:fldCharType="begin"/>
        </w:r>
        <w:r w:rsidR="00244011">
          <w:rPr>
            <w:webHidden/>
          </w:rPr>
          <w:instrText xml:space="preserve"> PAGEREF _Toc513686921 \h </w:instrText>
        </w:r>
        <w:r w:rsidR="00244011">
          <w:rPr>
            <w:webHidden/>
          </w:rPr>
        </w:r>
        <w:r w:rsidR="00244011">
          <w:rPr>
            <w:webHidden/>
          </w:rPr>
          <w:fldChar w:fldCharType="separate"/>
        </w:r>
        <w:r w:rsidR="00244011">
          <w:rPr>
            <w:webHidden/>
          </w:rPr>
          <w:t>72</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22" w:history="1">
        <w:r w:rsidR="00244011" w:rsidRPr="00480D75">
          <w:rPr>
            <w:rStyle w:val="Hyperlink"/>
          </w:rPr>
          <w:t>Bảng 4.4: Collection “posts”</w:t>
        </w:r>
        <w:r w:rsidR="00244011">
          <w:rPr>
            <w:webHidden/>
          </w:rPr>
          <w:tab/>
        </w:r>
        <w:r w:rsidR="00244011">
          <w:rPr>
            <w:webHidden/>
          </w:rPr>
          <w:fldChar w:fldCharType="begin"/>
        </w:r>
        <w:r w:rsidR="00244011">
          <w:rPr>
            <w:webHidden/>
          </w:rPr>
          <w:instrText xml:space="preserve"> PAGEREF _Toc513686922 \h </w:instrText>
        </w:r>
        <w:r w:rsidR="00244011">
          <w:rPr>
            <w:webHidden/>
          </w:rPr>
        </w:r>
        <w:r w:rsidR="00244011">
          <w:rPr>
            <w:webHidden/>
          </w:rPr>
          <w:fldChar w:fldCharType="separate"/>
        </w:r>
        <w:r w:rsidR="00244011">
          <w:rPr>
            <w:webHidden/>
          </w:rPr>
          <w:t>74</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23" w:history="1">
        <w:r w:rsidR="00244011" w:rsidRPr="00480D75">
          <w:rPr>
            <w:rStyle w:val="Hyperlink"/>
          </w:rPr>
          <w:t>Bảng 4.5: Collection “answers”</w:t>
        </w:r>
        <w:r w:rsidR="00244011">
          <w:rPr>
            <w:webHidden/>
          </w:rPr>
          <w:tab/>
        </w:r>
        <w:r w:rsidR="00244011">
          <w:rPr>
            <w:webHidden/>
          </w:rPr>
          <w:fldChar w:fldCharType="begin"/>
        </w:r>
        <w:r w:rsidR="00244011">
          <w:rPr>
            <w:webHidden/>
          </w:rPr>
          <w:instrText xml:space="preserve"> PAGEREF _Toc513686923 \h </w:instrText>
        </w:r>
        <w:r w:rsidR="00244011">
          <w:rPr>
            <w:webHidden/>
          </w:rPr>
        </w:r>
        <w:r w:rsidR="00244011">
          <w:rPr>
            <w:webHidden/>
          </w:rPr>
          <w:fldChar w:fldCharType="separate"/>
        </w:r>
        <w:r w:rsidR="00244011">
          <w:rPr>
            <w:webHidden/>
          </w:rPr>
          <w:t>76</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24" w:history="1">
        <w:r w:rsidR="00244011" w:rsidRPr="00480D75">
          <w:rPr>
            <w:rStyle w:val="Hyperlink"/>
          </w:rPr>
          <w:t>Bảng 4.6: Collection “quick_questions”</w:t>
        </w:r>
        <w:r w:rsidR="00244011">
          <w:rPr>
            <w:webHidden/>
          </w:rPr>
          <w:tab/>
        </w:r>
        <w:r w:rsidR="00244011">
          <w:rPr>
            <w:webHidden/>
          </w:rPr>
          <w:fldChar w:fldCharType="begin"/>
        </w:r>
        <w:r w:rsidR="00244011">
          <w:rPr>
            <w:webHidden/>
          </w:rPr>
          <w:instrText xml:space="preserve"> PAGEREF _Toc513686924 \h </w:instrText>
        </w:r>
        <w:r w:rsidR="00244011">
          <w:rPr>
            <w:webHidden/>
          </w:rPr>
        </w:r>
        <w:r w:rsidR="00244011">
          <w:rPr>
            <w:webHidden/>
          </w:rPr>
          <w:fldChar w:fldCharType="separate"/>
        </w:r>
        <w:r w:rsidR="00244011">
          <w:rPr>
            <w:webHidden/>
          </w:rPr>
          <w:t>78</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25" w:history="1">
        <w:r w:rsidR="00244011" w:rsidRPr="00480D75">
          <w:rPr>
            <w:rStyle w:val="Hyperlink"/>
          </w:rPr>
          <w:t>Bảng 4.7: Collection “expert_registrations”</w:t>
        </w:r>
        <w:r w:rsidR="00244011">
          <w:rPr>
            <w:webHidden/>
          </w:rPr>
          <w:tab/>
        </w:r>
        <w:r w:rsidR="00244011">
          <w:rPr>
            <w:webHidden/>
          </w:rPr>
          <w:fldChar w:fldCharType="begin"/>
        </w:r>
        <w:r w:rsidR="00244011">
          <w:rPr>
            <w:webHidden/>
          </w:rPr>
          <w:instrText xml:space="preserve"> PAGEREF _Toc513686925 \h </w:instrText>
        </w:r>
        <w:r w:rsidR="00244011">
          <w:rPr>
            <w:webHidden/>
          </w:rPr>
        </w:r>
        <w:r w:rsidR="00244011">
          <w:rPr>
            <w:webHidden/>
          </w:rPr>
          <w:fldChar w:fldCharType="separate"/>
        </w:r>
        <w:r w:rsidR="00244011">
          <w:rPr>
            <w:webHidden/>
          </w:rPr>
          <w:t>80</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26" w:history="1">
        <w:r w:rsidR="00244011" w:rsidRPr="00480D75">
          <w:rPr>
            <w:rStyle w:val="Hyperlink"/>
          </w:rPr>
          <w:t>Bảng 4.8: Collection “user_wallet_history”</w:t>
        </w:r>
        <w:r w:rsidR="00244011">
          <w:rPr>
            <w:webHidden/>
          </w:rPr>
          <w:tab/>
        </w:r>
        <w:r w:rsidR="00244011">
          <w:rPr>
            <w:webHidden/>
          </w:rPr>
          <w:fldChar w:fldCharType="begin"/>
        </w:r>
        <w:r w:rsidR="00244011">
          <w:rPr>
            <w:webHidden/>
          </w:rPr>
          <w:instrText xml:space="preserve"> PAGEREF _Toc513686926 \h </w:instrText>
        </w:r>
        <w:r w:rsidR="00244011">
          <w:rPr>
            <w:webHidden/>
          </w:rPr>
        </w:r>
        <w:r w:rsidR="00244011">
          <w:rPr>
            <w:webHidden/>
          </w:rPr>
          <w:fldChar w:fldCharType="separate"/>
        </w:r>
        <w:r w:rsidR="00244011">
          <w:rPr>
            <w:webHidden/>
          </w:rPr>
          <w:t>81</w:t>
        </w:r>
        <w:r w:rsidR="00244011">
          <w:rPr>
            <w:webHidden/>
          </w:rPr>
          <w:fldChar w:fldCharType="end"/>
        </w:r>
      </w:hyperlink>
    </w:p>
    <w:p w:rsidR="00244011" w:rsidRDefault="00616AB0" w:rsidP="00244011">
      <w:pPr>
        <w:pStyle w:val="DMBang"/>
        <w:rPr>
          <w:rFonts w:asciiTheme="minorHAnsi" w:eastAsiaTheme="minorEastAsia" w:hAnsiTheme="minorHAnsi" w:cstheme="minorBidi"/>
          <w:sz w:val="22"/>
          <w:szCs w:val="22"/>
          <w:lang w:eastAsia="en-US"/>
        </w:rPr>
      </w:pPr>
      <w:hyperlink w:anchor="_Toc513686927" w:history="1">
        <w:r w:rsidR="00244011" w:rsidRPr="00480D75">
          <w:rPr>
            <w:rStyle w:val="Hyperlink"/>
          </w:rPr>
          <w:t>Bảng 4.9: Collection “transaction_checking_requests”</w:t>
        </w:r>
        <w:r w:rsidR="00244011">
          <w:rPr>
            <w:webHidden/>
          </w:rPr>
          <w:tab/>
        </w:r>
        <w:r w:rsidR="00244011">
          <w:rPr>
            <w:webHidden/>
          </w:rPr>
          <w:fldChar w:fldCharType="begin"/>
        </w:r>
        <w:r w:rsidR="00244011">
          <w:rPr>
            <w:webHidden/>
          </w:rPr>
          <w:instrText xml:space="preserve"> PAGEREF _Toc513686927 \h </w:instrText>
        </w:r>
        <w:r w:rsidR="00244011">
          <w:rPr>
            <w:webHidden/>
          </w:rPr>
        </w:r>
        <w:r w:rsidR="00244011">
          <w:rPr>
            <w:webHidden/>
          </w:rPr>
          <w:fldChar w:fldCharType="separate"/>
        </w:r>
        <w:r w:rsidR="00244011">
          <w:rPr>
            <w:webHidden/>
          </w:rPr>
          <w:t>83</w:t>
        </w:r>
        <w:r w:rsidR="00244011">
          <w:rPr>
            <w:webHidden/>
          </w:rPr>
          <w:fldChar w:fldCharType="end"/>
        </w:r>
      </w:hyperlink>
    </w:p>
    <w:p w:rsidR="009958BF" w:rsidRDefault="00E764BF" w:rsidP="00244011">
      <w:pPr>
        <w:pStyle w:val="DMBang"/>
        <w:sectPr w:rsidR="009958BF" w:rsidSect="009958BF">
          <w:pgSz w:w="11907" w:h="16839" w:code="9"/>
          <w:pgMar w:top="1418" w:right="851" w:bottom="1134" w:left="1985" w:header="0" w:footer="0" w:gutter="0"/>
          <w:cols w:space="720"/>
          <w:formProt w:val="0"/>
          <w:docGrid w:linePitch="381" w:charSpace="-14337"/>
        </w:sectPr>
      </w:pPr>
      <w:r w:rsidRPr="00E9736B">
        <w:fldChar w:fldCharType="end"/>
      </w:r>
      <w:bookmarkStart w:id="7" w:name="_Toc385955991"/>
    </w:p>
    <w:p w:rsidR="00524628" w:rsidRDefault="00524628" w:rsidP="00F075B3">
      <w:pPr>
        <w:pStyle w:val="Heading1"/>
        <w:sectPr w:rsidR="00524628" w:rsidSect="0003496F">
          <w:type w:val="continuous"/>
          <w:pgSz w:w="11907" w:h="16839" w:code="9"/>
          <w:pgMar w:top="1418" w:right="851" w:bottom="1134" w:left="1985" w:header="0" w:footer="0" w:gutter="0"/>
          <w:cols w:space="720"/>
          <w:formProt w:val="0"/>
          <w:docGrid w:linePitch="381" w:charSpace="-14337"/>
        </w:sectPr>
      </w:pPr>
      <w:bookmarkStart w:id="8" w:name="_Toc449613458"/>
      <w:bookmarkStart w:id="9" w:name="_Toc449608573"/>
      <w:bookmarkStart w:id="10" w:name="_Toc476798766"/>
      <w:bookmarkEnd w:id="7"/>
      <w:bookmarkEnd w:id="8"/>
      <w:bookmarkEnd w:id="9"/>
      <w:bookmarkEnd w:id="10"/>
    </w:p>
    <w:p w:rsidR="00455E72" w:rsidRPr="00E9736B" w:rsidRDefault="004315F3" w:rsidP="00F075B3">
      <w:pPr>
        <w:pStyle w:val="Heading1"/>
      </w:pPr>
      <w:bookmarkStart w:id="11" w:name="_Toc513687222"/>
      <w:r w:rsidRPr="00E9736B">
        <w:lastRenderedPageBreak/>
        <w:t>LỜI NÓI ĐẦU</w:t>
      </w:r>
      <w:bookmarkEnd w:id="11"/>
    </w:p>
    <w:p w:rsidR="0086265E" w:rsidRPr="00E9736B" w:rsidRDefault="00593974" w:rsidP="00D0348B">
      <w:pPr>
        <w:pStyle w:val="onvn"/>
      </w:pPr>
      <w:r w:rsidRPr="00E9736B">
        <w:t xml:space="preserve">Học tập là một trong những nhu cầu thiết yếu của con người. Thực tế cho thấy quá trình học tập và tiếp thu của con người là liên tục và trong bất kì môi trường nào con người cũng có nhu cầu học tập và tiếp thu cái mới. Trong quá trình học tập ấy, mỗi người đều này sinh trong đầu những thắc mắc, </w:t>
      </w:r>
      <w:r w:rsidR="00A320DC" w:rsidRPr="00E9736B">
        <w:t xml:space="preserve">hoặc gặp phải </w:t>
      </w:r>
      <w:r w:rsidRPr="00E9736B">
        <w:t>những vấn đề</w:t>
      </w:r>
      <w:r w:rsidR="00A320DC" w:rsidRPr="00E9736B">
        <w:t xml:space="preserve"> khó khăn</w:t>
      </w:r>
      <w:r w:rsidRPr="00E9736B">
        <w:t xml:space="preserve"> cấp bách mà trong phạm vi kiến thức của bản thân không thể tự lí giải, tự giải quyết những vấn đề mà mình gặp phải. Lúc đó người ta cần đến kiến thức từ các những nhà chuyên môn, những chuyên gia, hay đơn giản hơn là những người có kinh nghiệm về vấn đề, lĩnh vực mà người cần tìm kiếm quan tâm để có thể trò chuyện, trao đổi, học tập kinh nghiệm hoặc để có giải pháp tức thời cho vấn đề mà mình gặp phải.</w:t>
      </w:r>
    </w:p>
    <w:p w:rsidR="00593974" w:rsidRPr="00E9736B" w:rsidRDefault="00593974" w:rsidP="00D0348B">
      <w:pPr>
        <w:pStyle w:val="onvn"/>
      </w:pPr>
      <w:r w:rsidRPr="00E9736B">
        <w:t>Trên khảo sát thực tế chưa thực sự có hệ thống nào ở thời điểm hiện tại khắc phục các vấn đề trên</w:t>
      </w:r>
      <w:r w:rsidR="00A320DC" w:rsidRPr="00E9736B">
        <w:t>. X</w:t>
      </w:r>
      <w:r w:rsidRPr="00E9736B">
        <w:t>uất phát từ nhu cấp cấp thiết của việc giải quyết nhu cầu học tập của con người ở mọi độ tuổi, mọi tầng lớp, mọi lĩnh vực ngành nghề trong xã hội, em quyết định chọn đề tài: “</w:t>
      </w:r>
      <w:r w:rsidRPr="00E9736B">
        <w:rPr>
          <w:i/>
        </w:rPr>
        <w:t>Xây dựng hệ thống thông tin hỏi đáp và tìm kiếm chuyên gia toán phổ thông”</w:t>
      </w:r>
      <w:r w:rsidRPr="00E9736B">
        <w:t xml:space="preserve"> làm đồ án tốt nghiệp của mình.</w:t>
      </w:r>
    </w:p>
    <w:p w:rsidR="00593974" w:rsidRPr="00E9736B" w:rsidRDefault="00593974" w:rsidP="00D0348B">
      <w:pPr>
        <w:pStyle w:val="onvn"/>
        <w:rPr>
          <w:i/>
        </w:rPr>
      </w:pPr>
      <w:r w:rsidRPr="00E9736B">
        <w:t xml:space="preserve">Về mục đích của đồ án: Phát triển hệ thống hỏi đáp dựa trên mô hình chia sẻ kiến thức, cho phép người dùng tìm kiếm một cụm từ và được trả về kết quả là danh sách các chuyên gia có kiến thức tốt về </w:t>
      </w:r>
      <w:r w:rsidR="00087315">
        <w:t>lĩnh vực</w:t>
      </w:r>
      <w:r w:rsidRPr="00E9736B">
        <w:t xml:space="preserve"> mà cụm từ đề cập tới, để tạo ra sự kết nối tức th</w:t>
      </w:r>
      <w:r w:rsidR="005B571F">
        <w:t>ời</w:t>
      </w:r>
      <w:r w:rsidRPr="00E9736B">
        <w:t xml:space="preserve"> giữa người cần tìm kiếm kiến thức với chuyên gia thông qua tin nhắn hoặc cuộc gọi video-call. Người tiếp nhận kiến thức sẽ phải trả một khoản phí cho chuyên gia tính theo thời gian kết nối. Song song với việc hỏi đáp tính phí, hệ thống cũng cho phép người dùng đăng tải câu hỏi của mình và nhận được câu trả lời từ các thành viên khác hoàn toàn miễn phí.</w:t>
      </w:r>
    </w:p>
    <w:p w:rsidR="00593974" w:rsidRPr="00E9736B" w:rsidRDefault="00593974" w:rsidP="00D0348B">
      <w:pPr>
        <w:spacing w:before="120" w:after="120"/>
        <w:rPr>
          <w:szCs w:val="28"/>
        </w:rPr>
      </w:pPr>
      <w:bookmarkStart w:id="12" w:name="_Toc497904312"/>
      <w:r w:rsidRPr="00E9736B">
        <w:rPr>
          <w:szCs w:val="28"/>
        </w:rPr>
        <w:t>Về phạm vi thực hiện</w:t>
      </w:r>
      <w:bookmarkEnd w:id="12"/>
      <w:r w:rsidRPr="00E9736B">
        <w:rPr>
          <w:szCs w:val="28"/>
        </w:rPr>
        <w:t>:</w:t>
      </w:r>
    </w:p>
    <w:p w:rsidR="00593974" w:rsidRPr="00E9736B" w:rsidRDefault="00593974" w:rsidP="00D0348B">
      <w:pPr>
        <w:pStyle w:val="ListParagraph"/>
      </w:pPr>
      <w:r w:rsidRPr="00E9736B">
        <w:rPr>
          <w:i/>
        </w:rPr>
        <w:t>Phạm vi nội dung</w:t>
      </w:r>
      <w:r w:rsidRPr="00E9736B">
        <w:t xml:space="preserve">: Nội dung thực hiện trong lĩnh vực toán phổ thông, </w:t>
      </w:r>
      <w:r w:rsidR="00CF51C0" w:rsidRPr="00E9736B">
        <w:t>b</w:t>
      </w:r>
      <w:r w:rsidRPr="00E9736B">
        <w:t>ao gồm chương trình học từ lớp 1 đến lớp 12 và ôn thi đại học.</w:t>
      </w:r>
    </w:p>
    <w:p w:rsidR="00593974" w:rsidRPr="00E9736B" w:rsidRDefault="00593974" w:rsidP="00D0348B">
      <w:pPr>
        <w:pStyle w:val="ListParagraph"/>
      </w:pPr>
      <w:r w:rsidRPr="00E9736B">
        <w:rPr>
          <w:i/>
        </w:rPr>
        <w:lastRenderedPageBreak/>
        <w:t xml:space="preserve">Phạm vi không gian: </w:t>
      </w:r>
      <w:r w:rsidRPr="00E9736B">
        <w:t>Hệ thống được xây dựng có giao diện người sử dụ</w:t>
      </w:r>
      <w:r w:rsidR="008474B0">
        <w:t>ng thông qua website</w:t>
      </w:r>
      <w:r w:rsidRPr="00E9736B">
        <w:t>.</w:t>
      </w:r>
    </w:p>
    <w:p w:rsidR="00593974" w:rsidRPr="00E9736B" w:rsidRDefault="00593974" w:rsidP="00D0348B">
      <w:pPr>
        <w:pStyle w:val="ListParagraph"/>
      </w:pPr>
      <w:r w:rsidRPr="00E9736B">
        <w:rPr>
          <w:i/>
        </w:rPr>
        <w:t xml:space="preserve">Phạm vi thời gian: </w:t>
      </w:r>
      <w:r w:rsidRPr="00E9736B">
        <w:t>Thời gian thực hiện: từ</w:t>
      </w:r>
      <w:r w:rsidR="005B571F">
        <w:t xml:space="preserve"> 20/01/2018</w:t>
      </w:r>
      <w:r w:rsidRPr="00E9736B">
        <w:t xml:space="preserve"> đế</w:t>
      </w:r>
      <w:r w:rsidR="005B571F">
        <w:t>n 28</w:t>
      </w:r>
      <w:r w:rsidRPr="00E9736B">
        <w:t>/04/2018.</w:t>
      </w:r>
    </w:p>
    <w:p w:rsidR="00593974" w:rsidRPr="00E9736B" w:rsidRDefault="00593974" w:rsidP="00D0348B">
      <w:pPr>
        <w:pStyle w:val="onvn"/>
      </w:pPr>
      <w:r w:rsidRPr="00E9736B">
        <w:t>Với mục đích và phạm vi thực hiện như vừa đề cập, báo cáo được xây dựng dựa trên toàn bộ kết quả thực hiện trong suốt thời gian làm đồ</w:t>
      </w:r>
      <w:r w:rsidR="00087315">
        <w:t xml:space="preserve"> án </w:t>
      </w:r>
      <w:r w:rsidRPr="00E9736B">
        <w:t>và được chia làm 4 chương như sau:</w:t>
      </w:r>
    </w:p>
    <w:p w:rsidR="00593974" w:rsidRPr="00E9736B" w:rsidRDefault="00593974" w:rsidP="00D0348B">
      <w:pPr>
        <w:spacing w:before="120" w:after="120"/>
        <w:ind w:left="720" w:firstLine="0"/>
        <w:rPr>
          <w:szCs w:val="28"/>
        </w:rPr>
      </w:pPr>
      <w:r w:rsidRPr="00E9736B">
        <w:rPr>
          <w:szCs w:val="28"/>
        </w:rPr>
        <w:t xml:space="preserve">+ </w:t>
      </w:r>
      <w:r w:rsidRPr="00E9736B">
        <w:rPr>
          <w:b/>
          <w:i/>
          <w:szCs w:val="28"/>
        </w:rPr>
        <w:t>Chương 1</w:t>
      </w:r>
      <w:r w:rsidRPr="00E9736B">
        <w:rPr>
          <w:szCs w:val="28"/>
        </w:rPr>
        <w:t xml:space="preserve"> </w:t>
      </w:r>
      <w:r w:rsidRPr="00087315">
        <w:rPr>
          <w:b/>
          <w:i/>
          <w:szCs w:val="28"/>
        </w:rPr>
        <w:t>Khảo sát hệ thống</w:t>
      </w:r>
      <w:r w:rsidRPr="00E9736B">
        <w:rPr>
          <w:szCs w:val="28"/>
        </w:rPr>
        <w:t>: chương này trình bày về bối cảnh, quy trình của hiện trạng, tìm hiểu các hệ thống có liên quan và đưa ra quy trình, đối tượng sử dụng và các yêu cầu đặt ra đối với hệ thống mới.</w:t>
      </w:r>
    </w:p>
    <w:p w:rsidR="00593974" w:rsidRPr="00E9736B" w:rsidRDefault="00593974" w:rsidP="00D0348B">
      <w:pPr>
        <w:spacing w:before="120" w:after="120"/>
        <w:ind w:left="720" w:firstLine="0"/>
        <w:rPr>
          <w:szCs w:val="28"/>
        </w:rPr>
      </w:pPr>
      <w:r w:rsidRPr="00E9736B">
        <w:rPr>
          <w:szCs w:val="28"/>
        </w:rPr>
        <w:t xml:space="preserve">+ </w:t>
      </w:r>
      <w:r w:rsidRPr="00E9736B">
        <w:rPr>
          <w:b/>
          <w:i/>
          <w:szCs w:val="28"/>
        </w:rPr>
        <w:t>Chương 2</w:t>
      </w:r>
      <w:r w:rsidRPr="00087315">
        <w:rPr>
          <w:i/>
          <w:szCs w:val="28"/>
        </w:rPr>
        <w:t xml:space="preserve"> </w:t>
      </w:r>
      <w:r w:rsidR="00C355C5" w:rsidRPr="00087315">
        <w:rPr>
          <w:b/>
          <w:i/>
          <w:szCs w:val="28"/>
        </w:rPr>
        <w:t>Tổng quan các giải pháp dữ liệu, công nghệ</w:t>
      </w:r>
      <w:r w:rsidRPr="00E9736B">
        <w:rPr>
          <w:szCs w:val="28"/>
        </w:rPr>
        <w:t>: chương này trình bày</w:t>
      </w:r>
      <w:r w:rsidR="00C355C5">
        <w:rPr>
          <w:szCs w:val="28"/>
        </w:rPr>
        <w:t xml:space="preserve"> đề xuất cách thức thu thập dữ liệu dữ liệu và công nghệ được sử dụng để giải quyết các vấn đề ở chương 1</w:t>
      </w:r>
      <w:r w:rsidRPr="00E9736B">
        <w:rPr>
          <w:szCs w:val="28"/>
        </w:rPr>
        <w:t>.</w:t>
      </w:r>
    </w:p>
    <w:p w:rsidR="008474B0" w:rsidRPr="00E9736B" w:rsidRDefault="008474B0" w:rsidP="008474B0">
      <w:pPr>
        <w:spacing w:before="120" w:after="120"/>
        <w:ind w:left="720" w:firstLine="0"/>
        <w:rPr>
          <w:szCs w:val="28"/>
        </w:rPr>
      </w:pPr>
      <w:r w:rsidRPr="00E9736B">
        <w:rPr>
          <w:szCs w:val="28"/>
        </w:rPr>
        <w:t xml:space="preserve">+ </w:t>
      </w:r>
      <w:r w:rsidRPr="00E9736B">
        <w:rPr>
          <w:b/>
          <w:i/>
          <w:szCs w:val="28"/>
        </w:rPr>
        <w:t>Chương</w:t>
      </w:r>
      <w:r>
        <w:rPr>
          <w:b/>
          <w:i/>
          <w:szCs w:val="28"/>
        </w:rPr>
        <w:t xml:space="preserve"> 3</w:t>
      </w:r>
      <w:r w:rsidRPr="00087315">
        <w:rPr>
          <w:b/>
          <w:i/>
          <w:szCs w:val="28"/>
        </w:rPr>
        <w:t xml:space="preserve"> Phân tích hệ thống</w:t>
      </w:r>
      <w:r w:rsidRPr="00E9736B">
        <w:rPr>
          <w:szCs w:val="28"/>
        </w:rPr>
        <w:t>: chương này trình bày kết quả của quá trình phân tích nghiệp vụ hệ thống</w:t>
      </w:r>
      <w:r w:rsidR="009311EA">
        <w:rPr>
          <w:szCs w:val="28"/>
        </w:rPr>
        <w:t>,</w:t>
      </w:r>
      <w:r w:rsidRPr="00E9736B">
        <w:rPr>
          <w:szCs w:val="28"/>
        </w:rPr>
        <w:t xml:space="preserve"> gồm: đặc tả chi tiết các yêu cầu chức năng và phi chức năng của hệ thống.</w:t>
      </w:r>
    </w:p>
    <w:p w:rsidR="00593974" w:rsidRPr="00E9736B" w:rsidRDefault="00593974" w:rsidP="00D0348B">
      <w:pPr>
        <w:spacing w:before="120" w:after="120"/>
        <w:ind w:left="720" w:firstLine="0"/>
        <w:rPr>
          <w:szCs w:val="28"/>
        </w:rPr>
      </w:pPr>
      <w:r w:rsidRPr="00E9736B">
        <w:rPr>
          <w:szCs w:val="28"/>
        </w:rPr>
        <w:t xml:space="preserve">+ </w:t>
      </w:r>
      <w:r w:rsidR="008474B0">
        <w:rPr>
          <w:b/>
          <w:i/>
          <w:szCs w:val="28"/>
        </w:rPr>
        <w:t>Chương 4</w:t>
      </w:r>
      <w:r w:rsidR="00087315">
        <w:rPr>
          <w:b/>
          <w:i/>
          <w:szCs w:val="28"/>
        </w:rPr>
        <w:t xml:space="preserve"> </w:t>
      </w:r>
      <w:r w:rsidRPr="00087315">
        <w:rPr>
          <w:b/>
          <w:i/>
          <w:szCs w:val="28"/>
        </w:rPr>
        <w:t>Thiết kế</w:t>
      </w:r>
      <w:r w:rsidR="00C62041" w:rsidRPr="00087315">
        <w:rPr>
          <w:b/>
          <w:i/>
          <w:szCs w:val="28"/>
        </w:rPr>
        <w:t xml:space="preserve"> và xây dựng</w:t>
      </w:r>
      <w:r w:rsidRPr="00087315">
        <w:rPr>
          <w:b/>
          <w:i/>
          <w:szCs w:val="28"/>
        </w:rPr>
        <w:t xml:space="preserve"> hệ thống</w:t>
      </w:r>
      <w:r w:rsidRPr="00E9736B">
        <w:rPr>
          <w:szCs w:val="28"/>
        </w:rPr>
        <w:t>: chương này trình bày kết quả của quá trình thiết kế hệ thống, bao gồm: thiết kế kiến trúc hệ thống, thiết kế cơ sở dữ liệ</w:t>
      </w:r>
      <w:r w:rsidR="00087315">
        <w:rPr>
          <w:szCs w:val="28"/>
        </w:rPr>
        <w:t xml:space="preserve">u. Tiếp theo </w:t>
      </w:r>
      <w:r w:rsidRPr="00E9736B">
        <w:rPr>
          <w:szCs w:val="28"/>
        </w:rPr>
        <w:t xml:space="preserve">giới thiệu về kết quả xây dựng hệ thống, bao gồm </w:t>
      </w:r>
      <w:r w:rsidR="00C62041">
        <w:rPr>
          <w:szCs w:val="28"/>
        </w:rPr>
        <w:t xml:space="preserve">việc </w:t>
      </w:r>
      <w:r w:rsidRPr="00E9736B">
        <w:rPr>
          <w:szCs w:val="28"/>
        </w:rPr>
        <w:t>cài đặt</w:t>
      </w:r>
      <w:r w:rsidR="00C62041">
        <w:rPr>
          <w:szCs w:val="28"/>
        </w:rPr>
        <w:t xml:space="preserve"> hệ thống</w:t>
      </w:r>
      <w:r w:rsidRPr="00E9736B">
        <w:rPr>
          <w:szCs w:val="28"/>
        </w:rPr>
        <w:t xml:space="preserve"> và giới thiệu giao diện tương tác của hệ thống thông qua website.</w:t>
      </w:r>
    </w:p>
    <w:p w:rsidR="00CA5500" w:rsidRPr="00E9736B" w:rsidRDefault="00593974" w:rsidP="00D0348B">
      <w:pPr>
        <w:pStyle w:val="onvn"/>
      </w:pPr>
      <w:r w:rsidRPr="00E9736B">
        <w:t xml:space="preserve">Do hạn chế về kiến thức và kinh nghiệm </w:t>
      </w:r>
      <w:r w:rsidR="00087315">
        <w:t>xây dựng và triển khai hệ thống</w:t>
      </w:r>
      <w:r w:rsidRPr="00E9736B">
        <w:t xml:space="preserve"> nên việc thực hiện đồ án không tránh khỏi những thiếu sót. Em rất mong nhận được sự góp ý của các thầy cô cùng toàn thể các bạn để đồ án của em được hoàn thiện hơn.</w:t>
      </w:r>
      <w:bookmarkStart w:id="13" w:name="_Toc476798767"/>
      <w:bookmarkStart w:id="14" w:name="_Toc449613459"/>
      <w:bookmarkStart w:id="15" w:name="_Toc449608574"/>
      <w:bookmarkStart w:id="16" w:name="_Toc447779562"/>
      <w:bookmarkEnd w:id="13"/>
      <w:bookmarkEnd w:id="14"/>
      <w:bookmarkEnd w:id="15"/>
      <w:bookmarkEnd w:id="16"/>
    </w:p>
    <w:p w:rsidR="006E0390" w:rsidRPr="00E9736B" w:rsidRDefault="006E0390" w:rsidP="00800E05">
      <w:pPr>
        <w:pStyle w:val="onvn"/>
        <w:numPr>
          <w:ilvl w:val="1"/>
          <w:numId w:val="46"/>
        </w:numPr>
      </w:pPr>
      <w:r w:rsidRPr="00E9736B">
        <w:br w:type="page"/>
      </w:r>
    </w:p>
    <w:p w:rsidR="005E2E39" w:rsidRPr="00E9736B" w:rsidRDefault="00F075B3" w:rsidP="00524628">
      <w:pPr>
        <w:pStyle w:val="Heading1"/>
        <w:numPr>
          <w:ilvl w:val="0"/>
          <w:numId w:val="43"/>
        </w:numPr>
      </w:pPr>
      <w:bookmarkStart w:id="17" w:name="_Toc476798768"/>
      <w:bookmarkStart w:id="18" w:name="_Toc449613460"/>
      <w:bookmarkStart w:id="19" w:name="_Toc449608575"/>
      <w:bookmarkStart w:id="20" w:name="_Toc513687223"/>
      <w:bookmarkEnd w:id="17"/>
      <w:bookmarkEnd w:id="18"/>
      <w:bookmarkEnd w:id="19"/>
      <w:r w:rsidRPr="00E9736B">
        <w:lastRenderedPageBreak/>
        <w:t xml:space="preserve">Chương 1 </w:t>
      </w:r>
      <w:r w:rsidR="007C2619" w:rsidRPr="00E9736B">
        <w:br/>
      </w:r>
      <w:r w:rsidR="004315F3" w:rsidRPr="00E9736B">
        <w:t>KHẢO SÁT HỆ THỐNG</w:t>
      </w:r>
      <w:bookmarkStart w:id="21" w:name="_Toc476798769"/>
      <w:bookmarkStart w:id="22" w:name="_Toc476798770"/>
      <w:bookmarkEnd w:id="20"/>
      <w:bookmarkEnd w:id="21"/>
      <w:bookmarkEnd w:id="22"/>
    </w:p>
    <w:p w:rsidR="00455E72" w:rsidRPr="00E9736B" w:rsidRDefault="00945D74" w:rsidP="007D4457">
      <w:pPr>
        <w:pStyle w:val="Style11"/>
      </w:pPr>
      <w:bookmarkStart w:id="23" w:name="_Toc476798772"/>
      <w:bookmarkStart w:id="24" w:name="_Toc513687224"/>
      <w:bookmarkEnd w:id="23"/>
      <w:r w:rsidRPr="00E9736B">
        <w:t>Giới thiệu bài toán</w:t>
      </w:r>
      <w:bookmarkEnd w:id="24"/>
    </w:p>
    <w:p w:rsidR="00087315" w:rsidRDefault="00087315" w:rsidP="00D0348B">
      <w:pPr>
        <w:spacing w:before="120" w:after="120"/>
        <w:rPr>
          <w:szCs w:val="28"/>
        </w:rPr>
      </w:pPr>
      <w:r w:rsidRPr="00087315">
        <w:rPr>
          <w:i/>
          <w:szCs w:val="28"/>
        </w:rPr>
        <w:t>Đặt bài toán:</w:t>
      </w:r>
    </w:p>
    <w:p w:rsidR="002C08CA" w:rsidRPr="00E9736B" w:rsidRDefault="002C08CA" w:rsidP="00D0348B">
      <w:pPr>
        <w:spacing w:before="120" w:after="120"/>
        <w:rPr>
          <w:szCs w:val="28"/>
        </w:rPr>
      </w:pPr>
      <w:r w:rsidRPr="00E9736B">
        <w:rPr>
          <w:szCs w:val="28"/>
        </w:rPr>
        <w:t xml:space="preserve">Phát triển hệ thống hỏi đáp dựa trên mô hình chia sẻ kiến thức, cho phép người dùng tìm kiếm một cụm từ và được trả về kết quả là danh sách các chuyên gia có kiến thức tốt về </w:t>
      </w:r>
      <w:r w:rsidR="00087315">
        <w:rPr>
          <w:szCs w:val="28"/>
        </w:rPr>
        <w:t>cấp học</w:t>
      </w:r>
      <w:r w:rsidRPr="00E9736B">
        <w:rPr>
          <w:szCs w:val="28"/>
        </w:rPr>
        <w:t xml:space="preserve"> mà cụm từ đề cập tới, để tạo ra sự kết nối tức th</w:t>
      </w:r>
      <w:r w:rsidR="007F5F62" w:rsidRPr="00E9736B">
        <w:rPr>
          <w:szCs w:val="28"/>
        </w:rPr>
        <w:t>ời</w:t>
      </w:r>
      <w:r w:rsidRPr="00E9736B">
        <w:rPr>
          <w:szCs w:val="28"/>
        </w:rPr>
        <w:t xml:space="preserve"> giữa người cần tìm kiếm kiến thức với chuyên gia thông qua tin nhắn hoặc cuộc gọi video-call. Người tiếp nhận kiến thức sẽ phải trả một khoản phí cho chuyên gia tính theo thời gian kết nối. Song song với việc hỏi đáp tính phí, hệ thống cũng cho phép người dùng đăng tải câu hỏi của mình và nhận được câu trả lời từ các thành viên khác hoàn toàn miễn phí.</w:t>
      </w:r>
    </w:p>
    <w:p w:rsidR="00945D74" w:rsidRPr="00E9736B" w:rsidRDefault="00945D74" w:rsidP="007D4457">
      <w:pPr>
        <w:pStyle w:val="Style11"/>
      </w:pPr>
      <w:bookmarkStart w:id="25" w:name="_Toc513687225"/>
      <w:r w:rsidRPr="00E9736B">
        <w:t>Nghiên cứu các hệ thống có liên quan</w:t>
      </w:r>
      <w:bookmarkEnd w:id="25"/>
    </w:p>
    <w:p w:rsidR="0016388D" w:rsidRPr="00E9736B" w:rsidRDefault="0016388D" w:rsidP="00D0348B">
      <w:pPr>
        <w:spacing w:before="120" w:after="120"/>
        <w:rPr>
          <w:szCs w:val="28"/>
        </w:rPr>
      </w:pPr>
      <w:r w:rsidRPr="00E9736B">
        <w:rPr>
          <w:szCs w:val="28"/>
        </w:rPr>
        <w:t>Trên thế giới cũng</w:t>
      </w:r>
      <w:r w:rsidR="0038758C" w:rsidRPr="00E9736B">
        <w:rPr>
          <w:szCs w:val="28"/>
        </w:rPr>
        <w:t xml:space="preserve"> như Việt Nam</w:t>
      </w:r>
      <w:r w:rsidRPr="00E9736B">
        <w:rPr>
          <w:szCs w:val="28"/>
        </w:rPr>
        <w:t xml:space="preserve"> có rất nhiều hệ thống, website, công cụ để giúp sức cho con người giải quyết </w:t>
      </w:r>
      <w:r w:rsidR="0038758C" w:rsidRPr="00E9736B">
        <w:rPr>
          <w:szCs w:val="28"/>
        </w:rPr>
        <w:t xml:space="preserve">bài toán </w:t>
      </w:r>
      <w:r w:rsidRPr="00E9736B">
        <w:rPr>
          <w:szCs w:val="28"/>
        </w:rPr>
        <w:t>vừa đề cập ở phần trướ</w:t>
      </w:r>
      <w:r w:rsidR="0038758C" w:rsidRPr="00E9736B">
        <w:rPr>
          <w:szCs w:val="28"/>
        </w:rPr>
        <w:t xml:space="preserve">c. </w:t>
      </w:r>
      <w:r w:rsidRPr="00E9736B">
        <w:rPr>
          <w:szCs w:val="28"/>
        </w:rPr>
        <w:t>Một số ví dụ có thể kể đến như:</w:t>
      </w:r>
    </w:p>
    <w:p w:rsidR="00EB3A45" w:rsidRPr="00E9736B" w:rsidRDefault="0016388D" w:rsidP="00D0348B">
      <w:pPr>
        <w:spacing w:before="120" w:after="120"/>
        <w:ind w:left="720" w:hanging="11"/>
        <w:rPr>
          <w:szCs w:val="28"/>
        </w:rPr>
      </w:pPr>
      <w:r w:rsidRPr="00E9736B">
        <w:rPr>
          <w:rFonts w:eastAsia="Georgia"/>
          <w:szCs w:val="28"/>
        </w:rPr>
        <w:t>-</w:t>
      </w:r>
      <w:r w:rsidRPr="00E9736B">
        <w:rPr>
          <w:szCs w:val="28"/>
        </w:rPr>
        <w:t xml:space="preserve"> Trên thế giớ</w:t>
      </w:r>
      <w:r w:rsidR="00EB3A45" w:rsidRPr="00E9736B">
        <w:rPr>
          <w:szCs w:val="28"/>
        </w:rPr>
        <w:t>i:</w:t>
      </w:r>
    </w:p>
    <w:p w:rsidR="00EB3A45" w:rsidRPr="00E9736B" w:rsidRDefault="0016388D" w:rsidP="00D0348B">
      <w:pPr>
        <w:pStyle w:val="Website"/>
      </w:pPr>
      <w:r w:rsidRPr="00E9736B">
        <w:rPr>
          <w:i/>
        </w:rPr>
        <w:t>Các công cụ tìm kiếm</w:t>
      </w:r>
      <w:r w:rsidRPr="00E9736B">
        <w:t>: Google, Yahoo, Bing...</w:t>
      </w:r>
    </w:p>
    <w:p w:rsidR="00EB3A45" w:rsidRPr="00E9736B" w:rsidRDefault="0016388D" w:rsidP="00D0348B">
      <w:pPr>
        <w:pStyle w:val="Website"/>
      </w:pPr>
      <w:r w:rsidRPr="00E9736B">
        <w:rPr>
          <w:rStyle w:val="WebsiteChar"/>
          <w:i/>
        </w:rPr>
        <w:t>Mạng xã hội</w:t>
      </w:r>
      <w:r w:rsidRPr="00E9736B">
        <w:rPr>
          <w:rStyle w:val="WebsiteChar"/>
        </w:rPr>
        <w:t>:</w:t>
      </w:r>
      <w:r w:rsidRPr="00E9736B">
        <w:t xml:space="preserve"> Facebook, Twitter, Youtube…</w:t>
      </w:r>
    </w:p>
    <w:p w:rsidR="00EB3A45" w:rsidRPr="00E9736B" w:rsidRDefault="0016388D" w:rsidP="00D0348B">
      <w:pPr>
        <w:pStyle w:val="Website"/>
      </w:pPr>
      <w:r w:rsidRPr="00E9736B">
        <w:rPr>
          <w:i/>
        </w:rPr>
        <w:t>Các trang web hỏi đáp</w:t>
      </w:r>
      <w:r w:rsidRPr="00E9736B">
        <w:t>: Yahoo Ask &amp; Answer,</w:t>
      </w:r>
      <w:r w:rsidR="00A320DC" w:rsidRPr="00E9736B">
        <w:t xml:space="preserve"> Mathoverflow.net,</w:t>
      </w:r>
      <w:r w:rsidRPr="00E9736B">
        <w:t xml:space="preserve"> </w:t>
      </w:r>
      <w:r w:rsidR="00A320DC" w:rsidRPr="00E9736B">
        <w:t xml:space="preserve">Reddit.com, </w:t>
      </w:r>
      <w:r w:rsidR="008D1938" w:rsidRPr="00E9736B">
        <w:t>M</w:t>
      </w:r>
      <w:r w:rsidR="00A320DC" w:rsidRPr="00E9736B">
        <w:t>ath.stackexchange.com,</w:t>
      </w:r>
      <w:r w:rsidRPr="00E9736B">
        <w:t>…</w:t>
      </w:r>
    </w:p>
    <w:p w:rsidR="00EB3A45" w:rsidRPr="00E9736B" w:rsidRDefault="0016388D" w:rsidP="00D0348B">
      <w:pPr>
        <w:pStyle w:val="Website"/>
      </w:pPr>
      <w:r w:rsidRPr="00E9736B">
        <w:rPr>
          <w:i/>
        </w:rPr>
        <w:t>Các trang web học tập</w:t>
      </w:r>
      <w:r w:rsidRPr="00E9736B">
        <w:t>:</w:t>
      </w:r>
      <w:r w:rsidR="00EA1757" w:rsidRPr="00E9736B">
        <w:t xml:space="preserve"> </w:t>
      </w:r>
      <w:r w:rsidRPr="00E9736B">
        <w:t>Math.com, Schoolyourself.org, Khanacademy.com, Onlinemathlearning.com, Mathplanet.com...</w:t>
      </w:r>
    </w:p>
    <w:p w:rsidR="0016388D" w:rsidRPr="00E9736B" w:rsidRDefault="0016388D" w:rsidP="00D0348B">
      <w:pPr>
        <w:pStyle w:val="Website"/>
      </w:pPr>
      <w:r w:rsidRPr="00E9736B">
        <w:rPr>
          <w:i/>
        </w:rPr>
        <w:t>Các diễn đàn</w:t>
      </w:r>
      <w:r w:rsidRPr="00E9736B">
        <w:t>: Mathforum.org, Artofproblemsolving.com, Guruquest.net...</w:t>
      </w:r>
    </w:p>
    <w:p w:rsidR="0016388D" w:rsidRPr="00E9736B" w:rsidRDefault="0016388D" w:rsidP="00D0348B">
      <w:pPr>
        <w:spacing w:before="120" w:after="120"/>
        <w:rPr>
          <w:szCs w:val="28"/>
        </w:rPr>
      </w:pPr>
      <w:r w:rsidRPr="00E9736B">
        <w:rPr>
          <w:rFonts w:eastAsia="Georgia"/>
          <w:szCs w:val="28"/>
        </w:rPr>
        <w:lastRenderedPageBreak/>
        <w:t>-</w:t>
      </w:r>
      <w:r w:rsidRPr="00E9736B">
        <w:rPr>
          <w:szCs w:val="28"/>
        </w:rPr>
        <w:t xml:space="preserve"> Ở Việt Nam:</w:t>
      </w:r>
    </w:p>
    <w:p w:rsidR="00EB3A45" w:rsidRPr="00E9736B" w:rsidRDefault="0016388D" w:rsidP="00D0348B">
      <w:pPr>
        <w:pStyle w:val="Website"/>
      </w:pPr>
      <w:r w:rsidRPr="00E9736B">
        <w:t>Các công cụ tìm kiếm: Cốc Cốc...</w:t>
      </w:r>
      <w:r w:rsidR="00A320DC" w:rsidRPr="00E9736B">
        <w:tab/>
      </w:r>
    </w:p>
    <w:p w:rsidR="00EB3A45" w:rsidRPr="00E9736B" w:rsidRDefault="0016388D" w:rsidP="00D0348B">
      <w:pPr>
        <w:pStyle w:val="Website"/>
      </w:pPr>
      <w:r w:rsidRPr="00E9736B">
        <w:rPr>
          <w:i/>
        </w:rPr>
        <w:t>Mạng xã hội</w:t>
      </w:r>
      <w:r w:rsidRPr="00E9736B">
        <w:t>: Zalo, Beat.vn, Go.vn, Zing.me…</w:t>
      </w:r>
    </w:p>
    <w:p w:rsidR="00EB3A45" w:rsidRPr="00E9736B" w:rsidRDefault="0016388D" w:rsidP="00D0348B">
      <w:pPr>
        <w:pStyle w:val="Website"/>
      </w:pPr>
      <w:r w:rsidRPr="00E9736B">
        <w:rPr>
          <w:i/>
        </w:rPr>
        <w:t>Các trang web hỏi đáp</w:t>
      </w:r>
      <w:r w:rsidRPr="00E9736B">
        <w:t>: Hoidapnhanh.vn, Olm.vn, Quickrep.vn, Daynhauhoc.com, Hoc247.net…</w:t>
      </w:r>
    </w:p>
    <w:p w:rsidR="00EB3A45" w:rsidRPr="00E9736B" w:rsidRDefault="0016388D" w:rsidP="00D0348B">
      <w:pPr>
        <w:pStyle w:val="Website"/>
      </w:pPr>
      <w:r w:rsidRPr="00E9736B">
        <w:rPr>
          <w:i/>
        </w:rPr>
        <w:t>Các trang web học tập</w:t>
      </w:r>
      <w:r w:rsidRPr="00E9736B">
        <w:t>: Luyenthi123.com, Vted.vn, Cunghoc.vn, Luyenthi123.com, Hocmai.vn, Moon.vn, Zuni.vn...</w:t>
      </w:r>
    </w:p>
    <w:p w:rsidR="0016388D" w:rsidRPr="00E9736B" w:rsidRDefault="0016388D" w:rsidP="00D0348B">
      <w:pPr>
        <w:pStyle w:val="Website"/>
      </w:pPr>
      <w:r w:rsidRPr="00E9736B">
        <w:rPr>
          <w:i/>
        </w:rPr>
        <w:t>Các diễn đàn</w:t>
      </w:r>
      <w:r w:rsidRPr="00E9736B">
        <w:t>: Diendantoanhoc.net, Diendan.hocmai.vn, Diendantoanthcs.forumvi.net, K2pi.net.vn…</w:t>
      </w:r>
    </w:p>
    <w:p w:rsidR="0016388D" w:rsidRPr="00E9736B" w:rsidRDefault="0016388D" w:rsidP="00D0348B">
      <w:pPr>
        <w:spacing w:before="120" w:after="120"/>
        <w:rPr>
          <w:szCs w:val="28"/>
        </w:rPr>
      </w:pPr>
      <w:r w:rsidRPr="00E9736B">
        <w:rPr>
          <w:szCs w:val="28"/>
        </w:rPr>
        <w:t xml:space="preserve">Tuy nhiên các </w:t>
      </w:r>
      <w:r w:rsidR="00A320DC" w:rsidRPr="00E9736B">
        <w:rPr>
          <w:szCs w:val="28"/>
        </w:rPr>
        <w:t>hệ thống</w:t>
      </w:r>
      <w:r w:rsidRPr="00E9736B">
        <w:rPr>
          <w:szCs w:val="28"/>
        </w:rPr>
        <w:t xml:space="preserve"> kể</w:t>
      </w:r>
      <w:r w:rsidR="00A320DC" w:rsidRPr="00E9736B">
        <w:rPr>
          <w:szCs w:val="28"/>
        </w:rPr>
        <w:t xml:space="preserve"> trên </w:t>
      </w:r>
      <w:r w:rsidRPr="00E9736B">
        <w:rPr>
          <w:szCs w:val="28"/>
        </w:rPr>
        <w:t xml:space="preserve">không thể giải quyết hoàn toàn được vấn đề hoặc bản thân nó được ra đời không nhằm mục đích giải quyết vấn đề mà ta đang </w:t>
      </w:r>
      <w:r w:rsidR="00231EE2" w:rsidRPr="00E9736B">
        <w:rPr>
          <w:szCs w:val="28"/>
        </w:rPr>
        <w:t>gặp phả</w:t>
      </w:r>
      <w:r w:rsidR="00A320DC" w:rsidRPr="00E9736B">
        <w:rPr>
          <w:szCs w:val="28"/>
        </w:rPr>
        <w:t>i trong</w:t>
      </w:r>
      <w:r w:rsidR="00231EE2" w:rsidRPr="00E9736B">
        <w:rPr>
          <w:szCs w:val="28"/>
        </w:rPr>
        <w:t xml:space="preserve"> bài toán vừa đề cập</w:t>
      </w:r>
      <w:r w:rsidRPr="00E9736B">
        <w:rPr>
          <w:szCs w:val="28"/>
        </w:rPr>
        <w:t>. Dưới đây là phân tích chi tiết về những ưu - nhược điểm mà các hệ thống, website, công cụ kể trên.</w:t>
      </w:r>
    </w:p>
    <w:p w:rsidR="00455E72" w:rsidRPr="00E9736B" w:rsidRDefault="0016388D" w:rsidP="00D0348B">
      <w:pPr>
        <w:pStyle w:val="Heading3"/>
      </w:pPr>
      <w:bookmarkStart w:id="26" w:name="_Toc513687226"/>
      <w:r w:rsidRPr="00E9736B">
        <w:t>Công cụ tìm kiếm</w:t>
      </w:r>
      <w:bookmarkEnd w:id="26"/>
    </w:p>
    <w:p w:rsidR="00231EE2" w:rsidRPr="00E9736B" w:rsidRDefault="00231EE2" w:rsidP="00D0348B">
      <w:pPr>
        <w:pStyle w:val="ListParagraph"/>
        <w:numPr>
          <w:ilvl w:val="0"/>
          <w:numId w:val="33"/>
        </w:numPr>
      </w:pPr>
      <w:r w:rsidRPr="00E9736B">
        <w:rPr>
          <w:i/>
        </w:rPr>
        <w:t>Ví dụ:</w:t>
      </w:r>
      <w:r w:rsidRPr="00E9736B">
        <w:t xml:space="preserve"> Google, Yahoo, Bing, Cốc cốc…</w:t>
      </w:r>
    </w:p>
    <w:p w:rsidR="00231EE2" w:rsidRPr="00E9736B" w:rsidRDefault="00231EE2" w:rsidP="00D0348B">
      <w:pPr>
        <w:pStyle w:val="TOCHeading"/>
      </w:pPr>
      <w:r w:rsidRPr="00E9736B">
        <w:t>Ưu điểm:</w:t>
      </w:r>
    </w:p>
    <w:p w:rsidR="00231EE2" w:rsidRPr="00E9736B" w:rsidRDefault="00231EE2" w:rsidP="00D0348B">
      <w:pPr>
        <w:pStyle w:val="ListParagraph"/>
      </w:pPr>
      <w:r w:rsidRPr="00E9736B">
        <w:t>Giúp người dùng tìm kiếm được hàng triệ</w:t>
      </w:r>
      <w:r w:rsidR="00465978">
        <w:t>u</w:t>
      </w:r>
      <w:r w:rsidRPr="00E9736B">
        <w:t xml:space="preserve"> </w:t>
      </w:r>
      <w:r w:rsidR="00465978">
        <w:t xml:space="preserve">kết quả có </w:t>
      </w:r>
      <w:r w:rsidRPr="00E9736B">
        <w:t>liên quan đến thắc mắc, vấn đề của người dùng thông qua từ khóa tìm kiếm.</w:t>
      </w:r>
    </w:p>
    <w:p w:rsidR="002262C1" w:rsidRPr="00E9736B" w:rsidRDefault="00231EE2" w:rsidP="00D0348B">
      <w:pPr>
        <w:pStyle w:val="TOCHeading"/>
      </w:pPr>
      <w:r w:rsidRPr="00E9736B">
        <w:t>Nhược điểm:</w:t>
      </w:r>
      <w:r w:rsidR="002262C1" w:rsidRPr="00E9736B">
        <w:t xml:space="preserve"> </w:t>
      </w:r>
    </w:p>
    <w:p w:rsidR="002262C1" w:rsidRPr="00E9736B" w:rsidRDefault="00231EE2" w:rsidP="00D0348B">
      <w:pPr>
        <w:pStyle w:val="ListParagraph"/>
      </w:pPr>
      <w:r w:rsidRPr="00E9736B">
        <w:t>Không cung cấp các thông tin về người có kiến thức trong lĩnh vực có liên quan đến từ khóa.</w:t>
      </w:r>
    </w:p>
    <w:p w:rsidR="00231EE2" w:rsidRPr="00E9736B" w:rsidRDefault="00231EE2" w:rsidP="00D0348B">
      <w:pPr>
        <w:pStyle w:val="ListParagraph"/>
      </w:pPr>
      <w:r w:rsidRPr="00E9736B">
        <w:t>Không cung cấp cách thức để người tìm kiếm có thể trao đổi trực tiếp với người có kiến thức.</w:t>
      </w:r>
    </w:p>
    <w:p w:rsidR="00231EE2" w:rsidRPr="00E9736B" w:rsidRDefault="0016388D" w:rsidP="00D0348B">
      <w:pPr>
        <w:pStyle w:val="Heading3"/>
      </w:pPr>
      <w:bookmarkStart w:id="27" w:name="_Toc513687227"/>
      <w:r w:rsidRPr="00E9736B">
        <w:t>Mạng xã hội</w:t>
      </w:r>
      <w:bookmarkEnd w:id="27"/>
    </w:p>
    <w:p w:rsidR="00231EE2" w:rsidRPr="00E9736B" w:rsidRDefault="00231EE2" w:rsidP="00D0348B">
      <w:pPr>
        <w:pStyle w:val="TOCHeading"/>
      </w:pPr>
      <w:r w:rsidRPr="00E9736B">
        <w:t>Ví dụ: Facebook, Twitter, Youtube, Zalo, Beat.vn, Zing.me…</w:t>
      </w:r>
    </w:p>
    <w:p w:rsidR="00231EE2" w:rsidRPr="00E9736B" w:rsidRDefault="00231EE2" w:rsidP="00D0348B">
      <w:pPr>
        <w:pStyle w:val="TOCHeading"/>
      </w:pPr>
      <w:r w:rsidRPr="00E9736B">
        <w:lastRenderedPageBreak/>
        <w:t>Ưu điểm:</w:t>
      </w:r>
    </w:p>
    <w:p w:rsidR="00231EE2" w:rsidRPr="00E9736B" w:rsidRDefault="00231EE2" w:rsidP="00D0348B">
      <w:pPr>
        <w:pStyle w:val="ListParagraph"/>
      </w:pPr>
      <w:r w:rsidRPr="00E9736B">
        <w:t>Kết nối con người với con người, cung cấp cách thức cho phép con người kết nối trực tiếp, trò chuyện và trao đổi với nhau.</w:t>
      </w:r>
    </w:p>
    <w:p w:rsidR="002262C1" w:rsidRPr="00E9736B" w:rsidRDefault="00231EE2" w:rsidP="00D0348B">
      <w:pPr>
        <w:pStyle w:val="TOCHeading"/>
      </w:pPr>
      <w:r w:rsidRPr="00E9736B">
        <w:t>Nhược điểm:</w:t>
      </w:r>
      <w:r w:rsidR="002262C1" w:rsidRPr="00E9736B">
        <w:t xml:space="preserve"> </w:t>
      </w:r>
    </w:p>
    <w:p w:rsidR="002262C1" w:rsidRPr="00E9736B" w:rsidRDefault="00231EE2" w:rsidP="00D0348B">
      <w:pPr>
        <w:pStyle w:val="ListParagraph"/>
      </w:pPr>
      <w:r w:rsidRPr="00E9736B">
        <w:t>Tìm kiếm nộ</w:t>
      </w:r>
      <w:r w:rsidR="005B571F">
        <w:t>i dung khó khăn</w:t>
      </w:r>
      <w:r w:rsidRPr="00E9736B">
        <w:t>.</w:t>
      </w:r>
    </w:p>
    <w:p w:rsidR="00231EE2" w:rsidRPr="00E9736B" w:rsidRDefault="00231EE2" w:rsidP="00D0348B">
      <w:pPr>
        <w:pStyle w:val="ListParagraph"/>
      </w:pPr>
      <w:r w:rsidRPr="00E9736B">
        <w:t>Không có cơ chế để phân biệt được ai là chuyên gia.</w:t>
      </w:r>
    </w:p>
    <w:p w:rsidR="0016388D" w:rsidRPr="00E9736B" w:rsidRDefault="0016388D" w:rsidP="00D0348B">
      <w:pPr>
        <w:pStyle w:val="Heading3"/>
      </w:pPr>
      <w:bookmarkStart w:id="28" w:name="_Toc513687228"/>
      <w:r w:rsidRPr="00E9736B">
        <w:t>Trang web hỏi đáp</w:t>
      </w:r>
      <w:bookmarkEnd w:id="28"/>
    </w:p>
    <w:p w:rsidR="00231EE2" w:rsidRPr="00E9736B" w:rsidRDefault="00231EE2" w:rsidP="00D0348B">
      <w:pPr>
        <w:pStyle w:val="TOCHeading"/>
      </w:pPr>
      <w:r w:rsidRPr="00E9736B">
        <w:t>Ví dụ:</w:t>
      </w:r>
      <w:r w:rsidR="003A51C2" w:rsidRPr="00E9736B">
        <w:t xml:space="preserve"> Yahoo Ask &amp; Answer, Math.stackexchange.com, Quora, Reddit.com, Mathoverflow.net, Hoidapnhanh.vn, Olm.vn, Quickrep.vn, Daynhauhoc.com, Hoc247.net...</w:t>
      </w:r>
    </w:p>
    <w:p w:rsidR="002816D2" w:rsidRPr="00E9736B" w:rsidRDefault="00231EE2" w:rsidP="00D0348B">
      <w:pPr>
        <w:pStyle w:val="TOCHeading"/>
      </w:pPr>
      <w:r w:rsidRPr="00E9736B">
        <w:t>Ưu điểm:</w:t>
      </w:r>
    </w:p>
    <w:p w:rsidR="003A51C2" w:rsidRPr="00E9736B" w:rsidRDefault="003A51C2" w:rsidP="00D0348B">
      <w:pPr>
        <w:pStyle w:val="ListParagraph"/>
      </w:pPr>
      <w:r w:rsidRPr="00E9736B">
        <w:t>Giúp người dùng tìm được thông tin giải quyết vấn đề họ gặp phải nhờ sự trợ giúp của cộng đồng(bao gồm người người có chuyên môn hoặc không có chuyên môn).</w:t>
      </w:r>
    </w:p>
    <w:p w:rsidR="002816D2" w:rsidRPr="00E9736B" w:rsidRDefault="00231EE2" w:rsidP="00D0348B">
      <w:pPr>
        <w:pStyle w:val="TOCHeading"/>
      </w:pPr>
      <w:r w:rsidRPr="00E9736B">
        <w:t>Nhược điểm:</w:t>
      </w:r>
    </w:p>
    <w:p w:rsidR="002816D2" w:rsidRPr="00E9736B" w:rsidRDefault="003A51C2" w:rsidP="00D0348B">
      <w:pPr>
        <w:pStyle w:val="ListParagraph"/>
      </w:pPr>
      <w:r w:rsidRPr="00E9736B">
        <w:t>Không cấp cách thức trao đổi trực tiếp tức thời.</w:t>
      </w:r>
    </w:p>
    <w:p w:rsidR="00E9736B" w:rsidRDefault="003A51C2" w:rsidP="009311EA">
      <w:pPr>
        <w:pStyle w:val="ListParagraph"/>
      </w:pPr>
      <w:r w:rsidRPr="00E9736B">
        <w:t>Người cần giải đáp hoàn toàn bị động, không có cách thức nào để họ có thể chắc chắn rằng câu hỏi, vấn đề sẽ được giải đáp.</w:t>
      </w:r>
    </w:p>
    <w:p w:rsidR="0016388D" w:rsidRPr="00E9736B" w:rsidRDefault="0016388D" w:rsidP="00D0348B">
      <w:pPr>
        <w:pStyle w:val="Heading3"/>
      </w:pPr>
      <w:bookmarkStart w:id="29" w:name="_Toc513687229"/>
      <w:r w:rsidRPr="00E9736B">
        <w:t>Trang web học tập</w:t>
      </w:r>
      <w:bookmarkEnd w:id="29"/>
    </w:p>
    <w:p w:rsidR="003A51C2" w:rsidRPr="00E9736B" w:rsidRDefault="003A51C2" w:rsidP="00D0348B">
      <w:pPr>
        <w:pStyle w:val="TOCHeading"/>
      </w:pPr>
      <w:r w:rsidRPr="00E9736B">
        <w:t>Ví dụ: Math.com, Schoolyourself.org, Khanacademy.com, Onlinemathlearning.com, Mathplanet.com, Luyenthi123.com, Vted.vn, Cunghoc.vn, Luyenthi123.com, Hocmai.vn, Moon.vn, Zuni.vn...</w:t>
      </w:r>
    </w:p>
    <w:p w:rsidR="003A51C2" w:rsidRPr="00E9736B" w:rsidRDefault="003A51C2" w:rsidP="00D0348B">
      <w:pPr>
        <w:pStyle w:val="TOCHeading"/>
      </w:pPr>
      <w:r w:rsidRPr="00E9736B">
        <w:t>Ưu điểm:</w:t>
      </w:r>
    </w:p>
    <w:p w:rsidR="003A51C2" w:rsidRPr="00E9736B" w:rsidRDefault="003A51C2" w:rsidP="00D0348B">
      <w:pPr>
        <w:pStyle w:val="Website"/>
      </w:pPr>
      <w:r w:rsidRPr="00E9736B">
        <w:t>Cung cấp các khóa học dành cho học sinh và môi trường để học sinh có thể trao đổi, hỏi đáp, trao đổi kiến thức lẫn nhau.</w:t>
      </w:r>
    </w:p>
    <w:p w:rsidR="003A51C2" w:rsidRPr="00E9736B" w:rsidRDefault="003A51C2" w:rsidP="00D0348B">
      <w:pPr>
        <w:pStyle w:val="TOCHeading"/>
      </w:pPr>
      <w:r w:rsidRPr="00E9736B">
        <w:lastRenderedPageBreak/>
        <w:t>Nhược điểm:</w:t>
      </w:r>
    </w:p>
    <w:p w:rsidR="003A51C2" w:rsidRPr="00E9736B" w:rsidRDefault="003A51C2" w:rsidP="00D0348B">
      <w:pPr>
        <w:pStyle w:val="ListParagraph"/>
      </w:pPr>
      <w:r w:rsidRPr="00E9736B">
        <w:t>Không cấp cách thức trao đổi trực tiếp tức thời với chuyên gia.</w:t>
      </w:r>
    </w:p>
    <w:p w:rsidR="003A51C2" w:rsidRPr="00E9736B" w:rsidRDefault="003A51C2" w:rsidP="00D0348B">
      <w:pPr>
        <w:pStyle w:val="ListParagraph"/>
      </w:pPr>
      <w:r w:rsidRPr="00E9736B">
        <w:t>Chưa đầu tư nhiều cho giải quyết vấn đề hỏi đáp, thường chỉ tập chung vào việc kinh doanh các khóa học.</w:t>
      </w:r>
    </w:p>
    <w:p w:rsidR="0016388D" w:rsidRPr="00E9736B" w:rsidRDefault="0016388D" w:rsidP="00D0348B">
      <w:pPr>
        <w:pStyle w:val="Heading3"/>
      </w:pPr>
      <w:bookmarkStart w:id="30" w:name="_Toc513687230"/>
      <w:r w:rsidRPr="00E9736B">
        <w:t>Các diễn đàn</w:t>
      </w:r>
      <w:bookmarkEnd w:id="30"/>
    </w:p>
    <w:p w:rsidR="003A51C2" w:rsidRPr="00E9736B" w:rsidRDefault="003A51C2" w:rsidP="00D0348B">
      <w:pPr>
        <w:pStyle w:val="TOCHeading"/>
      </w:pPr>
      <w:r w:rsidRPr="00E9736B">
        <w:t>Ví dụ: Mathforum.org, Guruquest.net, Diendan</w:t>
      </w:r>
      <w:r w:rsidR="0038758C" w:rsidRPr="00E9736B">
        <w:t xml:space="preserve">toanhoc.net, Diendan.hocmai.vn, </w:t>
      </w:r>
      <w:r w:rsidRPr="00E9736B">
        <w:t>Diendantoanthcs.forumvi.net</w:t>
      </w:r>
      <w:r w:rsidR="0038758C" w:rsidRPr="00E9736B">
        <w:t>, K2pi.net.vn</w:t>
      </w:r>
      <w:r w:rsidRPr="00E9736B">
        <w:t>...</w:t>
      </w:r>
    </w:p>
    <w:p w:rsidR="003A51C2" w:rsidRPr="00E9736B" w:rsidRDefault="003A51C2" w:rsidP="00D0348B">
      <w:pPr>
        <w:pStyle w:val="TOCHeading"/>
      </w:pPr>
      <w:r w:rsidRPr="00E9736B">
        <w:t>Ưu điểm:</w:t>
      </w:r>
    </w:p>
    <w:p w:rsidR="003A51C2" w:rsidRPr="00E9736B" w:rsidRDefault="003A51C2" w:rsidP="00D0348B">
      <w:pPr>
        <w:pStyle w:val="ListParagraph"/>
      </w:pPr>
      <w:r w:rsidRPr="00E9736B">
        <w:t>Giúp người dùng tìm được thông tin giải quyết vấn đề họ gặp phải nhờ sự trợ giúp của cộng đồng(bao gồm người người có chuyên môn hoặc không có chuyên môn).</w:t>
      </w:r>
    </w:p>
    <w:p w:rsidR="0016388D" w:rsidRPr="00E9736B" w:rsidRDefault="003A51C2" w:rsidP="00D0348B">
      <w:pPr>
        <w:pStyle w:val="TOCHeading"/>
      </w:pPr>
      <w:r w:rsidRPr="00E9736B">
        <w:t>Nhược điểm:</w:t>
      </w:r>
    </w:p>
    <w:p w:rsidR="00D30885" w:rsidRPr="00E9736B" w:rsidRDefault="003A51C2" w:rsidP="00D0348B">
      <w:pPr>
        <w:pStyle w:val="ListParagraph"/>
      </w:pPr>
      <w:r w:rsidRPr="00E9736B">
        <w:t>Tìm kiếm nội dung khó khăn.</w:t>
      </w:r>
    </w:p>
    <w:p w:rsidR="003A51C2" w:rsidRPr="00E9736B" w:rsidRDefault="003A51C2" w:rsidP="00D0348B">
      <w:pPr>
        <w:pStyle w:val="ListParagraph"/>
      </w:pPr>
      <w:r w:rsidRPr="00E9736B">
        <w:t>Không có cơ chế để phân biệt được ai là chuyên gia.</w:t>
      </w:r>
    </w:p>
    <w:p w:rsidR="003A51C2" w:rsidRPr="00E9736B" w:rsidRDefault="003A51C2" w:rsidP="00D0348B">
      <w:pPr>
        <w:pStyle w:val="ListParagraph"/>
      </w:pPr>
      <w:r w:rsidRPr="00E9736B">
        <w:t>Giao diện khó sử dụng và không phù hợp với việc tìm kiếm thông tin.</w:t>
      </w:r>
    </w:p>
    <w:p w:rsidR="003A51C2" w:rsidRPr="00E9736B" w:rsidRDefault="003A51C2" w:rsidP="00D0348B">
      <w:pPr>
        <w:pStyle w:val="onvn"/>
      </w:pPr>
      <w:r w:rsidRPr="00E9736B">
        <w:t>Có thể thấy rằng các hệ thống, website và các công cụ này đang thực sự tạo ra những khó khăn cho người dùng khi có nhu cầu tìm kiếm lời giải đáp cho vấn đề của mình. Thực tế cũng cho thấy khi con người sẽ chọn cách đơn giản để giải quyết vấn đề họ gặp phải, thường</w:t>
      </w:r>
      <w:r w:rsidR="00E80F0A" w:rsidRPr="00E9736B">
        <w:t xml:space="preserve"> cách giải quyết sẽ</w:t>
      </w:r>
      <w:r w:rsidRPr="00E9736B">
        <w:t xml:space="preserve"> là bỏ qua</w:t>
      </w:r>
      <w:r w:rsidR="00E80F0A" w:rsidRPr="00E9736B">
        <w:t xml:space="preserve"> vấn đề</w:t>
      </w:r>
      <w:r w:rsidRPr="00E9736B">
        <w:t>. Rõ ràng hiện nay, công nghệ phát triển rất nhanh nhưng lại chưa được áp dụng triệt để vào giải quyết những vấn đề bức thiết của nhu cầu học tập. Những công cụ hiện tại chưa thực sự đủ tốt, chưa thúc đẩy được nhu cầu học tập, tiếp thu kiến thức</w:t>
      </w:r>
      <w:r w:rsidR="00087315">
        <w:t>. T</w:t>
      </w:r>
      <w:r w:rsidRPr="00E9736B">
        <w:t xml:space="preserve">hậm chí còn là rào cản cho việc học tập, tiếp thu kiến thức con người. Yêu cầu cấp thiết đặt ra là cần xây dựng một hệ thống phục vụ cho nhu cầu trao đổi kiến thức ngày càng tăng của mọi người. Đây là lý do chính để cho ra đời </w:t>
      </w:r>
      <w:r w:rsidRPr="00E9736B">
        <w:rPr>
          <w:i/>
        </w:rPr>
        <w:t>hệ thống hỏi đáp và tìm kiếm chuyên gia</w:t>
      </w:r>
      <w:r w:rsidR="00E80F0A" w:rsidRPr="00E9736B">
        <w:rPr>
          <w:i/>
        </w:rPr>
        <w:t xml:space="preserve"> toán phổ thông</w:t>
      </w:r>
      <w:r w:rsidRPr="00E9736B">
        <w:t>.</w:t>
      </w:r>
    </w:p>
    <w:p w:rsidR="00E80F0A" w:rsidRPr="00E9736B" w:rsidRDefault="00E80F0A" w:rsidP="007D4457">
      <w:pPr>
        <w:pStyle w:val="Style11"/>
      </w:pPr>
      <w:bookmarkStart w:id="31" w:name="_Toc476798776"/>
      <w:bookmarkStart w:id="32" w:name="_Toc513687231"/>
      <w:bookmarkEnd w:id="31"/>
      <w:r w:rsidRPr="00E9736B">
        <w:lastRenderedPageBreak/>
        <w:t>Mô tả hệ thống mới</w:t>
      </w:r>
      <w:bookmarkEnd w:id="32"/>
      <w:r w:rsidRPr="00E9736B">
        <w:t xml:space="preserve"> </w:t>
      </w:r>
    </w:p>
    <w:p w:rsidR="00E80F0A" w:rsidRPr="00E9736B" w:rsidRDefault="00E80F0A" w:rsidP="00D0348B">
      <w:pPr>
        <w:pStyle w:val="onvn"/>
      </w:pPr>
      <w:r w:rsidRPr="00E9736B">
        <w:t xml:space="preserve">Trong phạm vi thời gian thực hiện, đề xuất </w:t>
      </w:r>
      <w:r w:rsidRPr="00E9736B">
        <w:rPr>
          <w:i/>
        </w:rPr>
        <w:t>xây dựng hệ thống hỏi đáp và tìm kiếm chuyên gia cho lĩnh vực toán phổ thông</w:t>
      </w:r>
      <w:r w:rsidRPr="00E9736B">
        <w:t xml:space="preserve"> với đối tượng sử dụng và quy trình nghiệp vụ như dưới đây.</w:t>
      </w:r>
    </w:p>
    <w:p w:rsidR="0060046A" w:rsidRPr="00E9736B" w:rsidRDefault="004315F3" w:rsidP="00D0348B">
      <w:pPr>
        <w:pStyle w:val="Heading3"/>
      </w:pPr>
      <w:bookmarkStart w:id="33" w:name="_Toc513687232"/>
      <w:r w:rsidRPr="00E9736B">
        <w:t>Đối tượng sử dụng của hệ thống</w:t>
      </w:r>
      <w:bookmarkEnd w:id="33"/>
    </w:p>
    <w:p w:rsidR="0060046A" w:rsidRPr="00E9736B" w:rsidRDefault="0060046A" w:rsidP="00D0348B">
      <w:pPr>
        <w:pStyle w:val="onvn"/>
      </w:pPr>
      <w:r w:rsidRPr="00E9736B">
        <w:t>Các đối tượng sử dụng trong hệ thống bao gồm: Học sinh, chuyên gia, kiểm soát viên, hỗ trợ viên, quản trị viên. Dưới đây mô tả chi tiết các hành động mà các đối tượng được phép thực hiện trên hệ thống</w:t>
      </w:r>
      <w:r w:rsidR="00A60216" w:rsidRPr="00E9736B">
        <w:t>.</w:t>
      </w:r>
    </w:p>
    <w:p w:rsidR="00A13323" w:rsidRPr="00E9736B" w:rsidRDefault="00A13323" w:rsidP="00D0348B">
      <w:pPr>
        <w:pStyle w:val="TOCHeading"/>
      </w:pPr>
      <w:r w:rsidRPr="00E9736B">
        <w:rPr>
          <w:rStyle w:val="itngChar"/>
        </w:rPr>
        <w:t>Người dùng tiềm năng:</w:t>
      </w:r>
      <w:r w:rsidRPr="00E9736B">
        <w:t xml:space="preserve"> </w:t>
      </w:r>
      <w:r w:rsidRPr="00E9736B">
        <w:rPr>
          <w:i w:val="0"/>
        </w:rPr>
        <w:t>Đối tượng này là người dùng của hệ thống nhưng chưa có tài khoản trên hệ thống. Người dùng tiềm năng có thể:</w:t>
      </w:r>
    </w:p>
    <w:p w:rsidR="00D30885" w:rsidRPr="00E9736B" w:rsidRDefault="00A13323" w:rsidP="00D0348B">
      <w:pPr>
        <w:pStyle w:val="ListParagraph"/>
      </w:pPr>
      <w:r w:rsidRPr="00E9736B">
        <w:t>Tìm kiếm câu hỏi, chuyên gia bằng từ khóa, bằng bộ lọc.</w:t>
      </w:r>
    </w:p>
    <w:p w:rsidR="00A13323" w:rsidRPr="00E9736B" w:rsidRDefault="00A13323" w:rsidP="00D0348B">
      <w:pPr>
        <w:pStyle w:val="ListParagraph"/>
      </w:pPr>
      <w:r w:rsidRPr="00E9736B">
        <w:t>Xem câu hỏi, câu trả lời, bình luận mà các thành viên đã đưa lên hệ thống.</w:t>
      </w:r>
    </w:p>
    <w:p w:rsidR="00D30885" w:rsidRPr="00E9736B" w:rsidRDefault="00BE11D4" w:rsidP="00D0348B">
      <w:pPr>
        <w:pStyle w:val="TOCHeading"/>
        <w:rPr>
          <w:i w:val="0"/>
        </w:rPr>
      </w:pPr>
      <w:r w:rsidRPr="00E9736B">
        <w:rPr>
          <w:rStyle w:val="itngChar"/>
        </w:rPr>
        <w:t>Học sinh:</w:t>
      </w:r>
      <w:r w:rsidRPr="00E9736B">
        <w:t xml:space="preserve"> </w:t>
      </w:r>
      <w:r w:rsidRPr="00E9736B">
        <w:rPr>
          <w:i w:val="0"/>
        </w:rPr>
        <w:t>Học sinh là một thành viên trong hệ thống.</w:t>
      </w:r>
      <w:r w:rsidR="007F628C" w:rsidRPr="00E9736B">
        <w:rPr>
          <w:i w:val="0"/>
        </w:rPr>
        <w:t xml:space="preserve"> Khi người dùng đăng kí một tài khoản trên hệ thống, tài khoản đó sẽ là tài khoản học sinh.</w:t>
      </w:r>
      <w:r w:rsidRPr="00E9736B">
        <w:rPr>
          <w:i w:val="0"/>
        </w:rPr>
        <w:t xml:space="preserve"> Học sinh có thể:</w:t>
      </w:r>
    </w:p>
    <w:p w:rsidR="00BE11D4" w:rsidRPr="00E9736B" w:rsidRDefault="00BE11D4" w:rsidP="00D0348B">
      <w:pPr>
        <w:pStyle w:val="ListParagraph"/>
      </w:pPr>
      <w:r w:rsidRPr="00E9736B">
        <w:t>Tìm kiếm câu hỏi, chuyên gia bằng từ khóa, bằng bộ lọc.</w:t>
      </w:r>
    </w:p>
    <w:p w:rsidR="00BE11D4" w:rsidRPr="00E9736B" w:rsidRDefault="00BE11D4" w:rsidP="00D0348B">
      <w:pPr>
        <w:pStyle w:val="ListParagraph"/>
      </w:pPr>
      <w:r w:rsidRPr="00E9736B">
        <w:t>Xem, bình luận, đánh giá chất lượng câu hỏi, câu trả lời và trả lời cho các câu hỏi mà các thành viên khác đưa lên hệ thống.</w:t>
      </w:r>
    </w:p>
    <w:p w:rsidR="00BE11D4" w:rsidRPr="00E9736B" w:rsidRDefault="00BE11D4" w:rsidP="00D0348B">
      <w:pPr>
        <w:pStyle w:val="ListParagraph"/>
      </w:pPr>
      <w:r w:rsidRPr="00E9736B">
        <w:t>Gửi câu hỏi của mình lên hệ thống để nhận được câu trả lời từ các thành viên khác.</w:t>
      </w:r>
    </w:p>
    <w:p w:rsidR="00465978" w:rsidRDefault="00465978" w:rsidP="00D0348B">
      <w:pPr>
        <w:pStyle w:val="ListParagraph"/>
      </w:pPr>
      <w:r>
        <w:t>Hỏi đáp nhanh với chuyên gia trong hệ thống để nhận câu trả lời từ nhiều chuyên gia.</w:t>
      </w:r>
    </w:p>
    <w:p w:rsidR="00BE11D4" w:rsidRPr="00E9736B" w:rsidRDefault="00BE11D4" w:rsidP="00D0348B">
      <w:pPr>
        <w:pStyle w:val="ListParagraph"/>
      </w:pPr>
      <w:r w:rsidRPr="00E9736B">
        <w:t>Hỏi đáp trực tiếp với chuyên gia và đánh giá chất lượng câu trả lời của chuyên gia sau mỗi phiên hỏi đáp.</w:t>
      </w:r>
    </w:p>
    <w:p w:rsidR="00BE11D4" w:rsidRPr="00E9736B" w:rsidRDefault="00BE11D4" w:rsidP="00D0348B">
      <w:pPr>
        <w:pStyle w:val="TOCHeading"/>
      </w:pPr>
      <w:r w:rsidRPr="00E9736B">
        <w:rPr>
          <w:rStyle w:val="itngChar"/>
        </w:rPr>
        <w:lastRenderedPageBreak/>
        <w:t>Chuyên gia:</w:t>
      </w:r>
      <w:r w:rsidRPr="00E9736B">
        <w:t xml:space="preserve"> </w:t>
      </w:r>
      <w:r w:rsidRPr="00E9736B">
        <w:rPr>
          <w:i w:val="0"/>
        </w:rPr>
        <w:t>Chuyên gia là một thành viên đặc biệt trong hệ thống.</w:t>
      </w:r>
      <w:r w:rsidR="007F628C" w:rsidRPr="00E9736B">
        <w:rPr>
          <w:i w:val="0"/>
        </w:rPr>
        <w:t xml:space="preserve"> Chuyên gia là một học sinh có điểm uy tín vượt ngưỡng mà hệ thống quy định để trở thành chuyên gia.</w:t>
      </w:r>
      <w:r w:rsidRPr="00E9736B">
        <w:rPr>
          <w:i w:val="0"/>
        </w:rPr>
        <w:t xml:space="preserve"> Chuyên gia có thể:</w:t>
      </w:r>
    </w:p>
    <w:p w:rsidR="00D30885" w:rsidRPr="00E9736B" w:rsidRDefault="00BE11D4" w:rsidP="00D0348B">
      <w:pPr>
        <w:pStyle w:val="ListParagraph"/>
      </w:pPr>
      <w:r w:rsidRPr="00E9736B">
        <w:t>Tìm kiếm câu hỏi, chuyên gia bằng từ khóa, bằng bộ lọc.</w:t>
      </w:r>
    </w:p>
    <w:p w:rsidR="00BE11D4" w:rsidRPr="00E9736B" w:rsidRDefault="00BE11D4" w:rsidP="00D0348B">
      <w:pPr>
        <w:pStyle w:val="ListParagraph"/>
      </w:pPr>
      <w:r w:rsidRPr="00E9736B">
        <w:t>Xem, bình luận, đánh giá chất lượng câu hỏi, câu trả lời và trả lời cho các câu hỏi mà các thành viên khác đưa lên hệ thống.</w:t>
      </w:r>
    </w:p>
    <w:p w:rsidR="00BE11D4" w:rsidRDefault="00BE11D4" w:rsidP="00D0348B">
      <w:pPr>
        <w:pStyle w:val="ListParagraph"/>
      </w:pPr>
      <w:r w:rsidRPr="00E9736B">
        <w:t>Gửi câu hỏi của mình lên hệ thống để nhận được câu trả lời từ các thành viên khác.</w:t>
      </w:r>
    </w:p>
    <w:p w:rsidR="00465978" w:rsidRDefault="00465978" w:rsidP="00465978">
      <w:pPr>
        <w:pStyle w:val="ListParagraph"/>
      </w:pPr>
      <w:r>
        <w:t>Hỏi đáp nhanh với chuyên gia trong hệ thống để nhận câu trả lời từ nhiều chuyên gia.</w:t>
      </w:r>
    </w:p>
    <w:p w:rsidR="00BE11D4" w:rsidRPr="00E9736B" w:rsidRDefault="00F84E4E" w:rsidP="00D0348B">
      <w:pPr>
        <w:pStyle w:val="ListParagraph"/>
      </w:pPr>
      <w:r w:rsidRPr="00E9736B">
        <w:t xml:space="preserve">Hỏi </w:t>
      </w:r>
      <w:r w:rsidR="00BE11D4" w:rsidRPr="00E9736B">
        <w:t>đáp trực tiếp với chuyên gia</w:t>
      </w:r>
      <w:r w:rsidR="007F628C" w:rsidRPr="00E9736B">
        <w:t xml:space="preserve"> khác</w:t>
      </w:r>
      <w:r w:rsidR="00BE11D4" w:rsidRPr="00E9736B">
        <w:t xml:space="preserve"> và đánh giá chất lượng câu trả lời của chuyên gia sau mỗi phiên hỏi đáp.</w:t>
      </w:r>
    </w:p>
    <w:p w:rsidR="00BE11D4" w:rsidRPr="00E9736B" w:rsidRDefault="00BE11D4" w:rsidP="00D0348B">
      <w:pPr>
        <w:pStyle w:val="ListParagraph"/>
      </w:pPr>
      <w:r w:rsidRPr="00E9736B">
        <w:t>Hỏi đáp trực tiếp với học sinh có yêu cầu và nhận được thù lao sau khi phiên hỏi đáp kết thúc.</w:t>
      </w:r>
    </w:p>
    <w:p w:rsidR="00BE11D4" w:rsidRPr="00E9736B" w:rsidRDefault="00BE11D4" w:rsidP="00D0348B">
      <w:pPr>
        <w:pStyle w:val="TOCHeading"/>
        <w:rPr>
          <w:i w:val="0"/>
        </w:rPr>
      </w:pPr>
      <w:r w:rsidRPr="00E9736B">
        <w:rPr>
          <w:rStyle w:val="itngChar"/>
        </w:rPr>
        <w:t>Kiểm soát viên:</w:t>
      </w:r>
      <w:r w:rsidRPr="00E9736B">
        <w:t xml:space="preserve"> </w:t>
      </w:r>
      <w:r w:rsidRPr="00E9736B">
        <w:rPr>
          <w:i w:val="0"/>
        </w:rPr>
        <w:t>Kiểm soát viên là một thành viên của hệ thống có vai trò kiểm soát nội dung hỏi đáp và chất lượng các phiên hỏi đáp. Kiểm soát viên có thể:</w:t>
      </w:r>
    </w:p>
    <w:p w:rsidR="00BE11D4" w:rsidRPr="00E9736B" w:rsidRDefault="00BE11D4" w:rsidP="00D0348B">
      <w:pPr>
        <w:pStyle w:val="ListParagraph"/>
      </w:pPr>
      <w:r w:rsidRPr="00E9736B">
        <w:t>Quản lý lịch sử hoạt động của học sinh, chuyên gia và kiểm soát viên khác.</w:t>
      </w:r>
    </w:p>
    <w:p w:rsidR="00BE11D4" w:rsidRPr="00E9736B" w:rsidRDefault="00BE11D4" w:rsidP="00D0348B">
      <w:pPr>
        <w:pStyle w:val="ListParagraph"/>
      </w:pPr>
      <w:r w:rsidRPr="00E9736B">
        <w:t>Xem, đánh giá chất lượng câu hỏi, câu trả lời cho các câu hỏi mà các thành viên đưa lên hệ thống.</w:t>
      </w:r>
    </w:p>
    <w:p w:rsidR="00BE11D4" w:rsidRPr="00E9736B" w:rsidRDefault="00BE11D4" w:rsidP="00D0348B">
      <w:pPr>
        <w:pStyle w:val="ListParagraph"/>
      </w:pPr>
      <w:r w:rsidRPr="00E9736B">
        <w:t>Xem và đánh giá hồ sơ của các thành viên muốn trở thành chuyên gia.</w:t>
      </w:r>
    </w:p>
    <w:p w:rsidR="00BE11D4" w:rsidRPr="00E9736B" w:rsidRDefault="00BE11D4" w:rsidP="00D0348B">
      <w:pPr>
        <w:pStyle w:val="ListParagraph"/>
      </w:pPr>
      <w:r w:rsidRPr="00E9736B">
        <w:t>Khóa các câu hỏi, câu trả lời, bình luận có nội dung không phù hợp.</w:t>
      </w:r>
    </w:p>
    <w:p w:rsidR="00BE11D4" w:rsidRPr="00E9736B" w:rsidRDefault="00BE11D4" w:rsidP="00D0348B">
      <w:pPr>
        <w:pStyle w:val="TOCHeading"/>
      </w:pPr>
      <w:r w:rsidRPr="00E9736B">
        <w:rPr>
          <w:rStyle w:val="itngChar"/>
        </w:rPr>
        <w:t>Hỗ trợ viên:</w:t>
      </w:r>
      <w:r w:rsidRPr="00E9736B">
        <w:t xml:space="preserve"> </w:t>
      </w:r>
      <w:r w:rsidRPr="00E9736B">
        <w:rPr>
          <w:i w:val="0"/>
        </w:rPr>
        <w:t>Hỗ trợ viên là một thành viên của hệ thống có vai trò hỗ trợ giải đáp các thắc mắc mà các thành viên gặp phải khi sử dụng hệ thống. Hỗ trợ viên có thể:</w:t>
      </w:r>
    </w:p>
    <w:p w:rsidR="00BE11D4" w:rsidRPr="00E9736B" w:rsidRDefault="00BE11D4" w:rsidP="00D0348B">
      <w:pPr>
        <w:pStyle w:val="ListParagraph"/>
      </w:pPr>
      <w:r w:rsidRPr="00E9736B">
        <w:lastRenderedPageBreak/>
        <w:t>Quản lý lịch sử hoạt động của học sinh và chuyên gia</w:t>
      </w:r>
    </w:p>
    <w:p w:rsidR="007C52FC" w:rsidRDefault="007C52FC" w:rsidP="00D0348B">
      <w:pPr>
        <w:pStyle w:val="ListParagraph"/>
      </w:pPr>
      <w:r>
        <w:t>Xác nhận các yêu cầu giao dịch rút tiền, nạp tiền.</w:t>
      </w:r>
    </w:p>
    <w:p w:rsidR="00BE11D4" w:rsidRPr="00E9736B" w:rsidRDefault="00BE11D4" w:rsidP="00D0348B">
      <w:pPr>
        <w:pStyle w:val="ListParagraph"/>
      </w:pPr>
      <w:r w:rsidRPr="00E9736B">
        <w:t>Trò chuyện và hỗ trợ trực tiếp với thành viên có yêu cầu hỗ trợ.</w:t>
      </w:r>
    </w:p>
    <w:p w:rsidR="00BE11D4" w:rsidRPr="00E9736B" w:rsidRDefault="00BE11D4" w:rsidP="00D0348B">
      <w:pPr>
        <w:pStyle w:val="TOCHeading"/>
      </w:pPr>
      <w:r w:rsidRPr="00E9736B">
        <w:rPr>
          <w:rStyle w:val="itngChar"/>
        </w:rPr>
        <w:t>Quản trị viên:</w:t>
      </w:r>
      <w:r w:rsidRPr="00E9736B">
        <w:t xml:space="preserve"> </w:t>
      </w:r>
      <w:r w:rsidRPr="00E9736B">
        <w:rPr>
          <w:i w:val="0"/>
        </w:rPr>
        <w:t>Quản trị viên là một thành viên của hệ thống có vai trò kiểm soát hoạt động của các thành viên. Quản trị viên có thể:</w:t>
      </w:r>
    </w:p>
    <w:p w:rsidR="00BE11D4" w:rsidRPr="00E9736B" w:rsidRDefault="00BE11D4" w:rsidP="00D0348B">
      <w:pPr>
        <w:pStyle w:val="Website"/>
      </w:pPr>
      <w:r w:rsidRPr="00E9736B">
        <w:t>Quản lý lịch sử hoạt động của các thành viên trong hệ thống.</w:t>
      </w:r>
    </w:p>
    <w:p w:rsidR="00BE11D4" w:rsidRPr="00E9736B" w:rsidRDefault="00BE11D4" w:rsidP="00D0348B">
      <w:pPr>
        <w:pStyle w:val="Website"/>
      </w:pPr>
      <w:r w:rsidRPr="00E9736B">
        <w:t>Quản lý quyền truy cập của các kiểm soát viên, hỗ trợ viên.</w:t>
      </w:r>
    </w:p>
    <w:p w:rsidR="00E80F0A" w:rsidRPr="00E9736B" w:rsidRDefault="007F628C" w:rsidP="00D0348B">
      <w:pPr>
        <w:pStyle w:val="Heading3"/>
      </w:pPr>
      <w:bookmarkStart w:id="34" w:name="_Toc513687233"/>
      <w:r w:rsidRPr="00E9736B">
        <w:t>Quy trình nghiệp vụ</w:t>
      </w:r>
      <w:bookmarkEnd w:id="34"/>
    </w:p>
    <w:p w:rsidR="007F628C" w:rsidRPr="00E9736B" w:rsidRDefault="007F628C" w:rsidP="00D0348B">
      <w:pPr>
        <w:spacing w:before="120" w:after="120"/>
        <w:rPr>
          <w:szCs w:val="28"/>
        </w:rPr>
      </w:pPr>
      <w:r w:rsidRPr="00E9736B">
        <w:rPr>
          <w:szCs w:val="28"/>
        </w:rPr>
        <w:t xml:space="preserve">Dưới đây là mô tả chi tiết các quy trình nghiệp vụ của hệ thống: </w:t>
      </w:r>
    </w:p>
    <w:p w:rsidR="007F628C" w:rsidRPr="00E9736B" w:rsidRDefault="007F628C" w:rsidP="00D0348B">
      <w:pPr>
        <w:pStyle w:val="TOCHeading"/>
        <w:rPr>
          <w:b/>
        </w:rPr>
      </w:pPr>
      <w:r w:rsidRPr="00E9736B">
        <w:rPr>
          <w:b/>
        </w:rPr>
        <w:t>Quy trình hỏi đáp miễn phí:</w:t>
      </w:r>
    </w:p>
    <w:p w:rsidR="007F628C" w:rsidRPr="00E9736B" w:rsidRDefault="007F628C" w:rsidP="00D0348B">
      <w:pPr>
        <w:spacing w:before="120" w:after="120"/>
        <w:ind w:left="720"/>
        <w:rPr>
          <w:szCs w:val="28"/>
        </w:rPr>
      </w:pPr>
      <w:r w:rsidRPr="00E9736B">
        <w:rPr>
          <w:szCs w:val="28"/>
        </w:rPr>
        <w:t>Mỗi học sinh và chuyên gia khi đăng kí tham gia vào hệ thống được cung cấp 1 tài khoản người dùng của hệ thống. Với tài khoản này người dùng có thể đặt ra câu hỏi của mình cho các thành viên khác của hệ thống. Sau khi câu hỏi được ghi nhận trên hệ thống, tất cả các thành viên của hệ thống có thể trả lời câu hỏi của người dùng, có thể đánh giá chất lượng câu hỏi, chất lượng câu trả lời, đưa ra bình luận của.</w:t>
      </w:r>
    </w:p>
    <w:p w:rsidR="00465978" w:rsidRPr="00E9736B" w:rsidRDefault="00465978" w:rsidP="00465978">
      <w:pPr>
        <w:pStyle w:val="TOCHeading"/>
        <w:rPr>
          <w:b/>
        </w:rPr>
      </w:pPr>
      <w:r w:rsidRPr="00E9736B">
        <w:rPr>
          <w:b/>
        </w:rPr>
        <w:t xml:space="preserve">Quy trình hỏi đáp </w:t>
      </w:r>
      <w:r>
        <w:rPr>
          <w:b/>
        </w:rPr>
        <w:t>nhanh</w:t>
      </w:r>
      <w:r w:rsidRPr="00E9736B">
        <w:rPr>
          <w:b/>
        </w:rPr>
        <w:t xml:space="preserve"> với chuyên gia:</w:t>
      </w:r>
    </w:p>
    <w:p w:rsidR="00465978" w:rsidRPr="00465978" w:rsidRDefault="00465978" w:rsidP="00465978">
      <w:pPr>
        <w:spacing w:before="120" w:after="120"/>
        <w:ind w:left="720"/>
        <w:rPr>
          <w:szCs w:val="28"/>
        </w:rPr>
      </w:pPr>
      <w:r w:rsidRPr="00E9736B">
        <w:rPr>
          <w:szCs w:val="28"/>
        </w:rPr>
        <w:t>Mỗi học sinh và chuyên gia khi đăng kí tham gia vào hệ thống được cung cấp 1 tài khoản người dùng của hệ thống. Với tài khoản này người dùng có thể tạ</w:t>
      </w:r>
      <w:r w:rsidR="00812020">
        <w:rPr>
          <w:szCs w:val="28"/>
        </w:rPr>
        <w:t xml:space="preserve">o câu hỏi tính phí để cho các chuyên gia khác trả lời trong một khoảng thời gian ngắn. </w:t>
      </w:r>
      <w:r w:rsidRPr="00E9736B">
        <w:rPr>
          <w:szCs w:val="28"/>
        </w:rPr>
        <w:t>. Hệ thống ghi nhậ</w:t>
      </w:r>
      <w:r w:rsidR="00812020">
        <w:rPr>
          <w:szCs w:val="28"/>
        </w:rPr>
        <w:t>n câu hỏi và</w:t>
      </w:r>
      <w:r w:rsidRPr="00E9736B">
        <w:rPr>
          <w:szCs w:val="28"/>
        </w:rPr>
        <w:t xml:space="preserve"> chuyển tiếp </w:t>
      </w:r>
      <w:r w:rsidR="00812020">
        <w:rPr>
          <w:szCs w:val="28"/>
        </w:rPr>
        <w:t>câu hỏi này</w:t>
      </w:r>
      <w:r w:rsidRPr="00E9736B">
        <w:rPr>
          <w:szCs w:val="28"/>
        </w:rPr>
        <w:t xml:space="preserve"> đến </w:t>
      </w:r>
      <w:r w:rsidR="00812020">
        <w:rPr>
          <w:szCs w:val="28"/>
        </w:rPr>
        <w:t xml:space="preserve">các chuyên </w:t>
      </w:r>
      <w:r w:rsidRPr="00E9736B">
        <w:rPr>
          <w:szCs w:val="28"/>
        </w:rPr>
        <w:t xml:space="preserve">chuyên </w:t>
      </w:r>
      <w:r w:rsidR="00812020">
        <w:rPr>
          <w:szCs w:val="28"/>
        </w:rPr>
        <w:t>gia đang online. 3 chuyên gia đầu tiên gửi trả lời cho câu hỏi sẽ được hệ thống chi trả 10% giá trị tiền thưởng của câu hỏi</w:t>
      </w:r>
      <w:r w:rsidRPr="00E9736B">
        <w:rPr>
          <w:szCs w:val="28"/>
        </w:rPr>
        <w:t xml:space="preserve">. Sau khi phiên hỏi đáp kết thúc người </w:t>
      </w:r>
      <w:r w:rsidR="00812020">
        <w:rPr>
          <w:szCs w:val="28"/>
        </w:rPr>
        <w:t>đặt câu hỏi</w:t>
      </w:r>
      <w:r w:rsidRPr="00E9736B">
        <w:rPr>
          <w:szCs w:val="28"/>
        </w:rPr>
        <w:t xml:space="preserve"> có thể </w:t>
      </w:r>
      <w:r w:rsidR="00812020">
        <w:rPr>
          <w:szCs w:val="28"/>
        </w:rPr>
        <w:t>lựa chọn 1</w:t>
      </w:r>
      <w:r w:rsidRPr="00E9736B">
        <w:rPr>
          <w:szCs w:val="28"/>
        </w:rPr>
        <w:t xml:space="preserve"> câu trả lời </w:t>
      </w:r>
      <w:r w:rsidR="00812020">
        <w:rPr>
          <w:szCs w:val="28"/>
        </w:rPr>
        <w:t>mà mình ưng ý nhất để tặng 70% tiền thưởng còn lại</w:t>
      </w:r>
      <w:r>
        <w:rPr>
          <w:szCs w:val="28"/>
        </w:rPr>
        <w:t>.</w:t>
      </w:r>
      <w:r w:rsidR="00812020">
        <w:rPr>
          <w:szCs w:val="28"/>
        </w:rPr>
        <w:t xml:space="preserve"> Trong trường </w:t>
      </w:r>
      <w:r w:rsidR="00812020">
        <w:rPr>
          <w:szCs w:val="28"/>
        </w:rPr>
        <w:lastRenderedPageBreak/>
        <w:t>hợp người dùng không có câu trả lời ưng ý, hệ thống sẽ hoàn trả 50% số tiền thưởng của câu hỏi.</w:t>
      </w:r>
    </w:p>
    <w:p w:rsidR="007F628C" w:rsidRPr="00E9736B" w:rsidRDefault="007F628C" w:rsidP="00D0348B">
      <w:pPr>
        <w:pStyle w:val="TOCHeading"/>
        <w:rPr>
          <w:b/>
        </w:rPr>
      </w:pPr>
      <w:r w:rsidRPr="00E9736B">
        <w:rPr>
          <w:b/>
        </w:rPr>
        <w:t>Quy trình hỏi đáp trực tiếp với chuyên gia:</w:t>
      </w:r>
    </w:p>
    <w:p w:rsidR="007F628C" w:rsidRPr="00E9736B" w:rsidRDefault="007F628C" w:rsidP="00D0348B">
      <w:pPr>
        <w:spacing w:before="120" w:after="120"/>
        <w:ind w:left="720"/>
        <w:rPr>
          <w:szCs w:val="28"/>
        </w:rPr>
      </w:pPr>
      <w:r w:rsidRPr="00E9736B">
        <w:rPr>
          <w:szCs w:val="28"/>
        </w:rPr>
        <w:t>Mỗi học sinh và chuyên gia khi đăng kí tham gia vào hệ thống được cung cấp 1 tài khoản người dùng của hệ thống. Với tài khoản này người dùng có thể tạo một yêu cầu kết nối đến 1 tài khoản chuyên gia mà mình mong muốn. Hệ thống ghi nhận yêu cầu và chuyển tiếp yêu cầu đến chuyên gia. Nếu chuyên gia đồng ý kết nối thì phiên hỏi đáp được thiết lập, người dùng và chuyên gia có thể trò chuyện trực tiếp với nhau qua tin nhắn. Sau khi phiên hỏi đáp kết thúc người dùng có thể đánh giá chất lượng của câu trả lời của chuyên gia đối với thắc mắc mà người dùng đưa ra.</w:t>
      </w:r>
    </w:p>
    <w:p w:rsidR="007F628C" w:rsidRPr="00E9736B" w:rsidRDefault="007F628C" w:rsidP="00D0348B">
      <w:pPr>
        <w:pStyle w:val="TOCHeading"/>
        <w:rPr>
          <w:b/>
        </w:rPr>
      </w:pPr>
      <w:r w:rsidRPr="00E9736B">
        <w:rPr>
          <w:b/>
        </w:rPr>
        <w:t>Quy trình kiểm soát nội dung:</w:t>
      </w:r>
    </w:p>
    <w:p w:rsidR="007F628C" w:rsidRPr="00E9736B" w:rsidRDefault="007F628C" w:rsidP="00D0348B">
      <w:pPr>
        <w:spacing w:before="120" w:after="120"/>
        <w:ind w:left="720"/>
        <w:rPr>
          <w:szCs w:val="28"/>
        </w:rPr>
      </w:pPr>
      <w:r w:rsidRPr="00E9736B">
        <w:rPr>
          <w:szCs w:val="28"/>
        </w:rPr>
        <w:t>Hệ thống sẽ thường xuyên đẩy các yêu cầu kiểm tra nội dung cho kiểm soát viên. Các yêu cầu kiểm tra này có thể được tạo ngẫu nhiên hoặc xuất phát từ các bất thường trong hoạt động của học sinh, chuyên gia, hoặc kiểm soát viên khác. Khi nhận được yêu cầu kiểm tra nội dung, kiểm soát viên thực hiện kiểm tra nội dung dựa trên bảng quy tắc kiểm duyệt nội dung và điều khoản sử dụng. Kết thúc kiểm tra kiểm soát viên ghi lại kết quả kiểm tra nội dung lên hệ thống. Kết quả này có thể là khóa hiển thị nội dung hoặc khóa quyền truy cập của người dùng.</w:t>
      </w:r>
    </w:p>
    <w:p w:rsidR="007F628C" w:rsidRPr="00E9736B" w:rsidRDefault="007F628C" w:rsidP="00D0348B">
      <w:pPr>
        <w:pStyle w:val="TOCHeading"/>
        <w:rPr>
          <w:b/>
        </w:rPr>
      </w:pPr>
      <w:r w:rsidRPr="00E9736B">
        <w:rPr>
          <w:b/>
        </w:rPr>
        <w:t>Quy trình đánh giá hồ sơ chuyên gia:</w:t>
      </w:r>
    </w:p>
    <w:p w:rsidR="007F628C" w:rsidRPr="00E9736B" w:rsidRDefault="007F628C" w:rsidP="00D0348B">
      <w:pPr>
        <w:spacing w:before="120" w:after="120"/>
        <w:ind w:left="720"/>
        <w:rPr>
          <w:szCs w:val="28"/>
        </w:rPr>
      </w:pPr>
      <w:r w:rsidRPr="00E9736B">
        <w:rPr>
          <w:szCs w:val="28"/>
        </w:rPr>
        <w:t xml:space="preserve">Tất cả các học sinh tham gia vào hệ thống đều có thể trở thành chuyên gia. Một thành viên muốn trở thành chuyên gia phải hoàn thiện hồ sơ và gửi yêu cầu kiểm duyệt hồ sơ. Hệ thống sẽ đẩy yêu cầu kiểm duyệt cho kiểm soát viên. Sau khi nhận được yêu cầu kiểm duyệt, kiểm soát viên sẽ dựa trên </w:t>
      </w:r>
      <w:r w:rsidR="00812020">
        <w:rPr>
          <w:szCs w:val="28"/>
        </w:rPr>
        <w:t>các</w:t>
      </w:r>
      <w:r w:rsidRPr="00E9736B">
        <w:rPr>
          <w:szCs w:val="28"/>
        </w:rPr>
        <w:t xml:space="preserve"> quy tắc kiểm duyệt </w:t>
      </w:r>
      <w:r w:rsidR="00812020">
        <w:rPr>
          <w:szCs w:val="28"/>
        </w:rPr>
        <w:t xml:space="preserve">hồ sơ </w:t>
      </w:r>
      <w:r w:rsidRPr="00E9736B">
        <w:rPr>
          <w:szCs w:val="28"/>
        </w:rPr>
        <w:t>chuyên gia và điểu khoản sử dụng để đánh giá hồ sơ</w:t>
      </w:r>
      <w:r w:rsidR="00812020">
        <w:rPr>
          <w:szCs w:val="28"/>
        </w:rPr>
        <w:t xml:space="preserve"> có được chấp nhận hay không?</w:t>
      </w:r>
      <w:r w:rsidRPr="00E9736B">
        <w:rPr>
          <w:szCs w:val="28"/>
        </w:rPr>
        <w:t xml:space="preserve">. </w:t>
      </w:r>
      <w:r w:rsidR="00812020">
        <w:rPr>
          <w:szCs w:val="28"/>
        </w:rPr>
        <w:t xml:space="preserve">Những hồ sơ được chấp nhận sẽ tham gia bài kiểm tra nhanh với 10 câu hỏi </w:t>
      </w:r>
      <w:r w:rsidR="002E5635">
        <w:rPr>
          <w:szCs w:val="28"/>
        </w:rPr>
        <w:t xml:space="preserve">trong 15 phút để kiểm </w:t>
      </w:r>
      <w:r w:rsidR="002E5635">
        <w:rPr>
          <w:szCs w:val="28"/>
        </w:rPr>
        <w:lastRenderedPageBreak/>
        <w:t xml:space="preserve">tra năng lực. Những người có bài thi trên 5 điểm được coi là chuyên gia. Số </w:t>
      </w:r>
      <w:r w:rsidRPr="00E9736B">
        <w:rPr>
          <w:szCs w:val="28"/>
        </w:rPr>
        <w:t>điểm</w:t>
      </w:r>
      <w:r w:rsidR="002E5635">
        <w:rPr>
          <w:szCs w:val="28"/>
        </w:rPr>
        <w:t xml:space="preserve"> của bài kiểm này</w:t>
      </w:r>
      <w:r w:rsidRPr="00E9736B">
        <w:rPr>
          <w:szCs w:val="28"/>
        </w:rPr>
        <w:t xml:space="preserve"> sẽ</w:t>
      </w:r>
      <w:r w:rsidR="002E5635">
        <w:rPr>
          <w:szCs w:val="28"/>
        </w:rPr>
        <w:t xml:space="preserve"> quyết định số sao mà của chuyên gia đó trên</w:t>
      </w:r>
      <w:r w:rsidRPr="00E9736B">
        <w:rPr>
          <w:szCs w:val="28"/>
        </w:rPr>
        <w:t xml:space="preserve"> hệ thống.</w:t>
      </w:r>
      <w:r w:rsidR="002E5635">
        <w:rPr>
          <w:szCs w:val="28"/>
        </w:rPr>
        <w:t xml:space="preserve"> Kết quả cuối cùng được thông báo cho người nộp hồ sơ.</w:t>
      </w:r>
    </w:p>
    <w:p w:rsidR="007F628C" w:rsidRPr="00E9736B" w:rsidRDefault="007F628C" w:rsidP="00D0348B">
      <w:pPr>
        <w:pStyle w:val="TOCHeading"/>
        <w:rPr>
          <w:b/>
        </w:rPr>
      </w:pPr>
      <w:r w:rsidRPr="00E9736B">
        <w:rPr>
          <w:b/>
        </w:rPr>
        <w:t>Quy trình hỗ trợ thành viên:</w:t>
      </w:r>
    </w:p>
    <w:p w:rsidR="007F628C" w:rsidRPr="00E9736B" w:rsidRDefault="007F628C" w:rsidP="00D0348B">
      <w:pPr>
        <w:spacing w:before="120" w:after="120"/>
        <w:ind w:left="720"/>
        <w:rPr>
          <w:szCs w:val="28"/>
        </w:rPr>
      </w:pPr>
      <w:r w:rsidRPr="00E9736B">
        <w:rPr>
          <w:szCs w:val="28"/>
        </w:rPr>
        <w:t>Hệ thống khi đi vào vận hành chắc chắn sẽ có vấn đề xảy ra gây khó khăn cho việc sử dụng. Khi thành viên có bất kì thắc mắc hoặc gặp vấn đề trong quá trình sử dụng có thể gửi phản hồi lên hệ thống. Hệ thống sẽ đẩy các yêu cầu này cho đội ngũ hỗ trợ. Hỗ trợ viên nhận được yêu cầu sẽ liên hệ trực tiếp với thành viên có thắc mắc để trò chuyện và hỗ trợ trực tiếp. Hệ thống sẽ ghi nhận lại kết quả sau khi phiên hỗ trợ kết thúc.</w:t>
      </w:r>
    </w:p>
    <w:p w:rsidR="007F3DA3" w:rsidRPr="00E9736B" w:rsidRDefault="000962CE" w:rsidP="007D4457">
      <w:pPr>
        <w:pStyle w:val="Style11"/>
      </w:pPr>
      <w:bookmarkStart w:id="35" w:name="_Toc476798777"/>
      <w:bookmarkStart w:id="36" w:name="_Toc513687234"/>
      <w:bookmarkEnd w:id="35"/>
      <w:r w:rsidRPr="00E9736B">
        <w:t>Các</w:t>
      </w:r>
      <w:r w:rsidR="009B4EC7" w:rsidRPr="00E9736B">
        <w:t xml:space="preserve"> yêu cầu hệ thống</w:t>
      </w:r>
      <w:bookmarkEnd w:id="36"/>
    </w:p>
    <w:p w:rsidR="007F3DA3" w:rsidRPr="00E9736B" w:rsidRDefault="007F3DA3" w:rsidP="00D0348B">
      <w:pPr>
        <w:pStyle w:val="onvn"/>
      </w:pPr>
      <w:r w:rsidRPr="00E9736B">
        <w:t xml:space="preserve">Hệ thống được xây dựng sẽ phải thỏa mãn các yêu chức năng và phi chức </w:t>
      </w:r>
      <w:r w:rsidR="00CD1B4E" w:rsidRPr="00E9736B">
        <w:t>năng</w:t>
      </w:r>
      <w:r w:rsidR="00590DFC" w:rsidRPr="00E9736B">
        <w:t>. Chi tiết các yêu cầu được mô tả dưới đây.</w:t>
      </w:r>
    </w:p>
    <w:p w:rsidR="007F3DA3" w:rsidRPr="00E9736B" w:rsidRDefault="007F3DA3" w:rsidP="00D0348B">
      <w:pPr>
        <w:pStyle w:val="Heading3"/>
      </w:pPr>
      <w:bookmarkStart w:id="37" w:name="_Toc513687235"/>
      <w:r w:rsidRPr="00E9736B">
        <w:t>Yêu cầu chứ</w:t>
      </w:r>
      <w:r w:rsidR="00590DFC" w:rsidRPr="00E9736B">
        <w:t>c năng</w:t>
      </w:r>
      <w:bookmarkEnd w:id="37"/>
    </w:p>
    <w:p w:rsidR="00A13323" w:rsidRPr="00E9736B" w:rsidRDefault="00A13323" w:rsidP="00D0348B">
      <w:pPr>
        <w:pStyle w:val="TOCHeading"/>
      </w:pPr>
      <w:r w:rsidRPr="00E9736B">
        <w:t>Với người dùng tiềm năng:</w:t>
      </w:r>
    </w:p>
    <w:p w:rsidR="00A13323" w:rsidRPr="00E9736B" w:rsidRDefault="00A13323" w:rsidP="00D0348B">
      <w:pPr>
        <w:pStyle w:val="ListParagraph"/>
      </w:pPr>
      <w:r w:rsidRPr="00E9736B">
        <w:t xml:space="preserve">Tìm kiếm câu hỏi bằng từ khóa và bộ lọc. </w:t>
      </w:r>
    </w:p>
    <w:p w:rsidR="00A13323" w:rsidRPr="00E9736B" w:rsidRDefault="00A13323" w:rsidP="00D0348B">
      <w:pPr>
        <w:pStyle w:val="ListParagraph"/>
      </w:pPr>
      <w:r w:rsidRPr="00E9736B">
        <w:t>Tìm kiếm chuyên gia bằng từ khóa và bộ lọc.</w:t>
      </w:r>
    </w:p>
    <w:p w:rsidR="00A13323" w:rsidRPr="00E9736B" w:rsidRDefault="00A13323" w:rsidP="00D0348B">
      <w:pPr>
        <w:pStyle w:val="ListParagraph"/>
      </w:pPr>
      <w:r w:rsidRPr="00E9736B">
        <w:t>Đăng kí làm thành viên của hệ thống.</w:t>
      </w:r>
    </w:p>
    <w:p w:rsidR="007F3DA3" w:rsidRPr="00E9736B" w:rsidRDefault="007F3DA3" w:rsidP="00D0348B">
      <w:pPr>
        <w:pStyle w:val="TOCHeading"/>
      </w:pPr>
      <w:r w:rsidRPr="00E9736B">
        <w:t>Với học sinh:</w:t>
      </w:r>
    </w:p>
    <w:p w:rsidR="00A13323" w:rsidRPr="00E9736B" w:rsidRDefault="00A13323" w:rsidP="00D0348B">
      <w:pPr>
        <w:pStyle w:val="ListParagraph"/>
      </w:pPr>
      <w:r w:rsidRPr="00E9736B">
        <w:t xml:space="preserve">Tìm kiếm câu hỏi bằng từ khóa và bộ lọc. </w:t>
      </w:r>
    </w:p>
    <w:p w:rsidR="00A13323" w:rsidRPr="00E9736B" w:rsidRDefault="00A13323" w:rsidP="00D0348B">
      <w:pPr>
        <w:pStyle w:val="ListParagraph"/>
      </w:pPr>
      <w:r w:rsidRPr="00E9736B">
        <w:t>Tìm kiếm chuyên gia bằng từ khóa và bộ lọc.</w:t>
      </w:r>
    </w:p>
    <w:p w:rsidR="007F3DA3" w:rsidRPr="00E9736B" w:rsidRDefault="00A13323" w:rsidP="00D0348B">
      <w:pPr>
        <w:pStyle w:val="ListParagraph"/>
      </w:pPr>
      <w:r w:rsidRPr="00E9736B">
        <w:t>Đăng nhập hệ thống.</w:t>
      </w:r>
      <w:r w:rsidR="007F3DA3" w:rsidRPr="00E9736B">
        <w:t xml:space="preserve"> </w:t>
      </w:r>
    </w:p>
    <w:p w:rsidR="007F3DA3" w:rsidRPr="00E9736B" w:rsidRDefault="007F3DA3" w:rsidP="00D0348B">
      <w:pPr>
        <w:pStyle w:val="ListParagraph"/>
      </w:pPr>
      <w:r w:rsidRPr="00E9736B">
        <w:t>Cập nhật thông tin cá nhân.</w:t>
      </w:r>
    </w:p>
    <w:p w:rsidR="007F3DA3" w:rsidRPr="00E9736B" w:rsidRDefault="007F3DA3" w:rsidP="00D0348B">
      <w:pPr>
        <w:pStyle w:val="ListParagraph"/>
      </w:pPr>
      <w:r w:rsidRPr="00E9736B">
        <w:t>Đăng câu hỏi cho tất cả các thành viên.</w:t>
      </w:r>
    </w:p>
    <w:p w:rsidR="007F3DA3" w:rsidRPr="00E9736B" w:rsidRDefault="007F3DA3" w:rsidP="00D0348B">
      <w:pPr>
        <w:pStyle w:val="ListParagraph"/>
      </w:pPr>
      <w:r w:rsidRPr="00E9736B">
        <w:t>Trả lời câu hỏi của thành viên khác.</w:t>
      </w:r>
    </w:p>
    <w:p w:rsidR="007F3DA3" w:rsidRPr="00E9736B" w:rsidRDefault="007F3DA3" w:rsidP="00D0348B">
      <w:pPr>
        <w:pStyle w:val="ListParagraph"/>
      </w:pPr>
      <w:r w:rsidRPr="00E9736B">
        <w:lastRenderedPageBreak/>
        <w:t xml:space="preserve">Bình luận trên câu trả lời của câu hỏi. </w:t>
      </w:r>
    </w:p>
    <w:p w:rsidR="007F3DA3" w:rsidRPr="00E9736B" w:rsidRDefault="007F3DA3" w:rsidP="00D0348B">
      <w:pPr>
        <w:pStyle w:val="ListParagraph"/>
      </w:pPr>
      <w:r w:rsidRPr="00E9736B">
        <w:t>Đánh giá(upvote-downvote) câu hỏi</w:t>
      </w:r>
      <w:r w:rsidR="007C52FC">
        <w:t>,</w:t>
      </w:r>
      <w:r w:rsidR="007C52FC" w:rsidRPr="007C52FC">
        <w:t xml:space="preserve"> </w:t>
      </w:r>
      <w:r w:rsidR="007C52FC" w:rsidRPr="00E9736B">
        <w:t>câu trả lời</w:t>
      </w:r>
      <w:r w:rsidR="007C52FC">
        <w:t xml:space="preserve"> </w:t>
      </w:r>
      <w:r w:rsidRPr="00E9736B">
        <w:t>của thành viên khác.</w:t>
      </w:r>
    </w:p>
    <w:p w:rsidR="007F3DA3" w:rsidRPr="00E9736B" w:rsidRDefault="007F3DA3" w:rsidP="00D0348B">
      <w:pPr>
        <w:pStyle w:val="ListParagraph"/>
      </w:pPr>
      <w:r w:rsidRPr="00E9736B">
        <w:t>Quản lý lịch sử câu hỏi đã hỏi.</w:t>
      </w:r>
    </w:p>
    <w:p w:rsidR="002E5635" w:rsidRDefault="002E5635" w:rsidP="00D0348B">
      <w:pPr>
        <w:pStyle w:val="ListParagraph"/>
      </w:pPr>
      <w:r>
        <w:t>Hỏi đáp nhanh với chuyên gia.</w:t>
      </w:r>
    </w:p>
    <w:p w:rsidR="007F3DA3" w:rsidRPr="00E9736B" w:rsidRDefault="007F3DA3" w:rsidP="00D0348B">
      <w:pPr>
        <w:pStyle w:val="ListParagraph"/>
      </w:pPr>
      <w:r w:rsidRPr="00E9736B">
        <w:t>Hỏi đáp</w:t>
      </w:r>
      <w:r w:rsidR="002E5635">
        <w:t xml:space="preserve"> trực tiếp</w:t>
      </w:r>
      <w:r w:rsidRPr="00E9736B">
        <w:t xml:space="preserve"> với chuyên gia.</w:t>
      </w:r>
    </w:p>
    <w:p w:rsidR="007F3DA3" w:rsidRPr="00E9736B" w:rsidRDefault="007F3DA3" w:rsidP="00D0348B">
      <w:pPr>
        <w:pStyle w:val="ListParagraph"/>
      </w:pPr>
      <w:r w:rsidRPr="00E9736B">
        <w:t>Quản lý tài khoản thanh toán cá nhân</w:t>
      </w:r>
      <w:r w:rsidR="000E52F3" w:rsidRPr="00E9736B">
        <w:t>.</w:t>
      </w:r>
    </w:p>
    <w:p w:rsidR="007F3DA3" w:rsidRPr="00E9736B" w:rsidRDefault="007C52FC" w:rsidP="009311EA">
      <w:pPr>
        <w:pStyle w:val="ListParagraph"/>
      </w:pPr>
      <w:r>
        <w:t>Đăng kí</w:t>
      </w:r>
      <w:r w:rsidR="007F3DA3" w:rsidRPr="00E9736B">
        <w:t xml:space="preserve"> hồ sơ chuyên gia</w:t>
      </w:r>
      <w:r>
        <w:t xml:space="preserve"> và tham gia k</w:t>
      </w:r>
      <w:r w:rsidR="007F3DA3" w:rsidRPr="00E9736B">
        <w:t>iểm tra năng lực chuyên gia</w:t>
      </w:r>
      <w:r w:rsidR="000E52F3" w:rsidRPr="00E9736B">
        <w:t>.</w:t>
      </w:r>
    </w:p>
    <w:p w:rsidR="007F3DA3" w:rsidRPr="00E9736B" w:rsidRDefault="007F3DA3" w:rsidP="00D0348B">
      <w:pPr>
        <w:pStyle w:val="TOCHeading"/>
      </w:pPr>
      <w:r w:rsidRPr="00E9736B">
        <w:t>Với chuyên gia:</w:t>
      </w:r>
    </w:p>
    <w:p w:rsidR="007F3DA3" w:rsidRPr="00E9736B" w:rsidRDefault="007F3DA3" w:rsidP="00D0348B">
      <w:pPr>
        <w:pStyle w:val="ListParagraph"/>
      </w:pPr>
      <w:r w:rsidRPr="00E9736B">
        <w:t xml:space="preserve">Tìm kiếm câu hỏi bằng từ khóa </w:t>
      </w:r>
      <w:r w:rsidR="00A13323" w:rsidRPr="00E9736B">
        <w:t>và bộ lọc</w:t>
      </w:r>
      <w:r w:rsidR="000E52F3" w:rsidRPr="00E9736B">
        <w:t>.</w:t>
      </w:r>
    </w:p>
    <w:p w:rsidR="007F3DA3" w:rsidRPr="00E9736B" w:rsidRDefault="007F3DA3" w:rsidP="00D0348B">
      <w:pPr>
        <w:pStyle w:val="ListParagraph"/>
      </w:pPr>
      <w:r w:rsidRPr="00E9736B">
        <w:t xml:space="preserve">Tìm kiếm chuyên gia bằng từ khóa </w:t>
      </w:r>
      <w:r w:rsidR="00A13323" w:rsidRPr="00E9736B">
        <w:t>và bộ lọc</w:t>
      </w:r>
      <w:r w:rsidR="000E52F3" w:rsidRPr="00E9736B">
        <w:t>.</w:t>
      </w:r>
    </w:p>
    <w:p w:rsidR="007F3DA3" w:rsidRPr="00E9736B" w:rsidRDefault="007F3DA3" w:rsidP="00D0348B">
      <w:pPr>
        <w:pStyle w:val="ListParagraph"/>
      </w:pPr>
      <w:r w:rsidRPr="00E9736B">
        <w:t>Đăng nhập hệ thố</w:t>
      </w:r>
      <w:r w:rsidR="000E52F3" w:rsidRPr="00E9736B">
        <w:t>ng.</w:t>
      </w:r>
    </w:p>
    <w:p w:rsidR="007F3DA3" w:rsidRPr="00E9736B" w:rsidRDefault="007F3DA3" w:rsidP="00D0348B">
      <w:pPr>
        <w:pStyle w:val="ListParagraph"/>
      </w:pPr>
      <w:r w:rsidRPr="00E9736B">
        <w:t>Cập nhậ</w:t>
      </w:r>
      <w:r w:rsidR="000E52F3" w:rsidRPr="00E9736B">
        <w:t>t thông tin cá nhân.</w:t>
      </w:r>
    </w:p>
    <w:p w:rsidR="007F3DA3" w:rsidRPr="00E9736B" w:rsidRDefault="007F3DA3" w:rsidP="00D0348B">
      <w:pPr>
        <w:pStyle w:val="ListParagraph"/>
      </w:pPr>
      <w:r w:rsidRPr="00E9736B">
        <w:t>Đăng câu hỏi cho tất cả các thành viên</w:t>
      </w:r>
      <w:r w:rsidR="000E52F3" w:rsidRPr="00E9736B">
        <w:t>.</w:t>
      </w:r>
      <w:r w:rsidRPr="00E9736B">
        <w:t xml:space="preserve"> </w:t>
      </w:r>
    </w:p>
    <w:p w:rsidR="007F3DA3" w:rsidRPr="00E9736B" w:rsidRDefault="007F3DA3" w:rsidP="00D0348B">
      <w:pPr>
        <w:pStyle w:val="ListParagraph"/>
      </w:pPr>
      <w:r w:rsidRPr="00E9736B">
        <w:t>Trả lời câu hỏi của thành viên khác</w:t>
      </w:r>
      <w:r w:rsidR="000E52F3" w:rsidRPr="00E9736B">
        <w:t>.</w:t>
      </w:r>
      <w:r w:rsidRPr="00E9736B">
        <w:t xml:space="preserve"> </w:t>
      </w:r>
    </w:p>
    <w:p w:rsidR="007F3DA3" w:rsidRPr="00E9736B" w:rsidRDefault="007F3DA3" w:rsidP="00D0348B">
      <w:pPr>
        <w:pStyle w:val="ListParagraph"/>
      </w:pPr>
      <w:r w:rsidRPr="00E9736B">
        <w:t>Bình luận trên câu trả lời của câu hỏi</w:t>
      </w:r>
      <w:r w:rsidR="000E52F3" w:rsidRPr="00E9736B">
        <w:t>.</w:t>
      </w:r>
      <w:r w:rsidRPr="00E9736B">
        <w:t xml:space="preserve"> </w:t>
      </w:r>
    </w:p>
    <w:p w:rsidR="007F3DA3" w:rsidRPr="00E9736B" w:rsidRDefault="007F3DA3" w:rsidP="00D0348B">
      <w:pPr>
        <w:pStyle w:val="ListParagraph"/>
      </w:pPr>
      <w:r w:rsidRPr="00E9736B">
        <w:t>Đánh giá(upvote-downvote) câu hỏi</w:t>
      </w:r>
      <w:r w:rsidR="007C52FC">
        <w:t>, câu trả lời</w:t>
      </w:r>
      <w:r w:rsidRPr="00E9736B">
        <w:t xml:space="preserve"> của thành viên khác</w:t>
      </w:r>
      <w:r w:rsidR="000E52F3" w:rsidRPr="00E9736B">
        <w:t>.</w:t>
      </w:r>
    </w:p>
    <w:p w:rsidR="007F3DA3" w:rsidRPr="00E9736B" w:rsidRDefault="007F3DA3" w:rsidP="00D0348B">
      <w:pPr>
        <w:pStyle w:val="ListParagraph"/>
      </w:pPr>
      <w:r w:rsidRPr="00E9736B">
        <w:t>Quản lý lịch sử câu hỏi đã hỏi</w:t>
      </w:r>
      <w:r w:rsidR="000E52F3" w:rsidRPr="00E9736B">
        <w:t>.</w:t>
      </w:r>
      <w:r w:rsidRPr="00E9736B">
        <w:t xml:space="preserve"> </w:t>
      </w:r>
    </w:p>
    <w:p w:rsidR="002E5635" w:rsidRDefault="002E5635" w:rsidP="00D0348B">
      <w:pPr>
        <w:pStyle w:val="ListParagraph"/>
      </w:pPr>
      <w:r>
        <w:t>Hỏi đáp nhanh với chuyên gia.</w:t>
      </w:r>
    </w:p>
    <w:p w:rsidR="007F3DA3" w:rsidRPr="00E9736B" w:rsidRDefault="007F3DA3" w:rsidP="00D0348B">
      <w:pPr>
        <w:pStyle w:val="ListParagraph"/>
      </w:pPr>
      <w:r w:rsidRPr="00E9736B">
        <w:t>Hỏi đáp</w:t>
      </w:r>
      <w:r w:rsidR="002E5635">
        <w:t xml:space="preserve"> trực tiếp</w:t>
      </w:r>
      <w:r w:rsidRPr="00E9736B">
        <w:t xml:space="preserve"> với chuyên gia</w:t>
      </w:r>
      <w:r w:rsidR="000E52F3" w:rsidRPr="00E9736B">
        <w:t>.</w:t>
      </w:r>
      <w:r w:rsidRPr="00E9736B">
        <w:t xml:space="preserve"> </w:t>
      </w:r>
    </w:p>
    <w:p w:rsidR="007F3DA3" w:rsidRPr="00E9736B" w:rsidRDefault="007F3DA3" w:rsidP="00D0348B">
      <w:pPr>
        <w:pStyle w:val="ListParagraph"/>
      </w:pPr>
      <w:r w:rsidRPr="00E9736B">
        <w:t>Quản lý tài khoản thanh toán cá nhân</w:t>
      </w:r>
      <w:r w:rsidR="000E52F3" w:rsidRPr="00E9736B">
        <w:t>.</w:t>
      </w:r>
    </w:p>
    <w:p w:rsidR="007F3DA3" w:rsidRPr="00E9736B" w:rsidRDefault="007F3DA3" w:rsidP="00D0348B">
      <w:pPr>
        <w:pStyle w:val="TOCHeading"/>
      </w:pPr>
      <w:r w:rsidRPr="00E9736B">
        <w:t>Với kiểm soát viên:</w:t>
      </w:r>
    </w:p>
    <w:p w:rsidR="007F3DA3" w:rsidRPr="00E9736B" w:rsidRDefault="00645065" w:rsidP="00D0348B">
      <w:pPr>
        <w:pStyle w:val="ListParagraph"/>
      </w:pPr>
      <w:r w:rsidRPr="00E9736B">
        <w:t>Kiểm soát nội dung</w:t>
      </w:r>
      <w:r w:rsidR="007F3DA3" w:rsidRPr="00E9736B">
        <w:t xml:space="preserve"> câu hỏi</w:t>
      </w:r>
      <w:r w:rsidR="004C435F">
        <w:t>, câu trả lời, bình luận</w:t>
      </w:r>
      <w:r w:rsidR="007F3DA3" w:rsidRPr="00E9736B">
        <w:t xml:space="preserve"> mà các thành viên đã đưa lên hệ thống.</w:t>
      </w:r>
    </w:p>
    <w:p w:rsidR="007F3DA3" w:rsidRPr="00E9736B" w:rsidRDefault="007F3DA3" w:rsidP="00D0348B">
      <w:pPr>
        <w:pStyle w:val="ListParagraph"/>
      </w:pPr>
      <w:r w:rsidRPr="00E9736B">
        <w:lastRenderedPageBreak/>
        <w:t>Đánh giá hồ sơ chuyên gia.</w:t>
      </w:r>
    </w:p>
    <w:p w:rsidR="007F3DA3" w:rsidRPr="00E9736B" w:rsidRDefault="007F3DA3" w:rsidP="00D0348B">
      <w:pPr>
        <w:pStyle w:val="TOCHeading"/>
      </w:pPr>
      <w:r w:rsidRPr="00E9736B">
        <w:t>Với hỗ trợ viên:</w:t>
      </w:r>
    </w:p>
    <w:p w:rsidR="007F3DA3" w:rsidRPr="00E9736B" w:rsidRDefault="007F3DA3" w:rsidP="00D0348B">
      <w:pPr>
        <w:pStyle w:val="ListParagraph"/>
      </w:pPr>
      <w:r w:rsidRPr="00E9736B">
        <w:t>Quản lý lịch sử hoạt động của học sinh và chuyên gia.</w:t>
      </w:r>
    </w:p>
    <w:p w:rsidR="007F3DA3" w:rsidRPr="00E9736B" w:rsidRDefault="007F3DA3" w:rsidP="00D0348B">
      <w:pPr>
        <w:pStyle w:val="ListParagraph"/>
      </w:pPr>
      <w:r w:rsidRPr="00E9736B">
        <w:t>Trò chuyện và hỗ trợ trực tiếp với thành viên có yêu cầu hỗ trợ.</w:t>
      </w:r>
    </w:p>
    <w:p w:rsidR="00C82B16" w:rsidRPr="00E9736B" w:rsidRDefault="00C82B16" w:rsidP="00D0348B">
      <w:pPr>
        <w:pStyle w:val="ListParagraph"/>
      </w:pPr>
      <w:r w:rsidRPr="00E9736B">
        <w:t>Xác nhận các yêu cầu nạp tiền</w:t>
      </w:r>
      <w:r w:rsidR="007C52FC">
        <w:t xml:space="preserve">, </w:t>
      </w:r>
      <w:r w:rsidR="007C52FC" w:rsidRPr="00E9736B">
        <w:t>rút tiền</w:t>
      </w:r>
      <w:r w:rsidRPr="00E9736B">
        <w:t xml:space="preserve"> thông qua chuyển khoản từ người dùng.</w:t>
      </w:r>
    </w:p>
    <w:p w:rsidR="007F3DA3" w:rsidRPr="00E9736B" w:rsidRDefault="007F3DA3" w:rsidP="00D0348B">
      <w:pPr>
        <w:pStyle w:val="TOCHeading"/>
      </w:pPr>
      <w:r w:rsidRPr="00E9736B">
        <w:t>Với quản trị viên:</w:t>
      </w:r>
    </w:p>
    <w:p w:rsidR="007F3DA3" w:rsidRPr="00E9736B" w:rsidRDefault="007F3DA3" w:rsidP="00D0348B">
      <w:pPr>
        <w:pStyle w:val="ListParagraph"/>
      </w:pPr>
      <w:r w:rsidRPr="00E9736B">
        <w:t>Quản lý lịch sử hoạt động của các thành viên trong hệ thống.</w:t>
      </w:r>
    </w:p>
    <w:p w:rsidR="007F3DA3" w:rsidRPr="00E9736B" w:rsidRDefault="007F3DA3" w:rsidP="00D0348B">
      <w:pPr>
        <w:pStyle w:val="ListParagraph"/>
      </w:pPr>
      <w:r w:rsidRPr="00E9736B">
        <w:t>Quản lý quyền truy cập của các kiểm soát viên, hỗ trợ viên.</w:t>
      </w:r>
    </w:p>
    <w:p w:rsidR="007F3DA3" w:rsidRPr="00E9736B" w:rsidRDefault="00CD1B4E" w:rsidP="00D0348B">
      <w:pPr>
        <w:pStyle w:val="Heading3"/>
      </w:pPr>
      <w:bookmarkStart w:id="38" w:name="_Toc513687236"/>
      <w:r w:rsidRPr="00E9736B">
        <w:t>Yêu cầu phi chứ</w:t>
      </w:r>
      <w:r w:rsidR="004F0B3C" w:rsidRPr="00E9736B">
        <w:t>c năng</w:t>
      </w:r>
      <w:bookmarkEnd w:id="38"/>
    </w:p>
    <w:p w:rsidR="00CD1B4E" w:rsidRPr="00E9736B" w:rsidRDefault="00CD1B4E" w:rsidP="00D0348B">
      <w:pPr>
        <w:pStyle w:val="ListParagraph"/>
      </w:pPr>
      <w:r w:rsidRPr="00E9736B">
        <w:t>Giao diện lập trình API phải hỗ trợ các nền tảng web và mobile.</w:t>
      </w:r>
    </w:p>
    <w:p w:rsidR="00CD1B4E" w:rsidRPr="00E9736B" w:rsidRDefault="00CD1B4E" w:rsidP="00D0348B">
      <w:pPr>
        <w:pStyle w:val="ListParagraph"/>
      </w:pPr>
      <w:r w:rsidRPr="00E9736B">
        <w:t>Website phải hỗ trợ các trình duyệt phổ thông trong đó có Internet Explorer v10 trở lên, Google Chrome v44.0 trở lên, Mozila FireFox v52 trở lên.</w:t>
      </w:r>
    </w:p>
    <w:p w:rsidR="00CD1B4E" w:rsidRPr="00E9736B" w:rsidRDefault="00CD1B4E" w:rsidP="00D0348B">
      <w:pPr>
        <w:pStyle w:val="ListParagraph"/>
      </w:pPr>
      <w:r w:rsidRPr="00E9736B">
        <w:t>Giao diện đẹp, thân thiện và dễ dàng sử dụng với người dùng ở mọi lứa tuổi.</w:t>
      </w:r>
    </w:p>
    <w:p w:rsidR="009B4EC7" w:rsidRPr="00E9736B" w:rsidRDefault="009B4EC7" w:rsidP="007D4457">
      <w:pPr>
        <w:pStyle w:val="Style11"/>
      </w:pPr>
      <w:bookmarkStart w:id="39" w:name="_Toc513687237"/>
      <w:r w:rsidRPr="00E9736B">
        <w:t>Lựa chọn giải pháp</w:t>
      </w:r>
      <w:r w:rsidR="00C31705" w:rsidRPr="00E9736B">
        <w:t xml:space="preserve"> công nghệ</w:t>
      </w:r>
      <w:r w:rsidR="000962CE" w:rsidRPr="00E9736B">
        <w:t xml:space="preserve"> và dữ liệu</w:t>
      </w:r>
      <w:bookmarkEnd w:id="39"/>
    </w:p>
    <w:p w:rsidR="000962CE" w:rsidRPr="00E9736B" w:rsidRDefault="000962CE" w:rsidP="00D0348B">
      <w:pPr>
        <w:pStyle w:val="TOCHeading"/>
      </w:pPr>
      <w:r w:rsidRPr="00E9736B">
        <w:rPr>
          <w:b/>
        </w:rPr>
        <w:t>Giải pháp về dữ liệu:</w:t>
      </w:r>
      <w:r w:rsidR="004F0B3C" w:rsidRPr="00E9736B">
        <w:rPr>
          <w:i w:val="0"/>
        </w:rPr>
        <w:t xml:space="preserve"> Sử dụng kết hợp đồng thời 2 giải pháp thu thập dữ liệu và sử dụng dữ liệu giả lập.</w:t>
      </w:r>
    </w:p>
    <w:p w:rsidR="007C2619" w:rsidRPr="00E9736B" w:rsidRDefault="007C2619" w:rsidP="00D0348B">
      <w:pPr>
        <w:pStyle w:val="ListParagraph"/>
      </w:pPr>
      <w:r w:rsidRPr="00E9736B">
        <w:t>Thu thập dữ liệu câu</w:t>
      </w:r>
      <w:r w:rsidR="000618C0" w:rsidRPr="00E9736B">
        <w:t xml:space="preserve"> hỏi</w:t>
      </w:r>
      <w:r w:rsidR="002B2D1B" w:rsidRPr="00E9736B">
        <w:t xml:space="preserve"> trên webiste</w:t>
      </w:r>
      <w:r w:rsidRPr="00E9736B">
        <w:t xml:space="preserve"> Olm.vn</w:t>
      </w:r>
      <w:r w:rsidR="008C1D45" w:rsidRPr="00E9736B">
        <w:t>.</w:t>
      </w:r>
    </w:p>
    <w:p w:rsidR="007C2619" w:rsidRPr="00E9736B" w:rsidRDefault="004F0B3C" w:rsidP="00D0348B">
      <w:pPr>
        <w:pStyle w:val="ListParagraph"/>
      </w:pPr>
      <w:r w:rsidRPr="00E9736B">
        <w:t xml:space="preserve">Sử dụng </w:t>
      </w:r>
      <w:r w:rsidR="000618C0" w:rsidRPr="00E9736B">
        <w:t>d</w:t>
      </w:r>
      <w:r w:rsidR="007C2619" w:rsidRPr="00E9736B">
        <w:t>ữ liệu giả lập</w:t>
      </w:r>
      <w:r w:rsidR="002B2D1B" w:rsidRPr="00E9736B">
        <w:t xml:space="preserve"> trên website</w:t>
      </w:r>
      <w:r w:rsidR="007C2619" w:rsidRPr="00E9736B">
        <w:t xml:space="preserve"> Mockaroo.com</w:t>
      </w:r>
      <w:r w:rsidR="008C1D45" w:rsidRPr="00E9736B">
        <w:t>.</w:t>
      </w:r>
    </w:p>
    <w:p w:rsidR="00C31705" w:rsidRPr="00E9736B" w:rsidRDefault="00C31705" w:rsidP="00D0348B">
      <w:pPr>
        <w:pStyle w:val="TOCHeading"/>
      </w:pPr>
      <w:r w:rsidRPr="00E9736B">
        <w:rPr>
          <w:b/>
        </w:rPr>
        <w:t>Giải pháp phần mềm</w:t>
      </w:r>
      <w:r w:rsidR="000962CE" w:rsidRPr="00E9736B">
        <w:rPr>
          <w:b/>
        </w:rPr>
        <w:t>:</w:t>
      </w:r>
      <w:r w:rsidR="000962CE" w:rsidRPr="00E9736B">
        <w:t xml:space="preserve"> </w:t>
      </w:r>
      <w:r w:rsidR="000962CE" w:rsidRPr="00E9736B">
        <w:rPr>
          <w:i w:val="0"/>
        </w:rPr>
        <w:t>Sử dụng kết hợp các công nghệ dưới đây:</w:t>
      </w:r>
    </w:p>
    <w:p w:rsidR="000962CE" w:rsidRPr="00E9736B" w:rsidRDefault="000962CE" w:rsidP="00D0348B">
      <w:pPr>
        <w:pStyle w:val="ListParagraph"/>
      </w:pPr>
      <w:r w:rsidRPr="00E9736B">
        <w:t xml:space="preserve">Máy tìm kiếm(Search Engine): </w:t>
      </w:r>
      <w:r w:rsidR="0049060C">
        <w:rPr>
          <w:i/>
        </w:rPr>
        <w:t>Elasticsearch v5.6.9</w:t>
      </w:r>
      <w:r w:rsidRPr="00E9736B">
        <w:t>.</w:t>
      </w:r>
    </w:p>
    <w:p w:rsidR="000962CE" w:rsidRPr="00E9736B" w:rsidRDefault="000962CE" w:rsidP="00D0348B">
      <w:pPr>
        <w:pStyle w:val="ListParagraph"/>
      </w:pPr>
      <w:r w:rsidRPr="00E9736B">
        <w:t xml:space="preserve">Cơ sở dữ liệu: </w:t>
      </w:r>
      <w:r w:rsidRPr="00E9736B">
        <w:rPr>
          <w:i/>
        </w:rPr>
        <w:t>Mongodb 3.4.10.</w:t>
      </w:r>
    </w:p>
    <w:p w:rsidR="007E3C5D" w:rsidRDefault="007E3C5D" w:rsidP="007E3C5D">
      <w:pPr>
        <w:pStyle w:val="ListParagraph"/>
      </w:pPr>
      <w:r w:rsidRPr="007E3C5D">
        <w:lastRenderedPageBreak/>
        <w:t xml:space="preserve">Backend Runtime Environment: </w:t>
      </w:r>
      <w:r w:rsidRPr="007E3C5D">
        <w:rPr>
          <w:i/>
        </w:rPr>
        <w:t>Nodejs v6.11.4.</w:t>
      </w:r>
    </w:p>
    <w:p w:rsidR="007E3C5D" w:rsidRDefault="007E3C5D" w:rsidP="007E3C5D">
      <w:pPr>
        <w:pStyle w:val="ListParagraph"/>
      </w:pPr>
      <w:r w:rsidRPr="007E3C5D">
        <w:t xml:space="preserve">Backend API: </w:t>
      </w:r>
      <w:r w:rsidRPr="007E3C5D">
        <w:rPr>
          <w:i/>
        </w:rPr>
        <w:t>Apollo GraphQL</w:t>
      </w:r>
      <w:r>
        <w:t>.</w:t>
      </w:r>
    </w:p>
    <w:p w:rsidR="000962CE" w:rsidRPr="00E9736B" w:rsidRDefault="000962CE" w:rsidP="00D0348B">
      <w:pPr>
        <w:pStyle w:val="ListParagraph"/>
      </w:pPr>
      <w:r w:rsidRPr="00E9736B">
        <w:t xml:space="preserve">Backend API: </w:t>
      </w:r>
      <w:r w:rsidRPr="007E3C5D">
        <w:rPr>
          <w:i/>
        </w:rPr>
        <w:t>Expressjs v4.16.0.</w:t>
      </w:r>
    </w:p>
    <w:p w:rsidR="000962CE" w:rsidRPr="00E9736B" w:rsidRDefault="000962CE" w:rsidP="00D0348B">
      <w:pPr>
        <w:pStyle w:val="ListParagraph"/>
      </w:pPr>
      <w:r w:rsidRPr="00E9736B">
        <w:t xml:space="preserve">Máy hiển thị công thức toán học trên trình duyệt(Display engine for mathematics): </w:t>
      </w:r>
      <w:r w:rsidRPr="00E9736B">
        <w:rPr>
          <w:i/>
        </w:rPr>
        <w:t>Mathjax v2.7.2.</w:t>
      </w:r>
    </w:p>
    <w:p w:rsidR="007E3C5D" w:rsidRPr="007E3C5D" w:rsidRDefault="007E3C5D" w:rsidP="007E3C5D">
      <w:pPr>
        <w:pStyle w:val="ListParagraph"/>
      </w:pPr>
      <w:r w:rsidRPr="007E3C5D">
        <w:rPr>
          <w:shd w:val="clear" w:color="auto" w:fill="FFFFFF"/>
        </w:rPr>
        <w:t>Tách từ tiếng Việ</w:t>
      </w:r>
      <w:r>
        <w:rPr>
          <w:shd w:val="clear" w:color="auto" w:fill="FFFFFF"/>
        </w:rPr>
        <w:t xml:space="preserve">t: </w:t>
      </w:r>
      <w:r w:rsidRPr="007E3C5D">
        <w:rPr>
          <w:i/>
          <w:shd w:val="clear" w:color="auto" w:fill="FFFFFF"/>
        </w:rPr>
        <w:t>Vitk v5.0 &amp; vntk v1.2.1</w:t>
      </w:r>
    </w:p>
    <w:p w:rsidR="000962CE" w:rsidRPr="00E9736B" w:rsidRDefault="000962CE" w:rsidP="007E3C5D">
      <w:pPr>
        <w:pStyle w:val="ListParagraph"/>
      </w:pPr>
      <w:r w:rsidRPr="00E9736B">
        <w:t xml:space="preserve">Công nghệ truyền thông điệp tức thời (Instant messaging and Video Call): </w:t>
      </w:r>
      <w:r w:rsidRPr="00E9736B">
        <w:rPr>
          <w:i/>
        </w:rPr>
        <w:t>PeerJS v0.3.14 trên nền WebRTC</w:t>
      </w:r>
    </w:p>
    <w:p w:rsidR="000962CE" w:rsidRPr="00E9736B" w:rsidRDefault="000962CE" w:rsidP="00D0348B">
      <w:pPr>
        <w:pStyle w:val="TOCHeading"/>
        <w:rPr>
          <w:i w:val="0"/>
        </w:rPr>
      </w:pPr>
      <w:r w:rsidRPr="00E9736B">
        <w:rPr>
          <w:rStyle w:val="TOCHeadingChar"/>
          <w:b/>
          <w:i/>
        </w:rPr>
        <w:t>Giải pháp phần cứng</w:t>
      </w:r>
      <w:r w:rsidRPr="00E9736B">
        <w:rPr>
          <w:rStyle w:val="TOCHeadingChar"/>
          <w:b/>
        </w:rPr>
        <w:t>:</w:t>
      </w:r>
      <w:r w:rsidRPr="00E9736B">
        <w:t xml:space="preserve"> </w:t>
      </w:r>
      <w:r w:rsidRPr="00E9736B">
        <w:rPr>
          <w:i w:val="0"/>
        </w:rPr>
        <w:t>Triển khai hệ thống trên các dịch vụ điện toán đám mây bao gồm:</w:t>
      </w:r>
    </w:p>
    <w:p w:rsidR="000962CE" w:rsidRPr="00E9736B" w:rsidRDefault="000962CE" w:rsidP="00D0348B">
      <w:pPr>
        <w:pStyle w:val="ListParagraph"/>
        <w:rPr>
          <w:i/>
        </w:rPr>
      </w:pPr>
      <w:r w:rsidRPr="00E9736B">
        <w:rPr>
          <w:i/>
        </w:rPr>
        <w:t>Amazon EC2.</w:t>
      </w:r>
    </w:p>
    <w:p w:rsidR="000962CE" w:rsidRDefault="000962CE" w:rsidP="00D0348B">
      <w:pPr>
        <w:pStyle w:val="ListParagraph"/>
        <w:rPr>
          <w:i/>
        </w:rPr>
      </w:pPr>
      <w:r w:rsidRPr="00E9736B">
        <w:rPr>
          <w:i/>
        </w:rPr>
        <w:t>Google Firebase.</w:t>
      </w:r>
    </w:p>
    <w:p w:rsidR="004B7701" w:rsidRDefault="004B7701" w:rsidP="00D0348B">
      <w:pPr>
        <w:pStyle w:val="ListParagraph"/>
        <w:rPr>
          <w:i/>
        </w:rPr>
      </w:pPr>
      <w:r>
        <w:rPr>
          <w:i/>
        </w:rPr>
        <w:t>Mongodb Mlab</w:t>
      </w:r>
    </w:p>
    <w:p w:rsidR="0084051C" w:rsidRDefault="004B7701" w:rsidP="0084051C">
      <w:pPr>
        <w:pStyle w:val="ListParagraph"/>
        <w:suppressAutoHyphens w:val="0"/>
        <w:spacing w:before="0" w:after="0" w:line="259" w:lineRule="auto"/>
        <w:jc w:val="left"/>
        <w:sectPr w:rsidR="0084051C" w:rsidSect="00524628">
          <w:pgSz w:w="11907" w:h="16839" w:code="9"/>
          <w:pgMar w:top="1418" w:right="851" w:bottom="1134" w:left="1985" w:header="0" w:footer="0" w:gutter="0"/>
          <w:cols w:space="720"/>
          <w:formProt w:val="0"/>
          <w:docGrid w:linePitch="381" w:charSpace="-14337"/>
        </w:sectPr>
      </w:pPr>
      <w:r w:rsidRPr="0084051C">
        <w:rPr>
          <w:i/>
        </w:rPr>
        <w:t>Elastic Cloud</w:t>
      </w:r>
    </w:p>
    <w:p w:rsidR="000F4B69" w:rsidRPr="000F4B69" w:rsidRDefault="000F4B69" w:rsidP="000F4B69">
      <w:pPr>
        <w:pStyle w:val="ListParagraph"/>
        <w:keepNext/>
        <w:keepLines/>
        <w:numPr>
          <w:ilvl w:val="0"/>
          <w:numId w:val="48"/>
        </w:numPr>
        <w:spacing w:after="480"/>
        <w:jc w:val="center"/>
        <w:outlineLvl w:val="0"/>
        <w:rPr>
          <w:b/>
          <w:vanish/>
        </w:rPr>
      </w:pPr>
      <w:bookmarkStart w:id="40" w:name="_Toc499273314"/>
      <w:bookmarkStart w:id="41" w:name="_Toc502133423"/>
      <w:bookmarkStart w:id="42" w:name="_Toc502906627"/>
      <w:bookmarkStart w:id="43" w:name="_Toc502906722"/>
      <w:bookmarkStart w:id="44" w:name="_Toc512946116"/>
      <w:bookmarkStart w:id="45" w:name="_Toc512946216"/>
      <w:bookmarkStart w:id="46" w:name="_Toc512952996"/>
      <w:bookmarkStart w:id="47" w:name="_Toc512960865"/>
      <w:bookmarkStart w:id="48" w:name="_Toc512982743"/>
      <w:bookmarkStart w:id="49" w:name="_Toc513042488"/>
      <w:bookmarkStart w:id="50" w:name="_Toc513042597"/>
      <w:bookmarkStart w:id="51" w:name="_Toc513042707"/>
      <w:bookmarkStart w:id="52" w:name="_Toc513042817"/>
      <w:bookmarkStart w:id="53" w:name="_Toc513042927"/>
      <w:bookmarkStart w:id="54" w:name="_Toc513043037"/>
      <w:bookmarkStart w:id="55" w:name="_Toc513043146"/>
      <w:bookmarkStart w:id="56" w:name="_Toc513043272"/>
      <w:bookmarkStart w:id="57" w:name="_Toc513043386"/>
      <w:bookmarkStart w:id="58" w:name="_Toc513043500"/>
      <w:bookmarkStart w:id="59" w:name="_Toc513043614"/>
      <w:bookmarkStart w:id="60" w:name="_Toc513043722"/>
      <w:bookmarkStart w:id="61" w:name="_Toc513043830"/>
      <w:bookmarkStart w:id="62" w:name="_Toc513044042"/>
      <w:bookmarkStart w:id="63" w:name="_Toc513500861"/>
      <w:bookmarkStart w:id="64" w:name="_Toc513501057"/>
      <w:bookmarkStart w:id="65" w:name="_Toc513502264"/>
      <w:bookmarkStart w:id="66" w:name="_Toc513502353"/>
      <w:bookmarkStart w:id="67" w:name="_Toc513503758"/>
      <w:bookmarkStart w:id="68" w:name="_Toc513661506"/>
      <w:bookmarkStart w:id="69" w:name="_Toc513661586"/>
      <w:bookmarkStart w:id="70" w:name="_Toc513674840"/>
      <w:bookmarkStart w:id="71" w:name="_Toc513675183"/>
      <w:bookmarkStart w:id="72" w:name="_Toc513677349"/>
      <w:bookmarkStart w:id="73" w:name="_Toc513677459"/>
      <w:bookmarkStart w:id="74" w:name="_Toc513677540"/>
      <w:bookmarkStart w:id="75" w:name="_Toc513677623"/>
      <w:bookmarkStart w:id="76" w:name="_Toc513677704"/>
      <w:bookmarkStart w:id="77" w:name="_Toc513677785"/>
      <w:bookmarkStart w:id="78" w:name="_Toc513681124"/>
      <w:bookmarkStart w:id="79" w:name="_Toc513682367"/>
      <w:bookmarkStart w:id="80" w:name="_Toc513686238"/>
      <w:bookmarkStart w:id="81" w:name="_Toc513686983"/>
      <w:bookmarkStart w:id="82" w:name="_Toc513687069"/>
      <w:bookmarkStart w:id="83" w:name="_Toc513687238"/>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84051C" w:rsidRPr="00800E05" w:rsidRDefault="0084051C" w:rsidP="00244011">
      <w:pPr>
        <w:pStyle w:val="Heading1"/>
      </w:pPr>
      <w:bookmarkStart w:id="84" w:name="_Toc513687239"/>
      <w:r w:rsidRPr="00800E05">
        <w:t>Chương 2</w:t>
      </w:r>
      <w:r w:rsidRPr="00800E05">
        <w:br/>
        <w:t>TỔNG QUAN CÁC GIẢI PHÁP DỮ LIỆU, CÔNG NGHỆ</w:t>
      </w:r>
      <w:bookmarkEnd w:id="84"/>
    </w:p>
    <w:p w:rsidR="00F075B3" w:rsidRPr="00F075B3" w:rsidRDefault="00F075B3" w:rsidP="00F075B3">
      <w:pPr>
        <w:pStyle w:val="ListParagraph"/>
        <w:numPr>
          <w:ilvl w:val="0"/>
          <w:numId w:val="35"/>
        </w:numPr>
        <w:outlineLvl w:val="1"/>
        <w:rPr>
          <w:b/>
          <w:vanish/>
        </w:rPr>
      </w:pPr>
      <w:bookmarkStart w:id="85" w:name="_Toc513686240"/>
      <w:bookmarkStart w:id="86" w:name="_Toc513686985"/>
      <w:bookmarkStart w:id="87" w:name="_Toc513687071"/>
      <w:bookmarkStart w:id="88" w:name="_Toc513687240"/>
      <w:bookmarkEnd w:id="85"/>
      <w:bookmarkEnd w:id="86"/>
      <w:bookmarkEnd w:id="87"/>
      <w:bookmarkEnd w:id="88"/>
    </w:p>
    <w:p w:rsidR="002B2D1B" w:rsidRPr="00F075B3" w:rsidRDefault="002B2D1B" w:rsidP="007D4457">
      <w:pPr>
        <w:pStyle w:val="Heading2"/>
      </w:pPr>
      <w:bookmarkStart w:id="89" w:name="_Toc513687241"/>
      <w:r w:rsidRPr="00F075B3">
        <w:t>Giải pháp thu thập dữ liệu trên website Olm.vn</w:t>
      </w:r>
      <w:bookmarkEnd w:id="89"/>
    </w:p>
    <w:p w:rsidR="00CF0820" w:rsidRPr="00E9736B" w:rsidRDefault="00FE3602" w:rsidP="00D0348B">
      <w:pPr>
        <w:pStyle w:val="onvn"/>
      </w:pPr>
      <w:r w:rsidRPr="00E9736B">
        <w:t xml:space="preserve">Olm.vn là hệ thống dạy học trực tuyến nhằm giúp học sinh học môn Toán một cách dễ dàng và hiệu quả, thuộc quyền quản lý của Trung tâm Khoa học Tính toán - ĐH Sư phạm Hà Nội &amp;&amp; Công ty C.P. Khoa học và Công nghệ Giáo dục. Tên miền Olm.vn được triển khai vào tháng 9 năm 2012, đến nay web site này đã có khoảng 1,4 triệu thành viên với số người dùng online tại một thời điểm đạt 1500 truy cập. Như đã đề cập ở mục 1.2 thì website này được xếp vào </w:t>
      </w:r>
      <w:r w:rsidR="00CF0820" w:rsidRPr="00E9736B">
        <w:t xml:space="preserve">các trang web học tập. Nó ra đời không phải để giải quyết vấn đề hỏi đáp tức thời. Tuy nhiên tính năng hỏi đáp cộng đồng của Olm.vn khá tốt. </w:t>
      </w:r>
    </w:p>
    <w:p w:rsidR="000F4B69" w:rsidRDefault="000A571D" w:rsidP="000F4B69">
      <w:pPr>
        <w:keepNext/>
        <w:spacing w:before="120" w:after="120"/>
        <w:ind w:firstLine="0"/>
      </w:pPr>
      <w:r w:rsidRPr="00E9736B">
        <w:rPr>
          <w:noProof/>
          <w:szCs w:val="28"/>
        </w:rPr>
        <w:lastRenderedPageBreak/>
        <mc:AlternateContent>
          <mc:Choice Requires="wpc">
            <w:drawing>
              <wp:inline distT="0" distB="0" distL="0" distR="0">
                <wp:extent cx="5667374" cy="4150360"/>
                <wp:effectExtent l="0" t="0" r="0" b="254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4" name="Picture 134"/>
                          <pic:cNvPicPr/>
                        </pic:nvPicPr>
                        <pic:blipFill>
                          <a:blip r:embed="rId18">
                            <a:extLst>
                              <a:ext uri="{28A0092B-C50C-407E-A947-70E740481C1C}">
                                <a14:useLocalDpi xmlns:a14="http://schemas.microsoft.com/office/drawing/2010/main" val="0"/>
                              </a:ext>
                            </a:extLst>
                          </a:blip>
                          <a:srcRect/>
                          <a:stretch>
                            <a:fillRect/>
                          </a:stretch>
                        </pic:blipFill>
                        <pic:spPr bwMode="auto">
                          <a:xfrm>
                            <a:off x="0" y="35560"/>
                            <a:ext cx="5666106" cy="4114800"/>
                          </a:xfrm>
                          <a:prstGeom prst="rect">
                            <a:avLst/>
                          </a:prstGeom>
                          <a:noFill/>
                          <a:ln>
                            <a:noFill/>
                          </a:ln>
                        </pic:spPr>
                      </pic:pic>
                    </wpc:wpc>
                  </a:graphicData>
                </a:graphic>
              </wp:inline>
            </w:drawing>
          </mc:Choice>
          <mc:Fallback>
            <w:pict>
              <v:group w14:anchorId="207AABB0" id="Canvas 3" o:spid="_x0000_s1026" editas="canvas" style="width:446.25pt;height:326.8pt;mso-position-horizontal-relative:char;mso-position-vertical-relative:line" coordsize="56667,41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67;height:41503;visibility:visible;mso-wrap-style:square">
                  <v:fill o:detectmouseclick="t"/>
                  <v:path o:connecttype="none"/>
                </v:shape>
                <v:shape id="Picture 134" o:spid="_x0000_s1028" type="#_x0000_t75" style="position:absolute;top:355;width:56661;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">
                  <v:imagedata r:id="rId19" o:title=""/>
                </v:shape>
                <w10:anchorlock/>
              </v:group>
            </w:pict>
          </mc:Fallback>
        </mc:AlternateContent>
      </w:r>
    </w:p>
    <w:p w:rsidR="000E222F" w:rsidRDefault="000F4B69" w:rsidP="000F4B69">
      <w:pPr>
        <w:pStyle w:val="Captions"/>
      </w:pPr>
      <w:bookmarkStart w:id="90" w:name="_Toc513686621"/>
      <w:r>
        <w:t xml:space="preserve">Hình </w:t>
      </w:r>
      <w:fldSimple w:instr=" STYLEREF 1 \s ">
        <w:r w:rsidR="00244011">
          <w:rPr>
            <w:noProof/>
          </w:rPr>
          <w:t>2</w:t>
        </w:r>
      </w:fldSimple>
      <w:r>
        <w:t>.</w:t>
      </w:r>
      <w:fldSimple w:instr=" SEQ Hình \* ARABIC \s 1 ">
        <w:r w:rsidR="00244011">
          <w:rPr>
            <w:noProof/>
          </w:rPr>
          <w:t>1</w:t>
        </w:r>
      </w:fldSimple>
      <w:r>
        <w:t>: Một câu hỏi trên website Olm.vn</w:t>
      </w:r>
      <w:bookmarkEnd w:id="90"/>
    </w:p>
    <w:p w:rsidR="000F4B69" w:rsidRDefault="000F4B69" w:rsidP="00D0348B">
      <w:pPr>
        <w:pStyle w:val="onvn"/>
      </w:pPr>
    </w:p>
    <w:p w:rsidR="00360757" w:rsidRPr="00E9736B" w:rsidRDefault="00360757" w:rsidP="00D0348B">
      <w:pPr>
        <w:pStyle w:val="onvn"/>
      </w:pPr>
      <w:r w:rsidRPr="00E9736B">
        <w:t xml:space="preserve">Dữ liệu về một câu hỏi của Olm.vn chứa hầu hết các thông tin mà hệ thống </w:t>
      </w:r>
      <w:r w:rsidR="006F33ED" w:rsidRPr="00E9736B">
        <w:t>mới sẽ sử dụng, bao gồm</w:t>
      </w:r>
      <w:r w:rsidRPr="00E9736B">
        <w:t>:</w:t>
      </w:r>
    </w:p>
    <w:p w:rsidR="00360757" w:rsidRPr="00E9736B" w:rsidRDefault="00360757" w:rsidP="00D0348B">
      <w:pPr>
        <w:pStyle w:val="ListParagraph"/>
      </w:pPr>
      <w:r w:rsidRPr="00E9736B">
        <w:t>Nội dung câu hỏi</w:t>
      </w:r>
      <w:r w:rsidR="008055F5" w:rsidRPr="00E9736B">
        <w:t xml:space="preserve">: </w:t>
      </w:r>
    </w:p>
    <w:p w:rsidR="00360757" w:rsidRPr="00E9736B" w:rsidRDefault="006176B3" w:rsidP="00D0348B">
      <w:pPr>
        <w:pStyle w:val="ListParagraph"/>
      </w:pPr>
      <w:r w:rsidRPr="00E9736B">
        <w:t>Cấp học: Toán lớp 6.</w:t>
      </w:r>
    </w:p>
    <w:p w:rsidR="006176B3" w:rsidRPr="00E9736B" w:rsidRDefault="006176B3" w:rsidP="00D0348B">
      <w:pPr>
        <w:pStyle w:val="ListParagraph"/>
      </w:pPr>
      <w:r w:rsidRPr="00E9736B">
        <w:t>Nhãn: Tìm x.</w:t>
      </w:r>
    </w:p>
    <w:p w:rsidR="006176B3" w:rsidRPr="00E9736B" w:rsidRDefault="006176B3" w:rsidP="00D0348B">
      <w:pPr>
        <w:pStyle w:val="ListParagraph"/>
      </w:pPr>
      <w:r w:rsidRPr="00E9736B">
        <w:t>Câu trả lời.</w:t>
      </w:r>
    </w:p>
    <w:p w:rsidR="006176B3" w:rsidRPr="00E9736B" w:rsidRDefault="006176B3" w:rsidP="00D0348B">
      <w:pPr>
        <w:pStyle w:val="ListParagraph"/>
      </w:pPr>
      <w:r w:rsidRPr="00E9736B">
        <w:t>Đánh giá chất lượng câu trả lời: Đúng 5, Sai 0.</w:t>
      </w:r>
    </w:p>
    <w:p w:rsidR="006176B3" w:rsidRPr="00E9736B" w:rsidRDefault="006176B3" w:rsidP="00D0348B">
      <w:pPr>
        <w:pStyle w:val="onvn"/>
      </w:pPr>
      <w:r w:rsidRPr="00E9736B">
        <w:t xml:space="preserve">Mặt khác Olm.vn sử dụng máy hiển thị công thức MathQuill để hiện thị công thức toán học định dạng LaTeX. Đây cũng là định dạng công thức mà hệ thống hỗ trợ. Do tính phù hợp nên giải pháp được đề xuất là sử dụng dữ liệu hỏi đáp của Olm.vn làm dữ liệu hỏi đáp cho hệ thống mới. </w:t>
      </w:r>
    </w:p>
    <w:p w:rsidR="006176B3" w:rsidRPr="00E9736B" w:rsidRDefault="00F075B3" w:rsidP="007D4457">
      <w:pPr>
        <w:pStyle w:val="Heading2"/>
      </w:pPr>
      <w:bookmarkStart w:id="91" w:name="_Toc513687242"/>
      <w:r>
        <w:lastRenderedPageBreak/>
        <w:t>Sử</w:t>
      </w:r>
      <w:r w:rsidR="002B2D1B" w:rsidRPr="00E9736B">
        <w:t xml:space="preserve"> dụng dữ liệu giả lập trên website Mockaroo.com</w:t>
      </w:r>
      <w:bookmarkEnd w:id="91"/>
    </w:p>
    <w:p w:rsidR="006176B3" w:rsidRPr="00E9736B" w:rsidRDefault="006176B3" w:rsidP="00D0348B">
      <w:pPr>
        <w:pStyle w:val="onvn"/>
      </w:pPr>
      <w:r w:rsidRPr="00E9736B">
        <w:t xml:space="preserve">Mockaroo.com là một website </w:t>
      </w:r>
      <w:r w:rsidR="0009364C" w:rsidRPr="00E9736B">
        <w:t>làm dịch vụ tạo dữ liệu mẫu và cung cấp các API cho phép sử dụng các dữ liệu mẫu của họ. Mockaroo hỗ trợ hầu hết các dạng dữ liệu cần thiết. Người dùng có thể tự xây dựng lược đồ dữ liệu(schema) của mình và Mockaroo sẽ tự động tạo dữ liệu mẫu theo đó và cho phép trích xuất ra nhiều định dạ</w:t>
      </w:r>
      <w:r w:rsidR="00391436">
        <w:t>ng khác nhau.</w:t>
      </w:r>
    </w:p>
    <w:p w:rsidR="0009364C" w:rsidRPr="00E9736B" w:rsidRDefault="0009364C" w:rsidP="00D0348B">
      <w:pPr>
        <w:pStyle w:val="onvn"/>
      </w:pPr>
      <w:r w:rsidRPr="00E9736B">
        <w:t xml:space="preserve">Trong trường hợp xây dựng hệ thống, dữ liệu </w:t>
      </w:r>
      <w:r w:rsidR="00391436">
        <w:t>thông tin</w:t>
      </w:r>
      <w:r w:rsidRPr="00E9736B">
        <w:t xml:space="preserve"> cá nhân của người dùng đòi hỏi phải sử dụng dữ liệu mẫu. Do đó việc sử dụng dữ liệu mẫu của Mockaroo là một lựa chọn hợp lý.</w:t>
      </w:r>
    </w:p>
    <w:p w:rsidR="0050189A" w:rsidRPr="00E9736B" w:rsidRDefault="00F075B3" w:rsidP="007D4457">
      <w:pPr>
        <w:pStyle w:val="Heading2"/>
      </w:pPr>
      <w:bookmarkStart w:id="92" w:name="_Toc513687243"/>
      <w:r>
        <w:t>M</w:t>
      </w:r>
      <w:r w:rsidR="00F04156" w:rsidRPr="00E9736B">
        <w:t>áy tìm kiếm(Se</w:t>
      </w:r>
      <w:r w:rsidR="009210F7">
        <w:t>arch Engine): Elasticsearch v5.6</w:t>
      </w:r>
      <w:r w:rsidR="00F04156" w:rsidRPr="00E9736B">
        <w:t>.</w:t>
      </w:r>
      <w:r w:rsidR="009210F7">
        <w:t>9</w:t>
      </w:r>
      <w:bookmarkEnd w:id="92"/>
    </w:p>
    <w:p w:rsidR="00F04156" w:rsidRPr="00E9736B" w:rsidRDefault="00F04156" w:rsidP="00D0348B">
      <w:pPr>
        <w:pStyle w:val="onvn"/>
      </w:pPr>
      <w:r w:rsidRPr="00E9736B">
        <w:t>Elasticsearch là một máy tìm kiếm và phân tích dữ liệu phân tán, mã nguồn mở được xây dựng trên nền của Apache Lucene –</w:t>
      </w:r>
      <w:r w:rsidR="000E6ABF">
        <w:t>thư viện tìm kiếm toàn văn</w:t>
      </w:r>
      <w:sdt>
        <w:sdtPr>
          <w:id w:val="-645199852"/>
          <w:citation/>
        </w:sdtPr>
        <w:sdtEndPr/>
        <w:sdtContent>
          <w:r w:rsidR="00941168">
            <w:fldChar w:fldCharType="begin"/>
          </w:r>
          <w:r w:rsidR="00941168">
            <w:instrText xml:space="preserve">CITATION Cli15 \l 1033 </w:instrText>
          </w:r>
          <w:r w:rsidR="00941168">
            <w:fldChar w:fldCharType="separate"/>
          </w:r>
          <w:r w:rsidR="00244011">
            <w:rPr>
              <w:noProof/>
            </w:rPr>
            <w:t xml:space="preserve"> </w:t>
          </w:r>
          <w:r w:rsidR="00244011" w:rsidRPr="00244011">
            <w:rPr>
              <w:noProof/>
            </w:rPr>
            <w:t>[1]</w:t>
          </w:r>
          <w:r w:rsidR="00941168">
            <w:fldChar w:fldCharType="end"/>
          </w:r>
        </w:sdtContent>
      </w:sdt>
      <w:r w:rsidRPr="00E9736B">
        <w:t xml:space="preserve">. Kể từ phiên bản đầu tiên của Elasticsearch </w:t>
      </w:r>
      <w:r w:rsidR="00391436">
        <w:t xml:space="preserve">- </w:t>
      </w:r>
      <w:r w:rsidRPr="00E9736B">
        <w:t>năm 2010, nó đã nhanh chóng trở thành công cụ tìm kiếm phổ biến nhấ</w:t>
      </w:r>
      <w:r w:rsidR="00E62C16">
        <w:t>t,</w:t>
      </w:r>
      <w:r w:rsidRPr="00E9736B">
        <w:t>thường được sử dụng cho tìm kiếm toàn văn(f</w:t>
      </w:r>
      <w:r w:rsidR="00941168">
        <w:t>ull text search) và</w:t>
      </w:r>
      <w:r w:rsidR="00E62C16">
        <w:t xml:space="preserve"> hiện đang được sử dụng trong hệ thống Stack Overflow.</w:t>
      </w:r>
      <w:sdt>
        <w:sdtPr>
          <w:id w:val="420304580"/>
          <w:citation/>
        </w:sdtPr>
        <w:sdtEndPr/>
        <w:sdtContent>
          <w:r w:rsidR="00E62C16">
            <w:fldChar w:fldCharType="begin"/>
          </w:r>
          <w:r w:rsidR="00941168">
            <w:instrText xml:space="preserve">CITATION Nic16 \l 1033 </w:instrText>
          </w:r>
          <w:r w:rsidR="00E62C16">
            <w:fldChar w:fldCharType="separate"/>
          </w:r>
          <w:r w:rsidR="00244011">
            <w:rPr>
              <w:noProof/>
            </w:rPr>
            <w:t xml:space="preserve"> </w:t>
          </w:r>
          <w:r w:rsidR="00244011" w:rsidRPr="00244011">
            <w:rPr>
              <w:noProof/>
            </w:rPr>
            <w:t>[2]</w:t>
          </w:r>
          <w:r w:rsidR="00E62C16">
            <w:fldChar w:fldCharType="end"/>
          </w:r>
        </w:sdtContent>
      </w:sdt>
    </w:p>
    <w:p w:rsidR="00F04156" w:rsidRPr="00E9736B" w:rsidRDefault="00F04156" w:rsidP="00D0348B">
      <w:pPr>
        <w:pStyle w:val="onvn"/>
      </w:pPr>
      <w:r w:rsidRPr="00E9736B">
        <w:t xml:space="preserve">Các </w:t>
      </w:r>
      <w:r w:rsidRPr="00E9736B">
        <w:rPr>
          <w:b/>
          <w:i/>
        </w:rPr>
        <w:t>lợi ích</w:t>
      </w:r>
      <w:r w:rsidRPr="00E9736B">
        <w:t xml:space="preserve"> có được khi sử dụng Elasticsearch:</w:t>
      </w:r>
    </w:p>
    <w:p w:rsidR="00F04156" w:rsidRPr="00E9736B" w:rsidRDefault="00F04156" w:rsidP="00D0348B">
      <w:pPr>
        <w:pStyle w:val="ListParagraph"/>
      </w:pPr>
      <w:r w:rsidRPr="00E9736B">
        <w:t>Tìm kiếm toàn văn(full-text-search) rất nhanh, được đánh giá là gần với thời gian thực(near-realtime).</w:t>
      </w:r>
    </w:p>
    <w:p w:rsidR="00F04156" w:rsidRPr="00E9736B" w:rsidRDefault="00F04156" w:rsidP="00D0348B">
      <w:pPr>
        <w:pStyle w:val="ListParagraph"/>
      </w:pPr>
      <w:r w:rsidRPr="00E9736B">
        <w:t>Đánh chỉ mục rất nhanh, thông thường mất khoảng 1,2 giây hoặc ít hơn để dữ liệu cập nhật vào kho dữ liệu có thể tìm kiếm được.</w:t>
      </w:r>
    </w:p>
    <w:p w:rsidR="00F04156" w:rsidRPr="00E9736B" w:rsidRDefault="00F04156" w:rsidP="00D0348B">
      <w:pPr>
        <w:pStyle w:val="ListParagraph"/>
      </w:pPr>
      <w:r w:rsidRPr="00E9736B">
        <w:t>Hỗ trợ RESTful API rất dễ dàng sử dụng.</w:t>
      </w:r>
    </w:p>
    <w:p w:rsidR="00F04156" w:rsidRPr="00E9736B" w:rsidRDefault="00F04156" w:rsidP="00D0348B">
      <w:pPr>
        <w:pStyle w:val="ListParagraph"/>
      </w:pPr>
      <w:r w:rsidRPr="00E9736B">
        <w:t>Hỗ trợ hầu hết các ngôn ngữ lập trình: Java, Python, PHP, JavaScript, Nodejs, Ruby,..</w:t>
      </w:r>
    </w:p>
    <w:p w:rsidR="00F04156" w:rsidRPr="00E9736B" w:rsidRDefault="00F04156" w:rsidP="00D0348B">
      <w:pPr>
        <w:pStyle w:val="ListParagraph"/>
      </w:pPr>
      <w:r w:rsidRPr="00E9736B">
        <w:t xml:space="preserve">Elasticsearch </w:t>
      </w:r>
      <w:bookmarkStart w:id="93" w:name="_Hlk497836694"/>
      <w:r w:rsidRPr="00E9736B">
        <w:t>mặc định được thiết kế cho phép lưu trữ dữ liệu phân tán dẫn đến việc mở rộng hệ thống khá dễ dàng</w:t>
      </w:r>
      <w:bookmarkEnd w:id="93"/>
      <w:r w:rsidRPr="00E9736B">
        <w:t>.</w:t>
      </w:r>
    </w:p>
    <w:p w:rsidR="00F04156" w:rsidRPr="00E9736B" w:rsidRDefault="00F04156" w:rsidP="00D0348B">
      <w:pPr>
        <w:pStyle w:val="onvn"/>
      </w:pPr>
      <w:r w:rsidRPr="00E9736B">
        <w:lastRenderedPageBreak/>
        <w:t xml:space="preserve">Trong trường hợp thực hiện </w:t>
      </w:r>
      <w:r w:rsidRPr="00E9736B">
        <w:rPr>
          <w:i/>
        </w:rPr>
        <w:t xml:space="preserve">xây dựng hệ thống hỏi đáp và tìm kiếm chuyên gia toán phổ thông, </w:t>
      </w:r>
      <w:r w:rsidRPr="00E9736B">
        <w:t>một trường hợp cần sử dụng Elasticsearch là tìm kiếm toàn văn(full-text-search) cho các câu hỏi tiếng Việ</w:t>
      </w:r>
      <w:r w:rsidR="00391436">
        <w:t>t.</w:t>
      </w:r>
    </w:p>
    <w:p w:rsidR="00F04156" w:rsidRPr="00E9736B" w:rsidRDefault="00F075B3" w:rsidP="007D4457">
      <w:pPr>
        <w:pStyle w:val="Heading2"/>
      </w:pPr>
      <w:bookmarkStart w:id="94" w:name="_Toc513687244"/>
      <w:r>
        <w:t>C</w:t>
      </w:r>
      <w:r w:rsidR="00EA1757" w:rsidRPr="00E9736B">
        <w:t>ơ sở dữ liệu: Mongodb 3.4.10</w:t>
      </w:r>
      <w:bookmarkEnd w:id="94"/>
    </w:p>
    <w:p w:rsidR="00EA1757" w:rsidRPr="00E9736B" w:rsidRDefault="00EA1757" w:rsidP="00D0348B">
      <w:pPr>
        <w:pStyle w:val="onvn"/>
      </w:pPr>
      <w:r w:rsidRPr="00E9736B">
        <w:t>MongoDB là một trong những cơ sở dữ liệu mã nguồn mở NoSQL</w:t>
      </w:r>
      <w:r w:rsidR="00E62C16">
        <w:t xml:space="preserve"> </w:t>
      </w:r>
      <w:r w:rsidRPr="00E9736B">
        <w:t>phổ biến nhất được biết bằng C++.</w:t>
      </w:r>
      <w:r w:rsidR="007F77AE">
        <w:t xml:space="preserve"> </w:t>
      </w:r>
      <w:r w:rsidR="00E62C16">
        <w:t xml:space="preserve">Được xây dựng trên kiến trúc lưu trữ </w:t>
      </w:r>
      <w:r w:rsidRPr="00E9736B">
        <w:t>tài liệu(document), nó lưu trữ dữ liệu trong các tài liệu dạng JSON</w:t>
      </w:r>
      <w:r w:rsidR="00E62C16">
        <w:t xml:space="preserve"> thay vì lưu trữ dữ liệu trong các dòng và cột như cơ sở dữ liệu truyền thống</w:t>
      </w:r>
      <w:sdt>
        <w:sdtPr>
          <w:id w:val="858235660"/>
          <w:citation/>
        </w:sdtPr>
        <w:sdtEndPr/>
        <w:sdtContent>
          <w:r w:rsidR="00E62C16">
            <w:fldChar w:fldCharType="begin"/>
          </w:r>
          <w:r w:rsidR="00941168">
            <w:instrText xml:space="preserve">CITATION Jay16 \l 1033 </w:instrText>
          </w:r>
          <w:r w:rsidR="00E62C16">
            <w:fldChar w:fldCharType="separate"/>
          </w:r>
          <w:r w:rsidR="00244011">
            <w:rPr>
              <w:noProof/>
            </w:rPr>
            <w:t xml:space="preserve"> </w:t>
          </w:r>
          <w:r w:rsidR="00244011" w:rsidRPr="00244011">
            <w:rPr>
              <w:noProof/>
            </w:rPr>
            <w:t>[3]</w:t>
          </w:r>
          <w:r w:rsidR="00E62C16">
            <w:fldChar w:fldCharType="end"/>
          </w:r>
        </w:sdtContent>
      </w:sdt>
      <w:r w:rsidRPr="00E9736B">
        <w:t>. Có thể lưu các bản ghi vào MongoDB mà không cần lo lắng về cấu trúc dữ liệu như là số trường, kiểu của trường lưu trữ</w:t>
      </w:r>
      <w:r w:rsidR="007F77AE">
        <w:t>.</w:t>
      </w:r>
    </w:p>
    <w:p w:rsidR="00EA1757" w:rsidRPr="00E9736B" w:rsidRDefault="00EA1757" w:rsidP="00D0348B">
      <w:pPr>
        <w:pStyle w:val="onvn"/>
      </w:pPr>
      <w:r w:rsidRPr="00E9736B">
        <w:rPr>
          <w:b/>
          <w:i/>
        </w:rPr>
        <w:t>Lợi ích</w:t>
      </w:r>
      <w:r w:rsidRPr="00E9736B">
        <w:t xml:space="preserve"> có được khi sử dụng MongoDB: </w:t>
      </w:r>
    </w:p>
    <w:p w:rsidR="00EA1757" w:rsidRPr="00E9736B" w:rsidRDefault="00EA1757" w:rsidP="00D0348B">
      <w:pPr>
        <w:pStyle w:val="ListParagraph"/>
      </w:pPr>
      <w:r w:rsidRPr="00E9736B">
        <w:t>Hiệu suất cao</w:t>
      </w:r>
    </w:p>
    <w:p w:rsidR="00EA1757" w:rsidRPr="00E9736B" w:rsidRDefault="00EA1757" w:rsidP="00D0348B">
      <w:pPr>
        <w:pStyle w:val="ListParagraph"/>
      </w:pPr>
      <w:r w:rsidRPr="00E9736B">
        <w:t>Tính sẵn sàng cao</w:t>
      </w:r>
    </w:p>
    <w:p w:rsidR="00EA1757" w:rsidRPr="00E9736B" w:rsidRDefault="00EA1757" w:rsidP="00D0348B">
      <w:pPr>
        <w:pStyle w:val="ListParagraph"/>
      </w:pPr>
      <w:r w:rsidRPr="00E9736B">
        <w:t>Hỗ trợ cân bằng tải.</w:t>
      </w:r>
    </w:p>
    <w:p w:rsidR="00EA1757" w:rsidRDefault="00EA1757" w:rsidP="00D0348B">
      <w:pPr>
        <w:pStyle w:val="ListParagraph"/>
      </w:pPr>
      <w:r w:rsidRPr="00E9736B">
        <w:t>Dễ dàng thay đổi và mở rộng</w:t>
      </w:r>
    </w:p>
    <w:p w:rsidR="006104D8" w:rsidRDefault="006104D8" w:rsidP="00D0348B">
      <w:pPr>
        <w:pStyle w:val="ListParagraph"/>
      </w:pPr>
      <w:r>
        <w:t>Cấu trúc các đối tượng có thể quan sát dễ dàng.</w:t>
      </w:r>
    </w:p>
    <w:p w:rsidR="006104D8" w:rsidRPr="00E9736B" w:rsidRDefault="006104D8" w:rsidP="00D0348B">
      <w:pPr>
        <w:pStyle w:val="ListParagraph"/>
      </w:pPr>
      <w:r>
        <w:t>Cho phép khả năng truy vấn sâu, không cần sử dụng các câu lệnh JOIN phức tạp.</w:t>
      </w:r>
    </w:p>
    <w:p w:rsidR="00EA1757" w:rsidRPr="00E9736B" w:rsidRDefault="00EA1757" w:rsidP="00D0348B">
      <w:pPr>
        <w:pStyle w:val="ListParagraph"/>
      </w:pPr>
      <w:r w:rsidRPr="00E9736B">
        <w:t>Hỗ trợ đa nền tảng</w:t>
      </w:r>
    </w:p>
    <w:p w:rsidR="00EA1757" w:rsidRPr="00E9736B" w:rsidRDefault="00EA1757" w:rsidP="00D0348B">
      <w:pPr>
        <w:pStyle w:val="ListParagraph"/>
      </w:pPr>
      <w:r w:rsidRPr="00E9736B">
        <w:t>Hỗ trợ hầu hết các ngôn ngữ lập trình phổ biến như C#, Java, PHP, Javascript...và các môi trường phát triển khác nhau.</w:t>
      </w:r>
    </w:p>
    <w:p w:rsidR="00C62041" w:rsidRDefault="00EA1757" w:rsidP="00C62041">
      <w:pPr>
        <w:pStyle w:val="onvn"/>
      </w:pPr>
      <w:r w:rsidRPr="00E9736B">
        <w:t xml:space="preserve">Trong trường hợp xây dựng </w:t>
      </w:r>
      <w:r w:rsidRPr="00403B6E">
        <w:rPr>
          <w:i/>
        </w:rPr>
        <w:t>hệ thống hỏi đáp và tìm kiếm chuyên gia</w:t>
      </w:r>
      <w:r w:rsidR="00403B6E">
        <w:rPr>
          <w:i/>
        </w:rPr>
        <w:t xml:space="preserve"> toán phổ thông</w:t>
      </w:r>
      <w:r w:rsidRPr="00E9736B">
        <w:t>, câu hỏi và câu trả lời là một trong những dữ liệu đòi hỏi đọc ghi với hiệu suất cao đồng thời không quan tâm nhiều đến tính nhất quá</w:t>
      </w:r>
      <w:r w:rsidR="009210F7">
        <w:t xml:space="preserve">n. Bên cạnh đó các khuôn dạng dữ liệu của các đối tượng trong hệ thống luôn có sự thay đổi. Vì </w:t>
      </w:r>
      <w:r w:rsidR="009210F7">
        <w:lastRenderedPageBreak/>
        <w:t xml:space="preserve">vậy lựa chọn </w:t>
      </w:r>
      <w:r w:rsidRPr="00E9736B">
        <w:t xml:space="preserve">MongoDB là </w:t>
      </w:r>
      <w:r w:rsidR="009210F7">
        <w:t>cơ sở dữ liệu chính</w:t>
      </w:r>
      <w:r w:rsidRPr="00E9736B">
        <w:t>. Phiên bản phù hợp là Mongodb 3.4.10 cho Ubuntu 16.04 x64.</w:t>
      </w:r>
    </w:p>
    <w:p w:rsidR="006104D8" w:rsidRDefault="006104D8" w:rsidP="00C62041">
      <w:pPr>
        <w:ind w:firstLine="0"/>
      </w:pPr>
      <w:r>
        <w:t>Các khái niệm trong Mongodb:</w:t>
      </w:r>
    </w:p>
    <w:p w:rsidR="006104D8" w:rsidRPr="006104D8" w:rsidRDefault="006104D8" w:rsidP="006104D8">
      <w:pPr>
        <w:pStyle w:val="ListParagraph"/>
        <w:rPr>
          <w:i/>
        </w:rPr>
      </w:pPr>
      <w:r>
        <w:rPr>
          <w:i/>
        </w:rPr>
        <w:t xml:space="preserve">Key: </w:t>
      </w:r>
      <w:r>
        <w:t>Thuộc tính</w:t>
      </w:r>
    </w:p>
    <w:p w:rsidR="006104D8" w:rsidRPr="006104D8" w:rsidRDefault="006104D8" w:rsidP="006104D8">
      <w:pPr>
        <w:pStyle w:val="ListParagraph"/>
        <w:rPr>
          <w:i/>
        </w:rPr>
      </w:pPr>
      <w:r>
        <w:rPr>
          <w:i/>
        </w:rPr>
        <w:t xml:space="preserve">Value: </w:t>
      </w:r>
      <w:r w:rsidRPr="006104D8">
        <w:t>Giá trị</w:t>
      </w:r>
    </w:p>
    <w:p w:rsidR="006104D8" w:rsidRDefault="006104D8" w:rsidP="006104D8">
      <w:pPr>
        <w:pStyle w:val="ListParagraph"/>
        <w:rPr>
          <w:i/>
        </w:rPr>
      </w:pPr>
      <w:r>
        <w:rPr>
          <w:i/>
        </w:rPr>
        <w:t xml:space="preserve">Document: </w:t>
      </w:r>
      <w:r w:rsidRPr="006104D8">
        <w:t>là tập hợp của một hay nhiều cặp</w:t>
      </w:r>
      <w:r>
        <w:rPr>
          <w:i/>
        </w:rPr>
        <w:t xml:space="preserve"> key-value</w:t>
      </w:r>
      <w:r w:rsidRPr="006104D8">
        <w:t xml:space="preserve"> theo một khuôn dạng dữ liệ</w:t>
      </w:r>
      <w:r w:rsidR="00436E3D">
        <w:t>u nhấ</w:t>
      </w:r>
      <w:r w:rsidRPr="006104D8">
        <w:t>t định.</w:t>
      </w:r>
    </w:p>
    <w:p w:rsidR="006104D8" w:rsidRPr="00436E3D" w:rsidRDefault="006104D8" w:rsidP="006104D8">
      <w:pPr>
        <w:pStyle w:val="ListParagraph"/>
        <w:rPr>
          <w:i/>
        </w:rPr>
      </w:pPr>
      <w:r w:rsidRPr="006104D8">
        <w:rPr>
          <w:i/>
        </w:rPr>
        <w:t>Collection</w:t>
      </w:r>
      <w:r>
        <w:rPr>
          <w:i/>
        </w:rPr>
        <w:t xml:space="preserve">: </w:t>
      </w:r>
      <w:r>
        <w:t>là tập hợp của nhiều Documents có cùng khuôn dạng dữ liệu.</w:t>
      </w:r>
    </w:p>
    <w:p w:rsidR="00436E3D" w:rsidRPr="006104D8" w:rsidRDefault="00436E3D" w:rsidP="006104D8">
      <w:pPr>
        <w:pStyle w:val="ListParagraph"/>
        <w:rPr>
          <w:i/>
        </w:rPr>
      </w:pPr>
      <w:r>
        <w:rPr>
          <w:i/>
        </w:rPr>
        <w:t xml:space="preserve">Database: </w:t>
      </w:r>
      <w:r>
        <w:t>là tập hợp một hay nhiều Collection.</w:t>
      </w:r>
    </w:p>
    <w:p w:rsidR="00EA1757" w:rsidRPr="00E9736B" w:rsidRDefault="00F075B3" w:rsidP="007D4457">
      <w:pPr>
        <w:pStyle w:val="Heading2"/>
      </w:pPr>
      <w:bookmarkStart w:id="95" w:name="_Toc513687245"/>
      <w:r>
        <w:t>B</w:t>
      </w:r>
      <w:r w:rsidR="00EA1757" w:rsidRPr="00E9736B">
        <w:t xml:space="preserve">ackend </w:t>
      </w:r>
      <w:r w:rsidR="00403B6E">
        <w:t>Runtime Environment</w:t>
      </w:r>
      <w:r w:rsidR="00EA1757" w:rsidRPr="00E9736B">
        <w:t>: Nodejs v6.11.4</w:t>
      </w:r>
      <w:bookmarkEnd w:id="95"/>
    </w:p>
    <w:p w:rsidR="00EA1757" w:rsidRPr="00E9736B" w:rsidRDefault="00EA1757" w:rsidP="00D0348B">
      <w:pPr>
        <w:pStyle w:val="onvn"/>
      </w:pPr>
      <w:r w:rsidRPr="00E9736B">
        <w:t>API (viết tắt của Application Programming Interface) hay giao diện lập trình ứng dụng là một giao diện mà một hệ thống máy tính hay ứng dụng cung cấp để cho phép các yêu cầu dịch vụ có thể được tạo ra từ</w:t>
      </w:r>
      <w:r w:rsidR="007F77AE">
        <w:t xml:space="preserve"> các chương trình máy tính khác</w:t>
      </w:r>
      <w:r w:rsidRPr="00E9736B">
        <w:t>.</w:t>
      </w:r>
    </w:p>
    <w:p w:rsidR="00EA1757" w:rsidRPr="00E9736B" w:rsidRDefault="00EA1757" w:rsidP="00D0348B">
      <w:pPr>
        <w:pStyle w:val="onvn"/>
      </w:pPr>
      <w:r w:rsidRPr="00E9736B">
        <w:t>Nodejs là môi trường thực thi(runtime environment) được xây dựng dự</w:t>
      </w:r>
      <w:r w:rsidR="007F77AE">
        <w:t>a trên Chrome’s V8 JavaScript E</w:t>
      </w:r>
      <w:r w:rsidR="008C0625">
        <w:t>ngine</w:t>
      </w:r>
      <w:sdt>
        <w:sdtPr>
          <w:id w:val="774212871"/>
          <w:citation/>
        </w:sdtPr>
        <w:sdtEndPr/>
        <w:sdtContent>
          <w:r w:rsidR="000E6ABF">
            <w:fldChar w:fldCharType="begin"/>
          </w:r>
          <w:r w:rsidR="00941168">
            <w:instrText xml:space="preserve">CITATION Pau14 \l 1033 </w:instrText>
          </w:r>
          <w:r w:rsidR="000E6ABF">
            <w:fldChar w:fldCharType="separate"/>
          </w:r>
          <w:r w:rsidR="00244011">
            <w:rPr>
              <w:noProof/>
            </w:rPr>
            <w:t xml:space="preserve"> </w:t>
          </w:r>
          <w:r w:rsidR="00244011" w:rsidRPr="00244011">
            <w:rPr>
              <w:noProof/>
            </w:rPr>
            <w:t>[4]</w:t>
          </w:r>
          <w:r w:rsidR="000E6ABF">
            <w:fldChar w:fldCharType="end"/>
          </w:r>
        </w:sdtContent>
      </w:sdt>
      <w:r w:rsidR="008C0625">
        <w:t xml:space="preserve">, </w:t>
      </w:r>
      <w:r w:rsidRPr="00E9736B">
        <w:t xml:space="preserve">lần đầu tiên được giới thiệu vào năm 2009 </w:t>
      </w:r>
    </w:p>
    <w:p w:rsidR="00EA1757" w:rsidRPr="00E9736B" w:rsidRDefault="00403B6E" w:rsidP="00D0348B">
      <w:pPr>
        <w:pStyle w:val="onvn"/>
      </w:pPr>
      <w:r>
        <w:t>Theo c</w:t>
      </w:r>
      <w:r w:rsidR="00EA1757" w:rsidRPr="00E9736B">
        <w:t xml:space="preserve">ác công nghệ web truyền thống, mỗi khi </w:t>
      </w:r>
      <w:r w:rsidR="00E819CB">
        <w:t xml:space="preserve">client </w:t>
      </w:r>
      <w:r w:rsidR="00EA1757" w:rsidRPr="00E9736B">
        <w:t>kết nối đế</w:t>
      </w:r>
      <w:r w:rsidR="00E819CB">
        <w:t xml:space="preserve">n server, server </w:t>
      </w:r>
      <w:r w:rsidR="00EA1757" w:rsidRPr="00E9736B">
        <w:t>sẽ sinh ra một luồng, kèm theo một phần dung lượng RAM để phục vụ duy nhất kết nối đó, kết quả là càng nhiều kết nối thì dung lượng RAM tiêu tốn càng lớn. Cơ chế hoạt động của Nodejs hoàn toàn khác, nó được xây dựng dựa trên kiến trúc hướng sự kiện, hoạt động trên một luồn duy nhất, không chặ</w:t>
      </w:r>
      <w:r w:rsidR="00391436">
        <w:t>n I/O và</w:t>
      </w:r>
      <w:r w:rsidR="00EA1757" w:rsidRPr="00E9736B">
        <w:t xml:space="preserve"> cho phép xử lý hàng chục nghìn kết nối đồng thời. </w:t>
      </w:r>
    </w:p>
    <w:p w:rsidR="00EA1757" w:rsidRPr="00E9736B" w:rsidRDefault="00EA1757" w:rsidP="00D0348B">
      <w:pPr>
        <w:pStyle w:val="onvn"/>
      </w:pPr>
      <w:r w:rsidRPr="00E9736B">
        <w:rPr>
          <w:b/>
          <w:i/>
        </w:rPr>
        <w:t>Lợi thế</w:t>
      </w:r>
      <w:r w:rsidRPr="00E9736B">
        <w:t xml:space="preserve"> khi sử dụng Nodejs:</w:t>
      </w:r>
    </w:p>
    <w:p w:rsidR="00EA1757" w:rsidRPr="00E9736B" w:rsidRDefault="00EA1757" w:rsidP="00D0348B">
      <w:pPr>
        <w:pStyle w:val="ListParagraph"/>
      </w:pPr>
      <w:r w:rsidRPr="00E9736B">
        <w:t>Miễn phí và hỗ trợ đa nền tảng.</w:t>
      </w:r>
    </w:p>
    <w:p w:rsidR="00EA1757" w:rsidRPr="00E9736B" w:rsidRDefault="00EA1757" w:rsidP="00D0348B">
      <w:pPr>
        <w:pStyle w:val="ListParagraph"/>
      </w:pPr>
      <w:r w:rsidRPr="00E9736B">
        <w:lastRenderedPageBreak/>
        <w:t>Do sử dụng lõi là Chrome’s V8 JavaScript engine được viết bằng ngôn ngữ C nên nó thực sự nhanh và được đánh giá là nhanh hơn Ruby, Python, hay Perl.</w:t>
      </w:r>
    </w:p>
    <w:p w:rsidR="00EA1757" w:rsidRPr="00E9736B" w:rsidRDefault="00EA1757" w:rsidP="00D0348B">
      <w:pPr>
        <w:pStyle w:val="ListParagraph"/>
      </w:pPr>
      <w:r w:rsidRPr="00E9736B">
        <w:t>Được thiết kế để hỗ trợ đa kết nối, cho phép xử lý hàng chục nghìn kết nối đồng thời.</w:t>
      </w:r>
    </w:p>
    <w:p w:rsidR="00EA1757" w:rsidRPr="00E9736B" w:rsidRDefault="00EA1757" w:rsidP="00D0348B">
      <w:pPr>
        <w:pStyle w:val="ListParagraph"/>
      </w:pPr>
      <w:r w:rsidRPr="00E9736B">
        <w:t>Hoạt động rất tốt với các cơ sở dữ liệu sử dụng cấu trúc dữ liệu dạ</w:t>
      </w:r>
      <w:r w:rsidR="00E819CB">
        <w:t>ng JSON như MongoDB</w:t>
      </w:r>
      <w:r w:rsidR="00391436">
        <w:t>.</w:t>
      </w:r>
    </w:p>
    <w:p w:rsidR="00EA1757" w:rsidRPr="00E9736B" w:rsidRDefault="00EA1757" w:rsidP="00D0348B">
      <w:pPr>
        <w:pStyle w:val="onvn"/>
      </w:pPr>
      <w:r w:rsidRPr="00E9736B">
        <w:t xml:space="preserve">Trong trường hợp xây dựng </w:t>
      </w:r>
      <w:r w:rsidRPr="00E9736B">
        <w:rPr>
          <w:i/>
        </w:rPr>
        <w:t>hệ thống hỏi đáp và tìm kiếm chuyên gia</w:t>
      </w:r>
      <w:r w:rsidRPr="00E9736B">
        <w:t xml:space="preserve">, tính năng trò chuyện trực tuyến với chuyên gia là một trong những tính năng đòi hỏi về thời gian thực. </w:t>
      </w:r>
      <w:r w:rsidR="00E819CB">
        <w:t xml:space="preserve">Các </w:t>
      </w:r>
      <w:r w:rsidRPr="00E9736B">
        <w:t>tác vụ tìm kiếm câu hỏi và trả lời câu hỏi đòi hỏi phải hỗ trợ đa người dùng</w:t>
      </w:r>
      <w:r w:rsidR="00E819CB">
        <w:t>. Mặt khác, cơ sở dữ liệu sử dụng là Mongodb,</w:t>
      </w:r>
      <w:r w:rsidRPr="00E9736B">
        <w:t xml:space="preserve"> vì vậy Nodejs là một giải pháp hợp lý.</w:t>
      </w:r>
    </w:p>
    <w:p w:rsidR="00403B6E" w:rsidRDefault="00403B6E" w:rsidP="007D4457">
      <w:pPr>
        <w:pStyle w:val="Heading2"/>
      </w:pPr>
      <w:bookmarkStart w:id="96" w:name="_Toc513687246"/>
      <w:r>
        <w:t>Backend API: Apollo GraphQL</w:t>
      </w:r>
      <w:bookmarkEnd w:id="96"/>
    </w:p>
    <w:p w:rsidR="00424E29" w:rsidRPr="00424E29" w:rsidRDefault="00424E29" w:rsidP="00403B6E">
      <w:pPr>
        <w:rPr>
          <w:b/>
        </w:rPr>
      </w:pPr>
      <w:r>
        <w:t xml:space="preserve">Trong trường hợp phải quản lý nhiều tài nguyên dữ liệu(data source), mỗi tài nguyên này sử dụng các công nghệ khác nhau: MySQL, MsSQL, Mongodb, Casandra,… nhà phát triển thường sử dụng REST API để cung cấp giao diện </w:t>
      </w:r>
      <w:r w:rsidR="002F6D27">
        <w:t xml:space="preserve"> để </w:t>
      </w:r>
      <w:r>
        <w:t>tương tác với các ứng dụng thông qua các endpoint</w:t>
      </w:r>
      <w:r w:rsidR="009845DC">
        <w:t>. Việc này phát sinh một vấn đề là phải quản lý quá nhiều endpoint và có thể xuất hiện những endpoint không dùng đến. Bên cạnh đó, khi một client kết nối đến REST API để lấy dữ liệu thông qua một endpoint, REST API sẽ trả về</w:t>
      </w:r>
      <w:r w:rsidR="00F14370">
        <w:t xml:space="preserve"> khuôn dạng dữ liệu cứng nhắc, trong đó có các dữ liệu mà client không cần dùng. Điều này dẫn đến hệ quả là tiêu tốn băng thông và mất nhiều thời gian cho việc truyền tải những dữ liệu dư thừa này. </w:t>
      </w:r>
    </w:p>
    <w:p w:rsidR="00F14370" w:rsidRDefault="00F14370" w:rsidP="00F14370">
      <w:r>
        <w:t xml:space="preserve">Để khắc phục những nhược điểm trên, năm 2012 Facebook cho ra mắt GraphQL(Graph Query Language) nhằm </w:t>
      </w:r>
      <w:r w:rsidR="00403B6E" w:rsidRPr="00403B6E">
        <w:t>cung cấp giao thức chung cho phép giao tiếp giữa client và server để cập nhật và lấy dữ li</w:t>
      </w:r>
      <w:r>
        <w:t>ệu. Một số đặc điểm chính của GraphQL:</w:t>
      </w:r>
    </w:p>
    <w:p w:rsidR="00F14370" w:rsidRDefault="00F14370" w:rsidP="00F14370">
      <w:pPr>
        <w:pStyle w:val="ListParagraph"/>
        <w:rPr>
          <w:shd w:val="clear" w:color="auto" w:fill="FFFFFF"/>
        </w:rPr>
      </w:pPr>
      <w:r>
        <w:rPr>
          <w:shd w:val="clear" w:color="auto" w:fill="FFFFFF"/>
        </w:rPr>
        <w:lastRenderedPageBreak/>
        <w:t xml:space="preserve">Truy vấn hướng client: Client tự định nghĩa những dữ liệu nó cần </w:t>
      </w:r>
      <w:r w:rsidR="004C435F">
        <w:rPr>
          <w:shd w:val="clear" w:color="auto" w:fill="FFFFFF"/>
        </w:rPr>
        <w:t>trong</w:t>
      </w:r>
      <w:r>
        <w:rPr>
          <w:shd w:val="clear" w:color="auto" w:fill="FFFFFF"/>
        </w:rPr>
        <w:t xml:space="preserve"> từng ngữ cảnh và gửi tới server. Server chỉ trả về những dữ liệu client yêu cầ</w:t>
      </w:r>
      <w:r w:rsidR="00391436">
        <w:rPr>
          <w:shd w:val="clear" w:color="auto" w:fill="FFFFFF"/>
        </w:rPr>
        <w:t>u</w:t>
      </w:r>
      <w:r>
        <w:rPr>
          <w:shd w:val="clear" w:color="auto" w:fill="FFFFFF"/>
        </w:rPr>
        <w:t>. Điều này giúp hạn chế tối đa việc trả về những dữ liệu dư thừa.</w:t>
      </w:r>
    </w:p>
    <w:p w:rsidR="00F14370" w:rsidRDefault="00F14370" w:rsidP="00F14370">
      <w:pPr>
        <w:pStyle w:val="ListParagraph"/>
        <w:rPr>
          <w:shd w:val="clear" w:color="auto" w:fill="FFFFFF"/>
        </w:rPr>
      </w:pPr>
      <w:r>
        <w:rPr>
          <w:shd w:val="clear" w:color="auto" w:fill="FFFFFF"/>
        </w:rPr>
        <w:t>Hỗ trợ kết nối Pub-Sub</w:t>
      </w:r>
      <w:r w:rsidR="00D70160">
        <w:rPr>
          <w:shd w:val="clear" w:color="auto" w:fill="FFFFFF"/>
        </w:rPr>
        <w:t>:</w:t>
      </w:r>
      <w:r w:rsidR="00AF325F">
        <w:rPr>
          <w:shd w:val="clear" w:color="auto" w:fill="FFFFFF"/>
        </w:rPr>
        <w:t xml:space="preserve"> GraphQL cung cấp cách thức cho phép server truyền tải</w:t>
      </w:r>
      <w:r w:rsidR="004B6C68">
        <w:rPr>
          <w:shd w:val="clear" w:color="auto" w:fill="FFFFFF"/>
        </w:rPr>
        <w:t>(Pub - Publish)</w:t>
      </w:r>
      <w:r w:rsidR="00AF325F">
        <w:rPr>
          <w:shd w:val="clear" w:color="auto" w:fill="FFFFFF"/>
        </w:rPr>
        <w:t xml:space="preserve"> dữ liệu mới cho client, thông qua việc client đăng kí</w:t>
      </w:r>
      <w:r w:rsidR="004B6C68">
        <w:rPr>
          <w:shd w:val="clear" w:color="auto" w:fill="FFFFFF"/>
        </w:rPr>
        <w:t>(Sub - Subscribe)</w:t>
      </w:r>
      <w:r w:rsidR="00AF325F">
        <w:rPr>
          <w:shd w:val="clear" w:color="auto" w:fill="FFFFFF"/>
        </w:rPr>
        <w:t xml:space="preserve"> nhận tin từ server. Theo đó client</w:t>
      </w:r>
      <w:r w:rsidR="004B6C68">
        <w:rPr>
          <w:shd w:val="clear" w:color="auto" w:fill="FFFFFF"/>
        </w:rPr>
        <w:t xml:space="preserve"> luôn cập nhật được dữ liệu, không cần tạo nhiều truy vấn như trước mà vẫn đảm bảo băng thông mạng và tính hiệu quả.</w:t>
      </w:r>
    </w:p>
    <w:p w:rsidR="000E6ABF" w:rsidRDefault="004B6C68" w:rsidP="004B6C68">
      <w:pPr>
        <w:rPr>
          <w:shd w:val="clear" w:color="auto" w:fill="FFFFFF"/>
        </w:rPr>
      </w:pPr>
      <w:r>
        <w:rPr>
          <w:shd w:val="clear" w:color="auto" w:fill="FFFFFF"/>
        </w:rPr>
        <w:t>Trong trường hợp xây dựng hệ thống hỏi đáp và tìm kiếm chuyên gia toán phổ</w:t>
      </w:r>
      <w:r w:rsidR="004C435F">
        <w:rPr>
          <w:shd w:val="clear" w:color="auto" w:fill="FFFFFF"/>
        </w:rPr>
        <w:t xml:space="preserve"> thông:</w:t>
      </w:r>
      <w:r>
        <w:rPr>
          <w:shd w:val="clear" w:color="auto" w:fill="FFFFFF"/>
        </w:rPr>
        <w:t xml:space="preserve"> dữ liệu câu hỏi, ngườ</w:t>
      </w:r>
      <w:r w:rsidR="00882FD9">
        <w:rPr>
          <w:shd w:val="clear" w:color="auto" w:fill="FFFFFF"/>
        </w:rPr>
        <w:t xml:space="preserve">i dùng, được sử dụng ở trên nhiều giao diện khác nhau với các nội dung hiển thị khác nhau và phải </w:t>
      </w:r>
      <w:r>
        <w:rPr>
          <w:shd w:val="clear" w:color="auto" w:fill="FFFFFF"/>
        </w:rPr>
        <w:t>liên tục được cập nhật</w:t>
      </w:r>
      <w:r w:rsidR="00882FD9">
        <w:rPr>
          <w:shd w:val="clear" w:color="auto" w:fill="FFFFFF"/>
        </w:rPr>
        <w:t xml:space="preserve">, </w:t>
      </w:r>
      <w:r w:rsidR="008C0625">
        <w:rPr>
          <w:shd w:val="clear" w:color="auto" w:fill="FFFFFF"/>
        </w:rPr>
        <w:t xml:space="preserve">Apollo GraphQL </w:t>
      </w:r>
      <w:r w:rsidR="00882FD9">
        <w:rPr>
          <w:shd w:val="clear" w:color="auto" w:fill="FFFFFF"/>
        </w:rPr>
        <w:t>được lựa chọn</w:t>
      </w:r>
      <w:r w:rsidR="004C435F">
        <w:rPr>
          <w:shd w:val="clear" w:color="auto" w:fill="FFFFFF"/>
        </w:rPr>
        <w:t xml:space="preserve"> để giải quyết</w:t>
      </w:r>
      <w:r w:rsidR="00882FD9">
        <w:rPr>
          <w:shd w:val="clear" w:color="auto" w:fill="FFFFFF"/>
        </w:rPr>
        <w:t xml:space="preserve"> vấn đề này</w:t>
      </w:r>
      <w:r w:rsidR="008C0625">
        <w:rPr>
          <w:shd w:val="clear" w:color="auto" w:fill="FFFFFF"/>
        </w:rPr>
        <w:t>.</w:t>
      </w:r>
    </w:p>
    <w:p w:rsidR="000E6ABF" w:rsidRDefault="000E6ABF" w:rsidP="000E6ABF">
      <w:pPr>
        <w:rPr>
          <w:shd w:val="clear" w:color="auto" w:fill="FFFFFF"/>
        </w:rPr>
      </w:pPr>
      <w:r>
        <w:rPr>
          <w:shd w:val="clear" w:color="auto" w:fill="FFFFFF"/>
        </w:rPr>
        <w:br w:type="page"/>
      </w:r>
    </w:p>
    <w:p w:rsidR="00E819CB" w:rsidRDefault="00E819CB" w:rsidP="007D4457">
      <w:pPr>
        <w:pStyle w:val="Heading2"/>
      </w:pPr>
      <w:bookmarkStart w:id="97" w:name="_Toc513687247"/>
      <w:r>
        <w:lastRenderedPageBreak/>
        <w:t xml:space="preserve">Backend API: </w:t>
      </w:r>
      <w:r w:rsidRPr="00E9736B">
        <w:t>Expressjs v4.16.0</w:t>
      </w:r>
      <w:bookmarkEnd w:id="97"/>
    </w:p>
    <w:p w:rsidR="00882FD9" w:rsidRDefault="00882FD9" w:rsidP="00882FD9">
      <w:r>
        <w:t>Expressjs là một framework dành cho việc phát triển REST API một cách thuầ</w:t>
      </w:r>
      <w:r w:rsidR="00651E34">
        <w:t>n thúy, đồng thời cũng</w:t>
      </w:r>
      <w:r>
        <w:t xml:space="preserve"> hỗ trợ xây dựng endpoint cho GraphQL trên nền của nó.</w:t>
      </w:r>
    </w:p>
    <w:p w:rsidR="00882FD9" w:rsidRPr="00882FD9" w:rsidRDefault="00882FD9" w:rsidP="00882FD9">
      <w:r>
        <w:t xml:space="preserve">Trong trường hợp xây dựng hệ thống </w:t>
      </w:r>
      <w:r w:rsidRPr="00882FD9">
        <w:rPr>
          <w:i/>
        </w:rPr>
        <w:t>hỏi đáp và tìm kiếm chuyên gia toán phổ thông</w:t>
      </w:r>
      <w:r>
        <w:rPr>
          <w:i/>
        </w:rPr>
        <w:t xml:space="preserve">, </w:t>
      </w:r>
      <w:r>
        <w:t xml:space="preserve">việc chỉ sử dụng Backend API là GraphQL trong một số ngữ cảnh gây rườm rà trong luồng xử lý. Việc sử dụng kết hợp REST API giúp giải quyết vấn đề này, </w:t>
      </w:r>
      <w:r w:rsidR="00391436">
        <w:t>bằng cách</w:t>
      </w:r>
      <w:r>
        <w:t xml:space="preserve"> cung cấp một giao diện đơn giản </w:t>
      </w:r>
      <w:r w:rsidR="00EE3879">
        <w:t>cho phép client</w:t>
      </w:r>
      <w:r>
        <w:t xml:space="preserve"> tương tác với cơ sở dữ liệu Mongodb</w:t>
      </w:r>
      <w:r w:rsidR="00EE3879">
        <w:t xml:space="preserve"> trong</w:t>
      </w:r>
      <w:r w:rsidR="004C435F">
        <w:t xml:space="preserve"> các</w:t>
      </w:r>
      <w:r w:rsidR="00EE3879">
        <w:t xml:space="preserve"> luồng xử lý </w:t>
      </w:r>
      <w:r w:rsidR="004C435F">
        <w:t>như:</w:t>
      </w:r>
      <w:r w:rsidR="00EE3879">
        <w:t xml:space="preserve"> đăng nhập, đăng xuất, upload ảnh…</w:t>
      </w:r>
    </w:p>
    <w:p w:rsidR="00C22E9A" w:rsidRPr="00E9736B" w:rsidRDefault="00F075B3" w:rsidP="007D4457">
      <w:pPr>
        <w:pStyle w:val="Heading2"/>
      </w:pPr>
      <w:bookmarkStart w:id="98" w:name="_Toc513687248"/>
      <w:r>
        <w:t>M</w:t>
      </w:r>
      <w:r w:rsidR="00C22E9A" w:rsidRPr="00E9736B">
        <w:t>áy hiển thị công thức toán học trên trình duyệt: Mathjax v2.7.2</w:t>
      </w:r>
      <w:bookmarkEnd w:id="98"/>
    </w:p>
    <w:p w:rsidR="00C22E9A" w:rsidRPr="00E9736B" w:rsidRDefault="00C22E9A" w:rsidP="00D0348B">
      <w:pPr>
        <w:pStyle w:val="onvn"/>
        <w:rPr>
          <w:shd w:val="clear" w:color="auto" w:fill="FFFFFF"/>
        </w:rPr>
      </w:pPr>
      <w:r w:rsidRPr="00E9736B">
        <w:t xml:space="preserve">Mathjax là một thư viện mã nguồn mở phía client được Stack Exchange sử dụng trên trang </w:t>
      </w:r>
      <w:r w:rsidRPr="00E9736B">
        <w:rPr>
          <w:i/>
          <w:shd w:val="clear" w:color="auto" w:fill="FFFFFF"/>
        </w:rPr>
        <w:t xml:space="preserve">Math.stackexchange.com </w:t>
      </w:r>
      <w:r w:rsidRPr="00E9736B">
        <w:rPr>
          <w:shd w:val="clear" w:color="auto" w:fill="FFFFFF"/>
        </w:rPr>
        <w:t>để hiển thị công thức toán họ</w:t>
      </w:r>
      <w:r w:rsidR="008E453D">
        <w:rPr>
          <w:shd w:val="clear" w:color="auto" w:fill="FFFFFF"/>
        </w:rPr>
        <w:t>c.</w:t>
      </w:r>
    </w:p>
    <w:p w:rsidR="00C22E9A" w:rsidRPr="00E9736B" w:rsidRDefault="00C22E9A" w:rsidP="00D0348B">
      <w:pPr>
        <w:pStyle w:val="onvn"/>
        <w:rPr>
          <w:shd w:val="clear" w:color="auto" w:fill="FFFFFF"/>
        </w:rPr>
      </w:pPr>
      <w:r w:rsidRPr="00E9736B">
        <w:rPr>
          <w:shd w:val="clear" w:color="auto" w:fill="FFFFFF"/>
        </w:rPr>
        <w:t>Lợi ích có được khi sử dụng Mathjax:</w:t>
      </w:r>
    </w:p>
    <w:p w:rsidR="00F14370" w:rsidRPr="00E9736B" w:rsidRDefault="00F14370" w:rsidP="00F14370">
      <w:pPr>
        <w:pStyle w:val="ListParagraph"/>
        <w:rPr>
          <w:shd w:val="clear" w:color="auto" w:fill="FFFFFF"/>
        </w:rPr>
      </w:pPr>
      <w:r w:rsidRPr="00E9736B">
        <w:rPr>
          <w:shd w:val="clear" w:color="auto" w:fill="FFFFFF"/>
        </w:rPr>
        <w:t>Miễn phí.</w:t>
      </w:r>
    </w:p>
    <w:p w:rsidR="00C22E9A" w:rsidRPr="00E9736B" w:rsidRDefault="00C22E9A" w:rsidP="00D0348B">
      <w:pPr>
        <w:pStyle w:val="ListParagraph"/>
        <w:rPr>
          <w:shd w:val="clear" w:color="auto" w:fill="FFFFFF"/>
        </w:rPr>
      </w:pPr>
      <w:r w:rsidRPr="00E9736B">
        <w:rPr>
          <w:shd w:val="clear" w:color="auto" w:fill="FFFFFF"/>
        </w:rPr>
        <w:t>Hỗ trợ các định dạng công thức phổ biến như LaTeX, MathML</w:t>
      </w:r>
      <w:r w:rsidR="004C435F">
        <w:rPr>
          <w:shd w:val="clear" w:color="auto" w:fill="FFFFFF"/>
        </w:rPr>
        <w:t>.</w:t>
      </w:r>
      <w:r w:rsidRPr="00E9736B">
        <w:rPr>
          <w:shd w:val="clear" w:color="auto" w:fill="FFFFFF"/>
        </w:rPr>
        <w:t>..</w:t>
      </w:r>
    </w:p>
    <w:p w:rsidR="00C22E9A" w:rsidRPr="00E9736B" w:rsidRDefault="00C22E9A" w:rsidP="00D0348B">
      <w:pPr>
        <w:pStyle w:val="ListParagraph"/>
        <w:rPr>
          <w:shd w:val="clear" w:color="auto" w:fill="FFFFFF"/>
        </w:rPr>
      </w:pPr>
      <w:r w:rsidRPr="00E9736B">
        <w:rPr>
          <w:shd w:val="clear" w:color="auto" w:fill="FFFFFF"/>
        </w:rPr>
        <w:t>Hỗ trợ trên nhiều trình duyệt bao gồm IE 6+, Firefox 3+, Chrome 0.2+, Safari 2+, Opera 9.6+, và phần nhiều trình duyệt di động.</w:t>
      </w:r>
    </w:p>
    <w:p w:rsidR="00C22E9A" w:rsidRPr="00E9736B" w:rsidRDefault="00C22E9A" w:rsidP="00D0348B">
      <w:pPr>
        <w:pStyle w:val="ListParagraph"/>
        <w:rPr>
          <w:shd w:val="clear" w:color="auto" w:fill="FFFFFF"/>
        </w:rPr>
      </w:pPr>
      <w:r w:rsidRPr="00E9736B">
        <w:rPr>
          <w:shd w:val="clear" w:color="auto" w:fill="FFFFFF"/>
        </w:rPr>
        <w:t>Hiển thị tốt khi thu phóng ở bất kì mức độ, do sử dụng CSS với các phông chữ web(web fonts) hoặc SVG, thay vì sử dụng các hình ảnh bitmap hoặc Flash.</w:t>
      </w:r>
    </w:p>
    <w:p w:rsidR="000E6ABF" w:rsidRDefault="00C22E9A" w:rsidP="00D0348B">
      <w:pPr>
        <w:pStyle w:val="onvn"/>
      </w:pPr>
      <w:r w:rsidRPr="00E9736B">
        <w:rPr>
          <w:shd w:val="clear" w:color="auto" w:fill="FFFFFF"/>
        </w:rPr>
        <w:t xml:space="preserve">Việc hiện thị công thức toán học trên website của hệ thống là một điều bắt buộc do đó cần sử dụng các thư viện hỗ trợ tốt cho việc này. Mathjax là một thư viện đáp ứng được các yêu cầu cần thiết và là một lựa chọn tốt. Phiên bản hiện tại của Mathjax là </w:t>
      </w:r>
      <w:r w:rsidRPr="00E9736B">
        <w:t>v2.7.2.</w:t>
      </w:r>
    </w:p>
    <w:p w:rsidR="000E6ABF" w:rsidRDefault="000E6ABF" w:rsidP="000E6ABF">
      <w:pPr>
        <w:rPr>
          <w:szCs w:val="28"/>
        </w:rPr>
      </w:pPr>
      <w:r>
        <w:br w:type="page"/>
      </w:r>
    </w:p>
    <w:p w:rsidR="00C22E9A" w:rsidRPr="00E9736B" w:rsidRDefault="00F075B3" w:rsidP="007D4457">
      <w:pPr>
        <w:pStyle w:val="Heading2"/>
      </w:pPr>
      <w:bookmarkStart w:id="99" w:name="_Toc513687249"/>
      <w:r>
        <w:lastRenderedPageBreak/>
        <w:t>T</w:t>
      </w:r>
      <w:r w:rsidR="00C22E9A" w:rsidRPr="00E9736B">
        <w:t xml:space="preserve">ách từ tiếng Việt: </w:t>
      </w:r>
      <w:r w:rsidR="00EE3879" w:rsidRPr="00EE3879">
        <w:t>Vitk</w:t>
      </w:r>
      <w:r w:rsidR="00EE3879" w:rsidRPr="00E9736B">
        <w:t xml:space="preserve"> </w:t>
      </w:r>
      <w:r w:rsidR="00C22E9A" w:rsidRPr="00E9736B">
        <w:t>v5.0</w:t>
      </w:r>
      <w:r w:rsidR="00EE3879">
        <w:t xml:space="preserve"> &amp; vntk v1.2.1</w:t>
      </w:r>
      <w:bookmarkEnd w:id="99"/>
    </w:p>
    <w:p w:rsidR="00263FDD" w:rsidRPr="00E9736B" w:rsidRDefault="00263FDD" w:rsidP="00D0348B">
      <w:pPr>
        <w:pStyle w:val="onvn"/>
      </w:pPr>
      <w:r w:rsidRPr="00E9736B">
        <w:rPr>
          <w:shd w:val="clear" w:color="auto" w:fill="FFFFFF"/>
        </w:rPr>
        <w:t xml:space="preserve">Như đã đề cập </w:t>
      </w:r>
      <w:r w:rsidR="003417AF">
        <w:rPr>
          <w:shd w:val="clear" w:color="auto" w:fill="FFFFFF"/>
        </w:rPr>
        <w:t>ở phần trước,</w:t>
      </w:r>
      <w:r w:rsidRPr="00E9736B">
        <w:rPr>
          <w:shd w:val="clear" w:color="auto" w:fill="FFFFFF"/>
        </w:rPr>
        <w:t xml:space="preserve"> Elasticsearch không được thiết kế cho tiếng Việt </w:t>
      </w:r>
      <w:r w:rsidRPr="00E9736B">
        <w:t>nên khi áp dụng vào tìm kiếm tiếng Việt sẽ gặp phải một số khó khăn do đặc thù tiếng Việt khác với tiếng Anh, ví dụ như: “khoảng trắng” không phải là dấu hiệu phân tách một từ.</w:t>
      </w:r>
      <w:r w:rsidR="00EE3879">
        <w:t xml:space="preserve"> Có</w:t>
      </w:r>
      <w:r w:rsidR="004C435F">
        <w:t xml:space="preserve"> 2</w:t>
      </w:r>
      <w:r w:rsidR="00EE3879">
        <w:t xml:space="preserve"> </w:t>
      </w:r>
      <w:r w:rsidR="004C435F">
        <w:t>phương án</w:t>
      </w:r>
      <w:r w:rsidR="00EE3879">
        <w:t xml:space="preserve"> có thể sử dụng để giải quyết vấn đề này: </w:t>
      </w:r>
    </w:p>
    <w:p w:rsidR="00263FDD" w:rsidRDefault="00B31678" w:rsidP="00EE3879">
      <w:pPr>
        <w:pStyle w:val="ListParagraph"/>
      </w:pPr>
      <w:r>
        <w:rPr>
          <w:i/>
        </w:rPr>
        <w:t>Tất cả trên Elasticsearch</w:t>
      </w:r>
      <w:r w:rsidR="00EE3879">
        <w:rPr>
          <w:i/>
        </w:rPr>
        <w:t>:</w:t>
      </w:r>
      <w:r w:rsidR="004C435F">
        <w:rPr>
          <w:i/>
        </w:rPr>
        <w:t xml:space="preserve"> </w:t>
      </w:r>
      <w:r w:rsidR="004C435F" w:rsidRPr="004C435F">
        <w:t>Phương án này</w:t>
      </w:r>
      <w:r w:rsidR="004C435F">
        <w:t xml:space="preserve"> sử dụng Elasticsearch plugin</w:t>
      </w:r>
      <w:r w:rsidR="00540B78">
        <w:t xml:space="preserve"> </w:t>
      </w:r>
      <w:r w:rsidR="00540B78" w:rsidRPr="00540B78">
        <w:rPr>
          <w:i/>
        </w:rPr>
        <w:t>Vitk</w:t>
      </w:r>
      <w:r w:rsidR="00540B78">
        <w:t>.</w:t>
      </w:r>
      <w:r w:rsidR="003305D7">
        <w:t xml:space="preserve"> </w:t>
      </w:r>
      <w:r w:rsidR="00540B78">
        <w:t>Plugin</w:t>
      </w:r>
      <w:r w:rsidR="003305D7">
        <w:t xml:space="preserve"> sẽ tự động xử lý dữ liệu văn bản, </w:t>
      </w:r>
      <w:r w:rsidR="00540B78">
        <w:t>tách từ</w:t>
      </w:r>
      <w:r w:rsidR="00540B78" w:rsidRPr="00E9736B">
        <w:t xml:space="preserve"> tự động cho phép phân đoạn văn bản tiếng Việt thành các đơn vị từ vựng</w:t>
      </w:r>
      <w:r w:rsidR="003305D7">
        <w:t xml:space="preserve">, lưu trữ </w:t>
      </w:r>
      <w:r w:rsidR="004C435F">
        <w:t>vào cơ sở dữ liệu</w:t>
      </w:r>
      <w:r w:rsidR="008E453D">
        <w:t>.</w:t>
      </w:r>
    </w:p>
    <w:p w:rsidR="00EE3879" w:rsidRPr="00E9736B" w:rsidRDefault="00B31678" w:rsidP="00B31678">
      <w:pPr>
        <w:pStyle w:val="ListParagraph"/>
      </w:pPr>
      <w:r>
        <w:rPr>
          <w:i/>
        </w:rPr>
        <w:t xml:space="preserve">Chỉ tìm kiếm trên Elastichsearch: </w:t>
      </w:r>
      <w:r>
        <w:t xml:space="preserve">Theo </w:t>
      </w:r>
      <w:r w:rsidR="00540B78">
        <w:t>phương án</w:t>
      </w:r>
      <w:r>
        <w:t xml:space="preserve"> này dữ liệu sẽ được đẩy vào Elastichsearch, xử lý, tách từ và lưu trữ theo cấu hình mặc đị</w:t>
      </w:r>
      <w:r w:rsidR="00540B78">
        <w:t xml:space="preserve">nh- </w:t>
      </w:r>
      <w:r>
        <w:t>tiế</w:t>
      </w:r>
      <w:r w:rsidR="00540B78">
        <w:t>ng Anh</w:t>
      </w:r>
      <w:r>
        <w:t xml:space="preserve">. Để có thể tìm kiếm được tiếng Việt với độ chính xác cao, </w:t>
      </w:r>
      <w:r w:rsidR="00540B78">
        <w:t>ta</w:t>
      </w:r>
      <w:r>
        <w:t xml:space="preserve"> sử dụng công cụ tách từ</w:t>
      </w:r>
      <w:r w:rsidR="00540B78">
        <w:t>:</w:t>
      </w:r>
      <w:r>
        <w:t xml:space="preserve"> tách chuỗi tìm kiếm thành các từ tiếng Việt có nghĩa trước khi đưa vào tìm kiếm trên Elastichsearch. Trong trường hợp này, có thể sử dụng thư viện tách từ </w:t>
      </w:r>
      <w:r w:rsidRPr="00B31678">
        <w:rPr>
          <w:i/>
        </w:rPr>
        <w:t>vntk</w:t>
      </w:r>
      <w:r>
        <w:rPr>
          <w:i/>
        </w:rPr>
        <w:t xml:space="preserve"> v1.2.1</w:t>
      </w:r>
      <w:r>
        <w:t>.</w:t>
      </w:r>
    </w:p>
    <w:p w:rsidR="00F405D3" w:rsidRPr="00E9736B" w:rsidRDefault="00F405D3" w:rsidP="007D4457">
      <w:pPr>
        <w:pStyle w:val="Heading2"/>
      </w:pPr>
      <w:bookmarkStart w:id="100" w:name="_Toc513687250"/>
      <w:r>
        <w:t>Công</w:t>
      </w:r>
      <w:r w:rsidRPr="00E9736B">
        <w:t xml:space="preserve"> nghệ truyền thông điệp tức thời: WebRTC</w:t>
      </w:r>
      <w:bookmarkEnd w:id="100"/>
    </w:p>
    <w:p w:rsidR="00F405D3" w:rsidRPr="00E9736B" w:rsidRDefault="00F405D3" w:rsidP="00F405D3">
      <w:pPr>
        <w:pStyle w:val="onvn"/>
      </w:pPr>
      <w:r w:rsidRPr="00E9736B">
        <w:t>WebRTC(Web Real-Time Communication) là tập hợp các tiêu chuẩn và giao thức cho phép các trình duyệt Web thực hiện trực tiếp các tính năng truyền thông đa phương tiện thời gian thực như</w:t>
      </w:r>
      <w:r w:rsidR="003417AF">
        <w:t>:</w:t>
      </w:r>
      <w:r w:rsidRPr="00E9736B">
        <w:t xml:space="preserve"> gọi điện, tin nhắn hình, truyền dữ liệu bằng các API JavaScript mà không cần phải cài thêm plugins hay phần mềm hỗ trợ nào từ bên ngoài.</w:t>
      </w:r>
      <w:r w:rsidR="009074C3">
        <w:t>(Trích trang</w:t>
      </w:r>
      <w:r w:rsidR="00E62C16">
        <w:t xml:space="preserve"> 1</w:t>
      </w:r>
      <w:sdt>
        <w:sdtPr>
          <w:id w:val="-1009455103"/>
          <w:citation/>
        </w:sdtPr>
        <w:sdtEndPr/>
        <w:sdtContent>
          <w:r w:rsidR="00E62C16">
            <w:fldChar w:fldCharType="begin"/>
          </w:r>
          <w:r w:rsidR="00834F8B">
            <w:instrText xml:space="preserve">CITATION Sim14 \l 1033 </w:instrText>
          </w:r>
          <w:r w:rsidR="00E62C16">
            <w:fldChar w:fldCharType="separate"/>
          </w:r>
          <w:r w:rsidR="00244011">
            <w:rPr>
              <w:noProof/>
            </w:rPr>
            <w:t xml:space="preserve"> </w:t>
          </w:r>
          <w:r w:rsidR="00244011" w:rsidRPr="00244011">
            <w:rPr>
              <w:noProof/>
            </w:rPr>
            <w:t>[5]</w:t>
          </w:r>
          <w:r w:rsidR="00E62C16">
            <w:fldChar w:fldCharType="end"/>
          </w:r>
        </w:sdtContent>
      </w:sdt>
      <w:r w:rsidR="009074C3">
        <w:t>)</w:t>
      </w:r>
    </w:p>
    <w:p w:rsidR="00F405D3" w:rsidRPr="00E9736B" w:rsidRDefault="00F405D3" w:rsidP="00F405D3">
      <w:pPr>
        <w:pStyle w:val="onvn"/>
      </w:pPr>
      <w:r w:rsidRPr="00E9736B">
        <w:t xml:space="preserve">Các </w:t>
      </w:r>
      <w:r w:rsidRPr="00E9736B">
        <w:rPr>
          <w:b/>
          <w:i/>
        </w:rPr>
        <w:t>lợi ích</w:t>
      </w:r>
      <w:r w:rsidRPr="00E9736B">
        <w:t xml:space="preserve"> khi sử dụng WebRTC:</w:t>
      </w:r>
    </w:p>
    <w:p w:rsidR="00F405D3" w:rsidRPr="00E9736B" w:rsidRDefault="00F405D3" w:rsidP="00F405D3">
      <w:pPr>
        <w:pStyle w:val="ListParagraph"/>
      </w:pPr>
      <w:r w:rsidRPr="00E9736B">
        <w:t>WebRTC là một dự án nguồn mở và miễn phí.</w:t>
      </w:r>
    </w:p>
    <w:p w:rsidR="008C0625" w:rsidRPr="00E9736B" w:rsidRDefault="00F405D3" w:rsidP="008C0625">
      <w:pPr>
        <w:pStyle w:val="ListParagraph"/>
      </w:pPr>
      <w:r w:rsidRPr="00E9736B">
        <w:t>Có sẵn trên các trình duyệt hiện đại và được hỗ trợ bởi hầu hết các trình duyệt.</w:t>
      </w:r>
      <w:r w:rsidR="008C0625">
        <w:t xml:space="preserve"> Đồng thời h</w:t>
      </w:r>
      <w:r w:rsidR="008C0625" w:rsidRPr="00E9736B">
        <w:t>ỗ trợ đa nền tảng không chỉ ở trên trình duyệt.</w:t>
      </w:r>
    </w:p>
    <w:p w:rsidR="00F405D3" w:rsidRPr="00E9736B" w:rsidRDefault="00F405D3" w:rsidP="00F405D3">
      <w:pPr>
        <w:pStyle w:val="ListParagraph"/>
      </w:pPr>
      <w:r w:rsidRPr="00E9736B">
        <w:t>Được hỗ trợ trên nhiều ngôn ngữ lập trình: Java, C+</w:t>
      </w:r>
      <w:r w:rsidR="003417AF">
        <w:t xml:space="preserve">+, </w:t>
      </w:r>
      <w:r w:rsidR="00651E34">
        <w:t>C#, JavaScript, Objective-C</w:t>
      </w:r>
      <w:r w:rsidRPr="00E9736B">
        <w:t>… cho phép phát triển ứng dụng nhanh chóng.</w:t>
      </w:r>
    </w:p>
    <w:p w:rsidR="008C0625" w:rsidRDefault="00F405D3" w:rsidP="008C0625">
      <w:pPr>
        <w:pStyle w:val="onvn"/>
      </w:pPr>
      <w:r w:rsidRPr="00E9736B">
        <w:lastRenderedPageBreak/>
        <w:t>PeerJs là một thư viện được xây dựng dựa trên công nghệ WebRTC để cung cấp API kết nối peer-to-peer hoàn chỉnh, dễ cấu hình và dễ sử dụ</w:t>
      </w:r>
      <w:r w:rsidR="008E453D">
        <w:t>ng</w:t>
      </w:r>
      <w:r w:rsidRPr="00E9736B">
        <w:t>. Phiên bản ổn định của PeerJs là v0.3.14.</w:t>
      </w:r>
    </w:p>
    <w:p w:rsidR="000E6ABF" w:rsidRDefault="000E6ABF">
      <w:pPr>
        <w:suppressAutoHyphens w:val="0"/>
        <w:spacing w:before="0" w:after="0" w:line="259" w:lineRule="auto"/>
        <w:ind w:firstLine="0"/>
        <w:jc w:val="left"/>
      </w:pPr>
      <w:r>
        <w:br w:type="page"/>
      </w:r>
    </w:p>
    <w:p w:rsidR="001D0C90" w:rsidRPr="001D0C90" w:rsidRDefault="001D0C90" w:rsidP="001D0C90">
      <w:pPr>
        <w:pStyle w:val="ListParagraph"/>
        <w:keepNext/>
        <w:keepLines/>
        <w:numPr>
          <w:ilvl w:val="0"/>
          <w:numId w:val="49"/>
        </w:numPr>
        <w:spacing w:after="480"/>
        <w:jc w:val="center"/>
        <w:outlineLvl w:val="0"/>
        <w:rPr>
          <w:b/>
          <w:vanish/>
        </w:rPr>
      </w:pPr>
      <w:bookmarkStart w:id="101" w:name="_Toc513686251"/>
      <w:bookmarkStart w:id="102" w:name="_Toc513686996"/>
      <w:bookmarkStart w:id="103" w:name="_Toc513687082"/>
      <w:bookmarkStart w:id="104" w:name="_Toc513687251"/>
      <w:bookmarkEnd w:id="101"/>
      <w:bookmarkEnd w:id="102"/>
      <w:bookmarkEnd w:id="103"/>
      <w:bookmarkEnd w:id="104"/>
    </w:p>
    <w:p w:rsidR="001D0C90" w:rsidRPr="001D0C90" w:rsidRDefault="001D0C90" w:rsidP="001D0C90">
      <w:pPr>
        <w:pStyle w:val="ListParagraph"/>
        <w:keepNext/>
        <w:keepLines/>
        <w:numPr>
          <w:ilvl w:val="0"/>
          <w:numId w:val="49"/>
        </w:numPr>
        <w:spacing w:after="480"/>
        <w:jc w:val="center"/>
        <w:outlineLvl w:val="0"/>
        <w:rPr>
          <w:b/>
          <w:vanish/>
        </w:rPr>
      </w:pPr>
      <w:bookmarkStart w:id="105" w:name="_Toc513686252"/>
      <w:bookmarkStart w:id="106" w:name="_Toc513686997"/>
      <w:bookmarkStart w:id="107" w:name="_Toc513687083"/>
      <w:bookmarkStart w:id="108" w:name="_Toc513687252"/>
      <w:bookmarkEnd w:id="105"/>
      <w:bookmarkEnd w:id="106"/>
      <w:bookmarkEnd w:id="107"/>
      <w:bookmarkEnd w:id="108"/>
    </w:p>
    <w:p w:rsidR="00CB6F5C" w:rsidRPr="00E9736B" w:rsidRDefault="00F075B3" w:rsidP="00244011">
      <w:pPr>
        <w:pStyle w:val="Heading1"/>
      </w:pPr>
      <w:bookmarkStart w:id="109" w:name="_Toc513687253"/>
      <w:r>
        <w:t>Chương 3</w:t>
      </w:r>
      <w:r w:rsidRPr="00E9736B">
        <w:br/>
      </w:r>
      <w:r w:rsidR="00113B13" w:rsidRPr="00E9736B">
        <w:t>PHÂN TÍCH HỆ THỐNG</w:t>
      </w:r>
      <w:bookmarkStart w:id="110" w:name="_Toc499067669"/>
      <w:bookmarkStart w:id="111" w:name="_Toc499067792"/>
      <w:bookmarkStart w:id="112" w:name="_Toc499067915"/>
      <w:bookmarkStart w:id="113" w:name="_Toc499068041"/>
      <w:bookmarkStart w:id="114" w:name="_Toc499068169"/>
      <w:bookmarkStart w:id="115" w:name="_Toc499068590"/>
      <w:bookmarkStart w:id="116" w:name="_Toc499068718"/>
      <w:bookmarkStart w:id="117" w:name="_Toc499067670"/>
      <w:bookmarkStart w:id="118" w:name="_Toc499067793"/>
      <w:bookmarkStart w:id="119" w:name="_Toc499067916"/>
      <w:bookmarkStart w:id="120" w:name="_Toc499068042"/>
      <w:bookmarkStart w:id="121" w:name="_Toc499068170"/>
      <w:bookmarkStart w:id="122" w:name="_Toc499068591"/>
      <w:bookmarkStart w:id="123" w:name="_Toc499068719"/>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F075B3" w:rsidRPr="00F075B3" w:rsidRDefault="00F075B3" w:rsidP="00F075B3">
      <w:pPr>
        <w:pStyle w:val="ListParagraph"/>
        <w:numPr>
          <w:ilvl w:val="0"/>
          <w:numId w:val="35"/>
        </w:numPr>
        <w:outlineLvl w:val="1"/>
        <w:rPr>
          <w:b/>
          <w:vanish/>
        </w:rPr>
      </w:pPr>
      <w:bookmarkStart w:id="124" w:name="_Toc499070407"/>
      <w:bookmarkStart w:id="125" w:name="_Toc499071200"/>
      <w:bookmarkStart w:id="126" w:name="_Toc499071462"/>
      <w:bookmarkStart w:id="127" w:name="_Toc499071579"/>
      <w:bookmarkStart w:id="128" w:name="_Toc499101983"/>
      <w:bookmarkStart w:id="129" w:name="_Toc499189208"/>
      <w:bookmarkStart w:id="130" w:name="_Toc499273328"/>
      <w:bookmarkStart w:id="131" w:name="_Toc502133438"/>
      <w:bookmarkStart w:id="132" w:name="_Toc499273329"/>
      <w:bookmarkStart w:id="133" w:name="_Toc502133439"/>
      <w:bookmarkStart w:id="134" w:name="_Toc502906642"/>
      <w:bookmarkStart w:id="135" w:name="_Toc502906737"/>
      <w:bookmarkStart w:id="136" w:name="_Toc512946128"/>
      <w:bookmarkStart w:id="137" w:name="_Toc512946228"/>
      <w:bookmarkStart w:id="138" w:name="_Toc512953008"/>
      <w:bookmarkStart w:id="139" w:name="_Toc512960877"/>
      <w:bookmarkStart w:id="140" w:name="_Toc512982755"/>
      <w:bookmarkStart w:id="141" w:name="_Toc513042500"/>
      <w:bookmarkStart w:id="142" w:name="_Toc513042609"/>
      <w:bookmarkStart w:id="143" w:name="_Toc513042719"/>
      <w:bookmarkStart w:id="144" w:name="_Toc513042829"/>
      <w:bookmarkStart w:id="145" w:name="_Toc513042939"/>
      <w:bookmarkStart w:id="146" w:name="_Toc513043049"/>
      <w:bookmarkStart w:id="147" w:name="_Toc513043158"/>
      <w:bookmarkStart w:id="148" w:name="_Toc513043284"/>
      <w:bookmarkStart w:id="149" w:name="_Toc513043398"/>
      <w:bookmarkStart w:id="150" w:name="_Toc513043512"/>
      <w:bookmarkStart w:id="151" w:name="_Toc513043626"/>
      <w:bookmarkStart w:id="152" w:name="_Toc513043734"/>
      <w:bookmarkStart w:id="153" w:name="_Toc513043842"/>
      <w:bookmarkStart w:id="154" w:name="_Toc513044054"/>
      <w:bookmarkStart w:id="155" w:name="_Toc513500873"/>
      <w:bookmarkStart w:id="156" w:name="_Toc513501069"/>
      <w:bookmarkStart w:id="157" w:name="_Toc513502276"/>
      <w:bookmarkStart w:id="158" w:name="_Toc513502365"/>
      <w:bookmarkStart w:id="159" w:name="_Toc513503770"/>
      <w:bookmarkStart w:id="160" w:name="_Toc513661518"/>
      <w:bookmarkStart w:id="161" w:name="_Toc513661598"/>
      <w:bookmarkStart w:id="162" w:name="_Toc513674852"/>
      <w:bookmarkStart w:id="163" w:name="_Toc513675195"/>
      <w:bookmarkStart w:id="164" w:name="_Toc513677361"/>
      <w:bookmarkStart w:id="165" w:name="_Toc513677471"/>
      <w:bookmarkStart w:id="166" w:name="_Toc513677552"/>
      <w:bookmarkStart w:id="167" w:name="_Toc513677635"/>
      <w:bookmarkStart w:id="168" w:name="_Toc513677716"/>
      <w:bookmarkStart w:id="169" w:name="_Toc513677797"/>
      <w:bookmarkStart w:id="170" w:name="_Toc513681136"/>
      <w:bookmarkStart w:id="171" w:name="_Toc513682379"/>
      <w:bookmarkStart w:id="172" w:name="_Toc513686254"/>
      <w:bookmarkStart w:id="173" w:name="_Toc513686999"/>
      <w:bookmarkStart w:id="174" w:name="_Toc513687085"/>
      <w:bookmarkStart w:id="175" w:name="_Toc513687254"/>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rsidR="00B9454D" w:rsidRPr="00E9736B" w:rsidRDefault="00263FDD" w:rsidP="007D4457">
      <w:pPr>
        <w:pStyle w:val="Style11"/>
      </w:pPr>
      <w:bookmarkStart w:id="176" w:name="_Toc513687255"/>
      <w:r w:rsidRPr="00E9736B">
        <w:t>Xây dựng biểu đồ ca sử dụng (Use case)</w:t>
      </w:r>
      <w:bookmarkEnd w:id="176"/>
    </w:p>
    <w:p w:rsidR="00A320DC" w:rsidRPr="00E9736B" w:rsidRDefault="00263FDD" w:rsidP="00D0348B">
      <w:pPr>
        <w:pStyle w:val="Heading3"/>
      </w:pPr>
      <w:bookmarkStart w:id="177" w:name="_Toc513687256"/>
      <w:r w:rsidRPr="00E9736B">
        <w:t>Xác định các tác nhân và ca sử dụng</w:t>
      </w:r>
      <w:bookmarkEnd w:id="177"/>
    </w:p>
    <w:p w:rsidR="009B25F0" w:rsidRPr="00E9736B" w:rsidRDefault="009B25F0" w:rsidP="00D0348B">
      <w:pPr>
        <w:pStyle w:val="onvn"/>
      </w:pPr>
      <w:r w:rsidRPr="00E9736B">
        <w:t>Dựa vào việc mô tả hệ thống mới và các đối tượng trong hệ thống ở mục 1.3.1, các tác nhân bao gồm:</w:t>
      </w:r>
    </w:p>
    <w:p w:rsidR="00A13323" w:rsidRPr="00E9736B" w:rsidRDefault="00A13323" w:rsidP="00D0348B">
      <w:pPr>
        <w:pStyle w:val="ListParagraph"/>
      </w:pPr>
      <w:r w:rsidRPr="00E9736B">
        <w:t>Người dùng tiềm năng</w:t>
      </w:r>
    </w:p>
    <w:p w:rsidR="009B25F0" w:rsidRPr="00E9736B" w:rsidRDefault="009B25F0" w:rsidP="00D0348B">
      <w:pPr>
        <w:pStyle w:val="ListParagraph"/>
      </w:pPr>
      <w:r w:rsidRPr="00E9736B">
        <w:t>Học sinh</w:t>
      </w:r>
    </w:p>
    <w:p w:rsidR="009B25F0" w:rsidRPr="00E9736B" w:rsidRDefault="009B25F0" w:rsidP="00D0348B">
      <w:pPr>
        <w:pStyle w:val="ListParagraph"/>
      </w:pPr>
      <w:r w:rsidRPr="00E9736B">
        <w:t>Chuyên gia</w:t>
      </w:r>
    </w:p>
    <w:p w:rsidR="009B25F0" w:rsidRPr="00E9736B" w:rsidRDefault="009B25F0" w:rsidP="00D0348B">
      <w:pPr>
        <w:pStyle w:val="ListParagraph"/>
      </w:pPr>
      <w:r w:rsidRPr="00E9736B">
        <w:t>Kiểm soát viên</w:t>
      </w:r>
    </w:p>
    <w:p w:rsidR="009B25F0" w:rsidRPr="00E9736B" w:rsidRDefault="009B25F0" w:rsidP="00D0348B">
      <w:pPr>
        <w:pStyle w:val="ListParagraph"/>
      </w:pPr>
      <w:r w:rsidRPr="00E9736B">
        <w:t>Hỗ trợ viên</w:t>
      </w:r>
    </w:p>
    <w:p w:rsidR="009B25F0" w:rsidRPr="00E9736B" w:rsidRDefault="009B25F0" w:rsidP="00D0348B">
      <w:pPr>
        <w:pStyle w:val="ListParagraph"/>
      </w:pPr>
      <w:r w:rsidRPr="00E9736B">
        <w:t>Quản trị viên</w:t>
      </w:r>
    </w:p>
    <w:p w:rsidR="009B25F0" w:rsidRDefault="009B25F0" w:rsidP="00D0348B">
      <w:pPr>
        <w:pStyle w:val="onvn"/>
      </w:pPr>
      <w:r w:rsidRPr="00E9736B">
        <w:t>Dựa vào các chức năng của hệ thống đã xác định ở mục 1.5, các ca sử dụng của hệ thống bao gồm:</w:t>
      </w:r>
    </w:p>
    <w:p w:rsidR="008C0625" w:rsidRDefault="008C0625" w:rsidP="008C0625">
      <w:pPr>
        <w:pStyle w:val="ListParagraph"/>
      </w:pPr>
      <w:r>
        <w:t>Tìm kiếm</w:t>
      </w:r>
    </w:p>
    <w:p w:rsidR="008C0625" w:rsidRDefault="008C0625" w:rsidP="008C0625">
      <w:pPr>
        <w:pStyle w:val="ListParagraph"/>
      </w:pPr>
      <w:r>
        <w:t>Đăng kí</w:t>
      </w:r>
    </w:p>
    <w:p w:rsidR="008C0625" w:rsidRDefault="008C0625" w:rsidP="008C0625">
      <w:pPr>
        <w:pStyle w:val="ListParagraph"/>
      </w:pPr>
      <w:r>
        <w:t>Đăng nhập</w:t>
      </w:r>
    </w:p>
    <w:p w:rsidR="008C0625" w:rsidRDefault="008C0625" w:rsidP="008C0625">
      <w:pPr>
        <w:pStyle w:val="ListParagraph"/>
      </w:pPr>
      <w:r w:rsidRPr="00E9736B">
        <w:t>Quản lý hỏi đáp miễn phí</w:t>
      </w:r>
    </w:p>
    <w:p w:rsidR="008C0625" w:rsidRDefault="008C0625" w:rsidP="008C0625">
      <w:pPr>
        <w:pStyle w:val="ListParagraph"/>
      </w:pPr>
      <w:r w:rsidRPr="00E9736B">
        <w:t>Quản lý hỏi đáp thu phí</w:t>
      </w:r>
    </w:p>
    <w:p w:rsidR="008C0625" w:rsidRDefault="008C0625" w:rsidP="008C0625">
      <w:pPr>
        <w:pStyle w:val="ListParagraph"/>
      </w:pPr>
      <w:r w:rsidRPr="00E9736B">
        <w:lastRenderedPageBreak/>
        <w:t>Quản lý</w:t>
      </w:r>
      <w:r>
        <w:t xml:space="preserve"> thông tin</w:t>
      </w:r>
      <w:r w:rsidRPr="00E9736B">
        <w:t xml:space="preserve"> cá nhân</w:t>
      </w:r>
    </w:p>
    <w:p w:rsidR="008C0625" w:rsidRDefault="008C0625" w:rsidP="008C0625">
      <w:pPr>
        <w:pStyle w:val="ListParagraph"/>
      </w:pPr>
      <w:r w:rsidRPr="00E9736B">
        <w:t>Quản lý tài khoản thanh toán cá nhân</w:t>
      </w:r>
    </w:p>
    <w:p w:rsidR="008C0625" w:rsidRDefault="008C0625" w:rsidP="008C0625">
      <w:pPr>
        <w:pStyle w:val="ListParagraph"/>
      </w:pPr>
      <w:r w:rsidRPr="00E9736B">
        <w:t>Kiểm soát nội dung</w:t>
      </w:r>
    </w:p>
    <w:p w:rsidR="008C0625" w:rsidRDefault="00221654" w:rsidP="008C0625">
      <w:pPr>
        <w:pStyle w:val="ListParagraph"/>
      </w:pPr>
      <w:r>
        <w:t>Xác nhận</w:t>
      </w:r>
      <w:r w:rsidR="008C0625">
        <w:t xml:space="preserve"> chuyên gia</w:t>
      </w:r>
    </w:p>
    <w:p w:rsidR="008C0625" w:rsidRDefault="008C0625" w:rsidP="008C0625">
      <w:pPr>
        <w:pStyle w:val="ListParagraph"/>
      </w:pPr>
      <w:r>
        <w:t>Hỗ trợ</w:t>
      </w:r>
    </w:p>
    <w:p w:rsidR="008C0625" w:rsidRDefault="008C0625" w:rsidP="008C0625">
      <w:pPr>
        <w:pStyle w:val="ListParagraph"/>
      </w:pPr>
      <w:r>
        <w:t>Quản lý lịch sử hoạt động</w:t>
      </w:r>
    </w:p>
    <w:p w:rsidR="008C0625" w:rsidRPr="008C0625" w:rsidRDefault="008C0625" w:rsidP="008C0625">
      <w:pPr>
        <w:pStyle w:val="ListParagraph"/>
      </w:pPr>
      <w:r w:rsidRPr="00E9736B">
        <w:t>Quản lý quyền truy cập</w:t>
      </w:r>
    </w:p>
    <w:p w:rsidR="00A320DC" w:rsidRPr="00E9736B" w:rsidRDefault="00263FDD" w:rsidP="00D0348B">
      <w:pPr>
        <w:pStyle w:val="Heading3"/>
      </w:pPr>
      <w:bookmarkStart w:id="178" w:name="_Toc499067919"/>
      <w:bookmarkStart w:id="179" w:name="_Toc499068045"/>
      <w:bookmarkStart w:id="180" w:name="_Toc499068173"/>
      <w:bookmarkStart w:id="181" w:name="_Toc499068594"/>
      <w:bookmarkStart w:id="182" w:name="_Toc499068722"/>
      <w:bookmarkStart w:id="183" w:name="_Toc499067921"/>
      <w:bookmarkStart w:id="184" w:name="_Toc499068047"/>
      <w:bookmarkStart w:id="185" w:name="_Toc499068175"/>
      <w:bookmarkStart w:id="186" w:name="_Toc499068596"/>
      <w:bookmarkStart w:id="187" w:name="_Toc499068724"/>
      <w:bookmarkStart w:id="188" w:name="_Toc513687257"/>
      <w:bookmarkEnd w:id="178"/>
      <w:bookmarkEnd w:id="179"/>
      <w:bookmarkEnd w:id="180"/>
      <w:bookmarkEnd w:id="181"/>
      <w:bookmarkEnd w:id="182"/>
      <w:bookmarkEnd w:id="183"/>
      <w:bookmarkEnd w:id="184"/>
      <w:bookmarkEnd w:id="185"/>
      <w:bookmarkEnd w:id="186"/>
      <w:bookmarkEnd w:id="187"/>
      <w:r w:rsidRPr="00E9736B">
        <w:t>Biểu đồ ca sử dụng</w:t>
      </w:r>
      <w:bookmarkEnd w:id="188"/>
    </w:p>
    <w:p w:rsidR="009B25F0" w:rsidRPr="00E9736B" w:rsidRDefault="009B25F0" w:rsidP="00D0348B">
      <w:pPr>
        <w:pStyle w:val="onvn"/>
      </w:pPr>
      <w:r w:rsidRPr="00E9736B">
        <w:t>Dựa vào các thông tin về tác nhân và ca sử dụng ở mục 2.1.1, biểu đồ ca sử dụng được xây dựng như sau:</w:t>
      </w:r>
    </w:p>
    <w:p w:rsidR="007C6A65" w:rsidRPr="00E9736B" w:rsidRDefault="00C90F2B" w:rsidP="00D0348B">
      <w:pPr>
        <w:keepNext/>
        <w:spacing w:before="120" w:after="120"/>
        <w:ind w:firstLine="0"/>
        <w:rPr>
          <w:szCs w:val="28"/>
        </w:rPr>
      </w:pPr>
      <w:r>
        <w:rPr>
          <w:noProof/>
          <w:szCs w:val="28"/>
        </w:rPr>
        <w:lastRenderedPageBreak/>
        <mc:AlternateContent>
          <mc:Choice Requires="wpc">
            <w:drawing>
              <wp:inline distT="0" distB="0" distL="0" distR="0">
                <wp:extent cx="5486400" cy="5524501"/>
                <wp:effectExtent l="0" t="0" r="0" b="0"/>
                <wp:docPr id="160" name="Canvas 1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4" name="Picture 114"/>
                          <pic:cNvPicPr>
                            <a:picLocks noChangeAspect="1"/>
                          </pic:cNvPicPr>
                        </pic:nvPicPr>
                        <pic:blipFill>
                          <a:blip r:embed="rId20"/>
                          <a:stretch>
                            <a:fillRect/>
                          </a:stretch>
                        </pic:blipFill>
                        <pic:spPr>
                          <a:xfrm>
                            <a:off x="0" y="0"/>
                            <a:ext cx="5486400" cy="5367389"/>
                          </a:xfrm>
                          <a:prstGeom prst="rect">
                            <a:avLst/>
                          </a:prstGeom>
                        </pic:spPr>
                      </pic:pic>
                    </wpc:wpc>
                  </a:graphicData>
                </a:graphic>
              </wp:inline>
            </w:drawing>
          </mc:Choice>
          <mc:Fallback>
            <w:pict>
              <v:group w14:anchorId="5FB8C46A" id="Canvas 160" o:spid="_x0000_s1026" editas="canvas" style="width:6in;height:435pt;mso-position-horizontal-relative:char;mso-position-vertical-relative:line" coordsize="54864,5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">
                <v:shape id="_x0000_s1027" type="#_x0000_t75" style="position:absolute;width:54864;height:55245;visibility:visible;mso-wrap-style:square">
                  <v:fill o:detectmouseclick="t"/>
                  <v:path o:connecttype="none"/>
                </v:shape>
                <v:shape id="Picture 114" o:spid="_x0000_s1028" type="#_x0000_t75" style="position:absolute;width:54864;height:53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">
                  <v:imagedata r:id="rId21" o:title=""/>
                  <v:path arrowok="t"/>
                </v:shape>
                <w10:anchorlock/>
              </v:group>
            </w:pict>
          </mc:Fallback>
        </mc:AlternateContent>
      </w:r>
    </w:p>
    <w:p w:rsidR="003417AF" w:rsidRDefault="007C6A65" w:rsidP="003417AF">
      <w:pPr>
        <w:pStyle w:val="Captions"/>
        <w:spacing w:before="120" w:after="120" w:line="360" w:lineRule="auto"/>
      </w:pPr>
      <w:bookmarkStart w:id="189" w:name="_Toc513686622"/>
      <w:r w:rsidRPr="00E9736B">
        <w:t xml:space="preserve">Hình </w:t>
      </w:r>
      <w:fldSimple w:instr=" STYLEREF 1 \s ">
        <w:r w:rsidR="00244011">
          <w:rPr>
            <w:noProof/>
          </w:rPr>
          <w:t>3</w:t>
        </w:r>
      </w:fldSimple>
      <w:r w:rsidR="000F4B69">
        <w:t>.</w:t>
      </w:r>
      <w:fldSimple w:instr=" SEQ Hình \* ARABIC \s 1 ">
        <w:r w:rsidR="00244011">
          <w:rPr>
            <w:noProof/>
          </w:rPr>
          <w:t>1</w:t>
        </w:r>
      </w:fldSimple>
      <w:r w:rsidRPr="00E9736B">
        <w:t xml:space="preserve">: </w:t>
      </w:r>
      <w:r w:rsidR="00E764BF" w:rsidRPr="00E9736B">
        <w:t>Use case</w:t>
      </w:r>
      <w:r w:rsidRPr="00E9736B">
        <w:t xml:space="preserve"> tổng quát</w:t>
      </w:r>
      <w:bookmarkEnd w:id="189"/>
    </w:p>
    <w:p w:rsidR="007E3C5D" w:rsidRDefault="007E3C5D" w:rsidP="003417AF">
      <w:pPr>
        <w:pStyle w:val="Captions"/>
        <w:spacing w:before="120" w:after="120" w:line="360" w:lineRule="auto"/>
        <w:jc w:val="both"/>
      </w:pPr>
      <w:r>
        <w:br w:type="page"/>
      </w:r>
    </w:p>
    <w:p w:rsidR="00B9454D" w:rsidRPr="00E9736B" w:rsidRDefault="00263FDD" w:rsidP="00D0348B">
      <w:pPr>
        <w:pStyle w:val="Heading3"/>
      </w:pPr>
      <w:bookmarkStart w:id="190" w:name="_Toc513687258"/>
      <w:r w:rsidRPr="00E9736B">
        <w:lastRenderedPageBreak/>
        <w:t>Mô tả kịch bản cho các ca sử dụng</w:t>
      </w:r>
      <w:bookmarkEnd w:id="190"/>
    </w:p>
    <w:p w:rsidR="003C7DA8" w:rsidRPr="00C3182D" w:rsidRDefault="003C7DA8" w:rsidP="00C3182D">
      <w:pPr>
        <w:pStyle w:val="Heading4"/>
      </w:pPr>
      <w:bookmarkStart w:id="191" w:name="_Toc513687259"/>
      <w:r w:rsidRPr="00C3182D">
        <w:t>Kịch bản ca sử dụng Đăng kí</w:t>
      </w:r>
      <w:bookmarkEnd w:id="191"/>
    </w:p>
    <w:p w:rsidR="003C7DA8" w:rsidRDefault="003C7DA8" w:rsidP="00D0348B">
      <w:pPr>
        <w:pStyle w:val="ListParagraph"/>
        <w:numPr>
          <w:ilvl w:val="0"/>
          <w:numId w:val="20"/>
        </w:numPr>
      </w:pPr>
      <w:r w:rsidRPr="00E9736B">
        <w:t>Biểu đồ ca sử dụng</w:t>
      </w:r>
    </w:p>
    <w:p w:rsidR="00C90F2B" w:rsidRPr="00E9736B" w:rsidRDefault="00C90F2B" w:rsidP="00C90F2B">
      <w:pPr>
        <w:ind w:firstLine="0"/>
      </w:pPr>
      <w:r w:rsidRPr="00E9736B">
        <w:rPr>
          <w:noProof/>
        </w:rPr>
        <mc:AlternateContent>
          <mc:Choice Requires="wps">
            <w:drawing>
              <wp:anchor distT="0" distB="0" distL="114300" distR="114300" simplePos="0" relativeHeight="251712512" behindDoc="0" locked="0" layoutInCell="1" allowOverlap="1" wp14:anchorId="0BBBFAC2" wp14:editId="458FABBC">
                <wp:simplePos x="0" y="0"/>
                <wp:positionH relativeFrom="margin">
                  <wp:align>right</wp:align>
                </wp:positionH>
                <wp:positionV relativeFrom="paragraph">
                  <wp:posOffset>1541780</wp:posOffset>
                </wp:positionV>
                <wp:extent cx="5764530" cy="635"/>
                <wp:effectExtent l="0" t="0" r="7620" b="0"/>
                <wp:wrapTopAndBottom/>
                <wp:docPr id="6" name="Text Box 6"/>
                <wp:cNvGraphicFramePr/>
                <a:graphic xmlns:a="http://schemas.openxmlformats.org/drawingml/2006/main">
                  <a:graphicData uri="http://schemas.microsoft.com/office/word/2010/wordprocessingShape">
                    <wps:wsp>
                      <wps:cNvSpPr txBox="1"/>
                      <wps:spPr>
                        <a:xfrm>
                          <a:off x="0" y="0"/>
                          <a:ext cx="5764530" cy="635"/>
                        </a:xfrm>
                        <a:prstGeom prst="rect">
                          <a:avLst/>
                        </a:prstGeom>
                        <a:solidFill>
                          <a:prstClr val="white"/>
                        </a:solidFill>
                        <a:ln>
                          <a:noFill/>
                        </a:ln>
                      </wps:spPr>
                      <wps:txbx>
                        <w:txbxContent>
                          <w:p w:rsidR="001D0C90" w:rsidRPr="00D74E78" w:rsidRDefault="001D0C90" w:rsidP="007C6A65">
                            <w:pPr>
                              <w:pStyle w:val="Captions"/>
                              <w:rPr>
                                <w:noProof/>
                              </w:rPr>
                            </w:pPr>
                            <w:bookmarkStart w:id="192" w:name="_Toc513686623"/>
                            <w:r>
                              <w:t xml:space="preserve">Hình </w:t>
                            </w:r>
                            <w:fldSimple w:instr=" STYLEREF 1 \s ">
                              <w:r>
                                <w:rPr>
                                  <w:noProof/>
                                </w:rPr>
                                <w:t>3</w:t>
                              </w:r>
                            </w:fldSimple>
                            <w:r>
                              <w:t>.</w:t>
                            </w:r>
                            <w:fldSimple w:instr=" SEQ Hình \* ARABIC \s 1 ">
                              <w:r>
                                <w:rPr>
                                  <w:noProof/>
                                </w:rPr>
                                <w:t>2</w:t>
                              </w:r>
                            </w:fldSimple>
                            <w:r>
                              <w:t>: Biểu đồ ca sử dụng “Đăng kí”</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BBBFAC2" id="_x0000_t202" coordsize="21600,21600" o:spt="202" path="m,l,21600r21600,l21600,xe">
                <v:stroke joinstyle="miter"/>
                <v:path gradientshapeok="t" o:connecttype="rect"/>
              </v:shapetype>
              <v:shape id="Text Box 6" o:spid="_x0000_s1026" type="#_x0000_t202" style="position:absolute;left:0;text-align:left;margin-left:402.7pt;margin-top:121.4pt;width:453.9pt;height:.05pt;z-index:2517125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" stroked="f">
                <v:textbox style="mso-fit-shape-to-text:t" inset="0,0,0,0">
                  <w:txbxContent>
                    <w:p w:rsidR="001D0C90" w:rsidRPr="00D74E78" w:rsidRDefault="001D0C90" w:rsidP="007C6A65">
                      <w:pPr>
                        <w:pStyle w:val="Captions"/>
                        <w:rPr>
                          <w:noProof/>
                        </w:rPr>
                      </w:pPr>
                      <w:bookmarkStart w:id="194" w:name="_Toc51368662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t>: Biểu đồ ca sử dụng “Đăng kí”</w:t>
                      </w:r>
                      <w:bookmarkEnd w:id="194"/>
                    </w:p>
                  </w:txbxContent>
                </v:textbox>
                <w10:wrap type="topAndBottom" anchorx="margin"/>
              </v:shape>
            </w:pict>
          </mc:Fallback>
        </mc:AlternateContent>
      </w:r>
      <w:r>
        <w:rPr>
          <w:noProof/>
        </w:rPr>
        <mc:AlternateContent>
          <mc:Choice Requires="wpc">
            <w:drawing>
              <wp:inline distT="0" distB="0" distL="0" distR="0">
                <wp:extent cx="5524500" cy="1366260"/>
                <wp:effectExtent l="0" t="0" r="0" b="5715"/>
                <wp:docPr id="162" name="Canvas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4" name="Picture 164"/>
                          <pic:cNvPicPr>
                            <a:picLocks noChangeAspect="1"/>
                          </pic:cNvPicPr>
                        </pic:nvPicPr>
                        <pic:blipFill>
                          <a:blip r:embed="rId22"/>
                          <a:stretch>
                            <a:fillRect/>
                          </a:stretch>
                        </pic:blipFill>
                        <pic:spPr>
                          <a:xfrm>
                            <a:off x="0" y="0"/>
                            <a:ext cx="5524500" cy="1330262"/>
                          </a:xfrm>
                          <a:prstGeom prst="rect">
                            <a:avLst/>
                          </a:prstGeom>
                        </pic:spPr>
                      </pic:pic>
                    </wpc:wpc>
                  </a:graphicData>
                </a:graphic>
              </wp:inline>
            </w:drawing>
          </mc:Choice>
          <mc:Fallback>
            <w:pict>
              <v:group w14:anchorId="5FE89B5F" id="Canvas 162" o:spid="_x0000_s1026" editas="canvas" style="width:435pt;height:107.6pt;mso-position-horizontal-relative:char;mso-position-vertical-relative:line" coordsize="55245,13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">
                <v:shape id="_x0000_s1027" type="#_x0000_t75" style="position:absolute;width:55245;height:13658;visibility:visible;mso-wrap-style:square">
                  <v:fill o:detectmouseclick="t"/>
                  <v:path o:connecttype="none"/>
                </v:shape>
                <v:shape id="Picture 164" o:spid="_x0000_s1028" type="#_x0000_t75" style="position:absolute;width:55245;height:1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">
                  <v:imagedata r:id="rId23" o:title=""/>
                  <v:path arrowok="t"/>
                </v:shape>
                <w10:anchorlock/>
              </v:group>
            </w:pict>
          </mc:Fallback>
        </mc:AlternateContent>
      </w:r>
    </w:p>
    <w:p w:rsidR="009D5AA6" w:rsidRDefault="003C7DA8" w:rsidP="009D5AA6">
      <w:pPr>
        <w:pStyle w:val="ListParagraph"/>
        <w:numPr>
          <w:ilvl w:val="0"/>
          <w:numId w:val="20"/>
        </w:numPr>
      </w:pPr>
      <w:r w:rsidRPr="00E9736B">
        <w:t>Đặc tả ca sử dụng</w:t>
      </w:r>
    </w:p>
    <w:tbl>
      <w:tblPr>
        <w:tblStyle w:val="TableGrid"/>
        <w:tblW w:w="0" w:type="auto"/>
        <w:tblLook w:val="04A0" w:firstRow="1" w:lastRow="0" w:firstColumn="1" w:lastColumn="0" w:noHBand="0" w:noVBand="1"/>
      </w:tblPr>
      <w:tblGrid>
        <w:gridCol w:w="3415"/>
        <w:gridCol w:w="3960"/>
        <w:gridCol w:w="1403"/>
      </w:tblGrid>
      <w:tr w:rsidR="009D5AA6" w:rsidTr="009D5AA6">
        <w:tc>
          <w:tcPr>
            <w:tcW w:w="8778" w:type="dxa"/>
            <w:gridSpan w:val="3"/>
          </w:tcPr>
          <w:p w:rsidR="009D5AA6" w:rsidRDefault="009D5AA6" w:rsidP="009D5AA6">
            <w:pPr>
              <w:ind w:firstLine="0"/>
            </w:pPr>
            <w:r>
              <w:t>UC: Đăng kí</w:t>
            </w:r>
          </w:p>
        </w:tc>
      </w:tr>
      <w:tr w:rsidR="00FC4E40" w:rsidTr="006C1925">
        <w:tc>
          <w:tcPr>
            <w:tcW w:w="8778" w:type="dxa"/>
            <w:gridSpan w:val="3"/>
          </w:tcPr>
          <w:p w:rsidR="00FC4E40" w:rsidRDefault="00FC4E40" w:rsidP="009D5AA6">
            <w:pPr>
              <w:ind w:firstLine="0"/>
            </w:pPr>
            <w:r>
              <w:t>Tác nhân: Người dùng tiềm năng</w:t>
            </w:r>
          </w:p>
        </w:tc>
      </w:tr>
      <w:tr w:rsidR="009D5AA6" w:rsidTr="00FC4E40">
        <w:tc>
          <w:tcPr>
            <w:tcW w:w="3415" w:type="dxa"/>
          </w:tcPr>
          <w:p w:rsidR="009D5AA6" w:rsidRPr="00FC4E40" w:rsidRDefault="00FC4E40" w:rsidP="009D5AA6">
            <w:pPr>
              <w:ind w:firstLine="0"/>
              <w:rPr>
                <w:b/>
              </w:rPr>
            </w:pPr>
            <w:r w:rsidRPr="00FC4E40">
              <w:rPr>
                <w:b/>
              </w:rPr>
              <w:t>Hành động tác nhân</w:t>
            </w:r>
          </w:p>
        </w:tc>
        <w:tc>
          <w:tcPr>
            <w:tcW w:w="3960" w:type="dxa"/>
          </w:tcPr>
          <w:p w:rsidR="009D5AA6" w:rsidRPr="00FC4E40" w:rsidRDefault="00FC4E40" w:rsidP="009D5AA6">
            <w:pPr>
              <w:ind w:firstLine="0"/>
              <w:rPr>
                <w:b/>
              </w:rPr>
            </w:pPr>
            <w:r w:rsidRPr="00FC4E40">
              <w:rPr>
                <w:b/>
              </w:rPr>
              <w:t>Phản ứng hệ thống</w:t>
            </w:r>
          </w:p>
        </w:tc>
        <w:tc>
          <w:tcPr>
            <w:tcW w:w="1403" w:type="dxa"/>
          </w:tcPr>
          <w:p w:rsidR="009D5AA6" w:rsidRPr="00FC4E40" w:rsidRDefault="00FC4E40" w:rsidP="00266784">
            <w:pPr>
              <w:ind w:firstLine="0"/>
              <w:rPr>
                <w:b/>
              </w:rPr>
            </w:pPr>
            <w:r w:rsidRPr="00FC4E40">
              <w:rPr>
                <w:b/>
              </w:rPr>
              <w:t>Dữ liệ</w:t>
            </w:r>
            <w:r w:rsidR="00266784">
              <w:rPr>
                <w:b/>
              </w:rPr>
              <w:t>u</w:t>
            </w:r>
          </w:p>
        </w:tc>
      </w:tr>
      <w:tr w:rsidR="009D5AA6" w:rsidTr="00FC4E40">
        <w:tc>
          <w:tcPr>
            <w:tcW w:w="3415" w:type="dxa"/>
          </w:tcPr>
          <w:p w:rsidR="009D5AA6" w:rsidRDefault="00FC4E40" w:rsidP="009D5AA6">
            <w:pPr>
              <w:ind w:firstLine="0"/>
            </w:pPr>
            <w:r>
              <w:t>Chọn Đăng kí</w:t>
            </w:r>
          </w:p>
        </w:tc>
        <w:tc>
          <w:tcPr>
            <w:tcW w:w="3960" w:type="dxa"/>
          </w:tcPr>
          <w:p w:rsidR="009D5AA6" w:rsidRDefault="00FC4E40" w:rsidP="009D5AA6">
            <w:pPr>
              <w:ind w:firstLine="0"/>
            </w:pPr>
            <w:r>
              <w:t>Hiển thị giao diện Đăng kí</w:t>
            </w:r>
          </w:p>
        </w:tc>
        <w:tc>
          <w:tcPr>
            <w:tcW w:w="1403" w:type="dxa"/>
          </w:tcPr>
          <w:p w:rsidR="009D5AA6" w:rsidRDefault="009D5AA6" w:rsidP="009D5AA6">
            <w:pPr>
              <w:ind w:firstLine="0"/>
            </w:pPr>
          </w:p>
        </w:tc>
      </w:tr>
      <w:tr w:rsidR="009D5AA6" w:rsidTr="00FC4E40">
        <w:tc>
          <w:tcPr>
            <w:tcW w:w="3415" w:type="dxa"/>
          </w:tcPr>
          <w:p w:rsidR="009D5AA6" w:rsidRDefault="00FC4E40" w:rsidP="009D5AA6">
            <w:pPr>
              <w:ind w:firstLine="0"/>
            </w:pPr>
            <w:r>
              <w:t>Nhập thông tin, nhấn Đăng kí</w:t>
            </w:r>
          </w:p>
        </w:tc>
        <w:tc>
          <w:tcPr>
            <w:tcW w:w="3960" w:type="dxa"/>
          </w:tcPr>
          <w:p w:rsidR="009D5AA6" w:rsidRDefault="00FC4E40" w:rsidP="00FC4E40">
            <w:pPr>
              <w:ind w:firstLine="0"/>
            </w:pPr>
            <w:r>
              <w:t>Kiểm tra thông tin và hiển thị thông báo yêu cầu xác nhận email</w:t>
            </w:r>
          </w:p>
        </w:tc>
        <w:tc>
          <w:tcPr>
            <w:tcW w:w="1403" w:type="dxa"/>
          </w:tcPr>
          <w:p w:rsidR="00B2147E" w:rsidRDefault="00315D1B" w:rsidP="009D5AA6">
            <w:pPr>
              <w:ind w:firstLine="0"/>
            </w:pPr>
            <w:r>
              <w:t>u</w:t>
            </w:r>
            <w:r w:rsidR="00FC4E40">
              <w:t>ser</w:t>
            </w:r>
            <w:r>
              <w:t>s</w:t>
            </w:r>
            <w:r w:rsidR="00266784">
              <w:t>,</w:t>
            </w:r>
          </w:p>
          <w:p w:rsidR="009D5AA6" w:rsidRDefault="00315D1B" w:rsidP="001D0C90">
            <w:pPr>
              <w:keepNext/>
              <w:ind w:firstLine="0"/>
            </w:pPr>
            <w:r>
              <w:t>user_logs</w:t>
            </w:r>
          </w:p>
        </w:tc>
      </w:tr>
    </w:tbl>
    <w:p w:rsidR="00B71F1C" w:rsidRDefault="008E453D" w:rsidP="008E453D">
      <w:pPr>
        <w:pStyle w:val="Captions"/>
      </w:pPr>
      <w:bookmarkStart w:id="193" w:name="_Toc513686898"/>
      <w:r>
        <w:t xml:space="preserve">Bảng </w:t>
      </w:r>
      <w:fldSimple w:instr=" STYLEREF 1 \s ">
        <w:r w:rsidR="00244011">
          <w:rPr>
            <w:noProof/>
          </w:rPr>
          <w:t>3</w:t>
        </w:r>
      </w:fldSimple>
      <w:r w:rsidR="001D0C90">
        <w:t>.</w:t>
      </w:r>
      <w:fldSimple w:instr=" SEQ Bảng \* ARABIC \s 1 ">
        <w:r w:rsidR="00244011">
          <w:rPr>
            <w:noProof/>
          </w:rPr>
          <w:t>1</w:t>
        </w:r>
      </w:fldSimple>
      <w:r w:rsidRPr="00E9736B">
        <w:t>: UC Đăng kí thông tin</w:t>
      </w:r>
      <w:bookmarkEnd w:id="193"/>
    </w:p>
    <w:tbl>
      <w:tblPr>
        <w:tblStyle w:val="TableGrid"/>
        <w:tblW w:w="0" w:type="auto"/>
        <w:tblLook w:val="04A0" w:firstRow="1" w:lastRow="0" w:firstColumn="1" w:lastColumn="0" w:noHBand="0" w:noVBand="1"/>
      </w:tblPr>
      <w:tblGrid>
        <w:gridCol w:w="3415"/>
        <w:gridCol w:w="3960"/>
        <w:gridCol w:w="1403"/>
      </w:tblGrid>
      <w:tr w:rsidR="00FC4E40" w:rsidTr="006C1925">
        <w:tc>
          <w:tcPr>
            <w:tcW w:w="8778" w:type="dxa"/>
            <w:gridSpan w:val="3"/>
          </w:tcPr>
          <w:p w:rsidR="00FC4E40" w:rsidRDefault="00FC4E40" w:rsidP="006C1925">
            <w:pPr>
              <w:ind w:firstLine="0"/>
            </w:pPr>
            <w:r>
              <w:t xml:space="preserve">UC: </w:t>
            </w:r>
            <w:r w:rsidRPr="00E9736B">
              <w:t>Xác nhận email</w:t>
            </w:r>
          </w:p>
        </w:tc>
      </w:tr>
      <w:tr w:rsidR="00FC4E40" w:rsidTr="006C1925">
        <w:tc>
          <w:tcPr>
            <w:tcW w:w="8778" w:type="dxa"/>
            <w:gridSpan w:val="3"/>
          </w:tcPr>
          <w:p w:rsidR="00FC4E40" w:rsidRDefault="00FC4E40" w:rsidP="00FC4E40">
            <w:pPr>
              <w:ind w:firstLine="0"/>
            </w:pPr>
            <w:r>
              <w:t xml:space="preserve">Tác nhân: </w:t>
            </w:r>
            <w:r w:rsidRPr="00E9736B">
              <w:t>Người dùng tiềm năng</w:t>
            </w:r>
          </w:p>
        </w:tc>
      </w:tr>
      <w:tr w:rsidR="00FC4E40" w:rsidRPr="00FC4E40" w:rsidTr="006C1925">
        <w:tc>
          <w:tcPr>
            <w:tcW w:w="3415" w:type="dxa"/>
          </w:tcPr>
          <w:p w:rsidR="00FC4E40" w:rsidRPr="00FC4E40" w:rsidRDefault="00FC4E40" w:rsidP="006C1925">
            <w:pPr>
              <w:ind w:firstLine="0"/>
              <w:rPr>
                <w:b/>
              </w:rPr>
            </w:pPr>
            <w:r w:rsidRPr="00FC4E40">
              <w:rPr>
                <w:b/>
              </w:rPr>
              <w:lastRenderedPageBreak/>
              <w:t>Hành động tác nhân</w:t>
            </w:r>
          </w:p>
        </w:tc>
        <w:tc>
          <w:tcPr>
            <w:tcW w:w="3960" w:type="dxa"/>
          </w:tcPr>
          <w:p w:rsidR="00FC4E40" w:rsidRPr="00FC4E40" w:rsidRDefault="00FC4E40" w:rsidP="006C1925">
            <w:pPr>
              <w:ind w:firstLine="0"/>
              <w:rPr>
                <w:b/>
              </w:rPr>
            </w:pPr>
            <w:r w:rsidRPr="00FC4E40">
              <w:rPr>
                <w:b/>
              </w:rPr>
              <w:t>Phản ứng hệ thống</w:t>
            </w:r>
          </w:p>
        </w:tc>
        <w:tc>
          <w:tcPr>
            <w:tcW w:w="1403" w:type="dxa"/>
          </w:tcPr>
          <w:p w:rsidR="00FC4E40" w:rsidRPr="00FC4E40" w:rsidRDefault="00FC4E40" w:rsidP="00266784">
            <w:pPr>
              <w:ind w:firstLine="0"/>
              <w:rPr>
                <w:b/>
              </w:rPr>
            </w:pPr>
            <w:r w:rsidRPr="00FC4E40">
              <w:rPr>
                <w:b/>
              </w:rPr>
              <w:t>Dữ liệ</w:t>
            </w:r>
            <w:r w:rsidR="00266784">
              <w:rPr>
                <w:b/>
              </w:rPr>
              <w:t>u</w:t>
            </w:r>
          </w:p>
        </w:tc>
      </w:tr>
      <w:tr w:rsidR="00FC4E40" w:rsidTr="006C1925">
        <w:tc>
          <w:tcPr>
            <w:tcW w:w="3415" w:type="dxa"/>
          </w:tcPr>
          <w:p w:rsidR="00FC4E40" w:rsidRDefault="000E354F" w:rsidP="000E354F">
            <w:pPr>
              <w:ind w:firstLine="0"/>
            </w:pPr>
            <w:r>
              <w:t xml:space="preserve">Nhập mã xác nhận trong </w:t>
            </w:r>
            <w:r w:rsidR="00FC4E40" w:rsidRPr="00E9736B">
              <w:t>nội dung email Xác nhậ</w:t>
            </w:r>
            <w:r>
              <w:t>n đăng kí vào ô xác nhận và nhấn Enter</w:t>
            </w:r>
            <w:r w:rsidR="00FC4E40" w:rsidRPr="00E9736B">
              <w:t>.</w:t>
            </w:r>
          </w:p>
        </w:tc>
        <w:tc>
          <w:tcPr>
            <w:tcW w:w="3960" w:type="dxa"/>
          </w:tcPr>
          <w:p w:rsidR="00FC4E40" w:rsidRDefault="00FC4E40" w:rsidP="006C1925">
            <w:pPr>
              <w:ind w:firstLine="0"/>
            </w:pPr>
            <w:r>
              <w:t>K</w:t>
            </w:r>
            <w:r w:rsidRPr="00E9736B">
              <w:t>iể</w:t>
            </w:r>
            <w:r w:rsidR="000E354F">
              <w:t>m tra trùng khớp mã xác nhận</w:t>
            </w:r>
            <w:r w:rsidR="00266784">
              <w:t>.</w:t>
            </w:r>
          </w:p>
          <w:p w:rsidR="00266784" w:rsidRDefault="00266784" w:rsidP="006C1925">
            <w:pPr>
              <w:ind w:firstLine="0"/>
            </w:pPr>
            <w:r>
              <w:t>H</w:t>
            </w:r>
            <w:r w:rsidRPr="00E9736B">
              <w:t>iển thị xác nhận email thành công</w:t>
            </w:r>
            <w:r>
              <w:t>.</w:t>
            </w:r>
          </w:p>
        </w:tc>
        <w:tc>
          <w:tcPr>
            <w:tcW w:w="1403" w:type="dxa"/>
          </w:tcPr>
          <w:p w:rsidR="00861EE3" w:rsidRDefault="00315D1B" w:rsidP="006C1925">
            <w:pPr>
              <w:ind w:firstLine="0"/>
            </w:pPr>
            <w:r>
              <w:t>users</w:t>
            </w:r>
            <w:r w:rsidR="00266784">
              <w:t xml:space="preserve">, </w:t>
            </w:r>
          </w:p>
          <w:p w:rsidR="00FC4E40" w:rsidRDefault="00315D1B" w:rsidP="00315D1B">
            <w:pPr>
              <w:ind w:firstLine="0"/>
            </w:pPr>
            <w:r>
              <w:t>user_logs</w:t>
            </w:r>
          </w:p>
        </w:tc>
      </w:tr>
    </w:tbl>
    <w:p w:rsidR="00537A48" w:rsidRPr="00E9736B" w:rsidRDefault="00537A48" w:rsidP="00D0348B">
      <w:pPr>
        <w:pStyle w:val="Captions"/>
        <w:spacing w:before="120" w:after="120" w:line="360" w:lineRule="auto"/>
      </w:pPr>
      <w:bookmarkStart w:id="194" w:name="_Toc513686899"/>
      <w:r w:rsidRPr="00E9736B">
        <w:t xml:space="preserve">Bảng </w:t>
      </w:r>
      <w:fldSimple w:instr=" STYLEREF 1 \s ">
        <w:r w:rsidR="00244011">
          <w:rPr>
            <w:noProof/>
          </w:rPr>
          <w:t>3</w:t>
        </w:r>
      </w:fldSimple>
      <w:r w:rsidR="001D0C90">
        <w:t>.</w:t>
      </w:r>
      <w:fldSimple w:instr=" SEQ Bảng \* ARABIC \s 1 ">
        <w:r w:rsidR="00244011">
          <w:rPr>
            <w:noProof/>
          </w:rPr>
          <w:t>2</w:t>
        </w:r>
      </w:fldSimple>
      <w:r w:rsidRPr="00E9736B">
        <w:t>: UC Xác nhận email</w:t>
      </w:r>
      <w:bookmarkEnd w:id="194"/>
    </w:p>
    <w:p w:rsidR="003C7DA8" w:rsidRPr="00E9736B" w:rsidRDefault="003C7DA8" w:rsidP="00D0348B">
      <w:pPr>
        <w:pStyle w:val="Heading4"/>
      </w:pPr>
      <w:bookmarkStart w:id="195" w:name="_Toc513687260"/>
      <w:r w:rsidRPr="00E9736B">
        <w:t>Kịch bản ca sử dụng Đăng nhập</w:t>
      </w:r>
      <w:bookmarkEnd w:id="195"/>
    </w:p>
    <w:p w:rsidR="003C7DA8" w:rsidRDefault="003C7DA8" w:rsidP="00D0348B">
      <w:pPr>
        <w:pStyle w:val="ListParagraph"/>
        <w:numPr>
          <w:ilvl w:val="0"/>
          <w:numId w:val="21"/>
        </w:numPr>
      </w:pPr>
      <w:r w:rsidRPr="00E9736B">
        <w:t>Biểu đồ ca sử dụng</w:t>
      </w:r>
    </w:p>
    <w:p w:rsidR="00C90F2B" w:rsidRPr="00E9736B" w:rsidRDefault="00C90F2B" w:rsidP="00C90F2B">
      <w:pPr>
        <w:ind w:firstLine="0"/>
      </w:pPr>
      <w:r w:rsidRPr="00E9736B">
        <w:rPr>
          <w:noProof/>
        </w:rPr>
        <mc:AlternateContent>
          <mc:Choice Requires="wps">
            <w:drawing>
              <wp:anchor distT="0" distB="0" distL="114300" distR="114300" simplePos="0" relativeHeight="251748352" behindDoc="0" locked="0" layoutInCell="1" allowOverlap="1" wp14:anchorId="246C20A9" wp14:editId="632DC5E4">
                <wp:simplePos x="0" y="0"/>
                <wp:positionH relativeFrom="margin">
                  <wp:posOffset>-1270</wp:posOffset>
                </wp:positionH>
                <wp:positionV relativeFrom="paragraph">
                  <wp:posOffset>3370580</wp:posOffset>
                </wp:positionV>
                <wp:extent cx="5583555" cy="331470"/>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5583555" cy="331470"/>
                        </a:xfrm>
                        <a:prstGeom prst="rect">
                          <a:avLst/>
                        </a:prstGeom>
                        <a:solidFill>
                          <a:prstClr val="white"/>
                        </a:solidFill>
                        <a:ln>
                          <a:noFill/>
                        </a:ln>
                      </wps:spPr>
                      <wps:txbx>
                        <w:txbxContent>
                          <w:p w:rsidR="001D0C90" w:rsidRPr="00181176" w:rsidRDefault="001D0C90" w:rsidP="00537A48">
                            <w:pPr>
                              <w:pStyle w:val="Captions"/>
                              <w:rPr>
                                <w:noProof/>
                              </w:rPr>
                            </w:pPr>
                            <w:bookmarkStart w:id="196" w:name="_Toc513686624"/>
                            <w:r>
                              <w:t xml:space="preserve">Hình </w:t>
                            </w:r>
                            <w:fldSimple w:instr=" STYLEREF 1 \s ">
                              <w:r>
                                <w:rPr>
                                  <w:noProof/>
                                </w:rPr>
                                <w:t>3</w:t>
                              </w:r>
                            </w:fldSimple>
                            <w:r>
                              <w:t>.</w:t>
                            </w:r>
                            <w:fldSimple w:instr=" SEQ Hình \* ARABIC \s 1 ">
                              <w:r>
                                <w:rPr>
                                  <w:noProof/>
                                </w:rPr>
                                <w:t>3</w:t>
                              </w:r>
                            </w:fldSimple>
                            <w:r>
                              <w:t>: Biểu đồ ca sử dụng Đăng nhập</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20A9" id="Text Box 136" o:spid="_x0000_s1027" type="#_x0000_t202" style="position:absolute;left:0;text-align:left;margin-left:-.1pt;margin-top:265.4pt;width:439.65pt;height:26.1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ufNAIAAGs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" stroked="f">
                <v:textbox style="mso-fit-shape-to-text:t" inset="0,0,0,0">
                  <w:txbxContent>
                    <w:p w:rsidR="001D0C90" w:rsidRPr="00181176" w:rsidRDefault="001D0C90" w:rsidP="00537A48">
                      <w:pPr>
                        <w:pStyle w:val="Captions"/>
                        <w:rPr>
                          <w:noProof/>
                        </w:rPr>
                      </w:pPr>
                      <w:bookmarkStart w:id="199" w:name="_Toc51368662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Biểu đồ ca sử dụng Đăng nhập</w:t>
                      </w:r>
                      <w:bookmarkEnd w:id="199"/>
                    </w:p>
                  </w:txbxContent>
                </v:textbox>
                <w10:wrap type="topAndBottom" anchorx="margin"/>
              </v:shape>
            </w:pict>
          </mc:Fallback>
        </mc:AlternateContent>
      </w:r>
      <w:r>
        <w:rPr>
          <w:noProof/>
        </w:rPr>
        <mc:AlternateContent>
          <mc:Choice Requires="wpc">
            <w:drawing>
              <wp:inline distT="0" distB="0" distL="0" distR="0">
                <wp:extent cx="5486400" cy="3200400"/>
                <wp:effectExtent l="0" t="0" r="0" b="0"/>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Picture 166"/>
                          <pic:cNvPicPr>
                            <a:picLocks noChangeAspect="1"/>
                          </pic:cNvPicPr>
                        </pic:nvPicPr>
                        <pic:blipFill>
                          <a:blip r:embed="rId24"/>
                          <a:stretch>
                            <a:fillRect/>
                          </a:stretch>
                        </pic:blipFill>
                        <pic:spPr>
                          <a:xfrm>
                            <a:off x="133350" y="0"/>
                            <a:ext cx="5169408" cy="3200400"/>
                          </a:xfrm>
                          <a:prstGeom prst="rect">
                            <a:avLst/>
                          </a:prstGeom>
                        </pic:spPr>
                      </pic:pic>
                    </wpc:wpc>
                  </a:graphicData>
                </a:graphic>
              </wp:inline>
            </w:drawing>
          </mc:Choice>
          <mc:Fallback>
            <w:pict>
              <v:group w14:anchorId="4E95E2F4" id="Canvas 165"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">
                <v:shape id="_x0000_s1027" type="#_x0000_t75" style="position:absolute;width:54864;height:32004;visibility:visible;mso-wrap-style:square">
                  <v:fill o:detectmouseclick="t"/>
                  <v:path o:connecttype="none"/>
                </v:shape>
                <v:shape id="Picture 166" o:spid="_x0000_s1028" type="#_x0000_t75" style="position:absolute;left:1333;width:5169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">
                  <v:imagedata r:id="rId25" o:title=""/>
                  <v:path arrowok="t"/>
                </v:shape>
                <w10:anchorlock/>
              </v:group>
            </w:pict>
          </mc:Fallback>
        </mc:AlternateContent>
      </w:r>
    </w:p>
    <w:p w:rsidR="0031063E" w:rsidRDefault="003C7DA8" w:rsidP="00D0348B">
      <w:pPr>
        <w:pStyle w:val="ListParagraph"/>
        <w:numPr>
          <w:ilvl w:val="0"/>
          <w:numId w:val="21"/>
        </w:numPr>
      </w:pPr>
      <w:r w:rsidRPr="00E9736B">
        <w:t>Đặc tả ca sử dụng</w:t>
      </w:r>
    </w:p>
    <w:tbl>
      <w:tblPr>
        <w:tblStyle w:val="TableGrid"/>
        <w:tblW w:w="0" w:type="auto"/>
        <w:tblLook w:val="04A0" w:firstRow="1" w:lastRow="0" w:firstColumn="1" w:lastColumn="0" w:noHBand="0" w:noVBand="1"/>
      </w:tblPr>
      <w:tblGrid>
        <w:gridCol w:w="3415"/>
        <w:gridCol w:w="3960"/>
        <w:gridCol w:w="1403"/>
      </w:tblGrid>
      <w:tr w:rsidR="00FC4E40" w:rsidTr="006C1925">
        <w:tc>
          <w:tcPr>
            <w:tcW w:w="8778" w:type="dxa"/>
            <w:gridSpan w:val="3"/>
          </w:tcPr>
          <w:p w:rsidR="00FC4E40" w:rsidRDefault="00FC4E40" w:rsidP="00FC4E40">
            <w:pPr>
              <w:ind w:firstLine="0"/>
            </w:pPr>
            <w:r>
              <w:t>UC: Đăng nhập</w:t>
            </w:r>
          </w:p>
        </w:tc>
      </w:tr>
      <w:tr w:rsidR="00FC4E40" w:rsidTr="006C1925">
        <w:tc>
          <w:tcPr>
            <w:tcW w:w="8778" w:type="dxa"/>
            <w:gridSpan w:val="3"/>
          </w:tcPr>
          <w:p w:rsidR="00FC4E40" w:rsidRDefault="00FC4E40" w:rsidP="00266784">
            <w:pPr>
              <w:ind w:firstLine="0"/>
            </w:pPr>
            <w:r>
              <w:t xml:space="preserve">Tác nhân: </w:t>
            </w:r>
            <w:r w:rsidR="00266784">
              <w:t>Thành viên, kiểm soát viên, hỗ trợ viên, quản trị viên.</w:t>
            </w:r>
          </w:p>
        </w:tc>
      </w:tr>
      <w:tr w:rsidR="00FC4E40" w:rsidRPr="00FC4E40" w:rsidTr="006C1925">
        <w:tc>
          <w:tcPr>
            <w:tcW w:w="3415" w:type="dxa"/>
          </w:tcPr>
          <w:p w:rsidR="00FC4E40" w:rsidRPr="00FC4E40" w:rsidRDefault="00FC4E40" w:rsidP="006C1925">
            <w:pPr>
              <w:ind w:firstLine="0"/>
              <w:rPr>
                <w:b/>
              </w:rPr>
            </w:pPr>
            <w:r w:rsidRPr="00FC4E40">
              <w:rPr>
                <w:b/>
              </w:rPr>
              <w:lastRenderedPageBreak/>
              <w:t>Hành động tác nhân</w:t>
            </w:r>
          </w:p>
        </w:tc>
        <w:tc>
          <w:tcPr>
            <w:tcW w:w="3960" w:type="dxa"/>
          </w:tcPr>
          <w:p w:rsidR="00FC4E40" w:rsidRPr="00FC4E40" w:rsidRDefault="00FC4E40" w:rsidP="006C1925">
            <w:pPr>
              <w:ind w:firstLine="0"/>
              <w:rPr>
                <w:b/>
              </w:rPr>
            </w:pPr>
            <w:r w:rsidRPr="00FC4E40">
              <w:rPr>
                <w:b/>
              </w:rPr>
              <w:t>Phản ứng hệ thống</w:t>
            </w:r>
          </w:p>
        </w:tc>
        <w:tc>
          <w:tcPr>
            <w:tcW w:w="1403" w:type="dxa"/>
          </w:tcPr>
          <w:p w:rsidR="00FC4E40" w:rsidRPr="00FC4E40" w:rsidRDefault="00FC4E40" w:rsidP="00266784">
            <w:pPr>
              <w:ind w:firstLine="0"/>
              <w:rPr>
                <w:b/>
              </w:rPr>
            </w:pPr>
            <w:r w:rsidRPr="00FC4E40">
              <w:rPr>
                <w:b/>
              </w:rPr>
              <w:t>Dữ liệ</w:t>
            </w:r>
            <w:r w:rsidR="00266784">
              <w:rPr>
                <w:b/>
              </w:rPr>
              <w:t>u</w:t>
            </w:r>
          </w:p>
        </w:tc>
      </w:tr>
      <w:tr w:rsidR="00FC4E40" w:rsidTr="006C1925">
        <w:tc>
          <w:tcPr>
            <w:tcW w:w="3415" w:type="dxa"/>
          </w:tcPr>
          <w:p w:rsidR="00FC4E40" w:rsidRDefault="00266784" w:rsidP="006C1925">
            <w:pPr>
              <w:ind w:firstLine="0"/>
            </w:pPr>
            <w:r>
              <w:t>Chọn Đăng nhập</w:t>
            </w:r>
          </w:p>
        </w:tc>
        <w:tc>
          <w:tcPr>
            <w:tcW w:w="3960" w:type="dxa"/>
          </w:tcPr>
          <w:p w:rsidR="00FC4E40" w:rsidRDefault="00266784" w:rsidP="006C1925">
            <w:pPr>
              <w:ind w:firstLine="0"/>
            </w:pPr>
            <w:r>
              <w:t>Hiển thị giao diện Đăng nhập</w:t>
            </w:r>
          </w:p>
        </w:tc>
        <w:tc>
          <w:tcPr>
            <w:tcW w:w="1403" w:type="dxa"/>
          </w:tcPr>
          <w:p w:rsidR="00FC4E40" w:rsidRDefault="00FC4E40" w:rsidP="006C1925">
            <w:pPr>
              <w:ind w:firstLine="0"/>
            </w:pPr>
          </w:p>
        </w:tc>
      </w:tr>
      <w:tr w:rsidR="00FC4E40" w:rsidTr="006C1925">
        <w:tc>
          <w:tcPr>
            <w:tcW w:w="3415" w:type="dxa"/>
          </w:tcPr>
          <w:p w:rsidR="00FC4E40" w:rsidRDefault="00FC4E40" w:rsidP="006C1925">
            <w:pPr>
              <w:ind w:firstLine="0"/>
            </w:pPr>
            <w:r>
              <w:t>Nhập thông tin, nhấ</w:t>
            </w:r>
            <w:r w:rsidR="00266784">
              <w:t>n Đăng nhập</w:t>
            </w:r>
            <w:r w:rsidR="00861EE3">
              <w:t>.</w:t>
            </w:r>
          </w:p>
        </w:tc>
        <w:tc>
          <w:tcPr>
            <w:tcW w:w="3960" w:type="dxa"/>
          </w:tcPr>
          <w:p w:rsidR="00FC4E40" w:rsidRDefault="00266784" w:rsidP="00266784">
            <w:pPr>
              <w:ind w:firstLine="0"/>
            </w:pPr>
            <w:r>
              <w:t>K</w:t>
            </w:r>
            <w:r w:rsidR="00FC4E40">
              <w:t xml:space="preserve">iểm tra thông tin và </w:t>
            </w:r>
            <w:r w:rsidRPr="00E9736B">
              <w:t>cho phép đăng nhập vào hệ thống</w:t>
            </w:r>
            <w:r w:rsidR="00FC4E40">
              <w:t>.</w:t>
            </w:r>
          </w:p>
        </w:tc>
        <w:tc>
          <w:tcPr>
            <w:tcW w:w="1403" w:type="dxa"/>
          </w:tcPr>
          <w:p w:rsidR="00315D1B" w:rsidRDefault="00315D1B" w:rsidP="00315D1B">
            <w:pPr>
              <w:ind w:firstLine="0"/>
            </w:pPr>
            <w:r>
              <w:t>u</w:t>
            </w:r>
            <w:r w:rsidR="00FC4E40">
              <w:t>ser</w:t>
            </w:r>
            <w:r>
              <w:t>s</w:t>
            </w:r>
            <w:r w:rsidR="00266784">
              <w:t xml:space="preserve">, </w:t>
            </w:r>
            <w:r>
              <w:t>user_logs</w:t>
            </w:r>
          </w:p>
        </w:tc>
      </w:tr>
    </w:tbl>
    <w:p w:rsidR="00266784" w:rsidRDefault="00537A48" w:rsidP="007E3C5D">
      <w:pPr>
        <w:pStyle w:val="Captions"/>
        <w:spacing w:before="120" w:after="120" w:line="360" w:lineRule="auto"/>
      </w:pPr>
      <w:bookmarkStart w:id="197" w:name="_Toc513686900"/>
      <w:r w:rsidRPr="00E9736B">
        <w:t xml:space="preserve">Bảng </w:t>
      </w:r>
      <w:fldSimple w:instr=" STYLEREF 1 \s ">
        <w:r w:rsidR="00244011">
          <w:rPr>
            <w:noProof/>
          </w:rPr>
          <w:t>3</w:t>
        </w:r>
      </w:fldSimple>
      <w:r w:rsidR="001D0C90">
        <w:t>.</w:t>
      </w:r>
      <w:fldSimple w:instr=" SEQ Bảng \* ARABIC \s 1 ">
        <w:r w:rsidR="00244011">
          <w:rPr>
            <w:noProof/>
          </w:rPr>
          <w:t>3</w:t>
        </w:r>
      </w:fldSimple>
      <w:r w:rsidRPr="00E9736B">
        <w:t>: UC Đăng nhập</w:t>
      </w:r>
      <w:bookmarkEnd w:id="197"/>
    </w:p>
    <w:tbl>
      <w:tblPr>
        <w:tblStyle w:val="TableGrid"/>
        <w:tblW w:w="0" w:type="auto"/>
        <w:tblLook w:val="04A0" w:firstRow="1" w:lastRow="0" w:firstColumn="1" w:lastColumn="0" w:noHBand="0" w:noVBand="1"/>
      </w:tblPr>
      <w:tblGrid>
        <w:gridCol w:w="3415"/>
        <w:gridCol w:w="3960"/>
        <w:gridCol w:w="1403"/>
      </w:tblGrid>
      <w:tr w:rsidR="00266784" w:rsidTr="006C1925">
        <w:tc>
          <w:tcPr>
            <w:tcW w:w="8778" w:type="dxa"/>
            <w:gridSpan w:val="3"/>
          </w:tcPr>
          <w:p w:rsidR="00266784" w:rsidRDefault="00266784" w:rsidP="006C1925">
            <w:pPr>
              <w:ind w:firstLine="0"/>
            </w:pPr>
            <w:r>
              <w:t xml:space="preserve">UC: </w:t>
            </w:r>
            <w:r w:rsidRPr="00E9736B">
              <w:t>Quên mật khẩu</w:t>
            </w:r>
          </w:p>
        </w:tc>
      </w:tr>
      <w:tr w:rsidR="00266784" w:rsidTr="006C1925">
        <w:tc>
          <w:tcPr>
            <w:tcW w:w="8778" w:type="dxa"/>
            <w:gridSpan w:val="3"/>
          </w:tcPr>
          <w:p w:rsidR="00266784" w:rsidRDefault="00266784" w:rsidP="006C1925">
            <w:pPr>
              <w:ind w:firstLine="0"/>
            </w:pPr>
            <w:r>
              <w:t>Tác nhân: Thành viên, kiểm soát viên, hỗ trợ viên, quản trị viên.</w:t>
            </w:r>
          </w:p>
        </w:tc>
      </w:tr>
      <w:tr w:rsidR="00266784" w:rsidRPr="00FC4E40" w:rsidTr="006C1925">
        <w:tc>
          <w:tcPr>
            <w:tcW w:w="3415" w:type="dxa"/>
          </w:tcPr>
          <w:p w:rsidR="00266784" w:rsidRPr="00FC4E40" w:rsidRDefault="00266784" w:rsidP="006C1925">
            <w:pPr>
              <w:ind w:firstLine="0"/>
              <w:rPr>
                <w:b/>
              </w:rPr>
            </w:pPr>
            <w:r w:rsidRPr="00FC4E40">
              <w:rPr>
                <w:b/>
              </w:rPr>
              <w:t>Hành động tác nhân</w:t>
            </w:r>
          </w:p>
        </w:tc>
        <w:tc>
          <w:tcPr>
            <w:tcW w:w="3960" w:type="dxa"/>
          </w:tcPr>
          <w:p w:rsidR="00266784" w:rsidRPr="00FC4E40" w:rsidRDefault="00266784" w:rsidP="006C1925">
            <w:pPr>
              <w:ind w:firstLine="0"/>
              <w:rPr>
                <w:b/>
              </w:rPr>
            </w:pPr>
            <w:r w:rsidRPr="00FC4E40">
              <w:rPr>
                <w:b/>
              </w:rPr>
              <w:t>Phản ứng hệ thống</w:t>
            </w:r>
          </w:p>
        </w:tc>
        <w:tc>
          <w:tcPr>
            <w:tcW w:w="1403" w:type="dxa"/>
          </w:tcPr>
          <w:p w:rsidR="00266784" w:rsidRPr="00FC4E40" w:rsidRDefault="00266784" w:rsidP="006C1925">
            <w:pPr>
              <w:ind w:firstLine="0"/>
              <w:rPr>
                <w:b/>
              </w:rPr>
            </w:pPr>
            <w:r w:rsidRPr="00FC4E40">
              <w:rPr>
                <w:b/>
              </w:rPr>
              <w:t>Dữ liệ</w:t>
            </w:r>
            <w:r>
              <w:rPr>
                <w:b/>
              </w:rPr>
              <w:t>u</w:t>
            </w:r>
          </w:p>
        </w:tc>
      </w:tr>
      <w:tr w:rsidR="00266784" w:rsidTr="006C1925">
        <w:tc>
          <w:tcPr>
            <w:tcW w:w="3415" w:type="dxa"/>
          </w:tcPr>
          <w:p w:rsidR="00266784" w:rsidRDefault="00266784" w:rsidP="00266784">
            <w:pPr>
              <w:ind w:firstLine="0"/>
            </w:pPr>
            <w:r>
              <w:t>C</w:t>
            </w:r>
            <w:r w:rsidRPr="00E9736B">
              <w:t>họn Quên mật khẩu</w:t>
            </w:r>
          </w:p>
        </w:tc>
        <w:tc>
          <w:tcPr>
            <w:tcW w:w="3960" w:type="dxa"/>
          </w:tcPr>
          <w:p w:rsidR="00266784" w:rsidRDefault="00266784" w:rsidP="006C1925">
            <w:pPr>
              <w:ind w:firstLine="0"/>
            </w:pPr>
            <w:r>
              <w:t xml:space="preserve">Hiển thị giao diện </w:t>
            </w:r>
            <w:r w:rsidRPr="00E9736B">
              <w:t>Quên mật khẩu</w:t>
            </w:r>
          </w:p>
        </w:tc>
        <w:tc>
          <w:tcPr>
            <w:tcW w:w="1403" w:type="dxa"/>
          </w:tcPr>
          <w:p w:rsidR="00266784" w:rsidRDefault="00266784" w:rsidP="006C1925">
            <w:pPr>
              <w:ind w:firstLine="0"/>
            </w:pPr>
          </w:p>
        </w:tc>
      </w:tr>
      <w:tr w:rsidR="00266784" w:rsidTr="006C1925">
        <w:tc>
          <w:tcPr>
            <w:tcW w:w="3415" w:type="dxa"/>
          </w:tcPr>
          <w:p w:rsidR="00266784" w:rsidRDefault="00266784" w:rsidP="00266784">
            <w:pPr>
              <w:ind w:firstLine="0"/>
            </w:pPr>
            <w:r>
              <w:t>Nhập thông tin, nhấn Hoàn tất</w:t>
            </w:r>
          </w:p>
        </w:tc>
        <w:tc>
          <w:tcPr>
            <w:tcW w:w="3960" w:type="dxa"/>
          </w:tcPr>
          <w:p w:rsidR="00266784" w:rsidRDefault="00266784" w:rsidP="000E354F">
            <w:pPr>
              <w:ind w:firstLine="0"/>
            </w:pPr>
            <w:r w:rsidRPr="00E9736B">
              <w:t xml:space="preserve">Kiểm tra thông tin người dùng nhập và gửi email Lấy lại mật khẩu vào </w:t>
            </w:r>
            <w:r w:rsidR="000E354F">
              <w:t xml:space="preserve">email </w:t>
            </w:r>
            <w:r>
              <w:t xml:space="preserve">của </w:t>
            </w:r>
            <w:r w:rsidRPr="00E9736B">
              <w:t>ngườ</w:t>
            </w:r>
            <w:r>
              <w:t>i dùng.</w:t>
            </w:r>
          </w:p>
        </w:tc>
        <w:tc>
          <w:tcPr>
            <w:tcW w:w="1403" w:type="dxa"/>
          </w:tcPr>
          <w:p w:rsidR="00266784" w:rsidRDefault="00315D1B" w:rsidP="00315D1B">
            <w:pPr>
              <w:ind w:firstLine="0"/>
            </w:pPr>
            <w:r>
              <w:t>users</w:t>
            </w:r>
            <w:r w:rsidR="00861EE3">
              <w:t>,</w:t>
            </w:r>
            <w:r>
              <w:t xml:space="preserve"> user_logs</w:t>
            </w:r>
          </w:p>
        </w:tc>
      </w:tr>
      <w:tr w:rsidR="00266784" w:rsidTr="006C1925">
        <w:tc>
          <w:tcPr>
            <w:tcW w:w="3415" w:type="dxa"/>
          </w:tcPr>
          <w:p w:rsidR="00266784" w:rsidRDefault="00266784" w:rsidP="00266784">
            <w:pPr>
              <w:ind w:firstLine="0"/>
            </w:pPr>
            <w:r>
              <w:t>T</w:t>
            </w:r>
            <w:r w:rsidRPr="00E9736B">
              <w:t>hực hiện xác nhận email</w:t>
            </w:r>
          </w:p>
        </w:tc>
        <w:tc>
          <w:tcPr>
            <w:tcW w:w="3960" w:type="dxa"/>
          </w:tcPr>
          <w:p w:rsidR="00266784" w:rsidRPr="00E9736B" w:rsidRDefault="00266784" w:rsidP="00266784">
            <w:pPr>
              <w:ind w:firstLine="0"/>
            </w:pPr>
            <w:r>
              <w:t>H</w:t>
            </w:r>
            <w:r w:rsidRPr="00E9736B">
              <w:t>iển thị giao diện Thiết lập mật khẩu mới.</w:t>
            </w:r>
          </w:p>
        </w:tc>
        <w:tc>
          <w:tcPr>
            <w:tcW w:w="1403" w:type="dxa"/>
          </w:tcPr>
          <w:p w:rsidR="00266784" w:rsidRDefault="00266784" w:rsidP="006C1925">
            <w:pPr>
              <w:ind w:firstLine="0"/>
            </w:pPr>
          </w:p>
        </w:tc>
      </w:tr>
      <w:tr w:rsidR="00266784" w:rsidTr="006C1925">
        <w:tc>
          <w:tcPr>
            <w:tcW w:w="3415" w:type="dxa"/>
          </w:tcPr>
          <w:p w:rsidR="00266784" w:rsidRDefault="00266784" w:rsidP="00266784">
            <w:pPr>
              <w:ind w:firstLine="0"/>
            </w:pPr>
            <w:r>
              <w:t>N</w:t>
            </w:r>
            <w:r w:rsidRPr="00E9736B">
              <w:t>hập vào thông tin theo hướng dẫn của hệ thống và nhấn Cập nhật mật khẩu.</w:t>
            </w:r>
          </w:p>
        </w:tc>
        <w:tc>
          <w:tcPr>
            <w:tcW w:w="3960" w:type="dxa"/>
          </w:tcPr>
          <w:p w:rsidR="00266784" w:rsidRDefault="00E72B3C" w:rsidP="00E72B3C">
            <w:pPr>
              <w:ind w:firstLine="0"/>
            </w:pPr>
            <w:r>
              <w:t xml:space="preserve">Kiểm tra </w:t>
            </w:r>
            <w:r w:rsidRPr="00E9736B">
              <w:t>thông tin người dùng nhập vào và thực hiện ghi nhận</w:t>
            </w:r>
            <w:r w:rsidR="00861EE3">
              <w:t>.</w:t>
            </w:r>
          </w:p>
        </w:tc>
        <w:tc>
          <w:tcPr>
            <w:tcW w:w="1403" w:type="dxa"/>
          </w:tcPr>
          <w:p w:rsidR="00266784" w:rsidRDefault="00315D1B" w:rsidP="00315D1B">
            <w:pPr>
              <w:ind w:firstLine="0"/>
            </w:pPr>
            <w:r>
              <w:t>users</w:t>
            </w:r>
            <w:r w:rsidR="00E72B3C">
              <w:t xml:space="preserve">, </w:t>
            </w:r>
            <w:r>
              <w:t>user_logs</w:t>
            </w:r>
          </w:p>
        </w:tc>
      </w:tr>
    </w:tbl>
    <w:p w:rsidR="002D358D" w:rsidRPr="00E9736B" w:rsidRDefault="00537A48" w:rsidP="00D0348B">
      <w:pPr>
        <w:pStyle w:val="Captions"/>
        <w:spacing w:before="120" w:after="120" w:line="360" w:lineRule="auto"/>
      </w:pPr>
      <w:bookmarkStart w:id="198" w:name="_Toc513686901"/>
      <w:r w:rsidRPr="00E9736B">
        <w:t xml:space="preserve">Bảng </w:t>
      </w:r>
      <w:fldSimple w:instr=" STYLEREF 1 \s ">
        <w:r w:rsidR="00244011">
          <w:rPr>
            <w:noProof/>
          </w:rPr>
          <w:t>3</w:t>
        </w:r>
      </w:fldSimple>
      <w:r w:rsidR="001D0C90">
        <w:t>.</w:t>
      </w:r>
      <w:fldSimple w:instr=" SEQ Bảng \* ARABIC \s 1 ">
        <w:r w:rsidR="00244011">
          <w:rPr>
            <w:noProof/>
          </w:rPr>
          <w:t>4</w:t>
        </w:r>
      </w:fldSimple>
      <w:r w:rsidRPr="00E9736B">
        <w:t>: UC Quên mật khẩu</w:t>
      </w:r>
      <w:bookmarkEnd w:id="198"/>
    </w:p>
    <w:p w:rsidR="009E52C9" w:rsidRPr="00E9736B" w:rsidRDefault="009E52C9" w:rsidP="00D0348B">
      <w:pPr>
        <w:pStyle w:val="Heading4"/>
      </w:pPr>
      <w:bookmarkStart w:id="199" w:name="_Toc513687261"/>
      <w:r w:rsidRPr="00E9736B">
        <w:lastRenderedPageBreak/>
        <w:t>Kịch bản ca sử dụng Tìm kiếm</w:t>
      </w:r>
      <w:bookmarkEnd w:id="199"/>
    </w:p>
    <w:p w:rsidR="00EC0875" w:rsidRDefault="009E52C9" w:rsidP="00D0348B">
      <w:pPr>
        <w:pStyle w:val="ListParagraph"/>
        <w:numPr>
          <w:ilvl w:val="1"/>
          <w:numId w:val="32"/>
        </w:numPr>
      </w:pPr>
      <w:r w:rsidRPr="00E9736B">
        <w:t>Biểu đồ ca sử dụng</w:t>
      </w:r>
    </w:p>
    <w:p w:rsidR="00C90F2B" w:rsidRPr="00E9736B" w:rsidRDefault="000E354F" w:rsidP="00C90F2B">
      <w:pPr>
        <w:ind w:firstLine="0"/>
      </w:pPr>
      <w:r w:rsidRPr="00E9736B">
        <w:rPr>
          <w:noProof/>
        </w:rPr>
        <mc:AlternateContent>
          <mc:Choice Requires="wps">
            <w:drawing>
              <wp:anchor distT="0" distB="0" distL="114300" distR="114300" simplePos="0" relativeHeight="251714560" behindDoc="0" locked="0" layoutInCell="1" allowOverlap="1" wp14:anchorId="71D75DBB" wp14:editId="6E33B030">
                <wp:simplePos x="0" y="0"/>
                <wp:positionH relativeFrom="margin">
                  <wp:align>right</wp:align>
                </wp:positionH>
                <wp:positionV relativeFrom="paragraph">
                  <wp:posOffset>2153285</wp:posOffset>
                </wp:positionV>
                <wp:extent cx="5764530" cy="333375"/>
                <wp:effectExtent l="0" t="0" r="7620" b="9525"/>
                <wp:wrapTopAndBottom/>
                <wp:docPr id="9" name="Text Box 9"/>
                <wp:cNvGraphicFramePr/>
                <a:graphic xmlns:a="http://schemas.openxmlformats.org/drawingml/2006/main">
                  <a:graphicData uri="http://schemas.microsoft.com/office/word/2010/wordprocessingShape">
                    <wps:wsp>
                      <wps:cNvSpPr txBox="1"/>
                      <wps:spPr>
                        <a:xfrm>
                          <a:off x="0" y="0"/>
                          <a:ext cx="5764530" cy="333375"/>
                        </a:xfrm>
                        <a:prstGeom prst="rect">
                          <a:avLst/>
                        </a:prstGeom>
                        <a:solidFill>
                          <a:prstClr val="white"/>
                        </a:solidFill>
                        <a:ln>
                          <a:noFill/>
                        </a:ln>
                      </wps:spPr>
                      <wps:txbx>
                        <w:txbxContent>
                          <w:p w:rsidR="001D0C90" w:rsidRPr="00922679" w:rsidRDefault="001D0C90" w:rsidP="00922679">
                            <w:pPr>
                              <w:pStyle w:val="Captions"/>
                            </w:pPr>
                            <w:bookmarkStart w:id="200" w:name="_Toc513686625"/>
                            <w:r w:rsidRPr="00922679">
                              <w:t xml:space="preserve">Hình </w:t>
                            </w:r>
                            <w:fldSimple w:instr=" STYLEREF 1 \s ">
                              <w:r>
                                <w:rPr>
                                  <w:noProof/>
                                </w:rPr>
                                <w:t>3</w:t>
                              </w:r>
                            </w:fldSimple>
                            <w:r>
                              <w:t>.</w:t>
                            </w:r>
                            <w:fldSimple w:instr=" SEQ Hình \* ARABIC \s 1 ">
                              <w:r>
                                <w:rPr>
                                  <w:noProof/>
                                </w:rPr>
                                <w:t>4</w:t>
                              </w:r>
                            </w:fldSimple>
                            <w:r w:rsidRPr="00922679">
                              <w:t>: Biểu đồ ca sử dụng “Tìm kiếm”</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75DBB" id="Text Box 9" o:spid="_x0000_s1028" type="#_x0000_t202" style="position:absolute;left:0;text-align:left;margin-left:402.7pt;margin-top:169.55pt;width:453.9pt;height:26.2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" stroked="f">
                <v:textbox inset="0,0,0,0">
                  <w:txbxContent>
                    <w:p w:rsidR="001D0C90" w:rsidRPr="00922679" w:rsidRDefault="001D0C90" w:rsidP="00922679">
                      <w:pPr>
                        <w:pStyle w:val="Captions"/>
                      </w:pPr>
                      <w:bookmarkStart w:id="204" w:name="_Toc513686625"/>
                      <w:r w:rsidRPr="00922679">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rsidRPr="00922679">
                        <w:t>: Biểu đồ ca sử dụng “Tìm kiếm”</w:t>
                      </w:r>
                      <w:bookmarkEnd w:id="204"/>
                    </w:p>
                  </w:txbxContent>
                </v:textbox>
                <w10:wrap type="topAndBottom" anchorx="margin"/>
              </v:shape>
            </w:pict>
          </mc:Fallback>
        </mc:AlternateContent>
      </w:r>
      <w:r w:rsidR="00C90F2B">
        <w:rPr>
          <w:noProof/>
        </w:rPr>
        <mc:AlternateContent>
          <mc:Choice Requires="wpc">
            <w:drawing>
              <wp:inline distT="0" distB="0" distL="0" distR="0">
                <wp:extent cx="5486400" cy="2026725"/>
                <wp:effectExtent l="0" t="0" r="0" b="0"/>
                <wp:docPr id="167" name="Canvas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 name="Picture 14"/>
                          <pic:cNvPicPr>
                            <a:picLocks noChangeAspect="1"/>
                          </pic:cNvPicPr>
                        </pic:nvPicPr>
                        <pic:blipFill>
                          <a:blip r:embed="rId26"/>
                          <a:stretch>
                            <a:fillRect/>
                          </a:stretch>
                        </pic:blipFill>
                        <pic:spPr>
                          <a:xfrm>
                            <a:off x="1038225" y="0"/>
                            <a:ext cx="3847395" cy="1990725"/>
                          </a:xfrm>
                          <a:prstGeom prst="rect">
                            <a:avLst/>
                          </a:prstGeom>
                        </pic:spPr>
                      </pic:pic>
                    </wpc:wpc>
                  </a:graphicData>
                </a:graphic>
              </wp:inline>
            </w:drawing>
          </mc:Choice>
          <mc:Fallback>
            <w:pict>
              <v:group w14:anchorId="2E61298D" id="Canvas 167" o:spid="_x0000_s1026" editas="canvas" style="width:6in;height:159.6pt;mso-position-horizontal-relative:char;mso-position-vertical-relative:line" coordsize="54864,2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">
                <v:shape id="_x0000_s1027" type="#_x0000_t75" style="position:absolute;width:54864;height:20262;visibility:visible;mso-wrap-style:square">
                  <v:fill o:detectmouseclick="t"/>
                  <v:path o:connecttype="none"/>
                </v:shape>
                <v:shape id="Picture 14" o:spid="_x0000_s1028" type="#_x0000_t75" style="position:absolute;left:10382;width:3847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">
                  <v:imagedata r:id="rId27" o:title=""/>
                  <v:path arrowok="t"/>
                </v:shape>
                <w10:anchorlock/>
              </v:group>
            </w:pict>
          </mc:Fallback>
        </mc:AlternateContent>
      </w:r>
    </w:p>
    <w:p w:rsidR="009E52C9" w:rsidRDefault="009E52C9" w:rsidP="00D0348B">
      <w:pPr>
        <w:pStyle w:val="ListParagraph"/>
        <w:numPr>
          <w:ilvl w:val="1"/>
          <w:numId w:val="32"/>
        </w:numPr>
      </w:pPr>
      <w:r w:rsidRPr="00E9736B">
        <w:t>Đặc tả ca sử dụng</w:t>
      </w:r>
      <w:r w:rsidR="00E50BCA" w:rsidRPr="00E9736B">
        <w:t xml:space="preserve"> </w:t>
      </w:r>
    </w:p>
    <w:tbl>
      <w:tblPr>
        <w:tblStyle w:val="TableGrid"/>
        <w:tblW w:w="0" w:type="auto"/>
        <w:tblLook w:val="04A0" w:firstRow="1" w:lastRow="0" w:firstColumn="1" w:lastColumn="0" w:noHBand="0" w:noVBand="1"/>
      </w:tblPr>
      <w:tblGrid>
        <w:gridCol w:w="3415"/>
        <w:gridCol w:w="3960"/>
        <w:gridCol w:w="1403"/>
      </w:tblGrid>
      <w:tr w:rsidR="00E72B3C" w:rsidTr="006C1925">
        <w:tc>
          <w:tcPr>
            <w:tcW w:w="8778" w:type="dxa"/>
            <w:gridSpan w:val="3"/>
          </w:tcPr>
          <w:p w:rsidR="00E72B3C" w:rsidRDefault="00E72B3C" w:rsidP="006C1925">
            <w:pPr>
              <w:ind w:firstLine="0"/>
            </w:pPr>
            <w:r>
              <w:t xml:space="preserve">UC: </w:t>
            </w:r>
            <w:r w:rsidRPr="00E9736B">
              <w:t>Tìm kiếm chuyên gia sử dụng từ khóa</w:t>
            </w:r>
            <w:r w:rsidR="000E354F">
              <w:t xml:space="preserve"> và bộ lọc</w:t>
            </w:r>
          </w:p>
        </w:tc>
      </w:tr>
      <w:tr w:rsidR="00E72B3C" w:rsidTr="006C1925">
        <w:tc>
          <w:tcPr>
            <w:tcW w:w="8778" w:type="dxa"/>
            <w:gridSpan w:val="3"/>
          </w:tcPr>
          <w:p w:rsidR="00E72B3C" w:rsidRDefault="00E72B3C" w:rsidP="006C1925">
            <w:pPr>
              <w:ind w:firstLine="0"/>
            </w:pPr>
            <w:r>
              <w:t>Tác nhân: Thành viên, người dùng tiềm năng.</w:t>
            </w:r>
          </w:p>
        </w:tc>
      </w:tr>
      <w:tr w:rsidR="00E72B3C" w:rsidRPr="00FC4E40" w:rsidTr="006C1925">
        <w:tc>
          <w:tcPr>
            <w:tcW w:w="3415" w:type="dxa"/>
          </w:tcPr>
          <w:p w:rsidR="00E72B3C" w:rsidRPr="00FC4E40" w:rsidRDefault="00E72B3C" w:rsidP="006C1925">
            <w:pPr>
              <w:ind w:firstLine="0"/>
              <w:rPr>
                <w:b/>
              </w:rPr>
            </w:pPr>
            <w:r w:rsidRPr="00FC4E40">
              <w:rPr>
                <w:b/>
              </w:rPr>
              <w:t>Hành động tác nhân</w:t>
            </w:r>
          </w:p>
        </w:tc>
        <w:tc>
          <w:tcPr>
            <w:tcW w:w="3960" w:type="dxa"/>
          </w:tcPr>
          <w:p w:rsidR="00E72B3C" w:rsidRPr="00FC4E40" w:rsidRDefault="00E72B3C" w:rsidP="006C1925">
            <w:pPr>
              <w:ind w:firstLine="0"/>
              <w:rPr>
                <w:b/>
              </w:rPr>
            </w:pPr>
            <w:r w:rsidRPr="00FC4E40">
              <w:rPr>
                <w:b/>
              </w:rPr>
              <w:t>Phản ứng hệ thống</w:t>
            </w:r>
          </w:p>
        </w:tc>
        <w:tc>
          <w:tcPr>
            <w:tcW w:w="1403" w:type="dxa"/>
          </w:tcPr>
          <w:p w:rsidR="00E72B3C" w:rsidRPr="00FC4E40" w:rsidRDefault="00E72B3C" w:rsidP="006C1925">
            <w:pPr>
              <w:ind w:firstLine="0"/>
              <w:rPr>
                <w:b/>
              </w:rPr>
            </w:pPr>
            <w:r w:rsidRPr="00FC4E40">
              <w:rPr>
                <w:b/>
              </w:rPr>
              <w:t>Dữ liệ</w:t>
            </w:r>
            <w:r>
              <w:rPr>
                <w:b/>
              </w:rPr>
              <w:t>u</w:t>
            </w:r>
          </w:p>
        </w:tc>
      </w:tr>
      <w:tr w:rsidR="00E72B3C" w:rsidTr="006C1925">
        <w:tc>
          <w:tcPr>
            <w:tcW w:w="3415" w:type="dxa"/>
          </w:tcPr>
          <w:p w:rsidR="00E72B3C" w:rsidRDefault="00E72B3C" w:rsidP="006C1925">
            <w:pPr>
              <w:ind w:firstLine="0"/>
            </w:pPr>
            <w:r>
              <w:t>C</w:t>
            </w:r>
            <w:r w:rsidRPr="00E9736B">
              <w:t xml:space="preserve">họn </w:t>
            </w:r>
            <w:r>
              <w:t>Chuyên gia.</w:t>
            </w:r>
          </w:p>
        </w:tc>
        <w:tc>
          <w:tcPr>
            <w:tcW w:w="3960" w:type="dxa"/>
          </w:tcPr>
          <w:p w:rsidR="00E72B3C" w:rsidRDefault="00E72B3C" w:rsidP="006C1925">
            <w:pPr>
              <w:ind w:firstLine="0"/>
            </w:pPr>
            <w:r>
              <w:t>Hiển thị giao diện Danh sách chuyên gia</w:t>
            </w:r>
          </w:p>
        </w:tc>
        <w:tc>
          <w:tcPr>
            <w:tcW w:w="1403" w:type="dxa"/>
          </w:tcPr>
          <w:p w:rsidR="00E72B3C" w:rsidRDefault="00315D1B" w:rsidP="006C1925">
            <w:pPr>
              <w:ind w:firstLine="0"/>
            </w:pPr>
            <w:r>
              <w:t>users</w:t>
            </w:r>
          </w:p>
        </w:tc>
      </w:tr>
      <w:tr w:rsidR="00E72B3C" w:rsidTr="006C1925">
        <w:tc>
          <w:tcPr>
            <w:tcW w:w="3415" w:type="dxa"/>
          </w:tcPr>
          <w:p w:rsidR="00E72B3C" w:rsidRDefault="005E0FB5" w:rsidP="006C1925">
            <w:pPr>
              <w:ind w:firstLine="0"/>
            </w:pPr>
            <w:r>
              <w:t>N</w:t>
            </w:r>
            <w:r w:rsidRPr="00E9736B">
              <w:t>hập vào từ khóa trong ô tìm kiếm</w:t>
            </w:r>
          </w:p>
        </w:tc>
        <w:tc>
          <w:tcPr>
            <w:tcW w:w="3960" w:type="dxa"/>
          </w:tcPr>
          <w:p w:rsidR="00E72B3C" w:rsidRDefault="00E72B3C" w:rsidP="009905CC">
            <w:pPr>
              <w:ind w:firstLine="0"/>
            </w:pPr>
            <w:r>
              <w:t>T</w:t>
            </w:r>
            <w:r w:rsidRPr="00E9736B">
              <w:t xml:space="preserve">ìm kiếm các chuyên gia thỏa mãn </w:t>
            </w:r>
            <w:r w:rsidR="009905CC">
              <w:t>từ khóa</w:t>
            </w:r>
            <w:r w:rsidRPr="00E9736B">
              <w:t xml:space="preserve"> mà người dùng đã </w:t>
            </w:r>
            <w:r w:rsidR="009905CC">
              <w:t>nhập</w:t>
            </w:r>
            <w:r>
              <w:t xml:space="preserve"> và h</w:t>
            </w:r>
            <w:r w:rsidRPr="00E9736B">
              <w:t>iển thị kết quả tìm kiếm</w:t>
            </w:r>
            <w:r>
              <w:t>.</w:t>
            </w:r>
          </w:p>
        </w:tc>
        <w:tc>
          <w:tcPr>
            <w:tcW w:w="1403" w:type="dxa"/>
          </w:tcPr>
          <w:p w:rsidR="00E72B3C" w:rsidRDefault="00315D1B" w:rsidP="006C1925">
            <w:pPr>
              <w:ind w:firstLine="0"/>
            </w:pPr>
            <w:r>
              <w:t>users</w:t>
            </w:r>
            <w:r w:rsidR="00E72B3C">
              <w:t xml:space="preserve">, </w:t>
            </w:r>
            <w:r>
              <w:t>user_logs</w:t>
            </w:r>
          </w:p>
        </w:tc>
      </w:tr>
      <w:tr w:rsidR="000E354F" w:rsidTr="006C1925">
        <w:tc>
          <w:tcPr>
            <w:tcW w:w="3415" w:type="dxa"/>
          </w:tcPr>
          <w:p w:rsidR="000E354F" w:rsidRDefault="000E354F" w:rsidP="00D53E2A">
            <w:pPr>
              <w:ind w:firstLine="0"/>
            </w:pPr>
            <w:r>
              <w:t>C</w:t>
            </w:r>
            <w:r w:rsidRPr="00E9736B">
              <w:t xml:space="preserve">họn các </w:t>
            </w:r>
            <w:r w:rsidR="00D53E2A">
              <w:t>nhãn</w:t>
            </w:r>
            <w:r>
              <w:t xml:space="preserve"> trên dan</w:t>
            </w:r>
            <w:r w:rsidRPr="00E9736B">
              <w:t xml:space="preserve">h sách </w:t>
            </w:r>
            <w:r w:rsidR="00D53E2A">
              <w:t>nhãn</w:t>
            </w:r>
            <w:r>
              <w:t>.</w:t>
            </w:r>
          </w:p>
        </w:tc>
        <w:tc>
          <w:tcPr>
            <w:tcW w:w="3960" w:type="dxa"/>
          </w:tcPr>
          <w:p w:rsidR="000E354F" w:rsidRDefault="000E354F" w:rsidP="000E354F">
            <w:pPr>
              <w:ind w:firstLine="0"/>
            </w:pPr>
            <w:r>
              <w:t>T</w:t>
            </w:r>
            <w:r w:rsidRPr="00E9736B">
              <w:t xml:space="preserve">ìm kiếm các chuyên gia thỏa mãn các tùy chọn lọc mà người </w:t>
            </w:r>
            <w:r w:rsidRPr="00E9736B">
              <w:lastRenderedPageBreak/>
              <w:t>dùng đã chọn</w:t>
            </w:r>
            <w:r>
              <w:t xml:space="preserve"> và h</w:t>
            </w:r>
            <w:r w:rsidRPr="00E9736B">
              <w:t>iển thị kết quả tìm kiếm</w:t>
            </w:r>
            <w:r>
              <w:t>.</w:t>
            </w:r>
          </w:p>
        </w:tc>
        <w:tc>
          <w:tcPr>
            <w:tcW w:w="1403" w:type="dxa"/>
          </w:tcPr>
          <w:p w:rsidR="000E354F" w:rsidRDefault="000E354F" w:rsidP="000E354F">
            <w:pPr>
              <w:ind w:firstLine="0"/>
            </w:pPr>
            <w:r>
              <w:lastRenderedPageBreak/>
              <w:t>user, user_logs</w:t>
            </w:r>
          </w:p>
        </w:tc>
      </w:tr>
    </w:tbl>
    <w:p w:rsidR="00E93583" w:rsidRDefault="00537A48" w:rsidP="00D0348B">
      <w:pPr>
        <w:pStyle w:val="Captions"/>
        <w:spacing w:before="120" w:after="120" w:line="360" w:lineRule="auto"/>
      </w:pPr>
      <w:bookmarkStart w:id="201" w:name="_Toc513686902"/>
      <w:r w:rsidRPr="00E9736B">
        <w:t xml:space="preserve">Bảng </w:t>
      </w:r>
      <w:fldSimple w:instr=" STYLEREF 1 \s ">
        <w:r w:rsidR="00244011">
          <w:rPr>
            <w:noProof/>
          </w:rPr>
          <w:t>3</w:t>
        </w:r>
      </w:fldSimple>
      <w:r w:rsidR="001D0C90">
        <w:t>.</w:t>
      </w:r>
      <w:fldSimple w:instr=" SEQ Bảng \* ARABIC \s 1 ">
        <w:r w:rsidR="00244011">
          <w:rPr>
            <w:noProof/>
          </w:rPr>
          <w:t>5</w:t>
        </w:r>
      </w:fldSimple>
      <w:r w:rsidRPr="00E9736B">
        <w:t>:</w:t>
      </w:r>
      <w:r w:rsidR="00E36CD3" w:rsidRPr="00E9736B">
        <w:t xml:space="preserve"> UC</w:t>
      </w:r>
      <w:r w:rsidRPr="00E9736B">
        <w:t xml:space="preserve"> Tìm kiếm chuyên gia sử dụng từ khóa</w:t>
      </w:r>
      <w:r w:rsidR="000E354F">
        <w:t xml:space="preserve"> và bộ lọc</w:t>
      </w:r>
      <w:bookmarkEnd w:id="201"/>
    </w:p>
    <w:tbl>
      <w:tblPr>
        <w:tblStyle w:val="TableGrid"/>
        <w:tblW w:w="0" w:type="auto"/>
        <w:tblLook w:val="04A0" w:firstRow="1" w:lastRow="0" w:firstColumn="1" w:lastColumn="0" w:noHBand="0" w:noVBand="1"/>
      </w:tblPr>
      <w:tblGrid>
        <w:gridCol w:w="3415"/>
        <w:gridCol w:w="3960"/>
        <w:gridCol w:w="1403"/>
      </w:tblGrid>
      <w:tr w:rsidR="009546F9" w:rsidTr="009905CC">
        <w:tc>
          <w:tcPr>
            <w:tcW w:w="8778" w:type="dxa"/>
            <w:gridSpan w:val="3"/>
          </w:tcPr>
          <w:p w:rsidR="009546F9" w:rsidRDefault="009546F9" w:rsidP="006C1925">
            <w:pPr>
              <w:ind w:firstLine="0"/>
            </w:pPr>
            <w:r>
              <w:t xml:space="preserve">UC: </w:t>
            </w:r>
            <w:r w:rsidRPr="00E9736B">
              <w:t>Tìm kiếm câu hỏi sử dụ</w:t>
            </w:r>
            <w:r w:rsidR="009905CC">
              <w:t>ng từ khóa</w:t>
            </w:r>
            <w:r w:rsidR="00D53E2A">
              <w:t xml:space="preserve"> và bộ lọc</w:t>
            </w:r>
          </w:p>
        </w:tc>
      </w:tr>
      <w:tr w:rsidR="009546F9" w:rsidTr="009905CC">
        <w:tc>
          <w:tcPr>
            <w:tcW w:w="8778" w:type="dxa"/>
            <w:gridSpan w:val="3"/>
          </w:tcPr>
          <w:p w:rsidR="009546F9" w:rsidRDefault="009546F9" w:rsidP="006C1925">
            <w:pPr>
              <w:ind w:firstLine="0"/>
            </w:pPr>
            <w:r>
              <w:t>Tác nhân: Thành viên, người dùng tiềm năng.</w:t>
            </w:r>
          </w:p>
        </w:tc>
      </w:tr>
      <w:tr w:rsidR="009546F9" w:rsidRPr="00FC4E40" w:rsidTr="009905CC">
        <w:tc>
          <w:tcPr>
            <w:tcW w:w="3415" w:type="dxa"/>
          </w:tcPr>
          <w:p w:rsidR="009546F9" w:rsidRPr="00FC4E40" w:rsidRDefault="009546F9" w:rsidP="006C1925">
            <w:pPr>
              <w:ind w:firstLine="0"/>
              <w:rPr>
                <w:b/>
              </w:rPr>
            </w:pPr>
            <w:r w:rsidRPr="00FC4E40">
              <w:rPr>
                <w:b/>
              </w:rPr>
              <w:t>Hành động tác nhân</w:t>
            </w:r>
          </w:p>
        </w:tc>
        <w:tc>
          <w:tcPr>
            <w:tcW w:w="3960" w:type="dxa"/>
          </w:tcPr>
          <w:p w:rsidR="009546F9" w:rsidRPr="00FC4E40" w:rsidRDefault="009546F9" w:rsidP="006C1925">
            <w:pPr>
              <w:ind w:firstLine="0"/>
              <w:rPr>
                <w:b/>
              </w:rPr>
            </w:pPr>
            <w:r w:rsidRPr="00FC4E40">
              <w:rPr>
                <w:b/>
              </w:rPr>
              <w:t>Phản ứng hệ thống</w:t>
            </w:r>
          </w:p>
        </w:tc>
        <w:tc>
          <w:tcPr>
            <w:tcW w:w="1403" w:type="dxa"/>
          </w:tcPr>
          <w:p w:rsidR="009546F9" w:rsidRPr="00FC4E40" w:rsidRDefault="009546F9" w:rsidP="006C1925">
            <w:pPr>
              <w:ind w:firstLine="0"/>
              <w:rPr>
                <w:b/>
              </w:rPr>
            </w:pPr>
            <w:r w:rsidRPr="00FC4E40">
              <w:rPr>
                <w:b/>
              </w:rPr>
              <w:t>Dữ liệ</w:t>
            </w:r>
            <w:r>
              <w:rPr>
                <w:b/>
              </w:rPr>
              <w:t>u</w:t>
            </w:r>
          </w:p>
        </w:tc>
      </w:tr>
      <w:tr w:rsidR="009546F9" w:rsidTr="009905CC">
        <w:tc>
          <w:tcPr>
            <w:tcW w:w="3415" w:type="dxa"/>
          </w:tcPr>
          <w:p w:rsidR="009546F9" w:rsidRDefault="009546F9" w:rsidP="006C1925">
            <w:pPr>
              <w:ind w:firstLine="0"/>
            </w:pPr>
            <w:r>
              <w:t>C</w:t>
            </w:r>
            <w:r w:rsidRPr="00E9736B">
              <w:t xml:space="preserve">họn </w:t>
            </w:r>
            <w:r>
              <w:t>Câu hỏi.</w:t>
            </w:r>
          </w:p>
        </w:tc>
        <w:tc>
          <w:tcPr>
            <w:tcW w:w="3960" w:type="dxa"/>
          </w:tcPr>
          <w:p w:rsidR="009546F9" w:rsidRDefault="009546F9" w:rsidP="006C1925">
            <w:pPr>
              <w:ind w:firstLine="0"/>
            </w:pPr>
            <w:r>
              <w:t>Hiển thị giao diện Danh sách câu hỏi</w:t>
            </w:r>
          </w:p>
        </w:tc>
        <w:tc>
          <w:tcPr>
            <w:tcW w:w="1403" w:type="dxa"/>
          </w:tcPr>
          <w:p w:rsidR="009546F9" w:rsidRDefault="00315D1B" w:rsidP="006C1925">
            <w:pPr>
              <w:ind w:firstLine="0"/>
            </w:pPr>
            <w:r>
              <w:t>posts</w:t>
            </w:r>
          </w:p>
        </w:tc>
      </w:tr>
      <w:tr w:rsidR="009546F9" w:rsidTr="009905CC">
        <w:tc>
          <w:tcPr>
            <w:tcW w:w="3415" w:type="dxa"/>
          </w:tcPr>
          <w:p w:rsidR="009546F9" w:rsidRDefault="009546F9" w:rsidP="006C1925">
            <w:pPr>
              <w:ind w:firstLine="0"/>
            </w:pPr>
            <w:r>
              <w:t>N</w:t>
            </w:r>
            <w:r w:rsidRPr="00E9736B">
              <w:t>hập vào từ khóa trong ô tìm kiếm</w:t>
            </w:r>
          </w:p>
        </w:tc>
        <w:tc>
          <w:tcPr>
            <w:tcW w:w="3960" w:type="dxa"/>
          </w:tcPr>
          <w:p w:rsidR="009546F9" w:rsidRDefault="009546F9" w:rsidP="009905CC">
            <w:pPr>
              <w:ind w:firstLine="0"/>
            </w:pPr>
            <w:r>
              <w:t>T</w:t>
            </w:r>
            <w:r w:rsidRPr="00E9736B">
              <w:t xml:space="preserve">ìm kiếm các </w:t>
            </w:r>
            <w:r>
              <w:t>câu hỏi</w:t>
            </w:r>
            <w:r w:rsidRPr="00E9736B">
              <w:t xml:space="preserve"> thỏ</w:t>
            </w:r>
            <w:r w:rsidR="009905CC">
              <w:t xml:space="preserve">a mãn từ khóa </w:t>
            </w:r>
            <w:r w:rsidRPr="00E9736B">
              <w:t xml:space="preserve">mà người dùng đã </w:t>
            </w:r>
            <w:r w:rsidR="009905CC">
              <w:t>nhập</w:t>
            </w:r>
            <w:r>
              <w:t xml:space="preserve"> và h</w:t>
            </w:r>
            <w:r w:rsidRPr="00E9736B">
              <w:t>iển thị kết quả tìm kiếm</w:t>
            </w:r>
            <w:r>
              <w:t>.</w:t>
            </w:r>
          </w:p>
        </w:tc>
        <w:tc>
          <w:tcPr>
            <w:tcW w:w="1403" w:type="dxa"/>
          </w:tcPr>
          <w:p w:rsidR="00315D1B" w:rsidRDefault="00315D1B" w:rsidP="00315D1B">
            <w:pPr>
              <w:ind w:firstLine="0"/>
            </w:pPr>
            <w:r>
              <w:t>posts</w:t>
            </w:r>
            <w:r w:rsidR="009546F9">
              <w:t xml:space="preserve">, </w:t>
            </w:r>
            <w:r>
              <w:t>user_logs</w:t>
            </w:r>
          </w:p>
        </w:tc>
      </w:tr>
      <w:tr w:rsidR="00D53E2A" w:rsidTr="009905CC">
        <w:tc>
          <w:tcPr>
            <w:tcW w:w="3415" w:type="dxa"/>
          </w:tcPr>
          <w:p w:rsidR="00D53E2A" w:rsidRDefault="00D53E2A" w:rsidP="00D53E2A">
            <w:pPr>
              <w:ind w:firstLine="0"/>
            </w:pPr>
            <w:r>
              <w:t>C</w:t>
            </w:r>
            <w:r w:rsidRPr="00E9736B">
              <w:t xml:space="preserve">họn các </w:t>
            </w:r>
            <w:r>
              <w:t>nhãn trên dan</w:t>
            </w:r>
            <w:r w:rsidRPr="00E9736B">
              <w:t xml:space="preserve">h sách </w:t>
            </w:r>
            <w:r>
              <w:t>nhãn.</w:t>
            </w:r>
          </w:p>
        </w:tc>
        <w:tc>
          <w:tcPr>
            <w:tcW w:w="3960" w:type="dxa"/>
          </w:tcPr>
          <w:p w:rsidR="00D53E2A" w:rsidRDefault="00D53E2A" w:rsidP="00D53E2A">
            <w:pPr>
              <w:ind w:firstLine="0"/>
            </w:pPr>
            <w:r>
              <w:t>T</w:t>
            </w:r>
            <w:r w:rsidRPr="00E9736B">
              <w:t xml:space="preserve">ìm kiếm các </w:t>
            </w:r>
            <w:r>
              <w:t>câu hỏi</w:t>
            </w:r>
            <w:r w:rsidRPr="00E9736B">
              <w:t xml:space="preserve"> thỏa mãn các tùy chọn lọc mà người dùng đã chọn</w:t>
            </w:r>
            <w:r>
              <w:t xml:space="preserve"> và h</w:t>
            </w:r>
            <w:r w:rsidRPr="00E9736B">
              <w:t>iển thị kết quả tìm kiếm</w:t>
            </w:r>
            <w:r>
              <w:t>.</w:t>
            </w:r>
          </w:p>
        </w:tc>
        <w:tc>
          <w:tcPr>
            <w:tcW w:w="1403" w:type="dxa"/>
          </w:tcPr>
          <w:p w:rsidR="00D53E2A" w:rsidRDefault="00D53E2A" w:rsidP="00D53E2A">
            <w:pPr>
              <w:ind w:firstLine="0"/>
            </w:pPr>
            <w:r>
              <w:t>posts, user_logs</w:t>
            </w:r>
          </w:p>
        </w:tc>
      </w:tr>
    </w:tbl>
    <w:p w:rsidR="00922679" w:rsidRPr="009905CC" w:rsidRDefault="00537A48" w:rsidP="009905CC">
      <w:pPr>
        <w:pStyle w:val="Captions"/>
        <w:spacing w:before="120" w:after="120" w:line="360" w:lineRule="auto"/>
      </w:pPr>
      <w:bookmarkStart w:id="202" w:name="_Toc513686903"/>
      <w:r w:rsidRPr="00E9736B">
        <w:t xml:space="preserve">Bảng </w:t>
      </w:r>
      <w:fldSimple w:instr=" STYLEREF 1 \s ">
        <w:r w:rsidR="00244011">
          <w:rPr>
            <w:noProof/>
          </w:rPr>
          <w:t>3</w:t>
        </w:r>
      </w:fldSimple>
      <w:r w:rsidR="001D0C90">
        <w:t>.</w:t>
      </w:r>
      <w:fldSimple w:instr=" SEQ Bảng \* ARABIC \s 1 ">
        <w:r w:rsidR="00244011">
          <w:rPr>
            <w:noProof/>
          </w:rPr>
          <w:t>6</w:t>
        </w:r>
      </w:fldSimple>
      <w:r w:rsidRPr="00E9736B">
        <w:t>: UC Tìm kiếm câu hỏi sử dụng từ khóa</w:t>
      </w:r>
      <w:bookmarkEnd w:id="202"/>
    </w:p>
    <w:p w:rsidR="008E453D" w:rsidRDefault="008E453D">
      <w:pPr>
        <w:suppressAutoHyphens w:val="0"/>
        <w:spacing w:before="0" w:after="0" w:line="259" w:lineRule="auto"/>
        <w:ind w:firstLine="0"/>
        <w:jc w:val="left"/>
        <w:rPr>
          <w:b/>
          <w:i/>
          <w:szCs w:val="28"/>
        </w:rPr>
      </w:pPr>
      <w:r>
        <w:br w:type="page"/>
      </w:r>
    </w:p>
    <w:p w:rsidR="00AF5940" w:rsidRPr="00E9736B" w:rsidRDefault="00AF5940" w:rsidP="00D0348B">
      <w:pPr>
        <w:pStyle w:val="Heading4"/>
      </w:pPr>
      <w:bookmarkStart w:id="203" w:name="_Toc513687262"/>
      <w:r w:rsidRPr="00E9736B">
        <w:lastRenderedPageBreak/>
        <w:t>Kịch bản ca sử dụng Hỏi đáp miễn phí</w:t>
      </w:r>
      <w:bookmarkEnd w:id="203"/>
    </w:p>
    <w:p w:rsidR="00EA2F03" w:rsidRDefault="009E52C9" w:rsidP="00D0348B">
      <w:pPr>
        <w:pStyle w:val="ListParagraph"/>
        <w:numPr>
          <w:ilvl w:val="0"/>
          <w:numId w:val="23"/>
        </w:numPr>
      </w:pPr>
      <w:r w:rsidRPr="00E9736B">
        <w:t>Biểu đồ ca sử dụng</w:t>
      </w:r>
    </w:p>
    <w:p w:rsidR="009129D0" w:rsidRPr="00E9736B" w:rsidRDefault="009129D0" w:rsidP="009129D0">
      <w:pPr>
        <w:ind w:firstLine="0"/>
      </w:pPr>
      <w:r w:rsidRPr="00E9736B">
        <w:rPr>
          <w:noProof/>
        </w:rPr>
        <mc:AlternateContent>
          <mc:Choice Requires="wps">
            <w:drawing>
              <wp:anchor distT="0" distB="0" distL="114300" distR="114300" simplePos="0" relativeHeight="251720704" behindDoc="0" locked="0" layoutInCell="1" allowOverlap="1" wp14:anchorId="13AF103D" wp14:editId="3E0EB5DF">
                <wp:simplePos x="0" y="0"/>
                <wp:positionH relativeFrom="margin">
                  <wp:align>right</wp:align>
                </wp:positionH>
                <wp:positionV relativeFrom="paragraph">
                  <wp:posOffset>2508250</wp:posOffset>
                </wp:positionV>
                <wp:extent cx="556514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rsidR="001D0C90" w:rsidRPr="00934E7E" w:rsidRDefault="001D0C90" w:rsidP="00FE2C0D">
                            <w:pPr>
                              <w:pStyle w:val="Captions"/>
                              <w:rPr>
                                <w:noProof/>
                              </w:rPr>
                            </w:pPr>
                            <w:bookmarkStart w:id="204" w:name="_Toc513686626"/>
                            <w:r>
                              <w:t xml:space="preserve">Hình </w:t>
                            </w:r>
                            <w:fldSimple w:instr=" STYLEREF 1 \s ">
                              <w:r>
                                <w:rPr>
                                  <w:noProof/>
                                </w:rPr>
                                <w:t>3</w:t>
                              </w:r>
                            </w:fldSimple>
                            <w:r>
                              <w:t>.</w:t>
                            </w:r>
                            <w:fldSimple w:instr=" SEQ Hình \* ARABIC \s 1 ">
                              <w:r>
                                <w:rPr>
                                  <w:noProof/>
                                </w:rPr>
                                <w:t>5</w:t>
                              </w:r>
                            </w:fldSimple>
                            <w:r>
                              <w:t>: Biểu đồ ca sử dụng “Quản lý hỏi đáp miễn phí”</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F103D" id="Text Box 19" o:spid="_x0000_s1029" type="#_x0000_t202" style="position:absolute;left:0;text-align:left;margin-left:387pt;margin-top:197.5pt;width:438.2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1RULgIAAGY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" stroked="f">
                <v:textbox style="mso-fit-shape-to-text:t" inset="0,0,0,0">
                  <w:txbxContent>
                    <w:p w:rsidR="001D0C90" w:rsidRPr="00934E7E" w:rsidRDefault="001D0C90" w:rsidP="00FE2C0D">
                      <w:pPr>
                        <w:pStyle w:val="Captions"/>
                        <w:rPr>
                          <w:noProof/>
                        </w:rPr>
                      </w:pPr>
                      <w:bookmarkStart w:id="209" w:name="_Toc51368662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t>: Biểu đồ ca sử dụng “Quản lý hỏi đáp miễn phí”</w:t>
                      </w:r>
                      <w:bookmarkEnd w:id="209"/>
                    </w:p>
                  </w:txbxContent>
                </v:textbox>
                <w10:wrap type="topAndBottom" anchorx="margin"/>
              </v:shape>
            </w:pict>
          </mc:Fallback>
        </mc:AlternateContent>
      </w:r>
      <w:r>
        <w:rPr>
          <w:noProof/>
        </w:rPr>
        <mc:AlternateContent>
          <mc:Choice Requires="wpc">
            <w:drawing>
              <wp:inline distT="0" distB="0" distL="0" distR="0">
                <wp:extent cx="5486400" cy="2352675"/>
                <wp:effectExtent l="0" t="0" r="0" b="9525"/>
                <wp:docPr id="170" name="Canvas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1" name="Picture 171"/>
                          <pic:cNvPicPr>
                            <a:picLocks noChangeAspect="1"/>
                          </pic:cNvPicPr>
                        </pic:nvPicPr>
                        <pic:blipFill>
                          <a:blip r:embed="rId28"/>
                          <a:stretch>
                            <a:fillRect/>
                          </a:stretch>
                        </pic:blipFill>
                        <pic:spPr>
                          <a:xfrm>
                            <a:off x="0" y="0"/>
                            <a:ext cx="5486400" cy="2315111"/>
                          </a:xfrm>
                          <a:prstGeom prst="rect">
                            <a:avLst/>
                          </a:prstGeom>
                        </pic:spPr>
                      </pic:pic>
                    </wpc:wpc>
                  </a:graphicData>
                </a:graphic>
              </wp:inline>
            </w:drawing>
          </mc:Choice>
          <mc:Fallback>
            <w:pict>
              <v:group w14:anchorId="793555B5" id="Canvas 170" o:spid="_x0000_s1026" editas="canvas" style="width:6in;height:185.25pt;mso-position-horizontal-relative:char;mso-position-vertical-relative:line" coordsize="54864,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">
                <v:shape id="_x0000_s1027" type="#_x0000_t75" style="position:absolute;width:54864;height:23526;visibility:visible;mso-wrap-style:square">
                  <v:fill o:detectmouseclick="t"/>
                  <v:path o:connecttype="none"/>
                </v:shape>
                <v:shape id="Picture 171" o:spid="_x0000_s1028" type="#_x0000_t75" style="position:absolute;width:54864;height:23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">
                  <v:imagedata r:id="rId29" o:title=""/>
                  <v:path arrowok="t"/>
                </v:shape>
                <w10:anchorlock/>
              </v:group>
            </w:pict>
          </mc:Fallback>
        </mc:AlternateContent>
      </w:r>
    </w:p>
    <w:p w:rsidR="00EA2F03" w:rsidRDefault="009E52C9" w:rsidP="00D0348B">
      <w:pPr>
        <w:pStyle w:val="ListParagraph"/>
        <w:numPr>
          <w:ilvl w:val="0"/>
          <w:numId w:val="23"/>
        </w:numPr>
      </w:pPr>
      <w:r w:rsidRPr="00E9736B">
        <w:t>Đặc tả ca sử dụng</w:t>
      </w:r>
    </w:p>
    <w:tbl>
      <w:tblPr>
        <w:tblStyle w:val="TableGrid"/>
        <w:tblW w:w="0" w:type="auto"/>
        <w:tblLook w:val="04A0" w:firstRow="1" w:lastRow="0" w:firstColumn="1" w:lastColumn="0" w:noHBand="0" w:noVBand="1"/>
      </w:tblPr>
      <w:tblGrid>
        <w:gridCol w:w="3415"/>
        <w:gridCol w:w="3960"/>
        <w:gridCol w:w="1403"/>
      </w:tblGrid>
      <w:tr w:rsidR="009905CC" w:rsidTr="006C1925">
        <w:tc>
          <w:tcPr>
            <w:tcW w:w="8778" w:type="dxa"/>
            <w:gridSpan w:val="3"/>
          </w:tcPr>
          <w:p w:rsidR="009905CC" w:rsidRDefault="009905CC" w:rsidP="006C1925">
            <w:pPr>
              <w:ind w:firstLine="0"/>
            </w:pPr>
            <w:r>
              <w:t xml:space="preserve">UC: </w:t>
            </w:r>
            <w:r w:rsidRPr="00E9736B">
              <w:t>Đặt câu hỏi</w:t>
            </w:r>
          </w:p>
        </w:tc>
      </w:tr>
      <w:tr w:rsidR="009905CC" w:rsidTr="006C1925">
        <w:tc>
          <w:tcPr>
            <w:tcW w:w="8778" w:type="dxa"/>
            <w:gridSpan w:val="3"/>
          </w:tcPr>
          <w:p w:rsidR="009905CC" w:rsidRDefault="009905CC" w:rsidP="009905CC">
            <w:pPr>
              <w:ind w:firstLine="0"/>
            </w:pPr>
            <w:r>
              <w:t>Tác nhân: Thành viên.</w:t>
            </w:r>
          </w:p>
        </w:tc>
      </w:tr>
      <w:tr w:rsidR="009905CC" w:rsidRPr="00FC4E40" w:rsidTr="006C1925">
        <w:tc>
          <w:tcPr>
            <w:tcW w:w="3415" w:type="dxa"/>
          </w:tcPr>
          <w:p w:rsidR="009905CC" w:rsidRPr="00FC4E40" w:rsidRDefault="009905CC" w:rsidP="006C1925">
            <w:pPr>
              <w:ind w:firstLine="0"/>
              <w:rPr>
                <w:b/>
              </w:rPr>
            </w:pPr>
            <w:r w:rsidRPr="00FC4E40">
              <w:rPr>
                <w:b/>
              </w:rPr>
              <w:t>Hành động tác nhân</w:t>
            </w:r>
          </w:p>
        </w:tc>
        <w:tc>
          <w:tcPr>
            <w:tcW w:w="3960" w:type="dxa"/>
          </w:tcPr>
          <w:p w:rsidR="009905CC" w:rsidRPr="00FC4E40" w:rsidRDefault="009905CC" w:rsidP="006C1925">
            <w:pPr>
              <w:ind w:firstLine="0"/>
              <w:rPr>
                <w:b/>
              </w:rPr>
            </w:pPr>
            <w:r w:rsidRPr="00FC4E40">
              <w:rPr>
                <w:b/>
              </w:rPr>
              <w:t>Phản ứng hệ thống</w:t>
            </w:r>
          </w:p>
        </w:tc>
        <w:tc>
          <w:tcPr>
            <w:tcW w:w="1403" w:type="dxa"/>
          </w:tcPr>
          <w:p w:rsidR="009905CC" w:rsidRPr="00FC4E40" w:rsidRDefault="009905CC" w:rsidP="006C1925">
            <w:pPr>
              <w:ind w:firstLine="0"/>
              <w:rPr>
                <w:b/>
              </w:rPr>
            </w:pPr>
            <w:r w:rsidRPr="00FC4E40">
              <w:rPr>
                <w:b/>
              </w:rPr>
              <w:t>Dữ liệ</w:t>
            </w:r>
            <w:r>
              <w:rPr>
                <w:b/>
              </w:rPr>
              <w:t>u</w:t>
            </w:r>
          </w:p>
        </w:tc>
      </w:tr>
      <w:tr w:rsidR="009905CC" w:rsidTr="006C1925">
        <w:tc>
          <w:tcPr>
            <w:tcW w:w="3415" w:type="dxa"/>
          </w:tcPr>
          <w:p w:rsidR="009905CC" w:rsidRDefault="009905CC" w:rsidP="006C1925">
            <w:pPr>
              <w:ind w:firstLine="0"/>
            </w:pPr>
            <w:r>
              <w:t>C</w:t>
            </w:r>
            <w:r w:rsidRPr="00E9736B">
              <w:t xml:space="preserve">họn </w:t>
            </w:r>
            <w:r>
              <w:t>Đ</w:t>
            </w:r>
            <w:r w:rsidRPr="00E9736B">
              <w:t>ặt câu hỏi</w:t>
            </w:r>
            <w:r>
              <w:t>.</w:t>
            </w:r>
          </w:p>
        </w:tc>
        <w:tc>
          <w:tcPr>
            <w:tcW w:w="3960" w:type="dxa"/>
          </w:tcPr>
          <w:p w:rsidR="009905CC" w:rsidRDefault="009905CC" w:rsidP="009905CC">
            <w:pPr>
              <w:ind w:firstLine="0"/>
            </w:pPr>
            <w:r>
              <w:t>Hiển thị giao diện Đặt câu hỏi</w:t>
            </w:r>
          </w:p>
        </w:tc>
        <w:tc>
          <w:tcPr>
            <w:tcW w:w="1403" w:type="dxa"/>
          </w:tcPr>
          <w:p w:rsidR="009905CC" w:rsidRDefault="009905CC" w:rsidP="006C1925">
            <w:pPr>
              <w:ind w:firstLine="0"/>
            </w:pPr>
          </w:p>
        </w:tc>
      </w:tr>
      <w:tr w:rsidR="009905CC" w:rsidTr="006C1925">
        <w:tc>
          <w:tcPr>
            <w:tcW w:w="3415" w:type="dxa"/>
          </w:tcPr>
          <w:p w:rsidR="009905CC" w:rsidRDefault="009905CC" w:rsidP="006C1925">
            <w:pPr>
              <w:ind w:firstLine="0"/>
            </w:pPr>
            <w:r>
              <w:t>N</w:t>
            </w:r>
            <w:r w:rsidRPr="00E9736B">
              <w:t>hập các thông tin theo yêu cầu của hệ thống và nhấn Gửi</w:t>
            </w:r>
            <w:r>
              <w:t>.</w:t>
            </w:r>
          </w:p>
        </w:tc>
        <w:tc>
          <w:tcPr>
            <w:tcW w:w="3960" w:type="dxa"/>
          </w:tcPr>
          <w:p w:rsidR="009905CC" w:rsidRDefault="009905CC" w:rsidP="006C1925">
            <w:pPr>
              <w:ind w:firstLine="0"/>
            </w:pPr>
            <w:r>
              <w:t>K</w:t>
            </w:r>
            <w:r w:rsidRPr="00E9736B">
              <w:t>iểm tra thông tin người dùng đặt câu hỏi</w:t>
            </w:r>
            <w:r w:rsidR="00A5660A">
              <w:t>, ghi nhận</w:t>
            </w:r>
            <w:r w:rsidRPr="00E9736B">
              <w:t xml:space="preserve"> và hiển thị </w:t>
            </w:r>
            <w:r>
              <w:t xml:space="preserve">thông báo </w:t>
            </w:r>
            <w:r w:rsidRPr="00E9736B">
              <w:t>đăng câu hỏi thành công</w:t>
            </w:r>
            <w:r>
              <w:t>.</w:t>
            </w:r>
          </w:p>
        </w:tc>
        <w:tc>
          <w:tcPr>
            <w:tcW w:w="1403" w:type="dxa"/>
          </w:tcPr>
          <w:p w:rsidR="009905CC" w:rsidRDefault="00315D1B" w:rsidP="00315D1B">
            <w:pPr>
              <w:ind w:firstLine="0"/>
            </w:pPr>
            <w:r>
              <w:t>posts</w:t>
            </w:r>
            <w:r w:rsidR="009905CC">
              <w:t xml:space="preserve">, </w:t>
            </w:r>
            <w:r>
              <w:t>user_logs</w:t>
            </w:r>
          </w:p>
        </w:tc>
      </w:tr>
    </w:tbl>
    <w:p w:rsidR="00EA2F03" w:rsidRDefault="00537A48" w:rsidP="00D0348B">
      <w:pPr>
        <w:pStyle w:val="Captions"/>
        <w:spacing w:before="120" w:after="120" w:line="360" w:lineRule="auto"/>
      </w:pPr>
      <w:bookmarkStart w:id="205" w:name="_Toc513686904"/>
      <w:r w:rsidRPr="00E9736B">
        <w:t xml:space="preserve">Bảng </w:t>
      </w:r>
      <w:fldSimple w:instr=" STYLEREF 1 \s ">
        <w:r w:rsidR="00244011">
          <w:rPr>
            <w:noProof/>
          </w:rPr>
          <w:t>3</w:t>
        </w:r>
      </w:fldSimple>
      <w:r w:rsidR="001D0C90">
        <w:t>.</w:t>
      </w:r>
      <w:fldSimple w:instr=" SEQ Bảng \* ARABIC \s 1 ">
        <w:r w:rsidR="00244011">
          <w:rPr>
            <w:noProof/>
          </w:rPr>
          <w:t>7</w:t>
        </w:r>
      </w:fldSimple>
      <w:r w:rsidRPr="00E9736B">
        <w:t>: UC Đặt câu hỏi</w:t>
      </w:r>
      <w:bookmarkEnd w:id="205"/>
    </w:p>
    <w:tbl>
      <w:tblPr>
        <w:tblStyle w:val="TableGrid"/>
        <w:tblW w:w="0" w:type="auto"/>
        <w:tblLook w:val="04A0" w:firstRow="1" w:lastRow="0" w:firstColumn="1" w:lastColumn="0" w:noHBand="0" w:noVBand="1"/>
      </w:tblPr>
      <w:tblGrid>
        <w:gridCol w:w="3415"/>
        <w:gridCol w:w="3960"/>
        <w:gridCol w:w="1403"/>
      </w:tblGrid>
      <w:tr w:rsidR="009905CC" w:rsidTr="006C1925">
        <w:tc>
          <w:tcPr>
            <w:tcW w:w="8778" w:type="dxa"/>
            <w:gridSpan w:val="3"/>
          </w:tcPr>
          <w:p w:rsidR="009905CC" w:rsidRDefault="009905CC" w:rsidP="006C1925">
            <w:pPr>
              <w:ind w:firstLine="0"/>
            </w:pPr>
            <w:r>
              <w:lastRenderedPageBreak/>
              <w:t xml:space="preserve">UC: </w:t>
            </w:r>
            <w:r w:rsidRPr="00E9736B">
              <w:t>Trả lời câu hỏi</w:t>
            </w:r>
          </w:p>
        </w:tc>
      </w:tr>
      <w:tr w:rsidR="009905CC" w:rsidTr="006C1925">
        <w:tc>
          <w:tcPr>
            <w:tcW w:w="8778" w:type="dxa"/>
            <w:gridSpan w:val="3"/>
          </w:tcPr>
          <w:p w:rsidR="009905CC" w:rsidRDefault="009905CC" w:rsidP="006C1925">
            <w:pPr>
              <w:ind w:firstLine="0"/>
            </w:pPr>
            <w:r>
              <w:t>Tác nhân: Thành viên.</w:t>
            </w:r>
          </w:p>
        </w:tc>
      </w:tr>
      <w:tr w:rsidR="009905CC" w:rsidRPr="00FC4E40" w:rsidTr="006C1925">
        <w:tc>
          <w:tcPr>
            <w:tcW w:w="3415" w:type="dxa"/>
          </w:tcPr>
          <w:p w:rsidR="009905CC" w:rsidRPr="00FC4E40" w:rsidRDefault="009905CC" w:rsidP="006C1925">
            <w:pPr>
              <w:ind w:firstLine="0"/>
              <w:rPr>
                <w:b/>
              </w:rPr>
            </w:pPr>
            <w:r w:rsidRPr="00FC4E40">
              <w:rPr>
                <w:b/>
              </w:rPr>
              <w:t>Hành động tác nhân</w:t>
            </w:r>
          </w:p>
        </w:tc>
        <w:tc>
          <w:tcPr>
            <w:tcW w:w="3960" w:type="dxa"/>
          </w:tcPr>
          <w:p w:rsidR="009905CC" w:rsidRPr="00FC4E40" w:rsidRDefault="009905CC" w:rsidP="006C1925">
            <w:pPr>
              <w:ind w:firstLine="0"/>
              <w:rPr>
                <w:b/>
              </w:rPr>
            </w:pPr>
            <w:r w:rsidRPr="00FC4E40">
              <w:rPr>
                <w:b/>
              </w:rPr>
              <w:t>Phản ứng hệ thống</w:t>
            </w:r>
          </w:p>
        </w:tc>
        <w:tc>
          <w:tcPr>
            <w:tcW w:w="1403" w:type="dxa"/>
          </w:tcPr>
          <w:p w:rsidR="009905CC" w:rsidRPr="00FC4E40" w:rsidRDefault="009905CC" w:rsidP="006C1925">
            <w:pPr>
              <w:ind w:firstLine="0"/>
              <w:rPr>
                <w:b/>
              </w:rPr>
            </w:pPr>
            <w:r w:rsidRPr="00FC4E40">
              <w:rPr>
                <w:b/>
              </w:rPr>
              <w:t>Dữ liệ</w:t>
            </w:r>
            <w:r>
              <w:rPr>
                <w:b/>
              </w:rPr>
              <w:t>u</w:t>
            </w:r>
          </w:p>
        </w:tc>
      </w:tr>
      <w:tr w:rsidR="009905CC" w:rsidTr="006C1925">
        <w:tc>
          <w:tcPr>
            <w:tcW w:w="3415" w:type="dxa"/>
          </w:tcPr>
          <w:p w:rsidR="009905CC" w:rsidRDefault="009905CC" w:rsidP="006C1925">
            <w:pPr>
              <w:ind w:firstLine="0"/>
            </w:pPr>
            <w:r>
              <w:t>C</w:t>
            </w:r>
            <w:r w:rsidRPr="00E9736B">
              <w:t>họn Trả lời cho câu hỏi</w:t>
            </w:r>
            <w:r>
              <w:t>.</w:t>
            </w:r>
          </w:p>
        </w:tc>
        <w:tc>
          <w:tcPr>
            <w:tcW w:w="3960" w:type="dxa"/>
          </w:tcPr>
          <w:p w:rsidR="009905CC" w:rsidRDefault="009905CC" w:rsidP="009905CC">
            <w:pPr>
              <w:ind w:firstLine="0"/>
            </w:pPr>
            <w:r>
              <w:t>Hiển thị giao diện Trả lời câu hỏi</w:t>
            </w:r>
          </w:p>
        </w:tc>
        <w:tc>
          <w:tcPr>
            <w:tcW w:w="1403" w:type="dxa"/>
          </w:tcPr>
          <w:p w:rsidR="009905CC" w:rsidRDefault="009905CC" w:rsidP="006C1925">
            <w:pPr>
              <w:ind w:firstLine="0"/>
            </w:pPr>
          </w:p>
        </w:tc>
      </w:tr>
      <w:tr w:rsidR="009905CC" w:rsidTr="006C1925">
        <w:tc>
          <w:tcPr>
            <w:tcW w:w="3415" w:type="dxa"/>
          </w:tcPr>
          <w:p w:rsidR="009905CC" w:rsidRDefault="009905CC" w:rsidP="006C1925">
            <w:pPr>
              <w:ind w:firstLine="0"/>
            </w:pPr>
            <w:r>
              <w:t>N</w:t>
            </w:r>
            <w:r w:rsidRPr="00E9736B">
              <w:t>hập các thông tin theo yêu cầu của hệ thống và nhấn Gửi</w:t>
            </w:r>
            <w:r>
              <w:t>.</w:t>
            </w:r>
          </w:p>
        </w:tc>
        <w:tc>
          <w:tcPr>
            <w:tcW w:w="3960" w:type="dxa"/>
          </w:tcPr>
          <w:p w:rsidR="009905CC" w:rsidRDefault="009905CC" w:rsidP="00A5660A">
            <w:pPr>
              <w:ind w:firstLine="0"/>
            </w:pPr>
            <w:r>
              <w:t>K</w:t>
            </w:r>
            <w:r w:rsidRPr="00E9736B">
              <w:t>iểm tra thông tin người dùng đặt câu hỏi</w:t>
            </w:r>
            <w:r w:rsidR="00A5660A">
              <w:t xml:space="preserve">, ghi nhận </w:t>
            </w:r>
            <w:r w:rsidRPr="00E9736B">
              <w:t xml:space="preserve">và hiển thị </w:t>
            </w:r>
            <w:r>
              <w:t xml:space="preserve">thông báo </w:t>
            </w:r>
            <w:r w:rsidRPr="00E9736B">
              <w:t>đăng</w:t>
            </w:r>
            <w:r w:rsidR="00A5660A">
              <w:t xml:space="preserve"> câu trả lời cho</w:t>
            </w:r>
            <w:r w:rsidRPr="00E9736B">
              <w:t xml:space="preserve"> câu hỏi thành công</w:t>
            </w:r>
            <w:r>
              <w:t>.</w:t>
            </w:r>
          </w:p>
        </w:tc>
        <w:tc>
          <w:tcPr>
            <w:tcW w:w="1403" w:type="dxa"/>
          </w:tcPr>
          <w:p w:rsidR="009905CC" w:rsidRDefault="00315D1B" w:rsidP="00BB17CB">
            <w:pPr>
              <w:ind w:firstLine="0"/>
            </w:pPr>
            <w:r>
              <w:t>posts</w:t>
            </w:r>
            <w:r w:rsidR="009905CC">
              <w:t>,</w:t>
            </w:r>
            <w:r w:rsidR="00BB17CB">
              <w:t xml:space="preserve"> </w:t>
            </w:r>
            <w:r>
              <w:t>answers</w:t>
            </w:r>
            <w:r w:rsidR="00A5660A">
              <w:t>,</w:t>
            </w:r>
            <w:r w:rsidR="009905CC">
              <w:t xml:space="preserve"> </w:t>
            </w:r>
            <w:r>
              <w:t>user_logs</w:t>
            </w:r>
          </w:p>
        </w:tc>
      </w:tr>
    </w:tbl>
    <w:p w:rsidR="00EA2F03" w:rsidRDefault="00537A48" w:rsidP="00D0348B">
      <w:pPr>
        <w:pStyle w:val="Captions"/>
        <w:spacing w:before="120" w:after="120" w:line="360" w:lineRule="auto"/>
      </w:pPr>
      <w:bookmarkStart w:id="206" w:name="_Toc513686905"/>
      <w:r w:rsidRPr="00E9736B">
        <w:t xml:space="preserve">Bảng </w:t>
      </w:r>
      <w:fldSimple w:instr=" STYLEREF 1 \s ">
        <w:r w:rsidR="00244011">
          <w:rPr>
            <w:noProof/>
          </w:rPr>
          <w:t>3</w:t>
        </w:r>
      </w:fldSimple>
      <w:r w:rsidR="001D0C90">
        <w:t>.</w:t>
      </w:r>
      <w:fldSimple w:instr=" SEQ Bảng \* ARABIC \s 1 ">
        <w:r w:rsidR="00244011">
          <w:rPr>
            <w:noProof/>
          </w:rPr>
          <w:t>8</w:t>
        </w:r>
      </w:fldSimple>
      <w:r w:rsidRPr="00E9736B">
        <w:t>: UC Trả lời câu hỏi</w:t>
      </w:r>
      <w:bookmarkEnd w:id="206"/>
    </w:p>
    <w:p w:rsidR="009E52C9" w:rsidRPr="00E9736B" w:rsidRDefault="000D1D50" w:rsidP="00D0348B">
      <w:pPr>
        <w:pStyle w:val="Heading4"/>
      </w:pPr>
      <w:bookmarkStart w:id="207" w:name="_Toc513687263"/>
      <w:r w:rsidRPr="00E9736B">
        <w:t>Kịch bản ca sử dụng Hỏi đáp thu phí</w:t>
      </w:r>
      <w:bookmarkEnd w:id="207"/>
    </w:p>
    <w:p w:rsidR="00EA2F03" w:rsidRDefault="00EA2F03" w:rsidP="00D0348B">
      <w:pPr>
        <w:pStyle w:val="ListParagraph"/>
        <w:numPr>
          <w:ilvl w:val="0"/>
          <w:numId w:val="24"/>
        </w:numPr>
      </w:pPr>
      <w:r w:rsidRPr="00E9736B">
        <w:t>Biểu đồ ca sử dụng</w:t>
      </w:r>
    </w:p>
    <w:p w:rsidR="009129D0" w:rsidRPr="00E9736B" w:rsidRDefault="009129D0" w:rsidP="009129D0">
      <w:pPr>
        <w:ind w:firstLine="0"/>
      </w:pPr>
      <w:r w:rsidRPr="00E9736B">
        <w:rPr>
          <w:noProof/>
        </w:rPr>
        <mc:AlternateContent>
          <mc:Choice Requires="wps">
            <w:drawing>
              <wp:anchor distT="0" distB="0" distL="114300" distR="114300" simplePos="0" relativeHeight="251718656" behindDoc="0" locked="0" layoutInCell="1" allowOverlap="1" wp14:anchorId="71F06827" wp14:editId="2ED88B9E">
                <wp:simplePos x="0" y="0"/>
                <wp:positionH relativeFrom="margin">
                  <wp:align>right</wp:align>
                </wp:positionH>
                <wp:positionV relativeFrom="paragraph">
                  <wp:posOffset>2708852</wp:posOffset>
                </wp:positionV>
                <wp:extent cx="5572760" cy="352425"/>
                <wp:effectExtent l="0" t="0" r="8890" b="9525"/>
                <wp:wrapTopAndBottom/>
                <wp:docPr id="15" name="Text Box 15"/>
                <wp:cNvGraphicFramePr/>
                <a:graphic xmlns:a="http://schemas.openxmlformats.org/drawingml/2006/main">
                  <a:graphicData uri="http://schemas.microsoft.com/office/word/2010/wordprocessingShape">
                    <wps:wsp>
                      <wps:cNvSpPr txBox="1"/>
                      <wps:spPr>
                        <a:xfrm>
                          <a:off x="0" y="0"/>
                          <a:ext cx="5572760" cy="352425"/>
                        </a:xfrm>
                        <a:prstGeom prst="rect">
                          <a:avLst/>
                        </a:prstGeom>
                        <a:solidFill>
                          <a:prstClr val="white"/>
                        </a:solidFill>
                        <a:ln>
                          <a:noFill/>
                        </a:ln>
                      </wps:spPr>
                      <wps:txbx>
                        <w:txbxContent>
                          <w:p w:rsidR="001D0C90" w:rsidRPr="00AB152F" w:rsidRDefault="001D0C90" w:rsidP="00FE2C0D">
                            <w:pPr>
                              <w:pStyle w:val="Captions"/>
                              <w:rPr>
                                <w:noProof/>
                              </w:rPr>
                            </w:pPr>
                            <w:bookmarkStart w:id="208" w:name="_Toc513686627"/>
                            <w:r>
                              <w:t xml:space="preserve">Hình </w:t>
                            </w:r>
                            <w:fldSimple w:instr=" STYLEREF 1 \s ">
                              <w:r>
                                <w:rPr>
                                  <w:noProof/>
                                </w:rPr>
                                <w:t>3</w:t>
                              </w:r>
                            </w:fldSimple>
                            <w:r>
                              <w:t>.</w:t>
                            </w:r>
                            <w:fldSimple w:instr=" SEQ Hình \* ARABIC \s 1 ">
                              <w:r>
                                <w:rPr>
                                  <w:noProof/>
                                </w:rPr>
                                <w:t>6</w:t>
                              </w:r>
                            </w:fldSimple>
                            <w:r>
                              <w:t>: Biểu đồ ca sử dụng “Quản lý hỏi đáp thu phí”</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06827" id="Text Box 15" o:spid="_x0000_s1030" type="#_x0000_t202" style="position:absolute;left:0;text-align:left;margin-left:387.6pt;margin-top:213.3pt;width:438.8pt;height:27.75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" stroked="f">
                <v:textbox inset="0,0,0,0">
                  <w:txbxContent>
                    <w:p w:rsidR="001D0C90" w:rsidRPr="00AB152F" w:rsidRDefault="001D0C90" w:rsidP="00FE2C0D">
                      <w:pPr>
                        <w:pStyle w:val="Captions"/>
                        <w:rPr>
                          <w:noProof/>
                        </w:rPr>
                      </w:pPr>
                      <w:bookmarkStart w:id="214" w:name="_Toc51368662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6</w:t>
                      </w:r>
                      <w:r>
                        <w:fldChar w:fldCharType="end"/>
                      </w:r>
                      <w:r>
                        <w:t>: Biểu đồ ca sử dụng “Quản lý hỏi đáp thu phí”</w:t>
                      </w:r>
                      <w:bookmarkEnd w:id="214"/>
                    </w:p>
                  </w:txbxContent>
                </v:textbox>
                <w10:wrap type="topAndBottom" anchorx="margin"/>
              </v:shape>
            </w:pict>
          </mc:Fallback>
        </mc:AlternateContent>
      </w:r>
      <w:r>
        <w:rPr>
          <w:noProof/>
        </w:rPr>
        <mc:AlternateContent>
          <mc:Choice Requires="wpc">
            <w:drawing>
              <wp:inline distT="0" distB="0" distL="0" distR="0">
                <wp:extent cx="5486400" cy="2533650"/>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 name="Picture 32"/>
                          <pic:cNvPicPr>
                            <a:picLocks noChangeAspect="1"/>
                          </pic:cNvPicPr>
                        </pic:nvPicPr>
                        <pic:blipFill>
                          <a:blip r:embed="rId30"/>
                          <a:stretch>
                            <a:fillRect/>
                          </a:stretch>
                        </pic:blipFill>
                        <pic:spPr>
                          <a:xfrm>
                            <a:off x="0" y="0"/>
                            <a:ext cx="5468976" cy="2533650"/>
                          </a:xfrm>
                          <a:prstGeom prst="rect">
                            <a:avLst/>
                          </a:prstGeom>
                        </pic:spPr>
                      </pic:pic>
                    </wpc:wpc>
                  </a:graphicData>
                </a:graphic>
              </wp:inline>
            </w:drawing>
          </mc:Choice>
          <mc:Fallback>
            <w:pict>
              <v:group w14:anchorId="4F684BE9" id="Canvas 172" o:spid="_x0000_s1026" editas="canvas" style="width:6in;height:199.5pt;mso-position-horizontal-relative:char;mso-position-vertical-relative:line" coordsize="54864,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">
                <v:shape id="_x0000_s1027" type="#_x0000_t75" style="position:absolute;width:54864;height:25336;visibility:visible;mso-wrap-style:square">
                  <v:fill o:detectmouseclick="t"/>
                  <v:path o:connecttype="none"/>
                </v:shape>
                <v:shape id="Picture 32" o:spid="_x0000_s1028" type="#_x0000_t75" style="position:absolute;width:54689;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">
                  <v:imagedata r:id="rId31" o:title=""/>
                  <v:path arrowok="t"/>
                </v:shape>
                <w10:anchorlock/>
              </v:group>
            </w:pict>
          </mc:Fallback>
        </mc:AlternateContent>
      </w:r>
    </w:p>
    <w:p w:rsidR="00C41B24" w:rsidRDefault="00EA2F03" w:rsidP="00D0348B">
      <w:pPr>
        <w:pStyle w:val="ListParagraph"/>
        <w:numPr>
          <w:ilvl w:val="0"/>
          <w:numId w:val="24"/>
        </w:numPr>
      </w:pPr>
      <w:r w:rsidRPr="00E9736B">
        <w:t>Đặc tả ca sử dụng</w:t>
      </w:r>
    </w:p>
    <w:tbl>
      <w:tblPr>
        <w:tblStyle w:val="TableGrid"/>
        <w:tblW w:w="0" w:type="auto"/>
        <w:tblLook w:val="04A0" w:firstRow="1" w:lastRow="0" w:firstColumn="1" w:lastColumn="0" w:noHBand="0" w:noVBand="1"/>
      </w:tblPr>
      <w:tblGrid>
        <w:gridCol w:w="3039"/>
        <w:gridCol w:w="3597"/>
        <w:gridCol w:w="2425"/>
      </w:tblGrid>
      <w:tr w:rsidR="00BB17CB" w:rsidTr="00DC345F">
        <w:tc>
          <w:tcPr>
            <w:tcW w:w="8778" w:type="dxa"/>
            <w:gridSpan w:val="3"/>
          </w:tcPr>
          <w:p w:rsidR="00BB17CB" w:rsidRDefault="00BB17CB" w:rsidP="00BB17CB">
            <w:pPr>
              <w:ind w:firstLine="0"/>
            </w:pPr>
            <w:r>
              <w:lastRenderedPageBreak/>
              <w:t>UC: Hỏi đáp nhanh với chuyên gia.</w:t>
            </w:r>
          </w:p>
        </w:tc>
      </w:tr>
      <w:tr w:rsidR="00BB17CB" w:rsidTr="00DC345F">
        <w:tc>
          <w:tcPr>
            <w:tcW w:w="8778" w:type="dxa"/>
            <w:gridSpan w:val="3"/>
          </w:tcPr>
          <w:p w:rsidR="00BB17CB" w:rsidRDefault="00BB17CB" w:rsidP="00DC345F">
            <w:pPr>
              <w:ind w:firstLine="0"/>
            </w:pPr>
            <w:r>
              <w:t>Tác nhân: Thành viên.</w:t>
            </w:r>
          </w:p>
        </w:tc>
      </w:tr>
      <w:tr w:rsidR="00F637FE" w:rsidRPr="00FC4E40" w:rsidTr="00DC345F">
        <w:tc>
          <w:tcPr>
            <w:tcW w:w="3415" w:type="dxa"/>
          </w:tcPr>
          <w:p w:rsidR="00BB17CB" w:rsidRPr="00FC4E40" w:rsidRDefault="00BB17CB" w:rsidP="00DC345F">
            <w:pPr>
              <w:ind w:firstLine="0"/>
              <w:rPr>
                <w:b/>
              </w:rPr>
            </w:pPr>
            <w:r w:rsidRPr="00FC4E40">
              <w:rPr>
                <w:b/>
              </w:rPr>
              <w:t>Hành động tác nhân</w:t>
            </w:r>
          </w:p>
        </w:tc>
        <w:tc>
          <w:tcPr>
            <w:tcW w:w="3960" w:type="dxa"/>
          </w:tcPr>
          <w:p w:rsidR="00BB17CB" w:rsidRPr="00FC4E40" w:rsidRDefault="00BB17CB" w:rsidP="00DC345F">
            <w:pPr>
              <w:ind w:firstLine="0"/>
              <w:rPr>
                <w:b/>
              </w:rPr>
            </w:pPr>
            <w:r w:rsidRPr="00FC4E40">
              <w:rPr>
                <w:b/>
              </w:rPr>
              <w:t>Phản ứng hệ thống</w:t>
            </w:r>
          </w:p>
        </w:tc>
        <w:tc>
          <w:tcPr>
            <w:tcW w:w="1403" w:type="dxa"/>
          </w:tcPr>
          <w:p w:rsidR="00BB17CB" w:rsidRPr="00FC4E40" w:rsidRDefault="00BB17CB" w:rsidP="00DC345F">
            <w:pPr>
              <w:ind w:firstLine="0"/>
              <w:rPr>
                <w:b/>
              </w:rPr>
            </w:pPr>
            <w:r w:rsidRPr="00FC4E40">
              <w:rPr>
                <w:b/>
              </w:rPr>
              <w:t>Dữ liệ</w:t>
            </w:r>
            <w:r>
              <w:rPr>
                <w:b/>
              </w:rPr>
              <w:t>u</w:t>
            </w:r>
          </w:p>
        </w:tc>
      </w:tr>
      <w:tr w:rsidR="00F637FE" w:rsidTr="00DC345F">
        <w:tc>
          <w:tcPr>
            <w:tcW w:w="3415" w:type="dxa"/>
          </w:tcPr>
          <w:p w:rsidR="00BB17CB" w:rsidRDefault="00BB17CB" w:rsidP="00BB17CB">
            <w:pPr>
              <w:ind w:firstLine="0"/>
            </w:pPr>
            <w:r>
              <w:t>Chọn Đặt câu hỏi trên giao diện trang chủ.</w:t>
            </w:r>
          </w:p>
        </w:tc>
        <w:tc>
          <w:tcPr>
            <w:tcW w:w="3960" w:type="dxa"/>
          </w:tcPr>
          <w:p w:rsidR="00BB17CB" w:rsidRDefault="00BB17CB" w:rsidP="00BB17CB">
            <w:pPr>
              <w:ind w:firstLine="0"/>
            </w:pPr>
            <w:r>
              <w:t>Hiển thị giao diện đặt câu hỏi, nhập các nội dung theo yêu cầu</w:t>
            </w:r>
            <w:r w:rsidR="00F637FE">
              <w:t>.</w:t>
            </w:r>
          </w:p>
        </w:tc>
        <w:tc>
          <w:tcPr>
            <w:tcW w:w="1403" w:type="dxa"/>
          </w:tcPr>
          <w:p w:rsidR="00BB17CB" w:rsidRDefault="00BB17CB" w:rsidP="00DC345F">
            <w:pPr>
              <w:ind w:firstLine="0"/>
            </w:pPr>
          </w:p>
        </w:tc>
      </w:tr>
      <w:tr w:rsidR="00F637FE" w:rsidTr="00DC345F">
        <w:tc>
          <w:tcPr>
            <w:tcW w:w="3415" w:type="dxa"/>
          </w:tcPr>
          <w:p w:rsidR="00F637FE" w:rsidRDefault="00F637FE" w:rsidP="00BB17CB">
            <w:pPr>
              <w:ind w:firstLine="0"/>
            </w:pPr>
            <w:r>
              <w:t>Click chọn Tôi đồng ý trả 15 000 VNĐ cho câu hỏi này.</w:t>
            </w:r>
          </w:p>
        </w:tc>
        <w:tc>
          <w:tcPr>
            <w:tcW w:w="3960" w:type="dxa"/>
          </w:tcPr>
          <w:p w:rsidR="00E9419F" w:rsidRDefault="00E9419F" w:rsidP="00E9419F">
            <w:pPr>
              <w:ind w:firstLine="0"/>
            </w:pPr>
            <w:r>
              <w:t>Kiểm tra số tiền trong tài khoản có đủ điều kiện để ghi nhận.</w:t>
            </w:r>
          </w:p>
          <w:p w:rsidR="00E9419F" w:rsidRDefault="00E9419F" w:rsidP="00E9419F">
            <w:pPr>
              <w:ind w:firstLine="0"/>
            </w:pPr>
            <w:r>
              <w:t>Tạo một giao dị</w:t>
            </w:r>
            <w:r w:rsidR="008148BD">
              <w:t>ch</w:t>
            </w:r>
            <w:r>
              <w:t xml:space="preserve"> -15000VNĐ khỏi tài khoản người</w:t>
            </w:r>
            <w:r w:rsidR="008148BD">
              <w:t xml:space="preserve"> đặt câu hỏi</w:t>
            </w:r>
            <w:r>
              <w:t>.</w:t>
            </w:r>
          </w:p>
          <w:p w:rsidR="00E9419F" w:rsidRDefault="00E9419F" w:rsidP="00E9419F">
            <w:pPr>
              <w:ind w:firstLine="0"/>
            </w:pPr>
            <w:r>
              <w:t>G</w:t>
            </w:r>
            <w:r w:rsidR="00F637FE">
              <w:t>hi nhận</w:t>
            </w:r>
            <w:r w:rsidR="00F637FE" w:rsidRPr="00E9736B">
              <w:t xml:space="preserve"> và hiển thị </w:t>
            </w:r>
            <w:r w:rsidR="00F637FE">
              <w:t xml:space="preserve">thông báo </w:t>
            </w:r>
            <w:r w:rsidR="00F637FE" w:rsidRPr="00E9736B">
              <w:t>đăng câu hỏi thành công</w:t>
            </w:r>
            <w:r w:rsidR="00F637FE">
              <w:t>.</w:t>
            </w:r>
          </w:p>
        </w:tc>
        <w:tc>
          <w:tcPr>
            <w:tcW w:w="1403" w:type="dxa"/>
          </w:tcPr>
          <w:p w:rsidR="00F637FE" w:rsidRDefault="00F637FE" w:rsidP="00E9419F">
            <w:pPr>
              <w:ind w:firstLine="0"/>
            </w:pPr>
            <w:r>
              <w:t xml:space="preserve">quick_questions, </w:t>
            </w:r>
            <w:r w:rsidR="00E9419F">
              <w:t xml:space="preserve">user_logs, </w:t>
            </w:r>
            <w:r>
              <w:t>users, user_wallet_history</w:t>
            </w:r>
          </w:p>
        </w:tc>
      </w:tr>
    </w:tbl>
    <w:p w:rsidR="00BB17CB" w:rsidRDefault="00BB17CB" w:rsidP="00BB17CB">
      <w:pPr>
        <w:pStyle w:val="Captions"/>
      </w:pPr>
      <w:bookmarkStart w:id="209" w:name="_Toc513686906"/>
      <w:r>
        <w:t xml:space="preserve">Bảng </w:t>
      </w:r>
      <w:fldSimple w:instr=" STYLEREF 1 \s ">
        <w:r w:rsidR="00244011">
          <w:rPr>
            <w:noProof/>
          </w:rPr>
          <w:t>3</w:t>
        </w:r>
      </w:fldSimple>
      <w:r w:rsidR="001D0C90">
        <w:t>.</w:t>
      </w:r>
      <w:fldSimple w:instr=" SEQ Bảng \* ARABIC \s 1 ">
        <w:r w:rsidR="00244011">
          <w:rPr>
            <w:noProof/>
          </w:rPr>
          <w:t>9</w:t>
        </w:r>
      </w:fldSimple>
      <w:r>
        <w:t>: UC – Hỏi đáp nhanh với chuyên gia</w:t>
      </w:r>
      <w:bookmarkEnd w:id="209"/>
    </w:p>
    <w:tbl>
      <w:tblPr>
        <w:tblStyle w:val="TableGrid"/>
        <w:tblW w:w="0" w:type="auto"/>
        <w:tblLook w:val="04A0" w:firstRow="1" w:lastRow="0" w:firstColumn="1" w:lastColumn="0" w:noHBand="0" w:noVBand="1"/>
      </w:tblPr>
      <w:tblGrid>
        <w:gridCol w:w="3070"/>
        <w:gridCol w:w="3566"/>
        <w:gridCol w:w="2425"/>
      </w:tblGrid>
      <w:tr w:rsidR="00E9419F" w:rsidTr="00DC345F">
        <w:tc>
          <w:tcPr>
            <w:tcW w:w="8778" w:type="dxa"/>
            <w:gridSpan w:val="3"/>
          </w:tcPr>
          <w:p w:rsidR="00E9419F" w:rsidRDefault="00E9419F" w:rsidP="00DC345F">
            <w:pPr>
              <w:ind w:firstLine="0"/>
            </w:pPr>
            <w:r>
              <w:t xml:space="preserve">UC: </w:t>
            </w:r>
            <w:r w:rsidRPr="00E9736B">
              <w:t>Trả lời câu hỏi</w:t>
            </w:r>
            <w:r w:rsidR="00B84BF1">
              <w:t xml:space="preserve"> nhanh</w:t>
            </w:r>
          </w:p>
        </w:tc>
      </w:tr>
      <w:tr w:rsidR="00E9419F" w:rsidTr="00DC345F">
        <w:tc>
          <w:tcPr>
            <w:tcW w:w="8778" w:type="dxa"/>
            <w:gridSpan w:val="3"/>
          </w:tcPr>
          <w:p w:rsidR="00E9419F" w:rsidRDefault="00E9419F" w:rsidP="00B84BF1">
            <w:pPr>
              <w:ind w:firstLine="0"/>
            </w:pPr>
            <w:r>
              <w:t>Tác nhân:</w:t>
            </w:r>
            <w:r w:rsidR="00B84BF1">
              <w:t xml:space="preserve"> Chuyên gia</w:t>
            </w:r>
            <w:r>
              <w:t>.</w:t>
            </w:r>
          </w:p>
        </w:tc>
      </w:tr>
      <w:tr w:rsidR="00B84BF1" w:rsidRPr="00FC4E40" w:rsidTr="00DC345F">
        <w:tc>
          <w:tcPr>
            <w:tcW w:w="3415" w:type="dxa"/>
          </w:tcPr>
          <w:p w:rsidR="00E9419F" w:rsidRPr="00FC4E40" w:rsidRDefault="00E9419F" w:rsidP="00DC345F">
            <w:pPr>
              <w:ind w:firstLine="0"/>
              <w:rPr>
                <w:b/>
              </w:rPr>
            </w:pPr>
            <w:r w:rsidRPr="00FC4E40">
              <w:rPr>
                <w:b/>
              </w:rPr>
              <w:t>Hành động tác nhân</w:t>
            </w:r>
          </w:p>
        </w:tc>
        <w:tc>
          <w:tcPr>
            <w:tcW w:w="3960" w:type="dxa"/>
          </w:tcPr>
          <w:p w:rsidR="00E9419F" w:rsidRPr="00FC4E40" w:rsidRDefault="00E9419F" w:rsidP="00DC345F">
            <w:pPr>
              <w:ind w:firstLine="0"/>
              <w:rPr>
                <w:b/>
              </w:rPr>
            </w:pPr>
            <w:r w:rsidRPr="00FC4E40">
              <w:rPr>
                <w:b/>
              </w:rPr>
              <w:t>Phản ứng hệ thống</w:t>
            </w:r>
          </w:p>
        </w:tc>
        <w:tc>
          <w:tcPr>
            <w:tcW w:w="1403" w:type="dxa"/>
          </w:tcPr>
          <w:p w:rsidR="00E9419F" w:rsidRPr="00FC4E40" w:rsidRDefault="00E9419F" w:rsidP="00DC345F">
            <w:pPr>
              <w:ind w:firstLine="0"/>
              <w:rPr>
                <w:b/>
              </w:rPr>
            </w:pPr>
            <w:r w:rsidRPr="00FC4E40">
              <w:rPr>
                <w:b/>
              </w:rPr>
              <w:t>Dữ liệ</w:t>
            </w:r>
            <w:r>
              <w:rPr>
                <w:b/>
              </w:rPr>
              <w:t>u</w:t>
            </w:r>
          </w:p>
        </w:tc>
      </w:tr>
      <w:tr w:rsidR="00B84BF1" w:rsidTr="00DC345F">
        <w:tc>
          <w:tcPr>
            <w:tcW w:w="3415" w:type="dxa"/>
          </w:tcPr>
          <w:p w:rsidR="00E9419F" w:rsidRDefault="00E9419F" w:rsidP="00DC345F">
            <w:pPr>
              <w:ind w:firstLine="0"/>
            </w:pPr>
            <w:r>
              <w:lastRenderedPageBreak/>
              <w:t>C</w:t>
            </w:r>
            <w:r w:rsidRPr="00E9736B">
              <w:t>họn Trả lời cho câu hỏi</w:t>
            </w:r>
            <w:r>
              <w:t>.</w:t>
            </w:r>
          </w:p>
        </w:tc>
        <w:tc>
          <w:tcPr>
            <w:tcW w:w="3960" w:type="dxa"/>
          </w:tcPr>
          <w:p w:rsidR="00E9419F" w:rsidRDefault="00E9419F" w:rsidP="00DC345F">
            <w:pPr>
              <w:ind w:firstLine="0"/>
            </w:pPr>
            <w:r>
              <w:t>Hiển thị giao diện Trả lời câu hỏi</w:t>
            </w:r>
          </w:p>
        </w:tc>
        <w:tc>
          <w:tcPr>
            <w:tcW w:w="1403" w:type="dxa"/>
          </w:tcPr>
          <w:p w:rsidR="00E9419F" w:rsidRDefault="00E9419F" w:rsidP="00DC345F">
            <w:pPr>
              <w:ind w:firstLine="0"/>
            </w:pPr>
          </w:p>
        </w:tc>
      </w:tr>
      <w:tr w:rsidR="00B84BF1" w:rsidTr="00DC345F">
        <w:tc>
          <w:tcPr>
            <w:tcW w:w="3415" w:type="dxa"/>
          </w:tcPr>
          <w:p w:rsidR="00E9419F" w:rsidRDefault="00E9419F" w:rsidP="00DC345F">
            <w:pPr>
              <w:ind w:firstLine="0"/>
            </w:pPr>
            <w:r>
              <w:t>N</w:t>
            </w:r>
            <w:r w:rsidRPr="00E9736B">
              <w:t>hập các thông tin theo yêu cầu của hệ thống và nhấn Gửi</w:t>
            </w:r>
            <w:r>
              <w:t>.</w:t>
            </w:r>
          </w:p>
        </w:tc>
        <w:tc>
          <w:tcPr>
            <w:tcW w:w="3960" w:type="dxa"/>
          </w:tcPr>
          <w:p w:rsidR="00B84BF1" w:rsidRDefault="00E9419F" w:rsidP="00DC345F">
            <w:pPr>
              <w:ind w:firstLine="0"/>
            </w:pPr>
            <w:r>
              <w:t>K</w:t>
            </w:r>
            <w:r w:rsidRPr="00E9736B">
              <w:t>iểm tra thông tin người dùng đặt câu hỏi</w:t>
            </w:r>
            <w:r w:rsidR="00B84BF1">
              <w:t>.</w:t>
            </w:r>
          </w:p>
          <w:p w:rsidR="00B84BF1" w:rsidRDefault="00B84BF1" w:rsidP="00DC345F">
            <w:pPr>
              <w:ind w:firstLine="0"/>
            </w:pPr>
            <w:r>
              <w:t xml:space="preserve">Tạo một giao dịch +15000 * 0.1 VNĐ vào tài khoản người </w:t>
            </w:r>
            <w:r w:rsidR="008148BD">
              <w:t>đặt câu hỏi</w:t>
            </w:r>
            <w:r>
              <w:t>.</w:t>
            </w:r>
          </w:p>
          <w:p w:rsidR="00E9419F" w:rsidRDefault="00B84BF1" w:rsidP="00DC345F">
            <w:pPr>
              <w:ind w:firstLine="0"/>
            </w:pPr>
            <w:r>
              <w:t>G</w:t>
            </w:r>
            <w:r w:rsidR="00E9419F">
              <w:t xml:space="preserve">hi nhận </w:t>
            </w:r>
            <w:r w:rsidR="00E9419F" w:rsidRPr="00E9736B">
              <w:t xml:space="preserve">và hiển thị </w:t>
            </w:r>
            <w:r w:rsidR="00E9419F">
              <w:t xml:space="preserve">thông báo </w:t>
            </w:r>
            <w:r w:rsidR="00E9419F" w:rsidRPr="00E9736B">
              <w:t>đăng</w:t>
            </w:r>
            <w:r w:rsidR="00E9419F">
              <w:t xml:space="preserve"> câu trả lời cho</w:t>
            </w:r>
            <w:r w:rsidR="00E9419F" w:rsidRPr="00E9736B">
              <w:t xml:space="preserve"> câu hỏi thành công</w:t>
            </w:r>
            <w:r w:rsidR="00E9419F">
              <w:t>.</w:t>
            </w:r>
          </w:p>
        </w:tc>
        <w:tc>
          <w:tcPr>
            <w:tcW w:w="1403" w:type="dxa"/>
          </w:tcPr>
          <w:p w:rsidR="00E9419F" w:rsidRDefault="00B84BF1" w:rsidP="00B84BF1">
            <w:pPr>
              <w:keepNext/>
              <w:ind w:firstLine="0"/>
            </w:pPr>
            <w:r>
              <w:t>quick_questions</w:t>
            </w:r>
            <w:r w:rsidR="00E9419F">
              <w:t>, user_logs</w:t>
            </w:r>
            <w:r>
              <w:t>, users, user_wallet_history</w:t>
            </w:r>
          </w:p>
        </w:tc>
      </w:tr>
    </w:tbl>
    <w:p w:rsidR="00E9419F" w:rsidRDefault="00B84BF1" w:rsidP="00B84BF1">
      <w:pPr>
        <w:pStyle w:val="Captions"/>
      </w:pPr>
      <w:bookmarkStart w:id="210" w:name="_Toc513686907"/>
      <w:r>
        <w:t xml:space="preserve">Bảng </w:t>
      </w:r>
      <w:fldSimple w:instr=" STYLEREF 1 \s ">
        <w:r w:rsidR="00244011">
          <w:rPr>
            <w:noProof/>
          </w:rPr>
          <w:t>3</w:t>
        </w:r>
      </w:fldSimple>
      <w:r w:rsidR="001D0C90">
        <w:t>.</w:t>
      </w:r>
      <w:fldSimple w:instr=" SEQ Bảng \* ARABIC \s 1 ">
        <w:r w:rsidR="00244011">
          <w:rPr>
            <w:noProof/>
          </w:rPr>
          <w:t>10</w:t>
        </w:r>
      </w:fldSimple>
      <w:r>
        <w:t>: UC-Trả lời câu hỏi nhanh</w:t>
      </w:r>
      <w:bookmarkEnd w:id="210"/>
    </w:p>
    <w:tbl>
      <w:tblPr>
        <w:tblStyle w:val="TableGrid"/>
        <w:tblW w:w="0" w:type="auto"/>
        <w:tblLook w:val="04A0" w:firstRow="1" w:lastRow="0" w:firstColumn="1" w:lastColumn="0" w:noHBand="0" w:noVBand="1"/>
      </w:tblPr>
      <w:tblGrid>
        <w:gridCol w:w="3075"/>
        <w:gridCol w:w="3561"/>
        <w:gridCol w:w="2425"/>
      </w:tblGrid>
      <w:tr w:rsidR="00BB17CB" w:rsidTr="00DC345F">
        <w:tc>
          <w:tcPr>
            <w:tcW w:w="8778" w:type="dxa"/>
            <w:gridSpan w:val="3"/>
          </w:tcPr>
          <w:p w:rsidR="00BB17CB" w:rsidRDefault="00BB17CB" w:rsidP="00F637FE">
            <w:pPr>
              <w:ind w:firstLine="0"/>
            </w:pPr>
            <w:r>
              <w:t xml:space="preserve">UC: </w:t>
            </w:r>
            <w:r w:rsidR="00F637FE">
              <w:t>Lựa chọn câu trả lời ưng ý nhất</w:t>
            </w:r>
            <w:r>
              <w:t>.</w:t>
            </w:r>
          </w:p>
        </w:tc>
      </w:tr>
      <w:tr w:rsidR="00BB17CB" w:rsidTr="00DC345F">
        <w:tc>
          <w:tcPr>
            <w:tcW w:w="8778" w:type="dxa"/>
            <w:gridSpan w:val="3"/>
          </w:tcPr>
          <w:p w:rsidR="00BB17CB" w:rsidRDefault="00BB17CB" w:rsidP="00DC345F">
            <w:pPr>
              <w:ind w:firstLine="0"/>
            </w:pPr>
            <w:r>
              <w:t>Tác nhân: Thành viên.</w:t>
            </w:r>
          </w:p>
        </w:tc>
      </w:tr>
      <w:tr w:rsidR="00BB17CB" w:rsidRPr="00FC4E40" w:rsidTr="00F637FE">
        <w:tc>
          <w:tcPr>
            <w:tcW w:w="3245" w:type="dxa"/>
            <w:tcBorders>
              <w:bottom w:val="single" w:sz="4" w:space="0" w:color="auto"/>
            </w:tcBorders>
          </w:tcPr>
          <w:p w:rsidR="00BB17CB" w:rsidRPr="00FC4E40" w:rsidRDefault="00BB17CB" w:rsidP="00DC345F">
            <w:pPr>
              <w:ind w:firstLine="0"/>
              <w:rPr>
                <w:b/>
              </w:rPr>
            </w:pPr>
            <w:r w:rsidRPr="00FC4E40">
              <w:rPr>
                <w:b/>
              </w:rPr>
              <w:t>Hành động tác nhân</w:t>
            </w:r>
          </w:p>
        </w:tc>
        <w:tc>
          <w:tcPr>
            <w:tcW w:w="3754" w:type="dxa"/>
            <w:tcBorders>
              <w:bottom w:val="single" w:sz="4" w:space="0" w:color="auto"/>
            </w:tcBorders>
          </w:tcPr>
          <w:p w:rsidR="00BB17CB" w:rsidRPr="00FC4E40" w:rsidRDefault="00BB17CB" w:rsidP="00DC345F">
            <w:pPr>
              <w:ind w:firstLine="0"/>
              <w:rPr>
                <w:b/>
              </w:rPr>
            </w:pPr>
            <w:r w:rsidRPr="00FC4E40">
              <w:rPr>
                <w:b/>
              </w:rPr>
              <w:t>Phản ứng hệ thống</w:t>
            </w:r>
          </w:p>
        </w:tc>
        <w:tc>
          <w:tcPr>
            <w:tcW w:w="1779" w:type="dxa"/>
            <w:tcBorders>
              <w:bottom w:val="single" w:sz="4" w:space="0" w:color="auto"/>
            </w:tcBorders>
          </w:tcPr>
          <w:p w:rsidR="00BB17CB" w:rsidRPr="00FC4E40" w:rsidRDefault="00BB17CB" w:rsidP="00DC345F">
            <w:pPr>
              <w:ind w:firstLine="0"/>
              <w:rPr>
                <w:b/>
              </w:rPr>
            </w:pPr>
            <w:r w:rsidRPr="00FC4E40">
              <w:rPr>
                <w:b/>
              </w:rPr>
              <w:t>Dữ liệ</w:t>
            </w:r>
            <w:r>
              <w:rPr>
                <w:b/>
              </w:rPr>
              <w:t>u</w:t>
            </w:r>
          </w:p>
        </w:tc>
      </w:tr>
      <w:tr w:rsidR="00BB17CB" w:rsidTr="00DC345F">
        <w:tc>
          <w:tcPr>
            <w:tcW w:w="3245" w:type="dxa"/>
          </w:tcPr>
          <w:p w:rsidR="00BB17CB" w:rsidRDefault="00BB17CB" w:rsidP="00F637FE">
            <w:pPr>
              <w:ind w:firstLine="0"/>
            </w:pPr>
            <w:r>
              <w:t>Chọn</w:t>
            </w:r>
            <w:r w:rsidRPr="00E9736B">
              <w:t xml:space="preserve"> </w:t>
            </w:r>
            <w:r w:rsidR="00F637FE">
              <w:t xml:space="preserve">câu trả lời ưng ý nhất </w:t>
            </w:r>
            <w:r w:rsidRPr="00E9736B">
              <w:t>sau khi phiên hỏi đáp kết thúc</w:t>
            </w:r>
            <w:r>
              <w:t>.</w:t>
            </w:r>
          </w:p>
        </w:tc>
        <w:tc>
          <w:tcPr>
            <w:tcW w:w="3754" w:type="dxa"/>
          </w:tcPr>
          <w:p w:rsidR="00E9419F" w:rsidRDefault="00BB17CB" w:rsidP="00E9419F">
            <w:pPr>
              <w:ind w:firstLine="0"/>
            </w:pPr>
            <w:r>
              <w:t>K</w:t>
            </w:r>
            <w:r w:rsidRPr="00E9736B">
              <w:t xml:space="preserve">iểm tra </w:t>
            </w:r>
            <w:r>
              <w:t>kết quả</w:t>
            </w:r>
            <w:r w:rsidR="00E9419F">
              <w:t xml:space="preserve"> lựa chọn câu trả lời ưng ý nhất.</w:t>
            </w:r>
          </w:p>
          <w:p w:rsidR="00E9419F" w:rsidRDefault="00E9419F" w:rsidP="00E9419F">
            <w:pPr>
              <w:ind w:firstLine="0"/>
            </w:pPr>
            <w:r>
              <w:t>Nếu có 1 câu trả lời được chọn: Tạo một giao dịch +15000 * 0.7 VNĐ vào tài khoản người trả lời.</w:t>
            </w:r>
          </w:p>
          <w:p w:rsidR="00E9419F" w:rsidRDefault="00E9419F" w:rsidP="00E9419F">
            <w:pPr>
              <w:ind w:firstLine="0"/>
            </w:pPr>
            <w:r>
              <w:lastRenderedPageBreak/>
              <w:t>Nếu người dùng không ưng ý:  Tạo một giao dịch +15000 * 0.5 VNĐ vào tài khoản người người đặt câu hỏi.</w:t>
            </w:r>
          </w:p>
          <w:p w:rsidR="00BB17CB" w:rsidRDefault="00E9419F" w:rsidP="00E9419F">
            <w:pPr>
              <w:ind w:firstLine="0"/>
            </w:pPr>
            <w:r>
              <w:t>G</w:t>
            </w:r>
            <w:r w:rsidR="00BB17CB">
              <w:t>hi nhận và hiển thị thông báo ghi nhận đánh giá thành công.</w:t>
            </w:r>
          </w:p>
        </w:tc>
        <w:tc>
          <w:tcPr>
            <w:tcW w:w="1779" w:type="dxa"/>
          </w:tcPr>
          <w:p w:rsidR="00BB17CB" w:rsidRDefault="00E9419F" w:rsidP="00BB17CB">
            <w:pPr>
              <w:keepNext/>
              <w:ind w:firstLine="0"/>
            </w:pPr>
            <w:r>
              <w:lastRenderedPageBreak/>
              <w:t>quick_questions, user_logs, users, user_wallet_history</w:t>
            </w:r>
          </w:p>
        </w:tc>
      </w:tr>
    </w:tbl>
    <w:p w:rsidR="00BB17CB" w:rsidRDefault="00BB17CB" w:rsidP="00BB17CB">
      <w:pPr>
        <w:pStyle w:val="Captions"/>
      </w:pPr>
      <w:bookmarkStart w:id="211" w:name="_Toc513686908"/>
      <w:r>
        <w:t xml:space="preserve">Bảng </w:t>
      </w:r>
      <w:fldSimple w:instr=" STYLEREF 1 \s ">
        <w:r w:rsidR="00244011">
          <w:rPr>
            <w:noProof/>
          </w:rPr>
          <w:t>3</w:t>
        </w:r>
      </w:fldSimple>
      <w:r w:rsidR="001D0C90">
        <w:t>.</w:t>
      </w:r>
      <w:fldSimple w:instr=" SEQ Bảng \* ARABIC \s 1 ">
        <w:r w:rsidR="00244011">
          <w:rPr>
            <w:noProof/>
          </w:rPr>
          <w:t>11</w:t>
        </w:r>
      </w:fldSimple>
      <w:r>
        <w:t xml:space="preserve">: UC-Lựa chọn câu trả lời </w:t>
      </w:r>
      <w:r w:rsidR="00F637FE">
        <w:t>ưng ý</w:t>
      </w:r>
      <w:r>
        <w:t xml:space="preserve"> nhất</w:t>
      </w:r>
      <w:bookmarkEnd w:id="211"/>
    </w:p>
    <w:tbl>
      <w:tblPr>
        <w:tblStyle w:val="TableGrid"/>
        <w:tblW w:w="0" w:type="auto"/>
        <w:tblLook w:val="04A0" w:firstRow="1" w:lastRow="0" w:firstColumn="1" w:lastColumn="0" w:noHBand="0" w:noVBand="1"/>
      </w:tblPr>
      <w:tblGrid>
        <w:gridCol w:w="3415"/>
        <w:gridCol w:w="3960"/>
        <w:gridCol w:w="1403"/>
      </w:tblGrid>
      <w:tr w:rsidR="00A5660A" w:rsidTr="006C1925">
        <w:tc>
          <w:tcPr>
            <w:tcW w:w="8778" w:type="dxa"/>
            <w:gridSpan w:val="3"/>
          </w:tcPr>
          <w:p w:rsidR="00A5660A" w:rsidRDefault="00A5660A" w:rsidP="006C1925">
            <w:pPr>
              <w:ind w:firstLine="0"/>
            </w:pPr>
            <w:r>
              <w:t xml:space="preserve">UC: </w:t>
            </w:r>
            <w:r w:rsidRPr="00E9736B">
              <w:t>Kết nối với chuyên gia</w:t>
            </w:r>
            <w:r>
              <w:t>.</w:t>
            </w:r>
          </w:p>
        </w:tc>
      </w:tr>
      <w:tr w:rsidR="00A5660A" w:rsidTr="006C1925">
        <w:tc>
          <w:tcPr>
            <w:tcW w:w="8778" w:type="dxa"/>
            <w:gridSpan w:val="3"/>
          </w:tcPr>
          <w:p w:rsidR="00A5660A" w:rsidRDefault="00A5660A" w:rsidP="006C1925">
            <w:pPr>
              <w:ind w:firstLine="0"/>
            </w:pPr>
            <w:r>
              <w:t>Tác nhân: Thành viên.</w:t>
            </w:r>
          </w:p>
        </w:tc>
      </w:tr>
      <w:tr w:rsidR="00A5660A" w:rsidRPr="00FC4E40" w:rsidTr="006C1925">
        <w:tc>
          <w:tcPr>
            <w:tcW w:w="3415" w:type="dxa"/>
          </w:tcPr>
          <w:p w:rsidR="00A5660A" w:rsidRPr="00FC4E40" w:rsidRDefault="00A5660A" w:rsidP="006C1925">
            <w:pPr>
              <w:ind w:firstLine="0"/>
              <w:rPr>
                <w:b/>
              </w:rPr>
            </w:pPr>
            <w:r w:rsidRPr="00FC4E40">
              <w:rPr>
                <w:b/>
              </w:rPr>
              <w:t>Hành động tác nhân</w:t>
            </w:r>
          </w:p>
        </w:tc>
        <w:tc>
          <w:tcPr>
            <w:tcW w:w="3960" w:type="dxa"/>
          </w:tcPr>
          <w:p w:rsidR="00A5660A" w:rsidRPr="00FC4E40" w:rsidRDefault="00A5660A" w:rsidP="006C1925">
            <w:pPr>
              <w:ind w:firstLine="0"/>
              <w:rPr>
                <w:b/>
              </w:rPr>
            </w:pPr>
            <w:r w:rsidRPr="00FC4E40">
              <w:rPr>
                <w:b/>
              </w:rPr>
              <w:t>Phản ứng hệ thống</w:t>
            </w:r>
          </w:p>
        </w:tc>
        <w:tc>
          <w:tcPr>
            <w:tcW w:w="1403" w:type="dxa"/>
          </w:tcPr>
          <w:p w:rsidR="00A5660A" w:rsidRPr="00FC4E40" w:rsidRDefault="00A5660A" w:rsidP="006C1925">
            <w:pPr>
              <w:ind w:firstLine="0"/>
              <w:rPr>
                <w:b/>
              </w:rPr>
            </w:pPr>
            <w:r w:rsidRPr="00FC4E40">
              <w:rPr>
                <w:b/>
              </w:rPr>
              <w:t>Dữ liệ</w:t>
            </w:r>
            <w:r>
              <w:rPr>
                <w:b/>
              </w:rPr>
              <w:t>u</w:t>
            </w:r>
          </w:p>
        </w:tc>
      </w:tr>
      <w:tr w:rsidR="00A5660A" w:rsidTr="006C1925">
        <w:tc>
          <w:tcPr>
            <w:tcW w:w="3415" w:type="dxa"/>
          </w:tcPr>
          <w:p w:rsidR="00A5660A" w:rsidRDefault="00A5660A" w:rsidP="006C1925">
            <w:pPr>
              <w:ind w:firstLine="0"/>
            </w:pPr>
            <w:r>
              <w:t xml:space="preserve">Chọn </w:t>
            </w:r>
            <w:r w:rsidRPr="00E9736B">
              <w:t>Kết nối với chuyên gia trong giao diện Chi tiết một chuyên gia</w:t>
            </w:r>
            <w:r>
              <w:t>.</w:t>
            </w:r>
          </w:p>
        </w:tc>
        <w:tc>
          <w:tcPr>
            <w:tcW w:w="3960" w:type="dxa"/>
          </w:tcPr>
          <w:p w:rsidR="00A5660A" w:rsidRDefault="00A5660A" w:rsidP="006C1925">
            <w:pPr>
              <w:ind w:firstLine="0"/>
            </w:pPr>
            <w:r>
              <w:t xml:space="preserve">Hiển thị </w:t>
            </w:r>
            <w:r w:rsidRPr="00E9736B">
              <w:t>thông báo xác nhận kết nối với chuyên gia</w:t>
            </w:r>
            <w:r>
              <w:t>.</w:t>
            </w:r>
          </w:p>
        </w:tc>
        <w:tc>
          <w:tcPr>
            <w:tcW w:w="1403" w:type="dxa"/>
          </w:tcPr>
          <w:p w:rsidR="006A07F0" w:rsidRDefault="006A07F0" w:rsidP="006C1925">
            <w:pPr>
              <w:ind w:firstLine="0"/>
            </w:pPr>
          </w:p>
        </w:tc>
      </w:tr>
      <w:tr w:rsidR="00A5660A" w:rsidTr="006C1925">
        <w:tc>
          <w:tcPr>
            <w:tcW w:w="3415" w:type="dxa"/>
          </w:tcPr>
          <w:p w:rsidR="00A5660A" w:rsidRDefault="00A5660A" w:rsidP="006C1925">
            <w:pPr>
              <w:ind w:firstLine="0"/>
            </w:pPr>
            <w:r>
              <w:t xml:space="preserve">Chọn </w:t>
            </w:r>
            <w:r w:rsidRPr="00E9736B">
              <w:t>Đồng ý kết nối</w:t>
            </w:r>
          </w:p>
        </w:tc>
        <w:tc>
          <w:tcPr>
            <w:tcW w:w="3960" w:type="dxa"/>
          </w:tcPr>
          <w:p w:rsidR="0033674B" w:rsidRDefault="0033674B" w:rsidP="006C1925">
            <w:pPr>
              <w:ind w:firstLine="0"/>
            </w:pPr>
            <w:r>
              <w:t>Kiểm tra số tiền trong tài khoản người gửi yêu cầu kết nối.</w:t>
            </w:r>
          </w:p>
          <w:p w:rsidR="00FB11A5" w:rsidRDefault="0033674B" w:rsidP="006C1925">
            <w:pPr>
              <w:ind w:firstLine="0"/>
            </w:pPr>
            <w:r>
              <w:t xml:space="preserve">Nếu đủ </w:t>
            </w:r>
            <w:r w:rsidR="00FB11A5">
              <w:t>tiền</w:t>
            </w:r>
            <w:r>
              <w:t xml:space="preserve">: </w:t>
            </w:r>
          </w:p>
          <w:p w:rsidR="00FB11A5" w:rsidRDefault="0033674B" w:rsidP="006C1925">
            <w:pPr>
              <w:ind w:firstLine="0"/>
            </w:pPr>
            <w:r>
              <w:t>Tạo một giao dịch –(</w:t>
            </w:r>
            <w:r w:rsidR="00A8727B">
              <w:t>10000 + điểm uy tín của chuyên gia</w:t>
            </w:r>
            <w:r>
              <w:t>)</w:t>
            </w:r>
            <w:r w:rsidR="00A8727B">
              <w:t xml:space="preserve"> VNĐ</w:t>
            </w:r>
            <w:r>
              <w:t xml:space="preserve"> vào tài khoản người gửi yêu cầu</w:t>
            </w:r>
            <w:r w:rsidR="00FB11A5">
              <w:t xml:space="preserve">. </w:t>
            </w:r>
          </w:p>
          <w:p w:rsidR="0033674B" w:rsidRDefault="00FB11A5" w:rsidP="006C1925">
            <w:pPr>
              <w:ind w:firstLine="0"/>
            </w:pPr>
            <w:r>
              <w:lastRenderedPageBreak/>
              <w:t>Tạo một giao dịch +(điểm uy tín của chuyên gia) VNĐ vào tài khoản người chuyên gia.</w:t>
            </w:r>
          </w:p>
          <w:p w:rsidR="00FB11A5" w:rsidRDefault="00FB11A5" w:rsidP="006C1925">
            <w:pPr>
              <w:ind w:firstLine="0"/>
            </w:pPr>
            <w:r w:rsidRPr="00E9736B">
              <w:t>Hệ th</w:t>
            </w:r>
            <w:r>
              <w:t>ống ghi nhận kết nối thành công và khởi tạo phiên hỏi đáp.</w:t>
            </w:r>
          </w:p>
          <w:p w:rsidR="00FB11A5" w:rsidRDefault="00FB11A5" w:rsidP="006C1925">
            <w:pPr>
              <w:ind w:firstLine="0"/>
            </w:pPr>
            <w:r>
              <w:t>Nếu không đủ tiền</w:t>
            </w:r>
          </w:p>
          <w:p w:rsidR="009378A3" w:rsidRDefault="00FB11A5" w:rsidP="00FB11A5">
            <w:pPr>
              <w:ind w:firstLine="0"/>
            </w:pPr>
            <w:r w:rsidRPr="00E9736B">
              <w:t>Hệ th</w:t>
            </w:r>
            <w:r>
              <w:t>ống thông báo không thể kết nối với chuyên gia.</w:t>
            </w:r>
          </w:p>
        </w:tc>
        <w:tc>
          <w:tcPr>
            <w:tcW w:w="1403" w:type="dxa"/>
          </w:tcPr>
          <w:p w:rsidR="00A5660A" w:rsidRDefault="00BB17CB" w:rsidP="00BB17CB">
            <w:pPr>
              <w:ind w:firstLine="0"/>
            </w:pPr>
            <w:r>
              <w:lastRenderedPageBreak/>
              <w:t>contacts</w:t>
            </w:r>
            <w:r w:rsidR="006A07F0">
              <w:t>,</w:t>
            </w:r>
            <w:r>
              <w:t xml:space="preserve"> user_logs</w:t>
            </w:r>
          </w:p>
        </w:tc>
      </w:tr>
    </w:tbl>
    <w:p w:rsidR="00757976" w:rsidRDefault="00537A48" w:rsidP="00D0348B">
      <w:pPr>
        <w:pStyle w:val="Captions"/>
        <w:spacing w:before="120" w:after="120" w:line="360" w:lineRule="auto"/>
      </w:pPr>
      <w:bookmarkStart w:id="212" w:name="_Toc513686909"/>
      <w:r w:rsidRPr="00E9736B">
        <w:t xml:space="preserve">Bảng </w:t>
      </w:r>
      <w:fldSimple w:instr=" STYLEREF 1 \s ">
        <w:r w:rsidR="00244011">
          <w:rPr>
            <w:noProof/>
          </w:rPr>
          <w:t>3</w:t>
        </w:r>
      </w:fldSimple>
      <w:r w:rsidR="001D0C90">
        <w:t>.</w:t>
      </w:r>
      <w:fldSimple w:instr=" SEQ Bảng \* ARABIC \s 1 ">
        <w:r w:rsidR="00244011">
          <w:rPr>
            <w:noProof/>
          </w:rPr>
          <w:t>12</w:t>
        </w:r>
      </w:fldSimple>
      <w:r w:rsidRPr="00E9736B">
        <w:t>:</w:t>
      </w:r>
      <w:r w:rsidR="007E3C5D">
        <w:t xml:space="preserve"> </w:t>
      </w:r>
      <w:r w:rsidR="00E36CD3" w:rsidRPr="00E9736B">
        <w:t>UC</w:t>
      </w:r>
      <w:r w:rsidRPr="00E9736B">
        <w:t xml:space="preserve"> Kết nối với chuyên gia</w:t>
      </w:r>
      <w:bookmarkEnd w:id="212"/>
    </w:p>
    <w:tbl>
      <w:tblPr>
        <w:tblStyle w:val="TableGrid"/>
        <w:tblW w:w="0" w:type="auto"/>
        <w:tblLook w:val="04A0" w:firstRow="1" w:lastRow="0" w:firstColumn="1" w:lastColumn="0" w:noHBand="0" w:noVBand="1"/>
      </w:tblPr>
      <w:tblGrid>
        <w:gridCol w:w="3415"/>
        <w:gridCol w:w="3960"/>
        <w:gridCol w:w="1403"/>
      </w:tblGrid>
      <w:tr w:rsidR="002E0CB5" w:rsidTr="006C1925">
        <w:tc>
          <w:tcPr>
            <w:tcW w:w="8778" w:type="dxa"/>
            <w:gridSpan w:val="3"/>
          </w:tcPr>
          <w:p w:rsidR="002E0CB5" w:rsidRDefault="002E0CB5" w:rsidP="006C1925">
            <w:pPr>
              <w:ind w:firstLine="0"/>
            </w:pPr>
            <w:r>
              <w:t xml:space="preserve">UC: </w:t>
            </w:r>
            <w:r w:rsidRPr="00E9736B">
              <w:t xml:space="preserve">Hỏi đáp </w:t>
            </w:r>
            <w:r w:rsidR="00BB17CB">
              <w:t xml:space="preserve">trực tiếp </w:t>
            </w:r>
            <w:r w:rsidRPr="00E9736B">
              <w:t>với chuyên gia</w:t>
            </w:r>
            <w:r>
              <w:t>.</w:t>
            </w:r>
          </w:p>
        </w:tc>
      </w:tr>
      <w:tr w:rsidR="002E0CB5" w:rsidTr="006C1925">
        <w:tc>
          <w:tcPr>
            <w:tcW w:w="8778" w:type="dxa"/>
            <w:gridSpan w:val="3"/>
          </w:tcPr>
          <w:p w:rsidR="002E0CB5" w:rsidRDefault="002E0CB5" w:rsidP="006C1925">
            <w:pPr>
              <w:ind w:firstLine="0"/>
            </w:pPr>
            <w:r>
              <w:t>Tác nhân: Thành viên.</w:t>
            </w:r>
          </w:p>
        </w:tc>
      </w:tr>
      <w:tr w:rsidR="002E0CB5" w:rsidRPr="00FC4E40" w:rsidTr="006C1925">
        <w:tc>
          <w:tcPr>
            <w:tcW w:w="3415" w:type="dxa"/>
          </w:tcPr>
          <w:p w:rsidR="002E0CB5" w:rsidRPr="00FC4E40" w:rsidRDefault="002E0CB5" w:rsidP="006C1925">
            <w:pPr>
              <w:ind w:firstLine="0"/>
              <w:rPr>
                <w:b/>
              </w:rPr>
            </w:pPr>
            <w:r w:rsidRPr="00FC4E40">
              <w:rPr>
                <w:b/>
              </w:rPr>
              <w:t>Hành động tác nhân</w:t>
            </w:r>
          </w:p>
        </w:tc>
        <w:tc>
          <w:tcPr>
            <w:tcW w:w="3960" w:type="dxa"/>
          </w:tcPr>
          <w:p w:rsidR="002E0CB5" w:rsidRPr="00FC4E40" w:rsidRDefault="002E0CB5" w:rsidP="006C1925">
            <w:pPr>
              <w:ind w:firstLine="0"/>
              <w:rPr>
                <w:b/>
              </w:rPr>
            </w:pPr>
            <w:r w:rsidRPr="00FC4E40">
              <w:rPr>
                <w:b/>
              </w:rPr>
              <w:t>Phản ứng hệ thống</w:t>
            </w:r>
          </w:p>
        </w:tc>
        <w:tc>
          <w:tcPr>
            <w:tcW w:w="1403" w:type="dxa"/>
          </w:tcPr>
          <w:p w:rsidR="002E0CB5" w:rsidRPr="00FC4E40" w:rsidRDefault="002E0CB5" w:rsidP="006C1925">
            <w:pPr>
              <w:ind w:firstLine="0"/>
              <w:rPr>
                <w:b/>
              </w:rPr>
            </w:pPr>
            <w:r w:rsidRPr="00FC4E40">
              <w:rPr>
                <w:b/>
              </w:rPr>
              <w:t>Dữ liệ</w:t>
            </w:r>
            <w:r>
              <w:rPr>
                <w:b/>
              </w:rPr>
              <w:t>u</w:t>
            </w:r>
          </w:p>
        </w:tc>
      </w:tr>
      <w:tr w:rsidR="002E0CB5" w:rsidTr="006C1925">
        <w:tc>
          <w:tcPr>
            <w:tcW w:w="3415" w:type="dxa"/>
          </w:tcPr>
          <w:p w:rsidR="002E0CB5" w:rsidRDefault="002E0CB5" w:rsidP="006C1925">
            <w:pPr>
              <w:ind w:firstLine="0"/>
            </w:pPr>
            <w:r>
              <w:t>Nhập tin nhắn và nhấn Enter</w:t>
            </w:r>
          </w:p>
        </w:tc>
        <w:tc>
          <w:tcPr>
            <w:tcW w:w="3960" w:type="dxa"/>
          </w:tcPr>
          <w:p w:rsidR="002E0CB5" w:rsidRDefault="00B84BF1" w:rsidP="002E0CB5">
            <w:pPr>
              <w:ind w:firstLine="0"/>
            </w:pPr>
            <w:r>
              <w:t xml:space="preserve">Ghi </w:t>
            </w:r>
            <w:r w:rsidR="002E0CB5">
              <w:t xml:space="preserve">nhận và </w:t>
            </w:r>
            <w:r w:rsidR="002E0CB5" w:rsidRPr="00E9736B">
              <w:t>chuyển tiếp cho bên người dùng nhận</w:t>
            </w:r>
            <w:r w:rsidR="002E0CB5">
              <w:t>.</w:t>
            </w:r>
          </w:p>
        </w:tc>
        <w:tc>
          <w:tcPr>
            <w:tcW w:w="1403" w:type="dxa"/>
          </w:tcPr>
          <w:p w:rsidR="002E0CB5" w:rsidRDefault="00FB11A5" w:rsidP="006C1925">
            <w:pPr>
              <w:ind w:firstLine="0"/>
            </w:pPr>
            <w:r>
              <w:t>messages</w:t>
            </w:r>
          </w:p>
        </w:tc>
      </w:tr>
    </w:tbl>
    <w:p w:rsidR="00D71908" w:rsidRDefault="00537A48" w:rsidP="00D0348B">
      <w:pPr>
        <w:pStyle w:val="Captions"/>
        <w:spacing w:before="120" w:after="120" w:line="360" w:lineRule="auto"/>
      </w:pPr>
      <w:bookmarkStart w:id="213" w:name="_Toc513686910"/>
      <w:r w:rsidRPr="00E9736B">
        <w:t xml:space="preserve">Bảng </w:t>
      </w:r>
      <w:fldSimple w:instr=" STYLEREF 1 \s ">
        <w:r w:rsidR="00244011">
          <w:rPr>
            <w:noProof/>
          </w:rPr>
          <w:t>3</w:t>
        </w:r>
      </w:fldSimple>
      <w:r w:rsidR="001D0C90">
        <w:t>.</w:t>
      </w:r>
      <w:fldSimple w:instr=" SEQ Bảng \* ARABIC \s 1 ">
        <w:r w:rsidR="00244011">
          <w:rPr>
            <w:noProof/>
          </w:rPr>
          <w:t>13</w:t>
        </w:r>
      </w:fldSimple>
      <w:r w:rsidRPr="00E9736B">
        <w:t>: UC Hỏi đáp với chuyên gia</w:t>
      </w:r>
      <w:bookmarkEnd w:id="213"/>
    </w:p>
    <w:tbl>
      <w:tblPr>
        <w:tblStyle w:val="TableGrid"/>
        <w:tblW w:w="0" w:type="auto"/>
        <w:tblLook w:val="04A0" w:firstRow="1" w:lastRow="0" w:firstColumn="1" w:lastColumn="0" w:noHBand="0" w:noVBand="1"/>
      </w:tblPr>
      <w:tblGrid>
        <w:gridCol w:w="3245"/>
        <w:gridCol w:w="3754"/>
        <w:gridCol w:w="1779"/>
      </w:tblGrid>
      <w:tr w:rsidR="002E0CB5" w:rsidTr="006C1925">
        <w:tc>
          <w:tcPr>
            <w:tcW w:w="8778" w:type="dxa"/>
            <w:gridSpan w:val="3"/>
          </w:tcPr>
          <w:p w:rsidR="002E0CB5" w:rsidRDefault="002E0CB5" w:rsidP="002E0CB5">
            <w:pPr>
              <w:ind w:firstLine="0"/>
            </w:pPr>
            <w:r>
              <w:t xml:space="preserve">UC: </w:t>
            </w:r>
            <w:r w:rsidRPr="00E9736B">
              <w:t>Đánh giá chất lượng phiên hỏi đáp</w:t>
            </w:r>
            <w:r>
              <w:t>.</w:t>
            </w:r>
          </w:p>
        </w:tc>
      </w:tr>
      <w:tr w:rsidR="002E0CB5" w:rsidTr="006C1925">
        <w:tc>
          <w:tcPr>
            <w:tcW w:w="8778" w:type="dxa"/>
            <w:gridSpan w:val="3"/>
          </w:tcPr>
          <w:p w:rsidR="002E0CB5" w:rsidRDefault="002E0CB5" w:rsidP="006C1925">
            <w:pPr>
              <w:ind w:firstLine="0"/>
            </w:pPr>
            <w:r>
              <w:t>Tác nhân: Thành viên.</w:t>
            </w:r>
          </w:p>
        </w:tc>
      </w:tr>
      <w:tr w:rsidR="002E0CB5" w:rsidRPr="00FC4E40" w:rsidTr="00175171">
        <w:tc>
          <w:tcPr>
            <w:tcW w:w="3245" w:type="dxa"/>
          </w:tcPr>
          <w:p w:rsidR="002E0CB5" w:rsidRPr="00FC4E40" w:rsidRDefault="002E0CB5" w:rsidP="006C1925">
            <w:pPr>
              <w:ind w:firstLine="0"/>
              <w:rPr>
                <w:b/>
              </w:rPr>
            </w:pPr>
            <w:r w:rsidRPr="00FC4E40">
              <w:rPr>
                <w:b/>
              </w:rPr>
              <w:t>Hành động tác nhân</w:t>
            </w:r>
          </w:p>
        </w:tc>
        <w:tc>
          <w:tcPr>
            <w:tcW w:w="3754" w:type="dxa"/>
          </w:tcPr>
          <w:p w:rsidR="002E0CB5" w:rsidRPr="00FC4E40" w:rsidRDefault="002E0CB5" w:rsidP="006C1925">
            <w:pPr>
              <w:ind w:firstLine="0"/>
              <w:rPr>
                <w:b/>
              </w:rPr>
            </w:pPr>
            <w:r w:rsidRPr="00FC4E40">
              <w:rPr>
                <w:b/>
              </w:rPr>
              <w:t>Phản ứng hệ thống</w:t>
            </w:r>
          </w:p>
        </w:tc>
        <w:tc>
          <w:tcPr>
            <w:tcW w:w="1779" w:type="dxa"/>
          </w:tcPr>
          <w:p w:rsidR="002E0CB5" w:rsidRPr="00FC4E40" w:rsidRDefault="002E0CB5" w:rsidP="006C1925">
            <w:pPr>
              <w:ind w:firstLine="0"/>
              <w:rPr>
                <w:b/>
              </w:rPr>
            </w:pPr>
            <w:r w:rsidRPr="00FC4E40">
              <w:rPr>
                <w:b/>
              </w:rPr>
              <w:t>Dữ liệ</w:t>
            </w:r>
            <w:r>
              <w:rPr>
                <w:b/>
              </w:rPr>
              <w:t>u</w:t>
            </w:r>
          </w:p>
        </w:tc>
      </w:tr>
      <w:tr w:rsidR="002E0CB5" w:rsidTr="00175171">
        <w:tc>
          <w:tcPr>
            <w:tcW w:w="3245" w:type="dxa"/>
          </w:tcPr>
          <w:p w:rsidR="002E0CB5" w:rsidRDefault="00CE0841" w:rsidP="00FB11A5">
            <w:pPr>
              <w:ind w:firstLine="0"/>
            </w:pPr>
            <w:r>
              <w:lastRenderedPageBreak/>
              <w:t>Chọn</w:t>
            </w:r>
            <w:r w:rsidRPr="00E9736B">
              <w:t xml:space="preserve"> </w:t>
            </w:r>
            <w:r w:rsidR="00FB11A5">
              <w:t>“</w:t>
            </w:r>
            <w:r w:rsidR="00FB11A5">
              <w:rPr>
                <w:i/>
              </w:rPr>
              <w:t>Hài lòng</w:t>
            </w:r>
            <w:r w:rsidR="00FB11A5">
              <w:t>” hoặc “</w:t>
            </w:r>
            <w:r w:rsidR="00FB11A5">
              <w:rPr>
                <w:i/>
              </w:rPr>
              <w:t>Không hài lòng</w:t>
            </w:r>
            <w:r w:rsidR="00FB11A5">
              <w:t xml:space="preserve">” trong giao diện đánh giá </w:t>
            </w:r>
            <w:r w:rsidRPr="00E9736B">
              <w:t>chất lượng phiên hỏi đáp sau khi phiên hỏi đáp kết thúc</w:t>
            </w:r>
            <w:r>
              <w:t>.</w:t>
            </w:r>
          </w:p>
        </w:tc>
        <w:tc>
          <w:tcPr>
            <w:tcW w:w="3754" w:type="dxa"/>
          </w:tcPr>
          <w:p w:rsidR="0033674B" w:rsidRDefault="00CE0841" w:rsidP="0033674B">
            <w:pPr>
              <w:ind w:firstLine="0"/>
            </w:pPr>
            <w:r>
              <w:t>K</w:t>
            </w:r>
            <w:r w:rsidRPr="00E9736B">
              <w:t xml:space="preserve">iểm tra </w:t>
            </w:r>
            <w:r>
              <w:t>kết quả</w:t>
            </w:r>
            <w:r w:rsidRPr="00E9736B">
              <w:t xml:space="preserve"> đánh giá chất lượng phiên hỏ</w:t>
            </w:r>
            <w:r w:rsidR="0033674B">
              <w:t>i đáp.</w:t>
            </w:r>
          </w:p>
          <w:p w:rsidR="0033674B" w:rsidRDefault="00761194" w:rsidP="0033674B">
            <w:pPr>
              <w:ind w:firstLine="0"/>
            </w:pPr>
            <w:r>
              <w:t xml:space="preserve">Nếu </w:t>
            </w:r>
            <w:r w:rsidR="00FB11A5">
              <w:t>hài lòng</w:t>
            </w:r>
            <w:r>
              <w:t xml:space="preserve">: </w:t>
            </w:r>
            <w:r w:rsidR="0033674B">
              <w:t>Tạo giao dị</w:t>
            </w:r>
            <w:r w:rsidR="00FB11A5">
              <w:t>ch +10000 VNĐ</w:t>
            </w:r>
            <w:r w:rsidR="0033674B">
              <w:t xml:space="preserve"> vào tài khoản </w:t>
            </w:r>
            <w:r w:rsidR="00FB11A5">
              <w:t>chuyên gia.</w:t>
            </w:r>
          </w:p>
          <w:p w:rsidR="00FB11A5" w:rsidRDefault="00FB11A5" w:rsidP="00FB11A5">
            <w:pPr>
              <w:ind w:firstLine="0"/>
            </w:pPr>
            <w:r>
              <w:t>Nếu không hài lòng</w:t>
            </w:r>
            <w:r w:rsidR="00761194">
              <w:t xml:space="preserve">: Tạo giao dịch </w:t>
            </w:r>
            <w:r>
              <w:t>+10000 VNĐ</w:t>
            </w:r>
            <w:r w:rsidR="00761194">
              <w:t xml:space="preserve"> vào tài khoản người </w:t>
            </w:r>
            <w:r>
              <w:t>gửi kết nối</w:t>
            </w:r>
            <w:r w:rsidR="00761194">
              <w:t>.</w:t>
            </w:r>
          </w:p>
          <w:p w:rsidR="002E0CB5" w:rsidRDefault="00FB11A5" w:rsidP="00FB11A5">
            <w:pPr>
              <w:ind w:firstLine="0"/>
            </w:pPr>
            <w:r>
              <w:t xml:space="preserve"> </w:t>
            </w:r>
            <w:r w:rsidR="0033674B">
              <w:t>G</w:t>
            </w:r>
            <w:r w:rsidR="002E0CB5">
              <w:t xml:space="preserve">hi nhận và </w:t>
            </w:r>
            <w:r w:rsidR="00CE0841">
              <w:t>hiển thị thông báo ghi nhận đánh giá thành công</w:t>
            </w:r>
            <w:r w:rsidR="002E0CB5">
              <w:t>.</w:t>
            </w:r>
          </w:p>
        </w:tc>
        <w:tc>
          <w:tcPr>
            <w:tcW w:w="1779" w:type="dxa"/>
          </w:tcPr>
          <w:p w:rsidR="00582938" w:rsidRDefault="00FB11A5" w:rsidP="006C1925">
            <w:pPr>
              <w:ind w:firstLine="0"/>
            </w:pPr>
            <w:r>
              <w:t>user</w:t>
            </w:r>
          </w:p>
          <w:p w:rsidR="002E0CB5" w:rsidRDefault="00FB11A5" w:rsidP="006C1925">
            <w:pPr>
              <w:ind w:firstLine="0"/>
            </w:pPr>
            <w:r>
              <w:t>e</w:t>
            </w:r>
            <w:r w:rsidR="006A07F0">
              <w:t>xpert</w:t>
            </w:r>
            <w:r>
              <w:t>_r</w:t>
            </w:r>
            <w:r w:rsidR="006A07F0">
              <w:t>ating,</w:t>
            </w:r>
          </w:p>
          <w:p w:rsidR="006A07F0" w:rsidRDefault="00FB11A5" w:rsidP="006C1925">
            <w:pPr>
              <w:ind w:firstLine="0"/>
            </w:pPr>
            <w:r>
              <w:t>user_logs</w:t>
            </w:r>
          </w:p>
        </w:tc>
      </w:tr>
    </w:tbl>
    <w:p w:rsidR="00D53E2A" w:rsidRDefault="00537A48" w:rsidP="008148BD">
      <w:pPr>
        <w:pStyle w:val="Captions"/>
        <w:spacing w:before="120" w:after="120" w:line="360" w:lineRule="auto"/>
      </w:pPr>
      <w:bookmarkStart w:id="214" w:name="_Toc513686911"/>
      <w:r w:rsidRPr="00E9736B">
        <w:t xml:space="preserve">Bảng </w:t>
      </w:r>
      <w:fldSimple w:instr=" STYLEREF 1 \s ">
        <w:r w:rsidR="00244011">
          <w:rPr>
            <w:noProof/>
          </w:rPr>
          <w:t>3</w:t>
        </w:r>
      </w:fldSimple>
      <w:r w:rsidR="001D0C90">
        <w:t>.</w:t>
      </w:r>
      <w:fldSimple w:instr=" SEQ Bảng \* ARABIC \s 1 ">
        <w:r w:rsidR="00244011">
          <w:rPr>
            <w:noProof/>
          </w:rPr>
          <w:t>14</w:t>
        </w:r>
      </w:fldSimple>
      <w:r w:rsidRPr="00E9736B">
        <w:t>:</w:t>
      </w:r>
      <w:r w:rsidR="007E3C5D">
        <w:t xml:space="preserve"> </w:t>
      </w:r>
      <w:r w:rsidR="00E61EED" w:rsidRPr="00E9736B">
        <w:t xml:space="preserve">UC </w:t>
      </w:r>
      <w:r w:rsidRPr="00E9736B">
        <w:t>Đánh giá chất lượng phiên hỏi đáp</w:t>
      </w:r>
      <w:bookmarkEnd w:id="214"/>
    </w:p>
    <w:p w:rsidR="00897CEC" w:rsidRPr="00E9736B" w:rsidRDefault="00897CEC" w:rsidP="00D0348B">
      <w:pPr>
        <w:pStyle w:val="Heading4"/>
      </w:pPr>
      <w:bookmarkStart w:id="215" w:name="_Toc513687264"/>
      <w:r w:rsidRPr="00E9736B">
        <w:t>Kịch bản ca sử dụng Quả</w:t>
      </w:r>
      <w:r w:rsidR="00AB0599" w:rsidRPr="00E9736B">
        <w:t>n lý tài khoản</w:t>
      </w:r>
      <w:r w:rsidRPr="00E9736B">
        <w:t xml:space="preserve"> thanh toán</w:t>
      </w:r>
      <w:r w:rsidR="00AB0599" w:rsidRPr="00E9736B">
        <w:t xml:space="preserve"> cá nhân</w:t>
      </w:r>
      <w:bookmarkEnd w:id="215"/>
    </w:p>
    <w:p w:rsidR="00396ED2" w:rsidRDefault="00C57F9C" w:rsidP="00D0348B">
      <w:pPr>
        <w:pStyle w:val="ListParagraph"/>
        <w:numPr>
          <w:ilvl w:val="0"/>
          <w:numId w:val="27"/>
        </w:numPr>
      </w:pPr>
      <w:r w:rsidRPr="00E9736B">
        <w:rPr>
          <w:noProof/>
        </w:rPr>
        <mc:AlternateContent>
          <mc:Choice Requires="wps">
            <w:drawing>
              <wp:anchor distT="0" distB="0" distL="114300" distR="114300" simplePos="0" relativeHeight="251724800" behindDoc="0" locked="0" layoutInCell="1" allowOverlap="1" wp14:anchorId="6DFE6F30" wp14:editId="54FC83D1">
                <wp:simplePos x="0" y="0"/>
                <wp:positionH relativeFrom="margin">
                  <wp:align>right</wp:align>
                </wp:positionH>
                <wp:positionV relativeFrom="paragraph">
                  <wp:posOffset>2655068</wp:posOffset>
                </wp:positionV>
                <wp:extent cx="558355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wps:spPr>
                      <wps:txbx>
                        <w:txbxContent>
                          <w:p w:rsidR="001D0C90" w:rsidRPr="000133A7" w:rsidRDefault="001D0C90" w:rsidP="00542CE5">
                            <w:pPr>
                              <w:pStyle w:val="Captions"/>
                              <w:rPr>
                                <w:noProof/>
                              </w:rPr>
                            </w:pPr>
                            <w:bookmarkStart w:id="216" w:name="_Toc513686628"/>
                            <w:r>
                              <w:t xml:space="preserve">Hình </w:t>
                            </w:r>
                            <w:fldSimple w:instr=" STYLEREF 1 \s ">
                              <w:r>
                                <w:rPr>
                                  <w:noProof/>
                                </w:rPr>
                                <w:t>3</w:t>
                              </w:r>
                            </w:fldSimple>
                            <w:r>
                              <w:t>.</w:t>
                            </w:r>
                            <w:fldSimple w:instr=" SEQ Hình \* ARABIC \s 1 ">
                              <w:r>
                                <w:rPr>
                                  <w:noProof/>
                                </w:rPr>
                                <w:t>7</w:t>
                              </w:r>
                            </w:fldSimple>
                            <w:r>
                              <w:t>: Biểu đồ ca sử dụng “Quản lý tài khoản thanh toán cá nhân”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E6F30" id="Text Box 21" o:spid="_x0000_s1031" type="#_x0000_t202" style="position:absolute;left:0;text-align:left;margin-left:388.45pt;margin-top:209.05pt;width:439.65pt;height:.05pt;z-index:251724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" stroked="f">
                <v:textbox style="mso-fit-shape-to-text:t" inset="0,0,0,0">
                  <w:txbxContent>
                    <w:p w:rsidR="001D0C90" w:rsidRPr="000133A7" w:rsidRDefault="001D0C90" w:rsidP="00542CE5">
                      <w:pPr>
                        <w:pStyle w:val="Captions"/>
                        <w:rPr>
                          <w:noProof/>
                        </w:rPr>
                      </w:pPr>
                      <w:bookmarkStart w:id="223" w:name="_Toc51368662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Biểu đồ ca sử dụng “Quản lý tài khoản thanh toán cá nhân”</w:t>
                      </w:r>
                      <w:bookmarkEnd w:id="223"/>
                    </w:p>
                  </w:txbxContent>
                </v:textbox>
                <w10:wrap type="topAndBottom" anchorx="margin"/>
              </v:shape>
            </w:pict>
          </mc:Fallback>
        </mc:AlternateContent>
      </w:r>
      <w:r w:rsidR="00396ED2" w:rsidRPr="00E9736B">
        <w:t>Biểu đồ ca sử dụng</w:t>
      </w:r>
    </w:p>
    <w:p w:rsidR="003E3004" w:rsidRPr="00E9736B" w:rsidRDefault="003E3004" w:rsidP="003E3004">
      <w:pPr>
        <w:ind w:firstLine="0"/>
      </w:pPr>
      <w:r>
        <w:rPr>
          <w:noProof/>
        </w:rPr>
        <mc:AlternateContent>
          <mc:Choice Requires="wpc">
            <w:drawing>
              <wp:inline distT="0" distB="0" distL="0" distR="0">
                <wp:extent cx="5486400" cy="1990725"/>
                <wp:effectExtent l="0" t="0" r="0" b="0"/>
                <wp:docPr id="180" name="Canvas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Picture 181"/>
                          <pic:cNvPicPr>
                            <a:picLocks noChangeAspect="1"/>
                          </pic:cNvPicPr>
                        </pic:nvPicPr>
                        <pic:blipFill>
                          <a:blip r:embed="rId32"/>
                          <a:stretch>
                            <a:fillRect/>
                          </a:stretch>
                        </pic:blipFill>
                        <pic:spPr>
                          <a:xfrm>
                            <a:off x="0" y="0"/>
                            <a:ext cx="5486400" cy="1796489"/>
                          </a:xfrm>
                          <a:prstGeom prst="rect">
                            <a:avLst/>
                          </a:prstGeom>
                        </pic:spPr>
                      </pic:pic>
                    </wpc:wpc>
                  </a:graphicData>
                </a:graphic>
              </wp:inline>
            </w:drawing>
          </mc:Choice>
          <mc:Fallback>
            <w:pict>
              <v:group w14:anchorId="1309D22D" id="Canvas 180" o:spid="_x0000_s1026" editas="canvas" style="width:6in;height:156.75pt;mso-position-horizontal-relative:char;mso-position-vertical-relative:line" coordsize="54864,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">
                <v:shape id="_x0000_s1027" type="#_x0000_t75" style="position:absolute;width:54864;height:19907;visibility:visible;mso-wrap-style:square">
                  <v:fill o:detectmouseclick="t"/>
                  <v:path o:connecttype="none"/>
                </v:shape>
                <v:shape id="Picture 181" o:spid="_x0000_s1028" type="#_x0000_t75" style="position:absolute;width:54864;height:17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Yh+PDAAAA3AAAAA8AAABkcnMvZG93bnJldi54bWxET01rwkAQvQv+h2UEb3UTDyKpa5DSgihI&#10;jR56nGan2WB2Ns2uMfbXdwsFb/N4n7PKB9uInjpfO1aQzhIQxKXTNVcKzqe3pyUIH5A1No5JwZ08&#10;5OvxaIWZdjc+Ul+ESsQQ9hkqMCG0mZS+NGTRz1xLHLkv11kMEXaV1B3eYrht5DxJFtJizbHBYEsv&#10;hspLcbUK5uF4/W5x15tPf3jfux/8KF4XSk0nw+YZRKAhPMT/7q2O85cp/D0TL5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ZiH48MAAADcAAAADwAAAAAAAAAAAAAAAACf&#10;AgAAZHJzL2Rvd25yZXYueG1sUEsFBgAAAAAEAAQA9wAAAI8DAAAAAA==&#10;">
                  <v:imagedata r:id="rId46" o:title=""/>
                  <v:path arrowok="t"/>
                </v:shape>
                <w10:anchorlock/>
              </v:group>
            </w:pict>
          </mc:Fallback>
        </mc:AlternateContent>
      </w:r>
    </w:p>
    <w:p w:rsidR="00A17AF7" w:rsidRDefault="00396ED2" w:rsidP="00D0348B">
      <w:pPr>
        <w:pStyle w:val="ListParagraph"/>
        <w:numPr>
          <w:ilvl w:val="0"/>
          <w:numId w:val="27"/>
        </w:numPr>
      </w:pPr>
      <w:r w:rsidRPr="00E9736B">
        <w:t>Đặc tả ca sử dụng</w:t>
      </w:r>
    </w:p>
    <w:tbl>
      <w:tblPr>
        <w:tblStyle w:val="TableGrid"/>
        <w:tblW w:w="0" w:type="auto"/>
        <w:tblLook w:val="04A0" w:firstRow="1" w:lastRow="0" w:firstColumn="1" w:lastColumn="0" w:noHBand="0" w:noVBand="1"/>
      </w:tblPr>
      <w:tblGrid>
        <w:gridCol w:w="3050"/>
        <w:gridCol w:w="3516"/>
        <w:gridCol w:w="2495"/>
      </w:tblGrid>
      <w:tr w:rsidR="009F5FEB" w:rsidTr="00484C9E">
        <w:tc>
          <w:tcPr>
            <w:tcW w:w="8778" w:type="dxa"/>
            <w:gridSpan w:val="3"/>
          </w:tcPr>
          <w:p w:rsidR="009F5FEB" w:rsidRDefault="009F5FEB" w:rsidP="00484C9E">
            <w:pPr>
              <w:ind w:firstLine="0"/>
            </w:pPr>
            <w:r>
              <w:t xml:space="preserve">UC: </w:t>
            </w:r>
            <w:r w:rsidRPr="00E9736B">
              <w:t>Cập nhật tài khoản thanh toán</w:t>
            </w:r>
            <w:r>
              <w:t>.</w:t>
            </w:r>
          </w:p>
        </w:tc>
      </w:tr>
      <w:tr w:rsidR="009F5FEB" w:rsidTr="00484C9E">
        <w:tc>
          <w:tcPr>
            <w:tcW w:w="8778" w:type="dxa"/>
            <w:gridSpan w:val="3"/>
          </w:tcPr>
          <w:p w:rsidR="009F5FEB" w:rsidRDefault="009F5FEB" w:rsidP="00484C9E">
            <w:pPr>
              <w:ind w:firstLine="0"/>
            </w:pPr>
            <w:r>
              <w:lastRenderedPageBreak/>
              <w:t>Tác nhân: Thành viên.</w:t>
            </w:r>
          </w:p>
        </w:tc>
      </w:tr>
      <w:tr w:rsidR="009F5FEB" w:rsidRPr="00FC4E40" w:rsidTr="00484C9E">
        <w:tc>
          <w:tcPr>
            <w:tcW w:w="3415" w:type="dxa"/>
          </w:tcPr>
          <w:p w:rsidR="009F5FEB" w:rsidRPr="00FC4E40" w:rsidRDefault="009F5FEB" w:rsidP="00484C9E">
            <w:pPr>
              <w:ind w:firstLine="0"/>
              <w:rPr>
                <w:b/>
              </w:rPr>
            </w:pPr>
            <w:r w:rsidRPr="00FC4E40">
              <w:rPr>
                <w:b/>
              </w:rPr>
              <w:t>Hành động tác nhân</w:t>
            </w:r>
          </w:p>
        </w:tc>
        <w:tc>
          <w:tcPr>
            <w:tcW w:w="3960" w:type="dxa"/>
          </w:tcPr>
          <w:p w:rsidR="009F5FEB" w:rsidRPr="00FC4E40" w:rsidRDefault="009F5FEB" w:rsidP="00484C9E">
            <w:pPr>
              <w:ind w:firstLine="0"/>
              <w:rPr>
                <w:b/>
              </w:rPr>
            </w:pPr>
            <w:r w:rsidRPr="00FC4E40">
              <w:rPr>
                <w:b/>
              </w:rPr>
              <w:t>Phản ứng hệ thống</w:t>
            </w:r>
          </w:p>
        </w:tc>
        <w:tc>
          <w:tcPr>
            <w:tcW w:w="1403" w:type="dxa"/>
          </w:tcPr>
          <w:p w:rsidR="009F5FEB" w:rsidRPr="00FC4E40" w:rsidRDefault="009F5FEB" w:rsidP="00484C9E">
            <w:pPr>
              <w:ind w:firstLine="0"/>
              <w:rPr>
                <w:b/>
              </w:rPr>
            </w:pPr>
            <w:r w:rsidRPr="00FC4E40">
              <w:rPr>
                <w:b/>
              </w:rPr>
              <w:t>Dữ liệ</w:t>
            </w:r>
            <w:r>
              <w:rPr>
                <w:b/>
              </w:rPr>
              <w:t>u</w:t>
            </w:r>
          </w:p>
        </w:tc>
      </w:tr>
      <w:tr w:rsidR="009F5FEB" w:rsidTr="00484C9E">
        <w:trPr>
          <w:trHeight w:val="1245"/>
        </w:trPr>
        <w:tc>
          <w:tcPr>
            <w:tcW w:w="3415" w:type="dxa"/>
          </w:tcPr>
          <w:p w:rsidR="009F5FEB" w:rsidRDefault="009F5FEB" w:rsidP="00484C9E">
            <w:pPr>
              <w:ind w:firstLine="0"/>
            </w:pPr>
            <w:r>
              <w:t>C</w:t>
            </w:r>
            <w:r w:rsidRPr="00E9736B">
              <w:t>họ</w:t>
            </w:r>
            <w:r>
              <w:t xml:space="preserve">n </w:t>
            </w:r>
            <w:r w:rsidRPr="00E9736B">
              <w:t>Cập nhật tài khoản thanh toán trong giao diện Quản lý tài khoản thanh toán cá nhân</w:t>
            </w:r>
            <w:r>
              <w:t>.</w:t>
            </w:r>
          </w:p>
        </w:tc>
        <w:tc>
          <w:tcPr>
            <w:tcW w:w="3960" w:type="dxa"/>
          </w:tcPr>
          <w:p w:rsidR="009F5FEB" w:rsidRDefault="009F5FEB" w:rsidP="00484C9E">
            <w:pPr>
              <w:ind w:firstLine="0"/>
            </w:pPr>
            <w:r>
              <w:t>Hiển</w:t>
            </w:r>
            <w:r w:rsidRPr="00E9736B">
              <w:t xml:space="preserve"> thị giao diện Cập nhật tài khoản thanh toán</w:t>
            </w:r>
            <w:r>
              <w:t>.</w:t>
            </w:r>
          </w:p>
        </w:tc>
        <w:tc>
          <w:tcPr>
            <w:tcW w:w="1403" w:type="dxa"/>
          </w:tcPr>
          <w:p w:rsidR="009F5FEB" w:rsidRDefault="009F5FEB" w:rsidP="00484C9E">
            <w:pPr>
              <w:ind w:firstLine="0"/>
            </w:pPr>
          </w:p>
        </w:tc>
      </w:tr>
      <w:tr w:rsidR="009F5FEB" w:rsidTr="005E3B98">
        <w:trPr>
          <w:trHeight w:val="1695"/>
        </w:trPr>
        <w:tc>
          <w:tcPr>
            <w:tcW w:w="3415" w:type="dxa"/>
          </w:tcPr>
          <w:p w:rsidR="009F5FEB" w:rsidRDefault="009F5FEB" w:rsidP="005E3B98">
            <w:pPr>
              <w:ind w:firstLine="0"/>
            </w:pPr>
            <w:r>
              <w:t>N</w:t>
            </w:r>
            <w:r w:rsidRPr="00E9736B">
              <w:t xml:space="preserve">hập </w:t>
            </w:r>
            <w:r w:rsidR="005E3B98" w:rsidRPr="00E9736B">
              <w:t>thông tin theo yêu cầu của hệ thống và nhấn Cập nhật</w:t>
            </w:r>
            <w:r>
              <w:t>.</w:t>
            </w:r>
          </w:p>
        </w:tc>
        <w:tc>
          <w:tcPr>
            <w:tcW w:w="3960" w:type="dxa"/>
          </w:tcPr>
          <w:p w:rsidR="009378A3" w:rsidRDefault="009F5FEB" w:rsidP="00484C9E">
            <w:pPr>
              <w:ind w:firstLine="0"/>
            </w:pPr>
            <w:r>
              <w:t>K</w:t>
            </w:r>
            <w:r w:rsidRPr="00E9736B">
              <w:t xml:space="preserve">iểm </w:t>
            </w:r>
            <w:r w:rsidR="005E3B98" w:rsidRPr="00E9736B">
              <w:t>tra thông tin thanh toán của ngườ</w:t>
            </w:r>
            <w:r w:rsidR="009378A3">
              <w:t>i dùng.</w:t>
            </w:r>
          </w:p>
          <w:p w:rsidR="009378A3" w:rsidRDefault="009378A3" w:rsidP="00484C9E">
            <w:pPr>
              <w:ind w:firstLine="0"/>
            </w:pPr>
            <w:r>
              <w:t>Tạo một giao dịch -0 VNĐ với nội dung cập nhật thông tin tài khoản thanh toán vào tài khoản người cập nhật.</w:t>
            </w:r>
          </w:p>
          <w:p w:rsidR="009F5FEB" w:rsidRDefault="009378A3" w:rsidP="00484C9E">
            <w:pPr>
              <w:ind w:firstLine="0"/>
            </w:pPr>
            <w:r>
              <w:t>T</w:t>
            </w:r>
            <w:r w:rsidR="005E3B98" w:rsidRPr="00E9736B">
              <w:t>hực hiện cập nhật</w:t>
            </w:r>
            <w:r w:rsidR="005E3B98">
              <w:t xml:space="preserve"> và </w:t>
            </w:r>
            <w:r w:rsidR="005E3B98" w:rsidRPr="00E9736B">
              <w:t>hiển thị thông báo cập nhật thành công</w:t>
            </w:r>
            <w:r w:rsidR="009F5FEB">
              <w:t>.</w:t>
            </w:r>
          </w:p>
        </w:tc>
        <w:tc>
          <w:tcPr>
            <w:tcW w:w="1403" w:type="dxa"/>
          </w:tcPr>
          <w:p w:rsidR="00B934B5" w:rsidRDefault="009378A3" w:rsidP="009378A3">
            <w:pPr>
              <w:ind w:firstLine="0"/>
            </w:pPr>
            <w:r>
              <w:t>users</w:t>
            </w:r>
            <w:r w:rsidR="000848C6">
              <w:t>,</w:t>
            </w:r>
            <w:r>
              <w:t xml:space="preserve"> user_wallet_history, user_logs</w:t>
            </w:r>
          </w:p>
        </w:tc>
      </w:tr>
    </w:tbl>
    <w:p w:rsidR="00A17AF7" w:rsidRDefault="003D75C9" w:rsidP="00D0348B">
      <w:pPr>
        <w:pStyle w:val="Captions"/>
        <w:spacing w:before="120" w:after="120" w:line="360" w:lineRule="auto"/>
      </w:pPr>
      <w:bookmarkStart w:id="217" w:name="_Toc513686912"/>
      <w:r w:rsidRPr="00E9736B">
        <w:t xml:space="preserve">Bảng </w:t>
      </w:r>
      <w:fldSimple w:instr=" STYLEREF 1 \s ">
        <w:r w:rsidR="00244011">
          <w:rPr>
            <w:noProof/>
          </w:rPr>
          <w:t>3</w:t>
        </w:r>
      </w:fldSimple>
      <w:r w:rsidR="001D0C90">
        <w:t>.</w:t>
      </w:r>
      <w:fldSimple w:instr=" SEQ Bảng \* ARABIC \s 1 ">
        <w:r w:rsidR="00244011">
          <w:rPr>
            <w:noProof/>
          </w:rPr>
          <w:t>15</w:t>
        </w:r>
      </w:fldSimple>
      <w:r w:rsidRPr="00E9736B">
        <w:t>:</w:t>
      </w:r>
      <w:r w:rsidR="007E3C5D">
        <w:t xml:space="preserve"> </w:t>
      </w:r>
      <w:r w:rsidR="00E36CD3" w:rsidRPr="00E9736B">
        <w:t>UC</w:t>
      </w:r>
      <w:r w:rsidRPr="00E9736B">
        <w:t xml:space="preserve"> Cập nhật tài khoản thanh toán</w:t>
      </w:r>
      <w:bookmarkEnd w:id="217"/>
    </w:p>
    <w:tbl>
      <w:tblPr>
        <w:tblStyle w:val="TableGrid"/>
        <w:tblW w:w="0" w:type="auto"/>
        <w:tblLook w:val="04A0" w:firstRow="1" w:lastRow="0" w:firstColumn="1" w:lastColumn="0" w:noHBand="0" w:noVBand="1"/>
      </w:tblPr>
      <w:tblGrid>
        <w:gridCol w:w="3068"/>
        <w:gridCol w:w="3491"/>
        <w:gridCol w:w="2502"/>
      </w:tblGrid>
      <w:tr w:rsidR="005E3B98" w:rsidTr="007E3C5D">
        <w:tc>
          <w:tcPr>
            <w:tcW w:w="9061" w:type="dxa"/>
            <w:gridSpan w:val="3"/>
          </w:tcPr>
          <w:p w:rsidR="005E3B98" w:rsidRDefault="005E3B98" w:rsidP="00484C9E">
            <w:pPr>
              <w:ind w:firstLine="0"/>
            </w:pPr>
            <w:r>
              <w:t xml:space="preserve">UC: </w:t>
            </w:r>
            <w:r w:rsidRPr="00E9736B">
              <w:t>Nạp tiền vào tài khoản</w:t>
            </w:r>
            <w:r>
              <w:t>.</w:t>
            </w:r>
          </w:p>
        </w:tc>
      </w:tr>
      <w:tr w:rsidR="005E3B98" w:rsidTr="007E3C5D">
        <w:tc>
          <w:tcPr>
            <w:tcW w:w="9061" w:type="dxa"/>
            <w:gridSpan w:val="3"/>
          </w:tcPr>
          <w:p w:rsidR="005E3B98" w:rsidRDefault="005E3B98" w:rsidP="00484C9E">
            <w:pPr>
              <w:ind w:firstLine="0"/>
            </w:pPr>
            <w:r>
              <w:t>Tác nhân: Thành viên, hỗ trợ viên.</w:t>
            </w:r>
          </w:p>
        </w:tc>
      </w:tr>
      <w:tr w:rsidR="005E3B98" w:rsidRPr="00FC4E40" w:rsidTr="008148BD">
        <w:tc>
          <w:tcPr>
            <w:tcW w:w="3114" w:type="dxa"/>
          </w:tcPr>
          <w:p w:rsidR="005E3B98" w:rsidRPr="00FC4E40" w:rsidRDefault="005E3B98" w:rsidP="00484C9E">
            <w:pPr>
              <w:ind w:firstLine="0"/>
              <w:rPr>
                <w:b/>
              </w:rPr>
            </w:pPr>
            <w:r w:rsidRPr="00FC4E40">
              <w:rPr>
                <w:b/>
              </w:rPr>
              <w:t>Hành động tác nhân</w:t>
            </w:r>
          </w:p>
        </w:tc>
        <w:tc>
          <w:tcPr>
            <w:tcW w:w="3544" w:type="dxa"/>
          </w:tcPr>
          <w:p w:rsidR="005E3B98" w:rsidRPr="00FC4E40" w:rsidRDefault="005E3B98" w:rsidP="00484C9E">
            <w:pPr>
              <w:ind w:firstLine="0"/>
              <w:rPr>
                <w:b/>
              </w:rPr>
            </w:pPr>
            <w:r w:rsidRPr="00FC4E40">
              <w:rPr>
                <w:b/>
              </w:rPr>
              <w:t>Phản ứng hệ thống</w:t>
            </w:r>
          </w:p>
        </w:tc>
        <w:tc>
          <w:tcPr>
            <w:tcW w:w="2403" w:type="dxa"/>
          </w:tcPr>
          <w:p w:rsidR="005E3B98" w:rsidRPr="00FC4E40" w:rsidRDefault="005E3B98" w:rsidP="00484C9E">
            <w:pPr>
              <w:ind w:firstLine="0"/>
              <w:rPr>
                <w:b/>
              </w:rPr>
            </w:pPr>
            <w:r w:rsidRPr="00FC4E40">
              <w:rPr>
                <w:b/>
              </w:rPr>
              <w:t>Dữ liệ</w:t>
            </w:r>
            <w:r>
              <w:rPr>
                <w:b/>
              </w:rPr>
              <w:t>u</w:t>
            </w:r>
          </w:p>
        </w:tc>
      </w:tr>
      <w:tr w:rsidR="005E3B98" w:rsidTr="008148BD">
        <w:trPr>
          <w:trHeight w:val="1245"/>
        </w:trPr>
        <w:tc>
          <w:tcPr>
            <w:tcW w:w="3114" w:type="dxa"/>
          </w:tcPr>
          <w:p w:rsidR="005E3B98" w:rsidRDefault="005E3B98" w:rsidP="00484C9E">
            <w:pPr>
              <w:ind w:firstLine="0"/>
            </w:pPr>
            <w:r>
              <w:lastRenderedPageBreak/>
              <w:t>C</w:t>
            </w:r>
            <w:r w:rsidRPr="00E9736B">
              <w:t>họ</w:t>
            </w:r>
            <w:r>
              <w:t xml:space="preserve">n </w:t>
            </w:r>
            <w:r w:rsidRPr="00E9736B">
              <w:t>Nạp tiền</w:t>
            </w:r>
            <w:r>
              <w:t>.</w:t>
            </w:r>
          </w:p>
        </w:tc>
        <w:tc>
          <w:tcPr>
            <w:tcW w:w="3544" w:type="dxa"/>
          </w:tcPr>
          <w:p w:rsidR="005E3B98" w:rsidRDefault="005E3B98" w:rsidP="00484C9E">
            <w:pPr>
              <w:ind w:firstLine="0"/>
            </w:pPr>
            <w:r>
              <w:t>Hiển</w:t>
            </w:r>
            <w:r w:rsidRPr="00E9736B">
              <w:t xml:space="preserve"> thị giao diện Nạp tiền vào tài khoản</w:t>
            </w:r>
            <w:r>
              <w:t>.</w:t>
            </w:r>
          </w:p>
        </w:tc>
        <w:tc>
          <w:tcPr>
            <w:tcW w:w="2403" w:type="dxa"/>
          </w:tcPr>
          <w:p w:rsidR="00B934B5" w:rsidRDefault="00B934B5" w:rsidP="00484C9E">
            <w:pPr>
              <w:ind w:firstLine="0"/>
            </w:pPr>
          </w:p>
        </w:tc>
      </w:tr>
      <w:tr w:rsidR="005E3B98" w:rsidTr="008148BD">
        <w:trPr>
          <w:trHeight w:val="1695"/>
        </w:trPr>
        <w:tc>
          <w:tcPr>
            <w:tcW w:w="3114" w:type="dxa"/>
          </w:tcPr>
          <w:p w:rsidR="005E3B98" w:rsidRDefault="005E3B98" w:rsidP="00484C9E">
            <w:pPr>
              <w:ind w:firstLine="0"/>
            </w:pPr>
            <w:r>
              <w:t>N</w:t>
            </w:r>
            <w:r w:rsidRPr="00E9736B">
              <w:t>hập các thông tin cần thiết theo yêu cầu của hệ thống và nhấn Gửi</w:t>
            </w:r>
            <w:r>
              <w:t>.</w:t>
            </w:r>
          </w:p>
        </w:tc>
        <w:tc>
          <w:tcPr>
            <w:tcW w:w="3544" w:type="dxa"/>
          </w:tcPr>
          <w:p w:rsidR="005E3B98" w:rsidRDefault="005E3B98" w:rsidP="00484C9E">
            <w:pPr>
              <w:ind w:firstLine="0"/>
            </w:pPr>
            <w:r>
              <w:t>H</w:t>
            </w:r>
            <w:r w:rsidRPr="00E9736B">
              <w:t>iển thị giao diện Xác nhận gửi yêu cầu xác nhận nạp tiền</w:t>
            </w:r>
            <w:r>
              <w:t>.</w:t>
            </w:r>
          </w:p>
        </w:tc>
        <w:tc>
          <w:tcPr>
            <w:tcW w:w="2403" w:type="dxa"/>
          </w:tcPr>
          <w:p w:rsidR="005E3B98" w:rsidRDefault="005E3B98" w:rsidP="00484C9E">
            <w:pPr>
              <w:ind w:firstLine="0"/>
            </w:pPr>
          </w:p>
        </w:tc>
      </w:tr>
      <w:tr w:rsidR="005E3B98" w:rsidTr="008148BD">
        <w:trPr>
          <w:trHeight w:val="1695"/>
        </w:trPr>
        <w:tc>
          <w:tcPr>
            <w:tcW w:w="3114" w:type="dxa"/>
          </w:tcPr>
          <w:p w:rsidR="005E3B98" w:rsidRDefault="005E3B98" w:rsidP="00484C9E">
            <w:pPr>
              <w:ind w:firstLine="0"/>
            </w:pPr>
            <w:r>
              <w:t>C</w:t>
            </w:r>
            <w:r w:rsidRPr="00E9736B">
              <w:t>họn Đồng ý</w:t>
            </w:r>
          </w:p>
        </w:tc>
        <w:tc>
          <w:tcPr>
            <w:tcW w:w="3544" w:type="dxa"/>
          </w:tcPr>
          <w:p w:rsidR="005E3B98" w:rsidRDefault="005E3B98" w:rsidP="00484C9E">
            <w:pPr>
              <w:ind w:firstLine="0"/>
            </w:pPr>
            <w:r>
              <w:t>G</w:t>
            </w:r>
            <w:r w:rsidRPr="00E9736B">
              <w:t>hi nhận yêu cầu xác nhận nạp tiền vào tài khoản và đẩy yêu cầu này cho Hỗ trợ viên</w:t>
            </w:r>
            <w:r>
              <w:t>.</w:t>
            </w:r>
          </w:p>
        </w:tc>
        <w:tc>
          <w:tcPr>
            <w:tcW w:w="2403" w:type="dxa"/>
          </w:tcPr>
          <w:p w:rsidR="007E3C5D" w:rsidRDefault="009378A3" w:rsidP="009378A3">
            <w:pPr>
              <w:ind w:firstLine="0"/>
            </w:pPr>
            <w:r>
              <w:t>users</w:t>
            </w:r>
            <w:r w:rsidR="00B934B5">
              <w:t>,</w:t>
            </w:r>
            <w:r>
              <w:t xml:space="preserve"> </w:t>
            </w:r>
          </w:p>
          <w:p w:rsidR="007E3C5D" w:rsidRDefault="009378A3" w:rsidP="009378A3">
            <w:pPr>
              <w:ind w:firstLine="0"/>
            </w:pPr>
            <w:r>
              <w:t xml:space="preserve">user_wallet_history, </w:t>
            </w:r>
          </w:p>
          <w:p w:rsidR="005E3B98" w:rsidRDefault="008148BD" w:rsidP="008148BD">
            <w:pPr>
              <w:ind w:firstLine="0"/>
            </w:pPr>
            <w:r>
              <w:t>transaction</w:t>
            </w:r>
            <w:r w:rsidR="009378A3">
              <w:t>_requests</w:t>
            </w:r>
          </w:p>
        </w:tc>
      </w:tr>
      <w:tr w:rsidR="005E3B98" w:rsidTr="008148BD">
        <w:trPr>
          <w:trHeight w:val="1695"/>
        </w:trPr>
        <w:tc>
          <w:tcPr>
            <w:tcW w:w="3114" w:type="dxa"/>
          </w:tcPr>
          <w:p w:rsidR="005E3B98" w:rsidRDefault="005E3B98" w:rsidP="00484C9E">
            <w:pPr>
              <w:ind w:firstLine="0"/>
            </w:pPr>
            <w:r w:rsidRPr="00E9736B">
              <w:t>Hỗ trợ viên đố</w:t>
            </w:r>
            <w:r>
              <w:t>i chiế</w:t>
            </w:r>
            <w:r w:rsidRPr="00E9736B">
              <w:t>u và xác nhận yêu cầu nạp tiền.</w:t>
            </w:r>
          </w:p>
        </w:tc>
        <w:tc>
          <w:tcPr>
            <w:tcW w:w="3544" w:type="dxa"/>
          </w:tcPr>
          <w:p w:rsidR="005E3B98" w:rsidRDefault="005E3B98" w:rsidP="00484C9E">
            <w:pPr>
              <w:ind w:firstLine="0"/>
            </w:pPr>
            <w:r>
              <w:t>G</w:t>
            </w:r>
            <w:r w:rsidRPr="00E9736B">
              <w:t>hi nhận kết quả xác nhận của hỗ trợ viên và hiển thị thông báo nạp tiền vào tài khoản thành công</w:t>
            </w:r>
          </w:p>
        </w:tc>
        <w:tc>
          <w:tcPr>
            <w:tcW w:w="2403" w:type="dxa"/>
          </w:tcPr>
          <w:p w:rsidR="007E3C5D" w:rsidRDefault="009378A3" w:rsidP="00B934B5">
            <w:pPr>
              <w:ind w:firstLine="0"/>
            </w:pPr>
            <w:r>
              <w:t xml:space="preserve">users, </w:t>
            </w:r>
          </w:p>
          <w:p w:rsidR="007E3C5D" w:rsidRDefault="009378A3" w:rsidP="00B934B5">
            <w:pPr>
              <w:ind w:firstLine="0"/>
            </w:pPr>
            <w:r>
              <w:t xml:space="preserve">user_wallet_history, </w:t>
            </w:r>
          </w:p>
          <w:p w:rsidR="005E3B98" w:rsidRDefault="009378A3" w:rsidP="008148BD">
            <w:pPr>
              <w:ind w:firstLine="0"/>
            </w:pPr>
            <w:r>
              <w:t>transaction_</w:t>
            </w:r>
            <w:r w:rsidR="008148BD">
              <w:t xml:space="preserve"> </w:t>
            </w:r>
            <w:r>
              <w:t>requests</w:t>
            </w:r>
          </w:p>
        </w:tc>
      </w:tr>
    </w:tbl>
    <w:p w:rsidR="00A17AF7" w:rsidRDefault="003D75C9" w:rsidP="00D0348B">
      <w:pPr>
        <w:pStyle w:val="Captions"/>
        <w:spacing w:before="120" w:after="120" w:line="360" w:lineRule="auto"/>
      </w:pPr>
      <w:bookmarkStart w:id="218" w:name="_Toc513686913"/>
      <w:r w:rsidRPr="00E9736B">
        <w:t xml:space="preserve">Bảng </w:t>
      </w:r>
      <w:fldSimple w:instr=" STYLEREF 1 \s ">
        <w:r w:rsidR="00244011">
          <w:rPr>
            <w:noProof/>
          </w:rPr>
          <w:t>3</w:t>
        </w:r>
      </w:fldSimple>
      <w:r w:rsidR="001D0C90">
        <w:t>.</w:t>
      </w:r>
      <w:fldSimple w:instr=" SEQ Bảng \* ARABIC \s 1 ">
        <w:r w:rsidR="00244011">
          <w:rPr>
            <w:noProof/>
          </w:rPr>
          <w:t>16</w:t>
        </w:r>
      </w:fldSimple>
      <w:r w:rsidRPr="00E9736B">
        <w:t>: UC Nạp tiền vào tài khoản</w:t>
      </w:r>
      <w:bookmarkEnd w:id="218"/>
    </w:p>
    <w:tbl>
      <w:tblPr>
        <w:tblStyle w:val="TableGrid"/>
        <w:tblW w:w="0" w:type="auto"/>
        <w:tblLook w:val="04A0" w:firstRow="1" w:lastRow="0" w:firstColumn="1" w:lastColumn="0" w:noHBand="0" w:noVBand="1"/>
      </w:tblPr>
      <w:tblGrid>
        <w:gridCol w:w="3052"/>
        <w:gridCol w:w="3514"/>
        <w:gridCol w:w="2495"/>
      </w:tblGrid>
      <w:tr w:rsidR="005E3B98" w:rsidTr="00484C9E">
        <w:tc>
          <w:tcPr>
            <w:tcW w:w="8778" w:type="dxa"/>
            <w:gridSpan w:val="3"/>
          </w:tcPr>
          <w:p w:rsidR="005E3B98" w:rsidRDefault="005E3B98" w:rsidP="005E3B98">
            <w:pPr>
              <w:ind w:firstLine="0"/>
            </w:pPr>
            <w:r>
              <w:t>UC: Rút tiền khỏi</w:t>
            </w:r>
            <w:r w:rsidRPr="00E9736B">
              <w:t xml:space="preserve"> tài khoản</w:t>
            </w:r>
            <w:r>
              <w:t>.</w:t>
            </w:r>
          </w:p>
        </w:tc>
      </w:tr>
      <w:tr w:rsidR="005E3B98" w:rsidTr="00484C9E">
        <w:tc>
          <w:tcPr>
            <w:tcW w:w="8778" w:type="dxa"/>
            <w:gridSpan w:val="3"/>
          </w:tcPr>
          <w:p w:rsidR="005E3B98" w:rsidRDefault="005E3B98" w:rsidP="00484C9E">
            <w:pPr>
              <w:ind w:firstLine="0"/>
            </w:pPr>
            <w:r>
              <w:t>Tác nhân: Thành viên, hỗ trợ viên.</w:t>
            </w:r>
          </w:p>
        </w:tc>
      </w:tr>
      <w:tr w:rsidR="005E3B98" w:rsidRPr="00FC4E40" w:rsidTr="00484C9E">
        <w:tc>
          <w:tcPr>
            <w:tcW w:w="3415" w:type="dxa"/>
          </w:tcPr>
          <w:p w:rsidR="005E3B98" w:rsidRPr="00FC4E40" w:rsidRDefault="005E3B98" w:rsidP="00484C9E">
            <w:pPr>
              <w:ind w:firstLine="0"/>
              <w:rPr>
                <w:b/>
              </w:rPr>
            </w:pPr>
            <w:r w:rsidRPr="00FC4E40">
              <w:rPr>
                <w:b/>
              </w:rPr>
              <w:t>Hành động tác nhân</w:t>
            </w:r>
          </w:p>
        </w:tc>
        <w:tc>
          <w:tcPr>
            <w:tcW w:w="3960" w:type="dxa"/>
          </w:tcPr>
          <w:p w:rsidR="005E3B98" w:rsidRPr="00FC4E40" w:rsidRDefault="005E3B98" w:rsidP="00484C9E">
            <w:pPr>
              <w:ind w:firstLine="0"/>
              <w:rPr>
                <w:b/>
              </w:rPr>
            </w:pPr>
            <w:r w:rsidRPr="00FC4E40">
              <w:rPr>
                <w:b/>
              </w:rPr>
              <w:t>Phản ứng hệ thống</w:t>
            </w:r>
          </w:p>
        </w:tc>
        <w:tc>
          <w:tcPr>
            <w:tcW w:w="1403" w:type="dxa"/>
          </w:tcPr>
          <w:p w:rsidR="005E3B98" w:rsidRPr="00FC4E40" w:rsidRDefault="005E3B98" w:rsidP="00484C9E">
            <w:pPr>
              <w:ind w:firstLine="0"/>
              <w:rPr>
                <w:b/>
              </w:rPr>
            </w:pPr>
            <w:r w:rsidRPr="00FC4E40">
              <w:rPr>
                <w:b/>
              </w:rPr>
              <w:t>Dữ liệ</w:t>
            </w:r>
            <w:r>
              <w:rPr>
                <w:b/>
              </w:rPr>
              <w:t>u</w:t>
            </w:r>
          </w:p>
        </w:tc>
      </w:tr>
      <w:tr w:rsidR="005E3B98" w:rsidTr="00484C9E">
        <w:trPr>
          <w:trHeight w:val="1245"/>
        </w:trPr>
        <w:tc>
          <w:tcPr>
            <w:tcW w:w="3415" w:type="dxa"/>
          </w:tcPr>
          <w:p w:rsidR="005E3B98" w:rsidRDefault="005E3B98" w:rsidP="00696D4D">
            <w:pPr>
              <w:ind w:firstLine="0"/>
            </w:pPr>
            <w:r>
              <w:t>C</w:t>
            </w:r>
            <w:r w:rsidRPr="00E9736B">
              <w:t>họ</w:t>
            </w:r>
            <w:r>
              <w:t xml:space="preserve">n </w:t>
            </w:r>
            <w:r w:rsidR="00696D4D" w:rsidRPr="00E9736B">
              <w:t>Rút</w:t>
            </w:r>
            <w:r w:rsidR="00696D4D">
              <w:t xml:space="preserve"> tiền</w:t>
            </w:r>
            <w:r>
              <w:t>.</w:t>
            </w:r>
          </w:p>
        </w:tc>
        <w:tc>
          <w:tcPr>
            <w:tcW w:w="3960" w:type="dxa"/>
          </w:tcPr>
          <w:p w:rsidR="005E3B98" w:rsidRDefault="005E3B98" w:rsidP="00696D4D">
            <w:pPr>
              <w:ind w:firstLine="0"/>
            </w:pPr>
            <w:r>
              <w:t>Hiển</w:t>
            </w:r>
            <w:r w:rsidRPr="00E9736B">
              <w:t xml:space="preserve"> thị giao diện </w:t>
            </w:r>
            <w:r w:rsidR="00696D4D">
              <w:t>Rút</w:t>
            </w:r>
            <w:r w:rsidRPr="00E9736B">
              <w:t xml:space="preserve"> tiền </w:t>
            </w:r>
            <w:r w:rsidR="00696D4D">
              <w:t>khỏi</w:t>
            </w:r>
            <w:r w:rsidRPr="00E9736B">
              <w:t xml:space="preserve"> tài khoản</w:t>
            </w:r>
            <w:r>
              <w:t>.</w:t>
            </w:r>
          </w:p>
        </w:tc>
        <w:tc>
          <w:tcPr>
            <w:tcW w:w="1403" w:type="dxa"/>
          </w:tcPr>
          <w:p w:rsidR="005E3B98" w:rsidRDefault="005E3B98" w:rsidP="00484C9E">
            <w:pPr>
              <w:ind w:firstLine="0"/>
            </w:pPr>
          </w:p>
        </w:tc>
      </w:tr>
      <w:tr w:rsidR="005E3B98" w:rsidTr="00484C9E">
        <w:trPr>
          <w:trHeight w:val="1695"/>
        </w:trPr>
        <w:tc>
          <w:tcPr>
            <w:tcW w:w="3415" w:type="dxa"/>
          </w:tcPr>
          <w:p w:rsidR="005E3B98" w:rsidRDefault="005E3B98" w:rsidP="00484C9E">
            <w:pPr>
              <w:ind w:firstLine="0"/>
            </w:pPr>
            <w:r>
              <w:lastRenderedPageBreak/>
              <w:t>N</w:t>
            </w:r>
            <w:r w:rsidRPr="00E9736B">
              <w:t>hập các thông tin cần thiết theo yêu cầu của hệ thống và nhấn Gửi</w:t>
            </w:r>
            <w:r>
              <w:t>.</w:t>
            </w:r>
          </w:p>
        </w:tc>
        <w:tc>
          <w:tcPr>
            <w:tcW w:w="3960" w:type="dxa"/>
          </w:tcPr>
          <w:p w:rsidR="005E3B98" w:rsidRDefault="005E3B98" w:rsidP="00696D4D">
            <w:pPr>
              <w:ind w:firstLine="0"/>
            </w:pPr>
            <w:r>
              <w:t>H</w:t>
            </w:r>
            <w:r w:rsidRPr="00E9736B">
              <w:t xml:space="preserve">iển thị giao diện Xác nhận gửi yêu cầu xác nhận </w:t>
            </w:r>
            <w:r w:rsidR="00696D4D">
              <w:t>rút</w:t>
            </w:r>
            <w:r w:rsidRPr="00E9736B">
              <w:t xml:space="preserve"> tiền</w:t>
            </w:r>
            <w:r>
              <w:t>.</w:t>
            </w:r>
          </w:p>
        </w:tc>
        <w:tc>
          <w:tcPr>
            <w:tcW w:w="1403" w:type="dxa"/>
          </w:tcPr>
          <w:p w:rsidR="005E3B98" w:rsidRDefault="005E3B98" w:rsidP="00484C9E">
            <w:pPr>
              <w:ind w:firstLine="0"/>
            </w:pPr>
          </w:p>
        </w:tc>
      </w:tr>
      <w:tr w:rsidR="00B934B5" w:rsidTr="00484C9E">
        <w:trPr>
          <w:trHeight w:val="1695"/>
        </w:trPr>
        <w:tc>
          <w:tcPr>
            <w:tcW w:w="3415" w:type="dxa"/>
          </w:tcPr>
          <w:p w:rsidR="00B934B5" w:rsidRDefault="00B934B5" w:rsidP="00B934B5">
            <w:pPr>
              <w:ind w:firstLine="0"/>
            </w:pPr>
            <w:r>
              <w:t>C</w:t>
            </w:r>
            <w:r w:rsidRPr="00E9736B">
              <w:t>họn Đồng ý</w:t>
            </w:r>
          </w:p>
        </w:tc>
        <w:tc>
          <w:tcPr>
            <w:tcW w:w="3960" w:type="dxa"/>
          </w:tcPr>
          <w:p w:rsidR="00B934B5" w:rsidRDefault="00B934B5" w:rsidP="00B934B5">
            <w:pPr>
              <w:ind w:firstLine="0"/>
            </w:pPr>
            <w:r>
              <w:t>G</w:t>
            </w:r>
            <w:r w:rsidRPr="00E9736B">
              <w:t>hi nhận yêu cầu và gửi email xác nhận rút tiền</w:t>
            </w:r>
            <w:r>
              <w:t>.</w:t>
            </w:r>
          </w:p>
        </w:tc>
        <w:tc>
          <w:tcPr>
            <w:tcW w:w="1403" w:type="dxa"/>
          </w:tcPr>
          <w:p w:rsidR="007E3C5D" w:rsidRDefault="009378A3" w:rsidP="00B934B5">
            <w:pPr>
              <w:ind w:firstLine="0"/>
            </w:pPr>
            <w:r>
              <w:t xml:space="preserve">users, user_wallet_history, </w:t>
            </w:r>
          </w:p>
          <w:p w:rsidR="00B934B5" w:rsidRDefault="009378A3" w:rsidP="008148BD">
            <w:pPr>
              <w:ind w:firstLine="0"/>
            </w:pPr>
            <w:r>
              <w:t>transaction</w:t>
            </w:r>
            <w:r w:rsidR="008148BD">
              <w:t xml:space="preserve"> </w:t>
            </w:r>
            <w:r>
              <w:t>_requests</w:t>
            </w:r>
          </w:p>
        </w:tc>
      </w:tr>
      <w:tr w:rsidR="00B934B5" w:rsidTr="00484C9E">
        <w:trPr>
          <w:trHeight w:val="1695"/>
        </w:trPr>
        <w:tc>
          <w:tcPr>
            <w:tcW w:w="3415" w:type="dxa"/>
          </w:tcPr>
          <w:p w:rsidR="00B934B5" w:rsidRDefault="00B934B5" w:rsidP="00B934B5">
            <w:pPr>
              <w:ind w:firstLine="0"/>
            </w:pPr>
            <w:r>
              <w:t>X</w:t>
            </w:r>
            <w:r w:rsidRPr="00E9736B">
              <w:t>ác nhận email.</w:t>
            </w:r>
          </w:p>
        </w:tc>
        <w:tc>
          <w:tcPr>
            <w:tcW w:w="3960" w:type="dxa"/>
          </w:tcPr>
          <w:p w:rsidR="00B934B5" w:rsidRDefault="00B934B5" w:rsidP="00B934B5">
            <w:pPr>
              <w:ind w:firstLine="0"/>
            </w:pPr>
            <w:r>
              <w:t>K</w:t>
            </w:r>
            <w:r w:rsidRPr="00E9736B">
              <w:t>iểm tra email xác nhận và đẩy yêu cầu này cho Hỗ trợ viên</w:t>
            </w:r>
            <w:r>
              <w:t>.</w:t>
            </w:r>
          </w:p>
        </w:tc>
        <w:tc>
          <w:tcPr>
            <w:tcW w:w="1403" w:type="dxa"/>
          </w:tcPr>
          <w:p w:rsidR="00B934B5" w:rsidRDefault="009378A3" w:rsidP="008148BD">
            <w:pPr>
              <w:ind w:firstLine="0"/>
            </w:pPr>
            <w:r>
              <w:t>users, user_wallet_history, transaction</w:t>
            </w:r>
            <w:r w:rsidR="008148BD">
              <w:t xml:space="preserve"> </w:t>
            </w:r>
            <w:r>
              <w:t>_requests</w:t>
            </w:r>
          </w:p>
        </w:tc>
      </w:tr>
      <w:tr w:rsidR="00B934B5" w:rsidTr="00696D4D">
        <w:trPr>
          <w:trHeight w:val="2451"/>
        </w:trPr>
        <w:tc>
          <w:tcPr>
            <w:tcW w:w="3415" w:type="dxa"/>
          </w:tcPr>
          <w:p w:rsidR="00B934B5" w:rsidRDefault="00B934B5" w:rsidP="00B934B5">
            <w:pPr>
              <w:ind w:firstLine="0"/>
            </w:pPr>
            <w:r w:rsidRPr="00E9736B">
              <w:t xml:space="preserve">Hỗ trợ viên kiểm tra yêu cầu rút tiền </w:t>
            </w:r>
            <w:r>
              <w:t>với</w:t>
            </w:r>
            <w:r w:rsidRPr="00E9736B">
              <w:t xml:space="preserve"> tài khoản thanh toán của người dùng</w:t>
            </w:r>
            <w:r>
              <w:t xml:space="preserve"> và thực hiện chuyển khoản.</w:t>
            </w:r>
          </w:p>
        </w:tc>
        <w:tc>
          <w:tcPr>
            <w:tcW w:w="3960" w:type="dxa"/>
          </w:tcPr>
          <w:p w:rsidR="00B934B5" w:rsidRDefault="00B934B5" w:rsidP="00B934B5">
            <w:pPr>
              <w:ind w:firstLine="0"/>
            </w:pPr>
            <w:r>
              <w:t>G</w:t>
            </w:r>
            <w:r w:rsidRPr="00E9736B">
              <w:t>hi nhận kết quả xác nhận của hỗ trợ viên và hiển thị thông báo chuyển tiền vào tài khoản ngân hàng thành công.</w:t>
            </w:r>
          </w:p>
        </w:tc>
        <w:tc>
          <w:tcPr>
            <w:tcW w:w="1403" w:type="dxa"/>
          </w:tcPr>
          <w:p w:rsidR="007E3C5D" w:rsidRDefault="009378A3" w:rsidP="00B934B5">
            <w:pPr>
              <w:ind w:firstLine="0"/>
            </w:pPr>
            <w:r>
              <w:t>users, user_wallet_history,</w:t>
            </w:r>
          </w:p>
          <w:p w:rsidR="00B934B5" w:rsidRDefault="009378A3" w:rsidP="008148BD">
            <w:pPr>
              <w:ind w:firstLine="0"/>
            </w:pPr>
            <w:r>
              <w:t>transaction</w:t>
            </w:r>
            <w:r w:rsidR="008148BD">
              <w:t xml:space="preserve"> </w:t>
            </w:r>
            <w:r>
              <w:t>_requests</w:t>
            </w:r>
          </w:p>
        </w:tc>
      </w:tr>
    </w:tbl>
    <w:p w:rsidR="00696D4D" w:rsidRPr="00E9736B" w:rsidRDefault="003D75C9" w:rsidP="00696D4D">
      <w:pPr>
        <w:pStyle w:val="Captions"/>
        <w:spacing w:before="120" w:after="120" w:line="360" w:lineRule="auto"/>
      </w:pPr>
      <w:bookmarkStart w:id="219" w:name="_Toc513686914"/>
      <w:r w:rsidRPr="00E9736B">
        <w:t xml:space="preserve">Bảng </w:t>
      </w:r>
      <w:fldSimple w:instr=" STYLEREF 1 \s ">
        <w:r w:rsidR="00244011">
          <w:rPr>
            <w:noProof/>
          </w:rPr>
          <w:t>3</w:t>
        </w:r>
      </w:fldSimple>
      <w:r w:rsidR="001D0C90">
        <w:t>.</w:t>
      </w:r>
      <w:fldSimple w:instr=" SEQ Bảng \* ARABIC \s 1 ">
        <w:r w:rsidR="00244011">
          <w:rPr>
            <w:noProof/>
          </w:rPr>
          <w:t>17</w:t>
        </w:r>
      </w:fldSimple>
      <w:r w:rsidRPr="00E9736B">
        <w:t>: UC Rút tiền khỏi tài khoản</w:t>
      </w:r>
      <w:bookmarkEnd w:id="219"/>
    </w:p>
    <w:p w:rsidR="00F01232" w:rsidRDefault="00F01232" w:rsidP="00D0348B">
      <w:pPr>
        <w:pStyle w:val="Heading4"/>
      </w:pPr>
      <w:r>
        <w:br w:type="page"/>
      </w:r>
    </w:p>
    <w:p w:rsidR="00897CEC" w:rsidRPr="00E9736B" w:rsidRDefault="00897CEC" w:rsidP="00D0348B">
      <w:pPr>
        <w:pStyle w:val="Heading4"/>
      </w:pPr>
      <w:bookmarkStart w:id="220" w:name="_Toc513687265"/>
      <w:r w:rsidRPr="00E9736B">
        <w:lastRenderedPageBreak/>
        <w:t>Kịch bản ca sử dụng Kiểm soát nội dung</w:t>
      </w:r>
      <w:bookmarkEnd w:id="220"/>
    </w:p>
    <w:p w:rsidR="00396ED2" w:rsidRPr="00E9736B" w:rsidRDefault="00396ED2" w:rsidP="00D0348B">
      <w:pPr>
        <w:pStyle w:val="ListParagraph"/>
        <w:numPr>
          <w:ilvl w:val="0"/>
          <w:numId w:val="28"/>
        </w:numPr>
      </w:pPr>
      <w:r w:rsidRPr="00E9736B">
        <w:t>Biểu đồ ca sử dụng</w:t>
      </w:r>
    </w:p>
    <w:p w:rsidR="00C57F9C" w:rsidRPr="00E9736B" w:rsidRDefault="00662FDE" w:rsidP="00D0348B">
      <w:pPr>
        <w:keepNext/>
        <w:spacing w:before="120" w:after="120"/>
        <w:ind w:firstLine="0"/>
        <w:rPr>
          <w:szCs w:val="28"/>
        </w:rPr>
      </w:pPr>
      <w:r w:rsidRPr="00E9736B">
        <w:rPr>
          <w:noProof/>
          <w:szCs w:val="28"/>
        </w:rPr>
        <mc:AlternateContent>
          <mc:Choice Requires="wpc">
            <w:drawing>
              <wp:inline distT="0" distB="0" distL="0" distR="0" wp14:anchorId="67E31856" wp14:editId="0E2992AE">
                <wp:extent cx="5486400" cy="2514600"/>
                <wp:effectExtent l="0" t="0" r="0"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Picture 34"/>
                          <pic:cNvPicPr>
                            <a:picLocks noChangeAspect="1"/>
                          </pic:cNvPicPr>
                        </pic:nvPicPr>
                        <pic:blipFill>
                          <a:blip r:embed="rId47"/>
                          <a:stretch>
                            <a:fillRect/>
                          </a:stretch>
                        </pic:blipFill>
                        <pic:spPr>
                          <a:xfrm>
                            <a:off x="0" y="0"/>
                            <a:ext cx="5426481" cy="2505074"/>
                          </a:xfrm>
                          <a:prstGeom prst="rect">
                            <a:avLst/>
                          </a:prstGeom>
                        </pic:spPr>
                      </pic:pic>
                    </wpc:wpc>
                  </a:graphicData>
                </a:graphic>
              </wp:inline>
            </w:drawing>
          </mc:Choice>
          <mc:Fallback>
            <w:pict>
              <v:group w14:anchorId="4038D358" id="Canvas 55" o:spid="_x0000_s1026" editas="canvas" style="width:6in;height:198pt;mso-position-horizontal-relative:char;mso-position-vertical-relative:line" coordsize="54864,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">
                <v:shape id="_x0000_s1027" type="#_x0000_t75" style="position:absolute;width:54864;height:25146;visibility:visible;mso-wrap-style:square">
                  <v:fill o:detectmouseclick="t"/>
                  <v:path o:connecttype="none"/>
                </v:shape>
                <v:shape id="Picture 34" o:spid="_x0000_s1028" type="#_x0000_t75" style="position:absolute;width:54264;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">
                  <v:imagedata r:id="rId48" o:title=""/>
                  <v:path arrowok="t"/>
                </v:shape>
                <w10:anchorlock/>
              </v:group>
            </w:pict>
          </mc:Fallback>
        </mc:AlternateContent>
      </w:r>
    </w:p>
    <w:p w:rsidR="00011161" w:rsidRPr="00E9736B" w:rsidRDefault="00C57F9C" w:rsidP="00D0348B">
      <w:pPr>
        <w:pStyle w:val="Captions"/>
        <w:spacing w:before="120" w:after="120" w:line="360" w:lineRule="auto"/>
      </w:pPr>
      <w:bookmarkStart w:id="221" w:name="_Toc513686629"/>
      <w:r w:rsidRPr="00E9736B">
        <w:t xml:space="preserve">Hình </w:t>
      </w:r>
      <w:fldSimple w:instr=" STYLEREF 1 \s ">
        <w:r w:rsidR="00244011">
          <w:rPr>
            <w:noProof/>
          </w:rPr>
          <w:t>3</w:t>
        </w:r>
      </w:fldSimple>
      <w:r w:rsidR="000F4B69">
        <w:t>.</w:t>
      </w:r>
      <w:fldSimple w:instr=" SEQ Hình \* ARABIC \s 1 ">
        <w:r w:rsidR="00244011">
          <w:rPr>
            <w:noProof/>
          </w:rPr>
          <w:t>8</w:t>
        </w:r>
      </w:fldSimple>
      <w:r w:rsidRPr="00E9736B">
        <w:t>: Biểu đồ ca sử dụng “Kiểm soát nội dung”</w:t>
      </w:r>
      <w:bookmarkEnd w:id="221"/>
    </w:p>
    <w:p w:rsidR="00454F6B" w:rsidRDefault="00396ED2" w:rsidP="00D0348B">
      <w:pPr>
        <w:pStyle w:val="ListParagraph"/>
        <w:numPr>
          <w:ilvl w:val="0"/>
          <w:numId w:val="28"/>
        </w:numPr>
      </w:pPr>
      <w:r w:rsidRPr="00E9736B">
        <w:t>Đặc tả ca sử dụng</w:t>
      </w:r>
    </w:p>
    <w:tbl>
      <w:tblPr>
        <w:tblStyle w:val="TableGrid"/>
        <w:tblW w:w="0" w:type="auto"/>
        <w:tblLook w:val="04A0" w:firstRow="1" w:lastRow="0" w:firstColumn="1" w:lastColumn="0" w:noHBand="0" w:noVBand="1"/>
      </w:tblPr>
      <w:tblGrid>
        <w:gridCol w:w="3415"/>
        <w:gridCol w:w="3960"/>
        <w:gridCol w:w="1403"/>
      </w:tblGrid>
      <w:tr w:rsidR="00696D4D" w:rsidTr="00484C9E">
        <w:tc>
          <w:tcPr>
            <w:tcW w:w="8778" w:type="dxa"/>
            <w:gridSpan w:val="3"/>
          </w:tcPr>
          <w:p w:rsidR="00696D4D" w:rsidRDefault="00696D4D" w:rsidP="006A35AC">
            <w:pPr>
              <w:ind w:firstLine="0"/>
            </w:pPr>
            <w:r>
              <w:t xml:space="preserve">UC: </w:t>
            </w:r>
            <w:r w:rsidR="006A35AC">
              <w:t>Cập nhật trạng thái</w:t>
            </w:r>
            <w:r w:rsidRPr="00E9736B">
              <w:t xml:space="preserve"> </w:t>
            </w:r>
            <w:r>
              <w:t>hiển thị câu hỏi</w:t>
            </w:r>
          </w:p>
        </w:tc>
      </w:tr>
      <w:tr w:rsidR="00696D4D" w:rsidTr="00484C9E">
        <w:tc>
          <w:tcPr>
            <w:tcW w:w="8778" w:type="dxa"/>
            <w:gridSpan w:val="3"/>
          </w:tcPr>
          <w:p w:rsidR="00696D4D" w:rsidRDefault="00696D4D" w:rsidP="00493085">
            <w:pPr>
              <w:ind w:firstLine="0"/>
            </w:pPr>
            <w:r>
              <w:t xml:space="preserve">Tác nhân: </w:t>
            </w:r>
            <w:r w:rsidR="00493085">
              <w:t>Kiểm soát viên</w:t>
            </w:r>
            <w:r>
              <w:t>.</w:t>
            </w:r>
          </w:p>
        </w:tc>
      </w:tr>
      <w:tr w:rsidR="00696D4D" w:rsidRPr="00FC4E40" w:rsidTr="00484C9E">
        <w:tc>
          <w:tcPr>
            <w:tcW w:w="3415" w:type="dxa"/>
          </w:tcPr>
          <w:p w:rsidR="00696D4D" w:rsidRPr="00FC4E40" w:rsidRDefault="00696D4D" w:rsidP="00484C9E">
            <w:pPr>
              <w:ind w:firstLine="0"/>
              <w:rPr>
                <w:b/>
              </w:rPr>
            </w:pPr>
            <w:r w:rsidRPr="00FC4E40">
              <w:rPr>
                <w:b/>
              </w:rPr>
              <w:t>Hành động tác nhân</w:t>
            </w:r>
          </w:p>
        </w:tc>
        <w:tc>
          <w:tcPr>
            <w:tcW w:w="3960" w:type="dxa"/>
          </w:tcPr>
          <w:p w:rsidR="00696D4D" w:rsidRPr="00FC4E40" w:rsidRDefault="00696D4D" w:rsidP="00484C9E">
            <w:pPr>
              <w:ind w:firstLine="0"/>
              <w:rPr>
                <w:b/>
              </w:rPr>
            </w:pPr>
            <w:r w:rsidRPr="00FC4E40">
              <w:rPr>
                <w:b/>
              </w:rPr>
              <w:t>Phản ứng hệ thống</w:t>
            </w:r>
          </w:p>
        </w:tc>
        <w:tc>
          <w:tcPr>
            <w:tcW w:w="1403" w:type="dxa"/>
          </w:tcPr>
          <w:p w:rsidR="00696D4D" w:rsidRPr="00FC4E40" w:rsidRDefault="00696D4D" w:rsidP="00484C9E">
            <w:pPr>
              <w:ind w:firstLine="0"/>
              <w:rPr>
                <w:b/>
              </w:rPr>
            </w:pPr>
            <w:r w:rsidRPr="00FC4E40">
              <w:rPr>
                <w:b/>
              </w:rPr>
              <w:t>Dữ liệ</w:t>
            </w:r>
            <w:r>
              <w:rPr>
                <w:b/>
              </w:rPr>
              <w:t>u</w:t>
            </w:r>
          </w:p>
        </w:tc>
      </w:tr>
      <w:tr w:rsidR="00696D4D" w:rsidTr="00484C9E">
        <w:trPr>
          <w:trHeight w:val="1245"/>
        </w:trPr>
        <w:tc>
          <w:tcPr>
            <w:tcW w:w="3415" w:type="dxa"/>
          </w:tcPr>
          <w:p w:rsidR="00696D4D" w:rsidRDefault="00696D4D" w:rsidP="006A35AC">
            <w:pPr>
              <w:ind w:firstLine="0"/>
            </w:pPr>
            <w:r>
              <w:t>C</w:t>
            </w:r>
            <w:r w:rsidRPr="00E9736B">
              <w:t>họ</w:t>
            </w:r>
            <w:r>
              <w:t xml:space="preserve">n </w:t>
            </w:r>
            <w:r w:rsidR="006A35AC">
              <w:t>Cho phép hiển thị</w:t>
            </w:r>
          </w:p>
        </w:tc>
        <w:tc>
          <w:tcPr>
            <w:tcW w:w="3960" w:type="dxa"/>
          </w:tcPr>
          <w:p w:rsidR="00696D4D" w:rsidRDefault="00696D4D" w:rsidP="00484C9E">
            <w:pPr>
              <w:ind w:firstLine="0"/>
            </w:pPr>
            <w:r>
              <w:t>Hiển</w:t>
            </w:r>
            <w:r w:rsidRPr="00E9736B">
              <w:t xml:space="preserve"> thị thông báo xác nhận khóa</w:t>
            </w:r>
            <w:r>
              <w:t>.</w:t>
            </w:r>
          </w:p>
        </w:tc>
        <w:tc>
          <w:tcPr>
            <w:tcW w:w="1403" w:type="dxa"/>
          </w:tcPr>
          <w:p w:rsidR="00696D4D" w:rsidRDefault="00696D4D" w:rsidP="00484C9E">
            <w:pPr>
              <w:ind w:firstLine="0"/>
            </w:pPr>
          </w:p>
        </w:tc>
      </w:tr>
      <w:tr w:rsidR="00696D4D" w:rsidTr="00696D4D">
        <w:trPr>
          <w:trHeight w:val="885"/>
        </w:trPr>
        <w:tc>
          <w:tcPr>
            <w:tcW w:w="3415" w:type="dxa"/>
          </w:tcPr>
          <w:p w:rsidR="00696D4D" w:rsidRDefault="00696D4D" w:rsidP="00484C9E">
            <w:pPr>
              <w:ind w:firstLine="0"/>
            </w:pPr>
            <w:r>
              <w:t>C</w:t>
            </w:r>
            <w:r w:rsidRPr="00E9736B">
              <w:t>họn Đồng ý</w:t>
            </w:r>
            <w:r>
              <w:t>.</w:t>
            </w:r>
          </w:p>
        </w:tc>
        <w:tc>
          <w:tcPr>
            <w:tcW w:w="3960" w:type="dxa"/>
          </w:tcPr>
          <w:p w:rsidR="00696D4D" w:rsidRDefault="00696D4D" w:rsidP="00696D4D">
            <w:pPr>
              <w:ind w:firstLine="0"/>
            </w:pPr>
            <w:r>
              <w:t>K</w:t>
            </w:r>
            <w:r w:rsidRPr="00E9736B">
              <w:t>iểm tra thông tin yêu cầu khóa câu hỏi</w:t>
            </w:r>
            <w:r>
              <w:t>, ghi nhận</w:t>
            </w:r>
            <w:r w:rsidRPr="00E9736B">
              <w:t xml:space="preserve"> và </w:t>
            </w:r>
            <w:r>
              <w:t>hiển thị thông báo</w:t>
            </w:r>
            <w:r w:rsidRPr="00E9736B">
              <w:t xml:space="preserve"> khóa</w:t>
            </w:r>
            <w:r>
              <w:t xml:space="preserve"> thành công câu hỏi.</w:t>
            </w:r>
          </w:p>
        </w:tc>
        <w:tc>
          <w:tcPr>
            <w:tcW w:w="1403" w:type="dxa"/>
          </w:tcPr>
          <w:p w:rsidR="00696D4D" w:rsidRDefault="009378A3" w:rsidP="00484C9E">
            <w:pPr>
              <w:ind w:firstLine="0"/>
            </w:pPr>
            <w:r>
              <w:t>posts</w:t>
            </w:r>
            <w:r w:rsidR="00B934B5">
              <w:t>,</w:t>
            </w:r>
          </w:p>
          <w:p w:rsidR="00B934B5" w:rsidRDefault="009378A3" w:rsidP="00484C9E">
            <w:pPr>
              <w:ind w:firstLine="0"/>
            </w:pPr>
            <w:r>
              <w:t>user_logs</w:t>
            </w:r>
          </w:p>
        </w:tc>
      </w:tr>
    </w:tbl>
    <w:p w:rsidR="00454F6B" w:rsidRDefault="003D75C9" w:rsidP="00D0348B">
      <w:pPr>
        <w:pStyle w:val="Captions"/>
        <w:spacing w:before="120" w:after="120" w:line="360" w:lineRule="auto"/>
      </w:pPr>
      <w:bookmarkStart w:id="222" w:name="_Toc513686915"/>
      <w:r w:rsidRPr="00E9736B">
        <w:t xml:space="preserve">Bảng </w:t>
      </w:r>
      <w:fldSimple w:instr=" STYLEREF 1 \s ">
        <w:r w:rsidR="00244011">
          <w:rPr>
            <w:noProof/>
          </w:rPr>
          <w:t>3</w:t>
        </w:r>
      </w:fldSimple>
      <w:r w:rsidR="001D0C90">
        <w:t>.</w:t>
      </w:r>
      <w:fldSimple w:instr=" SEQ Bảng \* ARABIC \s 1 ">
        <w:r w:rsidR="00244011">
          <w:rPr>
            <w:noProof/>
          </w:rPr>
          <w:t>18</w:t>
        </w:r>
      </w:fldSimple>
      <w:r w:rsidRPr="00E9736B">
        <w:t>: UC</w:t>
      </w:r>
      <w:r w:rsidR="006A35AC">
        <w:t xml:space="preserve"> Cập nhật trạng thái hiển thị</w:t>
      </w:r>
      <w:r w:rsidRPr="00E9736B">
        <w:t xml:space="preserve"> câu hỏi</w:t>
      </w:r>
      <w:bookmarkEnd w:id="222"/>
    </w:p>
    <w:p w:rsidR="00897CEC" w:rsidRPr="00E9736B" w:rsidRDefault="00897CEC" w:rsidP="00D0348B">
      <w:pPr>
        <w:pStyle w:val="Heading4"/>
      </w:pPr>
      <w:bookmarkStart w:id="223" w:name="_Toc513687266"/>
      <w:r w:rsidRPr="00E9736B">
        <w:lastRenderedPageBreak/>
        <w:t>Kịch bản ca sử dụ</w:t>
      </w:r>
      <w:r w:rsidR="00645FAB" w:rsidRPr="00E9736B">
        <w:t xml:space="preserve">ng </w:t>
      </w:r>
      <w:r w:rsidR="00B71F1C" w:rsidRPr="00E9736B">
        <w:t>Xác</w:t>
      </w:r>
      <w:r w:rsidRPr="00E9736B">
        <w:t xml:space="preserve"> nhận chuyên gia</w:t>
      </w:r>
      <w:bookmarkEnd w:id="223"/>
    </w:p>
    <w:p w:rsidR="006A21B2" w:rsidRDefault="00396ED2" w:rsidP="00D0348B">
      <w:pPr>
        <w:pStyle w:val="ListParagraph"/>
        <w:numPr>
          <w:ilvl w:val="0"/>
          <w:numId w:val="29"/>
        </w:numPr>
      </w:pPr>
      <w:r w:rsidRPr="00E9736B">
        <w:t>Biểu đồ ca sử dụng</w:t>
      </w:r>
    </w:p>
    <w:p w:rsidR="0031135F" w:rsidRPr="00E9736B" w:rsidRDefault="0031135F" w:rsidP="0031135F">
      <w:pPr>
        <w:ind w:firstLine="0"/>
      </w:pPr>
      <w:r w:rsidRPr="00E9736B">
        <w:rPr>
          <w:noProof/>
        </w:rPr>
        <mc:AlternateContent>
          <mc:Choice Requires="wps">
            <w:drawing>
              <wp:anchor distT="0" distB="0" distL="114300" distR="114300" simplePos="0" relativeHeight="251726848" behindDoc="0" locked="0" layoutInCell="1" allowOverlap="1" wp14:anchorId="6896CC99" wp14:editId="7C3406A2">
                <wp:simplePos x="0" y="0"/>
                <wp:positionH relativeFrom="margin">
                  <wp:align>right</wp:align>
                </wp:positionH>
                <wp:positionV relativeFrom="paragraph">
                  <wp:posOffset>2474595</wp:posOffset>
                </wp:positionV>
                <wp:extent cx="5572125" cy="635"/>
                <wp:effectExtent l="0" t="0" r="9525" b="0"/>
                <wp:wrapTopAndBottom/>
                <wp:docPr id="39" name="Text Box 3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1D0C90" w:rsidRPr="005B4364" w:rsidRDefault="001D0C90" w:rsidP="00C57F9C">
                            <w:pPr>
                              <w:pStyle w:val="Captions"/>
                              <w:rPr>
                                <w:noProof/>
                              </w:rPr>
                            </w:pPr>
                            <w:bookmarkStart w:id="224" w:name="_Toc513686630"/>
                            <w:r>
                              <w:t xml:space="preserve">Hình </w:t>
                            </w:r>
                            <w:fldSimple w:instr=" STYLEREF 1 \s ">
                              <w:r>
                                <w:rPr>
                                  <w:noProof/>
                                </w:rPr>
                                <w:t>3</w:t>
                              </w:r>
                            </w:fldSimple>
                            <w:r>
                              <w:t>.</w:t>
                            </w:r>
                            <w:fldSimple w:instr=" SEQ Hình \* ARABIC \s 1 ">
                              <w:r>
                                <w:rPr>
                                  <w:noProof/>
                                </w:rPr>
                                <w:t>9</w:t>
                              </w:r>
                            </w:fldSimple>
                            <w:r>
                              <w:t>: Biểu đồ ca sử dụng “Quản lý yêu cầu xác nhận chuyên gia”</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6CC99" id="Text Box 39" o:spid="_x0000_s1032" type="#_x0000_t202" style="position:absolute;left:0;text-align:left;margin-left:387.55pt;margin-top:194.85pt;width:438.75pt;height:.05pt;z-index:251726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TpyMAIAAGY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" stroked="f">
                <v:textbox style="mso-fit-shape-to-text:t" inset="0,0,0,0">
                  <w:txbxContent>
                    <w:p w:rsidR="001D0C90" w:rsidRPr="005B4364" w:rsidRDefault="001D0C90" w:rsidP="00C57F9C">
                      <w:pPr>
                        <w:pStyle w:val="Captions"/>
                        <w:rPr>
                          <w:noProof/>
                        </w:rPr>
                      </w:pPr>
                      <w:bookmarkStart w:id="232" w:name="_Toc51368663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9</w:t>
                      </w:r>
                      <w:r>
                        <w:fldChar w:fldCharType="end"/>
                      </w:r>
                      <w:r>
                        <w:t>: Biểu đồ ca sử dụng “Quản lý yêu cầu xác nhận chuyên gia”</w:t>
                      </w:r>
                      <w:bookmarkEnd w:id="232"/>
                    </w:p>
                  </w:txbxContent>
                </v:textbox>
                <w10:wrap type="topAndBottom" anchorx="margin"/>
              </v:shape>
            </w:pict>
          </mc:Fallback>
        </mc:AlternateContent>
      </w:r>
      <w:r>
        <w:rPr>
          <w:noProof/>
        </w:rPr>
        <mc:AlternateContent>
          <mc:Choice Requires="wpc">
            <w:drawing>
              <wp:inline distT="0" distB="0" distL="0" distR="0">
                <wp:extent cx="5486400" cy="2314575"/>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Picture 187"/>
                          <pic:cNvPicPr>
                            <a:picLocks noChangeAspect="1"/>
                          </pic:cNvPicPr>
                        </pic:nvPicPr>
                        <pic:blipFill>
                          <a:blip r:embed="rId49"/>
                          <a:stretch>
                            <a:fillRect/>
                          </a:stretch>
                        </pic:blipFill>
                        <pic:spPr>
                          <a:xfrm>
                            <a:off x="0" y="0"/>
                            <a:ext cx="5486400" cy="2209705"/>
                          </a:xfrm>
                          <a:prstGeom prst="rect">
                            <a:avLst/>
                          </a:prstGeom>
                        </pic:spPr>
                      </pic:pic>
                    </wpc:wpc>
                  </a:graphicData>
                </a:graphic>
              </wp:inline>
            </w:drawing>
          </mc:Choice>
          <mc:Fallback>
            <w:pict>
              <v:group w14:anchorId="4D7D31D3" id="Canvas 185" o:spid="_x0000_s1026" editas="canvas" style="width:6in;height:182.25pt;mso-position-horizontal-relative:char;mso-position-vertical-relative:line" coordsize="54864,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">
                <v:shape id="_x0000_s1027" type="#_x0000_t75" style="position:absolute;width:54864;height:23145;visibility:visible;mso-wrap-style:square">
                  <v:fill o:detectmouseclick="t"/>
                  <v:path o:connecttype="none"/>
                </v:shape>
                <v:shape id="Picture 187" o:spid="_x0000_s1028" type="#_x0000_t75" style="position:absolute;width:54864;height:22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OCHzCAAAA3AAAAA8AAABkcnMvZG93bnJldi54bWxET01rwkAQvRf8D8sIvdVNAm01uooEhCLt&#10;odGDxyE7ZoPZ2ZBdY/rvXUHobR7vc1ab0bZioN43jhWkswQEceV0w7WC42H3NgfhA7LG1jEp+CMP&#10;m/XkZYW5djf+paEMtYgh7HNUYELocil9Zciin7mOOHJn11sMEfa11D3eYrhtZZYkH9Jiw7HBYEeF&#10;oepSXq0Cnb1nl+/Fj7nui1NRDl3qhjJV6nU6bpcgAo3hX/x0f+k4f/4Jj2fiB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Tgh8wgAAANwAAAAPAAAAAAAAAAAAAAAAAJ8C&#10;AABkcnMvZG93bnJldi54bWxQSwUGAAAAAAQABAD3AAAAjgMAAAAA&#10;">
                  <v:imagedata r:id="rId52" o:title=""/>
                  <v:path arrowok="t"/>
                </v:shape>
                <w10:anchorlock/>
              </v:group>
            </w:pict>
          </mc:Fallback>
        </mc:AlternateContent>
      </w:r>
    </w:p>
    <w:p w:rsidR="006A21B2" w:rsidRDefault="00396ED2" w:rsidP="00D0348B">
      <w:pPr>
        <w:pStyle w:val="ListParagraph"/>
        <w:numPr>
          <w:ilvl w:val="0"/>
          <w:numId w:val="29"/>
        </w:numPr>
      </w:pPr>
      <w:r w:rsidRPr="00E9736B">
        <w:t>Đặc tả ca sử dụng</w:t>
      </w:r>
    </w:p>
    <w:tbl>
      <w:tblPr>
        <w:tblStyle w:val="TableGrid"/>
        <w:tblW w:w="0" w:type="auto"/>
        <w:tblLook w:val="04A0" w:firstRow="1" w:lastRow="0" w:firstColumn="1" w:lastColumn="0" w:noHBand="0" w:noVBand="1"/>
      </w:tblPr>
      <w:tblGrid>
        <w:gridCol w:w="3045"/>
        <w:gridCol w:w="3506"/>
        <w:gridCol w:w="2510"/>
      </w:tblGrid>
      <w:tr w:rsidR="00A535F4" w:rsidTr="00484C9E">
        <w:tc>
          <w:tcPr>
            <w:tcW w:w="8778" w:type="dxa"/>
            <w:gridSpan w:val="3"/>
          </w:tcPr>
          <w:p w:rsidR="00A535F4" w:rsidRDefault="00A535F4" w:rsidP="00484C9E">
            <w:pPr>
              <w:ind w:firstLine="0"/>
            </w:pPr>
            <w:r>
              <w:t xml:space="preserve">UC: </w:t>
            </w:r>
            <w:r w:rsidRPr="00E9736B">
              <w:t>Ứng tuyển chuyên gia</w:t>
            </w:r>
            <w:r>
              <w:t>.</w:t>
            </w:r>
          </w:p>
        </w:tc>
      </w:tr>
      <w:tr w:rsidR="00A535F4" w:rsidTr="00484C9E">
        <w:tc>
          <w:tcPr>
            <w:tcW w:w="8778" w:type="dxa"/>
            <w:gridSpan w:val="3"/>
          </w:tcPr>
          <w:p w:rsidR="00A535F4" w:rsidRDefault="00A535F4" w:rsidP="00484C9E">
            <w:pPr>
              <w:ind w:firstLine="0"/>
            </w:pPr>
            <w:r>
              <w:t>Tác nhân: Thành viên.</w:t>
            </w:r>
          </w:p>
        </w:tc>
      </w:tr>
      <w:tr w:rsidR="00A535F4" w:rsidRPr="00FC4E40" w:rsidTr="00484C9E">
        <w:tc>
          <w:tcPr>
            <w:tcW w:w="3415" w:type="dxa"/>
          </w:tcPr>
          <w:p w:rsidR="00A535F4" w:rsidRPr="00FC4E40" w:rsidRDefault="00A535F4" w:rsidP="00484C9E">
            <w:pPr>
              <w:ind w:firstLine="0"/>
              <w:rPr>
                <w:b/>
              </w:rPr>
            </w:pPr>
            <w:r w:rsidRPr="00FC4E40">
              <w:rPr>
                <w:b/>
              </w:rPr>
              <w:t>Hành động tác nhân</w:t>
            </w:r>
          </w:p>
        </w:tc>
        <w:tc>
          <w:tcPr>
            <w:tcW w:w="3960" w:type="dxa"/>
          </w:tcPr>
          <w:p w:rsidR="00A535F4" w:rsidRPr="00FC4E40" w:rsidRDefault="00A535F4" w:rsidP="00484C9E">
            <w:pPr>
              <w:ind w:firstLine="0"/>
              <w:rPr>
                <w:b/>
              </w:rPr>
            </w:pPr>
            <w:r w:rsidRPr="00FC4E40">
              <w:rPr>
                <w:b/>
              </w:rPr>
              <w:t>Phản ứng hệ thống</w:t>
            </w:r>
          </w:p>
        </w:tc>
        <w:tc>
          <w:tcPr>
            <w:tcW w:w="1403" w:type="dxa"/>
          </w:tcPr>
          <w:p w:rsidR="00A535F4" w:rsidRPr="00FC4E40" w:rsidRDefault="00A535F4" w:rsidP="00484C9E">
            <w:pPr>
              <w:ind w:firstLine="0"/>
              <w:rPr>
                <w:b/>
              </w:rPr>
            </w:pPr>
            <w:r w:rsidRPr="00FC4E40">
              <w:rPr>
                <w:b/>
              </w:rPr>
              <w:t>Dữ liệ</w:t>
            </w:r>
            <w:r>
              <w:rPr>
                <w:b/>
              </w:rPr>
              <w:t>u</w:t>
            </w:r>
          </w:p>
        </w:tc>
      </w:tr>
      <w:tr w:rsidR="00A535F4" w:rsidTr="00484C9E">
        <w:trPr>
          <w:trHeight w:val="1245"/>
        </w:trPr>
        <w:tc>
          <w:tcPr>
            <w:tcW w:w="3415" w:type="dxa"/>
          </w:tcPr>
          <w:p w:rsidR="00A535F4" w:rsidRDefault="00A535F4" w:rsidP="00484C9E">
            <w:pPr>
              <w:ind w:firstLine="0"/>
            </w:pPr>
            <w:r>
              <w:t>C</w:t>
            </w:r>
            <w:r w:rsidRPr="00E9736B">
              <w:t>họ</w:t>
            </w:r>
            <w:r>
              <w:t xml:space="preserve">n </w:t>
            </w:r>
            <w:r w:rsidRPr="00E9736B">
              <w:t>Ứng tuyển chuyên gia</w:t>
            </w:r>
            <w:r>
              <w:t>.</w:t>
            </w:r>
          </w:p>
        </w:tc>
        <w:tc>
          <w:tcPr>
            <w:tcW w:w="3960" w:type="dxa"/>
          </w:tcPr>
          <w:p w:rsidR="00A535F4" w:rsidRDefault="00A535F4" w:rsidP="00A535F4">
            <w:pPr>
              <w:ind w:firstLine="0"/>
            </w:pPr>
            <w:r>
              <w:t>Hiển</w:t>
            </w:r>
            <w:r w:rsidRPr="00E9736B">
              <w:t xml:space="preserve"> thị giao diện yêu cầu Xác nhận yêu cầu ứng tuyển chuyên gia</w:t>
            </w:r>
            <w:r>
              <w:t>.</w:t>
            </w:r>
          </w:p>
        </w:tc>
        <w:tc>
          <w:tcPr>
            <w:tcW w:w="1403" w:type="dxa"/>
          </w:tcPr>
          <w:p w:rsidR="00A535F4" w:rsidRDefault="00A535F4" w:rsidP="00484C9E">
            <w:pPr>
              <w:ind w:firstLine="0"/>
            </w:pPr>
          </w:p>
        </w:tc>
      </w:tr>
      <w:tr w:rsidR="00A535F4" w:rsidTr="00484C9E">
        <w:trPr>
          <w:trHeight w:val="885"/>
        </w:trPr>
        <w:tc>
          <w:tcPr>
            <w:tcW w:w="3415" w:type="dxa"/>
          </w:tcPr>
          <w:p w:rsidR="00A535F4" w:rsidRDefault="00A535F4" w:rsidP="00484C9E">
            <w:pPr>
              <w:ind w:firstLine="0"/>
            </w:pPr>
            <w:r>
              <w:t>C</w:t>
            </w:r>
            <w:r w:rsidRPr="00E9736B">
              <w:t>họn</w:t>
            </w:r>
            <w:r>
              <w:t xml:space="preserve"> </w:t>
            </w:r>
            <w:r w:rsidRPr="00E9736B">
              <w:t>Đồng ý</w:t>
            </w:r>
            <w:r>
              <w:t>.</w:t>
            </w:r>
          </w:p>
        </w:tc>
        <w:tc>
          <w:tcPr>
            <w:tcW w:w="3960" w:type="dxa"/>
          </w:tcPr>
          <w:p w:rsidR="00A535F4" w:rsidRDefault="00A535F4" w:rsidP="00332985">
            <w:pPr>
              <w:ind w:firstLine="0"/>
            </w:pPr>
            <w:r>
              <w:t>K</w:t>
            </w:r>
            <w:r w:rsidRPr="00E9736B">
              <w:t xml:space="preserve">iểm tra </w:t>
            </w:r>
            <w:r w:rsidR="00332985" w:rsidRPr="00E9736B">
              <w:t>thông tin tài khoản ngườ</w:t>
            </w:r>
            <w:r w:rsidR="00332985">
              <w:t xml:space="preserve">i dùng, </w:t>
            </w:r>
            <w:r w:rsidR="00332985" w:rsidRPr="00E9736B">
              <w:t>ghi nhận</w:t>
            </w:r>
            <w:r w:rsidR="00332985">
              <w:t xml:space="preserve"> và</w:t>
            </w:r>
            <w:r w:rsidR="00332985" w:rsidRPr="00E9736B">
              <w:t xml:space="preserve"> hiển thị thông báo ghi nhận yêu cầu thành công.</w:t>
            </w:r>
          </w:p>
        </w:tc>
        <w:tc>
          <w:tcPr>
            <w:tcW w:w="1403" w:type="dxa"/>
          </w:tcPr>
          <w:p w:rsidR="00A535F4" w:rsidRDefault="009378A3" w:rsidP="00484C9E">
            <w:pPr>
              <w:ind w:firstLine="0"/>
            </w:pPr>
            <w:r>
              <w:t>users</w:t>
            </w:r>
            <w:r w:rsidR="00A5690B">
              <w:t>,</w:t>
            </w:r>
          </w:p>
          <w:p w:rsidR="00A5690B" w:rsidRDefault="00DC345F" w:rsidP="00484C9E">
            <w:pPr>
              <w:ind w:firstLine="0"/>
            </w:pPr>
            <w:r>
              <w:t>expert_registrations</w:t>
            </w:r>
            <w:r w:rsidR="00A5690B">
              <w:t>,</w:t>
            </w:r>
          </w:p>
          <w:p w:rsidR="00A5690B" w:rsidRDefault="00DC345F" w:rsidP="00484C9E">
            <w:pPr>
              <w:ind w:firstLine="0"/>
            </w:pPr>
            <w:r>
              <w:t>n</w:t>
            </w:r>
            <w:r w:rsidR="00A5690B">
              <w:t>otification</w:t>
            </w:r>
            <w:r>
              <w:t>s</w:t>
            </w:r>
          </w:p>
          <w:p w:rsidR="00A5690B" w:rsidRDefault="00DC345F" w:rsidP="00484C9E">
            <w:pPr>
              <w:ind w:firstLine="0"/>
            </w:pPr>
            <w:r>
              <w:t>user_logs</w:t>
            </w:r>
          </w:p>
        </w:tc>
      </w:tr>
    </w:tbl>
    <w:p w:rsidR="006A21B2" w:rsidRDefault="003D75C9" w:rsidP="00D0348B">
      <w:pPr>
        <w:pStyle w:val="Captions"/>
        <w:spacing w:before="120" w:after="120" w:line="360" w:lineRule="auto"/>
      </w:pPr>
      <w:bookmarkStart w:id="225" w:name="_Toc513686916"/>
      <w:r w:rsidRPr="00E9736B">
        <w:lastRenderedPageBreak/>
        <w:t xml:space="preserve">Bảng </w:t>
      </w:r>
      <w:fldSimple w:instr=" STYLEREF 1 \s ">
        <w:r w:rsidR="00244011">
          <w:rPr>
            <w:noProof/>
          </w:rPr>
          <w:t>3</w:t>
        </w:r>
      </w:fldSimple>
      <w:r w:rsidR="001D0C90">
        <w:t>.</w:t>
      </w:r>
      <w:fldSimple w:instr=" SEQ Bảng \* ARABIC \s 1 ">
        <w:r w:rsidR="00244011">
          <w:rPr>
            <w:noProof/>
          </w:rPr>
          <w:t>19</w:t>
        </w:r>
      </w:fldSimple>
      <w:r w:rsidRPr="00E9736B">
        <w:t>: UC Ứng tuyển chuyên gia</w:t>
      </w:r>
      <w:bookmarkEnd w:id="225"/>
    </w:p>
    <w:tbl>
      <w:tblPr>
        <w:tblStyle w:val="TableGrid"/>
        <w:tblW w:w="0" w:type="auto"/>
        <w:tblLook w:val="04A0" w:firstRow="1" w:lastRow="0" w:firstColumn="1" w:lastColumn="0" w:noHBand="0" w:noVBand="1"/>
      </w:tblPr>
      <w:tblGrid>
        <w:gridCol w:w="3050"/>
        <w:gridCol w:w="3501"/>
        <w:gridCol w:w="2510"/>
      </w:tblGrid>
      <w:tr w:rsidR="00332985" w:rsidTr="00484C9E">
        <w:tc>
          <w:tcPr>
            <w:tcW w:w="8778" w:type="dxa"/>
            <w:gridSpan w:val="3"/>
          </w:tcPr>
          <w:p w:rsidR="00332985" w:rsidRDefault="00332985" w:rsidP="00484C9E">
            <w:pPr>
              <w:ind w:firstLine="0"/>
            </w:pPr>
            <w:r>
              <w:t xml:space="preserve">UC: </w:t>
            </w:r>
            <w:r w:rsidRPr="00E9736B">
              <w:t>Đánh giá hồ sơ chuyên gia</w:t>
            </w:r>
            <w:r>
              <w:t>.</w:t>
            </w:r>
          </w:p>
        </w:tc>
      </w:tr>
      <w:tr w:rsidR="00332985" w:rsidTr="00484C9E">
        <w:tc>
          <w:tcPr>
            <w:tcW w:w="8778" w:type="dxa"/>
            <w:gridSpan w:val="3"/>
          </w:tcPr>
          <w:p w:rsidR="00332985" w:rsidRDefault="00332985" w:rsidP="00332985">
            <w:pPr>
              <w:ind w:firstLine="0"/>
            </w:pPr>
            <w:r>
              <w:t>Tác nhân: Kiểm soát viên.</w:t>
            </w:r>
          </w:p>
        </w:tc>
      </w:tr>
      <w:tr w:rsidR="00332985" w:rsidRPr="00FC4E40" w:rsidTr="00484C9E">
        <w:tc>
          <w:tcPr>
            <w:tcW w:w="3415" w:type="dxa"/>
          </w:tcPr>
          <w:p w:rsidR="00332985" w:rsidRPr="00FC4E40" w:rsidRDefault="00332985" w:rsidP="00484C9E">
            <w:pPr>
              <w:ind w:firstLine="0"/>
              <w:rPr>
                <w:b/>
              </w:rPr>
            </w:pPr>
            <w:r w:rsidRPr="00FC4E40">
              <w:rPr>
                <w:b/>
              </w:rPr>
              <w:t>Hành động tác nhân</w:t>
            </w:r>
          </w:p>
        </w:tc>
        <w:tc>
          <w:tcPr>
            <w:tcW w:w="3960" w:type="dxa"/>
          </w:tcPr>
          <w:p w:rsidR="00332985" w:rsidRPr="00FC4E40" w:rsidRDefault="00332985" w:rsidP="00484C9E">
            <w:pPr>
              <w:ind w:firstLine="0"/>
              <w:rPr>
                <w:b/>
              </w:rPr>
            </w:pPr>
            <w:r w:rsidRPr="00FC4E40">
              <w:rPr>
                <w:b/>
              </w:rPr>
              <w:t>Phản ứng hệ thống</w:t>
            </w:r>
          </w:p>
        </w:tc>
        <w:tc>
          <w:tcPr>
            <w:tcW w:w="1403" w:type="dxa"/>
          </w:tcPr>
          <w:p w:rsidR="00332985" w:rsidRPr="00FC4E40" w:rsidRDefault="00332985" w:rsidP="00484C9E">
            <w:pPr>
              <w:ind w:firstLine="0"/>
              <w:rPr>
                <w:b/>
              </w:rPr>
            </w:pPr>
            <w:r w:rsidRPr="00FC4E40">
              <w:rPr>
                <w:b/>
              </w:rPr>
              <w:t>Dữ liệ</w:t>
            </w:r>
            <w:r>
              <w:rPr>
                <w:b/>
              </w:rPr>
              <w:t>u</w:t>
            </w:r>
          </w:p>
        </w:tc>
      </w:tr>
      <w:tr w:rsidR="00332985" w:rsidTr="00484C9E">
        <w:trPr>
          <w:trHeight w:val="1245"/>
        </w:trPr>
        <w:tc>
          <w:tcPr>
            <w:tcW w:w="3415" w:type="dxa"/>
          </w:tcPr>
          <w:p w:rsidR="00332985" w:rsidRDefault="00332985" w:rsidP="00484C9E">
            <w:pPr>
              <w:ind w:firstLine="0"/>
            </w:pPr>
            <w:r>
              <w:t>C</w:t>
            </w:r>
            <w:r w:rsidRPr="00E9736B">
              <w:t>họ</w:t>
            </w:r>
            <w:r>
              <w:t xml:space="preserve">n </w:t>
            </w:r>
            <w:r w:rsidRPr="00E9736B">
              <w:t>Xem một hồ sơ ứng tuyển chuyên gia trên giao diện Xác nhận chuyên gia</w:t>
            </w:r>
            <w:r>
              <w:t>.</w:t>
            </w:r>
          </w:p>
        </w:tc>
        <w:tc>
          <w:tcPr>
            <w:tcW w:w="3960" w:type="dxa"/>
          </w:tcPr>
          <w:p w:rsidR="00332985" w:rsidRDefault="00332985" w:rsidP="00484C9E">
            <w:pPr>
              <w:ind w:firstLine="0"/>
            </w:pPr>
            <w:r>
              <w:t>Hiển</w:t>
            </w:r>
            <w:r w:rsidRPr="00E9736B">
              <w:t xml:space="preserve"> thị giao diện </w:t>
            </w:r>
            <w:r>
              <w:t>T</w:t>
            </w:r>
            <w:r w:rsidRPr="00E9736B">
              <w:t>hông tin hồ sơ ứng tuyển</w:t>
            </w:r>
            <w:r>
              <w:t>.</w:t>
            </w:r>
          </w:p>
        </w:tc>
        <w:tc>
          <w:tcPr>
            <w:tcW w:w="1403" w:type="dxa"/>
          </w:tcPr>
          <w:p w:rsidR="00332985" w:rsidRDefault="00332985" w:rsidP="00484C9E">
            <w:pPr>
              <w:ind w:firstLine="0"/>
            </w:pPr>
          </w:p>
        </w:tc>
      </w:tr>
      <w:tr w:rsidR="00332985" w:rsidTr="00793D20">
        <w:trPr>
          <w:trHeight w:val="1326"/>
        </w:trPr>
        <w:tc>
          <w:tcPr>
            <w:tcW w:w="3415" w:type="dxa"/>
          </w:tcPr>
          <w:p w:rsidR="00332985" w:rsidRDefault="00332985" w:rsidP="00484C9E">
            <w:pPr>
              <w:ind w:firstLine="0"/>
            </w:pPr>
            <w:r>
              <w:t xml:space="preserve">Đánh </w:t>
            </w:r>
            <w:r w:rsidRPr="00E9736B">
              <w:t>giá hồ sơ và nhấn Gửi.</w:t>
            </w:r>
          </w:p>
        </w:tc>
        <w:tc>
          <w:tcPr>
            <w:tcW w:w="3960" w:type="dxa"/>
          </w:tcPr>
          <w:p w:rsidR="00332985" w:rsidRPr="00DC345F" w:rsidRDefault="00793D20" w:rsidP="00DC345F">
            <w:pPr>
              <w:pStyle w:val="Bang"/>
              <w:spacing w:before="120" w:after="120"/>
              <w:rPr>
                <w:rFonts w:cs="Times New Roman"/>
              </w:rPr>
            </w:pPr>
            <w:r>
              <w:rPr>
                <w:rFonts w:cs="Times New Roman"/>
              </w:rPr>
              <w:t>H</w:t>
            </w:r>
            <w:r w:rsidRPr="00E9736B">
              <w:rPr>
                <w:rFonts w:cs="Times New Roman"/>
              </w:rPr>
              <w:t>iển thị yêu cầu Xác nhận gửi đ</w:t>
            </w:r>
            <w:r w:rsidR="00DC345F">
              <w:rPr>
                <w:rFonts w:cs="Times New Roman"/>
              </w:rPr>
              <w:t>ánh giá hồ sơ.</w:t>
            </w:r>
          </w:p>
        </w:tc>
        <w:tc>
          <w:tcPr>
            <w:tcW w:w="1403" w:type="dxa"/>
          </w:tcPr>
          <w:p w:rsidR="00DC345F" w:rsidRDefault="00DC345F" w:rsidP="00DC345F">
            <w:pPr>
              <w:ind w:firstLine="0"/>
            </w:pPr>
            <w:r>
              <w:t>users,</w:t>
            </w:r>
          </w:p>
          <w:p w:rsidR="00DC345F" w:rsidRDefault="00DC345F" w:rsidP="00DC345F">
            <w:pPr>
              <w:ind w:firstLine="0"/>
            </w:pPr>
            <w:r>
              <w:t>expert_registrations,</w:t>
            </w:r>
          </w:p>
          <w:p w:rsidR="00DC345F" w:rsidRDefault="00DC345F" w:rsidP="00DC345F">
            <w:pPr>
              <w:ind w:firstLine="0"/>
            </w:pPr>
            <w:r>
              <w:t>notifications</w:t>
            </w:r>
          </w:p>
          <w:p w:rsidR="00332985" w:rsidRDefault="00DC345F" w:rsidP="00DC345F">
            <w:pPr>
              <w:ind w:firstLine="0"/>
            </w:pPr>
            <w:r>
              <w:t>user_logs</w:t>
            </w:r>
          </w:p>
        </w:tc>
      </w:tr>
      <w:tr w:rsidR="00793D20" w:rsidTr="00793D20">
        <w:trPr>
          <w:trHeight w:val="1146"/>
        </w:trPr>
        <w:tc>
          <w:tcPr>
            <w:tcW w:w="3415" w:type="dxa"/>
          </w:tcPr>
          <w:p w:rsidR="00793D20" w:rsidRDefault="00793D20" w:rsidP="00484C9E">
            <w:pPr>
              <w:ind w:firstLine="0"/>
            </w:pPr>
            <w:r>
              <w:t>C</w:t>
            </w:r>
            <w:r w:rsidRPr="00E9736B">
              <w:t>họn Đồng ý</w:t>
            </w:r>
          </w:p>
        </w:tc>
        <w:tc>
          <w:tcPr>
            <w:tcW w:w="3960" w:type="dxa"/>
          </w:tcPr>
          <w:p w:rsidR="00793D20" w:rsidRDefault="00793D20" w:rsidP="00793D20">
            <w:pPr>
              <w:pStyle w:val="Bang"/>
              <w:spacing w:before="120" w:after="120"/>
              <w:rPr>
                <w:rFonts w:cs="Times New Roman"/>
              </w:rPr>
            </w:pPr>
            <w:r>
              <w:rPr>
                <w:rFonts w:cs="Times New Roman"/>
              </w:rPr>
              <w:t>K</w:t>
            </w:r>
            <w:r w:rsidRPr="00E9736B">
              <w:rPr>
                <w:rFonts w:cs="Times New Roman"/>
              </w:rPr>
              <w:t>iểm tra thông tin đánh giá của kiểm soát viên</w:t>
            </w:r>
            <w:r>
              <w:rPr>
                <w:rFonts w:cs="Times New Roman"/>
              </w:rPr>
              <w:t xml:space="preserve">, ghi nhận và hiển thị </w:t>
            </w:r>
            <w:r w:rsidRPr="00E9736B">
              <w:rPr>
                <w:rFonts w:cs="Times New Roman"/>
              </w:rPr>
              <w:t>thông báo ghi nhận đánh giá hồ sơ ứng tuyển thành công</w:t>
            </w:r>
            <w:r>
              <w:rPr>
                <w:rFonts w:cs="Times New Roman"/>
              </w:rPr>
              <w:t>.</w:t>
            </w:r>
          </w:p>
          <w:p w:rsidR="00793D20" w:rsidRDefault="00793D20" w:rsidP="00793D20">
            <w:pPr>
              <w:pStyle w:val="Bang"/>
              <w:spacing w:before="120" w:after="120"/>
              <w:rPr>
                <w:rFonts w:cs="Times New Roman"/>
              </w:rPr>
            </w:pPr>
            <w:r>
              <w:rPr>
                <w:rFonts w:cs="Times New Roman"/>
              </w:rPr>
              <w:t>G</w:t>
            </w:r>
            <w:r w:rsidRPr="00E9736B">
              <w:rPr>
                <w:rFonts w:cs="Times New Roman"/>
              </w:rPr>
              <w:t>ửi thông báo kết quả đánh giá hồ sơ đến người ứng tuyển</w:t>
            </w:r>
            <w:r>
              <w:rPr>
                <w:rFonts w:cs="Times New Roman"/>
              </w:rPr>
              <w:t>.</w:t>
            </w:r>
          </w:p>
        </w:tc>
        <w:tc>
          <w:tcPr>
            <w:tcW w:w="1403" w:type="dxa"/>
          </w:tcPr>
          <w:p w:rsidR="00DC345F" w:rsidRDefault="00DC345F" w:rsidP="00DC345F">
            <w:pPr>
              <w:ind w:firstLine="0"/>
            </w:pPr>
            <w:r>
              <w:t>users,</w:t>
            </w:r>
          </w:p>
          <w:p w:rsidR="00DC345F" w:rsidRDefault="00DC345F" w:rsidP="00DC345F">
            <w:pPr>
              <w:ind w:firstLine="0"/>
            </w:pPr>
            <w:r>
              <w:t>expert_registrations,</w:t>
            </w:r>
          </w:p>
          <w:p w:rsidR="00DC345F" w:rsidRDefault="00DC345F" w:rsidP="00DC345F">
            <w:pPr>
              <w:ind w:firstLine="0"/>
            </w:pPr>
            <w:r>
              <w:t>notifications</w:t>
            </w:r>
          </w:p>
          <w:p w:rsidR="00793D20" w:rsidRDefault="00DC345F" w:rsidP="00DC345F">
            <w:pPr>
              <w:ind w:firstLine="0"/>
            </w:pPr>
            <w:r>
              <w:t>user_logs</w:t>
            </w:r>
          </w:p>
        </w:tc>
      </w:tr>
    </w:tbl>
    <w:p w:rsidR="00793D20" w:rsidRPr="00E9736B" w:rsidRDefault="003D75C9" w:rsidP="00582938">
      <w:pPr>
        <w:pStyle w:val="Captions"/>
        <w:spacing w:before="120" w:after="120" w:line="360" w:lineRule="auto"/>
      </w:pPr>
      <w:bookmarkStart w:id="226" w:name="_Toc513686917"/>
      <w:r w:rsidRPr="00E9736B">
        <w:t xml:space="preserve">Bảng </w:t>
      </w:r>
      <w:fldSimple w:instr=" STYLEREF 1 \s ">
        <w:r w:rsidR="00244011">
          <w:rPr>
            <w:noProof/>
          </w:rPr>
          <w:t>3</w:t>
        </w:r>
      </w:fldSimple>
      <w:r w:rsidR="001D0C90">
        <w:t>.</w:t>
      </w:r>
      <w:fldSimple w:instr=" SEQ Bảng \* ARABIC \s 1 ">
        <w:r w:rsidR="00244011">
          <w:rPr>
            <w:noProof/>
          </w:rPr>
          <w:t>20</w:t>
        </w:r>
      </w:fldSimple>
      <w:r w:rsidRPr="00E9736B">
        <w:t>: UC Đánh giá hồ sơ chuyên gia</w:t>
      </w:r>
      <w:bookmarkEnd w:id="226"/>
    </w:p>
    <w:tbl>
      <w:tblPr>
        <w:tblStyle w:val="TableGrid"/>
        <w:tblW w:w="0" w:type="auto"/>
        <w:tblLook w:val="04A0" w:firstRow="1" w:lastRow="0" w:firstColumn="1" w:lastColumn="0" w:noHBand="0" w:noVBand="1"/>
      </w:tblPr>
      <w:tblGrid>
        <w:gridCol w:w="3039"/>
        <w:gridCol w:w="3512"/>
        <w:gridCol w:w="2510"/>
      </w:tblGrid>
      <w:tr w:rsidR="00793D20" w:rsidTr="00484C9E">
        <w:tc>
          <w:tcPr>
            <w:tcW w:w="8778" w:type="dxa"/>
            <w:gridSpan w:val="3"/>
          </w:tcPr>
          <w:p w:rsidR="00793D20" w:rsidRDefault="00793D20" w:rsidP="00484C9E">
            <w:pPr>
              <w:ind w:firstLine="0"/>
            </w:pPr>
            <w:r>
              <w:lastRenderedPageBreak/>
              <w:t xml:space="preserve">UC: </w:t>
            </w:r>
            <w:r w:rsidRPr="00E9736B">
              <w:t>Kiểm tra năng lực</w:t>
            </w:r>
            <w:r>
              <w:t>.</w:t>
            </w:r>
          </w:p>
        </w:tc>
      </w:tr>
      <w:tr w:rsidR="00793D20" w:rsidTr="00484C9E">
        <w:tc>
          <w:tcPr>
            <w:tcW w:w="8778" w:type="dxa"/>
            <w:gridSpan w:val="3"/>
          </w:tcPr>
          <w:p w:rsidR="00793D20" w:rsidRDefault="00793D20" w:rsidP="00484C9E">
            <w:pPr>
              <w:ind w:firstLine="0"/>
            </w:pPr>
            <w:r>
              <w:t>Tác nhân: Kiểm soát viên.</w:t>
            </w:r>
          </w:p>
        </w:tc>
      </w:tr>
      <w:tr w:rsidR="00793D20" w:rsidRPr="00FC4E40" w:rsidTr="00484C9E">
        <w:tc>
          <w:tcPr>
            <w:tcW w:w="3415" w:type="dxa"/>
          </w:tcPr>
          <w:p w:rsidR="00793D20" w:rsidRPr="00FC4E40" w:rsidRDefault="00793D20" w:rsidP="00484C9E">
            <w:pPr>
              <w:ind w:firstLine="0"/>
              <w:rPr>
                <w:b/>
              </w:rPr>
            </w:pPr>
            <w:r w:rsidRPr="00FC4E40">
              <w:rPr>
                <w:b/>
              </w:rPr>
              <w:t>Hành động tác nhân</w:t>
            </w:r>
          </w:p>
        </w:tc>
        <w:tc>
          <w:tcPr>
            <w:tcW w:w="3960" w:type="dxa"/>
          </w:tcPr>
          <w:p w:rsidR="00793D20" w:rsidRPr="00FC4E40" w:rsidRDefault="00793D20" w:rsidP="00484C9E">
            <w:pPr>
              <w:ind w:firstLine="0"/>
              <w:rPr>
                <w:b/>
              </w:rPr>
            </w:pPr>
            <w:r w:rsidRPr="00FC4E40">
              <w:rPr>
                <w:b/>
              </w:rPr>
              <w:t>Phản ứng hệ thống</w:t>
            </w:r>
          </w:p>
        </w:tc>
        <w:tc>
          <w:tcPr>
            <w:tcW w:w="1403" w:type="dxa"/>
          </w:tcPr>
          <w:p w:rsidR="00793D20" w:rsidRPr="00FC4E40" w:rsidRDefault="00793D20" w:rsidP="00484C9E">
            <w:pPr>
              <w:ind w:firstLine="0"/>
              <w:rPr>
                <w:b/>
              </w:rPr>
            </w:pPr>
            <w:r w:rsidRPr="00FC4E40">
              <w:rPr>
                <w:b/>
              </w:rPr>
              <w:t>Dữ liệ</w:t>
            </w:r>
            <w:r>
              <w:rPr>
                <w:b/>
              </w:rPr>
              <w:t>u</w:t>
            </w:r>
          </w:p>
        </w:tc>
      </w:tr>
      <w:tr w:rsidR="00793D20" w:rsidTr="00484C9E">
        <w:trPr>
          <w:trHeight w:val="1245"/>
        </w:trPr>
        <w:tc>
          <w:tcPr>
            <w:tcW w:w="3415" w:type="dxa"/>
          </w:tcPr>
          <w:p w:rsidR="00793D20" w:rsidRDefault="00793D20" w:rsidP="00484C9E">
            <w:pPr>
              <w:ind w:firstLine="0"/>
            </w:pPr>
            <w:r>
              <w:t>C</w:t>
            </w:r>
            <w:r w:rsidRPr="00E9736B">
              <w:t>họ</w:t>
            </w:r>
            <w:r>
              <w:t xml:space="preserve">n </w:t>
            </w:r>
            <w:r w:rsidRPr="00E9736B">
              <w:t>Thông báo đánh giá hồ sơ đủ điều kiện trên giao diện Thông báo</w:t>
            </w:r>
            <w:r>
              <w:t>.</w:t>
            </w:r>
          </w:p>
        </w:tc>
        <w:tc>
          <w:tcPr>
            <w:tcW w:w="3960" w:type="dxa"/>
          </w:tcPr>
          <w:p w:rsidR="00793D20" w:rsidRDefault="00793D20" w:rsidP="00484C9E">
            <w:pPr>
              <w:ind w:firstLine="0"/>
            </w:pPr>
            <w:r>
              <w:t>Hiển</w:t>
            </w:r>
            <w:r w:rsidRPr="00E9736B">
              <w:t xml:space="preserve"> thị giao diện Kiểm tra năng lực chuyên gia</w:t>
            </w:r>
            <w:r>
              <w:t>.</w:t>
            </w:r>
          </w:p>
        </w:tc>
        <w:tc>
          <w:tcPr>
            <w:tcW w:w="1403" w:type="dxa"/>
          </w:tcPr>
          <w:p w:rsidR="00793D20" w:rsidRDefault="00793D20" w:rsidP="00484C9E">
            <w:pPr>
              <w:ind w:firstLine="0"/>
            </w:pPr>
          </w:p>
        </w:tc>
      </w:tr>
      <w:tr w:rsidR="00793D20" w:rsidTr="00484C9E">
        <w:trPr>
          <w:trHeight w:val="1326"/>
        </w:trPr>
        <w:tc>
          <w:tcPr>
            <w:tcW w:w="3415" w:type="dxa"/>
          </w:tcPr>
          <w:p w:rsidR="00793D20" w:rsidRDefault="00793D20" w:rsidP="00484C9E">
            <w:pPr>
              <w:ind w:firstLine="0"/>
            </w:pPr>
            <w:r>
              <w:t>Chọn</w:t>
            </w:r>
            <w:r w:rsidRPr="00E9736B">
              <w:t xml:space="preserve"> Bắt đầu kiểm tra.</w:t>
            </w:r>
          </w:p>
        </w:tc>
        <w:tc>
          <w:tcPr>
            <w:tcW w:w="3960" w:type="dxa"/>
          </w:tcPr>
          <w:p w:rsidR="00793D20" w:rsidRPr="006A35AC" w:rsidRDefault="00793D20" w:rsidP="006A35AC">
            <w:pPr>
              <w:pStyle w:val="Bang"/>
              <w:spacing w:before="120" w:after="120"/>
              <w:rPr>
                <w:rFonts w:cs="Times New Roman"/>
              </w:rPr>
            </w:pPr>
            <w:r>
              <w:rPr>
                <w:rFonts w:cs="Times New Roman"/>
              </w:rPr>
              <w:t>H</w:t>
            </w:r>
            <w:r w:rsidRPr="00E9736B">
              <w:rPr>
                <w:rFonts w:cs="Times New Roman"/>
              </w:rPr>
              <w:t>iển thị da</w:t>
            </w:r>
            <w:r w:rsidR="006A35AC">
              <w:rPr>
                <w:rFonts w:cs="Times New Roman"/>
              </w:rPr>
              <w:t>nh sách câu hỏi và câu trả lời.</w:t>
            </w:r>
          </w:p>
        </w:tc>
        <w:tc>
          <w:tcPr>
            <w:tcW w:w="1403" w:type="dxa"/>
          </w:tcPr>
          <w:p w:rsidR="00A5690B" w:rsidRDefault="00DC345F" w:rsidP="00484C9E">
            <w:pPr>
              <w:ind w:firstLine="0"/>
            </w:pPr>
            <w:r>
              <w:t>test_exams</w:t>
            </w:r>
          </w:p>
        </w:tc>
      </w:tr>
      <w:tr w:rsidR="00793D20" w:rsidTr="00484C9E">
        <w:trPr>
          <w:trHeight w:val="1146"/>
        </w:trPr>
        <w:tc>
          <w:tcPr>
            <w:tcW w:w="3415" w:type="dxa"/>
          </w:tcPr>
          <w:p w:rsidR="00793D20" w:rsidRDefault="00793D20" w:rsidP="00484C9E">
            <w:pPr>
              <w:ind w:firstLine="0"/>
            </w:pPr>
            <w:r>
              <w:t>L</w:t>
            </w:r>
            <w:r w:rsidRPr="00E9736B">
              <w:t>àm bài kiểm tra theo hướng dẫn của hệ thống và nhấn Nộp bài</w:t>
            </w:r>
            <w:r>
              <w:t>.</w:t>
            </w:r>
          </w:p>
        </w:tc>
        <w:tc>
          <w:tcPr>
            <w:tcW w:w="3960" w:type="dxa"/>
          </w:tcPr>
          <w:p w:rsidR="00793D20" w:rsidRDefault="00793D20" w:rsidP="00793D20">
            <w:pPr>
              <w:pStyle w:val="Bang"/>
              <w:spacing w:before="120" w:after="120"/>
              <w:rPr>
                <w:rFonts w:cs="Times New Roman"/>
              </w:rPr>
            </w:pPr>
            <w:r>
              <w:rPr>
                <w:rFonts w:cs="Times New Roman"/>
              </w:rPr>
              <w:t>K</w:t>
            </w:r>
            <w:r w:rsidRPr="00E9736B">
              <w:rPr>
                <w:rFonts w:cs="Times New Roman"/>
              </w:rPr>
              <w:t xml:space="preserve">iểm tra </w:t>
            </w:r>
            <w:r>
              <w:rPr>
                <w:rFonts w:cs="Times New Roman"/>
              </w:rPr>
              <w:t xml:space="preserve">kết quả bài kiểm tra năng lực, </w:t>
            </w:r>
            <w:r w:rsidRPr="00E9736B">
              <w:rPr>
                <w:rFonts w:cs="Times New Roman"/>
              </w:rPr>
              <w:t xml:space="preserve">ghi nhận </w:t>
            </w:r>
            <w:r>
              <w:rPr>
                <w:rFonts w:cs="Times New Roman"/>
              </w:rPr>
              <w:t>và gửi thông báo kết quả cuối cùng xét duyệt hồ sơ chuyên gia.</w:t>
            </w:r>
          </w:p>
        </w:tc>
        <w:tc>
          <w:tcPr>
            <w:tcW w:w="1403" w:type="dxa"/>
          </w:tcPr>
          <w:p w:rsidR="00A5690B" w:rsidRDefault="00DC345F" w:rsidP="00484C9E">
            <w:pPr>
              <w:ind w:firstLine="0"/>
            </w:pPr>
            <w:r>
              <w:t>test_exam</w:t>
            </w:r>
            <w:r w:rsidR="00A5690B">
              <w:t>,</w:t>
            </w:r>
          </w:p>
          <w:p w:rsidR="00A5690B" w:rsidRDefault="00DC345F" w:rsidP="00484C9E">
            <w:pPr>
              <w:ind w:firstLine="0"/>
            </w:pPr>
            <w:r>
              <w:t>test_answers</w:t>
            </w:r>
            <w:r w:rsidR="00A5690B">
              <w:t>,</w:t>
            </w:r>
          </w:p>
          <w:p w:rsidR="00793D20" w:rsidRDefault="00DC345F" w:rsidP="00484C9E">
            <w:pPr>
              <w:ind w:firstLine="0"/>
            </w:pPr>
            <w:r>
              <w:t>expert_registrations</w:t>
            </w:r>
            <w:r w:rsidR="00A5690B">
              <w:t>,</w:t>
            </w:r>
          </w:p>
          <w:p w:rsidR="00A5690B" w:rsidRDefault="00DC345F" w:rsidP="00484C9E">
            <w:pPr>
              <w:ind w:firstLine="0"/>
            </w:pPr>
            <w:r>
              <w:t>n</w:t>
            </w:r>
            <w:r w:rsidR="00A5690B">
              <w:t>otification</w:t>
            </w:r>
            <w:r>
              <w:t>s</w:t>
            </w:r>
            <w:r w:rsidR="00A5690B">
              <w:t>,</w:t>
            </w:r>
          </w:p>
          <w:p w:rsidR="00A5690B" w:rsidRDefault="00DC345F" w:rsidP="00484C9E">
            <w:pPr>
              <w:ind w:firstLine="0"/>
            </w:pPr>
            <w:r>
              <w:t>user_logs</w:t>
            </w:r>
          </w:p>
        </w:tc>
      </w:tr>
    </w:tbl>
    <w:p w:rsidR="009C57A0" w:rsidRPr="00E9736B" w:rsidRDefault="003D75C9" w:rsidP="00175171">
      <w:pPr>
        <w:pStyle w:val="Captions"/>
        <w:spacing w:before="120" w:after="120" w:line="360" w:lineRule="auto"/>
      </w:pPr>
      <w:bookmarkStart w:id="227" w:name="_Toc513686918"/>
      <w:r w:rsidRPr="00E9736B">
        <w:t xml:space="preserve">Bảng </w:t>
      </w:r>
      <w:fldSimple w:instr=" STYLEREF 1 \s ">
        <w:r w:rsidR="00244011">
          <w:rPr>
            <w:noProof/>
          </w:rPr>
          <w:t>3</w:t>
        </w:r>
      </w:fldSimple>
      <w:r w:rsidR="001D0C90">
        <w:t>.</w:t>
      </w:r>
      <w:fldSimple w:instr=" SEQ Bảng \* ARABIC \s 1 ">
        <w:r w:rsidR="00244011">
          <w:rPr>
            <w:noProof/>
          </w:rPr>
          <w:t>21</w:t>
        </w:r>
      </w:fldSimple>
      <w:r w:rsidRPr="00E9736B">
        <w:t>: UC Kiểm tra năng lực</w:t>
      </w:r>
      <w:bookmarkEnd w:id="227"/>
    </w:p>
    <w:p w:rsidR="00F01232" w:rsidRDefault="00F01232" w:rsidP="007D4457">
      <w:pPr>
        <w:pStyle w:val="Heading2"/>
      </w:pPr>
      <w:r>
        <w:br w:type="page"/>
      </w:r>
    </w:p>
    <w:p w:rsidR="00DB33AB" w:rsidRPr="00E9736B" w:rsidRDefault="009B25F0" w:rsidP="007D4457">
      <w:pPr>
        <w:pStyle w:val="Heading2"/>
      </w:pPr>
      <w:bookmarkStart w:id="228" w:name="_Toc513687267"/>
      <w:r w:rsidRPr="00E9736B">
        <w:lastRenderedPageBreak/>
        <w:t xml:space="preserve">Xây dựng </w:t>
      </w:r>
      <w:r w:rsidR="007D40F5" w:rsidRPr="00E9736B">
        <w:t>biểu đồ hoạt động(Activity Diagram)</w:t>
      </w:r>
      <w:bookmarkEnd w:id="228"/>
      <w:r w:rsidR="00DB33AB" w:rsidRPr="00E9736B">
        <w:t xml:space="preserve"> </w:t>
      </w:r>
    </w:p>
    <w:p w:rsidR="007D40F5" w:rsidRPr="00E9736B" w:rsidRDefault="00DB33AB" w:rsidP="00D0348B">
      <w:pPr>
        <w:pStyle w:val="Heading3"/>
      </w:pPr>
      <w:bookmarkStart w:id="229" w:name="_Toc513687268"/>
      <w:r w:rsidRPr="00E9736B">
        <w:t>Activity Đăng kí</w:t>
      </w:r>
      <w:bookmarkEnd w:id="229"/>
    </w:p>
    <w:bookmarkStart w:id="230" w:name="_Toc499068066"/>
    <w:bookmarkEnd w:id="230"/>
    <w:p w:rsidR="00503826" w:rsidRPr="00E9736B" w:rsidRDefault="000F1B59" w:rsidP="00D0348B">
      <w:pPr>
        <w:keepNext/>
        <w:spacing w:before="120" w:after="120"/>
        <w:ind w:firstLine="0"/>
        <w:rPr>
          <w:szCs w:val="28"/>
        </w:rPr>
      </w:pPr>
      <w:r w:rsidRPr="00E9736B">
        <w:rPr>
          <w:noProof/>
          <w:szCs w:val="28"/>
        </w:rPr>
        <mc:AlternateContent>
          <mc:Choice Requires="wpc">
            <w:drawing>
              <wp:inline distT="0" distB="0" distL="0" distR="0" wp14:anchorId="62CDD9A6" wp14:editId="0E238DA6">
                <wp:extent cx="5486400" cy="4125432"/>
                <wp:effectExtent l="0" t="0" r="0" b="889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 name="Picture 36"/>
                          <pic:cNvPicPr>
                            <a:picLocks noChangeAspect="1"/>
                          </pic:cNvPicPr>
                        </pic:nvPicPr>
                        <pic:blipFill>
                          <a:blip r:embed="rId53"/>
                          <a:stretch>
                            <a:fillRect/>
                          </a:stretch>
                        </pic:blipFill>
                        <pic:spPr>
                          <a:xfrm>
                            <a:off x="594980" y="0"/>
                            <a:ext cx="4227340" cy="4124960"/>
                          </a:xfrm>
                          <a:prstGeom prst="rect">
                            <a:avLst/>
                          </a:prstGeom>
                        </pic:spPr>
                      </pic:pic>
                    </wpc:wpc>
                  </a:graphicData>
                </a:graphic>
              </wp:inline>
            </w:drawing>
          </mc:Choice>
          <mc:Fallback>
            <w:pict>
              <v:group w14:anchorId="7BF0C480" id="Canvas 10" o:spid="_x0000_s1026" editas="canvas" style="width:6in;height:324.85pt;mso-position-horizontal-relative:char;mso-position-vertical-relative:line" coordsize="54864,41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">
                <v:shape id="_x0000_s1027" type="#_x0000_t75" style="position:absolute;width:54864;height:41249;visibility:visible;mso-wrap-style:square">
                  <v:fill o:detectmouseclick="t"/>
                  <v:path o:connecttype="none"/>
                </v:shape>
                <v:shape id="Picture 36" o:spid="_x0000_s1028" type="#_x0000_t75" style="position:absolute;left:5949;width:42274;height:4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">
                  <v:imagedata r:id="rId54" o:title=""/>
                  <v:path arrowok="t"/>
                </v:shape>
                <w10:anchorlock/>
              </v:group>
            </w:pict>
          </mc:Fallback>
        </mc:AlternateContent>
      </w:r>
    </w:p>
    <w:p w:rsidR="00F01232" w:rsidRDefault="00503826" w:rsidP="00D0348B">
      <w:pPr>
        <w:pStyle w:val="Captions"/>
        <w:spacing w:before="120" w:after="120" w:line="360" w:lineRule="auto"/>
      </w:pPr>
      <w:bookmarkStart w:id="231" w:name="_Toc513686631"/>
      <w:r w:rsidRPr="00E9736B">
        <w:t xml:space="preserve">Hình </w:t>
      </w:r>
      <w:fldSimple w:instr=" STYLEREF 1 \s ">
        <w:r w:rsidR="00244011">
          <w:rPr>
            <w:noProof/>
          </w:rPr>
          <w:t>3</w:t>
        </w:r>
      </w:fldSimple>
      <w:r w:rsidR="000F4B69">
        <w:t>.</w:t>
      </w:r>
      <w:fldSimple w:instr=" SEQ Hình \* ARABIC \s 1 ">
        <w:r w:rsidR="00244011">
          <w:rPr>
            <w:noProof/>
          </w:rPr>
          <w:t>10</w:t>
        </w:r>
      </w:fldSimple>
      <w:r w:rsidRPr="00E9736B">
        <w:t>: Activity Đăng k</w:t>
      </w:r>
      <w:r w:rsidR="00B53C8E">
        <w:t>í</w:t>
      </w:r>
      <w:bookmarkEnd w:id="231"/>
    </w:p>
    <w:p w:rsidR="00F01232" w:rsidRDefault="00F01232">
      <w:pPr>
        <w:suppressAutoHyphens w:val="0"/>
        <w:spacing w:before="0" w:after="0" w:line="259" w:lineRule="auto"/>
        <w:ind w:firstLine="0"/>
        <w:jc w:val="left"/>
        <w:rPr>
          <w:i/>
          <w:iCs/>
          <w:szCs w:val="28"/>
        </w:rPr>
      </w:pPr>
      <w:r>
        <w:br w:type="page"/>
      </w:r>
    </w:p>
    <w:p w:rsidR="00B53C8E" w:rsidRDefault="00B53C8E" w:rsidP="00D0348B">
      <w:pPr>
        <w:pStyle w:val="Captions"/>
        <w:spacing w:before="120" w:after="120" w:line="360" w:lineRule="auto"/>
      </w:pPr>
    </w:p>
    <w:p w:rsidR="003E77AF" w:rsidRPr="00E9736B" w:rsidRDefault="00E17217" w:rsidP="00D0348B">
      <w:pPr>
        <w:pStyle w:val="Heading3"/>
      </w:pPr>
      <w:bookmarkStart w:id="232" w:name="_Toc499068195"/>
      <w:bookmarkStart w:id="233" w:name="_Toc499068616"/>
      <w:bookmarkStart w:id="234" w:name="_Toc499068198"/>
      <w:bookmarkStart w:id="235" w:name="_Toc499068619"/>
      <w:bookmarkStart w:id="236" w:name="_Toc499068744"/>
      <w:bookmarkStart w:id="237" w:name="_Toc513687269"/>
      <w:bookmarkEnd w:id="232"/>
      <w:bookmarkEnd w:id="233"/>
      <w:bookmarkEnd w:id="234"/>
      <w:bookmarkEnd w:id="235"/>
      <w:bookmarkEnd w:id="236"/>
      <w:r w:rsidRPr="00E9736B">
        <w:t>Activity Đăng nhập</w:t>
      </w:r>
      <w:bookmarkEnd w:id="237"/>
    </w:p>
    <w:p w:rsidR="008D00D2" w:rsidRPr="00E9736B" w:rsidRDefault="000F1B59" w:rsidP="00D0348B">
      <w:pPr>
        <w:keepNext/>
        <w:spacing w:before="120" w:after="120"/>
        <w:ind w:firstLine="0"/>
        <w:rPr>
          <w:szCs w:val="28"/>
        </w:rPr>
      </w:pPr>
      <w:r w:rsidRPr="00E9736B">
        <w:rPr>
          <w:noProof/>
          <w:szCs w:val="28"/>
        </w:rPr>
        <mc:AlternateContent>
          <mc:Choice Requires="wpc">
            <w:drawing>
              <wp:inline distT="0" distB="0" distL="0" distR="0" wp14:anchorId="04FDD2B4" wp14:editId="1888FC1D">
                <wp:extent cx="5486400" cy="6162675"/>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 name="Picture 42"/>
                          <pic:cNvPicPr>
                            <a:picLocks noChangeAspect="1"/>
                          </pic:cNvPicPr>
                        </pic:nvPicPr>
                        <pic:blipFill>
                          <a:blip r:embed="rId55"/>
                          <a:stretch>
                            <a:fillRect/>
                          </a:stretch>
                        </pic:blipFill>
                        <pic:spPr>
                          <a:xfrm>
                            <a:off x="0" y="0"/>
                            <a:ext cx="5486400" cy="6124353"/>
                          </a:xfrm>
                          <a:prstGeom prst="rect">
                            <a:avLst/>
                          </a:prstGeom>
                        </pic:spPr>
                      </pic:pic>
                    </wpc:wpc>
                  </a:graphicData>
                </a:graphic>
              </wp:inline>
            </w:drawing>
          </mc:Choice>
          <mc:Fallback>
            <w:pict>
              <v:group w14:anchorId="3C8BCDF8" id="Canvas 12" o:spid="_x0000_s1026" editas="canvas" style="width:6in;height:485.25pt;mso-position-horizontal-relative:char;mso-position-vertical-relative:line" coordsize="54864,6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">
                <v:shape id="_x0000_s1027" type="#_x0000_t75" style="position:absolute;width:54864;height:61626;visibility:visible;mso-wrap-style:square">
                  <v:fill o:detectmouseclick="t"/>
                  <v:path o:connecttype="none"/>
                </v:shape>
                <v:shape id="Picture 42" o:spid="_x0000_s1028" type="#_x0000_t75" style="position:absolute;width:54864;height:6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">
                  <v:imagedata r:id="rId56" o:title=""/>
                  <v:path arrowok="t"/>
                </v:shape>
                <w10:anchorlock/>
              </v:group>
            </w:pict>
          </mc:Fallback>
        </mc:AlternateContent>
      </w:r>
    </w:p>
    <w:p w:rsidR="00B53C8E" w:rsidRDefault="008D00D2" w:rsidP="00B53C8E">
      <w:pPr>
        <w:pStyle w:val="Captions"/>
        <w:spacing w:before="120" w:after="120" w:line="360" w:lineRule="auto"/>
      </w:pPr>
      <w:bookmarkStart w:id="238" w:name="_Toc513686632"/>
      <w:r w:rsidRPr="00E9736B">
        <w:t xml:space="preserve">Hình </w:t>
      </w:r>
      <w:fldSimple w:instr=" STYLEREF 1 \s ">
        <w:r w:rsidR="00244011">
          <w:rPr>
            <w:noProof/>
          </w:rPr>
          <w:t>3</w:t>
        </w:r>
      </w:fldSimple>
      <w:r w:rsidR="000F4B69">
        <w:t>.</w:t>
      </w:r>
      <w:fldSimple w:instr=" SEQ Hình \* ARABIC \s 1 ">
        <w:r w:rsidR="00244011">
          <w:rPr>
            <w:noProof/>
          </w:rPr>
          <w:t>11</w:t>
        </w:r>
      </w:fldSimple>
      <w:r w:rsidRPr="00E9736B">
        <w:t>: Activity Đăng nhập</w:t>
      </w:r>
      <w:bookmarkEnd w:id="238"/>
    </w:p>
    <w:p w:rsidR="00B53C8E" w:rsidRDefault="00B53C8E" w:rsidP="00B53C8E">
      <w:pPr>
        <w:pStyle w:val="Captions"/>
        <w:spacing w:before="120" w:after="120" w:line="360" w:lineRule="auto"/>
        <w:jc w:val="both"/>
      </w:pPr>
      <w:r>
        <w:br w:type="page"/>
      </w:r>
    </w:p>
    <w:p w:rsidR="003E77AF" w:rsidRPr="00E9736B" w:rsidRDefault="00E17217" w:rsidP="00D0348B">
      <w:pPr>
        <w:pStyle w:val="Heading3"/>
      </w:pPr>
      <w:bookmarkStart w:id="239" w:name="_Toc513687270"/>
      <w:r w:rsidRPr="00E9736B">
        <w:lastRenderedPageBreak/>
        <w:t>Activity Tìm kiếm câu hỏ</w:t>
      </w:r>
      <w:r w:rsidR="003E77AF" w:rsidRPr="00E9736B">
        <w:t>i</w:t>
      </w:r>
      <w:bookmarkEnd w:id="239"/>
    </w:p>
    <w:p w:rsidR="008D00D2" w:rsidRPr="00E9736B" w:rsidRDefault="000F1B59" w:rsidP="00D0348B">
      <w:pPr>
        <w:keepNext/>
        <w:spacing w:before="120" w:after="120"/>
        <w:ind w:firstLine="0"/>
        <w:rPr>
          <w:szCs w:val="28"/>
        </w:rPr>
      </w:pPr>
      <w:r w:rsidRPr="00E9736B">
        <w:rPr>
          <w:i/>
          <w:noProof/>
          <w:szCs w:val="28"/>
        </w:rPr>
        <mc:AlternateContent>
          <mc:Choice Requires="wpc">
            <w:drawing>
              <wp:inline distT="0" distB="0" distL="0" distR="0" wp14:anchorId="5A3CAB44" wp14:editId="64833B86">
                <wp:extent cx="5486400" cy="3140206"/>
                <wp:effectExtent l="0" t="0" r="0" b="3175"/>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 name="Picture 47"/>
                          <pic:cNvPicPr>
                            <a:picLocks noChangeAspect="1"/>
                          </pic:cNvPicPr>
                        </pic:nvPicPr>
                        <pic:blipFill>
                          <a:blip r:embed="rId57"/>
                          <a:stretch>
                            <a:fillRect/>
                          </a:stretch>
                        </pic:blipFill>
                        <pic:spPr>
                          <a:xfrm>
                            <a:off x="1302256" y="20763"/>
                            <a:ext cx="3000540" cy="3104707"/>
                          </a:xfrm>
                          <a:prstGeom prst="rect">
                            <a:avLst/>
                          </a:prstGeom>
                        </pic:spPr>
                      </pic:pic>
                    </wpc:wpc>
                  </a:graphicData>
                </a:graphic>
              </wp:inline>
            </w:drawing>
          </mc:Choice>
          <mc:Fallback>
            <w:pict>
              <v:group w14:anchorId="0BF28166" id="Canvas 7" o:spid="_x0000_s1026" editas="canvas" style="width:6in;height:247.25pt;mso-position-horizontal-relative:char;mso-position-vertical-relative:line" coordsize="54864,31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">
                <v:shape id="_x0000_s1027" type="#_x0000_t75" style="position:absolute;width:54864;height:31400;visibility:visible;mso-wrap-style:square">
                  <v:fill o:detectmouseclick="t"/>
                  <v:path o:connecttype="none"/>
                </v:shape>
                <v:shape id="Picture 47" o:spid="_x0000_s1028" type="#_x0000_t75" style="position:absolute;left:13022;top:207;width:30005;height:31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">
                  <v:imagedata r:id="rId58" o:title=""/>
                  <v:path arrowok="t"/>
                </v:shape>
                <w10:anchorlock/>
              </v:group>
            </w:pict>
          </mc:Fallback>
        </mc:AlternateContent>
      </w:r>
    </w:p>
    <w:p w:rsidR="00B53C8E" w:rsidRDefault="008D00D2" w:rsidP="00B53C8E">
      <w:pPr>
        <w:pStyle w:val="Captions"/>
        <w:spacing w:before="120" w:after="120" w:line="360" w:lineRule="auto"/>
      </w:pPr>
      <w:bookmarkStart w:id="240" w:name="_Toc513686633"/>
      <w:r w:rsidRPr="00E9736B">
        <w:t xml:space="preserve">Hình </w:t>
      </w:r>
      <w:fldSimple w:instr=" STYLEREF 1 \s ">
        <w:r w:rsidR="00244011">
          <w:rPr>
            <w:noProof/>
          </w:rPr>
          <w:t>3</w:t>
        </w:r>
      </w:fldSimple>
      <w:r w:rsidR="000F4B69">
        <w:t>.</w:t>
      </w:r>
      <w:fldSimple w:instr=" SEQ Hình \* ARABIC \s 1 ">
        <w:r w:rsidR="00244011">
          <w:rPr>
            <w:noProof/>
          </w:rPr>
          <w:t>12</w:t>
        </w:r>
      </w:fldSimple>
      <w:r w:rsidRPr="00E9736B">
        <w:t>: Activity Tìm kiếm câu hỏi</w:t>
      </w:r>
      <w:bookmarkEnd w:id="240"/>
    </w:p>
    <w:p w:rsidR="003E77AF" w:rsidRPr="00E9736B" w:rsidRDefault="00E17217" w:rsidP="00D0348B">
      <w:pPr>
        <w:pStyle w:val="Heading3"/>
        <w:numPr>
          <w:ilvl w:val="2"/>
          <w:numId w:val="38"/>
        </w:numPr>
      </w:pPr>
      <w:bookmarkStart w:id="241" w:name="_Toc513687271"/>
      <w:r w:rsidRPr="00E9736B">
        <w:t xml:space="preserve">Activity Tìm kiếm </w:t>
      </w:r>
      <w:r w:rsidR="008B6E11" w:rsidRPr="00E9736B">
        <w:t>chuyên gia</w:t>
      </w:r>
      <w:bookmarkEnd w:id="241"/>
    </w:p>
    <w:p w:rsidR="00390695" w:rsidRPr="00E9736B" w:rsidRDefault="00B6219B" w:rsidP="00D0348B">
      <w:pPr>
        <w:keepNext/>
        <w:spacing w:before="120" w:after="120"/>
        <w:ind w:firstLine="0"/>
        <w:rPr>
          <w:szCs w:val="28"/>
        </w:rPr>
      </w:pPr>
      <w:r w:rsidRPr="00E9736B">
        <w:rPr>
          <w:noProof/>
          <w:szCs w:val="28"/>
        </w:rPr>
        <mc:AlternateContent>
          <mc:Choice Requires="wpc">
            <w:drawing>
              <wp:inline distT="0" distB="0" distL="0" distR="0" wp14:anchorId="198F6C22" wp14:editId="2E340FC5">
                <wp:extent cx="5486400" cy="4210492"/>
                <wp:effectExtent l="0" t="0" r="0"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 name="Picture 60"/>
                          <pic:cNvPicPr>
                            <a:picLocks noChangeAspect="1"/>
                          </pic:cNvPicPr>
                        </pic:nvPicPr>
                        <pic:blipFill>
                          <a:blip r:embed="rId59"/>
                          <a:stretch>
                            <a:fillRect/>
                          </a:stretch>
                        </pic:blipFill>
                        <pic:spPr>
                          <a:xfrm>
                            <a:off x="693683" y="0"/>
                            <a:ext cx="4112142" cy="4210050"/>
                          </a:xfrm>
                          <a:prstGeom prst="rect">
                            <a:avLst/>
                          </a:prstGeom>
                        </pic:spPr>
                      </pic:pic>
                    </wpc:wpc>
                  </a:graphicData>
                </a:graphic>
              </wp:inline>
            </w:drawing>
          </mc:Choice>
          <mc:Fallback>
            <w:pict>
              <v:group w14:anchorId="1C3416BC" id="Canvas 16" o:spid="_x0000_s1026" editas="canvas" style="width:6in;height:331.55pt;mso-position-horizontal-relative:char;mso-position-vertical-relative:line" coordsize="54864,4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">
                <v:shape id="_x0000_s1027" type="#_x0000_t75" style="position:absolute;width:54864;height:42100;visibility:visible;mso-wrap-style:square">
                  <v:fill o:detectmouseclick="t"/>
                  <v:path o:connecttype="none"/>
                </v:shape>
                <v:shape id="Picture 60" o:spid="_x0000_s1028" type="#_x0000_t75" style="position:absolute;left:6936;width:41122;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">
                  <v:imagedata r:id="rId60" o:title=""/>
                  <v:path arrowok="t"/>
                </v:shape>
                <w10:anchorlock/>
              </v:group>
            </w:pict>
          </mc:Fallback>
        </mc:AlternateContent>
      </w:r>
    </w:p>
    <w:p w:rsidR="00B53C8E" w:rsidRDefault="00390695" w:rsidP="00B53C8E">
      <w:pPr>
        <w:pStyle w:val="Captions"/>
        <w:spacing w:before="120" w:after="120" w:line="360" w:lineRule="auto"/>
      </w:pPr>
      <w:bookmarkStart w:id="242" w:name="_Toc513686634"/>
      <w:r w:rsidRPr="00E9736B">
        <w:t xml:space="preserve">Hình </w:t>
      </w:r>
      <w:fldSimple w:instr=" STYLEREF 1 \s ">
        <w:r w:rsidR="00244011">
          <w:rPr>
            <w:noProof/>
          </w:rPr>
          <w:t>3</w:t>
        </w:r>
      </w:fldSimple>
      <w:r w:rsidR="000F4B69">
        <w:t>.</w:t>
      </w:r>
      <w:fldSimple w:instr=" SEQ Hình \* ARABIC \s 1 ">
        <w:r w:rsidR="00244011">
          <w:rPr>
            <w:noProof/>
          </w:rPr>
          <w:t>13</w:t>
        </w:r>
      </w:fldSimple>
      <w:r w:rsidRPr="00E9736B">
        <w:t>: Activity Tìm kiếm chuyên gia</w:t>
      </w:r>
      <w:bookmarkEnd w:id="242"/>
    </w:p>
    <w:p w:rsidR="00F77C10" w:rsidRDefault="007E76C8" w:rsidP="00C3182D">
      <w:pPr>
        <w:pStyle w:val="Heading3"/>
      </w:pPr>
      <w:bookmarkStart w:id="243" w:name="_Toc513687272"/>
      <w:r w:rsidRPr="00C3182D">
        <w:lastRenderedPageBreak/>
        <w:t>Activity Hỏi đáp thu phí: Hỏi đáp nhanh</w:t>
      </w:r>
      <w:bookmarkEnd w:id="243"/>
    </w:p>
    <w:p w:rsidR="00C3182D" w:rsidRPr="00C3182D" w:rsidRDefault="00C3182D" w:rsidP="00C3182D">
      <w:pPr>
        <w:pStyle w:val="onvn"/>
        <w:ind w:firstLine="0"/>
      </w:pPr>
      <w:r>
        <w:rPr>
          <w:noProof/>
        </w:rPr>
        <mc:AlternateContent>
          <mc:Choice Requires="wpc">
            <w:drawing>
              <wp:inline distT="0" distB="0" distL="0" distR="0">
                <wp:extent cx="5486400" cy="7219315"/>
                <wp:effectExtent l="0" t="0" r="0" b="635"/>
                <wp:docPr id="140" name="Canvas 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Picture 56"/>
                          <pic:cNvPicPr>
                            <a:picLocks noChangeAspect="1"/>
                          </pic:cNvPicPr>
                        </pic:nvPicPr>
                        <pic:blipFill>
                          <a:blip r:embed="rId61"/>
                          <a:stretch>
                            <a:fillRect/>
                          </a:stretch>
                        </pic:blipFill>
                        <pic:spPr>
                          <a:xfrm>
                            <a:off x="0" y="0"/>
                            <a:ext cx="5486400" cy="7181631"/>
                          </a:xfrm>
                          <a:prstGeom prst="rect">
                            <a:avLst/>
                          </a:prstGeom>
                        </pic:spPr>
                      </pic:pic>
                    </wpc:wpc>
                  </a:graphicData>
                </a:graphic>
              </wp:inline>
            </w:drawing>
          </mc:Choice>
          <mc:Fallback>
            <w:pict>
              <v:group w14:anchorId="27E90FED" id="Canvas 140" o:spid="_x0000_s1026" editas="canvas" style="width:6in;height:568.45pt;mso-position-horizontal-relative:char;mso-position-vertical-relative:line" coordsize="54864,7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">
                <v:shape id="_x0000_s1027" type="#_x0000_t75" style="position:absolute;width:54864;height:72193;visibility:visible;mso-wrap-style:square">
                  <v:fill o:detectmouseclick="t"/>
                  <v:path o:connecttype="none"/>
                </v:shape>
                <v:shape id="Picture 56" o:spid="_x0000_s1028" type="#_x0000_t75" style="position:absolute;width:54864;height:7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">
                  <v:imagedata r:id="rId62" o:title=""/>
                  <v:path arrowok="t"/>
                </v:shape>
                <w10:anchorlock/>
              </v:group>
            </w:pict>
          </mc:Fallback>
        </mc:AlternateContent>
      </w:r>
    </w:p>
    <w:p w:rsidR="00B53C8E" w:rsidRDefault="00F77C10" w:rsidP="00B53C8E">
      <w:pPr>
        <w:pStyle w:val="Captions"/>
      </w:pPr>
      <w:bookmarkStart w:id="244" w:name="_Toc513686635"/>
      <w:r>
        <w:t xml:space="preserve">Hình </w:t>
      </w:r>
      <w:fldSimple w:instr=" STYLEREF 1 \s ">
        <w:r w:rsidR="00244011">
          <w:rPr>
            <w:noProof/>
          </w:rPr>
          <w:t>3</w:t>
        </w:r>
      </w:fldSimple>
      <w:r w:rsidR="000F4B69">
        <w:t>.</w:t>
      </w:r>
      <w:fldSimple w:instr=" SEQ Hình \* ARABIC \s 1 ">
        <w:r w:rsidR="00244011">
          <w:rPr>
            <w:noProof/>
          </w:rPr>
          <w:t>14</w:t>
        </w:r>
      </w:fldSimple>
      <w:r>
        <w:t>: Activity Hỏi đáp thu phí: Hỏi đáp nhanh</w:t>
      </w:r>
      <w:bookmarkEnd w:id="244"/>
    </w:p>
    <w:p w:rsidR="00B53C8E" w:rsidRDefault="00B53C8E" w:rsidP="00B53C8E">
      <w:pPr>
        <w:pStyle w:val="Captions"/>
        <w:jc w:val="both"/>
      </w:pPr>
      <w:r>
        <w:br w:type="page"/>
      </w:r>
    </w:p>
    <w:p w:rsidR="008B6E11" w:rsidRPr="00E9736B" w:rsidRDefault="008B6E11" w:rsidP="00D0348B">
      <w:pPr>
        <w:pStyle w:val="Heading3"/>
      </w:pPr>
      <w:bookmarkStart w:id="245" w:name="_Toc513687273"/>
      <w:r w:rsidRPr="00E9736B">
        <w:lastRenderedPageBreak/>
        <w:t xml:space="preserve">Activity </w:t>
      </w:r>
      <w:r w:rsidR="00E66422" w:rsidRPr="00E9736B">
        <w:t>Hỏi đáp</w:t>
      </w:r>
      <w:r w:rsidR="007E76C8">
        <w:t xml:space="preserve"> thu phí: Hỏi đáp</w:t>
      </w:r>
      <w:r w:rsidR="00E66422" w:rsidRPr="00E9736B">
        <w:t xml:space="preserve"> </w:t>
      </w:r>
      <w:r w:rsidR="007E76C8">
        <w:t>trực tiếp</w:t>
      </w:r>
      <w:bookmarkEnd w:id="245"/>
    </w:p>
    <w:p w:rsidR="00390695" w:rsidRPr="00E9736B" w:rsidRDefault="00E66422" w:rsidP="00D0348B">
      <w:pPr>
        <w:keepNext/>
        <w:spacing w:before="120" w:after="120"/>
        <w:ind w:firstLine="0"/>
        <w:rPr>
          <w:szCs w:val="28"/>
        </w:rPr>
      </w:pPr>
      <w:r w:rsidRPr="00E9736B">
        <w:rPr>
          <w:noProof/>
          <w:szCs w:val="28"/>
        </w:rPr>
        <mc:AlternateContent>
          <mc:Choice Requires="wpc">
            <w:drawing>
              <wp:inline distT="0" distB="0" distL="0" distR="0" wp14:anchorId="302AC432" wp14:editId="73B57A51">
                <wp:extent cx="5486400" cy="6745184"/>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Picture 63"/>
                          <pic:cNvPicPr>
                            <a:picLocks noChangeAspect="1"/>
                          </pic:cNvPicPr>
                        </pic:nvPicPr>
                        <pic:blipFill>
                          <a:blip r:embed="rId63"/>
                          <a:stretch>
                            <a:fillRect/>
                          </a:stretch>
                        </pic:blipFill>
                        <pic:spPr>
                          <a:xfrm>
                            <a:off x="0" y="71038"/>
                            <a:ext cx="5486400" cy="6673932"/>
                          </a:xfrm>
                          <a:prstGeom prst="rect">
                            <a:avLst/>
                          </a:prstGeom>
                        </pic:spPr>
                      </pic:pic>
                    </wpc:wpc>
                  </a:graphicData>
                </a:graphic>
              </wp:inline>
            </w:drawing>
          </mc:Choice>
          <mc:Fallback>
            <w:pict>
              <v:group w14:anchorId="78A257AA" id="Canvas 50" o:spid="_x0000_s1026" editas="canvas" style="width:6in;height:531.1pt;mso-position-horizontal-relative:char;mso-position-vertical-relative:line" coordsize="54864,67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">
                <v:shape id="_x0000_s1027" type="#_x0000_t75" style="position:absolute;width:54864;height:67449;visibility:visible;mso-wrap-style:square">
                  <v:fill o:detectmouseclick="t"/>
                  <v:path o:connecttype="none"/>
                </v:shape>
                <v:shape id="Picture 63" o:spid="_x0000_s1028" type="#_x0000_t75" style="position:absolute;top:710;width:54864;height:6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">
                  <v:imagedata r:id="rId64" o:title=""/>
                  <v:path arrowok="t"/>
                </v:shape>
                <w10:anchorlock/>
              </v:group>
            </w:pict>
          </mc:Fallback>
        </mc:AlternateContent>
      </w:r>
    </w:p>
    <w:p w:rsidR="00293FAD" w:rsidRDefault="00390695" w:rsidP="00D0348B">
      <w:pPr>
        <w:pStyle w:val="Captions"/>
        <w:spacing w:before="120" w:after="120" w:line="360" w:lineRule="auto"/>
      </w:pPr>
      <w:bookmarkStart w:id="246" w:name="_Toc513686636"/>
      <w:r w:rsidRPr="00E9736B">
        <w:t xml:space="preserve">Hình </w:t>
      </w:r>
      <w:fldSimple w:instr=" STYLEREF 1 \s ">
        <w:r w:rsidR="00244011">
          <w:rPr>
            <w:noProof/>
          </w:rPr>
          <w:t>3</w:t>
        </w:r>
      </w:fldSimple>
      <w:r w:rsidR="000F4B69">
        <w:t>.</w:t>
      </w:r>
      <w:fldSimple w:instr=" SEQ Hình \* ARABIC \s 1 ">
        <w:r w:rsidR="00244011">
          <w:rPr>
            <w:noProof/>
          </w:rPr>
          <w:t>15</w:t>
        </w:r>
      </w:fldSimple>
      <w:r w:rsidRPr="00E9736B">
        <w:t>: Activity Hỏi đáp thu phí</w:t>
      </w:r>
      <w:r w:rsidR="00F77C10">
        <w:t>: Hỏi đáp trực tiếp</w:t>
      </w:r>
      <w:bookmarkEnd w:id="246"/>
    </w:p>
    <w:p w:rsidR="00293FAD" w:rsidRDefault="00293FAD" w:rsidP="00293FAD">
      <w:pPr>
        <w:pStyle w:val="Captions"/>
        <w:spacing w:before="120" w:after="120" w:line="360" w:lineRule="auto"/>
        <w:jc w:val="both"/>
      </w:pPr>
      <w:r>
        <w:br w:type="page"/>
      </w:r>
    </w:p>
    <w:p w:rsidR="000A2F65" w:rsidRPr="00E9736B" w:rsidRDefault="006D35E6" w:rsidP="00D0348B">
      <w:pPr>
        <w:pStyle w:val="Heading3"/>
      </w:pPr>
      <w:bookmarkStart w:id="247" w:name="_Toc513687274"/>
      <w:r w:rsidRPr="00E9736B">
        <w:lastRenderedPageBreak/>
        <w:t xml:space="preserve">Activity </w:t>
      </w:r>
      <w:r w:rsidR="000A2F65" w:rsidRPr="00E9736B">
        <w:t>Nạp tiền vào tài khoản</w:t>
      </w:r>
      <w:bookmarkEnd w:id="247"/>
    </w:p>
    <w:p w:rsidR="00337775" w:rsidRPr="00E9736B" w:rsidRDefault="000A2F65" w:rsidP="00D0348B">
      <w:pPr>
        <w:keepNext/>
        <w:spacing w:before="120" w:after="120"/>
        <w:ind w:firstLine="0"/>
        <w:rPr>
          <w:szCs w:val="28"/>
        </w:rPr>
      </w:pPr>
      <w:r w:rsidRPr="00E9736B">
        <w:rPr>
          <w:noProof/>
          <w:szCs w:val="28"/>
        </w:rPr>
        <mc:AlternateContent>
          <mc:Choice Requires="wpc">
            <w:drawing>
              <wp:inline distT="0" distB="0" distL="0" distR="0" wp14:anchorId="323D6681" wp14:editId="7892289F">
                <wp:extent cx="5486400" cy="7096017"/>
                <wp:effectExtent l="0" t="0" r="0" b="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a:blip r:embed="rId65"/>
                          <a:stretch>
                            <a:fillRect/>
                          </a:stretch>
                        </pic:blipFill>
                        <pic:spPr>
                          <a:xfrm>
                            <a:off x="531629" y="0"/>
                            <a:ext cx="4349088" cy="7060018"/>
                          </a:xfrm>
                          <a:prstGeom prst="rect">
                            <a:avLst/>
                          </a:prstGeom>
                        </pic:spPr>
                      </pic:pic>
                    </wpc:wpc>
                  </a:graphicData>
                </a:graphic>
              </wp:inline>
            </w:drawing>
          </mc:Choice>
          <mc:Fallback>
            <w:pict>
              <v:group w14:anchorId="0EFF62AC" id="Canvas 88" o:spid="_x0000_s1026" editas="canvas" style="width:6in;height:558.75pt;mso-position-horizontal-relative:char;mso-position-vertical-relative:line" coordsize="54864,70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">
                <v:shape id="_x0000_s1027" type="#_x0000_t75" style="position:absolute;width:54864;height:70954;visibility:visible;mso-wrap-style:square">
                  <v:fill o:detectmouseclick="t"/>
                  <v:path o:connecttype="none"/>
                </v:shape>
                <v:shape id="Picture 38" o:spid="_x0000_s1028" type="#_x0000_t75" style="position:absolute;left:5316;width:43491;height:7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">
                  <v:imagedata r:id="rId66" o:title=""/>
                  <v:path arrowok="t"/>
                </v:shape>
                <w10:anchorlock/>
              </v:group>
            </w:pict>
          </mc:Fallback>
        </mc:AlternateContent>
      </w:r>
    </w:p>
    <w:p w:rsidR="000A2F65" w:rsidRPr="00E9736B" w:rsidRDefault="00337775" w:rsidP="00D0348B">
      <w:pPr>
        <w:pStyle w:val="Captions"/>
        <w:spacing w:before="120" w:after="120" w:line="360" w:lineRule="auto"/>
      </w:pPr>
      <w:bookmarkStart w:id="248" w:name="_Toc513686637"/>
      <w:r w:rsidRPr="00E9736B">
        <w:t xml:space="preserve">Hình </w:t>
      </w:r>
      <w:fldSimple w:instr=" STYLEREF 1 \s ">
        <w:r w:rsidR="00244011">
          <w:rPr>
            <w:noProof/>
          </w:rPr>
          <w:t>3</w:t>
        </w:r>
      </w:fldSimple>
      <w:r w:rsidR="000F4B69">
        <w:t>.</w:t>
      </w:r>
      <w:fldSimple w:instr=" SEQ Hình \* ARABIC \s 1 ">
        <w:r w:rsidR="00244011">
          <w:rPr>
            <w:noProof/>
          </w:rPr>
          <w:t>16</w:t>
        </w:r>
      </w:fldSimple>
      <w:r w:rsidRPr="00E9736B">
        <w:t>: Activity Nạp tiền vào tài khoản</w:t>
      </w:r>
      <w:bookmarkEnd w:id="248"/>
    </w:p>
    <w:p w:rsidR="00C223D1" w:rsidRDefault="00C223D1" w:rsidP="00D0348B">
      <w:pPr>
        <w:pStyle w:val="Heading3"/>
      </w:pPr>
      <w:r>
        <w:br w:type="page"/>
      </w:r>
    </w:p>
    <w:p w:rsidR="000A2F65" w:rsidRPr="00E9736B" w:rsidRDefault="000A2F65" w:rsidP="00D0348B">
      <w:pPr>
        <w:pStyle w:val="Heading3"/>
      </w:pPr>
      <w:bookmarkStart w:id="249" w:name="_Toc513687275"/>
      <w:r w:rsidRPr="00E9736B">
        <w:lastRenderedPageBreak/>
        <w:t>Activity Rút tiền khỏi tài khoản</w:t>
      </w:r>
      <w:bookmarkEnd w:id="249"/>
    </w:p>
    <w:p w:rsidR="00337775" w:rsidRPr="00E9736B" w:rsidRDefault="00CB6142" w:rsidP="00D0348B">
      <w:pPr>
        <w:keepNext/>
        <w:spacing w:before="120" w:after="120"/>
        <w:ind w:firstLine="0"/>
        <w:rPr>
          <w:szCs w:val="28"/>
        </w:rPr>
      </w:pPr>
      <w:r w:rsidRPr="00E9736B">
        <w:rPr>
          <w:noProof/>
          <w:szCs w:val="28"/>
        </w:rPr>
        <mc:AlternateContent>
          <mc:Choice Requires="wpc">
            <w:drawing>
              <wp:inline distT="0" distB="0" distL="0" distR="0" wp14:anchorId="1A2D50BA" wp14:editId="577EB7E0">
                <wp:extent cx="5486400" cy="7868093"/>
                <wp:effectExtent l="0" t="0" r="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Picture 64"/>
                          <pic:cNvPicPr>
                            <a:picLocks noChangeAspect="1"/>
                          </pic:cNvPicPr>
                        </pic:nvPicPr>
                        <pic:blipFill>
                          <a:blip r:embed="rId67"/>
                          <a:stretch>
                            <a:fillRect/>
                          </a:stretch>
                        </pic:blipFill>
                        <pic:spPr>
                          <a:xfrm>
                            <a:off x="0" y="0"/>
                            <a:ext cx="5486400" cy="7822406"/>
                          </a:xfrm>
                          <a:prstGeom prst="rect">
                            <a:avLst/>
                          </a:prstGeom>
                        </pic:spPr>
                      </pic:pic>
                    </wpc:wpc>
                  </a:graphicData>
                </a:graphic>
              </wp:inline>
            </w:drawing>
          </mc:Choice>
          <mc:Fallback>
            <w:pict>
              <v:group w14:anchorId="4B750771" id="Canvas 98" o:spid="_x0000_s1026" editas="canvas" style="width:6in;height:619.55pt;mso-position-horizontal-relative:char;mso-position-vertical-relative:line" coordsize="54864,7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">
                <v:shape id="_x0000_s1027" type="#_x0000_t75" style="position:absolute;width:54864;height:78676;visibility:visible;mso-wrap-style:square">
                  <v:fill o:detectmouseclick="t"/>
                  <v:path o:connecttype="none"/>
                </v:shape>
                <v:shape id="Picture 64" o:spid="_x0000_s1028" type="#_x0000_t75" style="position:absolute;width:54864;height:7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">
                  <v:imagedata r:id="rId68" o:title=""/>
                  <v:path arrowok="t"/>
                </v:shape>
                <w10:anchorlock/>
              </v:group>
            </w:pict>
          </mc:Fallback>
        </mc:AlternateContent>
      </w:r>
    </w:p>
    <w:p w:rsidR="00460BC0" w:rsidRPr="00E9736B" w:rsidRDefault="00337775" w:rsidP="00D0348B">
      <w:pPr>
        <w:pStyle w:val="Captions"/>
        <w:spacing w:before="120" w:after="120" w:line="360" w:lineRule="auto"/>
      </w:pPr>
      <w:bookmarkStart w:id="250" w:name="_Toc513686638"/>
      <w:r w:rsidRPr="00E9736B">
        <w:t xml:space="preserve">Hình </w:t>
      </w:r>
      <w:fldSimple w:instr=" STYLEREF 1 \s ">
        <w:r w:rsidR="00244011">
          <w:rPr>
            <w:noProof/>
          </w:rPr>
          <w:t>3</w:t>
        </w:r>
      </w:fldSimple>
      <w:r w:rsidR="000F4B69">
        <w:t>.</w:t>
      </w:r>
      <w:fldSimple w:instr=" SEQ Hình \* ARABIC \s 1 ">
        <w:r w:rsidR="00244011">
          <w:rPr>
            <w:noProof/>
          </w:rPr>
          <w:t>17</w:t>
        </w:r>
      </w:fldSimple>
      <w:r w:rsidRPr="00E9736B">
        <w:t>: Activity Rút tiền khỏi tài khoản</w:t>
      </w:r>
      <w:bookmarkEnd w:id="250"/>
    </w:p>
    <w:p w:rsidR="00C223D1" w:rsidRDefault="00C223D1" w:rsidP="00D0348B">
      <w:pPr>
        <w:pStyle w:val="Heading3"/>
      </w:pPr>
      <w:r>
        <w:br w:type="page"/>
      </w:r>
    </w:p>
    <w:p w:rsidR="000A2F65" w:rsidRPr="00E9736B" w:rsidRDefault="000A2F65" w:rsidP="00D0348B">
      <w:pPr>
        <w:pStyle w:val="Heading3"/>
      </w:pPr>
      <w:bookmarkStart w:id="251" w:name="_Toc513687276"/>
      <w:r w:rsidRPr="00E9736B">
        <w:lastRenderedPageBreak/>
        <w:t xml:space="preserve">Activity </w:t>
      </w:r>
      <w:r w:rsidR="00306943" w:rsidRPr="00E9736B">
        <w:t>Khóa</w:t>
      </w:r>
      <w:r w:rsidR="003471D1">
        <w:t xml:space="preserve"> hiển thị</w:t>
      </w:r>
      <w:r w:rsidR="00306943" w:rsidRPr="00E9736B">
        <w:t xml:space="preserve"> </w:t>
      </w:r>
      <w:r w:rsidR="00645065" w:rsidRPr="00E9736B">
        <w:t>nội dung</w:t>
      </w:r>
      <w:bookmarkEnd w:id="251"/>
    </w:p>
    <w:p w:rsidR="00337775" w:rsidRPr="00E9736B" w:rsidRDefault="00645065" w:rsidP="00D0348B">
      <w:pPr>
        <w:keepNext/>
        <w:spacing w:before="120" w:after="120"/>
        <w:ind w:firstLine="0"/>
        <w:rPr>
          <w:szCs w:val="28"/>
        </w:rPr>
      </w:pPr>
      <w:r w:rsidRPr="00E9736B">
        <w:rPr>
          <w:noProof/>
          <w:szCs w:val="28"/>
        </w:rPr>
        <mc:AlternateContent>
          <mc:Choice Requires="wpc">
            <w:drawing>
              <wp:inline distT="0" distB="0" distL="0" distR="0" wp14:anchorId="3360F114" wp14:editId="290D6AE7">
                <wp:extent cx="5557520" cy="3616641"/>
                <wp:effectExtent l="0" t="0" r="0" b="3175"/>
                <wp:docPr id="107"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0" name="Picture 80"/>
                          <pic:cNvPicPr>
                            <a:picLocks noChangeAspect="1"/>
                          </pic:cNvPicPr>
                        </pic:nvPicPr>
                        <pic:blipFill>
                          <a:blip r:embed="rId69"/>
                          <a:stretch>
                            <a:fillRect/>
                          </a:stretch>
                        </pic:blipFill>
                        <pic:spPr>
                          <a:xfrm>
                            <a:off x="344385" y="0"/>
                            <a:ext cx="4794966" cy="3580642"/>
                          </a:xfrm>
                          <a:prstGeom prst="rect">
                            <a:avLst/>
                          </a:prstGeom>
                        </pic:spPr>
                      </pic:pic>
                    </wpc:wpc>
                  </a:graphicData>
                </a:graphic>
              </wp:inline>
            </w:drawing>
          </mc:Choice>
          <mc:Fallback>
            <w:pict>
              <v:group w14:anchorId="63643311" id="Canvas 107" o:spid="_x0000_s1026" editas="canvas" style="width:437.6pt;height:284.75pt;mso-position-horizontal-relative:char;mso-position-vertical-relative:line" coordsize="55575,36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">
                <v:shape id="_x0000_s1027" type="#_x0000_t75" style="position:absolute;width:55575;height:36163;visibility:visible;mso-wrap-style:square">
                  <v:fill o:detectmouseclick="t"/>
                  <v:path o:connecttype="none"/>
                </v:shape>
                <v:shape id="Picture 80" o:spid="_x0000_s1028" type="#_x0000_t75" style="position:absolute;left:3443;width:47950;height:3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">
                  <v:imagedata r:id="rId70" o:title=""/>
                  <v:path arrowok="t"/>
                </v:shape>
                <w10:anchorlock/>
              </v:group>
            </w:pict>
          </mc:Fallback>
        </mc:AlternateContent>
      </w:r>
    </w:p>
    <w:p w:rsidR="00B53C8E" w:rsidRDefault="00337775" w:rsidP="00B53C8E">
      <w:pPr>
        <w:pStyle w:val="Captions"/>
        <w:spacing w:before="120" w:after="120" w:line="360" w:lineRule="auto"/>
      </w:pPr>
      <w:bookmarkStart w:id="252" w:name="_Toc513686639"/>
      <w:r w:rsidRPr="00E9736B">
        <w:t xml:space="preserve">Hình </w:t>
      </w:r>
      <w:fldSimple w:instr=" STYLEREF 1 \s ">
        <w:r w:rsidR="00244011">
          <w:rPr>
            <w:noProof/>
          </w:rPr>
          <w:t>3</w:t>
        </w:r>
      </w:fldSimple>
      <w:r w:rsidR="000F4B69">
        <w:t>.</w:t>
      </w:r>
      <w:fldSimple w:instr=" SEQ Hình \* ARABIC \s 1 ">
        <w:r w:rsidR="00244011">
          <w:rPr>
            <w:noProof/>
          </w:rPr>
          <w:t>18</w:t>
        </w:r>
      </w:fldSimple>
      <w:r w:rsidRPr="00E9736B">
        <w:t>: Activity Khóa nội dung</w:t>
      </w:r>
      <w:bookmarkEnd w:id="252"/>
    </w:p>
    <w:p w:rsidR="000A2F65" w:rsidRPr="00E9736B" w:rsidRDefault="00CB6142" w:rsidP="00D0348B">
      <w:pPr>
        <w:pStyle w:val="Heading3"/>
      </w:pPr>
      <w:bookmarkStart w:id="253" w:name="_Toc513687277"/>
      <w:r w:rsidRPr="00E9736B">
        <w:t>Activity Ứng tuyển chuyên gia</w:t>
      </w:r>
      <w:bookmarkEnd w:id="253"/>
    </w:p>
    <w:p w:rsidR="00337775" w:rsidRPr="00E9736B" w:rsidRDefault="00CB6142" w:rsidP="00D0348B">
      <w:pPr>
        <w:keepNext/>
        <w:spacing w:before="120" w:after="120"/>
        <w:ind w:firstLine="0"/>
        <w:rPr>
          <w:szCs w:val="28"/>
        </w:rPr>
      </w:pPr>
      <w:r w:rsidRPr="00E9736B">
        <w:rPr>
          <w:noProof/>
          <w:szCs w:val="28"/>
        </w:rPr>
        <mc:AlternateContent>
          <mc:Choice Requires="wpc">
            <w:drawing>
              <wp:inline distT="0" distB="0" distL="0" distR="0" wp14:anchorId="141C8250" wp14:editId="24BFF734">
                <wp:extent cx="5486400" cy="3705100"/>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5" name="Picture 85"/>
                          <pic:cNvPicPr>
                            <a:picLocks noChangeAspect="1"/>
                          </pic:cNvPicPr>
                        </pic:nvPicPr>
                        <pic:blipFill>
                          <a:blip r:embed="rId71"/>
                          <a:stretch>
                            <a:fillRect/>
                          </a:stretch>
                        </pic:blipFill>
                        <pic:spPr>
                          <a:xfrm>
                            <a:off x="344385" y="0"/>
                            <a:ext cx="4877213" cy="3704590"/>
                          </a:xfrm>
                          <a:prstGeom prst="rect">
                            <a:avLst/>
                          </a:prstGeom>
                        </pic:spPr>
                      </pic:pic>
                    </wpc:wpc>
                  </a:graphicData>
                </a:graphic>
              </wp:inline>
            </w:drawing>
          </mc:Choice>
          <mc:Fallback>
            <w:pict>
              <v:group w14:anchorId="78A626CC" id="Canvas 100" o:spid="_x0000_s1026" editas="canvas" style="width:6in;height:291.75pt;mso-position-horizontal-relative:char;mso-position-vertical-relative:line" coordsize="54864,3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">
                <v:shape id="_x0000_s1027" type="#_x0000_t75" style="position:absolute;width:54864;height:37045;visibility:visible;mso-wrap-style:square">
                  <v:fill o:detectmouseclick="t"/>
                  <v:path o:connecttype="none"/>
                </v:shape>
                <v:shape id="Picture 85" o:spid="_x0000_s1028" type="#_x0000_t75" style="position:absolute;left:3443;width:48772;height:37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">
                  <v:imagedata r:id="rId72" o:title=""/>
                  <v:path arrowok="t"/>
                </v:shape>
                <w10:anchorlock/>
              </v:group>
            </w:pict>
          </mc:Fallback>
        </mc:AlternateContent>
      </w:r>
    </w:p>
    <w:p w:rsidR="00460BC0" w:rsidRPr="00E9736B" w:rsidRDefault="00337775" w:rsidP="00D0348B">
      <w:pPr>
        <w:pStyle w:val="Captions"/>
        <w:spacing w:before="120" w:after="120" w:line="360" w:lineRule="auto"/>
      </w:pPr>
      <w:bookmarkStart w:id="254" w:name="_Toc513686640"/>
      <w:r w:rsidRPr="00E9736B">
        <w:t xml:space="preserve">Hình </w:t>
      </w:r>
      <w:fldSimple w:instr=" STYLEREF 1 \s ">
        <w:r w:rsidR="00244011">
          <w:rPr>
            <w:noProof/>
          </w:rPr>
          <w:t>3</w:t>
        </w:r>
      </w:fldSimple>
      <w:r w:rsidR="000F4B69">
        <w:t>.</w:t>
      </w:r>
      <w:fldSimple w:instr=" SEQ Hình \* ARABIC \s 1 ">
        <w:r w:rsidR="00244011">
          <w:rPr>
            <w:noProof/>
          </w:rPr>
          <w:t>19</w:t>
        </w:r>
      </w:fldSimple>
      <w:r w:rsidRPr="00E9736B">
        <w:t>: Activity Ứng tuyển chuyên gia</w:t>
      </w:r>
      <w:bookmarkEnd w:id="254"/>
    </w:p>
    <w:p w:rsidR="00CB6142" w:rsidRPr="00E9736B" w:rsidRDefault="00CB6142" w:rsidP="00D0348B">
      <w:pPr>
        <w:pStyle w:val="Heading3"/>
      </w:pPr>
      <w:bookmarkStart w:id="255" w:name="_Toc513687278"/>
      <w:r w:rsidRPr="00E9736B">
        <w:lastRenderedPageBreak/>
        <w:t>Activity Đánh giá hồ sơ chuyên gia</w:t>
      </w:r>
      <w:bookmarkEnd w:id="255"/>
    </w:p>
    <w:p w:rsidR="00337775" w:rsidRPr="00E9736B" w:rsidRDefault="00CB6142" w:rsidP="00D0348B">
      <w:pPr>
        <w:keepNext/>
        <w:spacing w:before="120" w:after="120"/>
        <w:ind w:firstLine="0"/>
        <w:rPr>
          <w:szCs w:val="28"/>
        </w:rPr>
      </w:pPr>
      <w:r w:rsidRPr="00E9736B">
        <w:rPr>
          <w:noProof/>
          <w:szCs w:val="28"/>
        </w:rPr>
        <mc:AlternateContent>
          <mc:Choice Requires="wpc">
            <w:drawing>
              <wp:inline distT="0" distB="0" distL="0" distR="0" wp14:anchorId="737B4BF2" wp14:editId="5C1D7CBF">
                <wp:extent cx="5486400" cy="3581400"/>
                <wp:effectExtent l="0" t="0" r="0" b="0"/>
                <wp:docPr id="101" name="Canvas 1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Picture 103"/>
                          <pic:cNvPicPr>
                            <a:picLocks noChangeAspect="1"/>
                          </pic:cNvPicPr>
                        </pic:nvPicPr>
                        <pic:blipFill>
                          <a:blip r:embed="rId73"/>
                          <a:stretch>
                            <a:fillRect/>
                          </a:stretch>
                        </pic:blipFill>
                        <pic:spPr>
                          <a:xfrm>
                            <a:off x="0" y="0"/>
                            <a:ext cx="5486400" cy="3552825"/>
                          </a:xfrm>
                          <a:prstGeom prst="rect">
                            <a:avLst/>
                          </a:prstGeom>
                        </pic:spPr>
                      </pic:pic>
                    </wpc:wpc>
                  </a:graphicData>
                </a:graphic>
              </wp:inline>
            </w:drawing>
          </mc:Choice>
          <mc:Fallback>
            <w:pict>
              <v:group w14:anchorId="51C37654" id="Canvas 101" o:spid="_x0000_s1026" editas="canvas" style="width:6in;height:282pt;mso-position-horizontal-relative:char;mso-position-vertical-relative:line" coordsize="54864,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">
                <v:shape id="_x0000_s1027" type="#_x0000_t75" style="position:absolute;width:54864;height:35814;visibility:visible;mso-wrap-style:square">
                  <v:fill o:detectmouseclick="t"/>
                  <v:path o:connecttype="none"/>
                </v:shape>
                <v:shape id="Picture 103" o:spid="_x0000_s1028" type="#_x0000_t75" style="position:absolute;width:54864;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">
                  <v:imagedata r:id="rId74" o:title=""/>
                  <v:path arrowok="t"/>
                </v:shape>
                <w10:anchorlock/>
              </v:group>
            </w:pict>
          </mc:Fallback>
        </mc:AlternateContent>
      </w:r>
    </w:p>
    <w:p w:rsidR="00B53C8E" w:rsidRDefault="00337775" w:rsidP="00B53C8E">
      <w:pPr>
        <w:pStyle w:val="Captions"/>
        <w:spacing w:before="120" w:after="120" w:line="360" w:lineRule="auto"/>
      </w:pPr>
      <w:bookmarkStart w:id="256" w:name="_Toc513686641"/>
      <w:r w:rsidRPr="00E9736B">
        <w:t xml:space="preserve">Hình </w:t>
      </w:r>
      <w:fldSimple w:instr=" STYLEREF 1 \s ">
        <w:r w:rsidR="00244011">
          <w:rPr>
            <w:noProof/>
          </w:rPr>
          <w:t>3</w:t>
        </w:r>
      </w:fldSimple>
      <w:r w:rsidR="000F4B69">
        <w:t>.</w:t>
      </w:r>
      <w:fldSimple w:instr=" SEQ Hình \* ARABIC \s 1 ">
        <w:r w:rsidR="00244011">
          <w:rPr>
            <w:noProof/>
          </w:rPr>
          <w:t>20</w:t>
        </w:r>
      </w:fldSimple>
      <w:r w:rsidRPr="00E9736B">
        <w:t>: Activity Gửi yêu cầu hỗ trợ</w:t>
      </w:r>
      <w:bookmarkEnd w:id="256"/>
    </w:p>
    <w:p w:rsidR="00CB6142" w:rsidRPr="00E9736B" w:rsidRDefault="00CB6142" w:rsidP="00D0348B">
      <w:pPr>
        <w:pStyle w:val="Heading3"/>
      </w:pPr>
      <w:bookmarkStart w:id="257" w:name="_Toc513687279"/>
      <w:r w:rsidRPr="00E9736B">
        <w:t>Activity Kiểm tra năng lực chuyên gia</w:t>
      </w:r>
      <w:bookmarkEnd w:id="257"/>
    </w:p>
    <w:p w:rsidR="00337775" w:rsidRPr="00E9736B" w:rsidRDefault="00645065" w:rsidP="00D0348B">
      <w:pPr>
        <w:keepNext/>
        <w:spacing w:before="120" w:after="120"/>
        <w:ind w:firstLine="0"/>
        <w:rPr>
          <w:szCs w:val="28"/>
        </w:rPr>
      </w:pPr>
      <w:r w:rsidRPr="00E9736B">
        <w:rPr>
          <w:noProof/>
          <w:szCs w:val="28"/>
        </w:rPr>
        <mc:AlternateContent>
          <mc:Choice Requires="wpc">
            <w:drawing>
              <wp:inline distT="0" distB="0" distL="0" distR="0" wp14:anchorId="724792B6" wp14:editId="3ED43C77">
                <wp:extent cx="5486400" cy="3676651"/>
                <wp:effectExtent l="0" t="0" r="0" b="0"/>
                <wp:docPr id="102" name="Canvas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9" name="Picture 109"/>
                          <pic:cNvPicPr>
                            <a:picLocks noChangeAspect="1"/>
                          </pic:cNvPicPr>
                        </pic:nvPicPr>
                        <pic:blipFill>
                          <a:blip r:embed="rId75"/>
                          <a:stretch>
                            <a:fillRect/>
                          </a:stretch>
                        </pic:blipFill>
                        <pic:spPr>
                          <a:xfrm>
                            <a:off x="0" y="0"/>
                            <a:ext cx="5486400" cy="3637558"/>
                          </a:xfrm>
                          <a:prstGeom prst="rect">
                            <a:avLst/>
                          </a:prstGeom>
                        </pic:spPr>
                      </pic:pic>
                    </wpc:wpc>
                  </a:graphicData>
                </a:graphic>
              </wp:inline>
            </w:drawing>
          </mc:Choice>
          <mc:Fallback>
            <w:pict>
              <v:group w14:anchorId="797BFB4F" id="Canvas 102" o:spid="_x0000_s1026" editas="canvas" style="width:6in;height:289.5pt;mso-position-horizontal-relative:char;mso-position-vertical-relative:line" coordsize="54864,3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">
                <v:shape id="_x0000_s1027" type="#_x0000_t75" style="position:absolute;width:54864;height:36766;visibility:visible;mso-wrap-style:square">
                  <v:fill o:detectmouseclick="t"/>
                  <v:path o:connecttype="none"/>
                </v:shape>
                <v:shape id="Picture 109" o:spid="_x0000_s1028" type="#_x0000_t75" style="position:absolute;width:54864;height:36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">
                  <v:imagedata r:id="rId76" o:title=""/>
                  <v:path arrowok="t"/>
                </v:shape>
                <w10:anchorlock/>
              </v:group>
            </w:pict>
          </mc:Fallback>
        </mc:AlternateContent>
      </w:r>
    </w:p>
    <w:p w:rsidR="00293FAD" w:rsidRDefault="00337775" w:rsidP="00D0348B">
      <w:pPr>
        <w:pStyle w:val="Captions"/>
        <w:spacing w:before="120" w:after="120" w:line="360" w:lineRule="auto"/>
      </w:pPr>
      <w:bookmarkStart w:id="258" w:name="_Toc513686642"/>
      <w:r w:rsidRPr="00E9736B">
        <w:t xml:space="preserve">Hình </w:t>
      </w:r>
      <w:fldSimple w:instr=" STYLEREF 1 \s ">
        <w:r w:rsidR="00244011">
          <w:rPr>
            <w:noProof/>
          </w:rPr>
          <w:t>3</w:t>
        </w:r>
      </w:fldSimple>
      <w:r w:rsidR="000F4B69">
        <w:t>.</w:t>
      </w:r>
      <w:fldSimple w:instr=" SEQ Hình \* ARABIC \s 1 ">
        <w:r w:rsidR="00244011">
          <w:rPr>
            <w:noProof/>
          </w:rPr>
          <w:t>21</w:t>
        </w:r>
      </w:fldSimple>
      <w:r w:rsidRPr="00E9736B">
        <w:t>: Activity Kiểm tra năng lực chuyên gia</w:t>
      </w:r>
      <w:bookmarkEnd w:id="258"/>
    </w:p>
    <w:p w:rsidR="00293FAD" w:rsidRPr="00E9736B" w:rsidRDefault="00293FAD" w:rsidP="00293FAD">
      <w:pPr>
        <w:pStyle w:val="Captions"/>
        <w:spacing w:before="120" w:after="120" w:line="360" w:lineRule="auto"/>
        <w:ind w:firstLine="0"/>
        <w:jc w:val="both"/>
        <w:sectPr w:rsidR="00293FAD" w:rsidRPr="00E9736B" w:rsidSect="0084051C">
          <w:pgSz w:w="11907" w:h="16839" w:code="9"/>
          <w:pgMar w:top="1418" w:right="851" w:bottom="1134" w:left="1985" w:header="0" w:footer="0" w:gutter="0"/>
          <w:cols w:space="720"/>
          <w:formProt w:val="0"/>
          <w:docGrid w:linePitch="381" w:charSpace="-14337"/>
        </w:sectPr>
      </w:pPr>
    </w:p>
    <w:p w:rsidR="001D0C90" w:rsidRPr="001D0C90" w:rsidRDefault="001D0C90" w:rsidP="001D0C90">
      <w:pPr>
        <w:pStyle w:val="ListParagraph"/>
        <w:keepNext/>
        <w:keepLines/>
        <w:numPr>
          <w:ilvl w:val="0"/>
          <w:numId w:val="48"/>
        </w:numPr>
        <w:spacing w:after="480"/>
        <w:jc w:val="center"/>
        <w:outlineLvl w:val="0"/>
        <w:rPr>
          <w:b/>
          <w:vanish/>
        </w:rPr>
      </w:pPr>
      <w:bookmarkStart w:id="259" w:name="_Toc513686280"/>
      <w:bookmarkStart w:id="260" w:name="_Toc513687025"/>
      <w:bookmarkStart w:id="261" w:name="_Toc513687111"/>
      <w:bookmarkStart w:id="262" w:name="_Toc513687280"/>
      <w:bookmarkEnd w:id="259"/>
      <w:bookmarkEnd w:id="260"/>
      <w:bookmarkEnd w:id="261"/>
      <w:bookmarkEnd w:id="262"/>
    </w:p>
    <w:p w:rsidR="00A320DC" w:rsidRPr="00E9736B" w:rsidRDefault="00F075B3" w:rsidP="00244011">
      <w:pPr>
        <w:pStyle w:val="Heading1"/>
      </w:pPr>
      <w:bookmarkStart w:id="263" w:name="_Toc513687281"/>
      <w:r>
        <w:t>Chương 4</w:t>
      </w:r>
      <w:r w:rsidR="007C2619" w:rsidRPr="00E9736B">
        <w:br/>
      </w:r>
      <w:r w:rsidR="00A320DC" w:rsidRPr="00E9736B">
        <w:t xml:space="preserve">THIẾT KẾ </w:t>
      </w:r>
      <w:r w:rsidR="00293FAD">
        <w:t>VÀ XÂY DỰNG HỆ THỐNG</w:t>
      </w:r>
      <w:bookmarkEnd w:id="263"/>
    </w:p>
    <w:p w:rsidR="00792938" w:rsidRPr="00E9736B" w:rsidRDefault="00792938" w:rsidP="00D0348B">
      <w:pPr>
        <w:pStyle w:val="ListParagraph"/>
        <w:numPr>
          <w:ilvl w:val="0"/>
          <w:numId w:val="35"/>
        </w:numPr>
        <w:outlineLvl w:val="1"/>
        <w:rPr>
          <w:b/>
          <w:vanish/>
        </w:rPr>
      </w:pPr>
      <w:bookmarkStart w:id="264" w:name="_Toc499067730"/>
      <w:bookmarkStart w:id="265" w:name="_Toc499067853"/>
      <w:bookmarkStart w:id="266" w:name="_Toc499067979"/>
      <w:bookmarkStart w:id="267" w:name="_Toc499068107"/>
      <w:bookmarkStart w:id="268" w:name="_Toc499068236"/>
      <w:bookmarkStart w:id="269" w:name="_Toc499068657"/>
      <w:bookmarkStart w:id="270" w:name="_Toc499068782"/>
      <w:bookmarkStart w:id="271" w:name="_Toc499067731"/>
      <w:bookmarkStart w:id="272" w:name="_Toc499067854"/>
      <w:bookmarkStart w:id="273" w:name="_Toc499067980"/>
      <w:bookmarkStart w:id="274" w:name="_Toc499068108"/>
      <w:bookmarkStart w:id="275" w:name="_Toc499068237"/>
      <w:bookmarkStart w:id="276" w:name="_Toc499068658"/>
      <w:bookmarkStart w:id="277" w:name="_Toc499068783"/>
      <w:bookmarkStart w:id="278" w:name="_Toc499070464"/>
      <w:bookmarkStart w:id="279" w:name="_Toc499071257"/>
      <w:bookmarkStart w:id="280" w:name="_Toc499071519"/>
      <w:bookmarkStart w:id="281" w:name="_Toc499071636"/>
      <w:bookmarkStart w:id="282" w:name="_Toc499102040"/>
      <w:bookmarkStart w:id="283" w:name="_Toc499189265"/>
      <w:bookmarkStart w:id="284" w:name="_Toc499273386"/>
      <w:bookmarkStart w:id="285" w:name="_Toc502133496"/>
      <w:bookmarkStart w:id="286" w:name="_Toc502906679"/>
      <w:bookmarkStart w:id="287" w:name="_Toc502906774"/>
      <w:bookmarkStart w:id="288" w:name="_Toc512946165"/>
      <w:bookmarkStart w:id="289" w:name="_Toc512946265"/>
      <w:bookmarkStart w:id="290" w:name="_Toc512953045"/>
      <w:bookmarkStart w:id="291" w:name="_Toc512960914"/>
      <w:bookmarkStart w:id="292" w:name="_Toc512982792"/>
      <w:bookmarkStart w:id="293" w:name="_Toc513042538"/>
      <w:bookmarkStart w:id="294" w:name="_Toc513042647"/>
      <w:bookmarkStart w:id="295" w:name="_Toc513042757"/>
      <w:bookmarkStart w:id="296" w:name="_Toc513042867"/>
      <w:bookmarkStart w:id="297" w:name="_Toc513042977"/>
      <w:bookmarkStart w:id="298" w:name="_Toc513043086"/>
      <w:bookmarkStart w:id="299" w:name="_Toc513043195"/>
      <w:bookmarkStart w:id="300" w:name="_Toc513043321"/>
      <w:bookmarkStart w:id="301" w:name="_Toc513043435"/>
      <w:bookmarkStart w:id="302" w:name="_Toc513043549"/>
      <w:bookmarkStart w:id="303" w:name="_Toc513043663"/>
      <w:bookmarkStart w:id="304" w:name="_Toc513043771"/>
      <w:bookmarkStart w:id="305" w:name="_Toc513043879"/>
      <w:bookmarkStart w:id="306" w:name="_Toc513044091"/>
      <w:bookmarkStart w:id="307" w:name="_Toc513500910"/>
      <w:bookmarkStart w:id="308" w:name="_Toc513501106"/>
      <w:bookmarkStart w:id="309" w:name="_Toc513502309"/>
      <w:bookmarkStart w:id="310" w:name="_Toc513502398"/>
      <w:bookmarkStart w:id="311" w:name="_Toc513503803"/>
      <w:bookmarkStart w:id="312" w:name="_Toc513661545"/>
      <w:bookmarkStart w:id="313" w:name="_Toc513661625"/>
      <w:bookmarkStart w:id="314" w:name="_Toc513674879"/>
      <w:bookmarkStart w:id="315" w:name="_Toc513675222"/>
      <w:bookmarkStart w:id="316" w:name="_Toc513677388"/>
      <w:bookmarkStart w:id="317" w:name="_Toc513677498"/>
      <w:bookmarkStart w:id="318" w:name="_Toc513677579"/>
      <w:bookmarkStart w:id="319" w:name="_Toc513677662"/>
      <w:bookmarkStart w:id="320" w:name="_Toc513677743"/>
      <w:bookmarkStart w:id="321" w:name="_Toc513677824"/>
      <w:bookmarkStart w:id="322" w:name="_Toc513681163"/>
      <w:bookmarkStart w:id="323" w:name="_Toc513682406"/>
      <w:bookmarkStart w:id="324" w:name="_Toc513686282"/>
      <w:bookmarkStart w:id="325" w:name="_Toc513687027"/>
      <w:bookmarkStart w:id="326" w:name="_Toc513687113"/>
      <w:bookmarkStart w:id="327" w:name="_Toc513687282"/>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8F12BF" w:rsidRPr="00E9736B" w:rsidRDefault="00263FDD" w:rsidP="007D4457">
      <w:pPr>
        <w:pStyle w:val="Style11"/>
      </w:pPr>
      <w:bookmarkStart w:id="328" w:name="_Toc513687283"/>
      <w:r w:rsidRPr="00E9736B">
        <w:t>Thiết kế kiến trúc hệ thống</w:t>
      </w:r>
      <w:bookmarkEnd w:id="328"/>
    </w:p>
    <w:p w:rsidR="004F5840" w:rsidRPr="00E9736B" w:rsidRDefault="00991F3C" w:rsidP="00D0348B">
      <w:pPr>
        <w:keepNext/>
        <w:spacing w:before="120" w:after="120"/>
        <w:ind w:firstLine="0"/>
        <w:rPr>
          <w:szCs w:val="28"/>
        </w:rPr>
      </w:pPr>
      <w:r w:rsidRPr="00E9736B">
        <w:rPr>
          <w:noProof/>
          <w:szCs w:val="28"/>
        </w:rPr>
        <mc:AlternateContent>
          <mc:Choice Requires="wpc">
            <w:drawing>
              <wp:inline distT="0" distB="0" distL="0" distR="0" wp14:anchorId="474A34A8" wp14:editId="04D2E541">
                <wp:extent cx="12856191" cy="6305550"/>
                <wp:effectExtent l="0" t="0" r="0" b="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 name="Picture 44"/>
                          <pic:cNvPicPr>
                            <a:picLocks noChangeAspect="1"/>
                          </pic:cNvPicPr>
                        </pic:nvPicPr>
                        <pic:blipFill>
                          <a:blip r:embed="rId77"/>
                          <a:stretch>
                            <a:fillRect/>
                          </a:stretch>
                        </pic:blipFill>
                        <pic:spPr>
                          <a:xfrm>
                            <a:off x="882502" y="0"/>
                            <a:ext cx="11273718" cy="6305550"/>
                          </a:xfrm>
                          <a:prstGeom prst="rect">
                            <a:avLst/>
                          </a:prstGeom>
                        </pic:spPr>
                      </pic:pic>
                    </wpc:wpc>
                  </a:graphicData>
                </a:graphic>
              </wp:inline>
            </w:drawing>
          </mc:Choice>
          <mc:Fallback>
            <w:pict>
              <v:group w14:anchorId="45FAE72B" id="Canvas 74" o:spid="_x0000_s1026" editas="canvas" style="width:1012.3pt;height:496.5pt;mso-position-horizontal-relative:char;mso-position-vertical-relative:line" coordsize="128555,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">
                <v:shape id="_x0000_s1027" type="#_x0000_t75" style="position:absolute;width:128555;height:63055;visibility:visible;mso-wrap-style:square">
                  <v:fill o:detectmouseclick="t"/>
                  <v:path o:connecttype="none"/>
                </v:shape>
                <v:shape id="Picture 44" o:spid="_x0000_s1028" type="#_x0000_t75" style="position:absolute;left:8825;width:112737;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">
                  <v:imagedata r:id="rId114" o:title=""/>
                  <v:path arrowok="t"/>
                </v:shape>
                <w10:anchorlock/>
              </v:group>
            </w:pict>
          </mc:Fallback>
        </mc:AlternateContent>
      </w:r>
    </w:p>
    <w:p w:rsidR="00B53C8E" w:rsidRDefault="004F5840" w:rsidP="00AB6884">
      <w:pPr>
        <w:pStyle w:val="Captions"/>
        <w:spacing w:before="120" w:after="120" w:line="360" w:lineRule="auto"/>
      </w:pPr>
      <w:bookmarkStart w:id="329" w:name="_Toc513686643"/>
      <w:r w:rsidRPr="00E9736B">
        <w:t xml:space="preserve">Hình </w:t>
      </w:r>
      <w:fldSimple w:instr=" STYLEREF 1 \s ">
        <w:r w:rsidR="00244011">
          <w:rPr>
            <w:noProof/>
          </w:rPr>
          <w:t>4</w:t>
        </w:r>
      </w:fldSimple>
      <w:r w:rsidR="000F4B69">
        <w:t>.</w:t>
      </w:r>
      <w:fldSimple w:instr=" SEQ Hình \* ARABIC \s 1 ">
        <w:r w:rsidR="00244011">
          <w:rPr>
            <w:noProof/>
          </w:rPr>
          <w:t>1</w:t>
        </w:r>
      </w:fldSimple>
      <w:r w:rsidRPr="00E9736B">
        <w:t xml:space="preserve"> Thiết kế kiến trúc hệ thống</w:t>
      </w:r>
      <w:bookmarkEnd w:id="329"/>
    </w:p>
    <w:p w:rsidR="00B53C8E" w:rsidRDefault="00B53C8E" w:rsidP="00B53C8E">
      <w:pPr>
        <w:pStyle w:val="Captions"/>
        <w:spacing w:before="120" w:after="120" w:line="360" w:lineRule="auto"/>
        <w:jc w:val="both"/>
      </w:pPr>
      <w:r>
        <w:lastRenderedPageBreak/>
        <w:br w:type="page"/>
      </w:r>
    </w:p>
    <w:p w:rsidR="008F12BF" w:rsidRPr="00E9736B" w:rsidRDefault="00263FDD" w:rsidP="007D4457">
      <w:pPr>
        <w:pStyle w:val="Style11"/>
      </w:pPr>
      <w:bookmarkStart w:id="330" w:name="_Toc513687284"/>
      <w:r w:rsidRPr="00E9736B">
        <w:lastRenderedPageBreak/>
        <w:t>Thiết kế cơ sở dữ liệu</w:t>
      </w:r>
      <w:bookmarkEnd w:id="330"/>
    </w:p>
    <w:p w:rsidR="00BF0EC7" w:rsidRDefault="00943678" w:rsidP="00D0348B">
      <w:pPr>
        <w:pStyle w:val="Heading3"/>
        <w:rPr>
          <w:noProof/>
        </w:rPr>
      </w:pPr>
      <w:bookmarkStart w:id="331" w:name="_Toc513687285"/>
      <w:r>
        <w:t xml:space="preserve">Thiết kế collections trong </w:t>
      </w:r>
      <w:r w:rsidR="00BF0EC7" w:rsidRPr="00E9736B">
        <w:t>cơ sở dữ liệu</w:t>
      </w:r>
      <w:r>
        <w:t xml:space="preserve"> Mongodb</w:t>
      </w:r>
      <w:bookmarkEnd w:id="331"/>
    </w:p>
    <w:p w:rsidR="004F5840" w:rsidRPr="00E9736B" w:rsidRDefault="00574788" w:rsidP="00D0348B">
      <w:pPr>
        <w:keepNext/>
        <w:spacing w:before="120" w:after="120"/>
        <w:ind w:firstLine="0"/>
        <w:rPr>
          <w:szCs w:val="28"/>
        </w:rPr>
      </w:pPr>
      <w:r>
        <w:rPr>
          <w:noProof/>
          <w:szCs w:val="28"/>
        </w:rPr>
        <mc:AlternateContent>
          <mc:Choice Requires="wpc">
            <w:drawing>
              <wp:inline distT="0" distB="0" distL="0" distR="0">
                <wp:extent cx="13323570" cy="7610475"/>
                <wp:effectExtent l="0" t="0" r="0" b="9525"/>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Picture 45"/>
                          <pic:cNvPicPr>
                            <a:picLocks noChangeAspect="1"/>
                          </pic:cNvPicPr>
                        </pic:nvPicPr>
                        <pic:blipFill>
                          <a:blip r:embed="rId115"/>
                          <a:stretch>
                            <a:fillRect/>
                          </a:stretch>
                        </pic:blipFill>
                        <pic:spPr>
                          <a:xfrm>
                            <a:off x="257175" y="0"/>
                            <a:ext cx="12849429" cy="7572375"/>
                          </a:xfrm>
                          <a:prstGeom prst="rect">
                            <a:avLst/>
                          </a:prstGeom>
                        </pic:spPr>
                      </pic:pic>
                    </wpc:wpc>
                  </a:graphicData>
                </a:graphic>
              </wp:inline>
            </w:drawing>
          </mc:Choice>
          <mc:Fallback>
            <w:pict>
              <v:group w14:anchorId="25A336C6" id="Canvas 24" o:spid="_x0000_s1026" editas="canvas" style="width:1049.1pt;height:599.25pt;mso-position-horizontal-relative:char;mso-position-vertical-relative:line" coordsize="133235,76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">
                <v:shape id="_x0000_s1027" type="#_x0000_t75" style="position:absolute;width:133235;height:76104;visibility:visible;mso-wrap-style:square">
                  <v:fill o:detectmouseclick="t"/>
                  <v:path o:connecttype="none"/>
                </v:shape>
                <v:shape id="Picture 45" o:spid="_x0000_s1028" type="#_x0000_t75" style="position:absolute;left:2571;width:128495;height:7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">
                  <v:imagedata r:id="rId116" o:title=""/>
                  <v:path arrowok="t"/>
                </v:shape>
                <w10:anchorlock/>
              </v:group>
            </w:pict>
          </mc:Fallback>
        </mc:AlternateContent>
      </w:r>
    </w:p>
    <w:p w:rsidR="00B53C8E" w:rsidRDefault="004F5840" w:rsidP="00D0348B">
      <w:pPr>
        <w:pStyle w:val="Captions"/>
        <w:spacing w:before="120" w:after="120" w:line="360" w:lineRule="auto"/>
      </w:pPr>
      <w:bookmarkStart w:id="332" w:name="_Toc513686644"/>
      <w:r w:rsidRPr="00E9736B">
        <w:t xml:space="preserve">Hình </w:t>
      </w:r>
      <w:fldSimple w:instr=" STYLEREF 1 \s ">
        <w:r w:rsidR="00244011">
          <w:rPr>
            <w:noProof/>
          </w:rPr>
          <w:t>4</w:t>
        </w:r>
      </w:fldSimple>
      <w:r w:rsidR="000F4B69">
        <w:t>.</w:t>
      </w:r>
      <w:fldSimple w:instr=" SEQ Hình \* ARABIC \s 1 ">
        <w:r w:rsidR="00244011">
          <w:rPr>
            <w:noProof/>
          </w:rPr>
          <w:t>2</w:t>
        </w:r>
      </w:fldSimple>
      <w:r w:rsidRPr="00E9736B">
        <w:t xml:space="preserve">: </w:t>
      </w:r>
      <w:r w:rsidR="00943678">
        <w:t>Thiết kế các collections trong cơ sở dữ liệu Mongodb</w:t>
      </w:r>
      <w:bookmarkEnd w:id="332"/>
    </w:p>
    <w:p w:rsidR="00CD7B91" w:rsidRPr="00E9736B" w:rsidRDefault="00CD7B91" w:rsidP="00B53C8E">
      <w:pPr>
        <w:pStyle w:val="Captions"/>
        <w:spacing w:before="120" w:after="120" w:line="360" w:lineRule="auto"/>
        <w:ind w:firstLine="0"/>
        <w:jc w:val="both"/>
        <w:sectPr w:rsidR="00CD7B91" w:rsidRPr="00E9736B" w:rsidSect="0003496F">
          <w:type w:val="continuous"/>
          <w:pgSz w:w="23814" w:h="16839" w:orient="landscape" w:code="8"/>
          <w:pgMar w:top="1418" w:right="851" w:bottom="1134" w:left="1985" w:header="0" w:footer="0" w:gutter="0"/>
          <w:cols w:space="720"/>
          <w:formProt w:val="0"/>
          <w:docGrid w:linePitch="381" w:charSpace="-14337"/>
        </w:sectPr>
      </w:pPr>
    </w:p>
    <w:p w:rsidR="003A4322" w:rsidRPr="00E9736B" w:rsidRDefault="00BF0EC7" w:rsidP="00D0348B">
      <w:pPr>
        <w:pStyle w:val="Heading3"/>
      </w:pPr>
      <w:bookmarkStart w:id="333" w:name="_Toc513687286"/>
      <w:r w:rsidRPr="00E9736B">
        <w:lastRenderedPageBreak/>
        <w:t xml:space="preserve">Đặc tả </w:t>
      </w:r>
      <w:r w:rsidR="00943678">
        <w:t xml:space="preserve">collection </w:t>
      </w:r>
      <w:r w:rsidR="00D53E2A">
        <w:t xml:space="preserve">chính </w:t>
      </w:r>
      <w:r w:rsidR="00943678">
        <w:t>trong Mongodb</w:t>
      </w:r>
      <w:bookmarkEnd w:id="333"/>
    </w:p>
    <w:tbl>
      <w:tblPr>
        <w:tblW w:w="0" w:type="auto"/>
        <w:tblCellMar>
          <w:top w:w="15" w:type="dxa"/>
          <w:left w:w="15" w:type="dxa"/>
          <w:bottom w:w="15" w:type="dxa"/>
          <w:right w:w="15" w:type="dxa"/>
        </w:tblCellMar>
        <w:tblLook w:val="04A0" w:firstRow="1" w:lastRow="0" w:firstColumn="1" w:lastColumn="0" w:noHBand="0" w:noVBand="1"/>
      </w:tblPr>
      <w:tblGrid>
        <w:gridCol w:w="2112"/>
        <w:gridCol w:w="1712"/>
        <w:gridCol w:w="2983"/>
        <w:gridCol w:w="2248"/>
      </w:tblGrid>
      <w:tr w:rsidR="000C076F" w:rsidRPr="00E9736B" w:rsidTr="000C076F">
        <w:trPr>
          <w:trHeight w:val="420"/>
        </w:trPr>
        <w:tc>
          <w:tcPr>
            <w:tcW w:w="209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0C076F" w:rsidRPr="00E9736B" w:rsidRDefault="000C076F" w:rsidP="00D0348B">
            <w:pPr>
              <w:pStyle w:val="Bang"/>
              <w:spacing w:before="120" w:after="120"/>
              <w:rPr>
                <w:rFonts w:cs="Times New Roman"/>
              </w:rPr>
            </w:pPr>
            <w:r>
              <w:rPr>
                <w:rFonts w:cs="Times New Roman"/>
              </w:rPr>
              <w:t>Tên trường</w:t>
            </w:r>
          </w:p>
        </w:tc>
        <w:tc>
          <w:tcPr>
            <w:tcW w:w="18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0C076F" w:rsidRPr="00E9736B" w:rsidRDefault="000C076F" w:rsidP="00D0348B">
            <w:pPr>
              <w:pStyle w:val="Bang"/>
              <w:spacing w:before="120" w:after="120"/>
              <w:rPr>
                <w:rFonts w:cs="Times New Roman"/>
              </w:rPr>
            </w:pPr>
            <w:r>
              <w:rPr>
                <w:rFonts w:cs="Times New Roman"/>
              </w:rPr>
              <w:t xml:space="preserve">Kiểu  dữ liệu </w:t>
            </w:r>
            <w:r w:rsidRPr="00E9736B">
              <w:rPr>
                <w:rFonts w:cs="Times New Roman"/>
              </w:rPr>
              <w:t> </w:t>
            </w:r>
          </w:p>
        </w:tc>
        <w:tc>
          <w:tcPr>
            <w:tcW w:w="2473"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tcPr>
          <w:p w:rsidR="000C076F" w:rsidRPr="00E9736B" w:rsidRDefault="000C076F" w:rsidP="00D0348B">
            <w:pPr>
              <w:pStyle w:val="Bang"/>
              <w:spacing w:before="120" w:after="120"/>
              <w:rPr>
                <w:rFonts w:cs="Times New Roman"/>
              </w:rPr>
            </w:pPr>
            <w:r>
              <w:rPr>
                <w:rFonts w:cs="Times New Roman"/>
              </w:rPr>
              <w:t>Ràng buộc</w:t>
            </w:r>
          </w:p>
        </w:tc>
        <w:tc>
          <w:tcPr>
            <w:tcW w:w="2401"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0C076F" w:rsidRPr="00E9736B" w:rsidRDefault="000C076F" w:rsidP="00D0348B">
            <w:pPr>
              <w:pStyle w:val="Bang"/>
              <w:spacing w:before="120" w:after="120"/>
              <w:rPr>
                <w:rFonts w:cs="Times New Roman"/>
              </w:rPr>
            </w:pPr>
            <w:r>
              <w:rPr>
                <w:rFonts w:cs="Times New Roman"/>
              </w:rPr>
              <w:t>Diễn giải</w:t>
            </w:r>
          </w:p>
        </w:tc>
      </w:tr>
      <w:tr w:rsidR="000C076F" w:rsidRPr="00E9736B" w:rsidTr="000C076F">
        <w:trPr>
          <w:trHeight w:val="60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230568" w:rsidP="00D0348B">
            <w:pPr>
              <w:pStyle w:val="Bang"/>
              <w:spacing w:before="120" w:after="120"/>
              <w:rPr>
                <w:rFonts w:cs="Times New Roman"/>
              </w:rPr>
            </w:pPr>
            <w:r>
              <w:rPr>
                <w:rFonts w:cs="Times New Roman"/>
              </w:rPr>
              <w:t>_</w:t>
            </w:r>
            <w:r w:rsidR="000C076F" w:rsidRPr="00E9736B">
              <w:rPr>
                <w:rFonts w:cs="Times New Roman"/>
              </w:rPr>
              <w:t>id</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ObjectId</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D0348B">
            <w:pPr>
              <w:pStyle w:val="Bang"/>
              <w:spacing w:before="120" w:after="120"/>
              <w:rPr>
                <w:rFonts w:cs="Times New Roman"/>
              </w:rPr>
            </w:pPr>
            <w:r w:rsidRPr="00E9736B">
              <w:rPr>
                <w:rFonts w:cs="Times New Roman"/>
              </w:rPr>
              <w:t>Khóa chính</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sidRPr="00E9736B">
              <w:rPr>
                <w:rFonts w:cs="Times New Roman"/>
              </w:rPr>
              <w:t>Mã quyền</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accountStatus</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Default="000C076F" w:rsidP="00D0348B">
            <w:pPr>
              <w:pStyle w:val="Bang"/>
              <w:spacing w:before="120" w:after="120"/>
              <w:rPr>
                <w:rFonts w:cs="Times New Roman"/>
              </w:rPr>
            </w:pPr>
            <w:r>
              <w:rPr>
                <w:rFonts w:cs="Times New Roman"/>
              </w:rPr>
              <w:t>Not null</w:t>
            </w:r>
          </w:p>
          <w:p w:rsidR="000B14ED" w:rsidRDefault="000B14ED" w:rsidP="00D0348B">
            <w:pPr>
              <w:pStyle w:val="Bang"/>
              <w:spacing w:before="120" w:after="120"/>
              <w:rPr>
                <w:rFonts w:cs="Times New Roman"/>
              </w:rPr>
            </w:pPr>
            <w:r>
              <w:rPr>
                <w:rFonts w:cs="Times New Roman"/>
              </w:rPr>
              <w:t>Enum:[</w:t>
            </w:r>
          </w:p>
          <w:p w:rsidR="000B14ED" w:rsidRDefault="000B14ED" w:rsidP="00D0348B">
            <w:pPr>
              <w:pStyle w:val="Bang"/>
              <w:spacing w:before="120" w:after="120"/>
              <w:rPr>
                <w:rFonts w:cs="Times New Roman"/>
              </w:rPr>
            </w:pPr>
            <w:r>
              <w:rPr>
                <w:rFonts w:cs="Times New Roman"/>
              </w:rPr>
              <w:t>ACTIVE</w:t>
            </w:r>
          </w:p>
          <w:p w:rsidR="000B14ED" w:rsidRDefault="000B14ED" w:rsidP="00D0348B">
            <w:pPr>
              <w:pStyle w:val="Bang"/>
              <w:spacing w:before="120" w:after="120"/>
              <w:rPr>
                <w:rFonts w:cs="Times New Roman"/>
              </w:rPr>
            </w:pPr>
            <w:r>
              <w:rPr>
                <w:rFonts w:cs="Times New Roman"/>
              </w:rPr>
              <w:t>UNAUTHENTICATED</w:t>
            </w:r>
          </w:p>
          <w:p w:rsidR="000B14ED" w:rsidRDefault="000B14ED" w:rsidP="00D0348B">
            <w:pPr>
              <w:pStyle w:val="Bang"/>
              <w:spacing w:before="120" w:after="120"/>
              <w:rPr>
                <w:rFonts w:cs="Times New Roman"/>
              </w:rPr>
            </w:pPr>
            <w:r>
              <w:rPr>
                <w:rFonts w:cs="Times New Roman"/>
              </w:rPr>
              <w:t>BLOCK</w:t>
            </w:r>
          </w:p>
          <w:p w:rsidR="000B14ED" w:rsidRPr="00E9736B" w:rsidRDefault="000B14ED" w:rsidP="00D0348B">
            <w:pPr>
              <w:pStyle w:val="Bang"/>
              <w:spacing w:before="120" w:after="120"/>
              <w:rPr>
                <w:rFonts w:cs="Times New Roman"/>
              </w:rPr>
            </w:pPr>
            <w:r>
              <w:rPr>
                <w:rFonts w:cs="Times New Roman"/>
              </w:rPr>
              <w:t>]</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Trạng thái tài khoản</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avatar</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D0348B">
            <w:pPr>
              <w:pStyle w:val="Bang"/>
              <w:spacing w:before="120" w:after="120"/>
              <w:rPr>
                <w:rFonts w:cs="Times New Roman"/>
              </w:rPr>
            </w:pPr>
            <w:r w:rsidRPr="00E9736B">
              <w:rPr>
                <w:rFonts w:cs="Times New Roman"/>
              </w:rPr>
              <w:t>Allow 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sidRPr="00E9736B">
              <w:rPr>
                <w:rFonts w:cs="Times New Roman"/>
              </w:rPr>
              <w:t>Link ảnh đại diện</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birthday</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D0348B">
            <w:pPr>
              <w:pStyle w:val="Bang"/>
              <w:spacing w:before="120" w:after="120"/>
              <w:rPr>
                <w:rFonts w:cs="Times New Roman"/>
              </w:rPr>
            </w:pPr>
            <w:r w:rsidRPr="00E9736B">
              <w:rPr>
                <w:rFonts w:cs="Times New Roman"/>
              </w:rPr>
              <w:t>Allow 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Ngày sinh</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createdAt</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Date</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sidRPr="00E9736B">
              <w:rPr>
                <w:rFonts w:cs="Times New Roman"/>
              </w:rPr>
              <w:t>Not 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Ngày gia nhập</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description</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D0348B">
            <w:pPr>
              <w:pStyle w:val="Bang"/>
              <w:spacing w:before="120" w:after="120"/>
              <w:rPr>
                <w:rFonts w:cs="Times New Roman"/>
              </w:rPr>
            </w:pPr>
            <w:r w:rsidRPr="00E9736B">
              <w:rPr>
                <w:rFonts w:cs="Times New Roman"/>
              </w:rPr>
              <w:t>Allow 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Mô tả</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0C076F">
            <w:pPr>
              <w:pStyle w:val="Bang"/>
              <w:spacing w:before="120" w:after="120"/>
              <w:rPr>
                <w:rFonts w:cs="Times New Roman"/>
              </w:rPr>
            </w:pPr>
            <w:r>
              <w:rPr>
                <w:rFonts w:cs="Times New Roman"/>
              </w:rPr>
              <w:t>email</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D0348B">
            <w:pPr>
              <w:pStyle w:val="Bang"/>
              <w:spacing w:before="120" w:after="120"/>
              <w:rPr>
                <w:rFonts w:cs="Times New Roman"/>
              </w:rPr>
            </w:pPr>
            <w:r>
              <w:rPr>
                <w:rFonts w:cs="Times New Roman"/>
              </w:rPr>
              <w:t>Unique, Not</w:t>
            </w:r>
            <w:r w:rsidRPr="00E9736B">
              <w:rPr>
                <w:rFonts w:cs="Times New Roman"/>
              </w:rPr>
              <w:t xml:space="preserve"> 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Email</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firstName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D0348B">
            <w:pPr>
              <w:pStyle w:val="Bang"/>
              <w:spacing w:before="120" w:after="120"/>
              <w:rPr>
                <w:rFonts w:cs="Times New Roman"/>
              </w:rPr>
            </w:pPr>
            <w:r>
              <w:rPr>
                <w:rFonts w:cs="Times New Roman"/>
              </w:rPr>
              <w:t>Not</w:t>
            </w:r>
            <w:r w:rsidRPr="00E9736B">
              <w:rPr>
                <w:rFonts w:cs="Times New Roman"/>
              </w:rPr>
              <w:t xml:space="preserve"> 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D0348B">
            <w:pPr>
              <w:pStyle w:val="Bang"/>
              <w:spacing w:before="120" w:after="120"/>
              <w:rPr>
                <w:rFonts w:cs="Times New Roman"/>
              </w:rPr>
            </w:pPr>
            <w:r>
              <w:rPr>
                <w:rFonts w:cs="Times New Roman"/>
              </w:rPr>
              <w:t>Tên</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Pr>
                <w:rFonts w:cs="Times New Roman"/>
              </w:rPr>
              <w:t>gender</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Default="000C076F" w:rsidP="000C076F">
            <w:pPr>
              <w:pStyle w:val="Bang"/>
              <w:spacing w:before="120" w:after="120"/>
              <w:rPr>
                <w:rFonts w:cs="Times New Roman"/>
              </w:rPr>
            </w:pPr>
            <w:r w:rsidRPr="00E9736B">
              <w:rPr>
                <w:rFonts w:cs="Times New Roman"/>
              </w:rPr>
              <w:t>Not null</w:t>
            </w:r>
          </w:p>
          <w:p w:rsidR="000B14ED" w:rsidRDefault="000B14ED" w:rsidP="000C076F">
            <w:pPr>
              <w:pStyle w:val="Bang"/>
              <w:spacing w:before="120" w:after="120"/>
              <w:rPr>
                <w:rFonts w:cs="Times New Roman"/>
              </w:rPr>
            </w:pPr>
            <w:r>
              <w:rPr>
                <w:rFonts w:cs="Times New Roman"/>
              </w:rPr>
              <w:t>Enum: [</w:t>
            </w:r>
          </w:p>
          <w:p w:rsidR="000B14ED" w:rsidRDefault="000B14ED" w:rsidP="000C076F">
            <w:pPr>
              <w:pStyle w:val="Bang"/>
              <w:spacing w:before="120" w:after="120"/>
              <w:rPr>
                <w:rFonts w:cs="Times New Roman"/>
              </w:rPr>
            </w:pPr>
            <w:r>
              <w:rPr>
                <w:rFonts w:cs="Times New Roman"/>
              </w:rPr>
              <w:t>MALE</w:t>
            </w:r>
          </w:p>
          <w:p w:rsidR="000B14ED" w:rsidRDefault="000B14ED" w:rsidP="000C076F">
            <w:pPr>
              <w:pStyle w:val="Bang"/>
              <w:spacing w:before="120" w:after="120"/>
              <w:rPr>
                <w:rFonts w:cs="Times New Roman"/>
              </w:rPr>
            </w:pPr>
            <w:r>
              <w:rPr>
                <w:rFonts w:cs="Times New Roman"/>
              </w:rPr>
              <w:t>FEMALE</w:t>
            </w:r>
          </w:p>
          <w:p w:rsidR="000B14ED" w:rsidRDefault="000B14ED" w:rsidP="000C076F">
            <w:pPr>
              <w:pStyle w:val="Bang"/>
              <w:spacing w:before="120" w:after="120"/>
              <w:rPr>
                <w:rFonts w:cs="Times New Roman"/>
              </w:rPr>
            </w:pPr>
            <w:r>
              <w:rPr>
                <w:rFonts w:cs="Times New Roman"/>
              </w:rPr>
              <w:t>ANOTHER</w:t>
            </w:r>
          </w:p>
          <w:p w:rsidR="000B14ED" w:rsidRPr="00E9736B" w:rsidRDefault="000B14ED" w:rsidP="000C076F">
            <w:pPr>
              <w:pStyle w:val="Bang"/>
              <w:spacing w:before="120" w:after="120"/>
              <w:rPr>
                <w:rFonts w:cs="Times New Roman"/>
              </w:rPr>
            </w:pPr>
            <w:r>
              <w:rPr>
                <w:rFonts w:cs="Times New Roman"/>
              </w:rPr>
              <w:lastRenderedPageBreak/>
              <w:t>]</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sidRPr="00E9736B">
              <w:rPr>
                <w:rFonts w:cs="Times New Roman"/>
              </w:rPr>
              <w:lastRenderedPageBreak/>
              <w:t>Thời điểm thêm vào</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Pr>
                <w:rFonts w:cs="Times New Roman"/>
              </w:rPr>
              <w:t>lastName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Pr>
                <w:rFonts w:cs="Times New Roman"/>
              </w:rPr>
              <w:t>Not</w:t>
            </w:r>
            <w:r w:rsidRPr="00E9736B">
              <w:rPr>
                <w:rFonts w:cs="Times New Roman"/>
              </w:rPr>
              <w:t xml:space="preserve"> 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Pr>
                <w:rFonts w:cs="Times New Roman"/>
              </w:rPr>
              <w:t>Họ đệm</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0C076F">
            <w:pPr>
              <w:pStyle w:val="Bang"/>
              <w:spacing w:before="120" w:after="120"/>
              <w:rPr>
                <w:rFonts w:cs="Times New Roman"/>
              </w:rPr>
            </w:pPr>
            <w:r>
              <w:rPr>
                <w:rFonts w:cs="Times New Roman"/>
              </w:rPr>
              <w:t>isBuildIn</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0C076F">
            <w:pPr>
              <w:pStyle w:val="Bang"/>
              <w:spacing w:before="120" w:after="120"/>
              <w:rPr>
                <w:rFonts w:cs="Times New Roman"/>
              </w:rPr>
            </w:pPr>
            <w:r>
              <w:rPr>
                <w:rFonts w:cs="Times New Roman"/>
              </w:rPr>
              <w:t>Boolean</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Default="000C076F" w:rsidP="000C076F">
            <w:pPr>
              <w:pStyle w:val="Bang"/>
              <w:spacing w:before="120" w:after="120"/>
              <w:rPr>
                <w:rFonts w:cs="Times New Roman"/>
              </w:rPr>
            </w:pPr>
            <w:r w:rsidRPr="00E9736B">
              <w:rPr>
                <w:rFonts w:cs="Times New Roman"/>
              </w:rPr>
              <w:t>Not null</w:t>
            </w:r>
          </w:p>
          <w:p w:rsidR="000C076F" w:rsidRPr="00E9736B" w:rsidRDefault="000C076F" w:rsidP="000C076F">
            <w:pPr>
              <w:pStyle w:val="Bang"/>
              <w:spacing w:before="120" w:after="120"/>
              <w:rPr>
                <w:rFonts w:cs="Times New Roman"/>
              </w:rPr>
            </w:pPr>
            <w:r>
              <w:rPr>
                <w:rFonts w:cs="Times New Roman"/>
              </w:rPr>
              <w:t>Default: false</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0C076F">
            <w:pPr>
              <w:pStyle w:val="Bang"/>
              <w:spacing w:before="120" w:after="120"/>
              <w:rPr>
                <w:rFonts w:cs="Times New Roman"/>
              </w:rPr>
            </w:pPr>
            <w:r>
              <w:rPr>
                <w:rFonts w:cs="Times New Roman"/>
              </w:rPr>
              <w:t>Tài khoản được tạo bởi hệ thống</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0C076F">
            <w:pPr>
              <w:pStyle w:val="Bang"/>
              <w:spacing w:before="120" w:after="120"/>
              <w:rPr>
                <w:rFonts w:cs="Times New Roman"/>
              </w:rPr>
            </w:pPr>
            <w:r>
              <w:rPr>
                <w:rFonts w:cs="Times New Roman"/>
              </w:rPr>
              <w:t>password</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0C076F">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sidRPr="00E9736B">
              <w:rPr>
                <w:rFonts w:cs="Times New Roman"/>
              </w:rPr>
              <w:t>Not 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C076F" w:rsidRPr="00E9736B" w:rsidRDefault="000C076F" w:rsidP="000C076F">
            <w:pPr>
              <w:pStyle w:val="Bang"/>
              <w:keepNext/>
              <w:spacing w:before="120" w:after="120"/>
              <w:rPr>
                <w:rFonts w:cs="Times New Roman"/>
              </w:rPr>
            </w:pPr>
            <w:r>
              <w:rPr>
                <w:rFonts w:cs="Times New Roman"/>
              </w:rPr>
              <w:t>Mật khẩu</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Pr>
                <w:rFonts w:cs="Times New Roman"/>
              </w:rPr>
              <w:t>phone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Pr>
                <w:rFonts w:cs="Times New Roman"/>
              </w:rPr>
              <w:t xml:space="preserve">Allow </w:t>
            </w:r>
            <w:r w:rsidRPr="00E9736B">
              <w:rPr>
                <w:rFonts w:cs="Times New Roman"/>
              </w:rPr>
              <w:t>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keepNext/>
              <w:spacing w:before="120" w:after="120"/>
              <w:rPr>
                <w:rFonts w:cs="Times New Roman"/>
              </w:rPr>
            </w:pPr>
            <w:r>
              <w:rPr>
                <w:rFonts w:cs="Times New Roman"/>
              </w:rPr>
              <w:t>Số điện thoại</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Pr>
                <w:rFonts w:cs="Times New Roman"/>
              </w:rPr>
              <w:t>rate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0C076F" w:rsidP="000C076F">
            <w:pPr>
              <w:pStyle w:val="Bang"/>
              <w:spacing w:before="120" w:after="120"/>
              <w:rPr>
                <w:rFonts w:cs="Times New Roman"/>
              </w:rPr>
            </w:pPr>
            <w:r>
              <w:rPr>
                <w:rFonts w:cs="Times New Roman"/>
              </w:rPr>
              <w:t>Number</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Default="001D1F43" w:rsidP="000C076F">
            <w:pPr>
              <w:pStyle w:val="Bang"/>
              <w:spacing w:before="120" w:after="120"/>
              <w:rPr>
                <w:rFonts w:cs="Times New Roman"/>
              </w:rPr>
            </w:pPr>
            <w:r>
              <w:rPr>
                <w:rFonts w:cs="Times New Roman"/>
              </w:rPr>
              <w:t>Not</w:t>
            </w:r>
            <w:r w:rsidR="000C076F" w:rsidRPr="00E9736B">
              <w:rPr>
                <w:rFonts w:cs="Times New Roman"/>
              </w:rPr>
              <w:t xml:space="preserve"> null</w:t>
            </w:r>
          </w:p>
          <w:p w:rsidR="001D1F43" w:rsidRPr="00E9736B" w:rsidRDefault="001D1F43" w:rsidP="000C076F">
            <w:pPr>
              <w:pStyle w:val="Bang"/>
              <w:spacing w:before="120" w:after="120"/>
              <w:rPr>
                <w:rFonts w:cs="Times New Roman"/>
              </w:rPr>
            </w:pPr>
            <w:r>
              <w:rPr>
                <w:rFonts w:cs="Times New Roman"/>
              </w:rPr>
              <w:t>Default: 0</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1D1F43" w:rsidP="000C076F">
            <w:pPr>
              <w:pStyle w:val="Bang"/>
              <w:keepNext/>
              <w:spacing w:before="120" w:after="120"/>
              <w:rPr>
                <w:rFonts w:cs="Times New Roman"/>
              </w:rPr>
            </w:pPr>
            <w:r>
              <w:rPr>
                <w:rFonts w:cs="Times New Roman"/>
              </w:rPr>
              <w:t>Đánh giá</w:t>
            </w:r>
          </w:p>
        </w:tc>
      </w:tr>
      <w:tr w:rsidR="000C076F"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1D1F43" w:rsidP="000C076F">
            <w:pPr>
              <w:pStyle w:val="Bang"/>
              <w:spacing w:before="120" w:after="120"/>
              <w:rPr>
                <w:rFonts w:cs="Times New Roman"/>
              </w:rPr>
            </w:pPr>
            <w:r>
              <w:rPr>
                <w:rFonts w:cs="Times New Roman"/>
              </w:rPr>
              <w:t>reputationScore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1D1F43" w:rsidP="000C076F">
            <w:pPr>
              <w:pStyle w:val="Bang"/>
              <w:spacing w:before="120" w:after="120"/>
              <w:rPr>
                <w:rFonts w:cs="Times New Roman"/>
                <w:b/>
              </w:rPr>
            </w:pPr>
            <w:r>
              <w:rPr>
                <w:rFonts w:cs="Times New Roman"/>
              </w:rPr>
              <w:t>Number</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Default="000C076F" w:rsidP="000C076F">
            <w:pPr>
              <w:pStyle w:val="Bang"/>
              <w:spacing w:before="120" w:after="120"/>
              <w:rPr>
                <w:rFonts w:cs="Times New Roman"/>
              </w:rPr>
            </w:pPr>
            <w:r w:rsidRPr="00E9736B">
              <w:rPr>
                <w:rFonts w:cs="Times New Roman"/>
              </w:rPr>
              <w:t>Not null</w:t>
            </w:r>
          </w:p>
          <w:p w:rsidR="001D1F43" w:rsidRPr="00E9736B" w:rsidRDefault="001D1F43" w:rsidP="000C076F">
            <w:pPr>
              <w:pStyle w:val="Bang"/>
              <w:spacing w:before="120" w:after="120"/>
              <w:rPr>
                <w:rFonts w:cs="Times New Roman"/>
              </w:rPr>
            </w:pPr>
            <w:r>
              <w:rPr>
                <w:rFonts w:cs="Times New Roman"/>
              </w:rPr>
              <w:t>Default: 100</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C076F" w:rsidRPr="00E9736B" w:rsidRDefault="001D1F43" w:rsidP="000C076F">
            <w:pPr>
              <w:pStyle w:val="Bang"/>
              <w:keepNext/>
              <w:spacing w:before="120" w:after="120"/>
              <w:rPr>
                <w:rFonts w:cs="Times New Roman"/>
              </w:rPr>
            </w:pPr>
            <w:r>
              <w:rPr>
                <w:rFonts w:cs="Times New Roman"/>
              </w:rPr>
              <w:t>Điểm uy tín</w:t>
            </w:r>
          </w:p>
        </w:tc>
      </w:tr>
      <w:tr w:rsidR="001D1F43"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role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Not null</w:t>
            </w:r>
          </w:p>
          <w:p w:rsidR="001D1F43" w:rsidRDefault="001D1F43" w:rsidP="000C076F">
            <w:pPr>
              <w:pStyle w:val="Bang"/>
              <w:spacing w:before="120" w:after="120"/>
              <w:rPr>
                <w:rFonts w:cs="Times New Roman"/>
              </w:rPr>
            </w:pPr>
            <w:r>
              <w:rPr>
                <w:rFonts w:cs="Times New Roman"/>
              </w:rPr>
              <w:t>Enum: [</w:t>
            </w:r>
          </w:p>
          <w:p w:rsidR="001D1F43" w:rsidRDefault="001D1F43" w:rsidP="000C076F">
            <w:pPr>
              <w:pStyle w:val="Bang"/>
              <w:spacing w:before="120" w:after="120"/>
              <w:rPr>
                <w:rFonts w:cs="Times New Roman"/>
              </w:rPr>
            </w:pPr>
            <w:r>
              <w:rPr>
                <w:rFonts w:cs="Times New Roman"/>
              </w:rPr>
              <w:t>STUDENT</w:t>
            </w:r>
          </w:p>
          <w:p w:rsidR="001D1F43" w:rsidRDefault="001D1F43" w:rsidP="000C076F">
            <w:pPr>
              <w:pStyle w:val="Bang"/>
              <w:spacing w:before="120" w:after="120"/>
              <w:rPr>
                <w:rFonts w:cs="Times New Roman"/>
              </w:rPr>
            </w:pPr>
            <w:r>
              <w:rPr>
                <w:rFonts w:cs="Times New Roman"/>
              </w:rPr>
              <w:t>EXPERT</w:t>
            </w:r>
          </w:p>
          <w:p w:rsidR="001D1F43" w:rsidRDefault="001D1F43" w:rsidP="000C076F">
            <w:pPr>
              <w:pStyle w:val="Bang"/>
              <w:spacing w:before="120" w:after="120"/>
              <w:rPr>
                <w:rFonts w:cs="Times New Roman"/>
              </w:rPr>
            </w:pPr>
            <w:r>
              <w:rPr>
                <w:rFonts w:cs="Times New Roman"/>
              </w:rPr>
              <w:t>ADMIN</w:t>
            </w:r>
          </w:p>
          <w:p w:rsidR="001D1F43" w:rsidRDefault="001D1F43" w:rsidP="000C076F">
            <w:pPr>
              <w:pStyle w:val="Bang"/>
              <w:spacing w:before="120" w:after="120"/>
              <w:rPr>
                <w:rFonts w:cs="Times New Roman"/>
              </w:rPr>
            </w:pPr>
            <w:r>
              <w:rPr>
                <w:rFonts w:cs="Times New Roman"/>
              </w:rPr>
              <w:t>SUPPORTER</w:t>
            </w:r>
          </w:p>
          <w:p w:rsidR="001D1F43" w:rsidRDefault="001D1F43" w:rsidP="000C076F">
            <w:pPr>
              <w:pStyle w:val="Bang"/>
              <w:spacing w:before="120" w:after="120"/>
              <w:rPr>
                <w:rFonts w:cs="Times New Roman"/>
              </w:rPr>
            </w:pPr>
            <w:r>
              <w:rPr>
                <w:rFonts w:cs="Times New Roman"/>
              </w:rPr>
              <w:t>INSPECTOR</w:t>
            </w:r>
          </w:p>
          <w:p w:rsidR="001D1F43" w:rsidRDefault="001D1F43" w:rsidP="000C076F">
            <w:pPr>
              <w:pStyle w:val="Bang"/>
              <w:spacing w:before="120" w:after="120"/>
              <w:rPr>
                <w:rFonts w:cs="Times New Roman"/>
              </w:rPr>
            </w:pPr>
            <w:r>
              <w:rPr>
                <w:rFonts w:cs="Times New Roman"/>
              </w:rPr>
              <w:t>]</w:t>
            </w:r>
          </w:p>
          <w:p w:rsidR="001D1F43" w:rsidRPr="00E9736B" w:rsidRDefault="001D1F43" w:rsidP="000C076F">
            <w:pPr>
              <w:pStyle w:val="Bang"/>
              <w:spacing w:before="120" w:after="120"/>
              <w:rPr>
                <w:rFonts w:cs="Times New Roman"/>
              </w:rPr>
            </w:pPr>
            <w:r>
              <w:rPr>
                <w:rFonts w:cs="Times New Roman"/>
              </w:rPr>
              <w:t>Default: STUDENT</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keepNext/>
              <w:spacing w:before="120" w:after="120"/>
              <w:rPr>
                <w:rFonts w:cs="Times New Roman"/>
              </w:rPr>
            </w:pPr>
            <w:r>
              <w:rPr>
                <w:rFonts w:cs="Times New Roman"/>
              </w:rPr>
              <w:t>Quyền</w:t>
            </w:r>
          </w:p>
        </w:tc>
      </w:tr>
      <w:tr w:rsidR="001D1F43"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rtcId</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Allow 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keepNext/>
              <w:spacing w:before="120" w:after="120"/>
              <w:rPr>
                <w:rFonts w:cs="Times New Roman"/>
              </w:rPr>
            </w:pPr>
            <w:r>
              <w:rPr>
                <w:rFonts w:cs="Times New Roman"/>
              </w:rPr>
              <w:t>WEBRTC ID</w:t>
            </w:r>
          </w:p>
        </w:tc>
      </w:tr>
      <w:tr w:rsidR="001D1F43"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lastRenderedPageBreak/>
              <w:t>status</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Not null</w:t>
            </w:r>
          </w:p>
          <w:p w:rsidR="001D1F43" w:rsidRDefault="001D1F43" w:rsidP="000C076F">
            <w:pPr>
              <w:pStyle w:val="Bang"/>
              <w:spacing w:before="120" w:after="120"/>
              <w:rPr>
                <w:rFonts w:cs="Times New Roman"/>
              </w:rPr>
            </w:pPr>
            <w:r>
              <w:rPr>
                <w:rFonts w:cs="Times New Roman"/>
              </w:rPr>
              <w:t>Enum: [</w:t>
            </w:r>
          </w:p>
          <w:p w:rsidR="001D1F43" w:rsidRDefault="001D1F43" w:rsidP="000C076F">
            <w:pPr>
              <w:pStyle w:val="Bang"/>
              <w:spacing w:before="120" w:after="120"/>
              <w:rPr>
                <w:rFonts w:cs="Times New Roman"/>
              </w:rPr>
            </w:pPr>
            <w:r>
              <w:rPr>
                <w:rFonts w:cs="Times New Roman"/>
              </w:rPr>
              <w:t>ONLINE</w:t>
            </w:r>
          </w:p>
          <w:p w:rsidR="001D1F43" w:rsidRDefault="001D1F43" w:rsidP="000C076F">
            <w:pPr>
              <w:pStyle w:val="Bang"/>
              <w:spacing w:before="120" w:after="120"/>
              <w:rPr>
                <w:rFonts w:cs="Times New Roman"/>
              </w:rPr>
            </w:pPr>
            <w:r>
              <w:rPr>
                <w:rFonts w:cs="Times New Roman"/>
              </w:rPr>
              <w:t>OFFLINE</w:t>
            </w:r>
          </w:p>
          <w:p w:rsidR="001D1F43" w:rsidRDefault="001D1F43" w:rsidP="000C076F">
            <w:pPr>
              <w:pStyle w:val="Bang"/>
              <w:spacing w:before="120" w:after="120"/>
              <w:rPr>
                <w:rFonts w:cs="Times New Roman"/>
              </w:rPr>
            </w:pPr>
            <w:r>
              <w:rPr>
                <w:rFonts w:cs="Times New Roman"/>
              </w:rPr>
              <w:t>BUSY</w:t>
            </w:r>
          </w:p>
          <w:p w:rsidR="001D1F43" w:rsidRDefault="001D1F43" w:rsidP="000C076F">
            <w:pPr>
              <w:pStyle w:val="Bang"/>
              <w:spacing w:before="120" w:after="120"/>
              <w:rPr>
                <w:rFonts w:cs="Times New Roman"/>
              </w:rPr>
            </w:pPr>
            <w:r>
              <w:rPr>
                <w:rFonts w:cs="Times New Roman"/>
              </w:rPr>
              <w:t>]</w:t>
            </w:r>
          </w:p>
          <w:p w:rsidR="001D1F43" w:rsidRDefault="001D1F43" w:rsidP="000C076F">
            <w:pPr>
              <w:pStyle w:val="Bang"/>
              <w:spacing w:before="120" w:after="120"/>
              <w:rPr>
                <w:rFonts w:cs="Times New Roman"/>
              </w:rPr>
            </w:pPr>
            <w:r>
              <w:rPr>
                <w:rFonts w:cs="Times New Roman"/>
              </w:rPr>
              <w:t>Default: BUSY</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keepNext/>
              <w:spacing w:before="120" w:after="120"/>
              <w:rPr>
                <w:rFonts w:cs="Times New Roman"/>
              </w:rPr>
            </w:pPr>
            <w:r>
              <w:rPr>
                <w:rFonts w:cs="Times New Roman"/>
              </w:rPr>
              <w:t>Trạng thái hoạt động</w:t>
            </w:r>
          </w:p>
        </w:tc>
      </w:tr>
      <w:tr w:rsidR="001D1F43"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updatedAt</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Date</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Not null</w:t>
            </w:r>
          </w:p>
          <w:p w:rsidR="001D1F43" w:rsidRDefault="001D1F43" w:rsidP="000C076F">
            <w:pPr>
              <w:pStyle w:val="Bang"/>
              <w:spacing w:before="120" w:after="120"/>
              <w:rPr>
                <w:rFonts w:cs="Times New Roman"/>
              </w:rPr>
            </w:pPr>
            <w:r>
              <w:rPr>
                <w:rFonts w:cs="Times New Roman"/>
              </w:rPr>
              <w:t>Default: Date.now()</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keepNext/>
              <w:spacing w:before="120" w:after="120"/>
              <w:rPr>
                <w:rFonts w:cs="Times New Roman"/>
              </w:rPr>
            </w:pPr>
          </w:p>
        </w:tc>
      </w:tr>
      <w:tr w:rsidR="001D1F43"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username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1D1F43">
            <w:pPr>
              <w:pStyle w:val="Bang"/>
              <w:spacing w:before="120" w:after="120"/>
              <w:rPr>
                <w:rFonts w:cs="Times New Roman"/>
              </w:rPr>
            </w:pPr>
            <w:r>
              <w:rPr>
                <w:rFonts w:cs="Times New Roman"/>
              </w:rPr>
              <w:t>Unique, Not 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keepNext/>
              <w:spacing w:before="120" w:after="120"/>
              <w:rPr>
                <w:rFonts w:cs="Times New Roman"/>
              </w:rPr>
            </w:pPr>
          </w:p>
        </w:tc>
      </w:tr>
      <w:tr w:rsidR="001D1F43"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verificationCode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String</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Allow null</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keepNext/>
              <w:spacing w:before="120" w:after="120"/>
              <w:rPr>
                <w:rFonts w:cs="Times New Roman"/>
              </w:rPr>
            </w:pPr>
          </w:p>
        </w:tc>
      </w:tr>
      <w:tr w:rsidR="001D1F43"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views</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Array</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Not null</w:t>
            </w:r>
          </w:p>
          <w:p w:rsidR="001D1F43" w:rsidRDefault="001D1F43" w:rsidP="000C076F">
            <w:pPr>
              <w:pStyle w:val="Bang"/>
              <w:spacing w:before="120" w:after="120"/>
              <w:rPr>
                <w:rFonts w:cs="Times New Roman"/>
              </w:rPr>
            </w:pPr>
            <w:r>
              <w:rPr>
                <w:rFonts w:cs="Times New Roman"/>
              </w:rPr>
              <w:t>Default: []</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keepNext/>
              <w:spacing w:before="120" w:after="120"/>
              <w:rPr>
                <w:rFonts w:cs="Times New Roman"/>
              </w:rPr>
            </w:pPr>
          </w:p>
        </w:tc>
      </w:tr>
      <w:tr w:rsidR="001D1F43"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wallet</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Object</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Not null</w:t>
            </w:r>
          </w:p>
          <w:p w:rsidR="001D1F43" w:rsidRDefault="001D1F43" w:rsidP="000C076F">
            <w:pPr>
              <w:pStyle w:val="Bang"/>
              <w:spacing w:before="120" w:after="120"/>
              <w:rPr>
                <w:rFonts w:cs="Times New Roman"/>
              </w:rPr>
            </w:pPr>
            <w:r>
              <w:rPr>
                <w:rFonts w:cs="Times New Roman"/>
              </w:rPr>
              <w:t>Default: {</w:t>
            </w:r>
          </w:p>
          <w:p w:rsidR="00B25F56" w:rsidRDefault="00B25F56" w:rsidP="000C076F">
            <w:pPr>
              <w:pStyle w:val="Bang"/>
              <w:spacing w:before="120" w:after="120"/>
              <w:rPr>
                <w:rFonts w:cs="Times New Roman"/>
              </w:rPr>
            </w:pPr>
            <w:r>
              <w:rPr>
                <w:rFonts w:cs="Times New Roman"/>
              </w:rPr>
              <w:t>accountNumber: ‘’,</w:t>
            </w:r>
          </w:p>
          <w:p w:rsidR="00B25F56" w:rsidRDefault="00B25F56" w:rsidP="000C076F">
            <w:pPr>
              <w:pStyle w:val="Bang"/>
              <w:spacing w:before="120" w:after="120"/>
              <w:rPr>
                <w:rFonts w:cs="Times New Roman"/>
              </w:rPr>
            </w:pPr>
            <w:r>
              <w:rPr>
                <w:rFonts w:cs="Times New Roman"/>
              </w:rPr>
              <w:t>ownerName: ‘’,</w:t>
            </w:r>
          </w:p>
          <w:p w:rsidR="00B25F56" w:rsidRDefault="00B25F56" w:rsidP="000C076F">
            <w:pPr>
              <w:pStyle w:val="Bang"/>
              <w:spacing w:before="120" w:after="120"/>
              <w:rPr>
                <w:rFonts w:cs="Times New Roman"/>
              </w:rPr>
            </w:pPr>
            <w:r>
              <w:rPr>
                <w:rFonts w:cs="Times New Roman"/>
              </w:rPr>
              <w:t>bank: ‘’,</w:t>
            </w:r>
            <w:r>
              <w:rPr>
                <w:rFonts w:cs="Times New Roman"/>
              </w:rPr>
              <w:br/>
              <w:t>office: ‘’,</w:t>
            </w:r>
          </w:p>
          <w:p w:rsidR="00B25F56" w:rsidRDefault="00B25F56" w:rsidP="000C076F">
            <w:pPr>
              <w:pStyle w:val="Bang"/>
              <w:spacing w:before="120" w:after="120"/>
              <w:rPr>
                <w:rFonts w:cs="Times New Roman"/>
              </w:rPr>
            </w:pPr>
            <w:r>
              <w:rPr>
                <w:rFonts w:cs="Times New Roman"/>
              </w:rPr>
              <w:t>updatedAt: Date.now()</w:t>
            </w:r>
          </w:p>
          <w:p w:rsidR="001D1F43" w:rsidRDefault="001D1F43" w:rsidP="001D1F43">
            <w:pPr>
              <w:pStyle w:val="Bang"/>
              <w:spacing w:before="120" w:after="120"/>
              <w:rPr>
                <w:rFonts w:cs="Times New Roman"/>
              </w:rPr>
            </w:pPr>
            <w:r>
              <w:rPr>
                <w:rFonts w:cs="Times New Roman"/>
              </w:rPr>
              <w:t>balance: 0</w:t>
            </w:r>
          </w:p>
          <w:p w:rsidR="001D1F43" w:rsidRDefault="001D1F43" w:rsidP="001D1F43">
            <w:pPr>
              <w:pStyle w:val="Bang"/>
              <w:spacing w:before="120" w:after="120"/>
              <w:rPr>
                <w:rFonts w:cs="Times New Roman"/>
              </w:rPr>
            </w:pPr>
            <w:r>
              <w:rPr>
                <w:rFonts w:cs="Times New Roman"/>
              </w:rPr>
              <w:t>}</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keepNext/>
              <w:spacing w:before="120" w:after="120"/>
              <w:rPr>
                <w:rFonts w:cs="Times New Roman"/>
              </w:rPr>
            </w:pPr>
            <w:r>
              <w:rPr>
                <w:rFonts w:cs="Times New Roman"/>
              </w:rPr>
              <w:t>Thông tin tài khoản thanh toán</w:t>
            </w:r>
          </w:p>
        </w:tc>
      </w:tr>
      <w:tr w:rsidR="001D1F43" w:rsidRPr="00E9736B" w:rsidTr="000C076F">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lastRenderedPageBreak/>
              <w:t>badges</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Array</w:t>
            </w:r>
          </w:p>
        </w:tc>
        <w:tc>
          <w:tcPr>
            <w:tcW w:w="24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spacing w:before="120" w:after="120"/>
              <w:rPr>
                <w:rFonts w:cs="Times New Roman"/>
              </w:rPr>
            </w:pPr>
            <w:r>
              <w:rPr>
                <w:rFonts w:cs="Times New Roman"/>
              </w:rPr>
              <w:t>Not null</w:t>
            </w:r>
          </w:p>
          <w:p w:rsidR="001D1F43" w:rsidRDefault="001D1F43" w:rsidP="000C076F">
            <w:pPr>
              <w:pStyle w:val="Bang"/>
              <w:spacing w:before="120" w:after="120"/>
              <w:rPr>
                <w:rFonts w:cs="Times New Roman"/>
              </w:rPr>
            </w:pPr>
            <w:r>
              <w:rPr>
                <w:rFonts w:cs="Times New Roman"/>
              </w:rPr>
              <w:t>Default: []</w:t>
            </w:r>
          </w:p>
        </w:tc>
        <w:tc>
          <w:tcPr>
            <w:tcW w:w="240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1D1F43" w:rsidRDefault="001D1F43" w:rsidP="000C076F">
            <w:pPr>
              <w:pStyle w:val="Bang"/>
              <w:keepNext/>
              <w:spacing w:before="120" w:after="120"/>
              <w:rPr>
                <w:rFonts w:cs="Times New Roman"/>
              </w:rPr>
            </w:pPr>
            <w:r>
              <w:rPr>
                <w:rFonts w:cs="Times New Roman"/>
              </w:rPr>
              <w:t>Danh hiệu đạt được</w:t>
            </w:r>
          </w:p>
        </w:tc>
      </w:tr>
    </w:tbl>
    <w:p w:rsidR="00617179" w:rsidRPr="00E9736B" w:rsidRDefault="006763F9" w:rsidP="00230568">
      <w:pPr>
        <w:pStyle w:val="Captions"/>
        <w:spacing w:before="120" w:after="120" w:line="360" w:lineRule="auto"/>
      </w:pPr>
      <w:bookmarkStart w:id="334" w:name="_Toc513686919"/>
      <w:r w:rsidRPr="00E9736B">
        <w:t xml:space="preserve">Bảng </w:t>
      </w:r>
      <w:fldSimple w:instr=" STYLEREF 1 \s ">
        <w:r w:rsidR="00244011">
          <w:rPr>
            <w:noProof/>
          </w:rPr>
          <w:t>4</w:t>
        </w:r>
      </w:fldSimple>
      <w:r w:rsidR="001D0C90">
        <w:t>.</w:t>
      </w:r>
      <w:fldSimple w:instr=" SEQ Bảng \* ARABIC \s 1 ">
        <w:r w:rsidR="00244011">
          <w:rPr>
            <w:noProof/>
          </w:rPr>
          <w:t>1</w:t>
        </w:r>
      </w:fldSimple>
      <w:r w:rsidRPr="00E9736B">
        <w:t>:</w:t>
      </w:r>
      <w:r w:rsidR="00B25F56">
        <w:t xml:space="preserve"> Collection</w:t>
      </w:r>
      <w:r w:rsidRPr="00E9736B">
        <w:t xml:space="preserve"> “user”</w:t>
      </w:r>
      <w:bookmarkEnd w:id="334"/>
    </w:p>
    <w:tbl>
      <w:tblPr>
        <w:tblW w:w="8781" w:type="dxa"/>
        <w:tblCellMar>
          <w:top w:w="15" w:type="dxa"/>
          <w:left w:w="15" w:type="dxa"/>
          <w:bottom w:w="15" w:type="dxa"/>
          <w:right w:w="15" w:type="dxa"/>
        </w:tblCellMar>
        <w:tblLook w:val="04A0" w:firstRow="1" w:lastRow="0" w:firstColumn="1" w:lastColumn="0" w:noHBand="0" w:noVBand="1"/>
      </w:tblPr>
      <w:tblGrid>
        <w:gridCol w:w="2119"/>
        <w:gridCol w:w="1559"/>
        <w:gridCol w:w="2263"/>
        <w:gridCol w:w="2840"/>
      </w:tblGrid>
      <w:tr w:rsidR="00230568" w:rsidRPr="00E9736B" w:rsidTr="00230568">
        <w:trPr>
          <w:trHeight w:val="420"/>
        </w:trPr>
        <w:tc>
          <w:tcPr>
            <w:tcW w:w="211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30568" w:rsidRPr="00E9736B" w:rsidRDefault="00230568" w:rsidP="00D0348B">
            <w:pPr>
              <w:pStyle w:val="Bang"/>
              <w:spacing w:before="120" w:after="120"/>
              <w:rPr>
                <w:rFonts w:cs="Times New Roman"/>
              </w:rPr>
            </w:pPr>
            <w:r>
              <w:rPr>
                <w:rFonts w:cs="Times New Roman"/>
              </w:rPr>
              <w:t>Tên trường</w:t>
            </w:r>
          </w:p>
        </w:tc>
        <w:tc>
          <w:tcPr>
            <w:tcW w:w="155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30568" w:rsidRPr="00E9736B" w:rsidRDefault="00230568" w:rsidP="00D0348B">
            <w:pPr>
              <w:pStyle w:val="Bang"/>
              <w:spacing w:before="120" w:after="120"/>
              <w:rPr>
                <w:rFonts w:cs="Times New Roman"/>
              </w:rPr>
            </w:pPr>
            <w:r>
              <w:rPr>
                <w:rFonts w:cs="Times New Roman"/>
              </w:rPr>
              <w:t xml:space="preserve">Kiểu  dữ liệu </w:t>
            </w:r>
            <w:r w:rsidRPr="00E9736B">
              <w:rPr>
                <w:rFonts w:cs="Times New Roman"/>
              </w:rPr>
              <w:t> </w:t>
            </w:r>
          </w:p>
        </w:tc>
        <w:tc>
          <w:tcPr>
            <w:tcW w:w="2263"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30568" w:rsidRPr="00E9736B" w:rsidRDefault="00230568" w:rsidP="00D0348B">
            <w:pPr>
              <w:pStyle w:val="Bang"/>
              <w:spacing w:before="120" w:after="120"/>
              <w:rPr>
                <w:rFonts w:cs="Times New Roman"/>
              </w:rPr>
            </w:pPr>
            <w:r>
              <w:rPr>
                <w:rFonts w:cs="Times New Roman"/>
              </w:rPr>
              <w:t>Ràng buộc</w:t>
            </w:r>
          </w:p>
        </w:tc>
        <w:tc>
          <w:tcPr>
            <w:tcW w:w="2840"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30568" w:rsidRPr="00E9736B" w:rsidRDefault="00230568" w:rsidP="00D0348B">
            <w:pPr>
              <w:pStyle w:val="Bang"/>
              <w:spacing w:before="120" w:after="120"/>
              <w:rPr>
                <w:rFonts w:cs="Times New Roman"/>
              </w:rPr>
            </w:pPr>
            <w:r>
              <w:rPr>
                <w:rFonts w:cs="Times New Roman"/>
              </w:rPr>
              <w:t>Diễn giải</w:t>
            </w:r>
          </w:p>
        </w:tc>
      </w:tr>
      <w:tr w:rsidR="00230568" w:rsidRPr="00E9736B" w:rsidTr="00230568">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D0348B">
            <w:pPr>
              <w:pStyle w:val="Bang"/>
              <w:spacing w:before="120" w:after="120"/>
              <w:rPr>
                <w:rFonts w:cs="Times New Roman"/>
              </w:rPr>
            </w:pPr>
            <w:r>
              <w:rPr>
                <w:rFonts w:cs="Times New Roman"/>
              </w:rPr>
              <w:t>_id</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D0348B">
            <w:pPr>
              <w:pStyle w:val="Bang"/>
              <w:spacing w:before="120" w:after="120"/>
              <w:rPr>
                <w:rFonts w:cs="Times New Roman"/>
              </w:rPr>
            </w:pPr>
            <w:r>
              <w:rPr>
                <w:rFonts w:cs="Times New Roman"/>
              </w:rPr>
              <w:t>ObjectId</w:t>
            </w:r>
          </w:p>
        </w:tc>
        <w:tc>
          <w:tcPr>
            <w:tcW w:w="22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D0348B">
            <w:pPr>
              <w:pStyle w:val="Bang"/>
              <w:spacing w:before="120" w:after="120"/>
              <w:rPr>
                <w:rFonts w:cs="Times New Roman"/>
              </w:rPr>
            </w:pPr>
            <w:r>
              <w:rPr>
                <w:rFonts w:cs="Times New Roman"/>
              </w:rPr>
              <w:t>Khóa chính</w:t>
            </w:r>
          </w:p>
        </w:tc>
        <w:tc>
          <w:tcPr>
            <w:tcW w:w="284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D0348B">
            <w:pPr>
              <w:pStyle w:val="Bang"/>
              <w:spacing w:before="120" w:after="120"/>
              <w:rPr>
                <w:rFonts w:cs="Times New Roman"/>
              </w:rPr>
            </w:pPr>
            <w:r>
              <w:rPr>
                <w:rFonts w:cs="Times New Roman"/>
              </w:rPr>
              <w:t>Mã kênh</w:t>
            </w:r>
            <w:r w:rsidR="00621C01">
              <w:rPr>
                <w:rFonts w:cs="Times New Roman"/>
              </w:rPr>
              <w:t xml:space="preserve"> trò chuyện</w:t>
            </w:r>
          </w:p>
        </w:tc>
      </w:tr>
      <w:tr w:rsidR="00230568" w:rsidRPr="00E9736B" w:rsidTr="00230568">
        <w:trPr>
          <w:trHeight w:val="72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230568">
            <w:pPr>
              <w:pStyle w:val="Bang"/>
              <w:spacing w:before="120" w:after="120"/>
              <w:rPr>
                <w:rFonts w:cs="Times New Roman"/>
              </w:rPr>
            </w:pPr>
            <w:r w:rsidRPr="00E9736B">
              <w:rPr>
                <w:rFonts w:cs="Times New Roman"/>
              </w:rPr>
              <w:t>c</w:t>
            </w:r>
            <w:r>
              <w:rPr>
                <w:rFonts w:cs="Times New Roman"/>
              </w:rPr>
              <w:t>reatedAt</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230568">
            <w:pPr>
              <w:pStyle w:val="Bang"/>
              <w:spacing w:before="120" w:after="120"/>
              <w:rPr>
                <w:rFonts w:cs="Times New Roman"/>
              </w:rPr>
            </w:pPr>
            <w:r>
              <w:rPr>
                <w:rFonts w:cs="Times New Roman"/>
              </w:rPr>
              <w:t>Date</w:t>
            </w:r>
          </w:p>
        </w:tc>
        <w:tc>
          <w:tcPr>
            <w:tcW w:w="22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Default="00230568" w:rsidP="00230568">
            <w:pPr>
              <w:pStyle w:val="Bang"/>
              <w:spacing w:before="120" w:after="120"/>
              <w:rPr>
                <w:rFonts w:cs="Times New Roman"/>
              </w:rPr>
            </w:pPr>
            <w:r w:rsidRPr="00E9736B">
              <w:rPr>
                <w:rFonts w:cs="Times New Roman"/>
              </w:rPr>
              <w:t>Not null</w:t>
            </w:r>
          </w:p>
          <w:p w:rsidR="00230568" w:rsidRPr="00E9736B" w:rsidRDefault="00230568" w:rsidP="00230568">
            <w:pPr>
              <w:pStyle w:val="Bang"/>
              <w:spacing w:before="120" w:after="120"/>
              <w:rPr>
                <w:rFonts w:cs="Times New Roman"/>
              </w:rPr>
            </w:pPr>
            <w:r>
              <w:rPr>
                <w:rFonts w:cs="Times New Roman"/>
              </w:rPr>
              <w:t>Default: Date.now()</w:t>
            </w:r>
          </w:p>
        </w:tc>
        <w:tc>
          <w:tcPr>
            <w:tcW w:w="284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230568">
            <w:pPr>
              <w:pStyle w:val="Bang"/>
              <w:spacing w:before="120" w:after="120"/>
              <w:rPr>
                <w:rFonts w:cs="Times New Roman"/>
              </w:rPr>
            </w:pPr>
            <w:r>
              <w:rPr>
                <w:rFonts w:cs="Times New Roman"/>
              </w:rPr>
              <w:t>Thời điểm tạo</w:t>
            </w:r>
          </w:p>
        </w:tc>
      </w:tr>
      <w:tr w:rsidR="00230568" w:rsidRPr="00E9736B" w:rsidTr="00230568">
        <w:trPr>
          <w:trHeight w:val="72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D0348B">
            <w:pPr>
              <w:pStyle w:val="Bang"/>
              <w:spacing w:before="120" w:after="120"/>
              <w:rPr>
                <w:rFonts w:cs="Times New Roman"/>
              </w:rPr>
            </w:pPr>
            <w:r>
              <w:rPr>
                <w:rFonts w:cs="Times New Roman"/>
              </w:rPr>
              <w:t>creator</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D0348B">
            <w:pPr>
              <w:pStyle w:val="Bang"/>
              <w:spacing w:before="120" w:after="120"/>
              <w:rPr>
                <w:rFonts w:cs="Times New Roman"/>
              </w:rPr>
            </w:pPr>
            <w:r>
              <w:rPr>
                <w:rFonts w:cs="Times New Roman"/>
              </w:rPr>
              <w:t>String</w:t>
            </w:r>
          </w:p>
        </w:tc>
        <w:tc>
          <w:tcPr>
            <w:tcW w:w="22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D0348B">
            <w:pPr>
              <w:pStyle w:val="Bang"/>
              <w:spacing w:before="120" w:after="120"/>
              <w:rPr>
                <w:rFonts w:cs="Times New Roman"/>
              </w:rPr>
            </w:pPr>
            <w:r>
              <w:rPr>
                <w:rFonts w:cs="Times New Roman"/>
              </w:rPr>
              <w:t>Not null</w:t>
            </w:r>
          </w:p>
        </w:tc>
        <w:tc>
          <w:tcPr>
            <w:tcW w:w="284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60274E" w:rsidP="00D0348B">
            <w:pPr>
              <w:pStyle w:val="Bang"/>
              <w:spacing w:before="120" w:after="120"/>
              <w:rPr>
                <w:rFonts w:cs="Times New Roman"/>
              </w:rPr>
            </w:pPr>
            <w:r>
              <w:rPr>
                <w:rFonts w:cs="Times New Roman"/>
              </w:rPr>
              <w:t>ID n</w:t>
            </w:r>
            <w:r w:rsidR="00230568">
              <w:rPr>
                <w:rFonts w:cs="Times New Roman"/>
              </w:rPr>
              <w:t>gười tạo</w:t>
            </w:r>
          </w:p>
        </w:tc>
      </w:tr>
      <w:tr w:rsidR="00230568" w:rsidRPr="00E9736B" w:rsidTr="00230568">
        <w:trPr>
          <w:trHeight w:val="72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D0348B">
            <w:pPr>
              <w:pStyle w:val="Bang"/>
              <w:spacing w:before="120" w:after="120"/>
              <w:rPr>
                <w:rFonts w:cs="Times New Roman"/>
              </w:rPr>
            </w:pPr>
            <w:r>
              <w:rPr>
                <w:rFonts w:cs="Times New Roman"/>
              </w:rPr>
              <w:t>members</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230568" w:rsidP="00D0348B">
            <w:pPr>
              <w:pStyle w:val="Bang"/>
              <w:spacing w:before="120" w:after="120"/>
              <w:rPr>
                <w:rFonts w:cs="Times New Roman"/>
              </w:rPr>
            </w:pPr>
            <w:r>
              <w:rPr>
                <w:rFonts w:cs="Times New Roman"/>
              </w:rPr>
              <w:t>Array</w:t>
            </w:r>
          </w:p>
        </w:tc>
        <w:tc>
          <w:tcPr>
            <w:tcW w:w="22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Default="00621C01" w:rsidP="00D0348B">
            <w:pPr>
              <w:pStyle w:val="Bang"/>
              <w:spacing w:before="120" w:after="120"/>
              <w:rPr>
                <w:rFonts w:cs="Times New Roman"/>
              </w:rPr>
            </w:pPr>
            <w:r>
              <w:rPr>
                <w:rFonts w:cs="Times New Roman"/>
              </w:rPr>
              <w:t>Not null</w:t>
            </w:r>
          </w:p>
          <w:p w:rsidR="00621C01" w:rsidRPr="00E9736B" w:rsidRDefault="00621C01" w:rsidP="00D0348B">
            <w:pPr>
              <w:pStyle w:val="Bang"/>
              <w:spacing w:before="120" w:after="120"/>
              <w:rPr>
                <w:rFonts w:cs="Times New Roman"/>
              </w:rPr>
            </w:pPr>
            <w:r>
              <w:rPr>
                <w:rFonts w:cs="Times New Roman"/>
              </w:rPr>
              <w:t>Default: []</w:t>
            </w:r>
          </w:p>
        </w:tc>
        <w:tc>
          <w:tcPr>
            <w:tcW w:w="284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30568" w:rsidRPr="00E9736B" w:rsidRDefault="00621C01" w:rsidP="00D0348B">
            <w:pPr>
              <w:pStyle w:val="Bang"/>
              <w:spacing w:before="120" w:after="120"/>
              <w:rPr>
                <w:rFonts w:cs="Times New Roman"/>
              </w:rPr>
            </w:pPr>
            <w:r>
              <w:rPr>
                <w:rFonts w:cs="Times New Roman"/>
              </w:rPr>
              <w:t>Thành viên</w:t>
            </w:r>
          </w:p>
        </w:tc>
      </w:tr>
      <w:tr w:rsidR="00621C01" w:rsidRPr="00E9736B" w:rsidTr="00230568">
        <w:trPr>
          <w:trHeight w:val="72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Default="00621C01" w:rsidP="00D0348B">
            <w:pPr>
              <w:pStyle w:val="Bang"/>
              <w:spacing w:before="120" w:after="120"/>
              <w:rPr>
                <w:rFonts w:cs="Times New Roman"/>
              </w:rPr>
            </w:pPr>
            <w:r>
              <w:rPr>
                <w:rFonts w:cs="Times New Roman"/>
              </w:rPr>
              <w:t>type</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Default="00621C01" w:rsidP="00D0348B">
            <w:pPr>
              <w:pStyle w:val="Bang"/>
              <w:spacing w:before="120" w:after="120"/>
              <w:rPr>
                <w:rFonts w:cs="Times New Roman"/>
              </w:rPr>
            </w:pPr>
            <w:r>
              <w:rPr>
                <w:rFonts w:cs="Times New Roman"/>
              </w:rPr>
              <w:t>String</w:t>
            </w:r>
          </w:p>
        </w:tc>
        <w:tc>
          <w:tcPr>
            <w:tcW w:w="22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Default="00621C01" w:rsidP="00D0348B">
            <w:pPr>
              <w:pStyle w:val="Bang"/>
              <w:spacing w:before="120" w:after="120"/>
              <w:rPr>
                <w:rFonts w:cs="Times New Roman"/>
              </w:rPr>
            </w:pPr>
            <w:r>
              <w:rPr>
                <w:rFonts w:cs="Times New Roman"/>
              </w:rPr>
              <w:t>Not null</w:t>
            </w:r>
          </w:p>
          <w:p w:rsidR="00621C01" w:rsidRDefault="00621C01" w:rsidP="00D0348B">
            <w:pPr>
              <w:pStyle w:val="Bang"/>
              <w:spacing w:before="120" w:after="120"/>
              <w:rPr>
                <w:rFonts w:cs="Times New Roman"/>
              </w:rPr>
            </w:pPr>
            <w:r>
              <w:rPr>
                <w:rFonts w:cs="Times New Roman"/>
              </w:rPr>
              <w:t>Default: [</w:t>
            </w:r>
          </w:p>
          <w:p w:rsidR="00621C01" w:rsidRDefault="00621C01" w:rsidP="00D0348B">
            <w:pPr>
              <w:pStyle w:val="Bang"/>
              <w:spacing w:before="120" w:after="120"/>
              <w:rPr>
                <w:rFonts w:cs="Times New Roman"/>
              </w:rPr>
            </w:pPr>
            <w:r>
              <w:rPr>
                <w:rFonts w:cs="Times New Roman"/>
              </w:rPr>
              <w:t>PAIR</w:t>
            </w:r>
          </w:p>
          <w:p w:rsidR="00621C01" w:rsidRDefault="00621C01" w:rsidP="00D0348B">
            <w:pPr>
              <w:pStyle w:val="Bang"/>
              <w:spacing w:before="120" w:after="120"/>
              <w:rPr>
                <w:rFonts w:cs="Times New Roman"/>
              </w:rPr>
            </w:pPr>
            <w:r>
              <w:rPr>
                <w:rFonts w:cs="Times New Roman"/>
              </w:rPr>
              <w:t>GROUP</w:t>
            </w:r>
          </w:p>
          <w:p w:rsidR="00621C01" w:rsidRDefault="00621C01" w:rsidP="00D0348B">
            <w:pPr>
              <w:pStyle w:val="Bang"/>
              <w:spacing w:before="120" w:after="120"/>
              <w:rPr>
                <w:rFonts w:cs="Times New Roman"/>
              </w:rPr>
            </w:pPr>
            <w:r>
              <w:rPr>
                <w:rFonts w:cs="Times New Roman"/>
              </w:rPr>
              <w:t>]</w:t>
            </w:r>
          </w:p>
          <w:p w:rsidR="00621C01" w:rsidRDefault="00621C01" w:rsidP="00D0348B">
            <w:pPr>
              <w:pStyle w:val="Bang"/>
              <w:spacing w:before="120" w:after="120"/>
              <w:rPr>
                <w:rFonts w:cs="Times New Roman"/>
              </w:rPr>
            </w:pPr>
            <w:r>
              <w:rPr>
                <w:rFonts w:cs="Times New Roman"/>
              </w:rPr>
              <w:t>Default: PAIR</w:t>
            </w:r>
          </w:p>
        </w:tc>
        <w:tc>
          <w:tcPr>
            <w:tcW w:w="284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Default="00621C01" w:rsidP="00D0348B">
            <w:pPr>
              <w:pStyle w:val="Bang"/>
              <w:spacing w:before="120" w:after="120"/>
              <w:rPr>
                <w:rFonts w:cs="Times New Roman"/>
              </w:rPr>
            </w:pPr>
            <w:r>
              <w:rPr>
                <w:rFonts w:cs="Times New Roman"/>
              </w:rPr>
              <w:t xml:space="preserve">Phân loại kênh </w:t>
            </w:r>
          </w:p>
        </w:tc>
      </w:tr>
      <w:tr w:rsidR="00621C01" w:rsidRPr="00E9736B" w:rsidTr="00230568">
        <w:trPr>
          <w:trHeight w:val="72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Pr="00E9736B" w:rsidRDefault="00621C01" w:rsidP="00621C01">
            <w:pPr>
              <w:pStyle w:val="Bang"/>
              <w:spacing w:before="120" w:after="120"/>
              <w:rPr>
                <w:rFonts w:cs="Times New Roman"/>
              </w:rPr>
            </w:pPr>
            <w:r>
              <w:rPr>
                <w:rFonts w:cs="Times New Roman"/>
              </w:rPr>
              <w:t>updatedAt</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Pr="00E9736B" w:rsidRDefault="00621C01" w:rsidP="00621C01">
            <w:pPr>
              <w:pStyle w:val="Bang"/>
              <w:spacing w:before="120" w:after="120"/>
              <w:rPr>
                <w:rFonts w:cs="Times New Roman"/>
              </w:rPr>
            </w:pPr>
            <w:r>
              <w:rPr>
                <w:rFonts w:cs="Times New Roman"/>
              </w:rPr>
              <w:t>Date</w:t>
            </w:r>
          </w:p>
        </w:tc>
        <w:tc>
          <w:tcPr>
            <w:tcW w:w="22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Default="00621C01" w:rsidP="00621C01">
            <w:pPr>
              <w:pStyle w:val="Bang"/>
              <w:spacing w:before="120" w:after="120"/>
              <w:rPr>
                <w:rFonts w:cs="Times New Roman"/>
              </w:rPr>
            </w:pPr>
            <w:r w:rsidRPr="00E9736B">
              <w:rPr>
                <w:rFonts w:cs="Times New Roman"/>
              </w:rPr>
              <w:t>Not null</w:t>
            </w:r>
          </w:p>
          <w:p w:rsidR="00621C01" w:rsidRPr="00E9736B" w:rsidRDefault="00621C01" w:rsidP="00621C01">
            <w:pPr>
              <w:pStyle w:val="Bang"/>
              <w:spacing w:before="120" w:after="120"/>
              <w:rPr>
                <w:rFonts w:cs="Times New Roman"/>
              </w:rPr>
            </w:pPr>
            <w:r>
              <w:rPr>
                <w:rFonts w:cs="Times New Roman"/>
              </w:rPr>
              <w:t>Default: Date.now()</w:t>
            </w:r>
          </w:p>
        </w:tc>
        <w:tc>
          <w:tcPr>
            <w:tcW w:w="284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Pr="00E9736B" w:rsidRDefault="00621C01" w:rsidP="00621C01">
            <w:pPr>
              <w:pStyle w:val="Bang"/>
              <w:spacing w:before="120" w:after="120"/>
              <w:rPr>
                <w:rFonts w:cs="Times New Roman"/>
              </w:rPr>
            </w:pPr>
            <w:r>
              <w:rPr>
                <w:rFonts w:cs="Times New Roman"/>
              </w:rPr>
              <w:t>Thời điểm cập nhật</w:t>
            </w:r>
          </w:p>
        </w:tc>
      </w:tr>
    </w:tbl>
    <w:p w:rsidR="00617179" w:rsidRPr="00E9736B" w:rsidRDefault="00617179" w:rsidP="00D0348B">
      <w:pPr>
        <w:pStyle w:val="Captions"/>
        <w:spacing w:before="120" w:after="120" w:line="360" w:lineRule="auto"/>
        <w:rPr>
          <w:color w:val="000000"/>
        </w:rPr>
      </w:pPr>
      <w:bookmarkStart w:id="335" w:name="_Toc498234837"/>
      <w:bookmarkStart w:id="336" w:name="_Toc513686920"/>
      <w:r w:rsidRPr="00E9736B">
        <w:t xml:space="preserve">Bảng </w:t>
      </w:r>
      <w:fldSimple w:instr=" STYLEREF 1 \s ">
        <w:r w:rsidR="00244011">
          <w:rPr>
            <w:noProof/>
          </w:rPr>
          <w:t>4</w:t>
        </w:r>
      </w:fldSimple>
      <w:r w:rsidR="001D0C90">
        <w:t>.</w:t>
      </w:r>
      <w:fldSimple w:instr=" SEQ Bảng \* ARABIC \s 1 ">
        <w:r w:rsidR="00244011">
          <w:rPr>
            <w:noProof/>
          </w:rPr>
          <w:t>2</w:t>
        </w:r>
      </w:fldSimple>
      <w:r w:rsidRPr="00E9736B">
        <w:t xml:space="preserve">: </w:t>
      </w:r>
      <w:r w:rsidR="00621C01">
        <w:rPr>
          <w:color w:val="000000"/>
        </w:rPr>
        <w:t>Collection</w:t>
      </w:r>
      <w:r w:rsidRPr="00E9736B">
        <w:rPr>
          <w:color w:val="000000"/>
        </w:rPr>
        <w:t xml:space="preserve"> “</w:t>
      </w:r>
      <w:r w:rsidR="00621C01">
        <w:rPr>
          <w:color w:val="000000"/>
        </w:rPr>
        <w:t>channels</w:t>
      </w:r>
      <w:r w:rsidRPr="00E9736B">
        <w:rPr>
          <w:color w:val="000000"/>
        </w:rPr>
        <w:t>”</w:t>
      </w:r>
      <w:bookmarkEnd w:id="335"/>
      <w:bookmarkEnd w:id="336"/>
    </w:p>
    <w:tbl>
      <w:tblPr>
        <w:tblW w:w="8781" w:type="dxa"/>
        <w:tblCellMar>
          <w:top w:w="15" w:type="dxa"/>
          <w:left w:w="15" w:type="dxa"/>
          <w:bottom w:w="15" w:type="dxa"/>
          <w:right w:w="15" w:type="dxa"/>
        </w:tblCellMar>
        <w:tblLook w:val="04A0" w:firstRow="1" w:lastRow="0" w:firstColumn="1" w:lastColumn="0" w:noHBand="0" w:noVBand="1"/>
      </w:tblPr>
      <w:tblGrid>
        <w:gridCol w:w="2119"/>
        <w:gridCol w:w="1559"/>
        <w:gridCol w:w="2268"/>
        <w:gridCol w:w="2835"/>
      </w:tblGrid>
      <w:tr w:rsidR="00621C01" w:rsidRPr="00E9736B" w:rsidTr="00621C01">
        <w:trPr>
          <w:trHeight w:val="420"/>
        </w:trPr>
        <w:tc>
          <w:tcPr>
            <w:tcW w:w="211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21C01" w:rsidRPr="00E9736B" w:rsidRDefault="00621C01" w:rsidP="00D0348B">
            <w:pPr>
              <w:pStyle w:val="Bang"/>
              <w:spacing w:before="120" w:after="120"/>
              <w:rPr>
                <w:rFonts w:cs="Times New Roman"/>
              </w:rPr>
            </w:pPr>
            <w:r>
              <w:rPr>
                <w:rFonts w:cs="Times New Roman"/>
              </w:rPr>
              <w:lastRenderedPageBreak/>
              <w:t>Tên trường</w:t>
            </w:r>
          </w:p>
        </w:tc>
        <w:tc>
          <w:tcPr>
            <w:tcW w:w="155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21C01" w:rsidRPr="00E9736B" w:rsidRDefault="00621C01" w:rsidP="00D0348B">
            <w:pPr>
              <w:pStyle w:val="Bang"/>
              <w:spacing w:before="120" w:after="120"/>
              <w:rPr>
                <w:rFonts w:cs="Times New Roman"/>
              </w:rPr>
            </w:pPr>
            <w:r>
              <w:rPr>
                <w:rFonts w:cs="Times New Roman"/>
              </w:rPr>
              <w:t xml:space="preserve">Kiểu  dữ liệu </w:t>
            </w:r>
            <w:r w:rsidRPr="00E9736B">
              <w:rPr>
                <w:rFonts w:cs="Times New Roman"/>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21C01" w:rsidRPr="00E9736B" w:rsidRDefault="00621C01" w:rsidP="00D0348B">
            <w:pPr>
              <w:pStyle w:val="Bang"/>
              <w:spacing w:before="120" w:after="120"/>
              <w:rPr>
                <w:rFonts w:cs="Times New Roman"/>
              </w:rPr>
            </w:pPr>
            <w:r>
              <w:rPr>
                <w:rFonts w:cs="Times New Roman"/>
              </w:rPr>
              <w:t>Ràng buộc</w:t>
            </w:r>
          </w:p>
        </w:tc>
        <w:tc>
          <w:tcPr>
            <w:tcW w:w="2835"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21C01" w:rsidRPr="00E9736B" w:rsidRDefault="00621C01" w:rsidP="00D0348B">
            <w:pPr>
              <w:pStyle w:val="Bang"/>
              <w:spacing w:before="120" w:after="120"/>
              <w:rPr>
                <w:rFonts w:cs="Times New Roman"/>
              </w:rPr>
            </w:pPr>
            <w:r>
              <w:rPr>
                <w:rFonts w:cs="Times New Roman"/>
              </w:rPr>
              <w:t>Diễn giải</w:t>
            </w:r>
          </w:p>
        </w:tc>
      </w:tr>
      <w:tr w:rsidR="00621C01" w:rsidRPr="00E9736B" w:rsidTr="00621C01">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21C01" w:rsidRPr="00E9736B" w:rsidRDefault="00621C01" w:rsidP="00D0348B">
            <w:pPr>
              <w:pStyle w:val="Bang"/>
              <w:spacing w:before="120" w:after="120"/>
              <w:rPr>
                <w:rFonts w:cs="Times New Roman"/>
              </w:rPr>
            </w:pPr>
            <w:r>
              <w:rPr>
                <w:rFonts w:cs="Times New Roman"/>
              </w:rPr>
              <w:t>_</w:t>
            </w:r>
            <w:r w:rsidRPr="00E9736B">
              <w:rPr>
                <w:rFonts w:cs="Times New Roman"/>
              </w:rPr>
              <w:t>id</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21C01" w:rsidRPr="00E9736B" w:rsidRDefault="00621C01" w:rsidP="00D0348B">
            <w:pPr>
              <w:pStyle w:val="Bang"/>
              <w:spacing w:before="120" w:after="120"/>
              <w:rPr>
                <w:rFonts w:cs="Times New Roman"/>
              </w:rPr>
            </w:pPr>
            <w:r>
              <w:rPr>
                <w:rFonts w:cs="Times New Roman"/>
              </w:rPr>
              <w:t>ObjectId</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Pr="00E9736B" w:rsidRDefault="00621C01" w:rsidP="00D0348B">
            <w:pPr>
              <w:pStyle w:val="Bang"/>
              <w:spacing w:before="120" w:after="120"/>
              <w:rPr>
                <w:rFonts w:cs="Times New Roman"/>
              </w:rPr>
            </w:pPr>
            <w:r w:rsidRPr="00E9736B">
              <w:rPr>
                <w:rFonts w:cs="Times New Roman"/>
              </w:rPr>
              <w:t>Khóa chính</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21C01" w:rsidRPr="00E9736B" w:rsidRDefault="00621C01" w:rsidP="00621C01">
            <w:pPr>
              <w:pStyle w:val="Bang"/>
              <w:spacing w:before="120" w:after="120"/>
              <w:rPr>
                <w:rFonts w:cs="Times New Roman"/>
              </w:rPr>
            </w:pPr>
            <w:r w:rsidRPr="00E9736B">
              <w:rPr>
                <w:rFonts w:cs="Times New Roman"/>
              </w:rPr>
              <w:t xml:space="preserve">Mã </w:t>
            </w:r>
            <w:r>
              <w:rPr>
                <w:rFonts w:cs="Times New Roman"/>
              </w:rPr>
              <w:t>tin nhắn</w:t>
            </w:r>
          </w:p>
        </w:tc>
      </w:tr>
      <w:tr w:rsidR="00621C01" w:rsidRPr="00E9736B" w:rsidTr="00621C01">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Default="00621C01" w:rsidP="00D0348B">
            <w:pPr>
              <w:pStyle w:val="Bang"/>
              <w:spacing w:before="120" w:after="120"/>
              <w:rPr>
                <w:rFonts w:cs="Times New Roman"/>
              </w:rPr>
            </w:pPr>
            <w:r>
              <w:rPr>
                <w:rFonts w:cs="Times New Roman"/>
              </w:rPr>
              <w:t>channelId</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Default="00621C01" w:rsidP="00D0348B">
            <w:pPr>
              <w:pStyle w:val="Bang"/>
              <w:spacing w:before="120" w:after="120"/>
              <w:rPr>
                <w:rFonts w:cs="Times New Roman"/>
              </w:rPr>
            </w:pPr>
            <w:r>
              <w:rPr>
                <w:rFonts w:cs="Times New Roman"/>
              </w:rPr>
              <w:t>String</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Pr="00E9736B" w:rsidRDefault="00621C01" w:rsidP="00D0348B">
            <w:pPr>
              <w:pStyle w:val="Bang"/>
              <w:spacing w:before="120" w:after="120"/>
              <w:rPr>
                <w:rFonts w:cs="Times New Roman"/>
              </w:rPr>
            </w:pPr>
            <w:r>
              <w:rPr>
                <w:rFonts w:cs="Times New Roman"/>
              </w:rPr>
              <w:t>Not null</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Pr="00E9736B" w:rsidRDefault="00621C01" w:rsidP="00D0348B">
            <w:pPr>
              <w:pStyle w:val="Bang"/>
              <w:spacing w:before="120" w:after="120"/>
              <w:rPr>
                <w:rFonts w:cs="Times New Roman"/>
              </w:rPr>
            </w:pPr>
            <w:r>
              <w:rPr>
                <w:rFonts w:cs="Times New Roman"/>
              </w:rPr>
              <w:t>Mã kênh trò chuyện</w:t>
            </w:r>
          </w:p>
        </w:tc>
      </w:tr>
      <w:tr w:rsidR="00621C01" w:rsidRPr="00E9736B" w:rsidTr="00621C01">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Default="00621C01" w:rsidP="00D0348B">
            <w:pPr>
              <w:pStyle w:val="Bang"/>
              <w:spacing w:before="120" w:after="120"/>
              <w:rPr>
                <w:rFonts w:cs="Times New Roman"/>
              </w:rPr>
            </w:pPr>
            <w:r>
              <w:rPr>
                <w:rFonts w:cs="Times New Roman"/>
              </w:rPr>
              <w:t>content</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Default="00621C01" w:rsidP="00D0348B">
            <w:pPr>
              <w:pStyle w:val="Bang"/>
              <w:spacing w:before="120" w:after="120"/>
              <w:rPr>
                <w:rFonts w:cs="Times New Roman"/>
              </w:rPr>
            </w:pPr>
            <w:r>
              <w:rPr>
                <w:rFonts w:cs="Times New Roman"/>
              </w:rPr>
              <w:t>String</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Default="00621C01" w:rsidP="00D0348B">
            <w:pPr>
              <w:pStyle w:val="Bang"/>
              <w:spacing w:before="120" w:after="120"/>
              <w:rPr>
                <w:rFonts w:cs="Times New Roman"/>
              </w:rPr>
            </w:pPr>
            <w:r>
              <w:rPr>
                <w:rFonts w:cs="Times New Roman"/>
              </w:rPr>
              <w:t>Not null</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21C01" w:rsidRDefault="00621C01" w:rsidP="00D0348B">
            <w:pPr>
              <w:pStyle w:val="Bang"/>
              <w:spacing w:before="120" w:after="120"/>
              <w:rPr>
                <w:rFonts w:cs="Times New Roman"/>
              </w:rPr>
            </w:pPr>
            <w:r>
              <w:rPr>
                <w:rFonts w:cs="Times New Roman"/>
              </w:rPr>
              <w:t>Nội dung tin nhắn</w:t>
            </w:r>
          </w:p>
        </w:tc>
      </w:tr>
      <w:tr w:rsidR="0060274E" w:rsidRPr="00E9736B" w:rsidTr="00621C01">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sidRPr="00E9736B">
              <w:rPr>
                <w:rFonts w:cs="Times New Roman"/>
              </w:rPr>
              <w:t>c</w:t>
            </w:r>
            <w:r>
              <w:rPr>
                <w:rFonts w:cs="Times New Roman"/>
              </w:rPr>
              <w:t>reatedAt</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Pr>
                <w:rFonts w:cs="Times New Roman"/>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sidRPr="00E9736B">
              <w:rPr>
                <w:rFonts w:cs="Times New Roman"/>
              </w:rPr>
              <w:t>Not null</w:t>
            </w:r>
          </w:p>
          <w:p w:rsidR="0060274E" w:rsidRPr="00E9736B" w:rsidRDefault="0060274E" w:rsidP="0060274E">
            <w:pPr>
              <w:pStyle w:val="Bang"/>
              <w:spacing w:before="120" w:after="120"/>
              <w:rPr>
                <w:rFonts w:cs="Times New Roman"/>
              </w:rPr>
            </w:pPr>
            <w:r>
              <w:rPr>
                <w:rFonts w:cs="Times New Roman"/>
              </w:rPr>
              <w:t>Default: Date.now()</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Pr>
                <w:rFonts w:cs="Times New Roman"/>
              </w:rPr>
              <w:t>Thời điểm tạo</w:t>
            </w:r>
          </w:p>
        </w:tc>
      </w:tr>
      <w:tr w:rsidR="0060274E" w:rsidRPr="00E9736B" w:rsidTr="00621C01">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Pr>
                <w:rFonts w:cs="Times New Roman"/>
              </w:rPr>
              <w:t>fromId</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String</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Pr>
                <w:rFonts w:cs="Times New Roman"/>
              </w:rPr>
              <w:t>Not null</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ID người gửi</w:t>
            </w:r>
          </w:p>
        </w:tc>
      </w:tr>
      <w:tr w:rsidR="0060274E" w:rsidRPr="00E9736B" w:rsidTr="00621C01">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to</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Array</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Not null</w:t>
            </w:r>
          </w:p>
          <w:p w:rsidR="0060274E" w:rsidRDefault="0060274E" w:rsidP="0060274E">
            <w:pPr>
              <w:pStyle w:val="Bang"/>
              <w:spacing w:before="120" w:after="120"/>
              <w:rPr>
                <w:rFonts w:cs="Times New Roman"/>
              </w:rPr>
            </w:pPr>
            <w:r>
              <w:rPr>
                <w:rFonts w:cs="Times New Roman"/>
              </w:rPr>
              <w:t>Default:[</w:t>
            </w:r>
          </w:p>
          <w:p w:rsidR="0060274E" w:rsidRDefault="0060274E" w:rsidP="0060274E">
            <w:pPr>
              <w:pStyle w:val="Bang"/>
              <w:spacing w:before="120" w:after="120"/>
              <w:rPr>
                <w:rFonts w:cs="Times New Roman"/>
              </w:rPr>
            </w:pPr>
            <w:r>
              <w:rPr>
                <w:rFonts w:cs="Times New Roman"/>
              </w:rPr>
              <w:t>userId: ‘’,</w:t>
            </w:r>
          </w:p>
          <w:p w:rsidR="0060274E" w:rsidRDefault="0060274E" w:rsidP="0060274E">
            <w:pPr>
              <w:pStyle w:val="Bang"/>
              <w:spacing w:before="120" w:after="120"/>
              <w:rPr>
                <w:rFonts w:cs="Times New Roman"/>
              </w:rPr>
            </w:pPr>
            <w:r>
              <w:rPr>
                <w:rFonts w:cs="Times New Roman"/>
              </w:rPr>
              <w:t>hasSeen: false</w:t>
            </w:r>
          </w:p>
          <w:p w:rsidR="0060274E" w:rsidRDefault="0060274E" w:rsidP="0060274E">
            <w:pPr>
              <w:pStyle w:val="Bang"/>
              <w:spacing w:before="120" w:after="120"/>
              <w:rPr>
                <w:rFonts w:cs="Times New Roman"/>
              </w:rPr>
            </w:pPr>
            <w:r>
              <w:rPr>
                <w:rFonts w:cs="Times New Roman"/>
              </w:rPr>
              <w:t>]</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Những người nhận</w:t>
            </w:r>
          </w:p>
        </w:tc>
      </w:tr>
      <w:tr w:rsidR="0060274E" w:rsidRPr="00E9736B" w:rsidTr="00621C01">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type</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String</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Not null</w:t>
            </w:r>
          </w:p>
          <w:p w:rsidR="0060274E" w:rsidRDefault="0060274E" w:rsidP="0060274E">
            <w:pPr>
              <w:pStyle w:val="Bang"/>
              <w:spacing w:before="120" w:after="120"/>
              <w:rPr>
                <w:rFonts w:cs="Times New Roman"/>
              </w:rPr>
            </w:pPr>
            <w:r>
              <w:rPr>
                <w:rFonts w:cs="Times New Roman"/>
              </w:rPr>
              <w:t>Enum:[</w:t>
            </w:r>
          </w:p>
          <w:p w:rsidR="0060274E" w:rsidRDefault="0060274E" w:rsidP="0060274E">
            <w:pPr>
              <w:pStyle w:val="Bang"/>
              <w:spacing w:before="120" w:after="120"/>
              <w:rPr>
                <w:rFonts w:cs="Times New Roman"/>
              </w:rPr>
            </w:pPr>
            <w:r>
              <w:rPr>
                <w:rFonts w:cs="Times New Roman"/>
              </w:rPr>
              <w:t>TEXT</w:t>
            </w:r>
          </w:p>
          <w:p w:rsidR="0060274E" w:rsidRDefault="0060274E" w:rsidP="0060274E">
            <w:pPr>
              <w:pStyle w:val="Bang"/>
              <w:spacing w:before="120" w:after="120"/>
              <w:rPr>
                <w:rFonts w:cs="Times New Roman"/>
              </w:rPr>
            </w:pPr>
            <w:r>
              <w:rPr>
                <w:rFonts w:cs="Times New Roman"/>
              </w:rPr>
              <w:t>IMAGE</w:t>
            </w:r>
          </w:p>
          <w:p w:rsidR="0060274E" w:rsidRDefault="0060274E" w:rsidP="0060274E">
            <w:pPr>
              <w:pStyle w:val="Bang"/>
              <w:spacing w:before="120" w:after="120"/>
              <w:rPr>
                <w:rFonts w:cs="Times New Roman"/>
              </w:rPr>
            </w:pPr>
            <w:r>
              <w:rPr>
                <w:rFonts w:cs="Times New Roman"/>
              </w:rPr>
              <w:t>FILE</w:t>
            </w:r>
          </w:p>
          <w:p w:rsidR="0060274E" w:rsidRDefault="0060274E" w:rsidP="0060274E">
            <w:pPr>
              <w:pStyle w:val="Bang"/>
              <w:spacing w:before="120" w:after="120"/>
              <w:rPr>
                <w:rFonts w:cs="Times New Roman"/>
              </w:rPr>
            </w:pPr>
            <w:r>
              <w:rPr>
                <w:rFonts w:cs="Times New Roman"/>
              </w:rPr>
              <w:t>URL</w:t>
            </w:r>
          </w:p>
          <w:p w:rsidR="0060274E" w:rsidRDefault="0060274E" w:rsidP="0060274E">
            <w:pPr>
              <w:pStyle w:val="Bang"/>
              <w:spacing w:before="120" w:after="120"/>
              <w:rPr>
                <w:rFonts w:cs="Times New Roman"/>
              </w:rPr>
            </w:pPr>
            <w:r>
              <w:rPr>
                <w:rFonts w:cs="Times New Roman"/>
              </w:rPr>
              <w:t>STICKER</w:t>
            </w:r>
          </w:p>
          <w:p w:rsidR="0060274E" w:rsidRDefault="0060274E" w:rsidP="0060274E">
            <w:pPr>
              <w:pStyle w:val="Bang"/>
              <w:spacing w:before="120" w:after="120"/>
              <w:rPr>
                <w:rFonts w:cs="Times New Roman"/>
              </w:rPr>
            </w:pPr>
            <w:r>
              <w:rPr>
                <w:rFonts w:cs="Times New Roman"/>
              </w:rPr>
              <w:t>]</w:t>
            </w:r>
          </w:p>
          <w:p w:rsidR="0060274E" w:rsidRDefault="0060274E" w:rsidP="0060274E">
            <w:pPr>
              <w:pStyle w:val="Bang"/>
              <w:spacing w:before="120" w:after="120"/>
              <w:rPr>
                <w:rFonts w:cs="Times New Roman"/>
              </w:rPr>
            </w:pPr>
            <w:r>
              <w:rPr>
                <w:rFonts w:cs="Times New Roman"/>
              </w:rPr>
              <w:lastRenderedPageBreak/>
              <w:t>Default: TEXT</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lastRenderedPageBreak/>
              <w:t>Phân loại tin nhắn</w:t>
            </w:r>
          </w:p>
        </w:tc>
      </w:tr>
      <w:tr w:rsidR="0060274E" w:rsidRPr="00E9736B" w:rsidTr="00621C01">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Pr>
                <w:rFonts w:cs="Times New Roman"/>
              </w:rPr>
              <w:t>updatedAt</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Pr>
                <w:rFonts w:cs="Times New Roman"/>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sidRPr="00E9736B">
              <w:rPr>
                <w:rFonts w:cs="Times New Roman"/>
              </w:rPr>
              <w:t>Not null</w:t>
            </w:r>
          </w:p>
          <w:p w:rsidR="0060274E" w:rsidRPr="00E9736B" w:rsidRDefault="0060274E" w:rsidP="0060274E">
            <w:pPr>
              <w:pStyle w:val="Bang"/>
              <w:spacing w:before="120" w:after="120"/>
              <w:rPr>
                <w:rFonts w:cs="Times New Roman"/>
              </w:rPr>
            </w:pPr>
            <w:r>
              <w:rPr>
                <w:rFonts w:cs="Times New Roman"/>
              </w:rPr>
              <w:t>Default: Date.now()</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Pr>
                <w:rFonts w:cs="Times New Roman"/>
              </w:rPr>
              <w:t>Thời điểm cập nhật</w:t>
            </w:r>
          </w:p>
        </w:tc>
      </w:tr>
    </w:tbl>
    <w:p w:rsidR="00617179" w:rsidRPr="0060274E" w:rsidRDefault="00617179" w:rsidP="0060274E">
      <w:pPr>
        <w:pStyle w:val="Captions"/>
        <w:spacing w:before="120" w:after="120" w:line="360" w:lineRule="auto"/>
      </w:pPr>
      <w:bookmarkStart w:id="337" w:name="_Toc498234838"/>
      <w:bookmarkStart w:id="338" w:name="_Toc513686921"/>
      <w:r w:rsidRPr="00E9736B">
        <w:t xml:space="preserve">Bảng </w:t>
      </w:r>
      <w:fldSimple w:instr=" STYLEREF 1 \s ">
        <w:r w:rsidR="00244011">
          <w:rPr>
            <w:noProof/>
          </w:rPr>
          <w:t>4</w:t>
        </w:r>
      </w:fldSimple>
      <w:r w:rsidR="001D0C90">
        <w:t>.</w:t>
      </w:r>
      <w:fldSimple w:instr=" SEQ Bảng \* ARABIC \s 1 ">
        <w:r w:rsidR="00244011">
          <w:rPr>
            <w:noProof/>
          </w:rPr>
          <w:t>3</w:t>
        </w:r>
      </w:fldSimple>
      <w:r w:rsidRPr="00E9736B">
        <w:t xml:space="preserve">: </w:t>
      </w:r>
      <w:r w:rsidR="0060274E">
        <w:t>Collection</w:t>
      </w:r>
      <w:r w:rsidR="000F2DDC">
        <w:t xml:space="preserve"> “</w:t>
      </w:r>
      <w:r w:rsidR="0060274E">
        <w:t>messages</w:t>
      </w:r>
      <w:r w:rsidRPr="00E9736B">
        <w:t>”</w:t>
      </w:r>
      <w:bookmarkEnd w:id="337"/>
      <w:bookmarkEnd w:id="338"/>
    </w:p>
    <w:tbl>
      <w:tblPr>
        <w:tblW w:w="8781" w:type="dxa"/>
        <w:tblCellMar>
          <w:top w:w="15" w:type="dxa"/>
          <w:left w:w="15" w:type="dxa"/>
          <w:bottom w:w="15" w:type="dxa"/>
          <w:right w:w="15" w:type="dxa"/>
        </w:tblCellMar>
        <w:tblLook w:val="04A0" w:firstRow="1" w:lastRow="0" w:firstColumn="1" w:lastColumn="0" w:noHBand="0" w:noVBand="1"/>
      </w:tblPr>
      <w:tblGrid>
        <w:gridCol w:w="2119"/>
        <w:gridCol w:w="1559"/>
        <w:gridCol w:w="2268"/>
        <w:gridCol w:w="2835"/>
      </w:tblGrid>
      <w:tr w:rsidR="0060274E" w:rsidRPr="00E9736B" w:rsidTr="0060274E">
        <w:trPr>
          <w:trHeight w:val="420"/>
        </w:trPr>
        <w:tc>
          <w:tcPr>
            <w:tcW w:w="211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274E" w:rsidRPr="00E9736B" w:rsidRDefault="0060274E" w:rsidP="00D0348B">
            <w:pPr>
              <w:pStyle w:val="Bang"/>
              <w:spacing w:before="120" w:after="120"/>
              <w:rPr>
                <w:rFonts w:cs="Times New Roman"/>
              </w:rPr>
            </w:pPr>
            <w:r>
              <w:rPr>
                <w:rFonts w:cs="Times New Roman"/>
              </w:rPr>
              <w:t>Tên trường</w:t>
            </w:r>
          </w:p>
        </w:tc>
        <w:tc>
          <w:tcPr>
            <w:tcW w:w="155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274E" w:rsidRPr="00E9736B" w:rsidRDefault="0060274E" w:rsidP="00D0348B">
            <w:pPr>
              <w:pStyle w:val="Bang"/>
              <w:spacing w:before="120" w:after="120"/>
              <w:rPr>
                <w:rFonts w:cs="Times New Roman"/>
              </w:rPr>
            </w:pPr>
            <w:r>
              <w:rPr>
                <w:rFonts w:cs="Times New Roman"/>
              </w:rPr>
              <w:t xml:space="preserve">Kiểu  dữ liệu </w:t>
            </w:r>
            <w:r w:rsidRPr="00E9736B">
              <w:rPr>
                <w:rFonts w:cs="Times New Roman"/>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274E" w:rsidRPr="00E9736B" w:rsidRDefault="0060274E" w:rsidP="00D0348B">
            <w:pPr>
              <w:pStyle w:val="Bang"/>
              <w:spacing w:before="120" w:after="120"/>
              <w:rPr>
                <w:rFonts w:cs="Times New Roman"/>
              </w:rPr>
            </w:pPr>
            <w:r>
              <w:rPr>
                <w:rFonts w:cs="Times New Roman"/>
              </w:rPr>
              <w:t>Ràng buộc</w:t>
            </w:r>
          </w:p>
        </w:tc>
        <w:tc>
          <w:tcPr>
            <w:tcW w:w="2835"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274E" w:rsidRPr="00E9736B" w:rsidRDefault="0060274E" w:rsidP="00D0348B">
            <w:pPr>
              <w:pStyle w:val="Bang"/>
              <w:spacing w:before="120" w:after="120"/>
              <w:rPr>
                <w:rFonts w:cs="Times New Roman"/>
              </w:rPr>
            </w:pPr>
            <w:r>
              <w:rPr>
                <w:rFonts w:cs="Times New Roman"/>
              </w:rPr>
              <w:t>Diễn giải</w:t>
            </w:r>
          </w:p>
        </w:tc>
      </w:tr>
      <w:tr w:rsidR="0060274E"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274E" w:rsidRPr="00E9736B" w:rsidRDefault="0060274E" w:rsidP="00D0348B">
            <w:pPr>
              <w:pStyle w:val="Bang"/>
              <w:spacing w:before="120" w:after="120"/>
              <w:rPr>
                <w:rFonts w:cs="Times New Roman"/>
              </w:rPr>
            </w:pPr>
            <w:r>
              <w:rPr>
                <w:rFonts w:cs="Times New Roman"/>
              </w:rPr>
              <w:t>_id</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274E" w:rsidRPr="00E9736B" w:rsidRDefault="0060274E" w:rsidP="00D0348B">
            <w:pPr>
              <w:pStyle w:val="Bang"/>
              <w:spacing w:before="120" w:after="120"/>
              <w:rPr>
                <w:rFonts w:cs="Times New Roman"/>
              </w:rPr>
            </w:pPr>
            <w:r>
              <w:rPr>
                <w:rFonts w:cs="Times New Roman"/>
              </w:rPr>
              <w:t>ObjectId</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274E" w:rsidRPr="00E9736B" w:rsidRDefault="0060274E" w:rsidP="00D0348B">
            <w:pPr>
              <w:pStyle w:val="Bang"/>
              <w:spacing w:before="120" w:after="120"/>
              <w:rPr>
                <w:rFonts w:cs="Times New Roman"/>
              </w:rPr>
            </w:pPr>
            <w:r w:rsidRPr="00E9736B">
              <w:rPr>
                <w:rFonts w:cs="Times New Roman"/>
              </w:rPr>
              <w:t>Khóa chính</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274E" w:rsidRPr="00E9736B" w:rsidRDefault="0060274E" w:rsidP="00D0348B">
            <w:pPr>
              <w:pStyle w:val="Bang"/>
              <w:spacing w:before="120" w:after="120"/>
              <w:rPr>
                <w:rFonts w:cs="Times New Roman"/>
              </w:rPr>
            </w:pPr>
            <w:r w:rsidRPr="00E9736B">
              <w:rPr>
                <w:rFonts w:cs="Times New Roman"/>
              </w:rPr>
              <w:t>Mã câu hỏi</w:t>
            </w:r>
          </w:p>
        </w:tc>
      </w:tr>
      <w:tr w:rsidR="0060274E"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D0348B">
            <w:pPr>
              <w:pStyle w:val="Bang"/>
              <w:spacing w:before="120" w:after="120"/>
              <w:rPr>
                <w:rFonts w:cs="Times New Roman"/>
              </w:rPr>
            </w:pPr>
            <w:r>
              <w:rPr>
                <w:rFonts w:cs="Times New Roman"/>
              </w:rPr>
              <w:t>bountyScore</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D0348B">
            <w:pPr>
              <w:pStyle w:val="Bang"/>
              <w:spacing w:before="120" w:after="120"/>
              <w:rPr>
                <w:rFonts w:cs="Times New Roman"/>
              </w:rPr>
            </w:pPr>
            <w:r>
              <w:rPr>
                <w:rFonts w:cs="Times New Roman"/>
              </w:rPr>
              <w:t>Number</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D0348B">
            <w:pPr>
              <w:pStyle w:val="Bang"/>
              <w:spacing w:before="120" w:after="120"/>
              <w:rPr>
                <w:rFonts w:cs="Times New Roman"/>
              </w:rPr>
            </w:pPr>
            <w:r>
              <w:rPr>
                <w:rFonts w:cs="Times New Roman"/>
              </w:rPr>
              <w:t>Not null</w:t>
            </w:r>
          </w:p>
          <w:p w:rsidR="0060274E" w:rsidRPr="00E9736B" w:rsidRDefault="0060274E" w:rsidP="00D0348B">
            <w:pPr>
              <w:pStyle w:val="Bang"/>
              <w:spacing w:before="120" w:after="120"/>
              <w:rPr>
                <w:rFonts w:cs="Times New Roman"/>
              </w:rPr>
            </w:pPr>
            <w:r>
              <w:rPr>
                <w:rFonts w:cs="Times New Roman"/>
              </w:rPr>
              <w:t>Default: 0</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D0348B">
            <w:pPr>
              <w:pStyle w:val="Bang"/>
              <w:spacing w:before="120" w:after="120"/>
              <w:rPr>
                <w:rFonts w:cs="Times New Roman"/>
              </w:rPr>
            </w:pPr>
            <w:r>
              <w:rPr>
                <w:rFonts w:cs="Times New Roman"/>
              </w:rPr>
              <w:t>Điểm thưởng</w:t>
            </w:r>
          </w:p>
        </w:tc>
      </w:tr>
      <w:tr w:rsidR="0060274E"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Pr>
                <w:rFonts w:cs="Times New Roman"/>
              </w:rPr>
              <w:t>createdAt</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Pr>
                <w:rFonts w:cs="Times New Roman"/>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sidRPr="00E9736B">
              <w:rPr>
                <w:rFonts w:cs="Times New Roman"/>
              </w:rPr>
              <w:t>Not null</w:t>
            </w:r>
          </w:p>
          <w:p w:rsidR="0060274E" w:rsidRPr="00E9736B" w:rsidRDefault="0060274E" w:rsidP="0060274E">
            <w:pPr>
              <w:pStyle w:val="Bang"/>
              <w:spacing w:before="120" w:after="120"/>
              <w:rPr>
                <w:rFonts w:cs="Times New Roman"/>
              </w:rPr>
            </w:pPr>
            <w:r>
              <w:rPr>
                <w:rFonts w:cs="Times New Roman"/>
              </w:rPr>
              <w:t>Default: Date.now()</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Pr>
                <w:rFonts w:cs="Times New Roman"/>
              </w:rPr>
              <w:t>Thời điểm tạo</w:t>
            </w:r>
          </w:p>
        </w:tc>
      </w:tr>
      <w:tr w:rsidR="0060274E"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content</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String</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Pr="00E9736B" w:rsidRDefault="0060274E" w:rsidP="0060274E">
            <w:pPr>
              <w:pStyle w:val="Bang"/>
              <w:spacing w:before="120" w:after="120"/>
              <w:rPr>
                <w:rFonts w:cs="Times New Roman"/>
              </w:rPr>
            </w:pPr>
            <w:r>
              <w:rPr>
                <w:rFonts w:cs="Times New Roman"/>
              </w:rPr>
              <w:t>Not null</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Nội dung câu hỏi</w:t>
            </w:r>
          </w:p>
        </w:tc>
      </w:tr>
      <w:tr w:rsidR="0060274E"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downVotes</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Array</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Not null</w:t>
            </w:r>
          </w:p>
          <w:p w:rsidR="0060274E" w:rsidRDefault="0060274E" w:rsidP="0060274E">
            <w:pPr>
              <w:pStyle w:val="Bang"/>
              <w:spacing w:before="120" w:after="120"/>
              <w:rPr>
                <w:rFonts w:cs="Times New Roman"/>
              </w:rPr>
            </w:pPr>
            <w:r>
              <w:rPr>
                <w:rFonts w:cs="Times New Roman"/>
              </w:rPr>
              <w:t>Default:[]</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ID của những người nhấn downVotes</w:t>
            </w:r>
          </w:p>
        </w:tc>
      </w:tr>
      <w:tr w:rsidR="0060274E"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FB4023" w:rsidP="0060274E">
            <w:pPr>
              <w:pStyle w:val="Bang"/>
              <w:spacing w:before="120" w:after="120"/>
              <w:rPr>
                <w:rFonts w:cs="Times New Roman"/>
              </w:rPr>
            </w:pPr>
            <w:r>
              <w:rPr>
                <w:rFonts w:cs="Times New Roman"/>
              </w:rPr>
              <w:t>lastView</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Not null</w:t>
            </w:r>
          </w:p>
          <w:p w:rsidR="0060274E" w:rsidRDefault="0060274E" w:rsidP="0060274E">
            <w:pPr>
              <w:pStyle w:val="Bang"/>
              <w:spacing w:before="120" w:after="120"/>
              <w:rPr>
                <w:rFonts w:cs="Times New Roman"/>
              </w:rPr>
            </w:pPr>
            <w:r>
              <w:rPr>
                <w:rFonts w:cs="Times New Roman"/>
              </w:rPr>
              <w:t>Default: Date.now()</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274E" w:rsidRDefault="0060274E" w:rsidP="0060274E">
            <w:pPr>
              <w:pStyle w:val="Bang"/>
              <w:spacing w:before="120" w:after="120"/>
              <w:rPr>
                <w:rFonts w:cs="Times New Roman"/>
              </w:rPr>
            </w:pPr>
            <w:r>
              <w:rPr>
                <w:rFonts w:cs="Times New Roman"/>
              </w:rPr>
              <w:t>Thời điểm lần gần nhất post được xem</w:t>
            </w:r>
            <w:r w:rsidR="00FB4023">
              <w:rPr>
                <w:rFonts w:cs="Times New Roman"/>
              </w:rPr>
              <w:t xml:space="preserve"> bởi một người dùng hệ thống</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reports</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Array</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Not null</w:t>
            </w:r>
          </w:p>
          <w:p w:rsidR="00FB4023" w:rsidRDefault="00FB4023" w:rsidP="0060274E">
            <w:pPr>
              <w:pStyle w:val="Bang"/>
              <w:spacing w:before="120" w:after="120"/>
              <w:rPr>
                <w:rFonts w:cs="Times New Roman"/>
              </w:rPr>
            </w:pPr>
            <w:r>
              <w:rPr>
                <w:rFonts w:cs="Times New Roman"/>
              </w:rPr>
              <w:t>Default: []</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ID những người nhấn report</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lastRenderedPageBreak/>
              <w:t>shares</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Array</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Not null</w:t>
            </w:r>
          </w:p>
          <w:p w:rsidR="00FB4023" w:rsidRDefault="00FB4023" w:rsidP="0060274E">
            <w:pPr>
              <w:pStyle w:val="Bang"/>
              <w:spacing w:before="120" w:after="120"/>
              <w:rPr>
                <w:rFonts w:cs="Times New Roman"/>
              </w:rPr>
            </w:pPr>
            <w:r>
              <w:rPr>
                <w:rFonts w:cs="Times New Roman"/>
              </w:rPr>
              <w:t>Default:[{</w:t>
            </w:r>
          </w:p>
          <w:p w:rsidR="00FB4023" w:rsidRDefault="00FB4023" w:rsidP="0060274E">
            <w:pPr>
              <w:pStyle w:val="Bang"/>
              <w:spacing w:before="120" w:after="120"/>
              <w:rPr>
                <w:rFonts w:cs="Times New Roman"/>
              </w:rPr>
            </w:pPr>
            <w:r>
              <w:rPr>
                <w:rFonts w:cs="Times New Roman"/>
              </w:rPr>
              <w:t>userId: ‘’,</w:t>
            </w:r>
          </w:p>
          <w:p w:rsidR="00FB4023" w:rsidRDefault="00FB4023" w:rsidP="0060274E">
            <w:pPr>
              <w:pStyle w:val="Bang"/>
              <w:spacing w:before="120" w:after="120"/>
              <w:rPr>
                <w:rFonts w:cs="Times New Roman"/>
              </w:rPr>
            </w:pPr>
            <w:r>
              <w:rPr>
                <w:rFonts w:cs="Times New Roman"/>
              </w:rPr>
              <w:t>destination: ‘’</w:t>
            </w:r>
          </w:p>
          <w:p w:rsidR="00FB4023" w:rsidRDefault="00FB4023" w:rsidP="0060274E">
            <w:pPr>
              <w:pStyle w:val="Bang"/>
              <w:spacing w:before="120" w:after="120"/>
              <w:rPr>
                <w:rFonts w:cs="Times New Roman"/>
              </w:rPr>
            </w:pPr>
            <w:r>
              <w:rPr>
                <w:rFonts w:cs="Times New Roman"/>
              </w:rPr>
              <w:t>createdAt: Date.now()</w:t>
            </w:r>
          </w:p>
          <w:p w:rsidR="00FB4023" w:rsidRDefault="00FB4023" w:rsidP="0060274E">
            <w:pPr>
              <w:pStyle w:val="Bang"/>
              <w:spacing w:before="120" w:after="120"/>
              <w:rPr>
                <w:rFonts w:cs="Times New Roman"/>
              </w:rPr>
            </w:pPr>
            <w:r>
              <w:rPr>
                <w:rFonts w:cs="Times New Roman"/>
              </w:rPr>
              <w:t>}]</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Thông tin liên quan đến việc chia sẻ câu hỏi</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source</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String</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Allow null</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Tên website crawl câu hỏi</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sourceId</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String</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Allow null</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ID của câu hỏi trong website trên</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stars</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Array</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Not null</w:t>
            </w:r>
          </w:p>
          <w:p w:rsidR="00FB4023" w:rsidRDefault="00FB4023" w:rsidP="0060274E">
            <w:pPr>
              <w:pStyle w:val="Bang"/>
              <w:spacing w:before="120" w:after="120"/>
              <w:rPr>
                <w:rFonts w:cs="Times New Roman"/>
              </w:rPr>
            </w:pPr>
            <w:r>
              <w:rPr>
                <w:rFonts w:cs="Times New Roman"/>
              </w:rPr>
              <w:t>Default: []</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Những người nhấn star cho câu hỏi này</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status</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String</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Not null</w:t>
            </w:r>
          </w:p>
          <w:p w:rsidR="00FB4023" w:rsidRDefault="00FB4023" w:rsidP="0060274E">
            <w:pPr>
              <w:pStyle w:val="Bang"/>
              <w:spacing w:before="120" w:after="120"/>
              <w:rPr>
                <w:rFonts w:cs="Times New Roman"/>
              </w:rPr>
            </w:pPr>
            <w:r>
              <w:rPr>
                <w:rFonts w:cs="Times New Roman"/>
              </w:rPr>
              <w:t>Enum: [</w:t>
            </w:r>
          </w:p>
          <w:p w:rsidR="00FB4023" w:rsidRDefault="00FB4023" w:rsidP="0060274E">
            <w:pPr>
              <w:pStyle w:val="Bang"/>
              <w:spacing w:before="120" w:after="120"/>
              <w:rPr>
                <w:rFonts w:cs="Times New Roman"/>
              </w:rPr>
            </w:pPr>
            <w:r>
              <w:rPr>
                <w:rFonts w:cs="Times New Roman"/>
              </w:rPr>
              <w:t>SHOW</w:t>
            </w:r>
          </w:p>
          <w:p w:rsidR="00FB4023" w:rsidRDefault="00FB4023" w:rsidP="0060274E">
            <w:pPr>
              <w:pStyle w:val="Bang"/>
              <w:spacing w:before="120" w:after="120"/>
              <w:rPr>
                <w:rFonts w:cs="Times New Roman"/>
              </w:rPr>
            </w:pPr>
            <w:r>
              <w:rPr>
                <w:rFonts w:cs="Times New Roman"/>
              </w:rPr>
              <w:t>INSPECTING</w:t>
            </w:r>
          </w:p>
          <w:p w:rsidR="00FB4023" w:rsidRDefault="00FB4023" w:rsidP="0060274E">
            <w:pPr>
              <w:pStyle w:val="Bang"/>
              <w:spacing w:before="120" w:after="120"/>
              <w:rPr>
                <w:rFonts w:cs="Times New Roman"/>
              </w:rPr>
            </w:pPr>
            <w:r>
              <w:rPr>
                <w:rFonts w:cs="Times New Roman"/>
              </w:rPr>
              <w:t>HIDE</w:t>
            </w:r>
          </w:p>
          <w:p w:rsidR="00FB4023" w:rsidRDefault="00FB4023" w:rsidP="0060274E">
            <w:pPr>
              <w:pStyle w:val="Bang"/>
              <w:spacing w:before="120" w:after="120"/>
              <w:rPr>
                <w:rFonts w:cs="Times New Roman"/>
              </w:rPr>
            </w:pPr>
            <w:r>
              <w:rPr>
                <w:rFonts w:cs="Times New Roman"/>
              </w:rPr>
              <w:t>]</w:t>
            </w:r>
          </w:p>
          <w:p w:rsidR="00FB4023" w:rsidRDefault="00FB4023" w:rsidP="00FB4023">
            <w:pPr>
              <w:pStyle w:val="Bang"/>
              <w:spacing w:before="120" w:after="120"/>
              <w:rPr>
                <w:rFonts w:cs="Times New Roman"/>
              </w:rPr>
            </w:pPr>
            <w:r>
              <w:rPr>
                <w:rFonts w:cs="Times New Roman"/>
              </w:rPr>
              <w:t>Default: SHOW</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Trạng thái hiển thị của câu hỏi</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tags</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Array</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Allow null</w:t>
            </w:r>
          </w:p>
          <w:p w:rsidR="00FB4023" w:rsidRDefault="00FB4023" w:rsidP="0060274E">
            <w:pPr>
              <w:pStyle w:val="Bang"/>
              <w:spacing w:before="120" w:after="120"/>
              <w:rPr>
                <w:rFonts w:cs="Times New Roman"/>
              </w:rPr>
            </w:pPr>
            <w:r>
              <w:rPr>
                <w:rFonts w:cs="Times New Roman"/>
              </w:rPr>
              <w:t>Default: []</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Nhãn cho câu hỏi</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lastRenderedPageBreak/>
              <w:t>title</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String</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Not null</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Tiêu đề của câu hỏi</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Pr="00FB4023" w:rsidRDefault="00FB4023" w:rsidP="0060274E">
            <w:pPr>
              <w:pStyle w:val="Bang"/>
              <w:spacing w:before="120" w:after="120"/>
            </w:pPr>
            <w:r>
              <w:t>type</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String</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60274E">
            <w:pPr>
              <w:pStyle w:val="Bang"/>
              <w:spacing w:before="120" w:after="120"/>
              <w:rPr>
                <w:rFonts w:cs="Times New Roman"/>
              </w:rPr>
            </w:pPr>
            <w:r>
              <w:rPr>
                <w:rFonts w:cs="Times New Roman"/>
              </w:rPr>
              <w:t>Not null</w:t>
            </w:r>
          </w:p>
          <w:p w:rsidR="00FB4023" w:rsidRDefault="00FB4023" w:rsidP="0060274E">
            <w:pPr>
              <w:pStyle w:val="Bang"/>
              <w:spacing w:before="120" w:after="120"/>
              <w:rPr>
                <w:rFonts w:cs="Times New Roman"/>
              </w:rPr>
            </w:pPr>
            <w:r>
              <w:rPr>
                <w:rFonts w:cs="Times New Roman"/>
              </w:rPr>
              <w:t>Enum: [</w:t>
            </w:r>
          </w:p>
          <w:p w:rsidR="00FB4023" w:rsidRDefault="00FB4023" w:rsidP="0060274E">
            <w:pPr>
              <w:pStyle w:val="Bang"/>
              <w:spacing w:before="120" w:after="120"/>
              <w:rPr>
                <w:rFonts w:cs="Times New Roman"/>
              </w:rPr>
            </w:pPr>
            <w:r>
              <w:rPr>
                <w:rFonts w:cs="Times New Roman"/>
              </w:rPr>
              <w:t>TEXT</w:t>
            </w:r>
          </w:p>
          <w:p w:rsidR="00FB4023" w:rsidRDefault="00FB4023" w:rsidP="0060274E">
            <w:pPr>
              <w:pStyle w:val="Bang"/>
              <w:spacing w:before="120" w:after="120"/>
              <w:rPr>
                <w:rFonts w:cs="Times New Roman"/>
              </w:rPr>
            </w:pPr>
            <w:r>
              <w:rPr>
                <w:rFonts w:cs="Times New Roman"/>
              </w:rPr>
              <w:t>IMAGE</w:t>
            </w:r>
          </w:p>
          <w:p w:rsidR="00FB4023" w:rsidRDefault="00FB4023" w:rsidP="0060274E">
            <w:pPr>
              <w:pStyle w:val="Bang"/>
              <w:spacing w:before="120" w:after="120"/>
              <w:rPr>
                <w:rFonts w:cs="Times New Roman"/>
              </w:rPr>
            </w:pPr>
            <w:r>
              <w:rPr>
                <w:rFonts w:cs="Times New Roman"/>
              </w:rPr>
              <w:t>]</w:t>
            </w:r>
          </w:p>
          <w:p w:rsidR="00FB4023" w:rsidRDefault="00FB4023" w:rsidP="0060274E">
            <w:pPr>
              <w:pStyle w:val="Bang"/>
              <w:spacing w:before="120" w:after="120"/>
              <w:rPr>
                <w:rFonts w:cs="Times New Roman"/>
              </w:rPr>
            </w:pPr>
            <w:r>
              <w:rPr>
                <w:rFonts w:cs="Times New Roman"/>
              </w:rPr>
              <w:t>Default: TEXT</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Phân loại câu hỏi</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pPr>
            <w:r>
              <w:t>upVotes</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Array</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Not null</w:t>
            </w:r>
          </w:p>
          <w:p w:rsidR="00FB4023" w:rsidRDefault="00FB4023" w:rsidP="00FB4023">
            <w:pPr>
              <w:pStyle w:val="Bang"/>
              <w:spacing w:before="120" w:after="120"/>
              <w:rPr>
                <w:rFonts w:cs="Times New Roman"/>
              </w:rPr>
            </w:pPr>
            <w:r>
              <w:rPr>
                <w:rFonts w:cs="Times New Roman"/>
              </w:rPr>
              <w:t>Default:[]</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ID của những người nhấn upVotes</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Pr="00E9736B" w:rsidRDefault="00FB4023" w:rsidP="00FB4023">
            <w:pPr>
              <w:pStyle w:val="Bang"/>
              <w:spacing w:before="120" w:after="120"/>
              <w:rPr>
                <w:rFonts w:cs="Times New Roman"/>
              </w:rPr>
            </w:pPr>
            <w:r>
              <w:rPr>
                <w:rFonts w:cs="Times New Roman"/>
              </w:rPr>
              <w:t>updatedAt</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Pr="00E9736B" w:rsidRDefault="00FB4023" w:rsidP="00FB4023">
            <w:pPr>
              <w:pStyle w:val="Bang"/>
              <w:spacing w:before="120" w:after="120"/>
              <w:rPr>
                <w:rFonts w:cs="Times New Roman"/>
              </w:rPr>
            </w:pPr>
            <w:r>
              <w:rPr>
                <w:rFonts w:cs="Times New Roman"/>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sidRPr="00E9736B">
              <w:rPr>
                <w:rFonts w:cs="Times New Roman"/>
              </w:rPr>
              <w:t>Not null</w:t>
            </w:r>
          </w:p>
          <w:p w:rsidR="00FB4023" w:rsidRPr="00E9736B" w:rsidRDefault="00FB4023" w:rsidP="00FB4023">
            <w:pPr>
              <w:pStyle w:val="Bang"/>
              <w:spacing w:before="120" w:after="120"/>
              <w:rPr>
                <w:rFonts w:cs="Times New Roman"/>
              </w:rPr>
            </w:pPr>
            <w:r>
              <w:rPr>
                <w:rFonts w:cs="Times New Roman"/>
              </w:rPr>
              <w:t>Default: Date.now()</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Pr="00E9736B" w:rsidRDefault="00FB4023" w:rsidP="00FB4023">
            <w:pPr>
              <w:pStyle w:val="Bang"/>
              <w:spacing w:before="120" w:after="120"/>
              <w:rPr>
                <w:rFonts w:cs="Times New Roman"/>
              </w:rPr>
            </w:pPr>
            <w:r>
              <w:rPr>
                <w:rFonts w:cs="Times New Roman"/>
              </w:rPr>
              <w:t>Thời điểm cập nhật</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userId</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String</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Pr="00E9736B" w:rsidRDefault="00FB4023" w:rsidP="00FB4023">
            <w:pPr>
              <w:pStyle w:val="Bang"/>
              <w:spacing w:before="120" w:after="120"/>
              <w:rPr>
                <w:rFonts w:cs="Times New Roman"/>
              </w:rPr>
            </w:pPr>
            <w:r>
              <w:rPr>
                <w:rFonts w:cs="Times New Roman"/>
              </w:rPr>
              <w:t>Not null</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Người sở hữu câu hỏi</w:t>
            </w:r>
          </w:p>
        </w:tc>
      </w:tr>
      <w:tr w:rsidR="00FB4023" w:rsidRPr="00E9736B" w:rsidTr="0060274E">
        <w:trPr>
          <w:trHeight w:val="600"/>
        </w:trPr>
        <w:tc>
          <w:tcPr>
            <w:tcW w:w="21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views</w:t>
            </w:r>
          </w:p>
        </w:tc>
        <w:tc>
          <w:tcPr>
            <w:tcW w:w="15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Array</w:t>
            </w:r>
          </w:p>
        </w:tc>
        <w:tc>
          <w:tcPr>
            <w:tcW w:w="226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Not null</w:t>
            </w:r>
          </w:p>
          <w:p w:rsidR="00FB4023" w:rsidRDefault="00FB4023" w:rsidP="00FB4023">
            <w:pPr>
              <w:pStyle w:val="Bang"/>
              <w:spacing w:before="120" w:after="120"/>
              <w:rPr>
                <w:rFonts w:cs="Times New Roman"/>
              </w:rPr>
            </w:pPr>
            <w:r>
              <w:rPr>
                <w:rFonts w:cs="Times New Roman"/>
              </w:rPr>
              <w:t>Default:[]</w:t>
            </w:r>
          </w:p>
        </w:tc>
        <w:tc>
          <w:tcPr>
            <w:tcW w:w="283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B4023" w:rsidRDefault="00FB4023" w:rsidP="00FB4023">
            <w:pPr>
              <w:pStyle w:val="Bang"/>
              <w:spacing w:before="120" w:after="120"/>
              <w:rPr>
                <w:rFonts w:cs="Times New Roman"/>
              </w:rPr>
            </w:pPr>
            <w:r>
              <w:rPr>
                <w:rFonts w:cs="Times New Roman"/>
              </w:rPr>
              <w:t>ID những người đã xem câu hỏi này</w:t>
            </w:r>
          </w:p>
        </w:tc>
      </w:tr>
    </w:tbl>
    <w:p w:rsidR="00617179" w:rsidRPr="00E9736B" w:rsidRDefault="00617179" w:rsidP="00D0348B">
      <w:pPr>
        <w:pStyle w:val="Captions"/>
        <w:spacing w:before="120" w:after="120" w:line="360" w:lineRule="auto"/>
        <w:rPr>
          <w:color w:val="000000"/>
        </w:rPr>
      </w:pPr>
      <w:bookmarkStart w:id="339" w:name="_Toc498234840"/>
      <w:bookmarkStart w:id="340" w:name="_Toc513686922"/>
      <w:r w:rsidRPr="00E9736B">
        <w:t xml:space="preserve">Bảng </w:t>
      </w:r>
      <w:fldSimple w:instr=" STYLEREF 1 \s ">
        <w:r w:rsidR="00244011">
          <w:rPr>
            <w:noProof/>
          </w:rPr>
          <w:t>4</w:t>
        </w:r>
      </w:fldSimple>
      <w:r w:rsidR="001D0C90">
        <w:t>.</w:t>
      </w:r>
      <w:fldSimple w:instr=" SEQ Bảng \* ARABIC \s 1 ">
        <w:r w:rsidR="00244011">
          <w:rPr>
            <w:noProof/>
          </w:rPr>
          <w:t>4</w:t>
        </w:r>
      </w:fldSimple>
      <w:r w:rsidR="00FA157D">
        <w:t>:</w:t>
      </w:r>
      <w:r w:rsidR="0060274E">
        <w:t xml:space="preserve"> Collection</w:t>
      </w:r>
      <w:r w:rsidRPr="00E9736B">
        <w:rPr>
          <w:color w:val="000000"/>
        </w:rPr>
        <w:t xml:space="preserve"> “</w:t>
      </w:r>
      <w:r w:rsidR="0060274E">
        <w:rPr>
          <w:color w:val="000000"/>
        </w:rPr>
        <w:t>posts</w:t>
      </w:r>
      <w:r w:rsidRPr="00E9736B">
        <w:rPr>
          <w:color w:val="000000"/>
        </w:rPr>
        <w:t>”</w:t>
      </w:r>
      <w:bookmarkEnd w:id="339"/>
      <w:bookmarkEnd w:id="340"/>
    </w:p>
    <w:tbl>
      <w:tblPr>
        <w:tblW w:w="8781" w:type="dxa"/>
        <w:tblCellMar>
          <w:top w:w="15" w:type="dxa"/>
          <w:left w:w="15" w:type="dxa"/>
          <w:bottom w:w="15" w:type="dxa"/>
          <w:right w:w="15" w:type="dxa"/>
        </w:tblCellMar>
        <w:tblLook w:val="04A0" w:firstRow="1" w:lastRow="0" w:firstColumn="1" w:lastColumn="0" w:noHBand="0" w:noVBand="1"/>
      </w:tblPr>
      <w:tblGrid>
        <w:gridCol w:w="2610"/>
        <w:gridCol w:w="1834"/>
        <w:gridCol w:w="1988"/>
        <w:gridCol w:w="2349"/>
      </w:tblGrid>
      <w:tr w:rsidR="00FD2846" w:rsidRPr="00E9736B" w:rsidTr="00AF1B54">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FD2846" w:rsidRPr="00E9736B" w:rsidRDefault="00FD2846" w:rsidP="00D0348B">
            <w:pPr>
              <w:pStyle w:val="Bang"/>
              <w:spacing w:before="120" w:after="120"/>
              <w:rPr>
                <w:rFonts w:cs="Times New Roman"/>
              </w:rPr>
            </w:pPr>
            <w:r>
              <w:rPr>
                <w:rFonts w:cs="Times New Roman"/>
              </w:rPr>
              <w:t>Tên trường</w:t>
            </w:r>
          </w:p>
        </w:tc>
        <w:tc>
          <w:tcPr>
            <w:tcW w:w="1834"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FD2846" w:rsidRPr="00E9736B" w:rsidRDefault="00FD2846" w:rsidP="00D0348B">
            <w:pPr>
              <w:pStyle w:val="Bang"/>
              <w:spacing w:before="120" w:after="120"/>
              <w:rPr>
                <w:rFonts w:cs="Times New Roman"/>
              </w:rPr>
            </w:pPr>
            <w:r>
              <w:rPr>
                <w:rFonts w:cs="Times New Roman"/>
              </w:rPr>
              <w:t xml:space="preserve">Kiểu  dữ liệu </w:t>
            </w:r>
            <w:r w:rsidRPr="00E9736B">
              <w:rPr>
                <w:rFonts w:cs="Times New Roman"/>
              </w:rPr>
              <w:t> </w:t>
            </w:r>
          </w:p>
        </w:tc>
        <w:tc>
          <w:tcPr>
            <w:tcW w:w="198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FD2846" w:rsidRPr="00E9736B" w:rsidRDefault="00FD2846" w:rsidP="00D0348B">
            <w:pPr>
              <w:pStyle w:val="Bang"/>
              <w:spacing w:before="120" w:after="120"/>
              <w:rPr>
                <w:rFonts w:cs="Times New Roman"/>
              </w:rPr>
            </w:pPr>
            <w:r>
              <w:rPr>
                <w:rFonts w:cs="Times New Roman"/>
              </w:rPr>
              <w:t>Ràng buộc</w:t>
            </w:r>
          </w:p>
        </w:tc>
        <w:tc>
          <w:tcPr>
            <w:tcW w:w="234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FD2846" w:rsidRPr="00E9736B" w:rsidRDefault="00FD2846" w:rsidP="00D0348B">
            <w:pPr>
              <w:pStyle w:val="Bang"/>
              <w:spacing w:before="120" w:after="120"/>
              <w:rPr>
                <w:rFonts w:cs="Times New Roman"/>
              </w:rPr>
            </w:pPr>
            <w:r>
              <w:rPr>
                <w:rFonts w:cs="Times New Roman"/>
              </w:rPr>
              <w:t>Diễn giải</w:t>
            </w:r>
          </w:p>
        </w:tc>
      </w:tr>
      <w:tr w:rsidR="00FD2846"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D2846" w:rsidRPr="00E9736B" w:rsidRDefault="00FD2846" w:rsidP="00D0348B">
            <w:pPr>
              <w:pStyle w:val="Bang"/>
              <w:spacing w:before="120" w:after="120"/>
              <w:rPr>
                <w:rFonts w:cs="Times New Roman"/>
              </w:rPr>
            </w:pPr>
            <w:r>
              <w:rPr>
                <w:rFonts w:cs="Times New Roman"/>
              </w:rPr>
              <w:t>_</w:t>
            </w:r>
            <w:r w:rsidRPr="00E9736B">
              <w:rPr>
                <w:rFonts w:cs="Times New Roman"/>
              </w:rPr>
              <w:t>id</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D2846" w:rsidRPr="00E9736B" w:rsidRDefault="00FD2846" w:rsidP="00D0348B">
            <w:pPr>
              <w:pStyle w:val="Bang"/>
              <w:spacing w:before="120" w:after="120"/>
              <w:rPr>
                <w:rFonts w:cs="Times New Roman"/>
              </w:rPr>
            </w:pPr>
            <w:r>
              <w:rPr>
                <w:rFonts w:cs="Times New Roman"/>
              </w:rPr>
              <w:t>ObjectId</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D2846" w:rsidRPr="00E9736B" w:rsidRDefault="00FD2846" w:rsidP="00D0348B">
            <w:pPr>
              <w:pStyle w:val="Bang"/>
              <w:spacing w:before="120" w:after="120"/>
              <w:rPr>
                <w:rFonts w:cs="Times New Roman"/>
              </w:rPr>
            </w:pPr>
            <w:r>
              <w:rPr>
                <w:rFonts w:cs="Times New Roman"/>
              </w:rPr>
              <w:t>Khóa chính</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D2846" w:rsidRPr="00E9736B" w:rsidRDefault="00FD2846" w:rsidP="00D0348B">
            <w:pPr>
              <w:pStyle w:val="Bang"/>
              <w:spacing w:before="120" w:after="120"/>
              <w:rPr>
                <w:rFonts w:cs="Times New Roman"/>
              </w:rPr>
            </w:pPr>
            <w:r w:rsidRPr="00E9736B">
              <w:rPr>
                <w:rFonts w:cs="Times New Roman"/>
              </w:rPr>
              <w:t>Mã câu trả lời</w:t>
            </w:r>
          </w:p>
        </w:tc>
      </w:tr>
      <w:tr w:rsidR="00FD2846"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D2846" w:rsidRDefault="00FD2846" w:rsidP="00FD2846">
            <w:pPr>
              <w:pStyle w:val="Bang"/>
              <w:spacing w:before="120" w:after="120"/>
              <w:rPr>
                <w:rFonts w:cs="Times New Roman"/>
              </w:rPr>
            </w:pPr>
            <w:r>
              <w:rPr>
                <w:rFonts w:cs="Times New Roman"/>
              </w:rPr>
              <w:t>content</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D2846" w:rsidRDefault="00FD2846" w:rsidP="00D0348B">
            <w:pPr>
              <w:pStyle w:val="Bang"/>
              <w:spacing w:before="120" w:after="120"/>
              <w:rPr>
                <w:rFonts w:cs="Times New Roman"/>
              </w:rPr>
            </w:pPr>
            <w:r>
              <w:rPr>
                <w:rFonts w:cs="Times New Roman"/>
              </w:rPr>
              <w:t>String</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D2846" w:rsidRDefault="00FD2846" w:rsidP="00D0348B">
            <w:pPr>
              <w:pStyle w:val="Bang"/>
              <w:spacing w:before="120" w:after="120"/>
              <w:rPr>
                <w:rFonts w:cs="Times New Roman"/>
              </w:rPr>
            </w:pPr>
            <w:r>
              <w:rPr>
                <w:rFonts w:cs="Times New Roman"/>
              </w:rPr>
              <w:t>Not null</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D2846" w:rsidRPr="00E9736B" w:rsidRDefault="00FD2846" w:rsidP="00D0348B">
            <w:pPr>
              <w:pStyle w:val="Bang"/>
              <w:spacing w:before="120" w:after="120"/>
              <w:rPr>
                <w:rFonts w:cs="Times New Roman"/>
              </w:rPr>
            </w:pPr>
            <w:r>
              <w:rPr>
                <w:rFonts w:cs="Times New Roman"/>
              </w:rPr>
              <w:t>Nội dung câu trả lời</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Pr="00E9736B" w:rsidRDefault="00AF1B54" w:rsidP="00AF1B54">
            <w:pPr>
              <w:pStyle w:val="Bang"/>
              <w:spacing w:before="120" w:after="120"/>
              <w:rPr>
                <w:rFonts w:cs="Times New Roman"/>
              </w:rPr>
            </w:pPr>
            <w:r>
              <w:rPr>
                <w:rFonts w:cs="Times New Roman"/>
              </w:rPr>
              <w:lastRenderedPageBreak/>
              <w:t>createdAt</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Pr="00E9736B" w:rsidRDefault="00AF1B54" w:rsidP="00AF1B54">
            <w:pPr>
              <w:pStyle w:val="Bang"/>
              <w:spacing w:before="120" w:after="120"/>
              <w:rPr>
                <w:rFonts w:cs="Times New Roman"/>
              </w:rPr>
            </w:pPr>
            <w:r>
              <w:rPr>
                <w:rFonts w:cs="Times New Roman"/>
              </w:rPr>
              <w:t>Date</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sidRPr="00E9736B">
              <w:rPr>
                <w:rFonts w:cs="Times New Roman"/>
              </w:rPr>
              <w:t>Not null</w:t>
            </w:r>
          </w:p>
          <w:p w:rsidR="00AF1B54" w:rsidRPr="00E9736B" w:rsidRDefault="00AF1B54" w:rsidP="00AF1B54">
            <w:pPr>
              <w:pStyle w:val="Bang"/>
              <w:spacing w:before="120" w:after="120"/>
              <w:rPr>
                <w:rFonts w:cs="Times New Roman"/>
              </w:rPr>
            </w:pPr>
            <w:r>
              <w:rPr>
                <w:rFonts w:cs="Times New Roman"/>
              </w:rPr>
              <w:t>Default: Date.now()</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Pr="00E9736B" w:rsidRDefault="00AF1B54" w:rsidP="00AF1B54">
            <w:pPr>
              <w:pStyle w:val="Bang"/>
              <w:spacing w:before="120" w:after="120"/>
              <w:rPr>
                <w:rFonts w:cs="Times New Roman"/>
              </w:rPr>
            </w:pPr>
            <w:r>
              <w:rPr>
                <w:rFonts w:cs="Times New Roman"/>
              </w:rPr>
              <w:t>Thời điểm tạo</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downVotes</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Array</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Not null</w:t>
            </w:r>
          </w:p>
          <w:p w:rsidR="00AF1B54" w:rsidRPr="00E9736B" w:rsidRDefault="00AF1B54" w:rsidP="00AF1B54">
            <w:pPr>
              <w:pStyle w:val="Bang"/>
              <w:spacing w:before="120" w:after="120"/>
              <w:rPr>
                <w:rFonts w:cs="Times New Roman"/>
              </w:rPr>
            </w:pPr>
            <w:r>
              <w:rPr>
                <w:rFonts w:cs="Times New Roman"/>
              </w:rPr>
              <w:t>Default: []</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ID của những người nhấn downVotes</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sidRPr="00AF1B54">
              <w:rPr>
                <w:rFonts w:cs="Times New Roman"/>
              </w:rPr>
              <w:t>isPostOwnerSelected</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Boolean</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Allow null</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Được người dùng chọn là câu trả lời chính xác nhất?</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Pr="00AF1B54" w:rsidRDefault="00AF1B54" w:rsidP="00AF1B54">
            <w:pPr>
              <w:pStyle w:val="Bang"/>
              <w:spacing w:before="120" w:after="120"/>
              <w:rPr>
                <w:rFonts w:cs="Times New Roman"/>
              </w:rPr>
            </w:pPr>
            <w:r>
              <w:rPr>
                <w:rFonts w:cs="Times New Roman"/>
              </w:rPr>
              <w:t>postId</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String</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Not null</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ID câu hỏi</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reports</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Array</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Not null</w:t>
            </w:r>
          </w:p>
          <w:p w:rsidR="00AF1B54" w:rsidRDefault="00AF1B54" w:rsidP="00AF1B54">
            <w:pPr>
              <w:pStyle w:val="Bang"/>
              <w:spacing w:before="120" w:after="120"/>
              <w:rPr>
                <w:rFonts w:cs="Times New Roman"/>
              </w:rPr>
            </w:pPr>
            <w:r>
              <w:rPr>
                <w:rFonts w:cs="Times New Roman"/>
              </w:rPr>
              <w:t>Default: []</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ID những người nhấn report</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source</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String</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Allow null</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Tên website crawl câu trả lời</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sourceId</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String</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Allow null</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ID của câu trả lời trong website trên</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stars</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Array</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Not null</w:t>
            </w:r>
          </w:p>
          <w:p w:rsidR="00AF1B54" w:rsidRDefault="00AF1B54" w:rsidP="00AF1B54">
            <w:pPr>
              <w:pStyle w:val="Bang"/>
              <w:spacing w:before="120" w:after="120"/>
              <w:rPr>
                <w:rFonts w:cs="Times New Roman"/>
              </w:rPr>
            </w:pPr>
            <w:r>
              <w:rPr>
                <w:rFonts w:cs="Times New Roman"/>
              </w:rPr>
              <w:t>Default: []</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ID những người nhấn star</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status</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String</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Not null</w:t>
            </w:r>
          </w:p>
          <w:p w:rsidR="00AF1B54" w:rsidRDefault="00AF1B54" w:rsidP="00AF1B54">
            <w:pPr>
              <w:pStyle w:val="Bang"/>
              <w:spacing w:before="120" w:after="120"/>
              <w:rPr>
                <w:rFonts w:cs="Times New Roman"/>
              </w:rPr>
            </w:pPr>
            <w:r>
              <w:rPr>
                <w:rFonts w:cs="Times New Roman"/>
              </w:rPr>
              <w:t>Enum: [</w:t>
            </w:r>
          </w:p>
          <w:p w:rsidR="00AF1B54" w:rsidRDefault="00AF1B54" w:rsidP="00AF1B54">
            <w:pPr>
              <w:pStyle w:val="Bang"/>
              <w:spacing w:before="120" w:after="120"/>
              <w:rPr>
                <w:rFonts w:cs="Times New Roman"/>
              </w:rPr>
            </w:pPr>
            <w:r>
              <w:rPr>
                <w:rFonts w:cs="Times New Roman"/>
              </w:rPr>
              <w:t>SHOW</w:t>
            </w:r>
          </w:p>
          <w:p w:rsidR="00AF1B54" w:rsidRDefault="00AF1B54" w:rsidP="00AF1B54">
            <w:pPr>
              <w:pStyle w:val="Bang"/>
              <w:spacing w:before="120" w:after="120"/>
              <w:rPr>
                <w:rFonts w:cs="Times New Roman"/>
              </w:rPr>
            </w:pPr>
            <w:r>
              <w:rPr>
                <w:rFonts w:cs="Times New Roman"/>
              </w:rPr>
              <w:t>INSPECTING</w:t>
            </w:r>
          </w:p>
          <w:p w:rsidR="00AF1B54" w:rsidRDefault="00AF1B54" w:rsidP="00AF1B54">
            <w:pPr>
              <w:pStyle w:val="Bang"/>
              <w:spacing w:before="120" w:after="120"/>
              <w:rPr>
                <w:rFonts w:cs="Times New Roman"/>
              </w:rPr>
            </w:pPr>
            <w:r>
              <w:rPr>
                <w:rFonts w:cs="Times New Roman"/>
              </w:rPr>
              <w:t>HIDE</w:t>
            </w:r>
          </w:p>
          <w:p w:rsidR="00AF1B54" w:rsidRDefault="00AF1B54" w:rsidP="00AF1B54">
            <w:pPr>
              <w:pStyle w:val="Bang"/>
              <w:spacing w:before="120" w:after="120"/>
              <w:rPr>
                <w:rFonts w:cs="Times New Roman"/>
              </w:rPr>
            </w:pPr>
            <w:r>
              <w:rPr>
                <w:rFonts w:cs="Times New Roman"/>
              </w:rPr>
              <w:lastRenderedPageBreak/>
              <w:t>]</w:t>
            </w:r>
          </w:p>
          <w:p w:rsidR="00AF1B54" w:rsidRDefault="00AF1B54" w:rsidP="00AF1B54">
            <w:pPr>
              <w:pStyle w:val="Bang"/>
              <w:spacing w:before="120" w:after="120"/>
              <w:rPr>
                <w:rFonts w:cs="Times New Roman"/>
              </w:rPr>
            </w:pPr>
            <w:r>
              <w:rPr>
                <w:rFonts w:cs="Times New Roman"/>
              </w:rPr>
              <w:t>Default: SHOW</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lastRenderedPageBreak/>
              <w:t>Trạng thái hiển thị của câu trả lời</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type</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String</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Not null</w:t>
            </w:r>
          </w:p>
          <w:p w:rsidR="00AF1B54" w:rsidRDefault="00AF1B54" w:rsidP="00AF1B54">
            <w:pPr>
              <w:pStyle w:val="Bang"/>
              <w:spacing w:before="120" w:after="120"/>
              <w:rPr>
                <w:rFonts w:cs="Times New Roman"/>
              </w:rPr>
            </w:pPr>
            <w:r>
              <w:rPr>
                <w:rFonts w:cs="Times New Roman"/>
              </w:rPr>
              <w:t>Enum: [</w:t>
            </w:r>
          </w:p>
          <w:p w:rsidR="00AF1B54" w:rsidRDefault="00AF1B54" w:rsidP="00AF1B54">
            <w:pPr>
              <w:pStyle w:val="Bang"/>
              <w:spacing w:before="120" w:after="120"/>
              <w:rPr>
                <w:rFonts w:cs="Times New Roman"/>
              </w:rPr>
            </w:pPr>
            <w:r>
              <w:rPr>
                <w:rFonts w:cs="Times New Roman"/>
              </w:rPr>
              <w:t>TEXT</w:t>
            </w:r>
          </w:p>
          <w:p w:rsidR="00AF1B54" w:rsidRDefault="00AF1B54" w:rsidP="00AF1B54">
            <w:pPr>
              <w:pStyle w:val="Bang"/>
              <w:spacing w:before="120" w:after="120"/>
              <w:rPr>
                <w:rFonts w:cs="Times New Roman"/>
              </w:rPr>
            </w:pPr>
            <w:r>
              <w:rPr>
                <w:rFonts w:cs="Times New Roman"/>
              </w:rPr>
              <w:t>IMAGE</w:t>
            </w:r>
          </w:p>
          <w:p w:rsidR="00AF1B54" w:rsidRDefault="00AF1B54" w:rsidP="00AF1B54">
            <w:pPr>
              <w:pStyle w:val="Bang"/>
              <w:spacing w:before="120" w:after="120"/>
              <w:rPr>
                <w:rFonts w:cs="Times New Roman"/>
              </w:rPr>
            </w:pPr>
            <w:r>
              <w:rPr>
                <w:rFonts w:cs="Times New Roman"/>
              </w:rPr>
              <w:t>]</w:t>
            </w:r>
          </w:p>
          <w:p w:rsidR="00AF1B54" w:rsidRDefault="00AF1B54" w:rsidP="00AF1B54">
            <w:pPr>
              <w:pStyle w:val="Bang"/>
              <w:spacing w:before="120" w:after="120"/>
              <w:rPr>
                <w:rFonts w:cs="Times New Roman"/>
              </w:rPr>
            </w:pPr>
            <w:r>
              <w:rPr>
                <w:rFonts w:cs="Times New Roman"/>
              </w:rPr>
              <w:t>Default: TEXT</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Phân loại câu trả lời</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updatedAt</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Pr="00E9736B" w:rsidRDefault="00AF1B54" w:rsidP="00AF1B54">
            <w:pPr>
              <w:pStyle w:val="Bang"/>
              <w:spacing w:before="120" w:after="120"/>
              <w:rPr>
                <w:rFonts w:cs="Times New Roman"/>
              </w:rPr>
            </w:pPr>
            <w:r>
              <w:rPr>
                <w:rFonts w:cs="Times New Roman"/>
              </w:rPr>
              <w:t>Date</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sidRPr="00E9736B">
              <w:rPr>
                <w:rFonts w:cs="Times New Roman"/>
              </w:rPr>
              <w:t>Not null</w:t>
            </w:r>
          </w:p>
          <w:p w:rsidR="00AF1B54" w:rsidRPr="00E9736B" w:rsidRDefault="00AF1B54" w:rsidP="00AF1B54">
            <w:pPr>
              <w:pStyle w:val="Bang"/>
              <w:spacing w:before="120" w:after="120"/>
              <w:rPr>
                <w:rFonts w:cs="Times New Roman"/>
              </w:rPr>
            </w:pPr>
            <w:r>
              <w:rPr>
                <w:rFonts w:cs="Times New Roman"/>
              </w:rPr>
              <w:t>Default: Date.now()</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Pr="00E9736B" w:rsidRDefault="00AF1B54" w:rsidP="00AF1B54">
            <w:pPr>
              <w:pStyle w:val="Bang"/>
              <w:spacing w:before="120" w:after="120"/>
              <w:rPr>
                <w:rFonts w:cs="Times New Roman"/>
              </w:rPr>
            </w:pPr>
            <w:r>
              <w:rPr>
                <w:rFonts w:cs="Times New Roman"/>
              </w:rPr>
              <w:t>Thời điểm cập nhật</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upVotes</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Array</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Not null</w:t>
            </w:r>
          </w:p>
          <w:p w:rsidR="00AF1B54" w:rsidRDefault="00AF1B54" w:rsidP="00AF1B54">
            <w:pPr>
              <w:pStyle w:val="Bang"/>
              <w:spacing w:before="120" w:after="120"/>
              <w:rPr>
                <w:rFonts w:cs="Times New Roman"/>
              </w:rPr>
            </w:pPr>
            <w:r>
              <w:rPr>
                <w:rFonts w:cs="Times New Roman"/>
              </w:rPr>
              <w:t>Default: []</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ID những người nhấn upVote</w:t>
            </w:r>
          </w:p>
        </w:tc>
      </w:tr>
      <w:tr w:rsidR="00AF1B54" w:rsidRPr="00E9736B" w:rsidTr="00AF1B54">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userId</w:t>
            </w:r>
          </w:p>
        </w:tc>
        <w:tc>
          <w:tcPr>
            <w:tcW w:w="18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String</w:t>
            </w:r>
          </w:p>
        </w:tc>
        <w:tc>
          <w:tcPr>
            <w:tcW w:w="19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Not null</w:t>
            </w:r>
          </w:p>
        </w:tc>
        <w:tc>
          <w:tcPr>
            <w:tcW w:w="234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1B54" w:rsidRDefault="00AF1B54" w:rsidP="00AF1B54">
            <w:pPr>
              <w:pStyle w:val="Bang"/>
              <w:spacing w:before="120" w:after="120"/>
              <w:rPr>
                <w:rFonts w:cs="Times New Roman"/>
              </w:rPr>
            </w:pPr>
            <w:r>
              <w:rPr>
                <w:rFonts w:cs="Times New Roman"/>
              </w:rPr>
              <w:t>ID người sở hữu câu trả lời</w:t>
            </w:r>
          </w:p>
        </w:tc>
      </w:tr>
    </w:tbl>
    <w:p w:rsidR="00617179" w:rsidRPr="00E9736B" w:rsidRDefault="00617179" w:rsidP="00D0348B">
      <w:pPr>
        <w:pStyle w:val="Captions"/>
        <w:spacing w:before="120" w:after="120" w:line="360" w:lineRule="auto"/>
        <w:rPr>
          <w:color w:val="000000"/>
        </w:rPr>
      </w:pPr>
      <w:bookmarkStart w:id="341" w:name="_Toc498234841"/>
      <w:bookmarkStart w:id="342" w:name="_Toc513686923"/>
      <w:r w:rsidRPr="00E9736B">
        <w:t xml:space="preserve">Bảng </w:t>
      </w:r>
      <w:fldSimple w:instr=" STYLEREF 1 \s ">
        <w:r w:rsidR="00244011">
          <w:rPr>
            <w:noProof/>
          </w:rPr>
          <w:t>4</w:t>
        </w:r>
      </w:fldSimple>
      <w:r w:rsidR="001D0C90">
        <w:t>.</w:t>
      </w:r>
      <w:fldSimple w:instr=" SEQ Bảng \* ARABIC \s 1 ">
        <w:r w:rsidR="00244011">
          <w:rPr>
            <w:noProof/>
          </w:rPr>
          <w:t>5</w:t>
        </w:r>
      </w:fldSimple>
      <w:r w:rsidRPr="00E9736B">
        <w:t xml:space="preserve">: </w:t>
      </w:r>
      <w:r w:rsidR="00FD2846">
        <w:rPr>
          <w:color w:val="000000"/>
        </w:rPr>
        <w:t xml:space="preserve">Collection </w:t>
      </w:r>
      <w:r w:rsidRPr="00E9736B">
        <w:rPr>
          <w:color w:val="000000"/>
        </w:rPr>
        <w:t>“answer</w:t>
      </w:r>
      <w:r w:rsidR="00FD2846">
        <w:rPr>
          <w:color w:val="000000"/>
        </w:rPr>
        <w:t>s</w:t>
      </w:r>
      <w:r w:rsidRPr="00E9736B">
        <w:rPr>
          <w:color w:val="000000"/>
        </w:rPr>
        <w:t>”</w:t>
      </w:r>
      <w:bookmarkEnd w:id="341"/>
      <w:bookmarkEnd w:id="342"/>
    </w:p>
    <w:tbl>
      <w:tblPr>
        <w:tblW w:w="0" w:type="auto"/>
        <w:tblLayout w:type="fixed"/>
        <w:tblCellMar>
          <w:top w:w="15" w:type="dxa"/>
          <w:left w:w="15" w:type="dxa"/>
          <w:bottom w:w="15" w:type="dxa"/>
          <w:right w:w="15" w:type="dxa"/>
        </w:tblCellMar>
        <w:tblLook w:val="04A0" w:firstRow="1" w:lastRow="0" w:firstColumn="1" w:lastColumn="0" w:noHBand="0" w:noVBand="1"/>
      </w:tblPr>
      <w:tblGrid>
        <w:gridCol w:w="2610"/>
        <w:gridCol w:w="1918"/>
        <w:gridCol w:w="1985"/>
        <w:gridCol w:w="2259"/>
      </w:tblGrid>
      <w:tr w:rsidR="003B68D8" w:rsidRPr="00E9736B" w:rsidTr="00F301C2">
        <w:trPr>
          <w:trHeight w:val="420"/>
        </w:trPr>
        <w:tc>
          <w:tcPr>
            <w:tcW w:w="2610"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B68D8" w:rsidRPr="00E9736B" w:rsidRDefault="003B68D8" w:rsidP="00F301C2">
            <w:pPr>
              <w:pStyle w:val="Bang"/>
              <w:spacing w:before="120" w:after="120"/>
              <w:rPr>
                <w:rFonts w:cs="Times New Roman"/>
              </w:rPr>
            </w:pPr>
            <w:bookmarkStart w:id="343" w:name="_Toc497904353"/>
            <w:bookmarkStart w:id="344" w:name="_Toc497904356"/>
            <w:r>
              <w:rPr>
                <w:rFonts w:cs="Times New Roman"/>
              </w:rPr>
              <w:t>Tên trường</w:t>
            </w:r>
          </w:p>
        </w:tc>
        <w:tc>
          <w:tcPr>
            <w:tcW w:w="191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B68D8" w:rsidRPr="00E9736B" w:rsidRDefault="003B68D8" w:rsidP="00F301C2">
            <w:pPr>
              <w:pStyle w:val="Bang"/>
              <w:spacing w:before="120" w:after="120"/>
              <w:rPr>
                <w:rFonts w:cs="Times New Roman"/>
              </w:rPr>
            </w:pPr>
            <w:r>
              <w:rPr>
                <w:rFonts w:cs="Times New Roman"/>
              </w:rPr>
              <w:t xml:space="preserve">Kiểu  dữ liệu </w:t>
            </w:r>
            <w:r w:rsidRPr="00E9736B">
              <w:rPr>
                <w:rFonts w:cs="Times New Roman"/>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B68D8" w:rsidRPr="00E9736B" w:rsidRDefault="003B68D8" w:rsidP="00F301C2">
            <w:pPr>
              <w:pStyle w:val="Bang"/>
              <w:spacing w:before="120" w:after="120"/>
              <w:rPr>
                <w:rFonts w:cs="Times New Roman"/>
              </w:rPr>
            </w:pPr>
            <w:r>
              <w:rPr>
                <w:rFonts w:cs="Times New Roman"/>
              </w:rPr>
              <w:t>Ràng buộc</w:t>
            </w:r>
          </w:p>
        </w:tc>
        <w:tc>
          <w:tcPr>
            <w:tcW w:w="225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B68D8" w:rsidRPr="00E9736B" w:rsidRDefault="003B68D8" w:rsidP="00F301C2">
            <w:pPr>
              <w:pStyle w:val="Bang"/>
              <w:spacing w:before="120" w:after="120"/>
              <w:rPr>
                <w:rFonts w:cs="Times New Roman"/>
              </w:rPr>
            </w:pPr>
            <w:r>
              <w:rPr>
                <w:rFonts w:cs="Times New Roman"/>
              </w:rPr>
              <w:t>Diễn giải</w:t>
            </w:r>
          </w:p>
        </w:tc>
      </w:tr>
      <w:tr w:rsidR="003B68D8" w:rsidRPr="00E9736B" w:rsidTr="00F301C2">
        <w:trPr>
          <w:trHeight w:val="60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Pr="00E9736B" w:rsidRDefault="003B68D8" w:rsidP="00F301C2">
            <w:pPr>
              <w:pStyle w:val="Bang"/>
              <w:spacing w:before="120" w:after="120"/>
              <w:rPr>
                <w:rFonts w:cs="Times New Roman"/>
              </w:rPr>
            </w:pPr>
            <w:r>
              <w:rPr>
                <w:rFonts w:cs="Times New Roman"/>
              </w:rPr>
              <w:t>_</w:t>
            </w:r>
            <w:r w:rsidRPr="00E9736B">
              <w:rPr>
                <w:rFonts w:cs="Times New Roman"/>
              </w:rPr>
              <w:t>id</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Pr="00E9736B" w:rsidRDefault="003B68D8" w:rsidP="00F301C2">
            <w:pPr>
              <w:pStyle w:val="Bang"/>
              <w:spacing w:before="120" w:after="120"/>
              <w:rPr>
                <w:rFonts w:cs="Times New Roman"/>
              </w:rPr>
            </w:pPr>
            <w:r>
              <w:rPr>
                <w:rFonts w:cs="Times New Roman"/>
              </w:rPr>
              <w:t>ObjectId</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Pr="00E9736B" w:rsidRDefault="003B68D8" w:rsidP="00F301C2">
            <w:pPr>
              <w:pStyle w:val="Bang"/>
              <w:spacing w:before="120" w:after="120"/>
              <w:rPr>
                <w:rFonts w:cs="Times New Roman"/>
              </w:rPr>
            </w:pPr>
            <w:r>
              <w:rPr>
                <w:rFonts w:cs="Times New Roman"/>
              </w:rPr>
              <w:t>Khóa chính</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Pr="00E9736B" w:rsidRDefault="003B68D8" w:rsidP="003B68D8">
            <w:pPr>
              <w:pStyle w:val="Bang"/>
              <w:spacing w:before="120" w:after="120"/>
              <w:rPr>
                <w:rFonts w:cs="Times New Roman"/>
              </w:rPr>
            </w:pPr>
            <w:r w:rsidRPr="00E9736B">
              <w:rPr>
                <w:rFonts w:cs="Times New Roman"/>
              </w:rPr>
              <w:t xml:space="preserve">Mã </w:t>
            </w:r>
            <w:r>
              <w:rPr>
                <w:rFonts w:cs="Times New Roman"/>
              </w:rPr>
              <w:t>câu hỏi nhanh</w:t>
            </w:r>
          </w:p>
        </w:tc>
      </w:tr>
      <w:tr w:rsidR="003B68D8" w:rsidRPr="00E9736B" w:rsidTr="00F301C2">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Default="003B68D8" w:rsidP="00F301C2">
            <w:pPr>
              <w:pStyle w:val="Bang"/>
              <w:spacing w:before="120" w:after="120"/>
              <w:rPr>
                <w:rFonts w:cs="Times New Roman"/>
              </w:rPr>
            </w:pPr>
            <w:r>
              <w:rPr>
                <w:rFonts w:cs="Times New Roman"/>
              </w:rPr>
              <w:t>answers</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Default="003B68D8" w:rsidP="00F301C2">
            <w:pPr>
              <w:pStyle w:val="Bang"/>
              <w:spacing w:before="120" w:after="120"/>
              <w:rPr>
                <w:rFonts w:cs="Times New Roman"/>
              </w:rPr>
            </w:pPr>
            <w:r>
              <w:rPr>
                <w:rFonts w:cs="Times New Roman"/>
              </w:rPr>
              <w:t>Array</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Default="003B68D8" w:rsidP="00F301C2">
            <w:pPr>
              <w:pStyle w:val="Bang"/>
              <w:spacing w:before="120" w:after="120"/>
              <w:rPr>
                <w:rFonts w:cs="Times New Roman"/>
              </w:rPr>
            </w:pPr>
            <w:r>
              <w:rPr>
                <w:rFonts w:cs="Times New Roman"/>
              </w:rPr>
              <w:t>Not null</w:t>
            </w:r>
          </w:p>
          <w:p w:rsidR="003B68D8" w:rsidRDefault="003B68D8" w:rsidP="00F301C2">
            <w:pPr>
              <w:pStyle w:val="Bang"/>
              <w:spacing w:before="120" w:after="120"/>
              <w:rPr>
                <w:rFonts w:cs="Times New Roman"/>
              </w:rPr>
            </w:pPr>
            <w:r>
              <w:rPr>
                <w:rFonts w:cs="Times New Roman"/>
              </w:rPr>
              <w:t>Default: [{</w:t>
            </w:r>
          </w:p>
          <w:p w:rsidR="003B68D8" w:rsidRDefault="003B68D8" w:rsidP="00F301C2">
            <w:pPr>
              <w:pStyle w:val="Bang"/>
              <w:spacing w:before="120" w:after="120"/>
              <w:rPr>
                <w:rFonts w:cs="Times New Roman"/>
              </w:rPr>
            </w:pPr>
            <w:r>
              <w:rPr>
                <w:rFonts w:cs="Times New Roman"/>
              </w:rPr>
              <w:t>_id: ‘’,</w:t>
            </w:r>
          </w:p>
          <w:p w:rsidR="003B68D8" w:rsidRDefault="003B68D8" w:rsidP="00F301C2">
            <w:pPr>
              <w:pStyle w:val="Bang"/>
              <w:spacing w:before="120" w:after="120"/>
              <w:rPr>
                <w:rFonts w:cs="Times New Roman"/>
              </w:rPr>
            </w:pPr>
            <w:r>
              <w:rPr>
                <w:rFonts w:cs="Times New Roman"/>
              </w:rPr>
              <w:lastRenderedPageBreak/>
              <w:t>userId: ‘’,</w:t>
            </w:r>
          </w:p>
          <w:p w:rsidR="003B68D8" w:rsidRDefault="003B68D8" w:rsidP="00F301C2">
            <w:pPr>
              <w:pStyle w:val="Bang"/>
              <w:spacing w:before="120" w:after="120"/>
              <w:rPr>
                <w:rFonts w:cs="Times New Roman"/>
              </w:rPr>
            </w:pPr>
            <w:r>
              <w:rPr>
                <w:rFonts w:cs="Times New Roman"/>
              </w:rPr>
              <w:t>content: ‘’,</w:t>
            </w:r>
          </w:p>
          <w:p w:rsidR="003B68D8" w:rsidRDefault="003B68D8" w:rsidP="00F301C2">
            <w:pPr>
              <w:pStyle w:val="Bang"/>
              <w:spacing w:before="120" w:after="120"/>
              <w:rPr>
                <w:rFonts w:cs="Times New Roman"/>
              </w:rPr>
            </w:pPr>
            <w:r>
              <w:rPr>
                <w:rFonts w:cs="Times New Roman"/>
              </w:rPr>
              <w:t>createdAt,</w:t>
            </w:r>
          </w:p>
          <w:p w:rsidR="003B68D8" w:rsidRDefault="003B68D8" w:rsidP="00F301C2">
            <w:pPr>
              <w:pStyle w:val="Bang"/>
              <w:spacing w:before="120" w:after="120"/>
              <w:rPr>
                <w:rFonts w:cs="Times New Roman"/>
              </w:rPr>
            </w:pPr>
            <w:r>
              <w:rPr>
                <w:rFonts w:cs="Times New Roman"/>
              </w:rPr>
              <w:t>isChosen</w:t>
            </w:r>
          </w:p>
          <w:p w:rsidR="003B68D8" w:rsidRDefault="003B68D8" w:rsidP="00F301C2">
            <w:pPr>
              <w:pStyle w:val="Bang"/>
              <w:spacing w:before="120" w:after="120"/>
              <w:rPr>
                <w:rFonts w:cs="Times New Roman"/>
              </w:rPr>
            </w:pPr>
            <w:r>
              <w:rPr>
                <w:rFonts w:cs="Times New Roman"/>
              </w:rPr>
              <w:t>}]</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Default="003B68D8" w:rsidP="00F301C2">
            <w:pPr>
              <w:pStyle w:val="Bang"/>
              <w:spacing w:before="120" w:after="120"/>
              <w:rPr>
                <w:rFonts w:cs="Times New Roman"/>
              </w:rPr>
            </w:pPr>
            <w:r>
              <w:rPr>
                <w:rFonts w:cs="Times New Roman"/>
              </w:rPr>
              <w:lastRenderedPageBreak/>
              <w:t>Các câu trả lời nhanh</w:t>
            </w:r>
          </w:p>
        </w:tc>
      </w:tr>
      <w:tr w:rsidR="003B68D8" w:rsidRPr="00E9736B" w:rsidTr="00F301C2">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Pr>
                <w:rFonts w:cs="Times New Roman"/>
              </w:rPr>
              <w:t>bountyMoney</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Pr>
                <w:rFonts w:cs="Times New Roman"/>
              </w:rPr>
              <w:t>Number</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Pr>
                <w:rFonts w:cs="Times New Roman"/>
              </w:rPr>
              <w:t>Not null</w:t>
            </w:r>
          </w:p>
          <w:p w:rsidR="003B68D8" w:rsidRPr="00E9736B" w:rsidRDefault="003B68D8" w:rsidP="00F301C2">
            <w:pPr>
              <w:pStyle w:val="Bang"/>
              <w:spacing w:before="120" w:after="120"/>
              <w:rPr>
                <w:rFonts w:cs="Times New Roman"/>
              </w:rPr>
            </w:pPr>
            <w:r>
              <w:rPr>
                <w:rFonts w:cs="Times New Roman"/>
              </w:rPr>
              <w:t>Default: 15000</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Pr>
                <w:rFonts w:cs="Times New Roman"/>
              </w:rPr>
              <w:t>Tiền thưởng</w:t>
            </w:r>
          </w:p>
        </w:tc>
      </w:tr>
      <w:tr w:rsidR="003B68D8" w:rsidRPr="00E9736B" w:rsidTr="00F301C2">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Pr>
                <w:rFonts w:cs="Times New Roman"/>
              </w:rPr>
              <w:t>content</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Pr>
                <w:rFonts w:cs="Times New Roman"/>
              </w:rPr>
              <w:t>String</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Pr="00E9736B" w:rsidRDefault="003B68D8" w:rsidP="00F301C2">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Pr>
                <w:rFonts w:cs="Times New Roman"/>
              </w:rPr>
              <w:t>Nội dung câu hỏi</w:t>
            </w:r>
          </w:p>
        </w:tc>
      </w:tr>
      <w:tr w:rsidR="003B68D8" w:rsidRPr="00E9736B" w:rsidTr="00F301C2">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Pr="00E9736B" w:rsidRDefault="003B68D8" w:rsidP="00F301C2">
            <w:pPr>
              <w:pStyle w:val="Bang"/>
              <w:spacing w:before="120" w:after="120"/>
              <w:rPr>
                <w:rFonts w:cs="Times New Roman"/>
              </w:rPr>
            </w:pPr>
            <w:r>
              <w:rPr>
                <w:rFonts w:cs="Times New Roman"/>
              </w:rPr>
              <w:t>createdAt</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Pr="00E9736B" w:rsidRDefault="003B68D8" w:rsidP="00F301C2">
            <w:pPr>
              <w:pStyle w:val="Bang"/>
              <w:spacing w:before="120" w:after="120"/>
              <w:rPr>
                <w:rFonts w:cs="Times New Roman"/>
              </w:rPr>
            </w:pPr>
            <w:r>
              <w:rPr>
                <w:rFonts w:cs="Times New Roman"/>
              </w:rPr>
              <w:t>Date</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Default="003B68D8" w:rsidP="00F301C2">
            <w:pPr>
              <w:pStyle w:val="Bang"/>
              <w:spacing w:before="120" w:after="120"/>
              <w:rPr>
                <w:rFonts w:cs="Times New Roman"/>
              </w:rPr>
            </w:pPr>
            <w:r w:rsidRPr="00E9736B">
              <w:rPr>
                <w:rFonts w:cs="Times New Roman"/>
              </w:rPr>
              <w:t>Not null</w:t>
            </w:r>
          </w:p>
          <w:p w:rsidR="003B68D8" w:rsidRPr="00E9736B" w:rsidRDefault="003B68D8" w:rsidP="00F301C2">
            <w:pPr>
              <w:pStyle w:val="Bang"/>
              <w:spacing w:before="120" w:after="120"/>
              <w:rPr>
                <w:rFonts w:cs="Times New Roman"/>
              </w:rPr>
            </w:pPr>
            <w:r>
              <w:rPr>
                <w:rFonts w:cs="Times New Roman"/>
              </w:rPr>
              <w:t>Default: Date.now()</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Pr="00E9736B" w:rsidRDefault="003B68D8" w:rsidP="00F301C2">
            <w:pPr>
              <w:pStyle w:val="Bang"/>
              <w:spacing w:before="120" w:after="120"/>
              <w:rPr>
                <w:rFonts w:cs="Times New Roman"/>
              </w:rPr>
            </w:pPr>
            <w:r>
              <w:rPr>
                <w:rFonts w:cs="Times New Roman"/>
              </w:rPr>
              <w:t>Thời điểm tạo</w:t>
            </w:r>
          </w:p>
        </w:tc>
      </w:tr>
      <w:tr w:rsidR="00C3061F" w:rsidRPr="00E9736B" w:rsidTr="00F301C2">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Pr="00E9736B" w:rsidRDefault="00C3061F" w:rsidP="00C3061F">
            <w:pPr>
              <w:pStyle w:val="Bang"/>
              <w:spacing w:before="120" w:after="120"/>
              <w:rPr>
                <w:rFonts w:cs="Times New Roman"/>
              </w:rPr>
            </w:pPr>
            <w:r>
              <w:rPr>
                <w:rFonts w:cs="Times New Roman"/>
              </w:rPr>
              <w:t>expiredAt</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Pr="00E9736B" w:rsidRDefault="00C3061F" w:rsidP="00C3061F">
            <w:pPr>
              <w:pStyle w:val="Bang"/>
              <w:spacing w:before="120" w:after="120"/>
              <w:rPr>
                <w:rFonts w:cs="Times New Roman"/>
              </w:rPr>
            </w:pPr>
            <w:r>
              <w:rPr>
                <w:rFonts w:cs="Times New Roman"/>
              </w:rPr>
              <w:t>Date</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C3061F" w:rsidP="00C3061F">
            <w:pPr>
              <w:pStyle w:val="Bang"/>
              <w:spacing w:before="120" w:after="120"/>
              <w:rPr>
                <w:rFonts w:cs="Times New Roman"/>
              </w:rPr>
            </w:pPr>
            <w:r w:rsidRPr="00E9736B">
              <w:rPr>
                <w:rFonts w:cs="Times New Roman"/>
              </w:rPr>
              <w:t>Not null</w:t>
            </w:r>
          </w:p>
          <w:p w:rsidR="00C3061F" w:rsidRPr="00E9736B" w:rsidRDefault="00C3061F" w:rsidP="00C3061F">
            <w:pPr>
              <w:pStyle w:val="Bang"/>
              <w:spacing w:before="120" w:after="120"/>
              <w:rPr>
                <w:rFonts w:cs="Times New Roman"/>
              </w:rPr>
            </w:pPr>
            <w:r>
              <w:rPr>
                <w:rFonts w:cs="Times New Roman"/>
              </w:rPr>
              <w:t>Default: Date.now()</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Pr="00E9736B" w:rsidRDefault="00C3061F" w:rsidP="00C3061F">
            <w:pPr>
              <w:pStyle w:val="Bang"/>
              <w:spacing w:before="120" w:after="120"/>
              <w:rPr>
                <w:rFonts w:cs="Times New Roman"/>
              </w:rPr>
            </w:pPr>
            <w:r>
              <w:rPr>
                <w:rFonts w:cs="Times New Roman"/>
              </w:rPr>
              <w:t>Thời điểm hết hạn</w:t>
            </w:r>
          </w:p>
        </w:tc>
      </w:tr>
      <w:tr w:rsidR="00C3061F" w:rsidRPr="00E9736B" w:rsidTr="00F301C2">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Default="00C3061F" w:rsidP="00F301C2">
            <w:pPr>
              <w:pStyle w:val="Bang"/>
              <w:spacing w:before="120" w:after="120"/>
              <w:rPr>
                <w:rFonts w:cs="Times New Roman"/>
              </w:rPr>
            </w:pPr>
            <w:r>
              <w:rPr>
                <w:rFonts w:cs="Times New Roman"/>
              </w:rPr>
              <w:t>tags</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Default="00C3061F" w:rsidP="00F301C2">
            <w:pPr>
              <w:pStyle w:val="Bang"/>
              <w:spacing w:before="120" w:after="120"/>
              <w:rPr>
                <w:rFonts w:cs="Times New Roman"/>
              </w:rPr>
            </w:pPr>
            <w:r>
              <w:rPr>
                <w:rFonts w:cs="Times New Roman"/>
              </w:rPr>
              <w:t>Array</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Default="00C3061F" w:rsidP="00F301C2">
            <w:pPr>
              <w:pStyle w:val="Bang"/>
              <w:spacing w:before="120" w:after="120"/>
              <w:rPr>
                <w:rFonts w:cs="Times New Roman"/>
              </w:rPr>
            </w:pPr>
            <w:r>
              <w:rPr>
                <w:rFonts w:cs="Times New Roman"/>
              </w:rPr>
              <w:t>Not null</w:t>
            </w:r>
          </w:p>
          <w:p w:rsidR="00C3061F" w:rsidRDefault="00C3061F" w:rsidP="00F301C2">
            <w:pPr>
              <w:pStyle w:val="Bang"/>
              <w:spacing w:before="120" w:after="120"/>
              <w:rPr>
                <w:rFonts w:cs="Times New Roman"/>
              </w:rPr>
            </w:pPr>
            <w:r>
              <w:rPr>
                <w:rFonts w:cs="Times New Roman"/>
              </w:rPr>
              <w:t>Default: []</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Default="00C3061F" w:rsidP="00F301C2">
            <w:pPr>
              <w:pStyle w:val="Bang"/>
              <w:spacing w:before="120" w:after="120"/>
              <w:rPr>
                <w:rFonts w:cs="Times New Roman"/>
              </w:rPr>
            </w:pPr>
            <w:r>
              <w:rPr>
                <w:rFonts w:cs="Times New Roman"/>
              </w:rPr>
              <w:t>Nhãn của câu hỏi nhanh</w:t>
            </w:r>
          </w:p>
        </w:tc>
      </w:tr>
      <w:tr w:rsidR="003B68D8" w:rsidRPr="00E9736B" w:rsidTr="00F301C2">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Pr="00AF1B54" w:rsidRDefault="003B68D8" w:rsidP="00F301C2">
            <w:pPr>
              <w:pStyle w:val="Bang"/>
              <w:spacing w:before="120" w:after="120"/>
              <w:rPr>
                <w:rFonts w:cs="Times New Roman"/>
              </w:rPr>
            </w:pPr>
            <w:r>
              <w:rPr>
                <w:rFonts w:cs="Times New Roman"/>
              </w:rPr>
              <w:t>type</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Default="003B68D8" w:rsidP="00F301C2">
            <w:pPr>
              <w:pStyle w:val="Bang"/>
              <w:spacing w:before="120" w:after="120"/>
              <w:rPr>
                <w:rFonts w:cs="Times New Roman"/>
              </w:rPr>
            </w:pPr>
            <w:r>
              <w:rPr>
                <w:rFonts w:cs="Times New Roman"/>
              </w:rPr>
              <w:t>String</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Default="003B68D8" w:rsidP="00F301C2">
            <w:pPr>
              <w:pStyle w:val="Bang"/>
              <w:spacing w:before="120" w:after="120"/>
              <w:rPr>
                <w:rFonts w:cs="Times New Roman"/>
              </w:rPr>
            </w:pPr>
            <w:r>
              <w:rPr>
                <w:rFonts w:cs="Times New Roman"/>
              </w:rPr>
              <w:t>Not null</w:t>
            </w:r>
          </w:p>
          <w:p w:rsidR="003B68D8" w:rsidRDefault="003B68D8" w:rsidP="00F301C2">
            <w:pPr>
              <w:pStyle w:val="Bang"/>
              <w:spacing w:before="120" w:after="120"/>
              <w:rPr>
                <w:rFonts w:cs="Times New Roman"/>
              </w:rPr>
            </w:pPr>
            <w:r>
              <w:rPr>
                <w:rFonts w:cs="Times New Roman"/>
              </w:rPr>
              <w:t>Enum: [</w:t>
            </w:r>
          </w:p>
          <w:p w:rsidR="003B68D8" w:rsidRDefault="003B68D8" w:rsidP="00F301C2">
            <w:pPr>
              <w:pStyle w:val="Bang"/>
              <w:spacing w:before="120" w:after="120"/>
              <w:rPr>
                <w:rFonts w:cs="Times New Roman"/>
              </w:rPr>
            </w:pPr>
            <w:r>
              <w:rPr>
                <w:rFonts w:cs="Times New Roman"/>
              </w:rPr>
              <w:t>TEXT</w:t>
            </w:r>
          </w:p>
          <w:p w:rsidR="003B68D8" w:rsidRDefault="003B68D8" w:rsidP="00F301C2">
            <w:pPr>
              <w:pStyle w:val="Bang"/>
              <w:spacing w:before="120" w:after="120"/>
              <w:rPr>
                <w:rFonts w:cs="Times New Roman"/>
              </w:rPr>
            </w:pPr>
            <w:r>
              <w:rPr>
                <w:rFonts w:cs="Times New Roman"/>
              </w:rPr>
              <w:t>IMAGE</w:t>
            </w:r>
          </w:p>
          <w:p w:rsidR="003B68D8" w:rsidRDefault="003B68D8" w:rsidP="00F301C2">
            <w:pPr>
              <w:pStyle w:val="Bang"/>
              <w:spacing w:before="120" w:after="120"/>
              <w:rPr>
                <w:rFonts w:cs="Times New Roman"/>
              </w:rPr>
            </w:pPr>
            <w:r>
              <w:rPr>
                <w:rFonts w:cs="Times New Roman"/>
              </w:rPr>
              <w:t>]</w:t>
            </w:r>
          </w:p>
          <w:p w:rsidR="003B68D8" w:rsidRDefault="003B68D8" w:rsidP="00F301C2">
            <w:pPr>
              <w:pStyle w:val="Bang"/>
              <w:spacing w:before="120" w:after="120"/>
              <w:rPr>
                <w:rFonts w:cs="Times New Roman"/>
              </w:rPr>
            </w:pPr>
            <w:r>
              <w:rPr>
                <w:rFonts w:cs="Times New Roman"/>
              </w:rPr>
              <w:t>Default: TEXT</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B68D8" w:rsidRDefault="003B68D8" w:rsidP="00C3061F">
            <w:pPr>
              <w:pStyle w:val="Bang"/>
              <w:spacing w:before="120" w:after="120"/>
              <w:rPr>
                <w:rFonts w:cs="Times New Roman"/>
              </w:rPr>
            </w:pPr>
            <w:r>
              <w:rPr>
                <w:rFonts w:cs="Times New Roman"/>
              </w:rPr>
              <w:t xml:space="preserve">Phân loại </w:t>
            </w:r>
            <w:r w:rsidR="00C3061F">
              <w:rPr>
                <w:rFonts w:cs="Times New Roman"/>
              </w:rPr>
              <w:t>câu hỏi nhanh</w:t>
            </w:r>
          </w:p>
        </w:tc>
      </w:tr>
      <w:tr w:rsidR="003B68D8" w:rsidRPr="00E9736B" w:rsidTr="00F301C2">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Pr="00E9736B" w:rsidRDefault="003B68D8" w:rsidP="00F301C2">
            <w:pPr>
              <w:pStyle w:val="Bang"/>
              <w:spacing w:before="120" w:after="120"/>
              <w:rPr>
                <w:rFonts w:cs="Times New Roman"/>
              </w:rPr>
            </w:pPr>
            <w:r>
              <w:rPr>
                <w:rFonts w:cs="Times New Roman"/>
              </w:rPr>
              <w:lastRenderedPageBreak/>
              <w:t>updatedAt</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Pr="00E9736B" w:rsidRDefault="003B68D8" w:rsidP="00F301C2">
            <w:pPr>
              <w:pStyle w:val="Bang"/>
              <w:spacing w:before="120" w:after="120"/>
              <w:rPr>
                <w:rFonts w:cs="Times New Roman"/>
              </w:rPr>
            </w:pPr>
            <w:r>
              <w:rPr>
                <w:rFonts w:cs="Times New Roman"/>
              </w:rPr>
              <w:t>Date</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sidRPr="00E9736B">
              <w:rPr>
                <w:rFonts w:cs="Times New Roman"/>
              </w:rPr>
              <w:t>Not null</w:t>
            </w:r>
          </w:p>
          <w:p w:rsidR="003B68D8" w:rsidRPr="00E9736B" w:rsidRDefault="003B68D8" w:rsidP="00F301C2">
            <w:pPr>
              <w:pStyle w:val="Bang"/>
              <w:spacing w:before="120" w:after="120"/>
              <w:rPr>
                <w:rFonts w:cs="Times New Roman"/>
              </w:rPr>
            </w:pPr>
            <w:r>
              <w:rPr>
                <w:rFonts w:cs="Times New Roman"/>
              </w:rPr>
              <w:t>Default: Date.now()</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Pr="00E9736B" w:rsidRDefault="003B68D8" w:rsidP="00F301C2">
            <w:pPr>
              <w:pStyle w:val="Bang"/>
              <w:spacing w:before="120" w:after="120"/>
              <w:rPr>
                <w:rFonts w:cs="Times New Roman"/>
              </w:rPr>
            </w:pPr>
            <w:r>
              <w:rPr>
                <w:rFonts w:cs="Times New Roman"/>
              </w:rPr>
              <w:t>Thời điểm cập nhật</w:t>
            </w:r>
          </w:p>
        </w:tc>
      </w:tr>
      <w:tr w:rsidR="003B68D8" w:rsidRPr="00E9736B" w:rsidTr="00F301C2">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Pr>
                <w:rFonts w:cs="Times New Roman"/>
              </w:rPr>
              <w:t>userId</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Pr>
                <w:rFonts w:cs="Times New Roman"/>
              </w:rPr>
              <w:t>String</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3B68D8" w:rsidRDefault="003B68D8" w:rsidP="00F301C2">
            <w:pPr>
              <w:pStyle w:val="Bang"/>
              <w:spacing w:before="120" w:after="120"/>
              <w:rPr>
                <w:rFonts w:cs="Times New Roman"/>
              </w:rPr>
            </w:pPr>
            <w:r>
              <w:rPr>
                <w:rFonts w:cs="Times New Roman"/>
              </w:rPr>
              <w:t>ID người sở hữu bình luận</w:t>
            </w:r>
          </w:p>
        </w:tc>
      </w:tr>
    </w:tbl>
    <w:p w:rsidR="003B68D8" w:rsidRDefault="003B68D8" w:rsidP="003B68D8">
      <w:pPr>
        <w:pStyle w:val="Captions"/>
        <w:spacing w:before="120" w:after="120" w:line="360" w:lineRule="auto"/>
        <w:rPr>
          <w:color w:val="000000"/>
        </w:rPr>
      </w:pPr>
      <w:bookmarkStart w:id="345" w:name="_Toc513686924"/>
      <w:r w:rsidRPr="00E9736B">
        <w:t xml:space="preserve">Bảng </w:t>
      </w:r>
      <w:fldSimple w:instr=" STYLEREF 1 \s ">
        <w:r w:rsidR="00244011">
          <w:rPr>
            <w:noProof/>
          </w:rPr>
          <w:t>4</w:t>
        </w:r>
      </w:fldSimple>
      <w:r w:rsidR="001D0C90">
        <w:t>.</w:t>
      </w:r>
      <w:fldSimple w:instr=" SEQ Bảng \* ARABIC \s 1 ">
        <w:r w:rsidR="00244011">
          <w:rPr>
            <w:noProof/>
          </w:rPr>
          <w:t>6</w:t>
        </w:r>
      </w:fldSimple>
      <w:r w:rsidRPr="00E9736B">
        <w:t>:</w:t>
      </w:r>
      <w:r w:rsidRPr="00E9736B">
        <w:rPr>
          <w:color w:val="000000"/>
        </w:rPr>
        <w:t xml:space="preserve"> </w:t>
      </w:r>
      <w:r>
        <w:rPr>
          <w:color w:val="000000"/>
        </w:rPr>
        <w:t xml:space="preserve">Collection </w:t>
      </w:r>
      <w:r w:rsidRPr="00E9736B">
        <w:rPr>
          <w:color w:val="000000"/>
        </w:rPr>
        <w:t>“</w:t>
      </w:r>
      <w:r>
        <w:rPr>
          <w:color w:val="000000"/>
        </w:rPr>
        <w:t>quick_questions</w:t>
      </w:r>
      <w:r w:rsidRPr="00E9736B">
        <w:rPr>
          <w:color w:val="000000"/>
        </w:rPr>
        <w:t>”</w:t>
      </w:r>
      <w:bookmarkEnd w:id="345"/>
    </w:p>
    <w:tbl>
      <w:tblPr>
        <w:tblW w:w="0" w:type="auto"/>
        <w:tblLayout w:type="fixed"/>
        <w:tblCellMar>
          <w:top w:w="15" w:type="dxa"/>
          <w:left w:w="15" w:type="dxa"/>
          <w:bottom w:w="15" w:type="dxa"/>
          <w:right w:w="15" w:type="dxa"/>
        </w:tblCellMar>
        <w:tblLook w:val="04A0" w:firstRow="1" w:lastRow="0" w:firstColumn="1" w:lastColumn="0" w:noHBand="0" w:noVBand="1"/>
      </w:tblPr>
      <w:tblGrid>
        <w:gridCol w:w="2610"/>
        <w:gridCol w:w="1351"/>
        <w:gridCol w:w="2552"/>
        <w:gridCol w:w="2259"/>
      </w:tblGrid>
      <w:tr w:rsidR="00C3061F" w:rsidRPr="00E9736B" w:rsidTr="00C6346D">
        <w:trPr>
          <w:trHeight w:val="420"/>
        </w:trPr>
        <w:tc>
          <w:tcPr>
            <w:tcW w:w="2610"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C3061F" w:rsidRPr="00E9736B" w:rsidRDefault="00C3061F" w:rsidP="00F301C2">
            <w:pPr>
              <w:pStyle w:val="Bang"/>
              <w:spacing w:before="120" w:after="120"/>
              <w:rPr>
                <w:rFonts w:cs="Times New Roman"/>
              </w:rPr>
            </w:pPr>
            <w:r>
              <w:rPr>
                <w:rFonts w:cs="Times New Roman"/>
              </w:rPr>
              <w:t>Tên trường</w:t>
            </w:r>
          </w:p>
        </w:tc>
        <w:tc>
          <w:tcPr>
            <w:tcW w:w="1351"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C3061F" w:rsidRPr="00E9736B" w:rsidRDefault="00C3061F" w:rsidP="00F301C2">
            <w:pPr>
              <w:pStyle w:val="Bang"/>
              <w:spacing w:before="120" w:after="120"/>
              <w:rPr>
                <w:rFonts w:cs="Times New Roman"/>
              </w:rPr>
            </w:pPr>
            <w:r>
              <w:rPr>
                <w:rFonts w:cs="Times New Roman"/>
              </w:rPr>
              <w:t xml:space="preserve">Kiểu  dữ liệu </w:t>
            </w:r>
            <w:r w:rsidRPr="00E9736B">
              <w:rPr>
                <w:rFonts w:cs="Times New Roman"/>
              </w:rPr>
              <w:t> </w:t>
            </w:r>
          </w:p>
        </w:tc>
        <w:tc>
          <w:tcPr>
            <w:tcW w:w="2552"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C3061F" w:rsidRPr="00E9736B" w:rsidRDefault="00C3061F" w:rsidP="00F301C2">
            <w:pPr>
              <w:pStyle w:val="Bang"/>
              <w:spacing w:before="120" w:after="120"/>
              <w:rPr>
                <w:rFonts w:cs="Times New Roman"/>
              </w:rPr>
            </w:pPr>
            <w:r>
              <w:rPr>
                <w:rFonts w:cs="Times New Roman"/>
              </w:rPr>
              <w:t>Ràng buộc</w:t>
            </w:r>
          </w:p>
        </w:tc>
        <w:tc>
          <w:tcPr>
            <w:tcW w:w="225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C3061F" w:rsidRPr="00E9736B" w:rsidRDefault="00C3061F" w:rsidP="00F301C2">
            <w:pPr>
              <w:pStyle w:val="Bang"/>
              <w:spacing w:before="120" w:after="120"/>
              <w:rPr>
                <w:rFonts w:cs="Times New Roman"/>
              </w:rPr>
            </w:pPr>
            <w:r>
              <w:rPr>
                <w:rFonts w:cs="Times New Roman"/>
              </w:rPr>
              <w:t>Diễn giải</w:t>
            </w:r>
          </w:p>
        </w:tc>
      </w:tr>
      <w:tr w:rsidR="00C3061F" w:rsidRPr="00E9736B" w:rsidTr="00C6346D">
        <w:trPr>
          <w:trHeight w:val="60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Pr="00E9736B" w:rsidRDefault="00C3061F" w:rsidP="00F301C2">
            <w:pPr>
              <w:pStyle w:val="Bang"/>
              <w:spacing w:before="120" w:after="120"/>
              <w:rPr>
                <w:rFonts w:cs="Times New Roman"/>
              </w:rPr>
            </w:pPr>
            <w:r>
              <w:rPr>
                <w:rFonts w:cs="Times New Roman"/>
              </w:rPr>
              <w:t>_</w:t>
            </w:r>
            <w:r w:rsidRPr="00E9736B">
              <w:rPr>
                <w:rFonts w:cs="Times New Roman"/>
              </w:rPr>
              <w:t>id</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Pr="00E9736B" w:rsidRDefault="00C3061F" w:rsidP="00F301C2">
            <w:pPr>
              <w:pStyle w:val="Bang"/>
              <w:spacing w:before="120" w:after="120"/>
              <w:rPr>
                <w:rFonts w:cs="Times New Roman"/>
              </w:rPr>
            </w:pPr>
            <w:r>
              <w:rPr>
                <w:rFonts w:cs="Times New Roman"/>
              </w:rPr>
              <w:t>ObjectId</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Pr="00E9736B" w:rsidRDefault="00C3061F" w:rsidP="00F301C2">
            <w:pPr>
              <w:pStyle w:val="Bang"/>
              <w:spacing w:before="120" w:after="120"/>
              <w:rPr>
                <w:rFonts w:cs="Times New Roman"/>
              </w:rPr>
            </w:pPr>
            <w:r>
              <w:rPr>
                <w:rFonts w:cs="Times New Roman"/>
              </w:rPr>
              <w:t>Khóa chính</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Pr="00E9736B" w:rsidRDefault="00C3061F" w:rsidP="00970FDB">
            <w:pPr>
              <w:pStyle w:val="Bang"/>
              <w:spacing w:before="120" w:after="120"/>
              <w:rPr>
                <w:rFonts w:cs="Times New Roman"/>
              </w:rPr>
            </w:pPr>
            <w:r w:rsidRPr="00E9736B">
              <w:rPr>
                <w:rFonts w:cs="Times New Roman"/>
              </w:rPr>
              <w:t xml:space="preserve">Mã </w:t>
            </w:r>
            <w:r w:rsidR="00970FDB">
              <w:rPr>
                <w:rFonts w:cs="Times New Roman"/>
              </w:rPr>
              <w:t>hồ sơ chuyên gia</w:t>
            </w:r>
          </w:p>
        </w:tc>
      </w:tr>
      <w:tr w:rsidR="00C3061F"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970FDB" w:rsidP="00F301C2">
            <w:pPr>
              <w:pStyle w:val="Bang"/>
              <w:spacing w:before="120" w:after="120"/>
              <w:rPr>
                <w:rFonts w:cs="Times New Roman"/>
              </w:rPr>
            </w:pPr>
            <w:r>
              <w:rPr>
                <w:rFonts w:cs="Times New Roman"/>
              </w:rPr>
              <w:t>checkerId</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C3061F" w:rsidP="00F301C2">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C3061F" w:rsidP="00F301C2">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970FDB" w:rsidP="00F301C2">
            <w:pPr>
              <w:pStyle w:val="Bang"/>
              <w:spacing w:before="120" w:after="120"/>
              <w:rPr>
                <w:rFonts w:cs="Times New Roman"/>
              </w:rPr>
            </w:pPr>
            <w:r>
              <w:rPr>
                <w:rFonts w:cs="Times New Roman"/>
              </w:rPr>
              <w:t>Người kiểm tra hồ sơ</w:t>
            </w:r>
          </w:p>
        </w:tc>
      </w:tr>
      <w:tr w:rsidR="00C3061F"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Pr="00E9736B" w:rsidRDefault="00C3061F" w:rsidP="00F301C2">
            <w:pPr>
              <w:pStyle w:val="Bang"/>
              <w:spacing w:before="120" w:after="120"/>
              <w:rPr>
                <w:rFonts w:cs="Times New Roman"/>
              </w:rPr>
            </w:pPr>
            <w:r>
              <w:rPr>
                <w:rFonts w:cs="Times New Roman"/>
              </w:rPr>
              <w:t>createdAt</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Pr="00E9736B" w:rsidRDefault="00C3061F" w:rsidP="00F301C2">
            <w:pPr>
              <w:pStyle w:val="Bang"/>
              <w:spacing w:before="120" w:after="120"/>
              <w:rPr>
                <w:rFonts w:cs="Times New Roman"/>
              </w:rPr>
            </w:pPr>
            <w:r>
              <w:rPr>
                <w:rFonts w:cs="Times New Roman"/>
              </w:rPr>
              <w:t>Date</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C3061F" w:rsidP="00F301C2">
            <w:pPr>
              <w:pStyle w:val="Bang"/>
              <w:spacing w:before="120" w:after="120"/>
              <w:rPr>
                <w:rFonts w:cs="Times New Roman"/>
              </w:rPr>
            </w:pPr>
            <w:r w:rsidRPr="00E9736B">
              <w:rPr>
                <w:rFonts w:cs="Times New Roman"/>
              </w:rPr>
              <w:t>Not null</w:t>
            </w:r>
          </w:p>
          <w:p w:rsidR="00C3061F" w:rsidRPr="00E9736B" w:rsidRDefault="00C3061F" w:rsidP="00F301C2">
            <w:pPr>
              <w:pStyle w:val="Bang"/>
              <w:spacing w:before="120" w:after="120"/>
              <w:rPr>
                <w:rFonts w:cs="Times New Roman"/>
              </w:rPr>
            </w:pPr>
            <w:r>
              <w:rPr>
                <w:rFonts w:cs="Times New Roman"/>
              </w:rPr>
              <w:t>Default: Date.now()</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Pr="00E9736B" w:rsidRDefault="00C3061F" w:rsidP="00F301C2">
            <w:pPr>
              <w:pStyle w:val="Bang"/>
              <w:spacing w:before="120" w:after="120"/>
              <w:rPr>
                <w:rFonts w:cs="Times New Roman"/>
              </w:rPr>
            </w:pPr>
            <w:r>
              <w:rPr>
                <w:rFonts w:cs="Times New Roman"/>
              </w:rPr>
              <w:t>Thời điểm tạo</w:t>
            </w:r>
          </w:p>
        </w:tc>
      </w:tr>
      <w:tr w:rsidR="00C3061F"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970FDB" w:rsidP="00970FDB">
            <w:pPr>
              <w:pStyle w:val="Bang"/>
              <w:spacing w:before="120" w:after="120"/>
              <w:rPr>
                <w:rFonts w:cs="Times New Roman"/>
              </w:rPr>
            </w:pPr>
            <w:r>
              <w:rPr>
                <w:rFonts w:cs="Times New Roman"/>
              </w:rPr>
              <w:t>currentStep</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C3061F" w:rsidP="00F301C2">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C3061F" w:rsidP="00F301C2">
            <w:pPr>
              <w:pStyle w:val="Bang"/>
              <w:spacing w:before="120" w:after="120"/>
              <w:rPr>
                <w:rFonts w:cs="Times New Roman"/>
              </w:rPr>
            </w:pPr>
            <w:r>
              <w:rPr>
                <w:rFonts w:cs="Times New Roman"/>
              </w:rPr>
              <w:t>Not null</w:t>
            </w:r>
          </w:p>
          <w:p w:rsidR="00970FDB" w:rsidRDefault="00970FDB" w:rsidP="00F301C2">
            <w:pPr>
              <w:pStyle w:val="Bang"/>
              <w:spacing w:before="120" w:after="120"/>
              <w:rPr>
                <w:rFonts w:cs="Times New Roman"/>
              </w:rPr>
            </w:pPr>
            <w:r>
              <w:rPr>
                <w:rFonts w:cs="Times New Roman"/>
              </w:rPr>
              <w:t>Enum:[</w:t>
            </w:r>
          </w:p>
          <w:p w:rsidR="00970FDB" w:rsidRDefault="00970FDB" w:rsidP="00F301C2">
            <w:pPr>
              <w:pStyle w:val="Bang"/>
              <w:spacing w:before="120" w:after="120"/>
              <w:rPr>
                <w:rFonts w:cs="Times New Roman"/>
              </w:rPr>
            </w:pPr>
            <w:r>
              <w:rPr>
                <w:rFonts w:cs="Times New Roman"/>
              </w:rPr>
              <w:t>UPDATED</w:t>
            </w:r>
          </w:p>
          <w:p w:rsidR="00970FDB" w:rsidRDefault="00970FDB" w:rsidP="00F301C2">
            <w:pPr>
              <w:pStyle w:val="Bang"/>
              <w:spacing w:before="120" w:after="120"/>
              <w:rPr>
                <w:rFonts w:cs="Times New Roman"/>
              </w:rPr>
            </w:pPr>
            <w:r>
              <w:rPr>
                <w:rFonts w:cs="Times New Roman"/>
              </w:rPr>
              <w:t>ACCEPTED</w:t>
            </w:r>
          </w:p>
          <w:p w:rsidR="00970FDB" w:rsidRDefault="00970FDB" w:rsidP="00F301C2">
            <w:pPr>
              <w:pStyle w:val="Bang"/>
              <w:spacing w:before="120" w:after="120"/>
              <w:rPr>
                <w:rFonts w:cs="Times New Roman"/>
              </w:rPr>
            </w:pPr>
            <w:r>
              <w:rPr>
                <w:rFonts w:cs="Times New Roman"/>
              </w:rPr>
              <w:t>REJECTED</w:t>
            </w:r>
          </w:p>
          <w:p w:rsidR="00970FDB" w:rsidRDefault="00970FDB" w:rsidP="00F301C2">
            <w:pPr>
              <w:pStyle w:val="Bang"/>
              <w:spacing w:before="120" w:after="120"/>
              <w:rPr>
                <w:rFonts w:cs="Times New Roman"/>
              </w:rPr>
            </w:pPr>
            <w:r>
              <w:rPr>
                <w:rFonts w:cs="Times New Roman"/>
              </w:rPr>
              <w:t>TESTED</w:t>
            </w:r>
          </w:p>
          <w:p w:rsidR="00970FDB" w:rsidRPr="00E9736B" w:rsidRDefault="00970FDB" w:rsidP="00F301C2">
            <w:pPr>
              <w:pStyle w:val="Bang"/>
              <w:spacing w:before="120" w:after="120"/>
              <w:rPr>
                <w:rFonts w:cs="Times New Roman"/>
              </w:rPr>
            </w:pPr>
            <w:r>
              <w:rPr>
                <w:rFonts w:cs="Times New Roman"/>
              </w:rPr>
              <w:t>]</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970FDB" w:rsidP="00F301C2">
            <w:pPr>
              <w:pStyle w:val="Bang"/>
              <w:spacing w:before="120" w:after="120"/>
              <w:rPr>
                <w:rFonts w:cs="Times New Roman"/>
              </w:rPr>
            </w:pPr>
            <w:r>
              <w:rPr>
                <w:rFonts w:cs="Times New Roman"/>
              </w:rPr>
              <w:t>Trạng thái xét duyệt hồ sơ</w:t>
            </w:r>
          </w:p>
        </w:tc>
      </w:tr>
      <w:tr w:rsidR="00C3061F"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970FDB" w:rsidP="00F301C2">
            <w:pPr>
              <w:pStyle w:val="Bang"/>
              <w:spacing w:before="120" w:after="120"/>
              <w:rPr>
                <w:rFonts w:cs="Times New Roman"/>
              </w:rPr>
            </w:pPr>
            <w:r>
              <w:rPr>
                <w:rFonts w:cs="Times New Roman"/>
              </w:rPr>
              <w:lastRenderedPageBreak/>
              <w:t>currentAccomodation</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C3061F" w:rsidP="00F301C2">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970FDB" w:rsidP="00F301C2">
            <w:pPr>
              <w:pStyle w:val="Bang"/>
              <w:spacing w:before="120" w:after="120"/>
              <w:rPr>
                <w:rFonts w:cs="Times New Roman"/>
              </w:rPr>
            </w:pPr>
            <w:r>
              <w:rPr>
                <w:rFonts w:cs="Times New Roman"/>
              </w:rPr>
              <w:t>Not null</w:t>
            </w:r>
          </w:p>
          <w:p w:rsidR="00C3061F" w:rsidRDefault="00C3061F" w:rsidP="00970FDB">
            <w:pPr>
              <w:pStyle w:val="Bang"/>
              <w:spacing w:before="120" w:after="120"/>
              <w:rPr>
                <w:rFonts w:cs="Times New Roman"/>
              </w:rPr>
            </w:pPr>
            <w:r>
              <w:rPr>
                <w:rFonts w:cs="Times New Roman"/>
              </w:rPr>
              <w:t xml:space="preserve">Default: </w:t>
            </w:r>
            <w:r w:rsidR="00970FDB">
              <w:rPr>
                <w:rFonts w:cs="Times New Roman"/>
              </w:rPr>
              <w:t>‘’</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970FDB" w:rsidP="00970FDB">
            <w:pPr>
              <w:pStyle w:val="Bang"/>
              <w:spacing w:before="120" w:after="120"/>
              <w:rPr>
                <w:rFonts w:cs="Times New Roman"/>
              </w:rPr>
            </w:pPr>
            <w:r>
              <w:rPr>
                <w:rFonts w:cs="Times New Roman"/>
              </w:rPr>
              <w:t>Địa chỉ thưởng trú</w:t>
            </w:r>
          </w:p>
        </w:tc>
      </w:tr>
      <w:tr w:rsidR="00C3061F"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Pr="00AF1B54" w:rsidRDefault="00970FDB" w:rsidP="00F301C2">
            <w:pPr>
              <w:pStyle w:val="Bang"/>
              <w:spacing w:before="120" w:after="120"/>
              <w:rPr>
                <w:rFonts w:cs="Times New Roman"/>
              </w:rPr>
            </w:pPr>
            <w:r>
              <w:rPr>
                <w:rFonts w:cs="Times New Roman"/>
              </w:rPr>
              <w:t>currentWorkPlace</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C3061F" w:rsidP="00F301C2">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9578DE" w:rsidP="00970FDB">
            <w:pPr>
              <w:pStyle w:val="Bang"/>
              <w:spacing w:before="120" w:after="120"/>
              <w:rPr>
                <w:rFonts w:cs="Times New Roman"/>
              </w:rPr>
            </w:pPr>
            <w:r>
              <w:rPr>
                <w:rFonts w:cs="Times New Roman"/>
              </w:rPr>
              <w:t xml:space="preserve">Allow </w:t>
            </w:r>
            <w:r w:rsidR="00970FDB">
              <w:rPr>
                <w:rFonts w:cs="Times New Roman"/>
              </w:rPr>
              <w:t>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C3061F" w:rsidRDefault="00970FDB" w:rsidP="00F301C2">
            <w:pPr>
              <w:pStyle w:val="Bang"/>
              <w:spacing w:before="120" w:after="120"/>
              <w:rPr>
                <w:rFonts w:cs="Times New Roman"/>
              </w:rPr>
            </w:pPr>
            <w:r>
              <w:rPr>
                <w:rFonts w:cs="Times New Roman"/>
              </w:rPr>
              <w:t>Nơi làm việc hiện tại</w:t>
            </w:r>
          </w:p>
        </w:tc>
      </w:tr>
      <w:tr w:rsidR="00C3061F"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Pr="00E9736B" w:rsidRDefault="00970FDB" w:rsidP="00F301C2">
            <w:pPr>
              <w:pStyle w:val="Bang"/>
              <w:spacing w:before="120" w:after="120"/>
              <w:rPr>
                <w:rFonts w:cs="Times New Roman"/>
              </w:rPr>
            </w:pPr>
            <w:r>
              <w:rPr>
                <w:rFonts w:cs="Times New Roman"/>
              </w:rPr>
              <w:t>description</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Pr="00E9736B" w:rsidRDefault="00970FDB" w:rsidP="00F301C2">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Not null</w:t>
            </w:r>
          </w:p>
          <w:p w:rsidR="00C3061F" w:rsidRPr="00E9736B" w:rsidRDefault="009578DE" w:rsidP="009578DE">
            <w:pPr>
              <w:pStyle w:val="Bang"/>
              <w:spacing w:before="120" w:after="120"/>
              <w:rPr>
                <w:rFonts w:cs="Times New Roman"/>
              </w:rPr>
            </w:pPr>
            <w:r>
              <w:rPr>
                <w:rFonts w:cs="Times New Roman"/>
              </w:rPr>
              <w:t>Default: ‘’</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Pr="00E9736B" w:rsidRDefault="009578DE" w:rsidP="00F301C2">
            <w:pPr>
              <w:pStyle w:val="Bang"/>
              <w:spacing w:before="120" w:after="120"/>
              <w:rPr>
                <w:rFonts w:cs="Times New Roman"/>
              </w:rPr>
            </w:pPr>
            <w:r>
              <w:rPr>
                <w:rFonts w:cs="Times New Roman"/>
              </w:rPr>
              <w:t>Giới thiệu bản thân</w:t>
            </w:r>
          </w:p>
        </w:tc>
      </w:tr>
      <w:tr w:rsidR="00C3061F"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Default="009578DE" w:rsidP="00F301C2">
            <w:pPr>
              <w:pStyle w:val="Bang"/>
              <w:spacing w:before="120" w:after="120"/>
              <w:rPr>
                <w:rFonts w:cs="Times New Roman"/>
              </w:rPr>
            </w:pPr>
            <w:r>
              <w:rPr>
                <w:rFonts w:cs="Times New Roman"/>
              </w:rPr>
              <w:t>email</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Default="009578DE" w:rsidP="00F301C2">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Pr="00E9736B" w:rsidRDefault="00C3061F" w:rsidP="00F301C2">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Default="009578DE" w:rsidP="00F301C2">
            <w:pPr>
              <w:pStyle w:val="Bang"/>
              <w:spacing w:before="120" w:after="120"/>
              <w:rPr>
                <w:rFonts w:cs="Times New Roman"/>
              </w:rPr>
            </w:pPr>
            <w:r>
              <w:rPr>
                <w:rFonts w:cs="Times New Roman"/>
              </w:rPr>
              <w:t>Email đăng kí</w:t>
            </w:r>
          </w:p>
        </w:tc>
      </w:tr>
      <w:tr w:rsidR="00C3061F"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Default="009578DE" w:rsidP="00F301C2">
            <w:pPr>
              <w:pStyle w:val="Bang"/>
              <w:spacing w:before="120" w:after="120"/>
              <w:rPr>
                <w:rFonts w:cs="Times New Roman"/>
              </w:rPr>
            </w:pPr>
            <w:r>
              <w:rPr>
                <w:rFonts w:cs="Times New Roman"/>
              </w:rPr>
              <w:t>expertInGrade</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Default="00C3061F" w:rsidP="00F301C2">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Default="00C3061F" w:rsidP="00F301C2">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C3061F" w:rsidRDefault="009578DE" w:rsidP="00F301C2">
            <w:pPr>
              <w:pStyle w:val="Bang"/>
              <w:spacing w:before="120" w:after="120"/>
              <w:rPr>
                <w:rFonts w:cs="Times New Roman"/>
              </w:rPr>
            </w:pPr>
            <w:r>
              <w:rPr>
                <w:rFonts w:cs="Times New Roman"/>
              </w:rPr>
              <w:t>Lớp đăng kí làm chuyên gia</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firstName</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Tên</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lastName</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Họ đệm</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highSchool</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Allow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Trường THPT</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hometown</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Quê quán</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job</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Công việc hiện tại</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nickname</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Allow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Tên gọi khác</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phone</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Số điện thoại</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previousWorkplace</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Allow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Nơi làm việc trước đây</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primarySchool</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Trường tiểu học</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lastRenderedPageBreak/>
              <w:t>quote</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Allow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Trích dẫn yêu thích</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rate</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Number</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Not null</w:t>
            </w:r>
          </w:p>
          <w:p w:rsidR="009578DE" w:rsidRDefault="009578DE" w:rsidP="009578DE">
            <w:pPr>
              <w:pStyle w:val="Bang"/>
              <w:spacing w:before="120" w:after="120"/>
              <w:rPr>
                <w:rFonts w:cs="Times New Roman"/>
              </w:rPr>
            </w:pPr>
            <w:r>
              <w:rPr>
                <w:rFonts w:cs="Times New Roman"/>
              </w:rPr>
              <w:t>Default: 0</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Xếp hạng</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secondarySchool</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Allow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Trường THCS</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university</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Allow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Trường đại học</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updatedAt</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Pr="00E9736B" w:rsidRDefault="009578DE" w:rsidP="009578DE">
            <w:pPr>
              <w:pStyle w:val="Bang"/>
              <w:spacing w:before="120" w:after="120"/>
              <w:rPr>
                <w:rFonts w:cs="Times New Roman"/>
              </w:rPr>
            </w:pPr>
            <w:r>
              <w:rPr>
                <w:rFonts w:cs="Times New Roman"/>
              </w:rPr>
              <w:t>Date</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sidRPr="00E9736B">
              <w:rPr>
                <w:rFonts w:cs="Times New Roman"/>
              </w:rPr>
              <w:t>Not null</w:t>
            </w:r>
          </w:p>
          <w:p w:rsidR="009578DE" w:rsidRPr="00E9736B" w:rsidRDefault="009578DE" w:rsidP="009578DE">
            <w:pPr>
              <w:pStyle w:val="Bang"/>
              <w:spacing w:before="120" w:after="120"/>
              <w:rPr>
                <w:rFonts w:cs="Times New Roman"/>
              </w:rPr>
            </w:pPr>
            <w:r>
              <w:rPr>
                <w:rFonts w:cs="Times New Roman"/>
              </w:rPr>
              <w:t>Default: Date.now()</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Pr="00E9736B" w:rsidRDefault="009578DE" w:rsidP="009578DE">
            <w:pPr>
              <w:pStyle w:val="Bang"/>
              <w:spacing w:before="120" w:after="120"/>
              <w:rPr>
                <w:rFonts w:cs="Times New Roman"/>
              </w:rPr>
            </w:pPr>
            <w:r>
              <w:rPr>
                <w:rFonts w:cs="Times New Roman"/>
              </w:rPr>
              <w:t>Thời điểm cập nhật</w:t>
            </w:r>
          </w:p>
        </w:tc>
      </w:tr>
      <w:tr w:rsidR="009578DE"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userId</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Pr="00E9736B" w:rsidRDefault="009578DE" w:rsidP="009578DE">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578DE" w:rsidRDefault="009578DE" w:rsidP="009578DE">
            <w:pPr>
              <w:pStyle w:val="Bang"/>
              <w:spacing w:before="120" w:after="120"/>
              <w:rPr>
                <w:rFonts w:cs="Times New Roman"/>
              </w:rPr>
            </w:pPr>
            <w:r>
              <w:rPr>
                <w:rFonts w:cs="Times New Roman"/>
              </w:rPr>
              <w:t>Người đăng kí</w:t>
            </w:r>
          </w:p>
        </w:tc>
      </w:tr>
    </w:tbl>
    <w:p w:rsidR="00C3061F" w:rsidRDefault="00C3061F" w:rsidP="00970FDB">
      <w:pPr>
        <w:pStyle w:val="Captions"/>
        <w:spacing w:before="120" w:after="120" w:line="360" w:lineRule="auto"/>
        <w:rPr>
          <w:color w:val="000000"/>
        </w:rPr>
      </w:pPr>
      <w:bookmarkStart w:id="346" w:name="_Toc513686925"/>
      <w:r w:rsidRPr="00E9736B">
        <w:t xml:space="preserve">Bảng </w:t>
      </w:r>
      <w:fldSimple w:instr=" STYLEREF 1 \s ">
        <w:r w:rsidR="00244011">
          <w:rPr>
            <w:noProof/>
          </w:rPr>
          <w:t>4</w:t>
        </w:r>
      </w:fldSimple>
      <w:r w:rsidR="001D0C90">
        <w:t>.</w:t>
      </w:r>
      <w:fldSimple w:instr=" SEQ Bảng \* ARABIC \s 1 ">
        <w:r w:rsidR="00244011">
          <w:rPr>
            <w:noProof/>
          </w:rPr>
          <w:t>7</w:t>
        </w:r>
      </w:fldSimple>
      <w:r w:rsidRPr="00E9736B">
        <w:t>:</w:t>
      </w:r>
      <w:r w:rsidRPr="00E9736B">
        <w:rPr>
          <w:color w:val="000000"/>
        </w:rPr>
        <w:t xml:space="preserve"> </w:t>
      </w:r>
      <w:r>
        <w:rPr>
          <w:color w:val="000000"/>
        </w:rPr>
        <w:t xml:space="preserve">Collection </w:t>
      </w:r>
      <w:r w:rsidRPr="00E9736B">
        <w:rPr>
          <w:color w:val="000000"/>
        </w:rPr>
        <w:t>“</w:t>
      </w:r>
      <w:r w:rsidR="00970FDB">
        <w:rPr>
          <w:color w:val="000000"/>
        </w:rPr>
        <w:t>expert_registrations</w:t>
      </w:r>
      <w:r w:rsidRPr="00E9736B">
        <w:rPr>
          <w:color w:val="000000"/>
        </w:rPr>
        <w:t>”</w:t>
      </w:r>
      <w:bookmarkEnd w:id="346"/>
    </w:p>
    <w:tbl>
      <w:tblPr>
        <w:tblW w:w="0" w:type="auto"/>
        <w:tblLayout w:type="fixed"/>
        <w:tblCellMar>
          <w:top w:w="15" w:type="dxa"/>
          <w:left w:w="15" w:type="dxa"/>
          <w:bottom w:w="15" w:type="dxa"/>
          <w:right w:w="15" w:type="dxa"/>
        </w:tblCellMar>
        <w:tblLook w:val="04A0" w:firstRow="1" w:lastRow="0" w:firstColumn="1" w:lastColumn="0" w:noHBand="0" w:noVBand="1"/>
      </w:tblPr>
      <w:tblGrid>
        <w:gridCol w:w="2610"/>
        <w:gridCol w:w="1351"/>
        <w:gridCol w:w="2552"/>
        <w:gridCol w:w="2259"/>
      </w:tblGrid>
      <w:tr w:rsidR="00970FDB" w:rsidRPr="00E9736B" w:rsidTr="00C6346D">
        <w:trPr>
          <w:trHeight w:val="420"/>
        </w:trPr>
        <w:tc>
          <w:tcPr>
            <w:tcW w:w="2610"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70FDB" w:rsidRPr="00E9736B" w:rsidRDefault="00970FDB" w:rsidP="005B571F">
            <w:pPr>
              <w:pStyle w:val="Bang"/>
              <w:spacing w:before="120" w:after="120"/>
              <w:rPr>
                <w:rFonts w:cs="Times New Roman"/>
              </w:rPr>
            </w:pPr>
            <w:r>
              <w:rPr>
                <w:rFonts w:cs="Times New Roman"/>
              </w:rPr>
              <w:t>Tên trường</w:t>
            </w:r>
          </w:p>
        </w:tc>
        <w:tc>
          <w:tcPr>
            <w:tcW w:w="1351"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70FDB" w:rsidRPr="00E9736B" w:rsidRDefault="00970FDB" w:rsidP="005B571F">
            <w:pPr>
              <w:pStyle w:val="Bang"/>
              <w:spacing w:before="120" w:after="120"/>
              <w:rPr>
                <w:rFonts w:cs="Times New Roman"/>
              </w:rPr>
            </w:pPr>
            <w:r>
              <w:rPr>
                <w:rFonts w:cs="Times New Roman"/>
              </w:rPr>
              <w:t xml:space="preserve">Kiểu  dữ liệu </w:t>
            </w:r>
            <w:r w:rsidRPr="00E9736B">
              <w:rPr>
                <w:rFonts w:cs="Times New Roman"/>
              </w:rPr>
              <w:t> </w:t>
            </w:r>
          </w:p>
        </w:tc>
        <w:tc>
          <w:tcPr>
            <w:tcW w:w="2552"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70FDB" w:rsidRPr="00E9736B" w:rsidRDefault="00970FDB" w:rsidP="005B571F">
            <w:pPr>
              <w:pStyle w:val="Bang"/>
              <w:spacing w:before="120" w:after="120"/>
              <w:rPr>
                <w:rFonts w:cs="Times New Roman"/>
              </w:rPr>
            </w:pPr>
            <w:r>
              <w:rPr>
                <w:rFonts w:cs="Times New Roman"/>
              </w:rPr>
              <w:t>Ràng buộc</w:t>
            </w:r>
          </w:p>
        </w:tc>
        <w:tc>
          <w:tcPr>
            <w:tcW w:w="225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70FDB" w:rsidRPr="00E9736B" w:rsidRDefault="00970FDB" w:rsidP="005B571F">
            <w:pPr>
              <w:pStyle w:val="Bang"/>
              <w:spacing w:before="120" w:after="120"/>
              <w:rPr>
                <w:rFonts w:cs="Times New Roman"/>
              </w:rPr>
            </w:pPr>
            <w:r>
              <w:rPr>
                <w:rFonts w:cs="Times New Roman"/>
              </w:rPr>
              <w:t>Diễn giải</w:t>
            </w:r>
          </w:p>
        </w:tc>
      </w:tr>
      <w:tr w:rsidR="00970FDB" w:rsidRPr="00E9736B" w:rsidTr="00C6346D">
        <w:trPr>
          <w:trHeight w:val="60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970FDB" w:rsidP="005B571F">
            <w:pPr>
              <w:pStyle w:val="Bang"/>
              <w:spacing w:before="120" w:after="120"/>
              <w:rPr>
                <w:rFonts w:cs="Times New Roman"/>
              </w:rPr>
            </w:pPr>
            <w:r>
              <w:rPr>
                <w:rFonts w:cs="Times New Roman"/>
              </w:rPr>
              <w:t>_</w:t>
            </w:r>
            <w:r w:rsidRPr="00E9736B">
              <w:rPr>
                <w:rFonts w:cs="Times New Roman"/>
              </w:rPr>
              <w:t>id</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970FDB" w:rsidP="005B571F">
            <w:pPr>
              <w:pStyle w:val="Bang"/>
              <w:spacing w:before="120" w:after="120"/>
              <w:rPr>
                <w:rFonts w:cs="Times New Roman"/>
              </w:rPr>
            </w:pPr>
            <w:r>
              <w:rPr>
                <w:rFonts w:cs="Times New Roman"/>
              </w:rPr>
              <w:t>ObjectId</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970FDB" w:rsidP="005B571F">
            <w:pPr>
              <w:pStyle w:val="Bang"/>
              <w:spacing w:before="120" w:after="120"/>
              <w:rPr>
                <w:rFonts w:cs="Times New Roman"/>
              </w:rPr>
            </w:pPr>
            <w:r>
              <w:rPr>
                <w:rFonts w:cs="Times New Roman"/>
              </w:rPr>
              <w:t>Khóa chính</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970FDB" w:rsidP="00AF4E3D">
            <w:pPr>
              <w:pStyle w:val="Bang"/>
              <w:spacing w:before="120" w:after="120"/>
              <w:rPr>
                <w:rFonts w:cs="Times New Roman"/>
              </w:rPr>
            </w:pPr>
            <w:r w:rsidRPr="00E9736B">
              <w:rPr>
                <w:rFonts w:cs="Times New Roman"/>
              </w:rPr>
              <w:t xml:space="preserve">Mã </w:t>
            </w:r>
            <w:r w:rsidR="00AF4E3D">
              <w:rPr>
                <w:rFonts w:cs="Times New Roman"/>
              </w:rPr>
              <w:t>giao dịch</w:t>
            </w:r>
          </w:p>
        </w:tc>
      </w:tr>
      <w:tr w:rsidR="00970FDB"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AF4E3D" w:rsidP="005B571F">
            <w:pPr>
              <w:pStyle w:val="Bang"/>
              <w:spacing w:before="120" w:after="120"/>
              <w:rPr>
                <w:rFonts w:cs="Times New Roman"/>
              </w:rPr>
            </w:pPr>
            <w:r>
              <w:rPr>
                <w:rFonts w:cs="Times New Roman"/>
              </w:rPr>
              <w:t>amount</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AF4E3D" w:rsidP="005B571F">
            <w:pPr>
              <w:pStyle w:val="Bang"/>
              <w:spacing w:before="120" w:after="120"/>
              <w:rPr>
                <w:rFonts w:cs="Times New Roman"/>
              </w:rPr>
            </w:pPr>
            <w:r>
              <w:rPr>
                <w:rFonts w:cs="Times New Roman"/>
              </w:rPr>
              <w:t>Number</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970FDB" w:rsidP="005B571F">
            <w:pPr>
              <w:pStyle w:val="Bang"/>
              <w:spacing w:before="120" w:after="120"/>
              <w:rPr>
                <w:rFonts w:cs="Times New Roman"/>
              </w:rPr>
            </w:pPr>
            <w:r>
              <w:rPr>
                <w:rFonts w:cs="Times New Roman"/>
              </w:rPr>
              <w:t>Not null</w:t>
            </w:r>
          </w:p>
          <w:p w:rsidR="00AF4E3D" w:rsidRDefault="00AF4E3D" w:rsidP="005B571F">
            <w:pPr>
              <w:pStyle w:val="Bang"/>
              <w:spacing w:before="120" w:after="120"/>
              <w:rPr>
                <w:rFonts w:cs="Times New Roman"/>
              </w:rPr>
            </w:pPr>
            <w:r>
              <w:rPr>
                <w:rFonts w:cs="Times New Roman"/>
              </w:rPr>
              <w:t>Default: 0</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AF4E3D" w:rsidP="005B571F">
            <w:pPr>
              <w:pStyle w:val="Bang"/>
              <w:spacing w:before="120" w:after="120"/>
              <w:rPr>
                <w:rFonts w:cs="Times New Roman"/>
              </w:rPr>
            </w:pPr>
            <w:r>
              <w:rPr>
                <w:rFonts w:cs="Times New Roman"/>
              </w:rPr>
              <w:t>Số tiền</w:t>
            </w:r>
          </w:p>
        </w:tc>
      </w:tr>
      <w:tr w:rsidR="00AF4E3D"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Default="00AF4E3D" w:rsidP="00AF4E3D">
            <w:pPr>
              <w:pStyle w:val="Bang"/>
              <w:spacing w:before="120" w:after="120"/>
              <w:rPr>
                <w:rFonts w:cs="Times New Roman"/>
              </w:rPr>
            </w:pPr>
            <w:r>
              <w:rPr>
                <w:rFonts w:cs="Times New Roman"/>
              </w:rPr>
              <w:t>balance</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Default="00AF4E3D" w:rsidP="00AF4E3D">
            <w:pPr>
              <w:pStyle w:val="Bang"/>
              <w:spacing w:before="120" w:after="120"/>
              <w:rPr>
                <w:rFonts w:cs="Times New Roman"/>
              </w:rPr>
            </w:pPr>
            <w:r>
              <w:rPr>
                <w:rFonts w:cs="Times New Roman"/>
              </w:rPr>
              <w:t>Number</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Pr="00E9736B" w:rsidRDefault="00AF4E3D" w:rsidP="00AF4E3D">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Default="00AF4E3D" w:rsidP="00AF4E3D">
            <w:pPr>
              <w:pStyle w:val="Bang"/>
              <w:spacing w:before="120" w:after="120"/>
              <w:rPr>
                <w:rFonts w:cs="Times New Roman"/>
              </w:rPr>
            </w:pPr>
            <w:r>
              <w:rPr>
                <w:rFonts w:cs="Times New Roman"/>
              </w:rPr>
              <w:t>Số dư còn lại sau giao dịch</w:t>
            </w:r>
          </w:p>
        </w:tc>
      </w:tr>
      <w:tr w:rsidR="00AF4E3D"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Pr="00E9736B" w:rsidRDefault="00AF4E3D" w:rsidP="00AF4E3D">
            <w:pPr>
              <w:pStyle w:val="Bang"/>
              <w:spacing w:before="120" w:after="120"/>
              <w:rPr>
                <w:rFonts w:cs="Times New Roman"/>
              </w:rPr>
            </w:pPr>
            <w:r>
              <w:rPr>
                <w:rFonts w:cs="Times New Roman"/>
              </w:rPr>
              <w:t>createdAt</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Pr="00E9736B" w:rsidRDefault="00AF4E3D" w:rsidP="00AF4E3D">
            <w:pPr>
              <w:pStyle w:val="Bang"/>
              <w:spacing w:before="120" w:after="120"/>
              <w:rPr>
                <w:rFonts w:cs="Times New Roman"/>
              </w:rPr>
            </w:pPr>
            <w:r>
              <w:rPr>
                <w:rFonts w:cs="Times New Roman"/>
              </w:rPr>
              <w:t>Date</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Default="00AF4E3D" w:rsidP="00AF4E3D">
            <w:pPr>
              <w:pStyle w:val="Bang"/>
              <w:spacing w:before="120" w:after="120"/>
              <w:rPr>
                <w:rFonts w:cs="Times New Roman"/>
              </w:rPr>
            </w:pPr>
            <w:r w:rsidRPr="00E9736B">
              <w:rPr>
                <w:rFonts w:cs="Times New Roman"/>
              </w:rPr>
              <w:t>Not null</w:t>
            </w:r>
          </w:p>
          <w:p w:rsidR="00AF4E3D" w:rsidRPr="00E9736B" w:rsidRDefault="00AF4E3D" w:rsidP="00AF4E3D">
            <w:pPr>
              <w:pStyle w:val="Bang"/>
              <w:spacing w:before="120" w:after="120"/>
              <w:rPr>
                <w:rFonts w:cs="Times New Roman"/>
              </w:rPr>
            </w:pPr>
            <w:r>
              <w:rPr>
                <w:rFonts w:cs="Times New Roman"/>
              </w:rPr>
              <w:t>Default: Date.now()</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Pr="00E9736B" w:rsidRDefault="00AF4E3D" w:rsidP="00AF4E3D">
            <w:pPr>
              <w:pStyle w:val="Bang"/>
              <w:spacing w:before="120" w:after="120"/>
              <w:rPr>
                <w:rFonts w:cs="Times New Roman"/>
              </w:rPr>
            </w:pPr>
            <w:r>
              <w:rPr>
                <w:rFonts w:cs="Times New Roman"/>
              </w:rPr>
              <w:t>Thời điểm tạo</w:t>
            </w:r>
          </w:p>
        </w:tc>
      </w:tr>
      <w:tr w:rsidR="00AF4E3D"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Default="00AF4E3D" w:rsidP="00AF4E3D">
            <w:pPr>
              <w:pStyle w:val="Bang"/>
              <w:spacing w:before="120" w:after="120"/>
              <w:rPr>
                <w:rFonts w:cs="Times New Roman"/>
              </w:rPr>
            </w:pPr>
            <w:r>
              <w:rPr>
                <w:rFonts w:cs="Times New Roman"/>
              </w:rPr>
              <w:t>extra</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Default="00AF4E3D" w:rsidP="00AF4E3D">
            <w:pPr>
              <w:pStyle w:val="Bang"/>
              <w:spacing w:before="120" w:after="120"/>
              <w:rPr>
                <w:rFonts w:cs="Times New Roman"/>
              </w:rPr>
            </w:pPr>
            <w:r>
              <w:rPr>
                <w:rFonts w:cs="Times New Roman"/>
              </w:rPr>
              <w:t>Object</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Default="00AF4E3D" w:rsidP="00AF4E3D">
            <w:pPr>
              <w:pStyle w:val="Bang"/>
              <w:spacing w:before="120" w:after="120"/>
              <w:rPr>
                <w:rFonts w:cs="Times New Roman"/>
              </w:rPr>
            </w:pPr>
            <w:r>
              <w:rPr>
                <w:rFonts w:cs="Times New Roman"/>
              </w:rPr>
              <w:t>Not null</w:t>
            </w:r>
          </w:p>
          <w:p w:rsidR="00AF4E3D" w:rsidRDefault="00AF4E3D" w:rsidP="00AF4E3D">
            <w:pPr>
              <w:pStyle w:val="Bang"/>
              <w:spacing w:before="120" w:after="120"/>
              <w:rPr>
                <w:rFonts w:cs="Times New Roman"/>
              </w:rPr>
            </w:pPr>
            <w:r>
              <w:rPr>
                <w:rFonts w:cs="Times New Roman"/>
              </w:rPr>
              <w:t>Default:{</w:t>
            </w:r>
          </w:p>
          <w:p w:rsidR="00AF4E3D" w:rsidRDefault="00AF4E3D" w:rsidP="00AF4E3D">
            <w:pPr>
              <w:pStyle w:val="Bang"/>
              <w:spacing w:before="120" w:after="120"/>
              <w:rPr>
                <w:rFonts w:cs="Times New Roman"/>
              </w:rPr>
            </w:pPr>
            <w:r>
              <w:rPr>
                <w:rFonts w:cs="Times New Roman"/>
              </w:rPr>
              <w:lastRenderedPageBreak/>
              <w:t>action: ‘’,</w:t>
            </w:r>
          </w:p>
          <w:p w:rsidR="00AF4E3D" w:rsidRDefault="00AF4E3D" w:rsidP="00AF4E3D">
            <w:pPr>
              <w:pStyle w:val="Bang"/>
              <w:spacing w:before="120" w:after="120"/>
              <w:rPr>
                <w:rFonts w:cs="Times New Roman"/>
              </w:rPr>
            </w:pPr>
            <w:r>
              <w:rPr>
                <w:rFonts w:cs="Times New Roman"/>
              </w:rPr>
              <w:t>to: {}</w:t>
            </w:r>
          </w:p>
          <w:p w:rsidR="00AF4E3D" w:rsidRDefault="00AF4E3D" w:rsidP="00AF4E3D">
            <w:pPr>
              <w:pStyle w:val="Bang"/>
              <w:spacing w:before="120" w:after="120"/>
              <w:rPr>
                <w:rFonts w:cs="Times New Roman"/>
              </w:rPr>
            </w:pPr>
            <w:r>
              <w:rPr>
                <w:rFonts w:cs="Times New Roman"/>
              </w:rPr>
              <w:t>from: {}</w:t>
            </w:r>
          </w:p>
          <w:p w:rsidR="00AF4E3D" w:rsidRDefault="00AF4E3D" w:rsidP="00AF4E3D">
            <w:pPr>
              <w:pStyle w:val="Bang"/>
              <w:spacing w:before="120" w:after="120"/>
              <w:rPr>
                <w:rFonts w:cs="Times New Roman"/>
              </w:rPr>
            </w:pPr>
            <w:r>
              <w:rPr>
                <w:rFonts w:cs="Times New Roman"/>
              </w:rPr>
              <w:t>checkRequestId: ‘’</w:t>
            </w:r>
          </w:p>
          <w:p w:rsidR="00AF4E3D" w:rsidRDefault="00AF4E3D" w:rsidP="00AF4E3D">
            <w:pPr>
              <w:pStyle w:val="Bang"/>
              <w:spacing w:before="120" w:after="120"/>
              <w:rPr>
                <w:rFonts w:cs="Times New Roman"/>
              </w:rPr>
            </w:pPr>
            <w:r>
              <w:rPr>
                <w:rFonts w:cs="Times New Roman"/>
              </w:rPr>
              <w:t>}</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Default="00AF4E3D" w:rsidP="00AF4E3D">
            <w:pPr>
              <w:pStyle w:val="Bang"/>
              <w:spacing w:before="120" w:after="120"/>
              <w:rPr>
                <w:rFonts w:cs="Times New Roman"/>
              </w:rPr>
            </w:pPr>
            <w:r>
              <w:rPr>
                <w:rFonts w:cs="Times New Roman"/>
              </w:rPr>
              <w:lastRenderedPageBreak/>
              <w:t>Thông tin mở rộng</w:t>
            </w:r>
          </w:p>
        </w:tc>
      </w:tr>
      <w:tr w:rsidR="00AF4E3D"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Pr="00AF1B54" w:rsidRDefault="00AF4E3D" w:rsidP="00AF4E3D">
            <w:pPr>
              <w:pStyle w:val="Bang"/>
              <w:spacing w:before="120" w:after="120"/>
              <w:rPr>
                <w:rFonts w:cs="Times New Roman"/>
              </w:rPr>
            </w:pPr>
            <w:r>
              <w:rPr>
                <w:rFonts w:cs="Times New Roman"/>
              </w:rPr>
              <w:t>type</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Default="00AF4E3D" w:rsidP="00AF4E3D">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Default="00AF4E3D" w:rsidP="00AF4E3D">
            <w:pPr>
              <w:pStyle w:val="Bang"/>
              <w:spacing w:before="120" w:after="120"/>
              <w:rPr>
                <w:rFonts w:cs="Times New Roman"/>
              </w:rPr>
            </w:pPr>
            <w:r>
              <w:rPr>
                <w:rFonts w:cs="Times New Roman"/>
              </w:rPr>
              <w:t>Not null</w:t>
            </w:r>
          </w:p>
          <w:p w:rsidR="00AF4E3D" w:rsidRDefault="00AF4E3D" w:rsidP="00AF4E3D">
            <w:pPr>
              <w:pStyle w:val="Bang"/>
              <w:spacing w:before="120" w:after="120"/>
              <w:rPr>
                <w:rFonts w:cs="Times New Roman"/>
              </w:rPr>
            </w:pPr>
            <w:r>
              <w:rPr>
                <w:rFonts w:cs="Times New Roman"/>
              </w:rPr>
              <w:t>Enum: [</w:t>
            </w:r>
          </w:p>
          <w:p w:rsidR="00AF4E3D" w:rsidRDefault="00C6346D" w:rsidP="00AF4E3D">
            <w:pPr>
              <w:pStyle w:val="Bang"/>
              <w:spacing w:before="120" w:after="120"/>
              <w:rPr>
                <w:rFonts w:cs="Times New Roman"/>
              </w:rPr>
            </w:pPr>
            <w:r>
              <w:rPr>
                <w:rFonts w:cs="Times New Roman"/>
              </w:rPr>
              <w:t>PAYMENT</w:t>
            </w:r>
          </w:p>
          <w:p w:rsidR="00AF4E3D" w:rsidRDefault="00C6346D" w:rsidP="00AF4E3D">
            <w:pPr>
              <w:pStyle w:val="Bang"/>
              <w:spacing w:before="120" w:after="120"/>
              <w:rPr>
                <w:rFonts w:cs="Times New Roman"/>
              </w:rPr>
            </w:pPr>
            <w:r>
              <w:rPr>
                <w:rFonts w:cs="Times New Roman"/>
              </w:rPr>
              <w:t>RECEIVER</w:t>
            </w:r>
          </w:p>
          <w:p w:rsidR="00C6346D" w:rsidRDefault="00C6346D" w:rsidP="00AF4E3D">
            <w:pPr>
              <w:pStyle w:val="Bang"/>
              <w:spacing w:before="120" w:after="120"/>
              <w:rPr>
                <w:rFonts w:cs="Times New Roman"/>
              </w:rPr>
            </w:pPr>
            <w:r>
              <w:rPr>
                <w:rFonts w:cs="Times New Roman"/>
              </w:rPr>
              <w:t>IN</w:t>
            </w:r>
          </w:p>
          <w:p w:rsidR="00C6346D" w:rsidRDefault="00C6346D" w:rsidP="00AF4E3D">
            <w:pPr>
              <w:pStyle w:val="Bang"/>
              <w:spacing w:before="120" w:after="120"/>
              <w:rPr>
                <w:rFonts w:cs="Times New Roman"/>
              </w:rPr>
            </w:pPr>
            <w:r>
              <w:rPr>
                <w:rFonts w:cs="Times New Roman"/>
              </w:rPr>
              <w:t>OUT</w:t>
            </w:r>
          </w:p>
          <w:p w:rsidR="00AF4E3D" w:rsidRDefault="00C6346D" w:rsidP="00AF4E3D">
            <w:pPr>
              <w:pStyle w:val="Bang"/>
              <w:spacing w:before="120" w:after="120"/>
              <w:rPr>
                <w:rFonts w:cs="Times New Roman"/>
              </w:rPr>
            </w:pPr>
            <w:r>
              <w:rPr>
                <w:rFonts w:cs="Times New Roman"/>
              </w:rPr>
              <w:t>]</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AF4E3D" w:rsidRDefault="00AF4E3D" w:rsidP="00C6346D">
            <w:pPr>
              <w:pStyle w:val="Bang"/>
              <w:spacing w:before="120" w:after="120"/>
              <w:rPr>
                <w:rFonts w:cs="Times New Roman"/>
              </w:rPr>
            </w:pPr>
            <w:r>
              <w:rPr>
                <w:rFonts w:cs="Times New Roman"/>
              </w:rPr>
              <w:t xml:space="preserve">Phân loại </w:t>
            </w:r>
            <w:r w:rsidR="00C6346D">
              <w:rPr>
                <w:rFonts w:cs="Times New Roman"/>
              </w:rPr>
              <w:t>giao dịch</w:t>
            </w:r>
          </w:p>
        </w:tc>
      </w:tr>
      <w:tr w:rsidR="00AF4E3D"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Pr="00E9736B" w:rsidRDefault="00AF4E3D" w:rsidP="00AF4E3D">
            <w:pPr>
              <w:pStyle w:val="Bang"/>
              <w:spacing w:before="120" w:after="120"/>
              <w:rPr>
                <w:rFonts w:cs="Times New Roman"/>
              </w:rPr>
            </w:pPr>
            <w:r>
              <w:rPr>
                <w:rFonts w:cs="Times New Roman"/>
              </w:rPr>
              <w:t>updatedAt</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Pr="00E9736B" w:rsidRDefault="00AF4E3D" w:rsidP="00AF4E3D">
            <w:pPr>
              <w:pStyle w:val="Bang"/>
              <w:spacing w:before="120" w:after="120"/>
              <w:rPr>
                <w:rFonts w:cs="Times New Roman"/>
              </w:rPr>
            </w:pPr>
            <w:r>
              <w:rPr>
                <w:rFonts w:cs="Times New Roman"/>
              </w:rPr>
              <w:t>Date</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Default="00AF4E3D" w:rsidP="00AF4E3D">
            <w:pPr>
              <w:pStyle w:val="Bang"/>
              <w:spacing w:before="120" w:after="120"/>
              <w:rPr>
                <w:rFonts w:cs="Times New Roman"/>
              </w:rPr>
            </w:pPr>
            <w:r w:rsidRPr="00E9736B">
              <w:rPr>
                <w:rFonts w:cs="Times New Roman"/>
              </w:rPr>
              <w:t>Not null</w:t>
            </w:r>
          </w:p>
          <w:p w:rsidR="00AF4E3D" w:rsidRPr="00E9736B" w:rsidRDefault="00AF4E3D" w:rsidP="00AF4E3D">
            <w:pPr>
              <w:pStyle w:val="Bang"/>
              <w:spacing w:before="120" w:after="120"/>
              <w:rPr>
                <w:rFonts w:cs="Times New Roman"/>
              </w:rPr>
            </w:pPr>
            <w:r>
              <w:rPr>
                <w:rFonts w:cs="Times New Roman"/>
              </w:rPr>
              <w:t>Default: Date.now()</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Pr="00E9736B" w:rsidRDefault="00AF4E3D" w:rsidP="00AF4E3D">
            <w:pPr>
              <w:pStyle w:val="Bang"/>
              <w:spacing w:before="120" w:after="120"/>
              <w:rPr>
                <w:rFonts w:cs="Times New Roman"/>
              </w:rPr>
            </w:pPr>
            <w:r>
              <w:rPr>
                <w:rFonts w:cs="Times New Roman"/>
              </w:rPr>
              <w:t>Thời điểm cập nhật</w:t>
            </w:r>
          </w:p>
        </w:tc>
      </w:tr>
      <w:tr w:rsidR="00AF4E3D" w:rsidRPr="00E9736B" w:rsidTr="00C6346D">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Default="00AF4E3D" w:rsidP="00AF4E3D">
            <w:pPr>
              <w:pStyle w:val="Bang"/>
              <w:spacing w:before="120" w:after="120"/>
              <w:rPr>
                <w:rFonts w:cs="Times New Roman"/>
              </w:rPr>
            </w:pPr>
            <w:r>
              <w:rPr>
                <w:rFonts w:cs="Times New Roman"/>
              </w:rPr>
              <w:t>userId</w:t>
            </w:r>
          </w:p>
        </w:tc>
        <w:tc>
          <w:tcPr>
            <w:tcW w:w="135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Default="00AF4E3D" w:rsidP="00AF4E3D">
            <w:pPr>
              <w:pStyle w:val="Bang"/>
              <w:spacing w:before="120" w:after="120"/>
              <w:rPr>
                <w:rFonts w:cs="Times New Roman"/>
              </w:rPr>
            </w:pPr>
            <w:r>
              <w:rPr>
                <w:rFonts w:cs="Times New Roman"/>
              </w:rPr>
              <w:t>String</w:t>
            </w:r>
          </w:p>
        </w:tc>
        <w:tc>
          <w:tcPr>
            <w:tcW w:w="255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Default="00AF4E3D" w:rsidP="00AF4E3D">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AF4E3D" w:rsidRDefault="00AF4E3D" w:rsidP="00C6346D">
            <w:pPr>
              <w:pStyle w:val="Bang"/>
              <w:spacing w:before="120" w:after="120"/>
              <w:rPr>
                <w:rFonts w:cs="Times New Roman"/>
              </w:rPr>
            </w:pPr>
            <w:r>
              <w:rPr>
                <w:rFonts w:cs="Times New Roman"/>
              </w:rPr>
              <w:t xml:space="preserve">ID </w:t>
            </w:r>
            <w:r w:rsidR="00C6346D">
              <w:rPr>
                <w:rFonts w:cs="Times New Roman"/>
              </w:rPr>
              <w:t>người chịu tác động của giao dịch</w:t>
            </w:r>
          </w:p>
        </w:tc>
      </w:tr>
    </w:tbl>
    <w:p w:rsidR="00970FDB" w:rsidRDefault="00970FDB" w:rsidP="00C6346D">
      <w:pPr>
        <w:pStyle w:val="Captions"/>
        <w:spacing w:before="120" w:after="120" w:line="360" w:lineRule="auto"/>
        <w:rPr>
          <w:color w:val="000000"/>
        </w:rPr>
      </w:pPr>
      <w:bookmarkStart w:id="347" w:name="_Toc513686926"/>
      <w:r w:rsidRPr="00E9736B">
        <w:t xml:space="preserve">Bảng </w:t>
      </w:r>
      <w:fldSimple w:instr=" STYLEREF 1 \s ">
        <w:r w:rsidR="00244011">
          <w:rPr>
            <w:noProof/>
          </w:rPr>
          <w:t>4</w:t>
        </w:r>
      </w:fldSimple>
      <w:r w:rsidR="001D0C90">
        <w:t>.</w:t>
      </w:r>
      <w:fldSimple w:instr=" SEQ Bảng \* ARABIC \s 1 ">
        <w:r w:rsidR="00244011">
          <w:rPr>
            <w:noProof/>
          </w:rPr>
          <w:t>8</w:t>
        </w:r>
      </w:fldSimple>
      <w:r w:rsidRPr="00E9736B">
        <w:t>:</w:t>
      </w:r>
      <w:r w:rsidRPr="00E9736B">
        <w:rPr>
          <w:color w:val="000000"/>
        </w:rPr>
        <w:t xml:space="preserve"> </w:t>
      </w:r>
      <w:r>
        <w:rPr>
          <w:color w:val="000000"/>
        </w:rPr>
        <w:t xml:space="preserve">Collection </w:t>
      </w:r>
      <w:r w:rsidRPr="00E9736B">
        <w:rPr>
          <w:color w:val="000000"/>
        </w:rPr>
        <w:t>“</w:t>
      </w:r>
      <w:r w:rsidR="009578DE">
        <w:rPr>
          <w:color w:val="000000"/>
        </w:rPr>
        <w:t>user_wallet</w:t>
      </w:r>
      <w:r w:rsidR="00AF4E3D">
        <w:rPr>
          <w:color w:val="000000"/>
        </w:rPr>
        <w:t>_history</w:t>
      </w:r>
      <w:r w:rsidRPr="00E9736B">
        <w:rPr>
          <w:color w:val="000000"/>
        </w:rPr>
        <w:t>”</w:t>
      </w:r>
      <w:bookmarkEnd w:id="347"/>
    </w:p>
    <w:tbl>
      <w:tblPr>
        <w:tblW w:w="0" w:type="auto"/>
        <w:tblLayout w:type="fixed"/>
        <w:tblCellMar>
          <w:top w:w="15" w:type="dxa"/>
          <w:left w:w="15" w:type="dxa"/>
          <w:bottom w:w="15" w:type="dxa"/>
          <w:right w:w="15" w:type="dxa"/>
        </w:tblCellMar>
        <w:tblLook w:val="04A0" w:firstRow="1" w:lastRow="0" w:firstColumn="1" w:lastColumn="0" w:noHBand="0" w:noVBand="1"/>
      </w:tblPr>
      <w:tblGrid>
        <w:gridCol w:w="2610"/>
        <w:gridCol w:w="1918"/>
        <w:gridCol w:w="1985"/>
        <w:gridCol w:w="2259"/>
      </w:tblGrid>
      <w:tr w:rsidR="00970FDB" w:rsidRPr="00E9736B" w:rsidTr="005B571F">
        <w:trPr>
          <w:trHeight w:val="420"/>
        </w:trPr>
        <w:tc>
          <w:tcPr>
            <w:tcW w:w="2610"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70FDB" w:rsidRPr="00E9736B" w:rsidRDefault="00970FDB" w:rsidP="005B571F">
            <w:pPr>
              <w:pStyle w:val="Bang"/>
              <w:spacing w:before="120" w:after="120"/>
              <w:rPr>
                <w:rFonts w:cs="Times New Roman"/>
              </w:rPr>
            </w:pPr>
            <w:r>
              <w:rPr>
                <w:rFonts w:cs="Times New Roman"/>
              </w:rPr>
              <w:t>Tên trường</w:t>
            </w:r>
          </w:p>
        </w:tc>
        <w:tc>
          <w:tcPr>
            <w:tcW w:w="191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70FDB" w:rsidRPr="00E9736B" w:rsidRDefault="00970FDB" w:rsidP="005B571F">
            <w:pPr>
              <w:pStyle w:val="Bang"/>
              <w:spacing w:before="120" w:after="120"/>
              <w:rPr>
                <w:rFonts w:cs="Times New Roman"/>
              </w:rPr>
            </w:pPr>
            <w:r>
              <w:rPr>
                <w:rFonts w:cs="Times New Roman"/>
              </w:rPr>
              <w:t xml:space="preserve">Kiểu  dữ liệu </w:t>
            </w:r>
            <w:r w:rsidRPr="00E9736B">
              <w:rPr>
                <w:rFonts w:cs="Times New Roman"/>
              </w:rPr>
              <w:t> </w:t>
            </w:r>
          </w:p>
        </w:tc>
        <w:tc>
          <w:tcPr>
            <w:tcW w:w="1985"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70FDB" w:rsidRPr="00E9736B" w:rsidRDefault="00970FDB" w:rsidP="005B571F">
            <w:pPr>
              <w:pStyle w:val="Bang"/>
              <w:spacing w:before="120" w:after="120"/>
              <w:rPr>
                <w:rFonts w:cs="Times New Roman"/>
              </w:rPr>
            </w:pPr>
            <w:r>
              <w:rPr>
                <w:rFonts w:cs="Times New Roman"/>
              </w:rPr>
              <w:t>Ràng buộc</w:t>
            </w:r>
          </w:p>
        </w:tc>
        <w:tc>
          <w:tcPr>
            <w:tcW w:w="225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70FDB" w:rsidRPr="00E9736B" w:rsidRDefault="00970FDB" w:rsidP="005B571F">
            <w:pPr>
              <w:pStyle w:val="Bang"/>
              <w:spacing w:before="120" w:after="120"/>
              <w:rPr>
                <w:rFonts w:cs="Times New Roman"/>
              </w:rPr>
            </w:pPr>
            <w:r>
              <w:rPr>
                <w:rFonts w:cs="Times New Roman"/>
              </w:rPr>
              <w:t>Diễn giải</w:t>
            </w:r>
          </w:p>
        </w:tc>
      </w:tr>
      <w:tr w:rsidR="00970FDB" w:rsidRPr="00E9736B" w:rsidTr="005B571F">
        <w:trPr>
          <w:trHeight w:val="60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970FDB" w:rsidP="005B571F">
            <w:pPr>
              <w:pStyle w:val="Bang"/>
              <w:spacing w:before="120" w:after="120"/>
              <w:rPr>
                <w:rFonts w:cs="Times New Roman"/>
              </w:rPr>
            </w:pPr>
            <w:r>
              <w:rPr>
                <w:rFonts w:cs="Times New Roman"/>
              </w:rPr>
              <w:t>_</w:t>
            </w:r>
            <w:r w:rsidRPr="00E9736B">
              <w:rPr>
                <w:rFonts w:cs="Times New Roman"/>
              </w:rPr>
              <w:t>id</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970FDB" w:rsidP="005B571F">
            <w:pPr>
              <w:pStyle w:val="Bang"/>
              <w:spacing w:before="120" w:after="120"/>
              <w:rPr>
                <w:rFonts w:cs="Times New Roman"/>
              </w:rPr>
            </w:pPr>
            <w:r>
              <w:rPr>
                <w:rFonts w:cs="Times New Roman"/>
              </w:rPr>
              <w:t>ObjectId</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970FDB" w:rsidP="005B571F">
            <w:pPr>
              <w:pStyle w:val="Bang"/>
              <w:spacing w:before="120" w:after="120"/>
              <w:rPr>
                <w:rFonts w:cs="Times New Roman"/>
              </w:rPr>
            </w:pPr>
            <w:r>
              <w:rPr>
                <w:rFonts w:cs="Times New Roman"/>
              </w:rPr>
              <w:t>Khóa chính</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970FDB" w:rsidP="00461F4F">
            <w:pPr>
              <w:pStyle w:val="Bang"/>
              <w:spacing w:before="120" w:after="120"/>
              <w:rPr>
                <w:rFonts w:cs="Times New Roman"/>
              </w:rPr>
            </w:pPr>
            <w:r w:rsidRPr="00E9736B">
              <w:rPr>
                <w:rFonts w:cs="Times New Roman"/>
              </w:rPr>
              <w:t xml:space="preserve">Mã </w:t>
            </w:r>
            <w:r w:rsidR="00461F4F">
              <w:rPr>
                <w:rFonts w:cs="Times New Roman"/>
              </w:rPr>
              <w:t>yêu cầu xác nhận giao dịch</w:t>
            </w:r>
          </w:p>
        </w:tc>
      </w:tr>
      <w:tr w:rsidR="00970FDB" w:rsidRPr="00E9736B" w:rsidTr="005B571F">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461F4F" w:rsidP="005B571F">
            <w:pPr>
              <w:pStyle w:val="Bang"/>
              <w:spacing w:before="120" w:after="120"/>
              <w:rPr>
                <w:rFonts w:cs="Times New Roman"/>
              </w:rPr>
            </w:pPr>
            <w:r>
              <w:rPr>
                <w:rFonts w:cs="Times New Roman"/>
              </w:rPr>
              <w:t>action</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970FDB" w:rsidP="005B571F">
            <w:pPr>
              <w:pStyle w:val="Bang"/>
              <w:spacing w:before="120" w:after="120"/>
              <w:rPr>
                <w:rFonts w:cs="Times New Roman"/>
              </w:rPr>
            </w:pPr>
            <w:r>
              <w:rPr>
                <w:rFonts w:cs="Times New Roman"/>
              </w:rPr>
              <w:t>String</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970FDB" w:rsidP="005B571F">
            <w:pPr>
              <w:pStyle w:val="Bang"/>
              <w:spacing w:before="120" w:after="120"/>
              <w:rPr>
                <w:rFonts w:cs="Times New Roman"/>
              </w:rPr>
            </w:pPr>
            <w:r>
              <w:rPr>
                <w:rFonts w:cs="Times New Roman"/>
              </w:rPr>
              <w:t>Not null</w:t>
            </w:r>
          </w:p>
          <w:p w:rsidR="00461F4F" w:rsidRDefault="00461F4F" w:rsidP="005B571F">
            <w:pPr>
              <w:pStyle w:val="Bang"/>
              <w:spacing w:before="120" w:after="120"/>
              <w:rPr>
                <w:rFonts w:cs="Times New Roman"/>
              </w:rPr>
            </w:pPr>
            <w:r>
              <w:rPr>
                <w:rFonts w:cs="Times New Roman"/>
              </w:rPr>
              <w:lastRenderedPageBreak/>
              <w:t>Enum: [</w:t>
            </w:r>
          </w:p>
          <w:p w:rsidR="00461F4F" w:rsidRDefault="00461F4F" w:rsidP="005B571F">
            <w:pPr>
              <w:pStyle w:val="Bang"/>
              <w:spacing w:before="120" w:after="120"/>
              <w:rPr>
                <w:rFonts w:cs="Times New Roman"/>
              </w:rPr>
            </w:pPr>
            <w:r>
              <w:rPr>
                <w:rFonts w:cs="Times New Roman"/>
              </w:rPr>
              <w:t>BANK_TRANSFER_IN</w:t>
            </w:r>
          </w:p>
          <w:p w:rsidR="00461F4F" w:rsidRDefault="00461F4F" w:rsidP="005B571F">
            <w:pPr>
              <w:pStyle w:val="Bang"/>
              <w:spacing w:before="120" w:after="120"/>
              <w:rPr>
                <w:rFonts w:cs="Times New Roman"/>
              </w:rPr>
            </w:pPr>
            <w:r>
              <w:rPr>
                <w:rFonts w:cs="Times New Roman"/>
              </w:rPr>
              <w:t>BANK_TRANSFER_OUT</w:t>
            </w:r>
          </w:p>
          <w:p w:rsidR="00461F4F" w:rsidRDefault="00461F4F" w:rsidP="005B571F">
            <w:pPr>
              <w:pStyle w:val="Bang"/>
              <w:spacing w:before="120" w:after="120"/>
              <w:rPr>
                <w:rFonts w:cs="Times New Roman"/>
              </w:rPr>
            </w:pPr>
            <w:r>
              <w:rPr>
                <w:rFonts w:cs="Times New Roman"/>
              </w:rPr>
              <w:t>]</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461F4F" w:rsidP="00461F4F">
            <w:pPr>
              <w:pStyle w:val="Bang"/>
              <w:spacing w:before="120" w:after="120"/>
              <w:rPr>
                <w:rFonts w:cs="Times New Roman"/>
              </w:rPr>
            </w:pPr>
            <w:r>
              <w:rPr>
                <w:rFonts w:cs="Times New Roman"/>
              </w:rPr>
              <w:lastRenderedPageBreak/>
              <w:t>Tên hành động</w:t>
            </w:r>
          </w:p>
        </w:tc>
      </w:tr>
      <w:tr w:rsidR="00970FDB" w:rsidRPr="00E9736B" w:rsidTr="005B571F">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461F4F" w:rsidP="005B571F">
            <w:pPr>
              <w:pStyle w:val="Bang"/>
              <w:spacing w:before="120" w:after="120"/>
              <w:rPr>
                <w:rFonts w:cs="Times New Roman"/>
              </w:rPr>
            </w:pPr>
            <w:r>
              <w:rPr>
                <w:rFonts w:cs="Times New Roman"/>
              </w:rPr>
              <w:t>check</w:t>
            </w:r>
            <w:r w:rsidR="00970FDB">
              <w:rPr>
                <w:rFonts w:cs="Times New Roman"/>
              </w:rPr>
              <w:t>edAt</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970FDB" w:rsidP="005B571F">
            <w:pPr>
              <w:pStyle w:val="Bang"/>
              <w:spacing w:before="120" w:after="120"/>
              <w:rPr>
                <w:rFonts w:cs="Times New Roman"/>
              </w:rPr>
            </w:pPr>
            <w:r>
              <w:rPr>
                <w:rFonts w:cs="Times New Roman"/>
              </w:rPr>
              <w:t>Date</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461F4F" w:rsidP="005B571F">
            <w:pPr>
              <w:pStyle w:val="Bang"/>
              <w:spacing w:before="120" w:after="120"/>
              <w:rPr>
                <w:rFonts w:cs="Times New Roman"/>
              </w:rPr>
            </w:pPr>
            <w:r>
              <w:rPr>
                <w:rFonts w:cs="Times New Roman"/>
              </w:rPr>
              <w:t>Allow</w:t>
            </w:r>
            <w:r w:rsidR="00970FDB" w:rsidRPr="00E9736B">
              <w:rPr>
                <w:rFonts w:cs="Times New Roman"/>
              </w:rPr>
              <w:t xml:space="preserve">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970FDB" w:rsidP="00461F4F">
            <w:pPr>
              <w:pStyle w:val="Bang"/>
              <w:spacing w:before="120" w:after="120"/>
              <w:rPr>
                <w:rFonts w:cs="Times New Roman"/>
              </w:rPr>
            </w:pPr>
            <w:r>
              <w:rPr>
                <w:rFonts w:cs="Times New Roman"/>
              </w:rPr>
              <w:t xml:space="preserve">Thời điểm </w:t>
            </w:r>
            <w:r w:rsidR="00461F4F">
              <w:rPr>
                <w:rFonts w:cs="Times New Roman"/>
              </w:rPr>
              <w:t>kiểm tra</w:t>
            </w:r>
          </w:p>
        </w:tc>
      </w:tr>
      <w:tr w:rsidR="00970FDB" w:rsidRPr="00E9736B" w:rsidTr="005B571F">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461F4F" w:rsidP="005B571F">
            <w:pPr>
              <w:pStyle w:val="Bang"/>
              <w:spacing w:before="120" w:after="120"/>
              <w:rPr>
                <w:rFonts w:cs="Times New Roman"/>
              </w:rPr>
            </w:pPr>
            <w:r>
              <w:rPr>
                <w:rFonts w:cs="Times New Roman"/>
              </w:rPr>
              <w:t>check</w:t>
            </w:r>
            <w:r w:rsidR="00970FDB">
              <w:rPr>
                <w:rFonts w:cs="Times New Roman"/>
              </w:rPr>
              <w:t>erId</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970FDB" w:rsidP="005B571F">
            <w:pPr>
              <w:pStyle w:val="Bang"/>
              <w:spacing w:before="120" w:after="120"/>
              <w:rPr>
                <w:rFonts w:cs="Times New Roman"/>
              </w:rPr>
            </w:pPr>
            <w:r>
              <w:rPr>
                <w:rFonts w:cs="Times New Roman"/>
              </w:rPr>
              <w:t>String</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E9736B" w:rsidRDefault="00970FDB" w:rsidP="005B571F">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970FDB" w:rsidP="00461F4F">
            <w:pPr>
              <w:pStyle w:val="Bang"/>
              <w:spacing w:before="120" w:after="120"/>
              <w:rPr>
                <w:rFonts w:cs="Times New Roman"/>
              </w:rPr>
            </w:pPr>
            <w:r>
              <w:rPr>
                <w:rFonts w:cs="Times New Roman"/>
              </w:rPr>
              <w:t xml:space="preserve">ID </w:t>
            </w:r>
            <w:r w:rsidR="00461F4F">
              <w:rPr>
                <w:rFonts w:cs="Times New Roman"/>
              </w:rPr>
              <w:t>người kiểm tra</w:t>
            </w:r>
          </w:p>
        </w:tc>
      </w:tr>
      <w:tr w:rsidR="00461F4F" w:rsidRPr="00E9736B" w:rsidTr="005B571F">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461F4F" w:rsidRPr="00E9736B" w:rsidRDefault="00461F4F" w:rsidP="00461F4F">
            <w:pPr>
              <w:pStyle w:val="Bang"/>
              <w:spacing w:before="120" w:after="120"/>
              <w:rPr>
                <w:rFonts w:cs="Times New Roman"/>
              </w:rPr>
            </w:pPr>
            <w:r>
              <w:rPr>
                <w:rFonts w:cs="Times New Roman"/>
              </w:rPr>
              <w:t>createdAt</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461F4F" w:rsidRPr="00E9736B" w:rsidRDefault="00461F4F" w:rsidP="00461F4F">
            <w:pPr>
              <w:pStyle w:val="Bang"/>
              <w:spacing w:before="120" w:after="120"/>
              <w:rPr>
                <w:rFonts w:cs="Times New Roman"/>
              </w:rPr>
            </w:pPr>
            <w:r>
              <w:rPr>
                <w:rFonts w:cs="Times New Roman"/>
              </w:rPr>
              <w:t>Date</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461F4F" w:rsidRDefault="00461F4F" w:rsidP="00461F4F">
            <w:pPr>
              <w:pStyle w:val="Bang"/>
              <w:spacing w:before="120" w:after="120"/>
              <w:rPr>
                <w:rFonts w:cs="Times New Roman"/>
              </w:rPr>
            </w:pPr>
            <w:r w:rsidRPr="00E9736B">
              <w:rPr>
                <w:rFonts w:cs="Times New Roman"/>
              </w:rPr>
              <w:t>Not null</w:t>
            </w:r>
          </w:p>
          <w:p w:rsidR="00461F4F" w:rsidRPr="00E9736B" w:rsidRDefault="00461F4F" w:rsidP="00461F4F">
            <w:pPr>
              <w:pStyle w:val="Bang"/>
              <w:spacing w:before="120" w:after="120"/>
              <w:rPr>
                <w:rFonts w:cs="Times New Roman"/>
              </w:rPr>
            </w:pPr>
            <w:r>
              <w:rPr>
                <w:rFonts w:cs="Times New Roman"/>
              </w:rPr>
              <w:t>Default: Date.now()</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461F4F" w:rsidRPr="00E9736B" w:rsidRDefault="00461F4F" w:rsidP="00461F4F">
            <w:pPr>
              <w:pStyle w:val="Bang"/>
              <w:spacing w:before="120" w:after="120"/>
              <w:rPr>
                <w:rFonts w:cs="Times New Roman"/>
              </w:rPr>
            </w:pPr>
            <w:r>
              <w:rPr>
                <w:rFonts w:cs="Times New Roman"/>
              </w:rPr>
              <w:t>Thời điểm tạo</w:t>
            </w:r>
          </w:p>
        </w:tc>
      </w:tr>
      <w:tr w:rsidR="00970FDB" w:rsidRPr="00E9736B" w:rsidTr="005B571F">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Pr="00AF1B54" w:rsidRDefault="00461F4F" w:rsidP="005B571F">
            <w:pPr>
              <w:pStyle w:val="Bang"/>
              <w:spacing w:before="120" w:after="120"/>
              <w:rPr>
                <w:rFonts w:cs="Times New Roman"/>
              </w:rPr>
            </w:pPr>
            <w:r>
              <w:rPr>
                <w:rFonts w:cs="Times New Roman"/>
              </w:rPr>
              <w:t>form</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970FDB" w:rsidP="005B571F">
            <w:pPr>
              <w:pStyle w:val="Bang"/>
              <w:spacing w:before="120" w:after="120"/>
              <w:rPr>
                <w:rFonts w:cs="Times New Roman"/>
              </w:rPr>
            </w:pPr>
            <w:r>
              <w:rPr>
                <w:rFonts w:cs="Times New Roman"/>
              </w:rPr>
              <w:t>String</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970FDB" w:rsidP="005B571F">
            <w:pPr>
              <w:pStyle w:val="Bang"/>
              <w:spacing w:before="120" w:after="120"/>
              <w:rPr>
                <w:rFonts w:cs="Times New Roman"/>
              </w:rPr>
            </w:pP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70FDB" w:rsidRDefault="00970FDB" w:rsidP="005B571F">
            <w:pPr>
              <w:pStyle w:val="Bang"/>
              <w:spacing w:before="120" w:after="120"/>
              <w:rPr>
                <w:rFonts w:cs="Times New Roman"/>
              </w:rPr>
            </w:pPr>
          </w:p>
        </w:tc>
      </w:tr>
      <w:tr w:rsidR="00970FDB" w:rsidRPr="00E9736B" w:rsidTr="005B571F">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Pr="00E9736B" w:rsidRDefault="00970FDB" w:rsidP="005B571F">
            <w:pPr>
              <w:pStyle w:val="Bang"/>
              <w:spacing w:before="120" w:after="120"/>
              <w:rPr>
                <w:rFonts w:cs="Times New Roman"/>
              </w:rPr>
            </w:pPr>
            <w:r>
              <w:rPr>
                <w:rFonts w:cs="Times New Roman"/>
              </w:rPr>
              <w:t>updatedAt</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Pr="00E9736B" w:rsidRDefault="00970FDB" w:rsidP="005B571F">
            <w:pPr>
              <w:pStyle w:val="Bang"/>
              <w:spacing w:before="120" w:after="120"/>
              <w:rPr>
                <w:rFonts w:cs="Times New Roman"/>
              </w:rPr>
            </w:pPr>
            <w:r>
              <w:rPr>
                <w:rFonts w:cs="Times New Roman"/>
              </w:rPr>
              <w:t>Date</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Default="00970FDB" w:rsidP="005B571F">
            <w:pPr>
              <w:pStyle w:val="Bang"/>
              <w:spacing w:before="120" w:after="120"/>
              <w:rPr>
                <w:rFonts w:cs="Times New Roman"/>
              </w:rPr>
            </w:pPr>
            <w:r w:rsidRPr="00E9736B">
              <w:rPr>
                <w:rFonts w:cs="Times New Roman"/>
              </w:rPr>
              <w:t>Not null</w:t>
            </w:r>
          </w:p>
          <w:p w:rsidR="00970FDB" w:rsidRPr="00E9736B" w:rsidRDefault="00970FDB" w:rsidP="005B571F">
            <w:pPr>
              <w:pStyle w:val="Bang"/>
              <w:spacing w:before="120" w:after="120"/>
              <w:rPr>
                <w:rFonts w:cs="Times New Roman"/>
              </w:rPr>
            </w:pPr>
            <w:r>
              <w:rPr>
                <w:rFonts w:cs="Times New Roman"/>
              </w:rPr>
              <w:t>Default: Date.now()</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Pr="00E9736B" w:rsidRDefault="00970FDB" w:rsidP="005B571F">
            <w:pPr>
              <w:pStyle w:val="Bang"/>
              <w:spacing w:before="120" w:after="120"/>
              <w:rPr>
                <w:rFonts w:cs="Times New Roman"/>
              </w:rPr>
            </w:pPr>
            <w:r>
              <w:rPr>
                <w:rFonts w:cs="Times New Roman"/>
              </w:rPr>
              <w:t>Thời điểm cập nhật</w:t>
            </w:r>
          </w:p>
        </w:tc>
      </w:tr>
      <w:tr w:rsidR="00970FDB" w:rsidRPr="00E9736B" w:rsidTr="005B571F">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Default="00461F4F" w:rsidP="005B571F">
            <w:pPr>
              <w:pStyle w:val="Bang"/>
              <w:spacing w:before="120" w:after="120"/>
              <w:rPr>
                <w:rFonts w:cs="Times New Roman"/>
              </w:rPr>
            </w:pPr>
            <w:r>
              <w:rPr>
                <w:rFonts w:cs="Times New Roman"/>
              </w:rPr>
              <w:t>reason</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Default="00461F4F" w:rsidP="005B571F">
            <w:pPr>
              <w:pStyle w:val="Bang"/>
              <w:spacing w:before="120" w:after="120"/>
              <w:rPr>
                <w:rFonts w:cs="Times New Roman"/>
              </w:rPr>
            </w:pPr>
            <w:r>
              <w:rPr>
                <w:rFonts w:cs="Times New Roman"/>
              </w:rPr>
              <w:t>String</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Pr="00E9736B" w:rsidRDefault="00461F4F" w:rsidP="005B571F">
            <w:pPr>
              <w:pStyle w:val="Bang"/>
              <w:spacing w:before="120" w:after="120"/>
              <w:rPr>
                <w:rFonts w:cs="Times New Roman"/>
              </w:rPr>
            </w:pPr>
            <w:r>
              <w:rPr>
                <w:rFonts w:cs="Times New Roman"/>
              </w:rPr>
              <w:t>Allow</w:t>
            </w:r>
            <w:r w:rsidR="00970FDB">
              <w:rPr>
                <w:rFonts w:cs="Times New Roman"/>
              </w:rPr>
              <w:t xml:space="preserve">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Default="00461F4F" w:rsidP="005B571F">
            <w:pPr>
              <w:pStyle w:val="Bang"/>
              <w:spacing w:before="120" w:after="120"/>
              <w:rPr>
                <w:rFonts w:cs="Times New Roman"/>
              </w:rPr>
            </w:pPr>
            <w:r>
              <w:rPr>
                <w:rFonts w:cs="Times New Roman"/>
              </w:rPr>
              <w:t>Lý do từ chối</w:t>
            </w:r>
          </w:p>
        </w:tc>
      </w:tr>
      <w:tr w:rsidR="00970FDB" w:rsidRPr="00E9736B" w:rsidTr="005B571F">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Default="00461F4F" w:rsidP="005B571F">
            <w:pPr>
              <w:pStyle w:val="Bang"/>
              <w:spacing w:before="120" w:after="120"/>
              <w:rPr>
                <w:rFonts w:cs="Times New Roman"/>
              </w:rPr>
            </w:pPr>
            <w:r>
              <w:rPr>
                <w:rFonts w:cs="Times New Roman"/>
              </w:rPr>
              <w:t>send</w:t>
            </w:r>
            <w:r w:rsidR="00970FDB">
              <w:rPr>
                <w:rFonts w:cs="Times New Roman"/>
              </w:rPr>
              <w:t>erId</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Default="00970FDB" w:rsidP="005B571F">
            <w:pPr>
              <w:pStyle w:val="Bang"/>
              <w:spacing w:before="120" w:after="120"/>
              <w:rPr>
                <w:rFonts w:cs="Times New Roman"/>
              </w:rPr>
            </w:pPr>
            <w:r>
              <w:rPr>
                <w:rFonts w:cs="Times New Roman"/>
              </w:rPr>
              <w:t>String</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Default="00970FDB" w:rsidP="005B571F">
            <w:pPr>
              <w:pStyle w:val="Bang"/>
              <w:spacing w:before="120" w:after="120"/>
              <w:rPr>
                <w:rFonts w:cs="Times New Roman"/>
              </w:rPr>
            </w:pPr>
            <w:r>
              <w:rPr>
                <w:rFonts w:cs="Times New Roman"/>
              </w:rPr>
              <w:t>Not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70FDB" w:rsidRDefault="00970FDB" w:rsidP="00461F4F">
            <w:pPr>
              <w:pStyle w:val="Bang"/>
              <w:spacing w:before="120" w:after="120"/>
              <w:rPr>
                <w:rFonts w:cs="Times New Roman"/>
              </w:rPr>
            </w:pPr>
            <w:r>
              <w:rPr>
                <w:rFonts w:cs="Times New Roman"/>
              </w:rPr>
              <w:t xml:space="preserve">ID người </w:t>
            </w:r>
            <w:r w:rsidR="00461F4F">
              <w:rPr>
                <w:rFonts w:cs="Times New Roman"/>
              </w:rPr>
              <w:t>gửi</w:t>
            </w:r>
          </w:p>
        </w:tc>
      </w:tr>
      <w:tr w:rsidR="00461F4F" w:rsidRPr="00E9736B" w:rsidTr="005B571F">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461F4F" w:rsidRDefault="00461F4F" w:rsidP="005B571F">
            <w:pPr>
              <w:pStyle w:val="Bang"/>
              <w:spacing w:before="120" w:after="120"/>
              <w:rPr>
                <w:rFonts w:cs="Times New Roman"/>
              </w:rPr>
            </w:pPr>
            <w:r>
              <w:rPr>
                <w:rFonts w:cs="Times New Roman"/>
              </w:rPr>
              <w:t>status</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461F4F" w:rsidRDefault="00461F4F" w:rsidP="005B571F">
            <w:pPr>
              <w:pStyle w:val="Bang"/>
              <w:spacing w:before="120" w:after="120"/>
              <w:rPr>
                <w:rFonts w:cs="Times New Roman"/>
              </w:rPr>
            </w:pPr>
            <w:r>
              <w:rPr>
                <w:rFonts w:cs="Times New Roman"/>
              </w:rPr>
              <w:t>String</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461F4F" w:rsidRDefault="00461F4F" w:rsidP="00461F4F">
            <w:pPr>
              <w:pStyle w:val="Bang"/>
              <w:spacing w:before="120" w:after="120"/>
              <w:rPr>
                <w:rFonts w:cs="Times New Roman"/>
              </w:rPr>
            </w:pPr>
            <w:r>
              <w:rPr>
                <w:rFonts w:cs="Times New Roman"/>
              </w:rPr>
              <w:t>Not null</w:t>
            </w:r>
          </w:p>
          <w:p w:rsidR="00461F4F" w:rsidRDefault="00461F4F" w:rsidP="00461F4F">
            <w:pPr>
              <w:pStyle w:val="Bang"/>
              <w:spacing w:before="120" w:after="120"/>
              <w:rPr>
                <w:rFonts w:cs="Times New Roman"/>
              </w:rPr>
            </w:pPr>
            <w:r>
              <w:rPr>
                <w:rFonts w:cs="Times New Roman"/>
              </w:rPr>
              <w:t>Enum: [</w:t>
            </w:r>
          </w:p>
          <w:p w:rsidR="00461F4F" w:rsidRDefault="00461F4F" w:rsidP="00461F4F">
            <w:pPr>
              <w:pStyle w:val="Bang"/>
              <w:spacing w:before="120" w:after="120"/>
              <w:rPr>
                <w:rFonts w:cs="Times New Roman"/>
              </w:rPr>
            </w:pPr>
            <w:r>
              <w:rPr>
                <w:rFonts w:cs="Times New Roman"/>
              </w:rPr>
              <w:t>WAITING</w:t>
            </w:r>
          </w:p>
          <w:p w:rsidR="00461F4F" w:rsidRDefault="00461F4F" w:rsidP="00461F4F">
            <w:pPr>
              <w:pStyle w:val="Bang"/>
              <w:spacing w:before="120" w:after="120"/>
              <w:rPr>
                <w:rFonts w:cs="Times New Roman"/>
              </w:rPr>
            </w:pPr>
            <w:r>
              <w:rPr>
                <w:rFonts w:cs="Times New Roman"/>
              </w:rPr>
              <w:t>CHECKING</w:t>
            </w:r>
          </w:p>
          <w:p w:rsidR="00461F4F" w:rsidRDefault="00461F4F" w:rsidP="00461F4F">
            <w:pPr>
              <w:pStyle w:val="Bang"/>
              <w:spacing w:before="120" w:after="120"/>
              <w:rPr>
                <w:rFonts w:cs="Times New Roman"/>
              </w:rPr>
            </w:pPr>
            <w:r>
              <w:rPr>
                <w:rFonts w:cs="Times New Roman"/>
              </w:rPr>
              <w:lastRenderedPageBreak/>
              <w:t>ACCEPTED</w:t>
            </w:r>
          </w:p>
          <w:p w:rsidR="00461F4F" w:rsidRDefault="00461F4F" w:rsidP="00461F4F">
            <w:pPr>
              <w:pStyle w:val="Bang"/>
              <w:spacing w:before="120" w:after="120"/>
              <w:rPr>
                <w:rFonts w:cs="Times New Roman"/>
              </w:rPr>
            </w:pPr>
            <w:r>
              <w:rPr>
                <w:rFonts w:cs="Times New Roman"/>
              </w:rPr>
              <w:t>REJECTED</w:t>
            </w:r>
          </w:p>
          <w:p w:rsidR="00461F4F" w:rsidRDefault="00461F4F" w:rsidP="00461F4F">
            <w:pPr>
              <w:pStyle w:val="Bang"/>
              <w:spacing w:before="120" w:after="120"/>
              <w:rPr>
                <w:rFonts w:cs="Times New Roman"/>
              </w:rPr>
            </w:pPr>
            <w:r>
              <w:rPr>
                <w:rFonts w:cs="Times New Roman"/>
              </w:rPr>
              <w:t>]</w:t>
            </w:r>
          </w:p>
          <w:p w:rsidR="00461F4F" w:rsidRDefault="00461F4F" w:rsidP="00461F4F">
            <w:pPr>
              <w:pStyle w:val="Bang"/>
              <w:spacing w:before="120" w:after="120"/>
              <w:rPr>
                <w:rFonts w:cs="Times New Roman"/>
              </w:rPr>
            </w:pPr>
            <w:r>
              <w:rPr>
                <w:rFonts w:cs="Times New Roman"/>
              </w:rPr>
              <w:t>Default: CHECKING</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461F4F" w:rsidRDefault="00461F4F" w:rsidP="00461F4F">
            <w:pPr>
              <w:pStyle w:val="Bang"/>
              <w:spacing w:before="120" w:after="120"/>
              <w:rPr>
                <w:rFonts w:cs="Times New Roman"/>
              </w:rPr>
            </w:pPr>
            <w:r>
              <w:rPr>
                <w:rFonts w:cs="Times New Roman"/>
              </w:rPr>
              <w:lastRenderedPageBreak/>
              <w:t>Trạng thái của giao dịch</w:t>
            </w:r>
          </w:p>
        </w:tc>
      </w:tr>
      <w:tr w:rsidR="00461F4F" w:rsidRPr="00E9736B" w:rsidTr="005B571F">
        <w:trPr>
          <w:trHeight w:val="720"/>
        </w:trPr>
        <w:tc>
          <w:tcPr>
            <w:tcW w:w="261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461F4F" w:rsidRDefault="00461F4F" w:rsidP="005B571F">
            <w:pPr>
              <w:pStyle w:val="Bang"/>
              <w:spacing w:before="120" w:after="120"/>
              <w:rPr>
                <w:rFonts w:cs="Times New Roman"/>
              </w:rPr>
            </w:pPr>
            <w:r>
              <w:rPr>
                <w:rFonts w:cs="Times New Roman"/>
              </w:rPr>
              <w:t>verfificationCode</w:t>
            </w:r>
          </w:p>
        </w:tc>
        <w:tc>
          <w:tcPr>
            <w:tcW w:w="19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461F4F" w:rsidRDefault="00461F4F" w:rsidP="005B571F">
            <w:pPr>
              <w:pStyle w:val="Bang"/>
              <w:spacing w:before="120" w:after="120"/>
              <w:rPr>
                <w:rFonts w:cs="Times New Roman"/>
              </w:rPr>
            </w:pPr>
            <w:r>
              <w:rPr>
                <w:rFonts w:cs="Times New Roman"/>
              </w:rPr>
              <w:t>String</w:t>
            </w:r>
          </w:p>
        </w:tc>
        <w:tc>
          <w:tcPr>
            <w:tcW w:w="198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461F4F" w:rsidRDefault="00461F4F" w:rsidP="00461F4F">
            <w:pPr>
              <w:pStyle w:val="Bang"/>
              <w:spacing w:before="120" w:after="120"/>
              <w:rPr>
                <w:rFonts w:cs="Times New Roman"/>
              </w:rPr>
            </w:pPr>
            <w:r>
              <w:rPr>
                <w:rFonts w:cs="Times New Roman"/>
              </w:rPr>
              <w:t>Allow null</w:t>
            </w:r>
          </w:p>
        </w:tc>
        <w:tc>
          <w:tcPr>
            <w:tcW w:w="225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461F4F" w:rsidRDefault="00461F4F" w:rsidP="00461F4F">
            <w:pPr>
              <w:pStyle w:val="Bang"/>
              <w:spacing w:before="120" w:after="120"/>
              <w:rPr>
                <w:rFonts w:cs="Times New Roman"/>
              </w:rPr>
            </w:pPr>
            <w:r>
              <w:rPr>
                <w:rFonts w:cs="Times New Roman"/>
              </w:rPr>
              <w:t>Mã xác nhận rút tiền</w:t>
            </w:r>
          </w:p>
        </w:tc>
      </w:tr>
    </w:tbl>
    <w:p w:rsidR="00970FDB" w:rsidRDefault="00970FDB" w:rsidP="00C6346D">
      <w:pPr>
        <w:pStyle w:val="Captions"/>
        <w:spacing w:before="120" w:after="120" w:line="360" w:lineRule="auto"/>
        <w:rPr>
          <w:color w:val="000000"/>
        </w:rPr>
      </w:pPr>
      <w:bookmarkStart w:id="348" w:name="_Toc513686927"/>
      <w:r w:rsidRPr="00E9736B">
        <w:t xml:space="preserve">Bảng </w:t>
      </w:r>
      <w:fldSimple w:instr=" STYLEREF 1 \s ">
        <w:r w:rsidR="00244011">
          <w:rPr>
            <w:noProof/>
          </w:rPr>
          <w:t>4</w:t>
        </w:r>
      </w:fldSimple>
      <w:r w:rsidR="001D0C90">
        <w:t>.</w:t>
      </w:r>
      <w:fldSimple w:instr=" SEQ Bảng \* ARABIC \s 1 ">
        <w:r w:rsidR="00244011">
          <w:rPr>
            <w:noProof/>
          </w:rPr>
          <w:t>9</w:t>
        </w:r>
      </w:fldSimple>
      <w:r w:rsidRPr="00E9736B">
        <w:t>:</w:t>
      </w:r>
      <w:r w:rsidRPr="00E9736B">
        <w:rPr>
          <w:color w:val="000000"/>
        </w:rPr>
        <w:t xml:space="preserve"> </w:t>
      </w:r>
      <w:r>
        <w:rPr>
          <w:color w:val="000000"/>
        </w:rPr>
        <w:t xml:space="preserve">Collection </w:t>
      </w:r>
      <w:r w:rsidRPr="00E9736B">
        <w:rPr>
          <w:color w:val="000000"/>
        </w:rPr>
        <w:t>“</w:t>
      </w:r>
      <w:r w:rsidR="00C6346D">
        <w:rPr>
          <w:color w:val="000000"/>
        </w:rPr>
        <w:t>transaction_checking_requests</w:t>
      </w:r>
      <w:r w:rsidRPr="00E9736B">
        <w:rPr>
          <w:color w:val="000000"/>
        </w:rPr>
        <w:t>”</w:t>
      </w:r>
      <w:bookmarkEnd w:id="348"/>
    </w:p>
    <w:p w:rsidR="00590DFC" w:rsidRDefault="00367044" w:rsidP="007D4457">
      <w:pPr>
        <w:pStyle w:val="Style11"/>
      </w:pPr>
      <w:bookmarkStart w:id="349" w:name="_Toc499067738"/>
      <w:bookmarkStart w:id="350" w:name="_Toc499067861"/>
      <w:bookmarkStart w:id="351" w:name="_Toc499067987"/>
      <w:bookmarkStart w:id="352" w:name="_Toc499068115"/>
      <w:bookmarkStart w:id="353" w:name="_Toc499068244"/>
      <w:bookmarkStart w:id="354" w:name="_Toc499068665"/>
      <w:bookmarkStart w:id="355" w:name="_Toc499068790"/>
      <w:bookmarkStart w:id="356" w:name="_Toc499070471"/>
      <w:bookmarkStart w:id="357" w:name="_Toc499071264"/>
      <w:bookmarkStart w:id="358" w:name="_Toc499071526"/>
      <w:bookmarkStart w:id="359" w:name="_Toc499071643"/>
      <w:bookmarkStart w:id="360" w:name="_Toc499102047"/>
      <w:bookmarkStart w:id="361" w:name="_Toc499189272"/>
      <w:bookmarkStart w:id="362" w:name="_Toc499273393"/>
      <w:bookmarkStart w:id="363" w:name="_Toc502133503"/>
      <w:bookmarkStart w:id="364" w:name="_Toc502906686"/>
      <w:bookmarkStart w:id="365" w:name="_Toc502906781"/>
      <w:bookmarkStart w:id="366" w:name="_Toc512946180"/>
      <w:bookmarkStart w:id="367" w:name="_Toc512946280"/>
      <w:bookmarkStart w:id="368" w:name="_Toc512953060"/>
      <w:bookmarkStart w:id="369" w:name="_Toc512960929"/>
      <w:bookmarkStart w:id="370" w:name="_Toc512982807"/>
      <w:bookmarkStart w:id="371" w:name="_Toc513042553"/>
      <w:bookmarkStart w:id="372" w:name="_Toc513042662"/>
      <w:bookmarkStart w:id="373" w:name="_Toc513042772"/>
      <w:bookmarkStart w:id="374" w:name="_Toc513042882"/>
      <w:bookmarkStart w:id="375" w:name="_Toc513042992"/>
      <w:bookmarkStart w:id="376" w:name="_Toc513043101"/>
      <w:bookmarkStart w:id="377" w:name="_Toc513043210"/>
      <w:bookmarkStart w:id="378" w:name="_Toc513043336"/>
      <w:bookmarkStart w:id="379" w:name="_Toc513043450"/>
      <w:bookmarkStart w:id="380" w:name="_Toc513043564"/>
      <w:bookmarkStart w:id="381" w:name="_Toc513043678"/>
      <w:bookmarkStart w:id="382" w:name="_Toc513043786"/>
      <w:bookmarkStart w:id="383" w:name="_Toc513043894"/>
      <w:bookmarkStart w:id="384" w:name="_Toc513044106"/>
      <w:bookmarkStart w:id="385" w:name="_Toc513500924"/>
      <w:bookmarkStart w:id="386" w:name="_Toc513501112"/>
      <w:bookmarkStart w:id="387" w:name="_Toc513502315"/>
      <w:bookmarkStart w:id="388" w:name="_Toc513502404"/>
      <w:bookmarkStart w:id="389" w:name="_Toc513687287"/>
      <w:bookmarkEnd w:id="343"/>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t>Cài đặt mã nguồn và triển khai hệ thống</w:t>
      </w:r>
      <w:bookmarkEnd w:id="389"/>
    </w:p>
    <w:p w:rsidR="00367044" w:rsidRDefault="00B331ED" w:rsidP="00367044">
      <w:pPr>
        <w:pStyle w:val="onvn"/>
        <w:ind w:firstLine="0"/>
      </w:pPr>
      <w:r>
        <w:t>Hệ thống được triển khai theo thiết kế ở chương trước trong đó tập trung vào xây dựng n</w:t>
      </w:r>
      <w:r w:rsidR="00367044">
        <w:t>hững chức năng</w:t>
      </w:r>
      <w:r w:rsidR="002D6151">
        <w:t xml:space="preserve"> chính của hệ thống</w:t>
      </w:r>
      <w:r w:rsidR="00293FAD">
        <w:t>,</w:t>
      </w:r>
      <w:r w:rsidR="00367044">
        <w:t xml:space="preserve"> bao gồm:</w:t>
      </w:r>
    </w:p>
    <w:p w:rsidR="002D6151" w:rsidRDefault="002D6151" w:rsidP="00367044">
      <w:pPr>
        <w:pStyle w:val="ListParagraph"/>
      </w:pPr>
      <w:r>
        <w:t>Tìm kiếm câu hỏi bằng từ khóa</w:t>
      </w:r>
      <w:r w:rsidR="00B331ED">
        <w:t>.</w:t>
      </w:r>
    </w:p>
    <w:p w:rsidR="002D6151" w:rsidRDefault="002D6151" w:rsidP="00367044">
      <w:pPr>
        <w:pStyle w:val="ListParagraph"/>
      </w:pPr>
      <w:r>
        <w:t>Tìm kiếm chuyên gia bằng từ khóa.</w:t>
      </w:r>
    </w:p>
    <w:p w:rsidR="00367044" w:rsidRDefault="00367044" w:rsidP="00367044">
      <w:pPr>
        <w:pStyle w:val="ListParagraph"/>
      </w:pPr>
      <w:r>
        <w:t>Đăng kí và xác thực tài khoản qua Email</w:t>
      </w:r>
      <w:r w:rsidR="002D6151">
        <w:t>.</w:t>
      </w:r>
    </w:p>
    <w:p w:rsidR="00367044" w:rsidRDefault="00367044" w:rsidP="00367044">
      <w:pPr>
        <w:pStyle w:val="ListParagraph"/>
      </w:pPr>
      <w:r>
        <w:t>Đăng nhập</w:t>
      </w:r>
      <w:r w:rsidR="002D6151">
        <w:t>.</w:t>
      </w:r>
    </w:p>
    <w:p w:rsidR="00367044" w:rsidRDefault="00367044" w:rsidP="00367044">
      <w:pPr>
        <w:pStyle w:val="ListParagraph"/>
      </w:pPr>
      <w:r>
        <w:t>Tạo câu hỏi miễn phí, trả lờ</w:t>
      </w:r>
      <w:r w:rsidR="00D13B70">
        <w:t xml:space="preserve">i, </w:t>
      </w:r>
      <w:r>
        <w:t>bình luận</w:t>
      </w:r>
      <w:r w:rsidR="00D13B70">
        <w:t xml:space="preserve"> và đánh giá</w:t>
      </w:r>
      <w:r>
        <w:t xml:space="preserve"> trong chi tiết câu hỏi.</w:t>
      </w:r>
    </w:p>
    <w:p w:rsidR="00367044" w:rsidRDefault="00367044" w:rsidP="00367044">
      <w:pPr>
        <w:pStyle w:val="ListParagraph"/>
      </w:pPr>
      <w:r>
        <w:t>Tạo câu hỏi trong mục hỏi đáp nhanh và trả lời câu hỏi.</w:t>
      </w:r>
    </w:p>
    <w:p w:rsidR="00367044" w:rsidRDefault="00367044" w:rsidP="00367044">
      <w:pPr>
        <w:pStyle w:val="ListParagraph"/>
      </w:pPr>
      <w:r>
        <w:t>Hỏi đáp trực tiếp tính phí với chuyên gia qua Mathover Messenger.</w:t>
      </w:r>
    </w:p>
    <w:p w:rsidR="00367044" w:rsidRDefault="002D6151" w:rsidP="00367044">
      <w:pPr>
        <w:pStyle w:val="ListParagraph"/>
      </w:pPr>
      <w:r>
        <w:t>Nạp tiền vào tài khoản.</w:t>
      </w:r>
    </w:p>
    <w:p w:rsidR="002D6151" w:rsidRDefault="002D6151" w:rsidP="00367044">
      <w:pPr>
        <w:pStyle w:val="ListParagraph"/>
      </w:pPr>
      <w:r>
        <w:t>Rút tiền khỏi tài khoản.</w:t>
      </w:r>
    </w:p>
    <w:p w:rsidR="002D6151" w:rsidRDefault="002D6151" w:rsidP="00367044">
      <w:pPr>
        <w:pStyle w:val="ListParagraph"/>
      </w:pPr>
      <w:r>
        <w:t>Đăng kí và làm bài test để trở thành chuyên gia toán phổ thông</w:t>
      </w:r>
    </w:p>
    <w:p w:rsidR="002D6151" w:rsidRDefault="002D6151" w:rsidP="00367044">
      <w:pPr>
        <w:pStyle w:val="ListParagraph"/>
      </w:pPr>
      <w:r>
        <w:t>Xét duyệt nội dung câu hỏi khi phát hiện câu hỏi chứa từ khóa không hợp lệ.</w:t>
      </w:r>
    </w:p>
    <w:p w:rsidR="00293FAD" w:rsidRDefault="007D4457" w:rsidP="00293FAD">
      <w:pPr>
        <w:pStyle w:val="onvn"/>
      </w:pPr>
      <w:r>
        <w:lastRenderedPageBreak/>
        <w:t>Để hoàn thiện các chức năng trên, em đã</w:t>
      </w:r>
      <w:r w:rsidR="00293FAD" w:rsidRPr="00293FAD">
        <w:t xml:space="preserve"> </w:t>
      </w:r>
      <w:r>
        <w:t>mã hóa(code)</w:t>
      </w:r>
      <w:r w:rsidR="00293FAD" w:rsidRPr="00293FAD">
        <w:t xml:space="preserve"> hoàn toàn dựa trên ngôn ngữ Javascript trong môi trường Nodejs</w:t>
      </w:r>
      <w:r>
        <w:t>. C</w:t>
      </w:r>
      <w:r w:rsidR="00293FAD">
        <w:t>ác cài đặt chi tiết như sau:</w:t>
      </w:r>
    </w:p>
    <w:p w:rsidR="00293FAD" w:rsidRDefault="00293FAD" w:rsidP="00293FAD">
      <w:pPr>
        <w:pStyle w:val="ListParagraph"/>
      </w:pPr>
      <w:r>
        <w:t>Sử dụng Elastic Cloud cho máy tìm kiếm Elasticsearch.</w:t>
      </w:r>
    </w:p>
    <w:p w:rsidR="00293FAD" w:rsidRDefault="00293FAD" w:rsidP="00293FAD">
      <w:pPr>
        <w:pStyle w:val="ListParagraph"/>
      </w:pPr>
      <w:r>
        <w:t>Sử dụng Mlab cho cơ sở dữ liệu MongoDB.</w:t>
      </w:r>
    </w:p>
    <w:p w:rsidR="007D4457" w:rsidRDefault="00293FAD" w:rsidP="00293FAD">
      <w:pPr>
        <w:pStyle w:val="ListParagraph"/>
      </w:pPr>
      <w:r>
        <w:t xml:space="preserve">Sử dụng 2 instance AWS EC2 cho </w:t>
      </w:r>
      <w:r w:rsidR="007D4457">
        <w:t>việc chạy các ứng dụng Backend, bao gồm:</w:t>
      </w:r>
    </w:p>
    <w:p w:rsidR="007D4457" w:rsidRDefault="007D4457" w:rsidP="007D4457">
      <w:pPr>
        <w:pStyle w:val="ListParagraph"/>
        <w:numPr>
          <w:ilvl w:val="1"/>
          <w:numId w:val="34"/>
        </w:numPr>
      </w:pPr>
      <w:r>
        <w:t>Auth-server(auth.mathover.com): ứng dụng xác thực.</w:t>
      </w:r>
    </w:p>
    <w:p w:rsidR="007D4457" w:rsidRDefault="007D4457" w:rsidP="007D4457">
      <w:pPr>
        <w:pStyle w:val="ListParagraph"/>
        <w:numPr>
          <w:ilvl w:val="1"/>
          <w:numId w:val="34"/>
        </w:numPr>
      </w:pPr>
      <w:r>
        <w:t>Graph-server(graph.mathover.com): ứng dụng truy cập dữ liệu dựa trên Apollo GraphQL.</w:t>
      </w:r>
    </w:p>
    <w:p w:rsidR="00293FAD" w:rsidRDefault="007D4457" w:rsidP="007D4457">
      <w:pPr>
        <w:pStyle w:val="ListParagraph"/>
        <w:numPr>
          <w:ilvl w:val="1"/>
          <w:numId w:val="34"/>
        </w:numPr>
      </w:pPr>
      <w:r>
        <w:t>Live-server(live.mathover.com): ứng dụng kiểm tra tình trạng online của người dùng.</w:t>
      </w:r>
    </w:p>
    <w:p w:rsidR="007D4457" w:rsidRDefault="007D4457" w:rsidP="007D4457">
      <w:pPr>
        <w:pStyle w:val="ListParagraph"/>
        <w:numPr>
          <w:ilvl w:val="1"/>
          <w:numId w:val="34"/>
        </w:numPr>
      </w:pPr>
      <w:r>
        <w:t>RTC-server(rtc.mathover.com): ứng dụng quản lý kết nối RTC.</w:t>
      </w:r>
    </w:p>
    <w:p w:rsidR="007D4457" w:rsidRDefault="007D4457" w:rsidP="007D4457">
      <w:pPr>
        <w:pStyle w:val="ListParagraph"/>
        <w:numPr>
          <w:ilvl w:val="1"/>
          <w:numId w:val="34"/>
        </w:numPr>
      </w:pPr>
      <w:r>
        <w:t>Content-server(cnt.mathover.com): ứng dụng quản lý upload file.</w:t>
      </w:r>
    </w:p>
    <w:p w:rsidR="007D4457" w:rsidRDefault="007D4457" w:rsidP="007D4457">
      <w:pPr>
        <w:pStyle w:val="ListParagraph"/>
        <w:numPr>
          <w:ilvl w:val="1"/>
          <w:numId w:val="34"/>
        </w:numPr>
      </w:pPr>
      <w:r>
        <w:t>Static-server(static.mathover.com): ứng dụng quản lý các file tĩnh</w:t>
      </w:r>
    </w:p>
    <w:p w:rsidR="007D4457" w:rsidRPr="00293FAD" w:rsidRDefault="007D4457" w:rsidP="00293FAD">
      <w:pPr>
        <w:pStyle w:val="ListParagraph"/>
      </w:pPr>
      <w:r>
        <w:t>Sử dụng Google Firebase Hosting cho việc chạy website mathover.com.</w:t>
      </w:r>
    </w:p>
    <w:p w:rsidR="00590DFC" w:rsidRDefault="00590DFC" w:rsidP="007D4457">
      <w:pPr>
        <w:pStyle w:val="Style11"/>
      </w:pPr>
      <w:bookmarkStart w:id="390" w:name="_Toc513687288"/>
      <w:r w:rsidRPr="00E9736B">
        <w:t>Giới thiệu giao diện Website</w:t>
      </w:r>
      <w:r w:rsidR="002D6151">
        <w:t xml:space="preserve"> qua các luồng xử lý chính</w:t>
      </w:r>
      <w:bookmarkEnd w:id="390"/>
    </w:p>
    <w:p w:rsidR="002D6151" w:rsidRDefault="002D6151" w:rsidP="002D6151">
      <w:pPr>
        <w:pStyle w:val="Heading3"/>
      </w:pPr>
      <w:bookmarkStart w:id="391" w:name="_Toc513687289"/>
      <w:r>
        <w:t>Tìm kiếm câu hỏi và chuyên gia bằng từ khóa</w:t>
      </w:r>
      <w:bookmarkEnd w:id="391"/>
    </w:p>
    <w:p w:rsidR="00B331ED" w:rsidRDefault="00B331ED" w:rsidP="00B331ED">
      <w:r>
        <w:t>Trong giao diện này, người dùng có thể gõ từ khóa trong ô tìm kiếm để tìm kiếm kết quả cho câu hỏ</w:t>
      </w:r>
      <w:r w:rsidR="00432D00">
        <w:t>i. T</w:t>
      </w:r>
      <w:r>
        <w:t>rường hợp mặc định hệ thống sẽ tìm kiếm tất cả các câu hỏi có chứa từ khóa được người dùng nhậ</w:t>
      </w:r>
      <w:r w:rsidR="00432D00">
        <w:t>p vào. N</w:t>
      </w:r>
      <w:r>
        <w:t xml:space="preserve">ếu người dùng click chọn các nhãn thì hệ thống sẽ tìm kiếm tất cả các câu hỏi chứa từ khóa và có nhãn là một trong các nhãn mà người dùng đã click chọn. </w:t>
      </w:r>
    </w:p>
    <w:p w:rsidR="004F1347" w:rsidRDefault="004F1347" w:rsidP="004F1347">
      <w:pPr>
        <w:keepNext/>
        <w:ind w:firstLine="0"/>
      </w:pPr>
      <w:r>
        <w:rPr>
          <w:noProof/>
        </w:rPr>
        <w:lastRenderedPageBreak/>
        <mc:AlternateContent>
          <mc:Choice Requires="wpc">
            <w:drawing>
              <wp:inline distT="0" distB="0" distL="0" distR="0">
                <wp:extent cx="5486400" cy="447675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Picture 2"/>
                          <pic:cNvPicPr>
                            <a:picLocks noChangeAspect="1"/>
                          </pic:cNvPicPr>
                        </pic:nvPicPr>
                        <pic:blipFill>
                          <a:blip r:embed="rId117"/>
                          <a:stretch>
                            <a:fillRect/>
                          </a:stretch>
                        </pic:blipFill>
                        <pic:spPr>
                          <a:xfrm>
                            <a:off x="0" y="0"/>
                            <a:ext cx="5486400" cy="4440130"/>
                          </a:xfrm>
                          <a:prstGeom prst="rect">
                            <a:avLst/>
                          </a:prstGeom>
                        </pic:spPr>
                      </pic:pic>
                    </wpc:wpc>
                  </a:graphicData>
                </a:graphic>
              </wp:inline>
            </w:drawing>
          </mc:Choice>
          <mc:Fallback>
            <w:pict>
              <v:group w14:anchorId="17C8F7BC" id="Canvas 1" o:spid="_x0000_s1026" editas="canvas" style="width:6in;height:352.5pt;mso-position-horizontal-relative:char;mso-position-vertical-relative:line" coordsize="54864,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">
                <v:shape id="_x0000_s1027" type="#_x0000_t75" style="position:absolute;width:54864;height:44767;visibility:visible;mso-wrap-style:square">
                  <v:fill o:detectmouseclick="t"/>
                  <v:path o:connecttype="none"/>
                </v:shape>
                <v:shape id="Picture 2" o:spid="_x0000_s1028" type="#_x0000_t75" style="position:absolute;width:54864;height:4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">
                  <v:imagedata r:id="rId133" o:title=""/>
                  <v:path arrowok="t"/>
                </v:shape>
                <w10:anchorlock/>
              </v:group>
            </w:pict>
          </mc:Fallback>
        </mc:AlternateContent>
      </w:r>
    </w:p>
    <w:p w:rsidR="004F1347" w:rsidRDefault="004F1347" w:rsidP="004F1347">
      <w:pPr>
        <w:pStyle w:val="Captions"/>
      </w:pPr>
      <w:bookmarkStart w:id="392" w:name="_Toc513686645"/>
      <w:r>
        <w:t xml:space="preserve">Hình </w:t>
      </w:r>
      <w:fldSimple w:instr=" STYLEREF 1 \s ">
        <w:r w:rsidR="00244011">
          <w:rPr>
            <w:noProof/>
          </w:rPr>
          <w:t>4</w:t>
        </w:r>
      </w:fldSimple>
      <w:r w:rsidR="000F4B69">
        <w:t>.</w:t>
      </w:r>
      <w:fldSimple w:instr=" SEQ Hình \* ARABIC \s 1 ">
        <w:r w:rsidR="00244011">
          <w:rPr>
            <w:noProof/>
          </w:rPr>
          <w:t>3</w:t>
        </w:r>
      </w:fldSimple>
      <w:r>
        <w:t>: Giao diện Tìm kiếm câu hỏi sử dụng từ khóa và nhãn</w:t>
      </w:r>
      <w:bookmarkEnd w:id="392"/>
    </w:p>
    <w:p w:rsidR="00B331ED" w:rsidRDefault="00B331ED" w:rsidP="00B331ED">
      <w:r>
        <w:t>Nếu người dùng không thay đổi nội dung trong ô tìm kiếm thì khi click chuyển sang tab Chuyên gia</w:t>
      </w:r>
      <w:r w:rsidR="00D13B70">
        <w:t>, hệ thống sẽ tự động gợi ý tất cả các chuyên gia có liên quan đến cấp học của từ khóa mà người dùng nhập vào.</w:t>
      </w:r>
    </w:p>
    <w:p w:rsidR="00B60F8C" w:rsidRDefault="00B016A4" w:rsidP="00B60F8C">
      <w:pPr>
        <w:keepNext/>
        <w:ind w:firstLine="0"/>
      </w:pPr>
      <w:r>
        <w:rPr>
          <w:noProof/>
        </w:rPr>
        <mc:AlternateContent>
          <mc:Choice Requires="wpc">
            <w:drawing>
              <wp:inline distT="0" distB="0" distL="0" distR="0">
                <wp:extent cx="5486400" cy="2295525"/>
                <wp:effectExtent l="0" t="0" r="0" b="9525"/>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Picture 18"/>
                          <pic:cNvPicPr>
                            <a:picLocks noChangeAspect="1"/>
                          </pic:cNvPicPr>
                        </pic:nvPicPr>
                        <pic:blipFill>
                          <a:blip r:embed="rId134"/>
                          <a:stretch>
                            <a:fillRect/>
                          </a:stretch>
                        </pic:blipFill>
                        <pic:spPr>
                          <a:xfrm>
                            <a:off x="68239" y="0"/>
                            <a:ext cx="5365862" cy="2295525"/>
                          </a:xfrm>
                          <a:prstGeom prst="rect">
                            <a:avLst/>
                          </a:prstGeom>
                        </pic:spPr>
                      </pic:pic>
                    </wpc:wpc>
                  </a:graphicData>
                </a:graphic>
              </wp:inline>
            </w:drawing>
          </mc:Choice>
          <mc:Fallback>
            <w:pict>
              <v:group w14:anchorId="46BBE2D8" id="Canvas 90" o:spid="_x0000_s1026" editas="canvas" style="width:6in;height:180.75pt;mso-position-horizontal-relative:char;mso-position-vertical-relative:line" coordsize="54864,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2955;visibility:visible;mso-wrap-style:square">
                  <v:fill o:detectmouseclick="t"/>
                  <v:path o:connecttype="none"/>
                </v:shape>
                <v:shape id="Picture 18" o:spid="_x0000_s1028" type="#_x0000_t75" style="position:absolute;left:682;width:53659;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">
                  <v:imagedata r:id="rId135" o:title=""/>
                  <v:path arrowok="t"/>
                </v:shape>
                <w10:anchorlock/>
              </v:group>
            </w:pict>
          </mc:Fallback>
        </mc:AlternateContent>
      </w:r>
    </w:p>
    <w:p w:rsidR="00D13B70" w:rsidRPr="00B331ED" w:rsidRDefault="00B60F8C" w:rsidP="00B60F8C">
      <w:pPr>
        <w:pStyle w:val="Captions"/>
      </w:pPr>
      <w:bookmarkStart w:id="393" w:name="_Toc513686646"/>
      <w:r>
        <w:t xml:space="preserve">Hình </w:t>
      </w:r>
      <w:fldSimple w:instr=" STYLEREF 1 \s ">
        <w:r w:rsidR="00244011">
          <w:rPr>
            <w:noProof/>
          </w:rPr>
          <w:t>4</w:t>
        </w:r>
      </w:fldSimple>
      <w:r w:rsidR="000F4B69">
        <w:t>.</w:t>
      </w:r>
      <w:fldSimple w:instr=" SEQ Hình \* ARABIC \s 1 ">
        <w:r w:rsidR="00244011">
          <w:rPr>
            <w:noProof/>
          </w:rPr>
          <w:t>4</w:t>
        </w:r>
      </w:fldSimple>
      <w:r>
        <w:t>: Giao diện tìm kiếm chuyên gia theo nhãn thông minh</w:t>
      </w:r>
      <w:bookmarkEnd w:id="393"/>
    </w:p>
    <w:p w:rsidR="002D6151" w:rsidRDefault="002D6151" w:rsidP="002D6151">
      <w:pPr>
        <w:pStyle w:val="Heading3"/>
      </w:pPr>
      <w:bookmarkStart w:id="394" w:name="_Toc513687290"/>
      <w:r>
        <w:lastRenderedPageBreak/>
        <w:t>Đăng kí và xác thực tài khoản, đăng nhập</w:t>
      </w:r>
      <w:bookmarkEnd w:id="394"/>
    </w:p>
    <w:p w:rsidR="00D13B70" w:rsidRDefault="00D13B70" w:rsidP="00D13B70">
      <w:r>
        <w:t>Trong giao diện này, người dùng tiềm năng có thể tạo tài khoản sử dụng email.</w:t>
      </w:r>
    </w:p>
    <w:p w:rsidR="00B60F8C" w:rsidRDefault="00634AB3" w:rsidP="00B60F8C">
      <w:pPr>
        <w:keepNext/>
        <w:ind w:firstLine="0"/>
      </w:pPr>
      <w:r>
        <w:rPr>
          <w:noProof/>
        </w:rPr>
        <mc:AlternateContent>
          <mc:Choice Requires="wpc">
            <w:drawing>
              <wp:inline distT="0" distB="0" distL="0" distR="0">
                <wp:extent cx="5486400" cy="3018319"/>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Picture 8"/>
                          <pic:cNvPicPr>
                            <a:picLocks noChangeAspect="1"/>
                          </pic:cNvPicPr>
                        </pic:nvPicPr>
                        <pic:blipFill>
                          <a:blip r:embed="rId136"/>
                          <a:stretch>
                            <a:fillRect/>
                          </a:stretch>
                        </pic:blipFill>
                        <pic:spPr>
                          <a:xfrm>
                            <a:off x="0" y="9526"/>
                            <a:ext cx="2032665" cy="2982524"/>
                          </a:xfrm>
                          <a:prstGeom prst="rect">
                            <a:avLst/>
                          </a:prstGeom>
                        </pic:spPr>
                      </pic:pic>
                      <pic:pic xmlns:pic="http://schemas.openxmlformats.org/drawingml/2006/picture">
                        <pic:nvPicPr>
                          <pic:cNvPr id="144" name="Picture 144"/>
                          <pic:cNvPicPr/>
                        </pic:nvPicPr>
                        <pic:blipFill>
                          <a:blip r:embed="rId137"/>
                          <a:stretch>
                            <a:fillRect/>
                          </a:stretch>
                        </pic:blipFill>
                        <pic:spPr>
                          <a:xfrm>
                            <a:off x="2837475" y="10"/>
                            <a:ext cx="2286975" cy="1390640"/>
                          </a:xfrm>
                          <a:prstGeom prst="rect">
                            <a:avLst/>
                          </a:prstGeom>
                        </pic:spPr>
                      </pic:pic>
                      <pic:pic xmlns:pic="http://schemas.openxmlformats.org/drawingml/2006/picture">
                        <pic:nvPicPr>
                          <pic:cNvPr id="145" name="Picture 145"/>
                          <pic:cNvPicPr/>
                        </pic:nvPicPr>
                        <pic:blipFill>
                          <a:blip r:embed="rId138"/>
                          <a:stretch>
                            <a:fillRect/>
                          </a:stretch>
                        </pic:blipFill>
                        <pic:spPr>
                          <a:xfrm>
                            <a:off x="2895600" y="1104900"/>
                            <a:ext cx="2219205" cy="1903566"/>
                          </a:xfrm>
                          <a:prstGeom prst="rect">
                            <a:avLst/>
                          </a:prstGeom>
                        </pic:spPr>
                      </pic:pic>
                    </wpc:wpc>
                  </a:graphicData>
                </a:graphic>
              </wp:inline>
            </w:drawing>
          </mc:Choice>
          <mc:Fallback>
            <w:pict>
              <v:group w14:anchorId="3418F7DE" id="Canvas 5" o:spid="_x0000_s1026" editas="canvas" style="width:6in;height:237.65pt;mso-position-horizontal-relative:char;mso-position-vertical-relative:line" coordsize="54864,30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">
                <v:shape id="_x0000_s1027" type="#_x0000_t75" style="position:absolute;width:54864;height:30181;visibility:visible;mso-wrap-style:square">
                  <v:fill o:detectmouseclick="t"/>
                  <v:path o:connecttype="none"/>
                </v:shape>
                <v:shape id="Picture 8" o:spid="_x0000_s1028" type="#_x0000_t75" style="position:absolute;top:95;width:20326;height:2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">
                  <v:imagedata r:id="rId139" o:title=""/>
                  <v:path arrowok="t"/>
                </v:shape>
                <v:shape id="Picture 144" o:spid="_x0000_s1029" type="#_x0000_t75" style="position:absolute;left:28374;width:22870;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">
                  <v:imagedata r:id="rId140" o:title=""/>
                </v:shape>
                <v:shape id="Picture 145" o:spid="_x0000_s1030" type="#_x0000_t75" style="position:absolute;left:28956;top:11049;width:22192;height:19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">
                  <v:imagedata r:id="rId141" o:title=""/>
                </v:shape>
                <w10:anchorlock/>
              </v:group>
            </w:pict>
          </mc:Fallback>
        </mc:AlternateContent>
      </w:r>
    </w:p>
    <w:p w:rsidR="00D13B70" w:rsidRDefault="00B60F8C" w:rsidP="00B60F8C">
      <w:pPr>
        <w:pStyle w:val="Captions"/>
      </w:pPr>
      <w:bookmarkStart w:id="395" w:name="_Toc513686647"/>
      <w:r>
        <w:t xml:space="preserve">Hình </w:t>
      </w:r>
      <w:fldSimple w:instr=" STYLEREF 1 \s ">
        <w:r w:rsidR="00244011">
          <w:rPr>
            <w:noProof/>
          </w:rPr>
          <w:t>4</w:t>
        </w:r>
      </w:fldSimple>
      <w:r w:rsidR="000F4B69">
        <w:t>.</w:t>
      </w:r>
      <w:fldSimple w:instr=" SEQ Hình \* ARABIC \s 1 ">
        <w:r w:rsidR="00244011">
          <w:rPr>
            <w:noProof/>
          </w:rPr>
          <w:t>5</w:t>
        </w:r>
      </w:fldSimple>
      <w:r>
        <w:t>: Giao diện đăng kí tài khoản</w:t>
      </w:r>
      <w:r w:rsidR="003471D1">
        <w:t xml:space="preserve"> và xác thực</w:t>
      </w:r>
      <w:r>
        <w:t xml:space="preserve"> sử dụng email</w:t>
      </w:r>
      <w:bookmarkEnd w:id="395"/>
    </w:p>
    <w:p w:rsidR="00D13B70" w:rsidRDefault="00D13B70" w:rsidP="00D13B70">
      <w:r>
        <w:t>Để đảm bảo email này tồn tại, sau khi đăng kí tài khoản thành công, hệ thống yêu cầu người dùng phải xác nhận email bằng cách copy mã xác thực mà hệ thống đã gửi vào email người dùng đã đăng kí trước đó. Hoàn thành bước này, tài khoản được coi là hợp lệ ở trong hệ thống.</w:t>
      </w:r>
    </w:p>
    <w:p w:rsidR="002D6151" w:rsidRDefault="00B331ED" w:rsidP="002D6151">
      <w:pPr>
        <w:pStyle w:val="Heading3"/>
      </w:pPr>
      <w:bookmarkStart w:id="396" w:name="_Toc513687291"/>
      <w:r>
        <w:t>Tạo câu hỏi miễn phí, trả lời và bình luận trong chi tiết câu hỏi</w:t>
      </w:r>
      <w:bookmarkEnd w:id="396"/>
    </w:p>
    <w:p w:rsidR="00D13B70" w:rsidRDefault="00D13B70" w:rsidP="00D13B70">
      <w:r>
        <w:t>Người dùng sau khi tạo tài khoản sẽ được cấp 100 điểm uy tín. Điểm uy tín sẽ được tích lũy thông qua việc người dùng đóng góp câu hỏi, câu trả lời trong mục hỏi đáp miễn phí phí. Ở giao diện này, người dùng có thể đưa ra thắc mắc của mình thông qua việc đặt câu hỏi. Thể hiện trình độ của mình bằng cách trả lời câu hỏi. Đưa ra đánh giá của mình thông qua việc upVote, downVote, tặng sao,</w:t>
      </w:r>
      <w:r w:rsidR="00E02A44">
        <w:t xml:space="preserve"> chia sẻ câu hỏi.</w:t>
      </w:r>
    </w:p>
    <w:p w:rsidR="00B60F8C" w:rsidRDefault="00634AB3" w:rsidP="00B60F8C">
      <w:pPr>
        <w:keepNext/>
        <w:ind w:firstLine="0"/>
      </w:pPr>
      <w:r>
        <w:rPr>
          <w:noProof/>
        </w:rPr>
        <w:lastRenderedPageBreak/>
        <mc:AlternateContent>
          <mc:Choice Requires="wpc">
            <w:drawing>
              <wp:inline distT="0" distB="0" distL="0" distR="0">
                <wp:extent cx="5486400" cy="4142630"/>
                <wp:effectExtent l="0" t="0" r="0" b="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Picture 30"/>
                          <pic:cNvPicPr>
                            <a:picLocks noChangeAspect="1"/>
                          </pic:cNvPicPr>
                        </pic:nvPicPr>
                        <pic:blipFill>
                          <a:blip r:embed="rId142"/>
                          <a:stretch>
                            <a:fillRect/>
                          </a:stretch>
                        </pic:blipFill>
                        <pic:spPr>
                          <a:xfrm>
                            <a:off x="477076" y="23847"/>
                            <a:ext cx="4572356" cy="4110307"/>
                          </a:xfrm>
                          <a:prstGeom prst="rect">
                            <a:avLst/>
                          </a:prstGeom>
                        </pic:spPr>
                      </pic:pic>
                    </wpc:wpc>
                  </a:graphicData>
                </a:graphic>
              </wp:inline>
            </w:drawing>
          </mc:Choice>
          <mc:Fallback>
            <w:pict>
              <v:group w14:anchorId="2889B4EB" id="Canvas 29" o:spid="_x0000_s1026" editas="canvas" style="width:6in;height:326.2pt;mso-position-horizontal-relative:char;mso-position-vertical-relative:line" coordsize="54864,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">
                <v:shape id="_x0000_s1027" type="#_x0000_t75" style="position:absolute;width:54864;height:41421;visibility:visible;mso-wrap-style:square">
                  <v:fill o:detectmouseclick="t"/>
                  <v:path o:connecttype="none"/>
                </v:shape>
                <v:shape id="Picture 30" o:spid="_x0000_s1028" type="#_x0000_t75" style="position:absolute;left:4770;top:238;width:45724;height:41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">
                  <v:imagedata r:id="rId147" o:title=""/>
                  <v:path arrowok="t"/>
                </v:shape>
                <w10:anchorlock/>
              </v:group>
            </w:pict>
          </mc:Fallback>
        </mc:AlternateContent>
      </w:r>
    </w:p>
    <w:p w:rsidR="00634AB3" w:rsidRPr="00D13B70" w:rsidRDefault="00B60F8C" w:rsidP="00B60F8C">
      <w:pPr>
        <w:pStyle w:val="Captions"/>
      </w:pPr>
      <w:bookmarkStart w:id="397" w:name="_Toc513686648"/>
      <w:r>
        <w:t xml:space="preserve">Hình </w:t>
      </w:r>
      <w:fldSimple w:instr=" STYLEREF 1 \s ">
        <w:r w:rsidR="00244011">
          <w:rPr>
            <w:noProof/>
          </w:rPr>
          <w:t>4</w:t>
        </w:r>
      </w:fldSimple>
      <w:r w:rsidR="000F4B69">
        <w:t>.</w:t>
      </w:r>
      <w:fldSimple w:instr=" SEQ Hình \* ARABIC \s 1 ">
        <w:r w:rsidR="00244011">
          <w:rPr>
            <w:noProof/>
          </w:rPr>
          <w:t>6</w:t>
        </w:r>
      </w:fldSimple>
      <w:r>
        <w:t>: Chi tiết nội dung một câu hỏi miễn phí</w:t>
      </w:r>
      <w:bookmarkEnd w:id="397"/>
    </w:p>
    <w:p w:rsidR="00B331ED" w:rsidRDefault="00B331ED" w:rsidP="00B331ED">
      <w:pPr>
        <w:pStyle w:val="Heading3"/>
      </w:pPr>
      <w:bookmarkStart w:id="398" w:name="_Toc513687292"/>
      <w:r>
        <w:t>Tạo và trả lời câu hỏi trong mục hỏi đáp nhanh</w:t>
      </w:r>
      <w:bookmarkEnd w:id="398"/>
    </w:p>
    <w:p w:rsidR="00E02A44" w:rsidRDefault="00E02A44" w:rsidP="00B60F8C">
      <w:r>
        <w:t>Để người dùng không bị nhầm lẫn khi sử dụng quá nhiều giao diện khác nhau để đặt câu hỏi. Hệ thống tự động tích hợp việc đặt câu hỏi miễn phí và đặt câu hỏi nhanh có thu phí qua một giao diện duy nhất.</w:t>
      </w:r>
      <w:r w:rsidR="00B60F8C">
        <w:t xml:space="preserve"> Trong trường hợp người dùng không lựa chọn “</w:t>
      </w:r>
      <w:r w:rsidR="00B60F8C" w:rsidRPr="003F20DC">
        <w:rPr>
          <w:i/>
        </w:rPr>
        <w:t>Tôi đồng ý thưởng 15.000 VNĐ cho ai trả lời được câu hỏi này. Hãy cho tôi câu trả lời trong vòng 15 phút!</w:t>
      </w:r>
      <w:r w:rsidR="00B60F8C">
        <w:t>”, hệ thống sẽ ngầm hiểu người dùng đang muốn đặt câu hỏi miễn phí, do đó câu hỏi sẽ được xuất hiện trong mục “Câu hỏi” trên giao diện trang chủ.</w:t>
      </w:r>
    </w:p>
    <w:p w:rsidR="00B60F8C" w:rsidRDefault="002F0433" w:rsidP="00B60F8C">
      <w:pPr>
        <w:keepNext/>
        <w:ind w:firstLine="0"/>
      </w:pPr>
      <w:r>
        <w:rPr>
          <w:noProof/>
          <w:vertAlign w:val="subscript"/>
        </w:rPr>
        <w:lastRenderedPageBreak/>
        <mc:AlternateContent>
          <mc:Choice Requires="wpc">
            <w:drawing>
              <wp:inline distT="0" distB="0" distL="0" distR="0">
                <wp:extent cx="5486400" cy="3924300"/>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Picture 41"/>
                          <pic:cNvPicPr>
                            <a:picLocks noChangeAspect="1"/>
                          </pic:cNvPicPr>
                        </pic:nvPicPr>
                        <pic:blipFill>
                          <a:blip r:embed="rId148"/>
                          <a:stretch>
                            <a:fillRect/>
                          </a:stretch>
                        </pic:blipFill>
                        <pic:spPr>
                          <a:xfrm>
                            <a:off x="38100" y="0"/>
                            <a:ext cx="5448300" cy="3225469"/>
                          </a:xfrm>
                          <a:prstGeom prst="rect">
                            <a:avLst/>
                          </a:prstGeom>
                        </pic:spPr>
                      </pic:pic>
                    </wpc:wpc>
                  </a:graphicData>
                </a:graphic>
              </wp:inline>
            </w:drawing>
          </mc:Choice>
          <mc:Fallback>
            <w:pict>
              <v:group w14:anchorId="25FC2B72" id="Canvas 33" o:spid="_x0000_s1026" editas="canvas" style="width:6in;height:309pt;mso-position-horizontal-relative:char;mso-position-vertical-relative:line" coordsize="54864,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">
                <v:shape id="_x0000_s1027" type="#_x0000_t75" style="position:absolute;width:54864;height:39243;visibility:visible;mso-wrap-style:square">
                  <v:fill o:detectmouseclick="t"/>
                  <v:path o:connecttype="none"/>
                </v:shape>
                <v:shape id="Picture 41" o:spid="_x0000_s1028" type="#_x0000_t75" style="position:absolute;left:381;width:54483;height:32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">
                  <v:imagedata r:id="rId149" o:title=""/>
                  <v:path arrowok="t"/>
                </v:shape>
                <w10:anchorlock/>
              </v:group>
            </w:pict>
          </mc:Fallback>
        </mc:AlternateContent>
      </w:r>
    </w:p>
    <w:p w:rsidR="00E02A44" w:rsidRPr="002F0433" w:rsidRDefault="00B60F8C" w:rsidP="00B60F8C">
      <w:pPr>
        <w:pStyle w:val="Captions"/>
        <w:rPr>
          <w:vertAlign w:val="subscript"/>
        </w:rPr>
      </w:pPr>
      <w:bookmarkStart w:id="399" w:name="_Toc513686649"/>
      <w:r>
        <w:t xml:space="preserve">Hình </w:t>
      </w:r>
      <w:fldSimple w:instr=" STYLEREF 1 \s ">
        <w:r w:rsidR="00244011">
          <w:rPr>
            <w:noProof/>
          </w:rPr>
          <w:t>4</w:t>
        </w:r>
      </w:fldSimple>
      <w:r w:rsidR="000F4B69">
        <w:t>.</w:t>
      </w:r>
      <w:fldSimple w:instr=" SEQ Hình \* ARABIC \s 1 ">
        <w:r w:rsidR="00244011">
          <w:rPr>
            <w:noProof/>
          </w:rPr>
          <w:t>7</w:t>
        </w:r>
      </w:fldSimple>
      <w:r>
        <w:t>: Giao diện đăng câu hỏi nhanh</w:t>
      </w:r>
      <w:bookmarkEnd w:id="399"/>
    </w:p>
    <w:p w:rsidR="00E02A44" w:rsidRDefault="00E02A44" w:rsidP="00E02A44">
      <w:r>
        <w:t>Trong trường hợp ngược lại, hệ thống sẽ ngầm hiểu người đang muốn đặt câu hỏi nhanh. Sau khi hệ thống ghi nhận câu hỏi nhanh này, câu hỏi sẽ được chuyển đến tất cả các chuyên gia tương ứng</w:t>
      </w:r>
      <w:r w:rsidR="00432D00">
        <w:t xml:space="preserve"> với nhãn của câu hỏi hiện</w:t>
      </w:r>
      <w:r>
        <w:t xml:space="preserve"> đang online</w:t>
      </w:r>
      <w:r w:rsidR="00432D00">
        <w:t xml:space="preserve"> trên hệ thống</w:t>
      </w:r>
      <w:r>
        <w:t>.</w:t>
      </w:r>
    </w:p>
    <w:p w:rsidR="00B60F8C" w:rsidRDefault="00FF0200" w:rsidP="00B60F8C">
      <w:pPr>
        <w:keepNext/>
        <w:ind w:firstLine="0"/>
      </w:pPr>
      <w:r>
        <w:rPr>
          <w:noProof/>
        </w:rPr>
        <mc:AlternateContent>
          <mc:Choice Requires="wpc">
            <w:drawing>
              <wp:inline distT="0" distB="0" distL="0" distR="0">
                <wp:extent cx="5486400" cy="2265331"/>
                <wp:effectExtent l="0" t="0" r="0" b="1905"/>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150"/>
                          <a:stretch>
                            <a:fillRect/>
                          </a:stretch>
                        </pic:blipFill>
                        <pic:spPr>
                          <a:xfrm>
                            <a:off x="54591" y="0"/>
                            <a:ext cx="5369248" cy="2265045"/>
                          </a:xfrm>
                          <a:prstGeom prst="rect">
                            <a:avLst/>
                          </a:prstGeom>
                        </pic:spPr>
                      </pic:pic>
                    </wpc:wpc>
                  </a:graphicData>
                </a:graphic>
              </wp:inline>
            </w:drawing>
          </mc:Choice>
          <mc:Fallback>
            <w:pict>
              <v:group w14:anchorId="5E77AA7A" id="Canvas 66" o:spid="_x0000_s1026" editas="canvas" style="width:6in;height:178.35pt;mso-position-horizontal-relative:char;mso-position-vertical-relative:line" coordsize="54864,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">
                <v:shape id="_x0000_s1027" type="#_x0000_t75" style="position:absolute;width:54864;height:22650;visibility:visible;mso-wrap-style:square">
                  <v:fill o:detectmouseclick="t"/>
                  <v:path o:connecttype="none"/>
                </v:shape>
                <v:shape id="Picture 17" o:spid="_x0000_s1028" type="#_x0000_t75" style="position:absolute;left:545;width:5369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">
                  <v:imagedata r:id="rId151" o:title=""/>
                  <v:path arrowok="t"/>
                </v:shape>
                <w10:anchorlock/>
              </v:group>
            </w:pict>
          </mc:Fallback>
        </mc:AlternateContent>
      </w:r>
    </w:p>
    <w:p w:rsidR="00E02A44" w:rsidRDefault="00B60F8C" w:rsidP="00B60F8C">
      <w:pPr>
        <w:pStyle w:val="Captions"/>
      </w:pPr>
      <w:bookmarkStart w:id="400" w:name="_Toc513686650"/>
      <w:r>
        <w:t xml:space="preserve">Hình </w:t>
      </w:r>
      <w:fldSimple w:instr=" STYLEREF 1 \s ">
        <w:r w:rsidR="00244011">
          <w:rPr>
            <w:noProof/>
          </w:rPr>
          <w:t>4</w:t>
        </w:r>
      </w:fldSimple>
      <w:r w:rsidR="000F4B69">
        <w:t>.</w:t>
      </w:r>
      <w:fldSimple w:instr=" SEQ Hình \* ARABIC \s 1 ">
        <w:r w:rsidR="00244011">
          <w:rPr>
            <w:noProof/>
          </w:rPr>
          <w:t>8</w:t>
        </w:r>
      </w:fldSimple>
      <w:r>
        <w:t>: Giao diện các câu hỏi nhanh phù hợp với một chuyên gia</w:t>
      </w:r>
      <w:bookmarkEnd w:id="400"/>
    </w:p>
    <w:p w:rsidR="00E02A44" w:rsidRDefault="00E02A44" w:rsidP="00E02A44">
      <w:r>
        <w:lastRenderedPageBreak/>
        <w:t>Chuyên gia có thể lựa chọn 1 câu hỏi phù hợp với khả năng và điều kiện về thời gian(15 phút cho mỗi câu hỏi - bắt đầu từ thời điểm câu hỏi được đăng lên) để trả lời cho câu hỏi đó.</w:t>
      </w:r>
    </w:p>
    <w:p w:rsidR="00B60F8C" w:rsidRDefault="00FF0200" w:rsidP="00B60F8C">
      <w:pPr>
        <w:keepNext/>
        <w:ind w:firstLine="0"/>
      </w:pPr>
      <w:r>
        <w:rPr>
          <w:noProof/>
        </w:rPr>
        <mc:AlternateContent>
          <mc:Choice Requires="wpc">
            <w:drawing>
              <wp:inline distT="0" distB="0" distL="0" distR="0">
                <wp:extent cx="5486400" cy="1845195"/>
                <wp:effectExtent l="0" t="0" r="0" b="3175"/>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152"/>
                          <a:stretch>
                            <a:fillRect/>
                          </a:stretch>
                        </pic:blipFill>
                        <pic:spPr>
                          <a:xfrm>
                            <a:off x="105562" y="0"/>
                            <a:ext cx="5370189" cy="1844675"/>
                          </a:xfrm>
                          <a:prstGeom prst="rect">
                            <a:avLst/>
                          </a:prstGeom>
                        </pic:spPr>
                      </pic:pic>
                    </wpc:wpc>
                  </a:graphicData>
                </a:graphic>
              </wp:inline>
            </w:drawing>
          </mc:Choice>
          <mc:Fallback>
            <w:pict>
              <v:group w14:anchorId="750045E6" id="Canvas 68" o:spid="_x0000_s1026" editas="canvas" style="width:6in;height:145.3pt;mso-position-horizontal-relative:char;mso-position-vertical-relative:line" coordsize="54864,18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">
                <v:shape id="_x0000_s1027" type="#_x0000_t75" style="position:absolute;width:54864;height:18446;visibility:visible;mso-wrap-style:square">
                  <v:fill o:detectmouseclick="t"/>
                  <v:path o:connecttype="none"/>
                </v:shape>
                <v:shape id="Picture 13" o:spid="_x0000_s1028" type="#_x0000_t75" style="position:absolute;left:1055;width:53702;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">
                  <v:imagedata r:id="rId153" o:title=""/>
                  <v:path arrowok="t"/>
                </v:shape>
                <w10:anchorlock/>
              </v:group>
            </w:pict>
          </mc:Fallback>
        </mc:AlternateContent>
      </w:r>
    </w:p>
    <w:p w:rsidR="00E02A44" w:rsidRDefault="00B60F8C" w:rsidP="00B60F8C">
      <w:pPr>
        <w:pStyle w:val="Captions"/>
      </w:pPr>
      <w:bookmarkStart w:id="401" w:name="_Toc513686651"/>
      <w:r>
        <w:t xml:space="preserve">Hình </w:t>
      </w:r>
      <w:fldSimple w:instr=" STYLEREF 1 \s ">
        <w:r w:rsidR="00244011">
          <w:rPr>
            <w:noProof/>
          </w:rPr>
          <w:t>4</w:t>
        </w:r>
      </w:fldSimple>
      <w:r w:rsidR="000F4B69">
        <w:t>.</w:t>
      </w:r>
      <w:fldSimple w:instr=" SEQ Hình \* ARABIC \s 1 ">
        <w:r w:rsidR="00244011">
          <w:rPr>
            <w:noProof/>
          </w:rPr>
          <w:t>9</w:t>
        </w:r>
      </w:fldSimple>
      <w:r>
        <w:t>: Giao diện trả lời câu hỏi nhanh</w:t>
      </w:r>
      <w:bookmarkEnd w:id="401"/>
    </w:p>
    <w:p w:rsidR="00A2041D" w:rsidRDefault="00E02A44" w:rsidP="00E02A44">
      <w:r>
        <w:t xml:space="preserve">Sau khi kết thúc 15 phút, hệ thống sẽ kiểm tra xem liệu có câu trả lời cho câu hỏi nhanh này hay không? Trong trường hợp không có câu trả lời nào, hệ thống sẽ trả lại tiền cho người dùng. Ngược lại nếu có câu trả lời, người đặt câu hỏi bắt buộc phải chọn 1 trong 4 sự lựa chọn dưới đây. </w:t>
      </w:r>
    </w:p>
    <w:p w:rsidR="00B60F8C" w:rsidRDefault="00FF0200" w:rsidP="00B60F8C">
      <w:pPr>
        <w:keepNext/>
        <w:ind w:firstLine="0"/>
      </w:pPr>
      <w:r>
        <w:rPr>
          <w:noProof/>
        </w:rPr>
        <mc:AlternateContent>
          <mc:Choice Requires="wpc">
            <w:drawing>
              <wp:inline distT="0" distB="0" distL="0" distR="0">
                <wp:extent cx="5667374" cy="3562350"/>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Picture 51"/>
                          <pic:cNvPicPr>
                            <a:picLocks noChangeAspect="1"/>
                          </pic:cNvPicPr>
                        </pic:nvPicPr>
                        <pic:blipFill>
                          <a:blip r:embed="rId154"/>
                          <a:stretch>
                            <a:fillRect/>
                          </a:stretch>
                        </pic:blipFill>
                        <pic:spPr>
                          <a:xfrm>
                            <a:off x="435767" y="0"/>
                            <a:ext cx="5047422" cy="3562350"/>
                          </a:xfrm>
                          <a:prstGeom prst="rect">
                            <a:avLst/>
                          </a:prstGeom>
                        </pic:spPr>
                      </pic:pic>
                    </wpc:wpc>
                  </a:graphicData>
                </a:graphic>
              </wp:inline>
            </w:drawing>
          </mc:Choice>
          <mc:Fallback>
            <w:pict>
              <v:group w14:anchorId="1F3212D8" id="Canvas 43" o:spid="_x0000_s1026" editas="canvas" style="width:446.25pt;height:280.5pt;mso-position-horizontal-relative:char;mso-position-vertical-relative:line" coordsize="56667,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">
                <v:shape id="_x0000_s1027" type="#_x0000_t75" style="position:absolute;width:56667;height:35623;visibility:visible;mso-wrap-style:square">
                  <v:fill o:detectmouseclick="t"/>
                  <v:path o:connecttype="none"/>
                </v:shape>
                <v:shape id="Picture 51" o:spid="_x0000_s1028" type="#_x0000_t75" style="position:absolute;left:4357;width:50474;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">
                  <v:imagedata r:id="rId155" o:title=""/>
                  <v:path arrowok="t"/>
                </v:shape>
                <w10:anchorlock/>
              </v:group>
            </w:pict>
          </mc:Fallback>
        </mc:AlternateContent>
      </w:r>
    </w:p>
    <w:p w:rsidR="00A2041D" w:rsidRDefault="00B60F8C" w:rsidP="00B60F8C">
      <w:pPr>
        <w:pStyle w:val="Captions"/>
      </w:pPr>
      <w:bookmarkStart w:id="402" w:name="_Toc513686652"/>
      <w:r>
        <w:t xml:space="preserve">Hình </w:t>
      </w:r>
      <w:fldSimple w:instr=" STYLEREF 1 \s ">
        <w:r w:rsidR="00244011">
          <w:rPr>
            <w:noProof/>
          </w:rPr>
          <w:t>4</w:t>
        </w:r>
      </w:fldSimple>
      <w:r w:rsidR="000F4B69">
        <w:t>.</w:t>
      </w:r>
      <w:fldSimple w:instr=" SEQ Hình \* ARABIC \s 1 ">
        <w:r w:rsidR="00244011">
          <w:rPr>
            <w:noProof/>
          </w:rPr>
          <w:t>10</w:t>
        </w:r>
      </w:fldSimple>
      <w:r>
        <w:t>: Giao diện lựa chọn câu trả lời ưng ý nhất</w:t>
      </w:r>
      <w:bookmarkEnd w:id="402"/>
    </w:p>
    <w:p w:rsidR="00E02A44" w:rsidRDefault="00E02A44" w:rsidP="00E02A44">
      <w:r>
        <w:lastRenderedPageBreak/>
        <w:t>Dựa vào kết quả lựa chọn, hệ thống sẽ quyết định trao trả lại tiền hoặc thưởng phần tiền còn lại cho người sở hữu câu trả lời ưng ý nhất.</w:t>
      </w:r>
    </w:p>
    <w:p w:rsidR="00B331ED" w:rsidRDefault="00B331ED" w:rsidP="00B331ED">
      <w:pPr>
        <w:pStyle w:val="Heading3"/>
      </w:pPr>
      <w:bookmarkStart w:id="403" w:name="_Toc513687293"/>
      <w:r>
        <w:t>Hỏi đáp trực tiếp với chuyên gia qua Mathover Messenger</w:t>
      </w:r>
      <w:bookmarkEnd w:id="403"/>
    </w:p>
    <w:p w:rsidR="001061CB" w:rsidRDefault="001061CB" w:rsidP="001061CB">
      <w:r>
        <w:t xml:space="preserve">Hệ thống quy định </w:t>
      </w:r>
      <w:r w:rsidR="004439B7">
        <w:t>thời gian hỏi đáp trực tiếp với mỗi chuyên gia là 1h. Để bắt đầu hỏi đáp với chuyên gia, học sinh phải trả một khoản phí dùng trong việc trả thù lao cho chuyên gia.</w:t>
      </w:r>
    </w:p>
    <w:p w:rsidR="00B60F8C" w:rsidRDefault="009A6486" w:rsidP="00B60F8C">
      <w:pPr>
        <w:keepNext/>
        <w:ind w:firstLine="0"/>
      </w:pPr>
      <w:r>
        <w:rPr>
          <w:noProof/>
        </w:rPr>
        <mc:AlternateContent>
          <mc:Choice Requires="wpc">
            <w:drawing>
              <wp:inline distT="0" distB="0" distL="0" distR="0">
                <wp:extent cx="5762624" cy="2102485"/>
                <wp:effectExtent l="0" t="0" r="0" b="4445"/>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Picture 11"/>
                          <pic:cNvPicPr>
                            <a:picLocks noChangeAspect="1"/>
                          </pic:cNvPicPr>
                        </pic:nvPicPr>
                        <pic:blipFill>
                          <a:blip r:embed="rId156"/>
                          <a:stretch>
                            <a:fillRect/>
                          </a:stretch>
                        </pic:blipFill>
                        <pic:spPr>
                          <a:xfrm>
                            <a:off x="0" y="69589"/>
                            <a:ext cx="5761990" cy="2032896"/>
                          </a:xfrm>
                          <a:prstGeom prst="rect">
                            <a:avLst/>
                          </a:prstGeom>
                        </pic:spPr>
                      </pic:pic>
                    </wpc:wpc>
                  </a:graphicData>
                </a:graphic>
              </wp:inline>
            </w:drawing>
          </mc:Choice>
          <mc:Fallback>
            <w:pict>
              <v:group w14:anchorId="41184E9D" id="Canvas 99" o:spid="_x0000_s1026" editas="canvas" style="width:453.75pt;height:165.55pt;mso-position-horizontal-relative:char;mso-position-vertical-relative:line" coordsize="57619,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">
                <v:shape id="_x0000_s1027" type="#_x0000_t75" style="position:absolute;width:57619;height:21024;visibility:visible;mso-wrap-style:square">
                  <v:fill o:detectmouseclick="t"/>
                  <v:path o:connecttype="none"/>
                </v:shape>
                <v:shape id="Picture 11" o:spid="_x0000_s1028" type="#_x0000_t75" style="position:absolute;top:695;width:57619;height:20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">
                  <v:imagedata r:id="rId157" o:title=""/>
                  <v:path arrowok="t"/>
                </v:shape>
                <w10:anchorlock/>
              </v:group>
            </w:pict>
          </mc:Fallback>
        </mc:AlternateContent>
      </w:r>
    </w:p>
    <w:p w:rsidR="004439B7" w:rsidRDefault="00B60F8C" w:rsidP="00B60F8C">
      <w:pPr>
        <w:pStyle w:val="Captions"/>
      </w:pPr>
      <w:bookmarkStart w:id="404" w:name="_Toc513686653"/>
      <w:r>
        <w:t xml:space="preserve">Hình </w:t>
      </w:r>
      <w:fldSimple w:instr=" STYLEREF 1 \s ">
        <w:r w:rsidR="00244011">
          <w:rPr>
            <w:noProof/>
          </w:rPr>
          <w:t>4</w:t>
        </w:r>
      </w:fldSimple>
      <w:r w:rsidR="000F4B69">
        <w:t>.</w:t>
      </w:r>
      <w:fldSimple w:instr=" SEQ Hình \* ARABIC \s 1 ">
        <w:r w:rsidR="00244011">
          <w:rPr>
            <w:noProof/>
          </w:rPr>
          <w:t>11</w:t>
        </w:r>
      </w:fldSimple>
      <w:r>
        <w:t>: Giao diện xác nhận kết nối hỏi đáp trực tiếp</w:t>
      </w:r>
      <w:bookmarkEnd w:id="404"/>
    </w:p>
    <w:p w:rsidR="009A6486" w:rsidRDefault="009A6486" w:rsidP="009A6486">
      <w:pPr>
        <w:pStyle w:val="onvn"/>
      </w:pPr>
      <w:r>
        <w:t xml:space="preserve">Nếu người dùng nhấn “Đồng ý”, một phiên kết nối hỏi đáp với chuyên gia sẽ được thiết lập. </w:t>
      </w:r>
      <w:r w:rsidR="00432D00">
        <w:t xml:space="preserve">Hệ thông sẽ kiểm tra trạng thái online của chuyên gia một lần nữa để chắc chắn </w:t>
      </w:r>
      <w:r w:rsidR="009311EA">
        <w:t xml:space="preserve">chuyên gia đang online. </w:t>
      </w:r>
      <w:r>
        <w:t>Khi đó người dùng và chuyên gia có thể trực tiếp trao đổi nội dung thắc mắc và giải đáp.</w:t>
      </w:r>
    </w:p>
    <w:p w:rsidR="008875D0" w:rsidRDefault="009A6486" w:rsidP="008875D0">
      <w:pPr>
        <w:keepNext/>
        <w:ind w:firstLine="0"/>
      </w:pPr>
      <w:r>
        <w:rPr>
          <w:noProof/>
        </w:rPr>
        <w:lastRenderedPageBreak/>
        <mc:AlternateContent>
          <mc:Choice Requires="wpc">
            <w:drawing>
              <wp:inline distT="0" distB="0" distL="0" distR="0">
                <wp:extent cx="5521960" cy="2784143"/>
                <wp:effectExtent l="0" t="0" r="2540" b="0"/>
                <wp:docPr id="105"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Picture 4"/>
                          <pic:cNvPicPr>
                            <a:picLocks noChangeAspect="1"/>
                          </pic:cNvPicPr>
                        </pic:nvPicPr>
                        <pic:blipFill>
                          <a:blip r:embed="rId158"/>
                          <a:stretch>
                            <a:fillRect/>
                          </a:stretch>
                        </pic:blipFill>
                        <pic:spPr>
                          <a:xfrm>
                            <a:off x="0" y="0"/>
                            <a:ext cx="5521960" cy="2743244"/>
                          </a:xfrm>
                          <a:prstGeom prst="rect">
                            <a:avLst/>
                          </a:prstGeom>
                        </pic:spPr>
                      </pic:pic>
                    </wpc:wpc>
                  </a:graphicData>
                </a:graphic>
              </wp:inline>
            </w:drawing>
          </mc:Choice>
          <mc:Fallback>
            <w:pict>
              <v:group w14:anchorId="5480A506" id="Canvas 105" o:spid="_x0000_s1026" editas="canvas" style="width:434.8pt;height:219.2pt;mso-position-horizontal-relative:char;mso-position-vertical-relative:line" coordsize="55219,27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">
                <v:shape id="_x0000_s1027" type="#_x0000_t75" style="position:absolute;width:55219;height:27838;visibility:visible;mso-wrap-style:square">
                  <v:fill o:detectmouseclick="t"/>
                  <v:path o:connecttype="none"/>
                </v:shape>
                <v:shape id="Picture 4" o:spid="_x0000_s1028" type="#_x0000_t75" style="position:absolute;width:55219;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">
                  <v:imagedata r:id="rId159" o:title=""/>
                  <v:path arrowok="t"/>
                </v:shape>
                <w10:anchorlock/>
              </v:group>
            </w:pict>
          </mc:Fallback>
        </mc:AlternateContent>
      </w:r>
    </w:p>
    <w:p w:rsidR="009A6486" w:rsidRPr="009A6486" w:rsidRDefault="008875D0" w:rsidP="008875D0">
      <w:pPr>
        <w:pStyle w:val="Captions"/>
      </w:pPr>
      <w:bookmarkStart w:id="405" w:name="_Toc513686654"/>
      <w:r>
        <w:t xml:space="preserve">Hình </w:t>
      </w:r>
      <w:fldSimple w:instr=" STYLEREF 1 \s ">
        <w:r w:rsidR="00244011">
          <w:rPr>
            <w:noProof/>
          </w:rPr>
          <w:t>4</w:t>
        </w:r>
      </w:fldSimple>
      <w:r w:rsidR="000F4B69">
        <w:t>.</w:t>
      </w:r>
      <w:fldSimple w:instr=" SEQ Hình \* ARABIC \s 1 ">
        <w:r w:rsidR="00244011">
          <w:rPr>
            <w:noProof/>
          </w:rPr>
          <w:t>12</w:t>
        </w:r>
      </w:fldSimple>
      <w:r>
        <w:t>: Giao diện hỏi đáp trực tiếp giữa người dùng với chuyên gia</w:t>
      </w:r>
      <w:bookmarkEnd w:id="405"/>
    </w:p>
    <w:p w:rsidR="00B331ED" w:rsidRDefault="00B331ED" w:rsidP="00B331ED">
      <w:pPr>
        <w:pStyle w:val="Heading3"/>
      </w:pPr>
      <w:bookmarkStart w:id="406" w:name="_Toc513687294"/>
      <w:r>
        <w:t>Nạp và rút tiền từ tài khoản Mathover</w:t>
      </w:r>
      <w:bookmarkEnd w:id="406"/>
    </w:p>
    <w:p w:rsidR="00A2041D" w:rsidRDefault="00A2041D" w:rsidP="00A2041D">
      <w:r>
        <w:t>Giao diện này mô phỏng quy trình xử lý việc nạp tiền vào hệ thống Mathover.</w:t>
      </w:r>
    </w:p>
    <w:p w:rsidR="008875D0" w:rsidRDefault="00FF0200" w:rsidP="008875D0">
      <w:pPr>
        <w:keepNext/>
        <w:ind w:firstLine="0"/>
      </w:pPr>
      <w:r>
        <w:rPr>
          <w:noProof/>
        </w:rPr>
        <mc:AlternateContent>
          <mc:Choice Requires="wpc">
            <w:drawing>
              <wp:inline distT="0" distB="0" distL="0" distR="0">
                <wp:extent cx="5486400" cy="2131237"/>
                <wp:effectExtent l="0" t="0" r="0" b="254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a:picLocks noChangeAspect="1"/>
                          </pic:cNvPicPr>
                        </pic:nvPicPr>
                        <pic:blipFill>
                          <a:blip r:embed="rId160"/>
                          <a:stretch>
                            <a:fillRect/>
                          </a:stretch>
                        </pic:blipFill>
                        <pic:spPr>
                          <a:xfrm>
                            <a:off x="1071350" y="0"/>
                            <a:ext cx="3786642" cy="2131060"/>
                          </a:xfrm>
                          <a:prstGeom prst="rect">
                            <a:avLst/>
                          </a:prstGeom>
                        </pic:spPr>
                      </pic:pic>
                    </wpc:wpc>
                  </a:graphicData>
                </a:graphic>
              </wp:inline>
            </w:drawing>
          </mc:Choice>
          <mc:Fallback>
            <w:pict>
              <v:group w14:anchorId="4999246C" id="Canvas 70" o:spid="_x0000_s1026" editas="canvas" style="width:6in;height:167.8pt;mso-position-horizontal-relative:char;mso-position-vertical-relative:line" coordsize="54864,2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">
                <v:shape id="_x0000_s1027" type="#_x0000_t75" style="position:absolute;width:54864;height:21310;visibility:visible;mso-wrap-style:square">
                  <v:fill o:detectmouseclick="t"/>
                  <v:path o:connecttype="none"/>
                </v:shape>
                <v:shape id="Picture 20" o:spid="_x0000_s1028" type="#_x0000_t75" style="position:absolute;left:10713;width:37866;height:2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">
                  <v:imagedata r:id="rId161" o:title=""/>
                  <v:path arrowok="t"/>
                </v:shape>
                <w10:anchorlock/>
              </v:group>
            </w:pict>
          </mc:Fallback>
        </mc:AlternateContent>
      </w:r>
      <w:bookmarkStart w:id="407" w:name="_GoBack"/>
      <w:bookmarkEnd w:id="407"/>
    </w:p>
    <w:p w:rsidR="00FF0200" w:rsidRDefault="008875D0" w:rsidP="008875D0">
      <w:pPr>
        <w:pStyle w:val="Captions"/>
      </w:pPr>
      <w:bookmarkStart w:id="408" w:name="_Toc513686655"/>
      <w:r>
        <w:t xml:space="preserve">Hình </w:t>
      </w:r>
      <w:fldSimple w:instr=" STYLEREF 1 \s ">
        <w:r w:rsidR="00244011">
          <w:rPr>
            <w:noProof/>
          </w:rPr>
          <w:t>4</w:t>
        </w:r>
      </w:fldSimple>
      <w:r w:rsidR="000F4B69">
        <w:t>.</w:t>
      </w:r>
      <w:fldSimple w:instr=" SEQ Hình \* ARABIC \s 1 ">
        <w:r w:rsidR="00244011">
          <w:rPr>
            <w:noProof/>
          </w:rPr>
          <w:t>13</w:t>
        </w:r>
      </w:fldSimple>
      <w:r>
        <w:t>: Giao diện gửi yêu cầu xác nhận nạp tiền vào tài khoản</w:t>
      </w:r>
      <w:bookmarkEnd w:id="408"/>
    </w:p>
    <w:p w:rsidR="00FF0200" w:rsidRDefault="00FF0200" w:rsidP="00A2041D">
      <w:r>
        <w:t>Sau người dùng nhấn Gửi yêu cầu, hệ thống sẽ thực hiện kiểm tra các thông tin và đẩy yêu cầu này đến hỗ trợ viên để kiểm tra một lần nữa.</w:t>
      </w:r>
      <w:r w:rsidR="004C7C50">
        <w:t xml:space="preserve"> Tại đây hỗ trợ viên sẽ quyết định yêu cầu nạp có được chấp thuận hay không?</w:t>
      </w:r>
    </w:p>
    <w:p w:rsidR="008875D0" w:rsidRDefault="00FF0200" w:rsidP="008875D0">
      <w:pPr>
        <w:keepNext/>
        <w:ind w:firstLine="0"/>
      </w:pPr>
      <w:r>
        <w:rPr>
          <w:noProof/>
        </w:rPr>
        <w:lastRenderedPageBreak/>
        <mc:AlternateContent>
          <mc:Choice Requires="wpc">
            <w:drawing>
              <wp:inline distT="0" distB="0" distL="0" distR="0">
                <wp:extent cx="5486400" cy="1764665"/>
                <wp:effectExtent l="0" t="0" r="0" b="6985"/>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Picture 75"/>
                          <pic:cNvPicPr>
                            <a:picLocks noChangeAspect="1"/>
                          </pic:cNvPicPr>
                        </pic:nvPicPr>
                        <pic:blipFill>
                          <a:blip r:embed="rId162"/>
                          <a:stretch>
                            <a:fillRect/>
                          </a:stretch>
                        </pic:blipFill>
                        <pic:spPr>
                          <a:xfrm>
                            <a:off x="0" y="0"/>
                            <a:ext cx="5486400" cy="1764665"/>
                          </a:xfrm>
                          <a:prstGeom prst="rect">
                            <a:avLst/>
                          </a:prstGeom>
                        </pic:spPr>
                      </pic:pic>
                    </wpc:wpc>
                  </a:graphicData>
                </a:graphic>
              </wp:inline>
            </w:drawing>
          </mc:Choice>
          <mc:Fallback>
            <w:pict>
              <v:group w14:anchorId="44037A6D" id="Canvas 72" o:spid="_x0000_s1026" editas="canvas" style="width:6in;height:138.95pt;mso-position-horizontal-relative:char;mso-position-vertical-relative:line" coordsize="54864,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">
                <v:shape id="_x0000_s1027" type="#_x0000_t75" style="position:absolute;width:54864;height:17646;visibility:visible;mso-wrap-style:square">
                  <v:fill o:detectmouseclick="t"/>
                  <v:path o:connecttype="none"/>
                </v:shape>
                <v:shape id="Picture 75" o:spid="_x0000_s1028" type="#_x0000_t75" style="position:absolute;width:54864;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">
                  <v:imagedata r:id="rId163" o:title=""/>
                  <v:path arrowok="t"/>
                </v:shape>
                <w10:anchorlock/>
              </v:group>
            </w:pict>
          </mc:Fallback>
        </mc:AlternateContent>
      </w:r>
    </w:p>
    <w:p w:rsidR="00FF0200" w:rsidRDefault="008875D0" w:rsidP="008875D0">
      <w:pPr>
        <w:pStyle w:val="Captions"/>
      </w:pPr>
      <w:bookmarkStart w:id="409" w:name="_Toc513686656"/>
      <w:r>
        <w:t xml:space="preserve">Hình </w:t>
      </w:r>
      <w:fldSimple w:instr=" STYLEREF 1 \s ">
        <w:r w:rsidR="00244011">
          <w:rPr>
            <w:noProof/>
          </w:rPr>
          <w:t>4</w:t>
        </w:r>
      </w:fldSimple>
      <w:r w:rsidR="000F4B69">
        <w:t>.</w:t>
      </w:r>
      <w:fldSimple w:instr=" SEQ Hình \* ARABIC \s 1 ">
        <w:r w:rsidR="00244011">
          <w:rPr>
            <w:noProof/>
          </w:rPr>
          <w:t>14</w:t>
        </w:r>
      </w:fldSimple>
      <w:r>
        <w:t>: Giao diện xác nhận giao dịch nạp tiền của hỗ trợ viên</w:t>
      </w:r>
      <w:bookmarkEnd w:id="409"/>
    </w:p>
    <w:p w:rsidR="008875D0" w:rsidRDefault="004C7C50" w:rsidP="008875D0">
      <w:pPr>
        <w:keepNext/>
        <w:ind w:firstLine="0"/>
      </w:pPr>
      <w:r>
        <w:rPr>
          <w:noProof/>
        </w:rPr>
        <mc:AlternateContent>
          <mc:Choice Requires="wpc">
            <w:drawing>
              <wp:inline distT="0" distB="0" distL="0" distR="0">
                <wp:extent cx="5486400" cy="4564049"/>
                <wp:effectExtent l="0" t="0" r="0" b="8255"/>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Picture 83"/>
                          <pic:cNvPicPr>
                            <a:picLocks noChangeAspect="1"/>
                          </pic:cNvPicPr>
                        </pic:nvPicPr>
                        <pic:blipFill>
                          <a:blip r:embed="rId164"/>
                          <a:stretch>
                            <a:fillRect/>
                          </a:stretch>
                        </pic:blipFill>
                        <pic:spPr>
                          <a:xfrm>
                            <a:off x="500932" y="0"/>
                            <a:ext cx="4551378" cy="4563745"/>
                          </a:xfrm>
                          <a:prstGeom prst="rect">
                            <a:avLst/>
                          </a:prstGeom>
                        </pic:spPr>
                      </pic:pic>
                    </wpc:wpc>
                  </a:graphicData>
                </a:graphic>
              </wp:inline>
            </w:drawing>
          </mc:Choice>
          <mc:Fallback>
            <w:pict>
              <v:group w14:anchorId="48F3E3B6" id="Canvas 79" o:spid="_x0000_s1026" editas="canvas" style="width:6in;height:359.35pt;mso-position-horizontal-relative:char;mso-position-vertical-relative:line" coordsize="54864,45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">
                <v:shape id="_x0000_s1027" type="#_x0000_t75" style="position:absolute;width:54864;height:45637;visibility:visible;mso-wrap-style:square">
                  <v:fill o:detectmouseclick="t"/>
                  <v:path o:connecttype="none"/>
                </v:shape>
                <v:shape id="Picture 83" o:spid="_x0000_s1028" type="#_x0000_t75" style="position:absolute;left:5009;width:45514;height:45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">
                  <v:imagedata r:id="rId169" o:title=""/>
                  <v:path arrowok="t"/>
                </v:shape>
                <w10:anchorlock/>
              </v:group>
            </w:pict>
          </mc:Fallback>
        </mc:AlternateContent>
      </w:r>
    </w:p>
    <w:p w:rsidR="004C7C50" w:rsidRDefault="008875D0" w:rsidP="008875D0">
      <w:pPr>
        <w:pStyle w:val="Captions"/>
      </w:pPr>
      <w:bookmarkStart w:id="410" w:name="_Toc513686657"/>
      <w:r>
        <w:t xml:space="preserve">Hình </w:t>
      </w:r>
      <w:fldSimple w:instr=" STYLEREF 1 \s ">
        <w:r w:rsidR="00244011">
          <w:rPr>
            <w:noProof/>
          </w:rPr>
          <w:t>4</w:t>
        </w:r>
      </w:fldSimple>
      <w:r w:rsidR="000F4B69">
        <w:t>.</w:t>
      </w:r>
      <w:fldSimple w:instr=" SEQ Hình \* ARABIC \s 1 ">
        <w:r w:rsidR="00244011">
          <w:rPr>
            <w:noProof/>
          </w:rPr>
          <w:t>15</w:t>
        </w:r>
      </w:fldSimple>
      <w:r>
        <w:t>: Giao diện gửi yêu cầu rút tiền</w:t>
      </w:r>
      <w:bookmarkEnd w:id="410"/>
    </w:p>
    <w:p w:rsidR="00A2041D" w:rsidRDefault="00A2041D" w:rsidP="00A2041D">
      <w:r>
        <w:t>Sau khi điền kết quả vào form, hệ thống sẽ gửi yêu cầu xác nhận qua Email. Vượt qua bước này, hỗ trợ viên sẽ kiểm tra lại các thông tin này một lần nữa, nếu thông tin hợp lệ thì sẽ thực hiện chuyển tiền đến tài khoản ngân hàng người dùng vừa nhập.</w:t>
      </w:r>
    </w:p>
    <w:p w:rsidR="008875D0" w:rsidRDefault="00D308C4" w:rsidP="008875D0">
      <w:pPr>
        <w:keepNext/>
        <w:ind w:firstLine="0"/>
      </w:pPr>
      <w:r>
        <w:rPr>
          <w:noProof/>
        </w:rPr>
        <w:lastRenderedPageBreak/>
        <mc:AlternateContent>
          <mc:Choice Requires="wpc">
            <w:drawing>
              <wp:inline distT="0" distB="0" distL="0" distR="0">
                <wp:extent cx="5486400" cy="1948947"/>
                <wp:effectExtent l="0" t="0" r="0" b="0"/>
                <wp:docPr id="8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a:picLocks noChangeAspect="1"/>
                          </pic:cNvPicPr>
                        </pic:nvPicPr>
                        <pic:blipFill>
                          <a:blip r:embed="rId170"/>
                          <a:stretch>
                            <a:fillRect/>
                          </a:stretch>
                        </pic:blipFill>
                        <pic:spPr>
                          <a:xfrm>
                            <a:off x="0" y="0"/>
                            <a:ext cx="5486400" cy="1913263"/>
                          </a:xfrm>
                          <a:prstGeom prst="rect">
                            <a:avLst/>
                          </a:prstGeom>
                        </pic:spPr>
                      </pic:pic>
                    </wpc:wpc>
                  </a:graphicData>
                </a:graphic>
              </wp:inline>
            </w:drawing>
          </mc:Choice>
          <mc:Fallback>
            <w:pict>
              <v:group w14:anchorId="4B7CA2AF" id="Canvas 84" o:spid="_x0000_s1026" editas="canvas" style="width:6in;height:153.45pt;mso-position-horizontal-relative:char;mso-position-vertical-relative:line" coordsize="54864,19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">
                <v:shape id="_x0000_s1027" type="#_x0000_t75" style="position:absolute;width:54864;height:19488;visibility:visible;mso-wrap-style:square">
                  <v:fill o:detectmouseclick="t"/>
                  <v:path o:connecttype="none"/>
                </v:shape>
                <v:shape id="Picture 86" o:spid="_x0000_s1028" type="#_x0000_t75" style="position:absolute;width:54864;height:1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">
                  <v:imagedata r:id="rId171" o:title=""/>
                  <v:path arrowok="t"/>
                </v:shape>
                <w10:anchorlock/>
              </v:group>
            </w:pict>
          </mc:Fallback>
        </mc:AlternateContent>
      </w:r>
    </w:p>
    <w:p w:rsidR="00E10AD9" w:rsidRPr="00A2041D" w:rsidRDefault="008875D0" w:rsidP="008875D0">
      <w:pPr>
        <w:pStyle w:val="Captions"/>
      </w:pPr>
      <w:bookmarkStart w:id="411" w:name="_Toc513686658"/>
      <w:r>
        <w:t xml:space="preserve">Hình </w:t>
      </w:r>
      <w:fldSimple w:instr=" STYLEREF 1 \s ">
        <w:r w:rsidR="00244011">
          <w:rPr>
            <w:noProof/>
          </w:rPr>
          <w:t>4</w:t>
        </w:r>
      </w:fldSimple>
      <w:r w:rsidR="000F4B69">
        <w:t>.</w:t>
      </w:r>
      <w:fldSimple w:instr=" SEQ Hình \* ARABIC \s 1 ">
        <w:r w:rsidR="00244011">
          <w:rPr>
            <w:noProof/>
          </w:rPr>
          <w:t>16</w:t>
        </w:r>
      </w:fldSimple>
      <w:r>
        <w:t>: Giao diện xác nhận đã chuyển khoản của hỗ trợ viên</w:t>
      </w:r>
      <w:bookmarkEnd w:id="411"/>
    </w:p>
    <w:p w:rsidR="00B331ED" w:rsidRDefault="00B331ED" w:rsidP="00B331ED">
      <w:pPr>
        <w:pStyle w:val="Heading3"/>
      </w:pPr>
      <w:bookmarkStart w:id="412" w:name="_Toc513687295"/>
      <w:r>
        <w:t>Đăng kí và làm bài test để trở thành chuyên gia toán phổ thông</w:t>
      </w:r>
      <w:bookmarkEnd w:id="412"/>
    </w:p>
    <w:p w:rsidR="00A2041D" w:rsidRDefault="00A2041D" w:rsidP="00A2041D">
      <w:r>
        <w:t>Ở giao diện này, hiển thị 3 bước mà mỗi ứng viên phải vượt qua để trở thành chuyên gia của Mathover.</w:t>
      </w:r>
    </w:p>
    <w:p w:rsidR="00A2041D" w:rsidRDefault="00A2041D" w:rsidP="00B016A4">
      <w:pPr>
        <w:pStyle w:val="ListParagraph"/>
      </w:pPr>
      <w:r>
        <w:t>Bước 1: Kiểm tra đóng góp của thành viên đối với Mathover.</w:t>
      </w:r>
    </w:p>
    <w:p w:rsidR="008875D0" w:rsidRDefault="00D308C4" w:rsidP="008875D0">
      <w:pPr>
        <w:keepNext/>
        <w:ind w:firstLine="0"/>
      </w:pPr>
      <w:r>
        <w:rPr>
          <w:noProof/>
        </w:rPr>
        <mc:AlternateContent>
          <mc:Choice Requires="wpc">
            <w:drawing>
              <wp:inline distT="0" distB="0" distL="0" distR="0">
                <wp:extent cx="5486400" cy="2755265"/>
                <wp:effectExtent l="0" t="0" r="0" b="6985"/>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9" name="Picture 89"/>
                          <pic:cNvPicPr>
                            <a:picLocks noChangeAspect="1"/>
                          </pic:cNvPicPr>
                        </pic:nvPicPr>
                        <pic:blipFill>
                          <a:blip r:embed="rId172"/>
                          <a:stretch>
                            <a:fillRect/>
                          </a:stretch>
                        </pic:blipFill>
                        <pic:spPr>
                          <a:xfrm>
                            <a:off x="0" y="0"/>
                            <a:ext cx="5486400" cy="2719346"/>
                          </a:xfrm>
                          <a:prstGeom prst="rect">
                            <a:avLst/>
                          </a:prstGeom>
                        </pic:spPr>
                      </pic:pic>
                    </wpc:wpc>
                  </a:graphicData>
                </a:graphic>
              </wp:inline>
            </w:drawing>
          </mc:Choice>
          <mc:Fallback>
            <w:pict>
              <v:group w14:anchorId="1AC8982A" id="Canvas 87" o:spid="_x0000_s1026" editas="canvas" style="width:6in;height:216.95pt;mso-position-horizontal-relative:char;mso-position-vertical-relative:line" coordsize="54864,27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">
                <v:shape id="_x0000_s1027" type="#_x0000_t75" style="position:absolute;width:54864;height:27552;visibility:visible;mso-wrap-style:square">
                  <v:fill o:detectmouseclick="t"/>
                  <v:path o:connecttype="none"/>
                </v:shape>
                <v:shape id="Picture 89" o:spid="_x0000_s1028" type="#_x0000_t75" style="position:absolute;width:54864;height:2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">
                  <v:imagedata r:id="rId173" o:title=""/>
                  <v:path arrowok="t"/>
                </v:shape>
                <w10:anchorlock/>
              </v:group>
            </w:pict>
          </mc:Fallback>
        </mc:AlternateContent>
      </w:r>
    </w:p>
    <w:p w:rsidR="00A2041D" w:rsidRDefault="008875D0" w:rsidP="008875D0">
      <w:pPr>
        <w:pStyle w:val="Captions"/>
      </w:pPr>
      <w:bookmarkStart w:id="413" w:name="_Toc513686659"/>
      <w:r>
        <w:t xml:space="preserve">Hình </w:t>
      </w:r>
      <w:fldSimple w:instr=" STYLEREF 1 \s ">
        <w:r w:rsidR="00244011">
          <w:rPr>
            <w:noProof/>
          </w:rPr>
          <w:t>4</w:t>
        </w:r>
      </w:fldSimple>
      <w:r w:rsidR="000F4B69">
        <w:t>.</w:t>
      </w:r>
      <w:fldSimple w:instr=" SEQ Hình \* ARABIC \s 1 ">
        <w:r w:rsidR="00244011">
          <w:rPr>
            <w:noProof/>
          </w:rPr>
          <w:t>17</w:t>
        </w:r>
      </w:fldSimple>
      <w:r>
        <w:t>: Giao diện bước 1 trong 3 bước đăng kí chuyên gia</w:t>
      </w:r>
      <w:bookmarkEnd w:id="413"/>
    </w:p>
    <w:p w:rsidR="00A2041D" w:rsidRDefault="00A2041D" w:rsidP="00B016A4">
      <w:pPr>
        <w:pStyle w:val="ListParagraph"/>
      </w:pPr>
      <w:r>
        <w:t>Bước 2: Điền vào phiếu đăng kí, hoàn thiện hồ sơ và chờ xét duyệt.</w:t>
      </w:r>
    </w:p>
    <w:p w:rsidR="008875D0" w:rsidRDefault="00B016A4" w:rsidP="008875D0">
      <w:pPr>
        <w:keepNext/>
        <w:ind w:firstLine="0"/>
      </w:pPr>
      <w:r>
        <w:rPr>
          <w:noProof/>
        </w:rPr>
        <w:lastRenderedPageBreak/>
        <mc:AlternateContent>
          <mc:Choice Requires="wpc">
            <w:drawing>
              <wp:inline distT="0" distB="0" distL="0" distR="0">
                <wp:extent cx="5486400" cy="3311805"/>
                <wp:effectExtent l="0" t="0" r="0" b="3175"/>
                <wp:docPr id="92" name="Canvas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 name="Picture 93"/>
                          <pic:cNvPicPr>
                            <a:picLocks noChangeAspect="1"/>
                          </pic:cNvPicPr>
                        </pic:nvPicPr>
                        <pic:blipFill>
                          <a:blip r:embed="rId174"/>
                          <a:stretch>
                            <a:fillRect/>
                          </a:stretch>
                        </pic:blipFill>
                        <pic:spPr>
                          <a:xfrm>
                            <a:off x="0" y="0"/>
                            <a:ext cx="5486400" cy="3275938"/>
                          </a:xfrm>
                          <a:prstGeom prst="rect">
                            <a:avLst/>
                          </a:prstGeom>
                        </pic:spPr>
                      </pic:pic>
                    </wpc:wpc>
                  </a:graphicData>
                </a:graphic>
              </wp:inline>
            </w:drawing>
          </mc:Choice>
          <mc:Fallback>
            <w:pict>
              <v:group w14:anchorId="2E687090" id="Canvas 92" o:spid="_x0000_s1026" editas="canvas" style="width:6in;height:260.75pt;mso-position-horizontal-relative:char;mso-position-vertical-relative:line" coordsize="54864,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">
                <v:shape id="_x0000_s1027" type="#_x0000_t75" style="position:absolute;width:54864;height:33115;visibility:visible;mso-wrap-style:square">
                  <v:fill o:detectmouseclick="t"/>
                  <v:path o:connecttype="none"/>
                </v:shape>
                <v:shape id="Picture 93" o:spid="_x0000_s1028" type="#_x0000_t75" style="position:absolute;width:54864;height:3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">
                  <v:imagedata r:id="rId175" o:title=""/>
                  <v:path arrowok="t"/>
                </v:shape>
                <w10:anchorlock/>
              </v:group>
            </w:pict>
          </mc:Fallback>
        </mc:AlternateContent>
      </w:r>
    </w:p>
    <w:p w:rsidR="00B016A4" w:rsidRDefault="008875D0" w:rsidP="008875D0">
      <w:pPr>
        <w:pStyle w:val="Captions"/>
      </w:pPr>
      <w:bookmarkStart w:id="414" w:name="_Toc513686660"/>
      <w:r>
        <w:t xml:space="preserve">Hình </w:t>
      </w:r>
      <w:fldSimple w:instr=" STYLEREF 1 \s ">
        <w:r w:rsidR="00244011">
          <w:rPr>
            <w:noProof/>
          </w:rPr>
          <w:t>4</w:t>
        </w:r>
      </w:fldSimple>
      <w:r w:rsidR="000F4B69">
        <w:t>.</w:t>
      </w:r>
      <w:fldSimple w:instr=" SEQ Hình \* ARABIC \s 1 ">
        <w:r w:rsidR="00244011">
          <w:rPr>
            <w:noProof/>
          </w:rPr>
          <w:t>18</w:t>
        </w:r>
      </w:fldSimple>
      <w:r>
        <w:t>: Giao diện bước 2 trong 3 bước đăng kí chuyên gia</w:t>
      </w:r>
      <w:bookmarkEnd w:id="414"/>
    </w:p>
    <w:p w:rsidR="00A2041D" w:rsidRDefault="00A2041D" w:rsidP="00B016A4">
      <w:pPr>
        <w:pStyle w:val="ListParagraph"/>
      </w:pPr>
      <w:r>
        <w:t>Bước 3: Trong trường hợp hồ sơ được chấp nhận, ứng viên sẽ phải tham gia bài test để quyết định xem có đủ điều kiện năng lực để trở thành chuyên gia hay không?</w:t>
      </w:r>
    </w:p>
    <w:p w:rsidR="008875D0" w:rsidRDefault="00B016A4" w:rsidP="008875D0">
      <w:pPr>
        <w:pStyle w:val="onvn"/>
        <w:keepNext/>
        <w:ind w:firstLine="0"/>
      </w:pPr>
      <w:r>
        <w:rPr>
          <w:noProof/>
        </w:rPr>
        <mc:AlternateContent>
          <mc:Choice Requires="wpc">
            <w:drawing>
              <wp:inline distT="0" distB="0" distL="0" distR="0">
                <wp:extent cx="5486400" cy="2558739"/>
                <wp:effectExtent l="0" t="0" r="0" b="0"/>
                <wp:docPr id="94" name="Canvas 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5" name="Picture 95"/>
                          <pic:cNvPicPr>
                            <a:picLocks noChangeAspect="1"/>
                          </pic:cNvPicPr>
                        </pic:nvPicPr>
                        <pic:blipFill>
                          <a:blip r:embed="rId176"/>
                          <a:stretch>
                            <a:fillRect/>
                          </a:stretch>
                        </pic:blipFill>
                        <pic:spPr>
                          <a:xfrm>
                            <a:off x="0" y="0"/>
                            <a:ext cx="5486400" cy="2522943"/>
                          </a:xfrm>
                          <a:prstGeom prst="rect">
                            <a:avLst/>
                          </a:prstGeom>
                        </pic:spPr>
                      </pic:pic>
                    </wpc:wpc>
                  </a:graphicData>
                </a:graphic>
              </wp:inline>
            </w:drawing>
          </mc:Choice>
          <mc:Fallback>
            <w:pict>
              <v:group w14:anchorId="6F04E102" id="Canvas 94" o:spid="_x0000_s1026" editas="canvas" style="width:6in;height:201.5pt;mso-position-horizontal-relative:char;mso-position-vertical-relative:line" coordsize="54864,25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">
                <v:shape id="_x0000_s1027" type="#_x0000_t75" style="position:absolute;width:54864;height:25584;visibility:visible;mso-wrap-style:square">
                  <v:fill o:detectmouseclick="t"/>
                  <v:path o:connecttype="none"/>
                </v:shape>
                <v:shape id="Picture 95" o:spid="_x0000_s1028" type="#_x0000_t75" style="position:absolute;width:54864;height:25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">
                  <v:imagedata r:id="rId177" o:title=""/>
                  <v:path arrowok="t"/>
                </v:shape>
                <w10:anchorlock/>
              </v:group>
            </w:pict>
          </mc:Fallback>
        </mc:AlternateContent>
      </w:r>
    </w:p>
    <w:p w:rsidR="00B016A4" w:rsidRDefault="008875D0" w:rsidP="008875D0">
      <w:pPr>
        <w:pStyle w:val="Captions"/>
      </w:pPr>
      <w:bookmarkStart w:id="415" w:name="_Toc513686661"/>
      <w:r>
        <w:t xml:space="preserve">Hình </w:t>
      </w:r>
      <w:fldSimple w:instr=" STYLEREF 1 \s ">
        <w:r w:rsidR="00244011">
          <w:rPr>
            <w:noProof/>
          </w:rPr>
          <w:t>4</w:t>
        </w:r>
      </w:fldSimple>
      <w:r w:rsidR="000F4B69">
        <w:t>.</w:t>
      </w:r>
      <w:fldSimple w:instr=" SEQ Hình \* ARABIC \s 1 ">
        <w:r w:rsidR="00244011">
          <w:rPr>
            <w:noProof/>
          </w:rPr>
          <w:t>19</w:t>
        </w:r>
      </w:fldSimple>
      <w:r>
        <w:t>: Giao diện bước 3 trong 3 bước đăng kí chuyên gia</w:t>
      </w:r>
      <w:bookmarkEnd w:id="415"/>
    </w:p>
    <w:p w:rsidR="008875D0" w:rsidRDefault="008875D0" w:rsidP="00B331ED">
      <w:pPr>
        <w:pStyle w:val="Heading3"/>
        <w:sectPr w:rsidR="008875D0" w:rsidSect="0003496F">
          <w:type w:val="continuous"/>
          <w:pgSz w:w="11907" w:h="16839" w:code="9"/>
          <w:pgMar w:top="1418" w:right="851" w:bottom="1134" w:left="1985" w:header="0" w:footer="0" w:gutter="0"/>
          <w:cols w:space="720"/>
          <w:formProt w:val="0"/>
          <w:docGrid w:linePitch="381" w:charSpace="-14337"/>
        </w:sectPr>
      </w:pPr>
    </w:p>
    <w:p w:rsidR="007D4457" w:rsidRDefault="007D4457" w:rsidP="00B331ED">
      <w:pPr>
        <w:pStyle w:val="Heading3"/>
      </w:pPr>
      <w:r>
        <w:br w:type="page"/>
      </w:r>
    </w:p>
    <w:p w:rsidR="00B331ED" w:rsidRDefault="00B331ED" w:rsidP="00B331ED">
      <w:pPr>
        <w:pStyle w:val="Heading3"/>
      </w:pPr>
      <w:bookmarkStart w:id="416" w:name="_Toc513687296"/>
      <w:r>
        <w:lastRenderedPageBreak/>
        <w:t>Xét duyệt nội dung câu hỏi</w:t>
      </w:r>
      <w:r w:rsidR="00A2041D">
        <w:t>.</w:t>
      </w:r>
      <w:bookmarkEnd w:id="416"/>
    </w:p>
    <w:p w:rsidR="00A2041D" w:rsidRDefault="00A2041D" w:rsidP="00A2041D">
      <w:r>
        <w:t>Khi thành viên của hệ thống tạo câu hỏi mới, hệ thống sẽ chạy một hàm xử lý để quyết định xem nội dung câu hỏi có hợp lệ hay không? Trong trường hợp, câu hỏi có chứa những nội dung khớp với danh sách từ khóa đen</w:t>
      </w:r>
      <w:r w:rsidR="00772DF4">
        <w:t>, chứa hình ảnh</w:t>
      </w:r>
      <w:r>
        <w:t>, hệ thống sẽ chuyển tiếp câu hỏi cho kiểm soát viên để kiểm tra lại nội dung câu hỏi này.</w:t>
      </w:r>
    </w:p>
    <w:p w:rsidR="008875D0" w:rsidRDefault="00772DF4" w:rsidP="008875D0">
      <w:pPr>
        <w:keepNext/>
        <w:ind w:firstLine="0"/>
      </w:pPr>
      <w:r>
        <w:rPr>
          <w:noProof/>
        </w:rPr>
        <mc:AlternateContent>
          <mc:Choice Requires="wpc">
            <w:drawing>
              <wp:inline distT="0" distB="0" distL="0" distR="0">
                <wp:extent cx="5486400" cy="3804542"/>
                <wp:effectExtent l="0" t="0" r="0" b="5715"/>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7" name="Picture 97"/>
                          <pic:cNvPicPr>
                            <a:picLocks noChangeAspect="1"/>
                          </pic:cNvPicPr>
                        </pic:nvPicPr>
                        <pic:blipFill>
                          <a:blip r:embed="rId178"/>
                          <a:stretch>
                            <a:fillRect/>
                          </a:stretch>
                        </pic:blipFill>
                        <pic:spPr>
                          <a:xfrm>
                            <a:off x="0" y="0"/>
                            <a:ext cx="5486400" cy="3768918"/>
                          </a:xfrm>
                          <a:prstGeom prst="rect">
                            <a:avLst/>
                          </a:prstGeom>
                        </pic:spPr>
                      </pic:pic>
                    </wpc:wpc>
                  </a:graphicData>
                </a:graphic>
              </wp:inline>
            </w:drawing>
          </mc:Choice>
          <mc:Fallback>
            <w:pict>
              <v:group w14:anchorId="73214A99" id="Canvas 96" o:spid="_x0000_s1026" editas="canvas" style="width:6in;height:299.55pt;mso-position-horizontal-relative:char;mso-position-vertical-relative:line" coordsize="54864,38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">
                <v:shape id="_x0000_s1027" type="#_x0000_t75" style="position:absolute;width:54864;height:38042;visibility:visible;mso-wrap-style:square">
                  <v:fill o:detectmouseclick="t"/>
                  <v:path o:connecttype="none"/>
                </v:shape>
                <v:shape id="Picture 97" o:spid="_x0000_s1028" type="#_x0000_t75" style="position:absolute;width:54864;height:37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">
                  <v:imagedata r:id="rId179" o:title=""/>
                  <v:path arrowok="t"/>
                </v:shape>
                <w10:anchorlock/>
              </v:group>
            </w:pict>
          </mc:Fallback>
        </mc:AlternateContent>
      </w:r>
    </w:p>
    <w:p w:rsidR="00772DF4" w:rsidRPr="00A2041D" w:rsidRDefault="008875D0" w:rsidP="008875D0">
      <w:pPr>
        <w:pStyle w:val="Captions"/>
      </w:pPr>
      <w:bookmarkStart w:id="417" w:name="_Toc513686662"/>
      <w:r>
        <w:t xml:space="preserve">Hình </w:t>
      </w:r>
      <w:fldSimple w:instr=" STYLEREF 1 \s ">
        <w:r w:rsidR="00244011">
          <w:rPr>
            <w:noProof/>
          </w:rPr>
          <w:t>4</w:t>
        </w:r>
      </w:fldSimple>
      <w:r w:rsidR="000F4B69">
        <w:t>.</w:t>
      </w:r>
      <w:fldSimple w:instr=" SEQ Hình \* ARABIC \s 1 ">
        <w:r w:rsidR="00244011">
          <w:rPr>
            <w:noProof/>
          </w:rPr>
          <w:t>20</w:t>
        </w:r>
      </w:fldSimple>
      <w:r>
        <w:t>: Giao diện xét duyệt nội dung của kiểm soát viên</w:t>
      </w:r>
      <w:bookmarkEnd w:id="417"/>
    </w:p>
    <w:p w:rsidR="007D4457" w:rsidRDefault="007D4457" w:rsidP="00F075B3">
      <w:pPr>
        <w:pStyle w:val="Heading1"/>
        <w:sectPr w:rsidR="007D4457" w:rsidSect="0003496F">
          <w:type w:val="continuous"/>
          <w:pgSz w:w="11907" w:h="16839" w:code="9"/>
          <w:pgMar w:top="1418" w:right="851" w:bottom="1134" w:left="1985" w:header="0" w:footer="0" w:gutter="0"/>
          <w:cols w:space="720"/>
          <w:formProt w:val="0"/>
          <w:docGrid w:linePitch="381" w:charSpace="-14337"/>
        </w:sectPr>
      </w:pPr>
    </w:p>
    <w:p w:rsidR="00590DFC" w:rsidRPr="00E9736B" w:rsidRDefault="00590DFC" w:rsidP="00F075B3">
      <w:pPr>
        <w:pStyle w:val="Heading1"/>
      </w:pPr>
      <w:bookmarkStart w:id="418" w:name="_Toc513687297"/>
      <w:r w:rsidRPr="00E9736B">
        <w:lastRenderedPageBreak/>
        <w:t>KẾT LUẬN</w:t>
      </w:r>
      <w:bookmarkEnd w:id="344"/>
      <w:bookmarkEnd w:id="418"/>
    </w:p>
    <w:p w:rsidR="00590DFC" w:rsidRDefault="00590DFC" w:rsidP="00244011">
      <w:pPr>
        <w:pStyle w:val="Style11"/>
        <w:numPr>
          <w:ilvl w:val="2"/>
          <w:numId w:val="32"/>
        </w:numPr>
      </w:pPr>
      <w:bookmarkStart w:id="419" w:name="_Toc499067743"/>
      <w:bookmarkStart w:id="420" w:name="_Toc499067866"/>
      <w:bookmarkStart w:id="421" w:name="_Toc499067992"/>
      <w:bookmarkStart w:id="422" w:name="_Toc499068120"/>
      <w:bookmarkStart w:id="423" w:name="_Toc499068249"/>
      <w:bookmarkStart w:id="424" w:name="_Toc499068669"/>
      <w:bookmarkStart w:id="425" w:name="_Toc499068794"/>
      <w:bookmarkStart w:id="426" w:name="_Toc499070475"/>
      <w:bookmarkStart w:id="427" w:name="_Toc499071268"/>
      <w:bookmarkStart w:id="428" w:name="_Toc499071530"/>
      <w:bookmarkStart w:id="429" w:name="_Toc499071647"/>
      <w:bookmarkStart w:id="430" w:name="_Toc499102051"/>
      <w:bookmarkStart w:id="431" w:name="_Toc499189276"/>
      <w:bookmarkStart w:id="432" w:name="_Toc499273397"/>
      <w:bookmarkStart w:id="433" w:name="_Toc502133507"/>
      <w:bookmarkStart w:id="434" w:name="_Toc502906690"/>
      <w:bookmarkStart w:id="435" w:name="_Toc502906785"/>
      <w:bookmarkStart w:id="436" w:name="_Toc512946184"/>
      <w:bookmarkStart w:id="437" w:name="_Toc512946284"/>
      <w:bookmarkStart w:id="438" w:name="_Toc512953064"/>
      <w:bookmarkStart w:id="439" w:name="_Toc512960933"/>
      <w:bookmarkStart w:id="440" w:name="_Toc512982811"/>
      <w:bookmarkStart w:id="441" w:name="_Toc513042565"/>
      <w:bookmarkStart w:id="442" w:name="_Toc513042674"/>
      <w:bookmarkStart w:id="443" w:name="_Toc513042784"/>
      <w:bookmarkStart w:id="444" w:name="_Toc513042894"/>
      <w:bookmarkStart w:id="445" w:name="_Toc513043004"/>
      <w:bookmarkStart w:id="446" w:name="_Toc513043113"/>
      <w:bookmarkStart w:id="447" w:name="_Toc513043222"/>
      <w:bookmarkStart w:id="448" w:name="_Toc513043348"/>
      <w:bookmarkStart w:id="449" w:name="_Toc513043462"/>
      <w:bookmarkStart w:id="450" w:name="_Toc513043576"/>
      <w:bookmarkStart w:id="451" w:name="_Toc513043690"/>
      <w:bookmarkStart w:id="452" w:name="_Toc513043798"/>
      <w:bookmarkStart w:id="453" w:name="_Toc513043906"/>
      <w:bookmarkStart w:id="454" w:name="_Toc513044118"/>
      <w:bookmarkStart w:id="455" w:name="_Toc513500936"/>
      <w:bookmarkStart w:id="456" w:name="_Toc513501124"/>
      <w:bookmarkStart w:id="457" w:name="_Toc513502327"/>
      <w:bookmarkStart w:id="458" w:name="_Toc513502416"/>
      <w:bookmarkStart w:id="459" w:name="_Toc51368729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r w:rsidRPr="00E9736B">
        <w:t>Kết quả đạt được</w:t>
      </w:r>
      <w:bookmarkEnd w:id="459"/>
    </w:p>
    <w:p w:rsidR="00CF52E7" w:rsidRDefault="00CF52E7" w:rsidP="00CF52E7">
      <w:pPr>
        <w:pStyle w:val="onvn"/>
      </w:pPr>
      <w:r>
        <w:t xml:space="preserve">Trong thời gian thực hiện hệ thống đã hoàn thiện các tính năng chính, và triển khai thử nghiệm trên Internet với tên miền </w:t>
      </w:r>
      <w:hyperlink r:id="rId180" w:history="1">
        <w:r w:rsidRPr="00834E71">
          <w:rPr>
            <w:rStyle w:val="Hyperlink"/>
          </w:rPr>
          <w:t>https://mathover.com</w:t>
        </w:r>
      </w:hyperlink>
      <w:r>
        <w:t>, các chức năng có thể trải nghiệm bao gồm:</w:t>
      </w:r>
    </w:p>
    <w:p w:rsidR="00CF52E7" w:rsidRDefault="00CF52E7" w:rsidP="00CF52E7">
      <w:pPr>
        <w:pStyle w:val="ListParagraph"/>
      </w:pPr>
      <w:r>
        <w:t>Tìm kiếm câu hỏi bằng từ khóa.</w:t>
      </w:r>
    </w:p>
    <w:p w:rsidR="00CF52E7" w:rsidRDefault="00CF52E7" w:rsidP="00CF52E7">
      <w:pPr>
        <w:pStyle w:val="ListParagraph"/>
      </w:pPr>
      <w:r>
        <w:t>Tìm kiếm chuyên gia bằng từ khóa.</w:t>
      </w:r>
    </w:p>
    <w:p w:rsidR="00CF52E7" w:rsidRDefault="00CF52E7" w:rsidP="00CF52E7">
      <w:pPr>
        <w:pStyle w:val="ListParagraph"/>
      </w:pPr>
      <w:r>
        <w:t>Đăng kí</w:t>
      </w:r>
      <w:r w:rsidR="00391436">
        <w:t>, đăng nhập</w:t>
      </w:r>
      <w:r>
        <w:t xml:space="preserve"> và xác thực tài khoản qua Email.</w:t>
      </w:r>
    </w:p>
    <w:p w:rsidR="00CF52E7" w:rsidRDefault="00CF52E7" w:rsidP="008E453D">
      <w:pPr>
        <w:pStyle w:val="ListParagraph"/>
      </w:pPr>
      <w:r>
        <w:t>Tạo câu hỏi miễn phí, trả lời, bình luận và đánh giá trong chi tiết câu hỏi.</w:t>
      </w:r>
    </w:p>
    <w:p w:rsidR="00CF52E7" w:rsidRDefault="00CF52E7" w:rsidP="00CF52E7">
      <w:pPr>
        <w:pStyle w:val="ListParagraph"/>
      </w:pPr>
      <w:r>
        <w:t>Tạo câu hỏi trong mục hỏi đáp nhanh và trả lời câu hỏi.</w:t>
      </w:r>
    </w:p>
    <w:p w:rsidR="00CF52E7" w:rsidRDefault="00CF52E7" w:rsidP="00CF52E7">
      <w:pPr>
        <w:pStyle w:val="ListParagraph"/>
      </w:pPr>
      <w:r>
        <w:t>Hỏi đáp trực tiếp tính phí với chuyên gia qua Mathover Messenger.</w:t>
      </w:r>
    </w:p>
    <w:p w:rsidR="00CF52E7" w:rsidRDefault="00CF52E7" w:rsidP="00CF52E7">
      <w:pPr>
        <w:pStyle w:val="ListParagraph"/>
      </w:pPr>
      <w:r>
        <w:t>Nạp</w:t>
      </w:r>
      <w:r w:rsidR="00391436">
        <w:t xml:space="preserve"> tiền, rút</w:t>
      </w:r>
      <w:r>
        <w:t xml:space="preserve"> tiền </w:t>
      </w:r>
      <w:r w:rsidR="00391436">
        <w:t>từ</w:t>
      </w:r>
      <w:r>
        <w:t xml:space="preserve"> tài khoản.</w:t>
      </w:r>
    </w:p>
    <w:p w:rsidR="00CF52E7" w:rsidRDefault="00CF52E7" w:rsidP="00CF52E7">
      <w:pPr>
        <w:pStyle w:val="ListParagraph"/>
      </w:pPr>
      <w:r>
        <w:t>Đăng kí và làm bài test để trở thành chuyên gia toán phổ thông</w:t>
      </w:r>
    </w:p>
    <w:p w:rsidR="00CF52E7" w:rsidRDefault="00CF52E7" w:rsidP="00CF52E7">
      <w:pPr>
        <w:pStyle w:val="ListParagraph"/>
      </w:pPr>
      <w:r>
        <w:t>Xét duyệt nội dung câu hỏi khi phát hiện câu hỏi chứa từ khóa không hợp lệ.</w:t>
      </w:r>
    </w:p>
    <w:p w:rsidR="00590DFC" w:rsidRDefault="00590DFC" w:rsidP="007D4457">
      <w:pPr>
        <w:pStyle w:val="Style11"/>
        <w:numPr>
          <w:ilvl w:val="0"/>
          <w:numId w:val="32"/>
        </w:numPr>
      </w:pPr>
      <w:bookmarkStart w:id="460" w:name="_Toc513687299"/>
      <w:r w:rsidRPr="00E9736B">
        <w:t>Hướng phát triển</w:t>
      </w:r>
      <w:bookmarkEnd w:id="460"/>
    </w:p>
    <w:p w:rsidR="00CF52E7" w:rsidRDefault="00CF52E7" w:rsidP="00CF52E7">
      <w:pPr>
        <w:pStyle w:val="onvn"/>
      </w:pPr>
      <w:r>
        <w:t>Trong tương lai, hệ thống sẽ được cải thiện theo hướng phục vụ trải nghiệm tốt hơn cho người dùng, bao gồm:</w:t>
      </w:r>
    </w:p>
    <w:p w:rsidR="00CF52E7" w:rsidRDefault="00CF52E7" w:rsidP="00CF52E7">
      <w:pPr>
        <w:pStyle w:val="ListParagraph"/>
        <w:numPr>
          <w:ilvl w:val="0"/>
          <w:numId w:val="19"/>
        </w:numPr>
      </w:pPr>
      <w:r>
        <w:t>Cải thiện tốc độ xử lý các tác vụ: nhắn tin, đánh giá câu hỏi, câu trả lời, bình luận, tốc độ tải trang.</w:t>
      </w:r>
    </w:p>
    <w:p w:rsidR="00CF52E7" w:rsidRDefault="00CF52E7" w:rsidP="00CF52E7">
      <w:pPr>
        <w:pStyle w:val="ListParagraph"/>
        <w:numPr>
          <w:ilvl w:val="0"/>
          <w:numId w:val="19"/>
        </w:numPr>
      </w:pPr>
      <w:r>
        <w:t>Hỏi đáp với video-call với độ ổn định cao hơn.</w:t>
      </w:r>
    </w:p>
    <w:p w:rsidR="00391436" w:rsidRDefault="00CF52E7" w:rsidP="00CF52E7">
      <w:pPr>
        <w:pStyle w:val="ListParagraph"/>
        <w:numPr>
          <w:ilvl w:val="0"/>
          <w:numId w:val="19"/>
        </w:numPr>
        <w:sectPr w:rsidR="00391436" w:rsidSect="007D4457">
          <w:pgSz w:w="11907" w:h="16839" w:code="9"/>
          <w:pgMar w:top="1418" w:right="851" w:bottom="1134" w:left="1985" w:header="0" w:footer="0" w:gutter="0"/>
          <w:cols w:space="720"/>
          <w:formProt w:val="0"/>
          <w:docGrid w:linePitch="381" w:charSpace="-14337"/>
        </w:sectPr>
      </w:pPr>
      <w:r>
        <w:t>Xây dựng quy trình chặt chẽ cho việc rút tiền, nạp tiền, bảo vệ tài khoản thanh toán</w:t>
      </w:r>
    </w:p>
    <w:p w:rsidR="000618C0" w:rsidRPr="002D6151" w:rsidRDefault="00590DFC" w:rsidP="00F075B3">
      <w:pPr>
        <w:pStyle w:val="Heading1"/>
      </w:pPr>
      <w:bookmarkStart w:id="461" w:name="_Toc513687300"/>
      <w:r w:rsidRPr="00E9736B">
        <w:lastRenderedPageBreak/>
        <w:t>TÀI LIỆU THAM KHẢO</w:t>
      </w:r>
      <w:bookmarkEnd w:id="461"/>
    </w:p>
    <w:p w:rsidR="00D0348B" w:rsidRPr="00E9736B" w:rsidRDefault="00D0348B" w:rsidP="00D0348B">
      <w:pPr>
        <w:pStyle w:val="NormalWeb"/>
        <w:spacing w:before="0" w:beforeAutospacing="0" w:after="0" w:afterAutospacing="0"/>
        <w:textAlignment w:val="baseline"/>
        <w:rPr>
          <w:color w:val="000000"/>
          <w:sz w:val="28"/>
          <w:szCs w:val="28"/>
          <w:u w:val="single"/>
        </w:rPr>
      </w:pPr>
      <w:r w:rsidRPr="00E9736B">
        <w:rPr>
          <w:color w:val="000000"/>
          <w:sz w:val="28"/>
          <w:szCs w:val="28"/>
          <w:u w:val="single"/>
        </w:rPr>
        <w:t>TIẾNG ANH</w:t>
      </w:r>
    </w:p>
    <w:p w:rsidR="00244011" w:rsidRDefault="00941168" w:rsidP="009074C3">
      <w:pPr>
        <w:suppressAutoHyphens w:val="0"/>
        <w:spacing w:before="0" w:after="0" w:line="259" w:lineRule="auto"/>
        <w:ind w:firstLine="0"/>
        <w:jc w:val="left"/>
        <w:rPr>
          <w:rFonts w:ascii="Calibri" w:hAnsi="Calibri"/>
          <w:noProof/>
          <w:sz w:val="22"/>
        </w:rPr>
      </w:pPr>
      <w:r>
        <w:rPr>
          <w:szCs w:val="28"/>
        </w:rPr>
        <w:fldChar w:fldCharType="begin"/>
      </w:r>
      <w:r>
        <w:rPr>
          <w:szCs w:val="28"/>
        </w:rPr>
        <w:instrText xml:space="preserve"> BIBLIOGRAPHY  \l 1033 </w:instrText>
      </w:r>
      <w:r>
        <w:rPr>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22"/>
        <w:gridCol w:w="7949"/>
      </w:tblGrid>
      <w:tr w:rsidR="00244011">
        <w:trPr>
          <w:divId w:val="131796211"/>
          <w:tblCellSpacing w:w="15" w:type="dxa"/>
        </w:trPr>
        <w:tc>
          <w:tcPr>
            <w:tcW w:w="50" w:type="pct"/>
            <w:hideMark/>
          </w:tcPr>
          <w:p w:rsidR="00244011" w:rsidRDefault="00244011">
            <w:pPr>
              <w:pStyle w:val="Bibliography"/>
              <w:rPr>
                <w:noProof/>
                <w:sz w:val="24"/>
                <w:szCs w:val="24"/>
              </w:rPr>
            </w:pPr>
            <w:r>
              <w:rPr>
                <w:noProof/>
              </w:rPr>
              <w:t xml:space="preserve">[1] </w:t>
            </w:r>
          </w:p>
        </w:tc>
        <w:tc>
          <w:tcPr>
            <w:tcW w:w="0" w:type="auto"/>
            <w:hideMark/>
          </w:tcPr>
          <w:p w:rsidR="00244011" w:rsidRDefault="00244011">
            <w:pPr>
              <w:pStyle w:val="Bibliography"/>
              <w:rPr>
                <w:noProof/>
              </w:rPr>
            </w:pPr>
            <w:r>
              <w:rPr>
                <w:noProof/>
              </w:rPr>
              <w:t xml:space="preserve">Clinton Gormley, Zachary Tong, Guide, Elasticsearch: The Definitive, 2015. </w:t>
            </w:r>
          </w:p>
        </w:tc>
      </w:tr>
      <w:tr w:rsidR="00244011">
        <w:trPr>
          <w:divId w:val="131796211"/>
          <w:tblCellSpacing w:w="15" w:type="dxa"/>
        </w:trPr>
        <w:tc>
          <w:tcPr>
            <w:tcW w:w="50" w:type="pct"/>
            <w:hideMark/>
          </w:tcPr>
          <w:p w:rsidR="00244011" w:rsidRDefault="00244011">
            <w:pPr>
              <w:pStyle w:val="Bibliography"/>
              <w:rPr>
                <w:noProof/>
              </w:rPr>
            </w:pPr>
            <w:r>
              <w:rPr>
                <w:noProof/>
              </w:rPr>
              <w:t xml:space="preserve">[2] </w:t>
            </w:r>
          </w:p>
        </w:tc>
        <w:tc>
          <w:tcPr>
            <w:tcW w:w="0" w:type="auto"/>
            <w:hideMark/>
          </w:tcPr>
          <w:p w:rsidR="00244011" w:rsidRDefault="00244011">
            <w:pPr>
              <w:pStyle w:val="Bibliography"/>
              <w:rPr>
                <w:noProof/>
              </w:rPr>
            </w:pPr>
            <w:r>
              <w:rPr>
                <w:noProof/>
              </w:rPr>
              <w:t>Nick Craver, "Stack Overflow: The Architecture - 2016 Edition," 17 2 2016. [Online]. Available: https://nickcraver.com/blog/2016/02/17/stack-overflow-the-architecture-2016-edition/.</w:t>
            </w:r>
          </w:p>
        </w:tc>
      </w:tr>
      <w:tr w:rsidR="00244011">
        <w:trPr>
          <w:divId w:val="131796211"/>
          <w:tblCellSpacing w:w="15" w:type="dxa"/>
        </w:trPr>
        <w:tc>
          <w:tcPr>
            <w:tcW w:w="50" w:type="pct"/>
            <w:hideMark/>
          </w:tcPr>
          <w:p w:rsidR="00244011" w:rsidRDefault="00244011">
            <w:pPr>
              <w:pStyle w:val="Bibliography"/>
              <w:rPr>
                <w:noProof/>
              </w:rPr>
            </w:pPr>
            <w:r>
              <w:rPr>
                <w:noProof/>
              </w:rPr>
              <w:t xml:space="preserve">[3] </w:t>
            </w:r>
          </w:p>
        </w:tc>
        <w:tc>
          <w:tcPr>
            <w:tcW w:w="0" w:type="auto"/>
            <w:hideMark/>
          </w:tcPr>
          <w:p w:rsidR="00244011" w:rsidRDefault="00244011">
            <w:pPr>
              <w:pStyle w:val="Bibliography"/>
              <w:rPr>
                <w:noProof/>
              </w:rPr>
            </w:pPr>
            <w:r>
              <w:rPr>
                <w:noProof/>
              </w:rPr>
              <w:t>Prashanth Jayaram, "Why MongoDB?," 6 7 2016. [Online]. Available: https://sqlpowershell.blog/2016/07/06/why-mongodb/.</w:t>
            </w:r>
          </w:p>
        </w:tc>
      </w:tr>
      <w:tr w:rsidR="00244011">
        <w:trPr>
          <w:divId w:val="131796211"/>
          <w:tblCellSpacing w:w="15" w:type="dxa"/>
        </w:trPr>
        <w:tc>
          <w:tcPr>
            <w:tcW w:w="50" w:type="pct"/>
            <w:hideMark/>
          </w:tcPr>
          <w:p w:rsidR="00244011" w:rsidRDefault="00244011">
            <w:pPr>
              <w:pStyle w:val="Bibliography"/>
              <w:rPr>
                <w:noProof/>
              </w:rPr>
            </w:pPr>
            <w:r>
              <w:rPr>
                <w:noProof/>
              </w:rPr>
              <w:t xml:space="preserve">[4] </w:t>
            </w:r>
          </w:p>
        </w:tc>
        <w:tc>
          <w:tcPr>
            <w:tcW w:w="0" w:type="auto"/>
            <w:hideMark/>
          </w:tcPr>
          <w:p w:rsidR="00244011" w:rsidRDefault="00244011">
            <w:pPr>
              <w:pStyle w:val="Bibliography"/>
              <w:rPr>
                <w:noProof/>
              </w:rPr>
            </w:pPr>
            <w:r>
              <w:rPr>
                <w:noProof/>
              </w:rPr>
              <w:t>Paul Shan , "Node.js – reasons to use, pros and cons, best practices!," 11 10 2014. [Online]. Available: http://voidcanvas.com/describing-node-js/.</w:t>
            </w:r>
          </w:p>
        </w:tc>
      </w:tr>
      <w:tr w:rsidR="00244011">
        <w:trPr>
          <w:divId w:val="131796211"/>
          <w:tblCellSpacing w:w="15" w:type="dxa"/>
        </w:trPr>
        <w:tc>
          <w:tcPr>
            <w:tcW w:w="50" w:type="pct"/>
            <w:hideMark/>
          </w:tcPr>
          <w:p w:rsidR="00244011" w:rsidRDefault="00244011">
            <w:pPr>
              <w:pStyle w:val="Bibliography"/>
              <w:rPr>
                <w:noProof/>
              </w:rPr>
            </w:pPr>
            <w:r>
              <w:rPr>
                <w:noProof/>
              </w:rPr>
              <w:t xml:space="preserve">[5] </w:t>
            </w:r>
          </w:p>
        </w:tc>
        <w:tc>
          <w:tcPr>
            <w:tcW w:w="0" w:type="auto"/>
            <w:hideMark/>
          </w:tcPr>
          <w:p w:rsidR="00244011" w:rsidRDefault="00244011">
            <w:pPr>
              <w:pStyle w:val="Bibliography"/>
              <w:rPr>
                <w:noProof/>
              </w:rPr>
            </w:pPr>
            <w:r>
              <w:rPr>
                <w:noProof/>
              </w:rPr>
              <w:t xml:space="preserve">Simon Pietro Romano, Salvatore Loreto, Real-Time Communication with WebRTC, 2014. </w:t>
            </w:r>
          </w:p>
        </w:tc>
      </w:tr>
    </w:tbl>
    <w:p w:rsidR="00244011" w:rsidRDefault="00244011">
      <w:pPr>
        <w:divId w:val="131796211"/>
        <w:rPr>
          <w:rFonts w:eastAsia="Times New Roman"/>
          <w:noProof/>
        </w:rPr>
      </w:pPr>
    </w:p>
    <w:p w:rsidR="00143822" w:rsidRPr="00E9736B" w:rsidRDefault="00941168" w:rsidP="009074C3">
      <w:pPr>
        <w:suppressAutoHyphens w:val="0"/>
        <w:spacing w:before="0" w:after="0" w:line="259" w:lineRule="auto"/>
        <w:ind w:firstLine="0"/>
        <w:jc w:val="left"/>
        <w:rPr>
          <w:szCs w:val="28"/>
        </w:rPr>
      </w:pPr>
      <w:r>
        <w:rPr>
          <w:szCs w:val="28"/>
        </w:rPr>
        <w:fldChar w:fldCharType="end"/>
      </w:r>
    </w:p>
    <w:sectPr w:rsidR="00143822" w:rsidRPr="00E9736B" w:rsidSect="007D4457">
      <w:pgSz w:w="11907" w:h="16839" w:code="9"/>
      <w:pgMar w:top="1418" w:right="851" w:bottom="1134" w:left="1985" w:header="0" w:footer="0" w:gutter="0"/>
      <w:cols w:space="720"/>
      <w:formProt w:val="0"/>
      <w:docGrid w:linePitch="381" w:charSpace="-14337"/>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6AB0" w:rsidRDefault="00616AB0" w:rsidP="0038758C">
      <w:pPr>
        <w:spacing w:before="0" w:after="0" w:line="240" w:lineRule="auto"/>
      </w:pPr>
      <w:r>
        <w:separator/>
      </w:r>
    </w:p>
  </w:endnote>
  <w:endnote w:type="continuationSeparator" w:id="0">
    <w:p w:rsidR="00616AB0" w:rsidRDefault="00616AB0" w:rsidP="003875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roid Sans Fallback">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FreeSans">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0441075"/>
      <w:docPartObj>
        <w:docPartGallery w:val="Page Numbers (Bottom of Page)"/>
        <w:docPartUnique/>
      </w:docPartObj>
    </w:sdtPr>
    <w:sdtEndPr>
      <w:rPr>
        <w:noProof/>
      </w:rPr>
    </w:sdtEndPr>
    <w:sdtContent>
      <w:p w:rsidR="001D0C90" w:rsidRDefault="001D0C90">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rsidR="001D0C90" w:rsidRDefault="001D0C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0C90" w:rsidRDefault="001D0C90">
    <w:pPr>
      <w:pStyle w:val="Footer"/>
      <w:jc w:val="center"/>
    </w:pPr>
  </w:p>
  <w:p w:rsidR="001D0C90" w:rsidRDefault="001D0C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6AB0" w:rsidRDefault="00616AB0" w:rsidP="0038758C">
      <w:pPr>
        <w:spacing w:before="0" w:after="0" w:line="240" w:lineRule="auto"/>
      </w:pPr>
      <w:r>
        <w:separator/>
      </w:r>
    </w:p>
  </w:footnote>
  <w:footnote w:type="continuationSeparator" w:id="0">
    <w:p w:rsidR="00616AB0" w:rsidRDefault="00616AB0" w:rsidP="0038758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0C90" w:rsidRDefault="001D0C90" w:rsidP="00834F8B">
    <w:pPr>
      <w:pStyle w:val="Header"/>
      <w:ind w:firstLine="0"/>
    </w:pPr>
  </w:p>
  <w:p w:rsidR="001D0C90" w:rsidRDefault="00616AB0" w:rsidP="00834F8B">
    <w:pPr>
      <w:pStyle w:val="Header"/>
      <w:ind w:firstLine="0"/>
      <w:jc w:val="center"/>
    </w:pPr>
    <w:sdt>
      <w:sdtPr>
        <w:id w:val="1418130028"/>
        <w:docPartObj>
          <w:docPartGallery w:val="Page Numbers (Top of Page)"/>
          <w:docPartUnique/>
        </w:docPartObj>
      </w:sdtPr>
      <w:sdtEndPr>
        <w:rPr>
          <w:noProof/>
        </w:rPr>
      </w:sdtEndPr>
      <w:sdtContent>
        <w:r w:rsidR="001D0C90">
          <w:fldChar w:fldCharType="begin"/>
        </w:r>
        <w:r w:rsidR="001D0C90">
          <w:instrText xml:space="preserve"> PAGE   \* MERGEFORMAT </w:instrText>
        </w:r>
        <w:r w:rsidR="001D0C90">
          <w:fldChar w:fldCharType="separate"/>
        </w:r>
        <w:r w:rsidR="00C85532">
          <w:rPr>
            <w:noProof/>
          </w:rPr>
          <w:t>100</w:t>
        </w:r>
        <w:r w:rsidR="001D0C90">
          <w:rPr>
            <w:noProof/>
          </w:rPr>
          <w:fldChar w:fldCharType="end"/>
        </w:r>
      </w:sdtContent>
    </w:sdt>
  </w:p>
  <w:p w:rsidR="001D0C90" w:rsidRDefault="001D0C90" w:rsidP="00834F8B">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5422A"/>
    <w:multiLevelType w:val="multilevel"/>
    <w:tmpl w:val="2BE2F640"/>
    <w:lvl w:ilvl="0">
      <w:start w:val="1"/>
      <w:numFmt w:val="decimal"/>
      <w:pStyle w:val="Style211"/>
      <w:lvlText w:val="2.1.%1"/>
      <w:lvlJc w:val="left"/>
      <w:pPr>
        <w:ind w:left="1800" w:hanging="360"/>
      </w:pPr>
      <w:rPr>
        <w:b/>
        <w:i w:val="0"/>
        <w:sz w:val="28"/>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 w15:restartNumberingAfterBreak="0">
    <w:nsid w:val="09EE2E0A"/>
    <w:multiLevelType w:val="hybridMultilevel"/>
    <w:tmpl w:val="655E3A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F22B67"/>
    <w:multiLevelType w:val="multilevel"/>
    <w:tmpl w:val="A5BCAF44"/>
    <w:lvl w:ilvl="0">
      <w:start w:val="1"/>
      <w:numFmt w:val="decimal"/>
      <w:pStyle w:val="Style411"/>
      <w:lvlText w:val="4.1.%1"/>
      <w:lvlJc w:val="left"/>
      <w:pPr>
        <w:ind w:left="36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626844"/>
    <w:multiLevelType w:val="multilevel"/>
    <w:tmpl w:val="227C5B40"/>
    <w:lvl w:ilvl="0">
      <w:start w:val="3"/>
      <w:numFmt w:val="decimal"/>
      <w:lvlText w:val="%1."/>
      <w:lvlJc w:val="left"/>
      <w:pPr>
        <w:ind w:left="0" w:firstLine="0"/>
      </w:pPr>
      <w:rPr>
        <w:rFonts w:hint="default"/>
      </w:rPr>
    </w:lvl>
    <w:lvl w:ilvl="1">
      <w:start w:val="2"/>
      <w:numFmt w:val="decimal"/>
      <w:pStyle w:val="Style1"/>
      <w:suff w:val="space"/>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9"/>
      <w:numFmt w:val="decimal"/>
      <w:pStyle w:val="Style121"/>
      <w:suff w:val="space"/>
      <w:lvlText w:val="%1.%2.%3."/>
      <w:lvlJc w:val="left"/>
      <w:pPr>
        <w:ind w:left="0" w:firstLine="0"/>
      </w:pPr>
      <w:rPr>
        <w:rFonts w:hint="default"/>
      </w:rPr>
    </w:lvl>
    <w:lvl w:ilvl="3">
      <w:start w:val="1"/>
      <w:numFmt w:val="decimal"/>
      <w:suff w:val="space"/>
      <w:lvlText w:val="%1.%2.%3.%4."/>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F182E83"/>
    <w:multiLevelType w:val="hybridMultilevel"/>
    <w:tmpl w:val="970884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3E26B8"/>
    <w:multiLevelType w:val="hybridMultilevel"/>
    <w:tmpl w:val="309A01AA"/>
    <w:lvl w:ilvl="0" w:tplc="2E40DC88">
      <w:start w:val="1"/>
      <w:numFmt w:val="bullet"/>
      <w:lvlText w:val="-"/>
      <w:lvlJc w:val="left"/>
      <w:pPr>
        <w:ind w:left="1212" w:hanging="360"/>
      </w:pPr>
      <w:rPr>
        <w:rFonts w:ascii="Times New Roman" w:eastAsia="Droid Sans Fallback" w:hAnsi="Times New Roman" w:cs="Times New Roman"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 w15:restartNumberingAfterBreak="0">
    <w:nsid w:val="1F8D13E4"/>
    <w:multiLevelType w:val="hybridMultilevel"/>
    <w:tmpl w:val="E4F656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9B50B7"/>
    <w:multiLevelType w:val="multilevel"/>
    <w:tmpl w:val="7A00D6F6"/>
    <w:lvl w:ilvl="0">
      <w:start w:val="1"/>
      <w:numFmt w:val="decimal"/>
      <w:pStyle w:val="Style41"/>
      <w:lvlText w:val="4.%1"/>
      <w:lvlJc w:val="left"/>
      <w:pPr>
        <w:ind w:left="1440" w:hanging="360"/>
      </w:pPr>
      <w:rPr>
        <w:b/>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25CA6FE5"/>
    <w:multiLevelType w:val="multilevel"/>
    <w:tmpl w:val="D974BA56"/>
    <w:lvl w:ilvl="0">
      <w:start w:val="1"/>
      <w:numFmt w:val="decimal"/>
      <w:pStyle w:val="Style321"/>
      <w:lvlText w:val="3.2.%1"/>
      <w:lvlJc w:val="left"/>
      <w:pPr>
        <w:ind w:left="1069" w:hanging="360"/>
      </w:pPr>
      <w:rPr>
        <w:b/>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9" w15:restartNumberingAfterBreak="0">
    <w:nsid w:val="260E168F"/>
    <w:multiLevelType w:val="multilevel"/>
    <w:tmpl w:val="445837BE"/>
    <w:lvl w:ilvl="0">
      <w:start w:val="1"/>
      <w:numFmt w:val="decimal"/>
      <w:pStyle w:val="Style421"/>
      <w:lvlText w:val="4.2.%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8B5710B"/>
    <w:multiLevelType w:val="hybridMultilevel"/>
    <w:tmpl w:val="3E0265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FB1367"/>
    <w:multiLevelType w:val="multilevel"/>
    <w:tmpl w:val="085E3E94"/>
    <w:lvl w:ilvl="0">
      <w:start w:val="1"/>
      <w:numFmt w:val="decimal"/>
      <w:lvlText w:val="%1."/>
      <w:lvlJc w:val="left"/>
      <w:pPr>
        <w:ind w:left="450" w:hanging="450"/>
      </w:pPr>
      <w:rPr>
        <w:rFonts w:hint="default"/>
      </w:rPr>
    </w:lvl>
    <w:lvl w:ilvl="1">
      <w:start w:val="1"/>
      <w:numFmt w:val="decimal"/>
      <w:pStyle w:val="Style11"/>
      <w:suff w:val="space"/>
      <w:lvlText w:val="%1.%2."/>
      <w:lvlJc w:val="left"/>
      <w:pPr>
        <w:ind w:left="720" w:hanging="720"/>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050801"/>
    <w:multiLevelType w:val="hybridMultilevel"/>
    <w:tmpl w:val="A7ACFE6A"/>
    <w:lvl w:ilvl="0" w:tplc="DC3695CE">
      <w:numFmt w:val="bullet"/>
      <w:pStyle w:val="ListParagraph"/>
      <w:suff w:val="space"/>
      <w:lvlText w:val=""/>
      <w:lvlJc w:val="left"/>
      <w:pPr>
        <w:ind w:left="1353" w:hanging="360"/>
      </w:pPr>
      <w:rPr>
        <w:rFonts w:ascii="Symbol" w:eastAsia="Droid Sans Fallback"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896855"/>
    <w:multiLevelType w:val="multilevel"/>
    <w:tmpl w:val="32BCAAAA"/>
    <w:lvl w:ilvl="0">
      <w:start w:val="1"/>
      <w:numFmt w:val="decimal"/>
      <w:pStyle w:val="Style111"/>
      <w:lvlText w:val="1.1.%1"/>
      <w:lvlJc w:val="left"/>
      <w:pPr>
        <w:ind w:left="720" w:hanging="360"/>
      </w:pPr>
      <w:rPr>
        <w:b/>
        <w:i w:val="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rPr>
        <w:rFonts w:ascii="Times New Roman" w:eastAsia="Droid Sans Fallback" w:hAnsi="Times New Roman" w:cs="Times New Roman"/>
        <w:b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600"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316872"/>
    <w:multiLevelType w:val="multilevel"/>
    <w:tmpl w:val="6270F052"/>
    <w:lvl w:ilvl="0">
      <w:start w:val="1"/>
      <w:numFmt w:val="decimal"/>
      <w:pStyle w:val="Style331"/>
      <w:lvlText w:val="3.3.%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3003910"/>
    <w:multiLevelType w:val="multilevel"/>
    <w:tmpl w:val="D6B44340"/>
    <w:lvl w:ilvl="0">
      <w:start w:val="1"/>
      <w:numFmt w:val="bullet"/>
      <w:pStyle w:val="Stylea"/>
      <w:lvlText w:val=""/>
      <w:lvlJc w:val="left"/>
      <w:pPr>
        <w:ind w:left="720" w:hanging="360"/>
      </w:pPr>
      <w:rPr>
        <w:rFonts w:ascii="Wingdings" w:hAnsi="Wingdings" w:cs="Wingdings" w:hint="default"/>
        <w:b w:val="0"/>
        <w:i w:val="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5E3F6B"/>
    <w:multiLevelType w:val="hybridMultilevel"/>
    <w:tmpl w:val="BD4A4E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D879CB"/>
    <w:multiLevelType w:val="multilevel"/>
    <w:tmpl w:val="141822C0"/>
    <w:lvl w:ilvl="0">
      <w:start w:val="1"/>
      <w:numFmt w:val="none"/>
      <w:lvlText w:val=""/>
      <w:lvlJc w:val="left"/>
      <w:pPr>
        <w:ind w:left="720" w:hanging="360"/>
      </w:pPr>
      <w:rPr>
        <w:rFonts w:hint="default"/>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b w:val="0"/>
        <w:i/>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18" w15:restartNumberingAfterBreak="0">
    <w:nsid w:val="3BD80665"/>
    <w:multiLevelType w:val="multilevel"/>
    <w:tmpl w:val="DCC28794"/>
    <w:lvl w:ilvl="0">
      <w:start w:val="1"/>
      <w:numFmt w:val="decimal"/>
      <w:pStyle w:val="Style221"/>
      <w:lvlText w:val="2.2.%1"/>
      <w:lvlJc w:val="left"/>
      <w:pPr>
        <w:ind w:left="1080" w:hanging="360"/>
      </w:pPr>
      <w:rPr>
        <w:b/>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D484213"/>
    <w:multiLevelType w:val="multilevel"/>
    <w:tmpl w:val="4426C380"/>
    <w:lvl w:ilvl="0">
      <w:start w:val="1"/>
      <w:numFmt w:val="none"/>
      <w:lvlText w:val=""/>
      <w:lvlJc w:val="left"/>
      <w:pPr>
        <w:ind w:left="720" w:hanging="360"/>
      </w:pPr>
      <w:rPr>
        <w:rFonts w:hint="default"/>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b w:val="0"/>
        <w:i/>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20" w15:restartNumberingAfterBreak="0">
    <w:nsid w:val="3EF90F49"/>
    <w:multiLevelType w:val="hybridMultilevel"/>
    <w:tmpl w:val="BCC8C94E"/>
    <w:lvl w:ilvl="0" w:tplc="9540648C">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A737C4"/>
    <w:multiLevelType w:val="multilevel"/>
    <w:tmpl w:val="108633A0"/>
    <w:lvl w:ilvl="0">
      <w:start w:val="1"/>
      <w:numFmt w:val="none"/>
      <w:lvlText w:val=""/>
      <w:lvlJc w:val="left"/>
      <w:pPr>
        <w:ind w:left="720" w:hanging="360"/>
      </w:pPr>
      <w:rPr>
        <w:rFonts w:hint="default"/>
      </w:rPr>
    </w:lvl>
    <w:lvl w:ilvl="1">
      <w:start w:val="1"/>
      <w:numFmt w:val="decimal"/>
      <w:isLgl/>
      <w:lvlText w:val="%1%2.1."/>
      <w:lvlJc w:val="left"/>
      <w:pPr>
        <w:ind w:left="1080" w:hanging="720"/>
      </w:pPr>
      <w:rPr>
        <w:rFonts w:hint="default"/>
        <w:i w:val="0"/>
      </w:rPr>
    </w:lvl>
    <w:lvl w:ilvl="2">
      <w:start w:val="1"/>
      <w:numFmt w:val="decimal"/>
      <w:isLgl/>
      <w:lvlText w:val="%11.%2.%3."/>
      <w:lvlJc w:val="left"/>
      <w:pPr>
        <w:ind w:left="1080" w:hanging="720"/>
      </w:pPr>
      <w:rPr>
        <w:rFonts w:hint="default"/>
        <w:b w:val="0"/>
        <w:i/>
      </w:rPr>
    </w:lvl>
    <w:lvl w:ilvl="3">
      <w:start w:val="1"/>
      <w:numFmt w:val="decimal"/>
      <w:isLgl/>
      <w:lvlText w:val="%11.%2.%3.%4."/>
      <w:lvlJc w:val="left"/>
      <w:pPr>
        <w:ind w:left="1440" w:hanging="1080"/>
      </w:pPr>
      <w:rPr>
        <w:rFonts w:hint="default"/>
        <w:i w:val="0"/>
      </w:rPr>
    </w:lvl>
    <w:lvl w:ilvl="4">
      <w:start w:val="1"/>
      <w:numFmt w:val="decimal"/>
      <w:isLgl/>
      <w:lvlText w:val="%1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22" w15:restartNumberingAfterBreak="0">
    <w:nsid w:val="4139590F"/>
    <w:multiLevelType w:val="hybridMultilevel"/>
    <w:tmpl w:val="4FA60C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88742F"/>
    <w:multiLevelType w:val="multilevel"/>
    <w:tmpl w:val="04AA4F9A"/>
    <w:lvl w:ilvl="0">
      <w:start w:val="1"/>
      <w:numFmt w:val="decimal"/>
      <w:pStyle w:val="Style4111"/>
      <w:lvlText w:val="4.1.1.%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3DE67F3"/>
    <w:multiLevelType w:val="hybridMultilevel"/>
    <w:tmpl w:val="305C92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9E34F8"/>
    <w:multiLevelType w:val="multilevel"/>
    <w:tmpl w:val="A3AEF408"/>
    <w:lvl w:ilvl="0">
      <w:start w:val="1"/>
      <w:numFmt w:val="lowerLetter"/>
      <w:pStyle w:val="Style1ab"/>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6" w15:restartNumberingAfterBreak="0">
    <w:nsid w:val="4DF8763C"/>
    <w:multiLevelType w:val="multilevel"/>
    <w:tmpl w:val="E5E298F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F8E4A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4B45186"/>
    <w:multiLevelType w:val="multilevel"/>
    <w:tmpl w:val="938CDA72"/>
    <w:lvl w:ilvl="0">
      <w:start w:val="1"/>
      <w:numFmt w:val="decimal"/>
      <w:pStyle w:val="Style21"/>
      <w:lvlText w:val="2.%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6D164E1"/>
    <w:multiLevelType w:val="hybridMultilevel"/>
    <w:tmpl w:val="3998E0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EB3097"/>
    <w:multiLevelType w:val="multilevel"/>
    <w:tmpl w:val="730C313C"/>
    <w:lvl w:ilvl="0">
      <w:start w:val="1"/>
      <w:numFmt w:val="decimal"/>
      <w:suff w:val="space"/>
      <w:lvlText w:val="%1."/>
      <w:lvlJc w:val="left"/>
      <w:pPr>
        <w:ind w:left="360" w:hanging="360"/>
      </w:pPr>
      <w:rPr>
        <w:rFonts w:hint="default"/>
      </w:rPr>
    </w:lvl>
    <w:lvl w:ilvl="1">
      <w:start w:val="1"/>
      <w:numFmt w:val="lowerLetter"/>
      <w:suff w:val="space"/>
      <w:lvlText w:val="%2."/>
      <w:lvlJc w:val="left"/>
      <w:pPr>
        <w:ind w:left="786" w:hanging="360"/>
      </w:pPr>
      <w:rPr>
        <w:rFonts w:hint="default"/>
      </w:rPr>
    </w:lvl>
    <w:lvl w:ilvl="2">
      <w:start w:val="1"/>
      <w:numFmt w:val="decimal"/>
      <w:suff w:val="space"/>
      <w:lvlText w:val="%3."/>
      <w:lvlJc w:val="left"/>
      <w:pPr>
        <w:ind w:left="3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1" w15:restartNumberingAfterBreak="0">
    <w:nsid w:val="64915593"/>
    <w:multiLevelType w:val="hybridMultilevel"/>
    <w:tmpl w:val="B0983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DD7A40"/>
    <w:multiLevelType w:val="hybridMultilevel"/>
    <w:tmpl w:val="86A612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8C0EE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A365F07"/>
    <w:multiLevelType w:val="multilevel"/>
    <w:tmpl w:val="8E40D742"/>
    <w:lvl w:ilvl="0">
      <w:start w:val="1"/>
      <w:numFmt w:val="decimal"/>
      <w:pStyle w:val="Style231"/>
      <w:lvlText w:val="2.3.%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5" w15:restartNumberingAfterBreak="0">
    <w:nsid w:val="72FA3C09"/>
    <w:multiLevelType w:val="multilevel"/>
    <w:tmpl w:val="E510557C"/>
    <w:lvl w:ilvl="0">
      <w:start w:val="1"/>
      <w:numFmt w:val="decimal"/>
      <w:pStyle w:val="Style311"/>
      <w:lvlText w:val="3.1.%1"/>
      <w:lvlJc w:val="left"/>
      <w:pPr>
        <w:ind w:left="1069" w:hanging="360"/>
      </w:pPr>
      <w:rPr>
        <w:b/>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6" w15:restartNumberingAfterBreak="0">
    <w:nsid w:val="74CC7D01"/>
    <w:multiLevelType w:val="hybridMultilevel"/>
    <w:tmpl w:val="C150C88A"/>
    <w:lvl w:ilvl="0" w:tplc="3954B79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7" w15:restartNumberingAfterBreak="0">
    <w:nsid w:val="75422FAA"/>
    <w:multiLevelType w:val="hybridMultilevel"/>
    <w:tmpl w:val="22F69204"/>
    <w:lvl w:ilvl="0" w:tplc="00727176">
      <w:numFmt w:val="bullet"/>
      <w:lvlText w:val="-"/>
      <w:lvlJc w:val="left"/>
      <w:pPr>
        <w:ind w:left="1080" w:hanging="360"/>
      </w:pPr>
      <w:rPr>
        <w:rFonts w:ascii="Times New Roman" w:eastAsia="Droid Sans Fallback"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9D53DF9"/>
    <w:multiLevelType w:val="multilevel"/>
    <w:tmpl w:val="771025B6"/>
    <w:lvl w:ilvl="0">
      <w:start w:val="1"/>
      <w:numFmt w:val="decimal"/>
      <w:pStyle w:val="Style31"/>
      <w:lvlText w:val="3.%1"/>
      <w:lvlJc w:val="left"/>
      <w:pPr>
        <w:ind w:left="1080" w:hanging="360"/>
      </w:pPr>
      <w:rPr>
        <w:b/>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7C935AF6"/>
    <w:multiLevelType w:val="hybridMultilevel"/>
    <w:tmpl w:val="9EDE1268"/>
    <w:lvl w:ilvl="0" w:tplc="81925A14">
      <w:start w:val="1"/>
      <w:numFmt w:val="bullet"/>
      <w:pStyle w:val="TOCHeading"/>
      <w:lvlText w:val="-"/>
      <w:lvlJc w:val="left"/>
      <w:pPr>
        <w:ind w:left="720" w:hanging="360"/>
      </w:pPr>
      <w:rPr>
        <w:rFonts w:ascii="Times New Roman" w:eastAsia="Droid Sans Fallback" w:hAnsi="Times New Roman" w:cs="Times New Roman"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40" w15:restartNumberingAfterBreak="0">
    <w:nsid w:val="7D37043D"/>
    <w:multiLevelType w:val="multilevel"/>
    <w:tmpl w:val="B3623870"/>
    <w:lvl w:ilvl="0">
      <w:start w:val="1"/>
      <w:numFmt w:val="decimal"/>
      <w:pStyle w:val="Style431"/>
      <w:lvlText w:val="4.3.%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3D70EE"/>
    <w:multiLevelType w:val="multilevel"/>
    <w:tmpl w:val="45C61F60"/>
    <w:lvl w:ilvl="0">
      <w:start w:val="1"/>
      <w:numFmt w:val="decimal"/>
      <w:suff w:val="space"/>
      <w:lvlText w:val="%1."/>
      <w:lvlJc w:val="left"/>
      <w:pPr>
        <w:ind w:left="360" w:hanging="360"/>
      </w:pPr>
      <w:rPr>
        <w:rFonts w:hint="default"/>
      </w:rPr>
    </w:lvl>
    <w:lvl w:ilvl="1">
      <w:start w:val="1"/>
      <w:numFmt w:val="lowerLetter"/>
      <w:suff w:val="space"/>
      <w:lvlText w:val="%2."/>
      <w:lvlJc w:val="left"/>
      <w:pPr>
        <w:ind w:left="786"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num w:numId="1">
    <w:abstractNumId w:val="28"/>
  </w:num>
  <w:num w:numId="2">
    <w:abstractNumId w:val="38"/>
  </w:num>
  <w:num w:numId="3">
    <w:abstractNumId w:val="7"/>
  </w:num>
  <w:num w:numId="4">
    <w:abstractNumId w:val="8"/>
  </w:num>
  <w:num w:numId="5">
    <w:abstractNumId w:val="35"/>
  </w:num>
  <w:num w:numId="6">
    <w:abstractNumId w:val="0"/>
  </w:num>
  <w:num w:numId="7">
    <w:abstractNumId w:val="18"/>
  </w:num>
  <w:num w:numId="8">
    <w:abstractNumId w:val="34"/>
  </w:num>
  <w:num w:numId="9">
    <w:abstractNumId w:val="25"/>
  </w:num>
  <w:num w:numId="10">
    <w:abstractNumId w:val="15"/>
  </w:num>
  <w:num w:numId="11">
    <w:abstractNumId w:val="14"/>
  </w:num>
  <w:num w:numId="12">
    <w:abstractNumId w:val="2"/>
  </w:num>
  <w:num w:numId="13">
    <w:abstractNumId w:val="9"/>
  </w:num>
  <w:num w:numId="14">
    <w:abstractNumId w:val="40"/>
  </w:num>
  <w:num w:numId="15">
    <w:abstractNumId w:val="23"/>
  </w:num>
  <w:num w:numId="16">
    <w:abstractNumId w:val="13"/>
  </w:num>
  <w:num w:numId="17">
    <w:abstractNumId w:val="3"/>
  </w:num>
  <w:num w:numId="18">
    <w:abstractNumId w:val="39"/>
  </w:num>
  <w:num w:numId="19">
    <w:abstractNumId w:val="5"/>
  </w:num>
  <w:num w:numId="20">
    <w:abstractNumId w:val="22"/>
  </w:num>
  <w:num w:numId="21">
    <w:abstractNumId w:val="36"/>
  </w:num>
  <w:num w:numId="22">
    <w:abstractNumId w:val="41"/>
  </w:num>
  <w:num w:numId="23">
    <w:abstractNumId w:val="4"/>
  </w:num>
  <w:num w:numId="24">
    <w:abstractNumId w:val="31"/>
  </w:num>
  <w:num w:numId="25">
    <w:abstractNumId w:val="1"/>
  </w:num>
  <w:num w:numId="26">
    <w:abstractNumId w:val="6"/>
  </w:num>
  <w:num w:numId="27">
    <w:abstractNumId w:val="24"/>
  </w:num>
  <w:num w:numId="28">
    <w:abstractNumId w:val="29"/>
  </w:num>
  <w:num w:numId="29">
    <w:abstractNumId w:val="10"/>
  </w:num>
  <w:num w:numId="30">
    <w:abstractNumId w:val="16"/>
  </w:num>
  <w:num w:numId="31">
    <w:abstractNumId w:val="32"/>
  </w:num>
  <w:num w:numId="32">
    <w:abstractNumId w:val="30"/>
  </w:num>
  <w:num w:numId="33">
    <w:abstractNumId w:val="20"/>
  </w:num>
  <w:num w:numId="34">
    <w:abstractNumId w:val="12"/>
  </w:num>
  <w:num w:numId="35">
    <w:abstractNumId w:val="11"/>
  </w:num>
  <w:num w:numId="36">
    <w:abstractNumId w:val="11"/>
    <w:lvlOverride w:ilvl="0">
      <w:startOverride w:val="2"/>
    </w:lvlOverride>
    <w:lvlOverride w:ilvl="1">
      <w:startOverride w:val="1"/>
    </w:lvlOverride>
  </w:num>
  <w:num w:numId="37">
    <w:abstractNumId w:val="3"/>
  </w:num>
  <w:num w:numId="38">
    <w:abstractNumId w:val="11"/>
    <w:lvlOverride w:ilvl="0">
      <w:startOverride w:val="2"/>
    </w:lvlOverride>
    <w:lvlOverride w:ilvl="1">
      <w:startOverride w:val="2"/>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1"/>
  </w:num>
  <w:num w:numId="44">
    <w:abstractNumId w:val="19"/>
  </w:num>
  <w:num w:numId="45">
    <w:abstractNumId w:val="17"/>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3"/>
  </w:num>
  <w:num w:numId="48">
    <w:abstractNumId w:val="27"/>
  </w:num>
  <w:num w:numId="49">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74"/>
    <w:rsid w:val="000009C4"/>
    <w:rsid w:val="00002C93"/>
    <w:rsid w:val="00003632"/>
    <w:rsid w:val="00011161"/>
    <w:rsid w:val="00024564"/>
    <w:rsid w:val="0002594F"/>
    <w:rsid w:val="000278E5"/>
    <w:rsid w:val="000303BC"/>
    <w:rsid w:val="00030DF5"/>
    <w:rsid w:val="00032533"/>
    <w:rsid w:val="0003496F"/>
    <w:rsid w:val="000353B2"/>
    <w:rsid w:val="0003726A"/>
    <w:rsid w:val="00041744"/>
    <w:rsid w:val="000422B6"/>
    <w:rsid w:val="00042E00"/>
    <w:rsid w:val="000443CC"/>
    <w:rsid w:val="0005333F"/>
    <w:rsid w:val="000539B9"/>
    <w:rsid w:val="00054A98"/>
    <w:rsid w:val="00054D02"/>
    <w:rsid w:val="00060922"/>
    <w:rsid w:val="000618C0"/>
    <w:rsid w:val="0006197A"/>
    <w:rsid w:val="00061DF0"/>
    <w:rsid w:val="00064CE8"/>
    <w:rsid w:val="000661F2"/>
    <w:rsid w:val="00066995"/>
    <w:rsid w:val="000676FE"/>
    <w:rsid w:val="00067C27"/>
    <w:rsid w:val="00075839"/>
    <w:rsid w:val="00076BB0"/>
    <w:rsid w:val="00080BBA"/>
    <w:rsid w:val="00082B83"/>
    <w:rsid w:val="00083112"/>
    <w:rsid w:val="000848C6"/>
    <w:rsid w:val="000856D9"/>
    <w:rsid w:val="00087315"/>
    <w:rsid w:val="000908A5"/>
    <w:rsid w:val="00092154"/>
    <w:rsid w:val="0009289E"/>
    <w:rsid w:val="00093432"/>
    <w:rsid w:val="0009364C"/>
    <w:rsid w:val="00094A3C"/>
    <w:rsid w:val="000962CE"/>
    <w:rsid w:val="000A1FDB"/>
    <w:rsid w:val="000A232F"/>
    <w:rsid w:val="000A2F65"/>
    <w:rsid w:val="000A34E4"/>
    <w:rsid w:val="000A37F5"/>
    <w:rsid w:val="000A3FC5"/>
    <w:rsid w:val="000A4294"/>
    <w:rsid w:val="000A571D"/>
    <w:rsid w:val="000B074D"/>
    <w:rsid w:val="000B14ED"/>
    <w:rsid w:val="000B2227"/>
    <w:rsid w:val="000B3D5A"/>
    <w:rsid w:val="000B446D"/>
    <w:rsid w:val="000B543E"/>
    <w:rsid w:val="000C076F"/>
    <w:rsid w:val="000C0843"/>
    <w:rsid w:val="000C34C4"/>
    <w:rsid w:val="000C3C9A"/>
    <w:rsid w:val="000D1D50"/>
    <w:rsid w:val="000D218F"/>
    <w:rsid w:val="000D2F3A"/>
    <w:rsid w:val="000D3BA6"/>
    <w:rsid w:val="000D5BF5"/>
    <w:rsid w:val="000D7824"/>
    <w:rsid w:val="000D7A97"/>
    <w:rsid w:val="000E222F"/>
    <w:rsid w:val="000E354F"/>
    <w:rsid w:val="000E4A3E"/>
    <w:rsid w:val="000E52F3"/>
    <w:rsid w:val="000E6ABF"/>
    <w:rsid w:val="000E6CC1"/>
    <w:rsid w:val="000F08AA"/>
    <w:rsid w:val="000F1A9A"/>
    <w:rsid w:val="000F1B59"/>
    <w:rsid w:val="000F1CA5"/>
    <w:rsid w:val="000F1E94"/>
    <w:rsid w:val="000F2525"/>
    <w:rsid w:val="000F2DDC"/>
    <w:rsid w:val="000F3B3F"/>
    <w:rsid w:val="000F4B69"/>
    <w:rsid w:val="000F4C49"/>
    <w:rsid w:val="0010123D"/>
    <w:rsid w:val="001061CB"/>
    <w:rsid w:val="00107E1B"/>
    <w:rsid w:val="00113B13"/>
    <w:rsid w:val="00115518"/>
    <w:rsid w:val="00116757"/>
    <w:rsid w:val="00120222"/>
    <w:rsid w:val="00122826"/>
    <w:rsid w:val="00125431"/>
    <w:rsid w:val="0012661A"/>
    <w:rsid w:val="00126BD3"/>
    <w:rsid w:val="001276C9"/>
    <w:rsid w:val="00127F11"/>
    <w:rsid w:val="001308A3"/>
    <w:rsid w:val="001309FC"/>
    <w:rsid w:val="001312D3"/>
    <w:rsid w:val="00131B42"/>
    <w:rsid w:val="00134084"/>
    <w:rsid w:val="0013516B"/>
    <w:rsid w:val="0014121B"/>
    <w:rsid w:val="0014255B"/>
    <w:rsid w:val="001437F9"/>
    <w:rsid w:val="00143822"/>
    <w:rsid w:val="00143BA8"/>
    <w:rsid w:val="00144996"/>
    <w:rsid w:val="00146B3B"/>
    <w:rsid w:val="00146BDF"/>
    <w:rsid w:val="00151295"/>
    <w:rsid w:val="00153A5E"/>
    <w:rsid w:val="00154B4F"/>
    <w:rsid w:val="00160D6E"/>
    <w:rsid w:val="0016147C"/>
    <w:rsid w:val="0016388D"/>
    <w:rsid w:val="0016473E"/>
    <w:rsid w:val="00165713"/>
    <w:rsid w:val="001663FF"/>
    <w:rsid w:val="00167003"/>
    <w:rsid w:val="001700F3"/>
    <w:rsid w:val="00172B46"/>
    <w:rsid w:val="0017415C"/>
    <w:rsid w:val="001747AC"/>
    <w:rsid w:val="00175171"/>
    <w:rsid w:val="00176553"/>
    <w:rsid w:val="00177C70"/>
    <w:rsid w:val="00184F08"/>
    <w:rsid w:val="00185EF7"/>
    <w:rsid w:val="0019163D"/>
    <w:rsid w:val="00191E40"/>
    <w:rsid w:val="001927EC"/>
    <w:rsid w:val="00192BE1"/>
    <w:rsid w:val="001948D9"/>
    <w:rsid w:val="00196A7F"/>
    <w:rsid w:val="00197026"/>
    <w:rsid w:val="001A09A6"/>
    <w:rsid w:val="001A113A"/>
    <w:rsid w:val="001A27A1"/>
    <w:rsid w:val="001A2E92"/>
    <w:rsid w:val="001A3078"/>
    <w:rsid w:val="001A3FC9"/>
    <w:rsid w:val="001A4203"/>
    <w:rsid w:val="001A4AA8"/>
    <w:rsid w:val="001A5525"/>
    <w:rsid w:val="001B2E12"/>
    <w:rsid w:val="001B63F6"/>
    <w:rsid w:val="001B67ED"/>
    <w:rsid w:val="001B72CB"/>
    <w:rsid w:val="001C0206"/>
    <w:rsid w:val="001C220B"/>
    <w:rsid w:val="001C37F3"/>
    <w:rsid w:val="001C3825"/>
    <w:rsid w:val="001C547B"/>
    <w:rsid w:val="001D0C90"/>
    <w:rsid w:val="001D181A"/>
    <w:rsid w:val="001D1F43"/>
    <w:rsid w:val="001D265B"/>
    <w:rsid w:val="001D45AB"/>
    <w:rsid w:val="001D5BC5"/>
    <w:rsid w:val="001E00FE"/>
    <w:rsid w:val="001E417D"/>
    <w:rsid w:val="001E56B0"/>
    <w:rsid w:val="001E5FC1"/>
    <w:rsid w:val="001F2C37"/>
    <w:rsid w:val="001F4E11"/>
    <w:rsid w:val="00200760"/>
    <w:rsid w:val="00200BE0"/>
    <w:rsid w:val="002029B6"/>
    <w:rsid w:val="00203AC1"/>
    <w:rsid w:val="002116F8"/>
    <w:rsid w:val="00212407"/>
    <w:rsid w:val="0021579D"/>
    <w:rsid w:val="00215910"/>
    <w:rsid w:val="00216076"/>
    <w:rsid w:val="00221654"/>
    <w:rsid w:val="002216BD"/>
    <w:rsid w:val="00222637"/>
    <w:rsid w:val="002231D3"/>
    <w:rsid w:val="00224644"/>
    <w:rsid w:val="00224BEF"/>
    <w:rsid w:val="00224D16"/>
    <w:rsid w:val="00224E56"/>
    <w:rsid w:val="002262C1"/>
    <w:rsid w:val="002272A6"/>
    <w:rsid w:val="00230568"/>
    <w:rsid w:val="00230CB4"/>
    <w:rsid w:val="00231EE2"/>
    <w:rsid w:val="002325D7"/>
    <w:rsid w:val="00244011"/>
    <w:rsid w:val="0024431C"/>
    <w:rsid w:val="002504D1"/>
    <w:rsid w:val="00251D1F"/>
    <w:rsid w:val="00251FAE"/>
    <w:rsid w:val="0025215D"/>
    <w:rsid w:val="00252D36"/>
    <w:rsid w:val="002563B6"/>
    <w:rsid w:val="0025743F"/>
    <w:rsid w:val="00260F51"/>
    <w:rsid w:val="00262079"/>
    <w:rsid w:val="00263FDD"/>
    <w:rsid w:val="002652ED"/>
    <w:rsid w:val="002653E5"/>
    <w:rsid w:val="0026581B"/>
    <w:rsid w:val="002665A1"/>
    <w:rsid w:val="00266784"/>
    <w:rsid w:val="00272D6A"/>
    <w:rsid w:val="00273568"/>
    <w:rsid w:val="002762C5"/>
    <w:rsid w:val="00280F96"/>
    <w:rsid w:val="002816D2"/>
    <w:rsid w:val="00282517"/>
    <w:rsid w:val="0028288D"/>
    <w:rsid w:val="00282F57"/>
    <w:rsid w:val="00285242"/>
    <w:rsid w:val="00286A2A"/>
    <w:rsid w:val="002870A7"/>
    <w:rsid w:val="00290849"/>
    <w:rsid w:val="00293B03"/>
    <w:rsid w:val="00293FAD"/>
    <w:rsid w:val="00293FDF"/>
    <w:rsid w:val="00294549"/>
    <w:rsid w:val="0029679C"/>
    <w:rsid w:val="002A290A"/>
    <w:rsid w:val="002A356C"/>
    <w:rsid w:val="002B0140"/>
    <w:rsid w:val="002B1961"/>
    <w:rsid w:val="002B1D9D"/>
    <w:rsid w:val="002B2D1B"/>
    <w:rsid w:val="002B311F"/>
    <w:rsid w:val="002B37F1"/>
    <w:rsid w:val="002B48FD"/>
    <w:rsid w:val="002B4A22"/>
    <w:rsid w:val="002B74B0"/>
    <w:rsid w:val="002B79FB"/>
    <w:rsid w:val="002C08CA"/>
    <w:rsid w:val="002C66BE"/>
    <w:rsid w:val="002C7853"/>
    <w:rsid w:val="002D0C0D"/>
    <w:rsid w:val="002D0CE4"/>
    <w:rsid w:val="002D358D"/>
    <w:rsid w:val="002D43D6"/>
    <w:rsid w:val="002D6151"/>
    <w:rsid w:val="002D700B"/>
    <w:rsid w:val="002D72F4"/>
    <w:rsid w:val="002E0CB5"/>
    <w:rsid w:val="002E3E6F"/>
    <w:rsid w:val="002E5102"/>
    <w:rsid w:val="002E5635"/>
    <w:rsid w:val="002E5A40"/>
    <w:rsid w:val="002E7CAE"/>
    <w:rsid w:val="002F0433"/>
    <w:rsid w:val="002F33C3"/>
    <w:rsid w:val="002F6D27"/>
    <w:rsid w:val="002F6F78"/>
    <w:rsid w:val="00302090"/>
    <w:rsid w:val="0030548E"/>
    <w:rsid w:val="00306943"/>
    <w:rsid w:val="0031063E"/>
    <w:rsid w:val="00311121"/>
    <w:rsid w:val="0031135F"/>
    <w:rsid w:val="003113AF"/>
    <w:rsid w:val="00315D1B"/>
    <w:rsid w:val="003174D4"/>
    <w:rsid w:val="00323331"/>
    <w:rsid w:val="00323BC4"/>
    <w:rsid w:val="003254D0"/>
    <w:rsid w:val="003301DF"/>
    <w:rsid w:val="00330301"/>
    <w:rsid w:val="003305D7"/>
    <w:rsid w:val="00331A03"/>
    <w:rsid w:val="00332985"/>
    <w:rsid w:val="00335AB3"/>
    <w:rsid w:val="0033674B"/>
    <w:rsid w:val="00337775"/>
    <w:rsid w:val="003408A9"/>
    <w:rsid w:val="003417AF"/>
    <w:rsid w:val="00342018"/>
    <w:rsid w:val="003425BB"/>
    <w:rsid w:val="00344508"/>
    <w:rsid w:val="003447C6"/>
    <w:rsid w:val="00345358"/>
    <w:rsid w:val="00346B5C"/>
    <w:rsid w:val="003471D1"/>
    <w:rsid w:val="00347383"/>
    <w:rsid w:val="00347CBA"/>
    <w:rsid w:val="003529ED"/>
    <w:rsid w:val="00354111"/>
    <w:rsid w:val="0035428A"/>
    <w:rsid w:val="00360757"/>
    <w:rsid w:val="00360B89"/>
    <w:rsid w:val="003610FB"/>
    <w:rsid w:val="0036497F"/>
    <w:rsid w:val="00367044"/>
    <w:rsid w:val="00367FAC"/>
    <w:rsid w:val="003703E7"/>
    <w:rsid w:val="003713E1"/>
    <w:rsid w:val="00374E06"/>
    <w:rsid w:val="003750FB"/>
    <w:rsid w:val="00375866"/>
    <w:rsid w:val="00381E24"/>
    <w:rsid w:val="0038259E"/>
    <w:rsid w:val="00383D52"/>
    <w:rsid w:val="00384CDA"/>
    <w:rsid w:val="00386EE6"/>
    <w:rsid w:val="0038758C"/>
    <w:rsid w:val="003901A4"/>
    <w:rsid w:val="00390695"/>
    <w:rsid w:val="003910ED"/>
    <w:rsid w:val="00391436"/>
    <w:rsid w:val="0039154B"/>
    <w:rsid w:val="00392848"/>
    <w:rsid w:val="00394023"/>
    <w:rsid w:val="0039676A"/>
    <w:rsid w:val="00396B61"/>
    <w:rsid w:val="00396ED2"/>
    <w:rsid w:val="00397468"/>
    <w:rsid w:val="003A3681"/>
    <w:rsid w:val="003A4322"/>
    <w:rsid w:val="003A51C2"/>
    <w:rsid w:val="003A52E2"/>
    <w:rsid w:val="003A570A"/>
    <w:rsid w:val="003A62AC"/>
    <w:rsid w:val="003A6BC4"/>
    <w:rsid w:val="003B0862"/>
    <w:rsid w:val="003B1387"/>
    <w:rsid w:val="003B1D8B"/>
    <w:rsid w:val="003B308D"/>
    <w:rsid w:val="003B604A"/>
    <w:rsid w:val="003B68D8"/>
    <w:rsid w:val="003C289A"/>
    <w:rsid w:val="003C53EA"/>
    <w:rsid w:val="003C557E"/>
    <w:rsid w:val="003C7957"/>
    <w:rsid w:val="003C7DA8"/>
    <w:rsid w:val="003D0470"/>
    <w:rsid w:val="003D0957"/>
    <w:rsid w:val="003D3799"/>
    <w:rsid w:val="003D5E8A"/>
    <w:rsid w:val="003D75C9"/>
    <w:rsid w:val="003D7DE6"/>
    <w:rsid w:val="003E0152"/>
    <w:rsid w:val="003E2259"/>
    <w:rsid w:val="003E24AB"/>
    <w:rsid w:val="003E3004"/>
    <w:rsid w:val="003E3F68"/>
    <w:rsid w:val="003E5883"/>
    <w:rsid w:val="003E5FFD"/>
    <w:rsid w:val="003E7058"/>
    <w:rsid w:val="003E7768"/>
    <w:rsid w:val="003E77AF"/>
    <w:rsid w:val="003F1141"/>
    <w:rsid w:val="003F1AB8"/>
    <w:rsid w:val="003F20DC"/>
    <w:rsid w:val="003F4AC8"/>
    <w:rsid w:val="003F55D4"/>
    <w:rsid w:val="004026BF"/>
    <w:rsid w:val="00403B6E"/>
    <w:rsid w:val="0040430B"/>
    <w:rsid w:val="00404D9F"/>
    <w:rsid w:val="00405A8F"/>
    <w:rsid w:val="004060CE"/>
    <w:rsid w:val="00406192"/>
    <w:rsid w:val="00411312"/>
    <w:rsid w:val="00411AC2"/>
    <w:rsid w:val="00412918"/>
    <w:rsid w:val="00415092"/>
    <w:rsid w:val="004162FB"/>
    <w:rsid w:val="004222FB"/>
    <w:rsid w:val="0042388E"/>
    <w:rsid w:val="00424E29"/>
    <w:rsid w:val="0042624E"/>
    <w:rsid w:val="00426990"/>
    <w:rsid w:val="00427128"/>
    <w:rsid w:val="004315F3"/>
    <w:rsid w:val="00432414"/>
    <w:rsid w:val="00432D00"/>
    <w:rsid w:val="00432FB2"/>
    <w:rsid w:val="00434999"/>
    <w:rsid w:val="00436E3D"/>
    <w:rsid w:val="00436E4A"/>
    <w:rsid w:val="004370DB"/>
    <w:rsid w:val="00440C4B"/>
    <w:rsid w:val="004428B2"/>
    <w:rsid w:val="00443628"/>
    <w:rsid w:val="00443656"/>
    <w:rsid w:val="004439B7"/>
    <w:rsid w:val="00445FF6"/>
    <w:rsid w:val="004465AF"/>
    <w:rsid w:val="004513DB"/>
    <w:rsid w:val="0045270F"/>
    <w:rsid w:val="004548D5"/>
    <w:rsid w:val="00454F6B"/>
    <w:rsid w:val="00455E72"/>
    <w:rsid w:val="00460BC0"/>
    <w:rsid w:val="00461F4F"/>
    <w:rsid w:val="00464B6F"/>
    <w:rsid w:val="00465978"/>
    <w:rsid w:val="004741FC"/>
    <w:rsid w:val="0047598F"/>
    <w:rsid w:val="004772BA"/>
    <w:rsid w:val="00477D62"/>
    <w:rsid w:val="00477FC3"/>
    <w:rsid w:val="004800EC"/>
    <w:rsid w:val="00481FF4"/>
    <w:rsid w:val="00484A28"/>
    <w:rsid w:val="00484C9E"/>
    <w:rsid w:val="0049060C"/>
    <w:rsid w:val="004909CA"/>
    <w:rsid w:val="00490AA9"/>
    <w:rsid w:val="00492DA0"/>
    <w:rsid w:val="00493085"/>
    <w:rsid w:val="004944CA"/>
    <w:rsid w:val="00497DE3"/>
    <w:rsid w:val="004A164F"/>
    <w:rsid w:val="004A33EB"/>
    <w:rsid w:val="004A5AED"/>
    <w:rsid w:val="004A7AD2"/>
    <w:rsid w:val="004B30AD"/>
    <w:rsid w:val="004B6C68"/>
    <w:rsid w:val="004B7701"/>
    <w:rsid w:val="004C1A0A"/>
    <w:rsid w:val="004C3759"/>
    <w:rsid w:val="004C435F"/>
    <w:rsid w:val="004C5440"/>
    <w:rsid w:val="004C5C41"/>
    <w:rsid w:val="004C5E60"/>
    <w:rsid w:val="004C7BC0"/>
    <w:rsid w:val="004C7C50"/>
    <w:rsid w:val="004D0A70"/>
    <w:rsid w:val="004D0EF3"/>
    <w:rsid w:val="004D17F7"/>
    <w:rsid w:val="004D1A22"/>
    <w:rsid w:val="004D2D98"/>
    <w:rsid w:val="004D577A"/>
    <w:rsid w:val="004D5BB5"/>
    <w:rsid w:val="004D5CAE"/>
    <w:rsid w:val="004D76F9"/>
    <w:rsid w:val="004D7B29"/>
    <w:rsid w:val="004E4B95"/>
    <w:rsid w:val="004E573A"/>
    <w:rsid w:val="004F0B3C"/>
    <w:rsid w:val="004F1347"/>
    <w:rsid w:val="004F278B"/>
    <w:rsid w:val="004F35E6"/>
    <w:rsid w:val="004F51C5"/>
    <w:rsid w:val="004F5587"/>
    <w:rsid w:val="004F5840"/>
    <w:rsid w:val="00500DD9"/>
    <w:rsid w:val="0050189A"/>
    <w:rsid w:val="00501AC7"/>
    <w:rsid w:val="00501E65"/>
    <w:rsid w:val="00502F02"/>
    <w:rsid w:val="00503826"/>
    <w:rsid w:val="005056E9"/>
    <w:rsid w:val="0051255A"/>
    <w:rsid w:val="00512879"/>
    <w:rsid w:val="00513BA9"/>
    <w:rsid w:val="00515D81"/>
    <w:rsid w:val="00517C8B"/>
    <w:rsid w:val="005229F1"/>
    <w:rsid w:val="00523668"/>
    <w:rsid w:val="00524628"/>
    <w:rsid w:val="00524D8A"/>
    <w:rsid w:val="0052600B"/>
    <w:rsid w:val="00526A54"/>
    <w:rsid w:val="00530DAB"/>
    <w:rsid w:val="00531389"/>
    <w:rsid w:val="00531954"/>
    <w:rsid w:val="00532F0A"/>
    <w:rsid w:val="00537A48"/>
    <w:rsid w:val="00540B78"/>
    <w:rsid w:val="005428A8"/>
    <w:rsid w:val="00542CE5"/>
    <w:rsid w:val="005437F5"/>
    <w:rsid w:val="00543A41"/>
    <w:rsid w:val="00544365"/>
    <w:rsid w:val="00545E74"/>
    <w:rsid w:val="0055089A"/>
    <w:rsid w:val="00552098"/>
    <w:rsid w:val="00552522"/>
    <w:rsid w:val="00557B95"/>
    <w:rsid w:val="0056096E"/>
    <w:rsid w:val="00561256"/>
    <w:rsid w:val="005614E3"/>
    <w:rsid w:val="00562DB8"/>
    <w:rsid w:val="00565E14"/>
    <w:rsid w:val="00567613"/>
    <w:rsid w:val="00570EB0"/>
    <w:rsid w:val="0057302C"/>
    <w:rsid w:val="00574641"/>
    <w:rsid w:val="00574788"/>
    <w:rsid w:val="00576211"/>
    <w:rsid w:val="00576D8E"/>
    <w:rsid w:val="0057771E"/>
    <w:rsid w:val="00582938"/>
    <w:rsid w:val="005847A1"/>
    <w:rsid w:val="0058678F"/>
    <w:rsid w:val="0058721A"/>
    <w:rsid w:val="00587E4E"/>
    <w:rsid w:val="00590DFC"/>
    <w:rsid w:val="005931A0"/>
    <w:rsid w:val="00593974"/>
    <w:rsid w:val="00595B2E"/>
    <w:rsid w:val="005A011A"/>
    <w:rsid w:val="005A0A0C"/>
    <w:rsid w:val="005A11F0"/>
    <w:rsid w:val="005A1CF4"/>
    <w:rsid w:val="005A613F"/>
    <w:rsid w:val="005B278A"/>
    <w:rsid w:val="005B3CCE"/>
    <w:rsid w:val="005B571F"/>
    <w:rsid w:val="005C0357"/>
    <w:rsid w:val="005C0825"/>
    <w:rsid w:val="005D4184"/>
    <w:rsid w:val="005D51C6"/>
    <w:rsid w:val="005E0FB5"/>
    <w:rsid w:val="005E1A0B"/>
    <w:rsid w:val="005E2E39"/>
    <w:rsid w:val="005E3B98"/>
    <w:rsid w:val="005E4836"/>
    <w:rsid w:val="005E5EFC"/>
    <w:rsid w:val="005F0173"/>
    <w:rsid w:val="005F3B6D"/>
    <w:rsid w:val="005F4942"/>
    <w:rsid w:val="005F6413"/>
    <w:rsid w:val="005F6735"/>
    <w:rsid w:val="005F6803"/>
    <w:rsid w:val="005F7D4A"/>
    <w:rsid w:val="0060046A"/>
    <w:rsid w:val="0060074F"/>
    <w:rsid w:val="006013DE"/>
    <w:rsid w:val="006014B9"/>
    <w:rsid w:val="0060274E"/>
    <w:rsid w:val="00603BC5"/>
    <w:rsid w:val="00605CE8"/>
    <w:rsid w:val="0060657D"/>
    <w:rsid w:val="0060698E"/>
    <w:rsid w:val="006104D8"/>
    <w:rsid w:val="00611D21"/>
    <w:rsid w:val="00613240"/>
    <w:rsid w:val="00615F74"/>
    <w:rsid w:val="00616AB0"/>
    <w:rsid w:val="00617179"/>
    <w:rsid w:val="006176B3"/>
    <w:rsid w:val="00621B7B"/>
    <w:rsid w:val="00621C01"/>
    <w:rsid w:val="006221DA"/>
    <w:rsid w:val="0062227A"/>
    <w:rsid w:val="00623394"/>
    <w:rsid w:val="006323F2"/>
    <w:rsid w:val="006326E5"/>
    <w:rsid w:val="00634AB3"/>
    <w:rsid w:val="006357B0"/>
    <w:rsid w:val="00635FBA"/>
    <w:rsid w:val="006435A8"/>
    <w:rsid w:val="00643A7B"/>
    <w:rsid w:val="00645065"/>
    <w:rsid w:val="00645FAB"/>
    <w:rsid w:val="00647AB5"/>
    <w:rsid w:val="00650E73"/>
    <w:rsid w:val="0065135B"/>
    <w:rsid w:val="00651E34"/>
    <w:rsid w:val="006540B9"/>
    <w:rsid w:val="0065455F"/>
    <w:rsid w:val="00655437"/>
    <w:rsid w:val="00656E30"/>
    <w:rsid w:val="00662258"/>
    <w:rsid w:val="00662FDE"/>
    <w:rsid w:val="00663545"/>
    <w:rsid w:val="006674D2"/>
    <w:rsid w:val="006711B6"/>
    <w:rsid w:val="006748E4"/>
    <w:rsid w:val="006749F8"/>
    <w:rsid w:val="00675080"/>
    <w:rsid w:val="00675848"/>
    <w:rsid w:val="006763F9"/>
    <w:rsid w:val="006765F7"/>
    <w:rsid w:val="00680A94"/>
    <w:rsid w:val="00682309"/>
    <w:rsid w:val="006943BD"/>
    <w:rsid w:val="006945FE"/>
    <w:rsid w:val="00695790"/>
    <w:rsid w:val="00696D4D"/>
    <w:rsid w:val="00697F31"/>
    <w:rsid w:val="006A07F0"/>
    <w:rsid w:val="006A1465"/>
    <w:rsid w:val="006A21B2"/>
    <w:rsid w:val="006A2230"/>
    <w:rsid w:val="006A35AC"/>
    <w:rsid w:val="006A469B"/>
    <w:rsid w:val="006A6B33"/>
    <w:rsid w:val="006B10AF"/>
    <w:rsid w:val="006B1217"/>
    <w:rsid w:val="006B48E7"/>
    <w:rsid w:val="006B5774"/>
    <w:rsid w:val="006B7BEA"/>
    <w:rsid w:val="006B7FF7"/>
    <w:rsid w:val="006C1925"/>
    <w:rsid w:val="006C3F41"/>
    <w:rsid w:val="006D261F"/>
    <w:rsid w:val="006D263A"/>
    <w:rsid w:val="006D278C"/>
    <w:rsid w:val="006D35E6"/>
    <w:rsid w:val="006D3BE5"/>
    <w:rsid w:val="006D45C2"/>
    <w:rsid w:val="006D4646"/>
    <w:rsid w:val="006D4F15"/>
    <w:rsid w:val="006D5B2B"/>
    <w:rsid w:val="006D6F8F"/>
    <w:rsid w:val="006D706F"/>
    <w:rsid w:val="006E0390"/>
    <w:rsid w:val="006E174A"/>
    <w:rsid w:val="006E30E1"/>
    <w:rsid w:val="006E3C5E"/>
    <w:rsid w:val="006E50F4"/>
    <w:rsid w:val="006E52EB"/>
    <w:rsid w:val="006E6C63"/>
    <w:rsid w:val="006F33ED"/>
    <w:rsid w:val="006F486C"/>
    <w:rsid w:val="006F6EA2"/>
    <w:rsid w:val="007060A6"/>
    <w:rsid w:val="007064CE"/>
    <w:rsid w:val="007078AC"/>
    <w:rsid w:val="00710A53"/>
    <w:rsid w:val="00713954"/>
    <w:rsid w:val="007162E4"/>
    <w:rsid w:val="00716950"/>
    <w:rsid w:val="00716B20"/>
    <w:rsid w:val="00717E7C"/>
    <w:rsid w:val="0072271D"/>
    <w:rsid w:val="0072580F"/>
    <w:rsid w:val="00725C4B"/>
    <w:rsid w:val="00725FBC"/>
    <w:rsid w:val="00726D52"/>
    <w:rsid w:val="0073074E"/>
    <w:rsid w:val="0073130A"/>
    <w:rsid w:val="00733313"/>
    <w:rsid w:val="0073527A"/>
    <w:rsid w:val="00740309"/>
    <w:rsid w:val="0074074E"/>
    <w:rsid w:val="0074287D"/>
    <w:rsid w:val="007440C5"/>
    <w:rsid w:val="00745459"/>
    <w:rsid w:val="007455C8"/>
    <w:rsid w:val="007462B0"/>
    <w:rsid w:val="0074737A"/>
    <w:rsid w:val="00752451"/>
    <w:rsid w:val="007538FB"/>
    <w:rsid w:val="007561A2"/>
    <w:rsid w:val="00757976"/>
    <w:rsid w:val="00761194"/>
    <w:rsid w:val="00763557"/>
    <w:rsid w:val="00765F15"/>
    <w:rsid w:val="0076630C"/>
    <w:rsid w:val="00767AB1"/>
    <w:rsid w:val="0077233B"/>
    <w:rsid w:val="00772852"/>
    <w:rsid w:val="00772DF4"/>
    <w:rsid w:val="00773556"/>
    <w:rsid w:val="00774F60"/>
    <w:rsid w:val="007758C5"/>
    <w:rsid w:val="00776E7E"/>
    <w:rsid w:val="00777022"/>
    <w:rsid w:val="007814B2"/>
    <w:rsid w:val="007842CE"/>
    <w:rsid w:val="00785DF6"/>
    <w:rsid w:val="00786C50"/>
    <w:rsid w:val="00790BDE"/>
    <w:rsid w:val="00792938"/>
    <w:rsid w:val="00793CB4"/>
    <w:rsid w:val="00793D20"/>
    <w:rsid w:val="00794710"/>
    <w:rsid w:val="007A00EB"/>
    <w:rsid w:val="007A4AB4"/>
    <w:rsid w:val="007A6A87"/>
    <w:rsid w:val="007B02BB"/>
    <w:rsid w:val="007B08DA"/>
    <w:rsid w:val="007B3CE4"/>
    <w:rsid w:val="007B55B0"/>
    <w:rsid w:val="007B6D42"/>
    <w:rsid w:val="007B74C9"/>
    <w:rsid w:val="007C160B"/>
    <w:rsid w:val="007C1EAE"/>
    <w:rsid w:val="007C1F68"/>
    <w:rsid w:val="007C2619"/>
    <w:rsid w:val="007C38D8"/>
    <w:rsid w:val="007C457A"/>
    <w:rsid w:val="007C4DDB"/>
    <w:rsid w:val="007C51CE"/>
    <w:rsid w:val="007C52FC"/>
    <w:rsid w:val="007C5E56"/>
    <w:rsid w:val="007C6A65"/>
    <w:rsid w:val="007C75FB"/>
    <w:rsid w:val="007D0241"/>
    <w:rsid w:val="007D0C1B"/>
    <w:rsid w:val="007D154C"/>
    <w:rsid w:val="007D404A"/>
    <w:rsid w:val="007D40F5"/>
    <w:rsid w:val="007D4457"/>
    <w:rsid w:val="007D49C1"/>
    <w:rsid w:val="007D5CF2"/>
    <w:rsid w:val="007D627F"/>
    <w:rsid w:val="007E174F"/>
    <w:rsid w:val="007E38C2"/>
    <w:rsid w:val="007E3C5D"/>
    <w:rsid w:val="007E617B"/>
    <w:rsid w:val="007E76C8"/>
    <w:rsid w:val="007E7B91"/>
    <w:rsid w:val="007F3DA3"/>
    <w:rsid w:val="007F411A"/>
    <w:rsid w:val="007F5F62"/>
    <w:rsid w:val="007F628C"/>
    <w:rsid w:val="007F6627"/>
    <w:rsid w:val="007F67F4"/>
    <w:rsid w:val="007F77AE"/>
    <w:rsid w:val="007F7A5A"/>
    <w:rsid w:val="00800E05"/>
    <w:rsid w:val="00803EE4"/>
    <w:rsid w:val="008055F5"/>
    <w:rsid w:val="00805E1D"/>
    <w:rsid w:val="00810B4B"/>
    <w:rsid w:val="00812020"/>
    <w:rsid w:val="008148BD"/>
    <w:rsid w:val="00815859"/>
    <w:rsid w:val="00817AC8"/>
    <w:rsid w:val="00820D28"/>
    <w:rsid w:val="00823EC6"/>
    <w:rsid w:val="00824924"/>
    <w:rsid w:val="008254E3"/>
    <w:rsid w:val="0082640D"/>
    <w:rsid w:val="0082714C"/>
    <w:rsid w:val="00834F8B"/>
    <w:rsid w:val="00835609"/>
    <w:rsid w:val="0083601E"/>
    <w:rsid w:val="0084051C"/>
    <w:rsid w:val="00841955"/>
    <w:rsid w:val="008441B4"/>
    <w:rsid w:val="008474B0"/>
    <w:rsid w:val="00854818"/>
    <w:rsid w:val="008552C4"/>
    <w:rsid w:val="0085643A"/>
    <w:rsid w:val="00861C93"/>
    <w:rsid w:val="00861EE3"/>
    <w:rsid w:val="0086265E"/>
    <w:rsid w:val="008629A6"/>
    <w:rsid w:val="00864021"/>
    <w:rsid w:val="00865A17"/>
    <w:rsid w:val="00865CE8"/>
    <w:rsid w:val="00866607"/>
    <w:rsid w:val="00871A56"/>
    <w:rsid w:val="0087464A"/>
    <w:rsid w:val="00880577"/>
    <w:rsid w:val="0088292D"/>
    <w:rsid w:val="00882FD9"/>
    <w:rsid w:val="00884F43"/>
    <w:rsid w:val="00886B60"/>
    <w:rsid w:val="008875D0"/>
    <w:rsid w:val="00887877"/>
    <w:rsid w:val="008942D4"/>
    <w:rsid w:val="0089578E"/>
    <w:rsid w:val="00895825"/>
    <w:rsid w:val="00896C5A"/>
    <w:rsid w:val="00897CEC"/>
    <w:rsid w:val="008A13E4"/>
    <w:rsid w:val="008A2F16"/>
    <w:rsid w:val="008A5E40"/>
    <w:rsid w:val="008A74F5"/>
    <w:rsid w:val="008B065E"/>
    <w:rsid w:val="008B338D"/>
    <w:rsid w:val="008B47D3"/>
    <w:rsid w:val="008B5945"/>
    <w:rsid w:val="008B6E11"/>
    <w:rsid w:val="008B6FCA"/>
    <w:rsid w:val="008B721E"/>
    <w:rsid w:val="008C017A"/>
    <w:rsid w:val="008C0625"/>
    <w:rsid w:val="008C1B2D"/>
    <w:rsid w:val="008C1D45"/>
    <w:rsid w:val="008C34BD"/>
    <w:rsid w:val="008C6132"/>
    <w:rsid w:val="008C616E"/>
    <w:rsid w:val="008C702A"/>
    <w:rsid w:val="008D00D2"/>
    <w:rsid w:val="008D1938"/>
    <w:rsid w:val="008D4863"/>
    <w:rsid w:val="008D6CCF"/>
    <w:rsid w:val="008E0D17"/>
    <w:rsid w:val="008E453D"/>
    <w:rsid w:val="008E6CFD"/>
    <w:rsid w:val="008E7576"/>
    <w:rsid w:val="008E7A46"/>
    <w:rsid w:val="008F0C67"/>
    <w:rsid w:val="008F12BF"/>
    <w:rsid w:val="008F2154"/>
    <w:rsid w:val="008F409E"/>
    <w:rsid w:val="008F479B"/>
    <w:rsid w:val="008F4CCF"/>
    <w:rsid w:val="008F4F8C"/>
    <w:rsid w:val="008F7E3E"/>
    <w:rsid w:val="00900D68"/>
    <w:rsid w:val="009021A2"/>
    <w:rsid w:val="009071A0"/>
    <w:rsid w:val="009074C3"/>
    <w:rsid w:val="00910045"/>
    <w:rsid w:val="00910F40"/>
    <w:rsid w:val="009129D0"/>
    <w:rsid w:val="009131F7"/>
    <w:rsid w:val="009147BD"/>
    <w:rsid w:val="0092073A"/>
    <w:rsid w:val="009210F7"/>
    <w:rsid w:val="00921DB7"/>
    <w:rsid w:val="00921DDA"/>
    <w:rsid w:val="00922679"/>
    <w:rsid w:val="00923A52"/>
    <w:rsid w:val="00925D8F"/>
    <w:rsid w:val="0092651E"/>
    <w:rsid w:val="009311EA"/>
    <w:rsid w:val="009328F2"/>
    <w:rsid w:val="00934854"/>
    <w:rsid w:val="009351B6"/>
    <w:rsid w:val="009351DA"/>
    <w:rsid w:val="009378A3"/>
    <w:rsid w:val="00937B04"/>
    <w:rsid w:val="00941168"/>
    <w:rsid w:val="009412EC"/>
    <w:rsid w:val="0094341C"/>
    <w:rsid w:val="00943678"/>
    <w:rsid w:val="00945D74"/>
    <w:rsid w:val="009469EB"/>
    <w:rsid w:val="00951870"/>
    <w:rsid w:val="0095256D"/>
    <w:rsid w:val="009546F9"/>
    <w:rsid w:val="0095596A"/>
    <w:rsid w:val="009566E9"/>
    <w:rsid w:val="009578DE"/>
    <w:rsid w:val="00957B61"/>
    <w:rsid w:val="009619FD"/>
    <w:rsid w:val="00962342"/>
    <w:rsid w:val="00962371"/>
    <w:rsid w:val="009636BD"/>
    <w:rsid w:val="00970FDB"/>
    <w:rsid w:val="00971223"/>
    <w:rsid w:val="0097640B"/>
    <w:rsid w:val="00976C36"/>
    <w:rsid w:val="009845DC"/>
    <w:rsid w:val="009849B2"/>
    <w:rsid w:val="00985F75"/>
    <w:rsid w:val="009905CC"/>
    <w:rsid w:val="00991F20"/>
    <w:rsid w:val="00991F3C"/>
    <w:rsid w:val="00994004"/>
    <w:rsid w:val="009958BF"/>
    <w:rsid w:val="009A1B7A"/>
    <w:rsid w:val="009A2466"/>
    <w:rsid w:val="009A3A67"/>
    <w:rsid w:val="009A499D"/>
    <w:rsid w:val="009A5EC7"/>
    <w:rsid w:val="009A6486"/>
    <w:rsid w:val="009A68AA"/>
    <w:rsid w:val="009A6A5D"/>
    <w:rsid w:val="009A6FAF"/>
    <w:rsid w:val="009B25F0"/>
    <w:rsid w:val="009B3C4A"/>
    <w:rsid w:val="009B4876"/>
    <w:rsid w:val="009B4EC7"/>
    <w:rsid w:val="009C313F"/>
    <w:rsid w:val="009C4221"/>
    <w:rsid w:val="009C57A0"/>
    <w:rsid w:val="009D3E4C"/>
    <w:rsid w:val="009D45E5"/>
    <w:rsid w:val="009D57DF"/>
    <w:rsid w:val="009D5AA6"/>
    <w:rsid w:val="009D694F"/>
    <w:rsid w:val="009D739B"/>
    <w:rsid w:val="009D73BF"/>
    <w:rsid w:val="009E0BA9"/>
    <w:rsid w:val="009E159E"/>
    <w:rsid w:val="009E1E70"/>
    <w:rsid w:val="009E5055"/>
    <w:rsid w:val="009E52C9"/>
    <w:rsid w:val="009E6EAE"/>
    <w:rsid w:val="009F0CD2"/>
    <w:rsid w:val="009F1B78"/>
    <w:rsid w:val="009F1FEC"/>
    <w:rsid w:val="009F5FEB"/>
    <w:rsid w:val="00A0112D"/>
    <w:rsid w:val="00A01437"/>
    <w:rsid w:val="00A0147C"/>
    <w:rsid w:val="00A04DA2"/>
    <w:rsid w:val="00A07E3C"/>
    <w:rsid w:val="00A10514"/>
    <w:rsid w:val="00A105B8"/>
    <w:rsid w:val="00A10C9C"/>
    <w:rsid w:val="00A13323"/>
    <w:rsid w:val="00A13EFA"/>
    <w:rsid w:val="00A17AF7"/>
    <w:rsid w:val="00A2041D"/>
    <w:rsid w:val="00A206EF"/>
    <w:rsid w:val="00A20712"/>
    <w:rsid w:val="00A22C78"/>
    <w:rsid w:val="00A320DC"/>
    <w:rsid w:val="00A34078"/>
    <w:rsid w:val="00A34243"/>
    <w:rsid w:val="00A34B64"/>
    <w:rsid w:val="00A360B9"/>
    <w:rsid w:val="00A420A7"/>
    <w:rsid w:val="00A44FEC"/>
    <w:rsid w:val="00A5054D"/>
    <w:rsid w:val="00A50844"/>
    <w:rsid w:val="00A50D31"/>
    <w:rsid w:val="00A51AFD"/>
    <w:rsid w:val="00A52BA5"/>
    <w:rsid w:val="00A535F4"/>
    <w:rsid w:val="00A5378F"/>
    <w:rsid w:val="00A5660A"/>
    <w:rsid w:val="00A5690B"/>
    <w:rsid w:val="00A57153"/>
    <w:rsid w:val="00A60216"/>
    <w:rsid w:val="00A60811"/>
    <w:rsid w:val="00A60F07"/>
    <w:rsid w:val="00A627AA"/>
    <w:rsid w:val="00A648ED"/>
    <w:rsid w:val="00A649F3"/>
    <w:rsid w:val="00A65B55"/>
    <w:rsid w:val="00A72AEA"/>
    <w:rsid w:val="00A738A6"/>
    <w:rsid w:val="00A73D7B"/>
    <w:rsid w:val="00A73DEF"/>
    <w:rsid w:val="00A74D85"/>
    <w:rsid w:val="00A75893"/>
    <w:rsid w:val="00A76DAD"/>
    <w:rsid w:val="00A82778"/>
    <w:rsid w:val="00A859A3"/>
    <w:rsid w:val="00A8727B"/>
    <w:rsid w:val="00A872FC"/>
    <w:rsid w:val="00A87CD7"/>
    <w:rsid w:val="00A94373"/>
    <w:rsid w:val="00A9535E"/>
    <w:rsid w:val="00AB0599"/>
    <w:rsid w:val="00AB41E1"/>
    <w:rsid w:val="00AB6884"/>
    <w:rsid w:val="00AB6950"/>
    <w:rsid w:val="00AB6B7C"/>
    <w:rsid w:val="00AB708C"/>
    <w:rsid w:val="00AC25B3"/>
    <w:rsid w:val="00AC2928"/>
    <w:rsid w:val="00AC447F"/>
    <w:rsid w:val="00AC5E38"/>
    <w:rsid w:val="00AC7002"/>
    <w:rsid w:val="00AD098D"/>
    <w:rsid w:val="00AD35CB"/>
    <w:rsid w:val="00AD3AD7"/>
    <w:rsid w:val="00AD5361"/>
    <w:rsid w:val="00AD64FC"/>
    <w:rsid w:val="00AE0C2B"/>
    <w:rsid w:val="00AE1E60"/>
    <w:rsid w:val="00AE24F4"/>
    <w:rsid w:val="00AE43B9"/>
    <w:rsid w:val="00AE5621"/>
    <w:rsid w:val="00AF1B54"/>
    <w:rsid w:val="00AF325F"/>
    <w:rsid w:val="00AF4E3D"/>
    <w:rsid w:val="00AF5940"/>
    <w:rsid w:val="00AF62CF"/>
    <w:rsid w:val="00AF6BC6"/>
    <w:rsid w:val="00B016A4"/>
    <w:rsid w:val="00B05836"/>
    <w:rsid w:val="00B06286"/>
    <w:rsid w:val="00B168E5"/>
    <w:rsid w:val="00B20C15"/>
    <w:rsid w:val="00B2147E"/>
    <w:rsid w:val="00B25968"/>
    <w:rsid w:val="00B25BCC"/>
    <w:rsid w:val="00B25F56"/>
    <w:rsid w:val="00B31678"/>
    <w:rsid w:val="00B3173E"/>
    <w:rsid w:val="00B31CF9"/>
    <w:rsid w:val="00B3254D"/>
    <w:rsid w:val="00B331ED"/>
    <w:rsid w:val="00B33471"/>
    <w:rsid w:val="00B359B5"/>
    <w:rsid w:val="00B404B2"/>
    <w:rsid w:val="00B41189"/>
    <w:rsid w:val="00B41D74"/>
    <w:rsid w:val="00B429DF"/>
    <w:rsid w:val="00B43607"/>
    <w:rsid w:val="00B46C11"/>
    <w:rsid w:val="00B47D30"/>
    <w:rsid w:val="00B47FF1"/>
    <w:rsid w:val="00B50F82"/>
    <w:rsid w:val="00B53C8E"/>
    <w:rsid w:val="00B55CAE"/>
    <w:rsid w:val="00B60F8C"/>
    <w:rsid w:val="00B6219B"/>
    <w:rsid w:val="00B63511"/>
    <w:rsid w:val="00B6383A"/>
    <w:rsid w:val="00B654D2"/>
    <w:rsid w:val="00B71F1C"/>
    <w:rsid w:val="00B73ECC"/>
    <w:rsid w:val="00B73F6D"/>
    <w:rsid w:val="00B74314"/>
    <w:rsid w:val="00B75FCA"/>
    <w:rsid w:val="00B7775E"/>
    <w:rsid w:val="00B831CA"/>
    <w:rsid w:val="00B84BF1"/>
    <w:rsid w:val="00B900E1"/>
    <w:rsid w:val="00B91388"/>
    <w:rsid w:val="00B92D50"/>
    <w:rsid w:val="00B9303F"/>
    <w:rsid w:val="00B9328B"/>
    <w:rsid w:val="00B934B5"/>
    <w:rsid w:val="00B9454D"/>
    <w:rsid w:val="00B96FE7"/>
    <w:rsid w:val="00BA4DC3"/>
    <w:rsid w:val="00BA6566"/>
    <w:rsid w:val="00BA6654"/>
    <w:rsid w:val="00BB011E"/>
    <w:rsid w:val="00BB1702"/>
    <w:rsid w:val="00BB17CB"/>
    <w:rsid w:val="00BB75F2"/>
    <w:rsid w:val="00BC0885"/>
    <w:rsid w:val="00BC1476"/>
    <w:rsid w:val="00BC2914"/>
    <w:rsid w:val="00BC2E38"/>
    <w:rsid w:val="00BC4E68"/>
    <w:rsid w:val="00BD05D3"/>
    <w:rsid w:val="00BD0B34"/>
    <w:rsid w:val="00BD0C2C"/>
    <w:rsid w:val="00BD45FA"/>
    <w:rsid w:val="00BD7E9F"/>
    <w:rsid w:val="00BE01FE"/>
    <w:rsid w:val="00BE11D4"/>
    <w:rsid w:val="00BE1FB7"/>
    <w:rsid w:val="00BE3804"/>
    <w:rsid w:val="00BE3B28"/>
    <w:rsid w:val="00BE3D3B"/>
    <w:rsid w:val="00BF0D8A"/>
    <w:rsid w:val="00BF0EC7"/>
    <w:rsid w:val="00BF5653"/>
    <w:rsid w:val="00BF5ACD"/>
    <w:rsid w:val="00BF5F43"/>
    <w:rsid w:val="00C0371D"/>
    <w:rsid w:val="00C05082"/>
    <w:rsid w:val="00C07282"/>
    <w:rsid w:val="00C07746"/>
    <w:rsid w:val="00C11576"/>
    <w:rsid w:val="00C12C42"/>
    <w:rsid w:val="00C15719"/>
    <w:rsid w:val="00C16F48"/>
    <w:rsid w:val="00C223D1"/>
    <w:rsid w:val="00C22E9A"/>
    <w:rsid w:val="00C23477"/>
    <w:rsid w:val="00C25A43"/>
    <w:rsid w:val="00C27D58"/>
    <w:rsid w:val="00C3061F"/>
    <w:rsid w:val="00C3081B"/>
    <w:rsid w:val="00C31705"/>
    <w:rsid w:val="00C3182D"/>
    <w:rsid w:val="00C320F0"/>
    <w:rsid w:val="00C332EA"/>
    <w:rsid w:val="00C33990"/>
    <w:rsid w:val="00C355C5"/>
    <w:rsid w:val="00C36114"/>
    <w:rsid w:val="00C37011"/>
    <w:rsid w:val="00C37DBC"/>
    <w:rsid w:val="00C4131E"/>
    <w:rsid w:val="00C41B24"/>
    <w:rsid w:val="00C503C1"/>
    <w:rsid w:val="00C50577"/>
    <w:rsid w:val="00C51240"/>
    <w:rsid w:val="00C55917"/>
    <w:rsid w:val="00C57F9C"/>
    <w:rsid w:val="00C604E5"/>
    <w:rsid w:val="00C62041"/>
    <w:rsid w:val="00C626C4"/>
    <w:rsid w:val="00C62F90"/>
    <w:rsid w:val="00C6346D"/>
    <w:rsid w:val="00C63F2D"/>
    <w:rsid w:val="00C63F40"/>
    <w:rsid w:val="00C64677"/>
    <w:rsid w:val="00C64E83"/>
    <w:rsid w:val="00C70E52"/>
    <w:rsid w:val="00C73F98"/>
    <w:rsid w:val="00C8214F"/>
    <w:rsid w:val="00C82626"/>
    <w:rsid w:val="00C82B16"/>
    <w:rsid w:val="00C8378E"/>
    <w:rsid w:val="00C84B61"/>
    <w:rsid w:val="00C85532"/>
    <w:rsid w:val="00C87E1E"/>
    <w:rsid w:val="00C90AA4"/>
    <w:rsid w:val="00C90F2B"/>
    <w:rsid w:val="00C94301"/>
    <w:rsid w:val="00C94EF5"/>
    <w:rsid w:val="00C9663F"/>
    <w:rsid w:val="00CA02FE"/>
    <w:rsid w:val="00CA322F"/>
    <w:rsid w:val="00CA52AF"/>
    <w:rsid w:val="00CA5500"/>
    <w:rsid w:val="00CB13CD"/>
    <w:rsid w:val="00CB171A"/>
    <w:rsid w:val="00CB1820"/>
    <w:rsid w:val="00CB330E"/>
    <w:rsid w:val="00CB6142"/>
    <w:rsid w:val="00CB6F5C"/>
    <w:rsid w:val="00CC265C"/>
    <w:rsid w:val="00CC3486"/>
    <w:rsid w:val="00CC4239"/>
    <w:rsid w:val="00CC51F1"/>
    <w:rsid w:val="00CC6217"/>
    <w:rsid w:val="00CD1B4E"/>
    <w:rsid w:val="00CD30F7"/>
    <w:rsid w:val="00CD4AA0"/>
    <w:rsid w:val="00CD57B7"/>
    <w:rsid w:val="00CD6117"/>
    <w:rsid w:val="00CD7376"/>
    <w:rsid w:val="00CD7B91"/>
    <w:rsid w:val="00CE0841"/>
    <w:rsid w:val="00CE2B10"/>
    <w:rsid w:val="00CE2B56"/>
    <w:rsid w:val="00CE392A"/>
    <w:rsid w:val="00CE56D1"/>
    <w:rsid w:val="00CE6E55"/>
    <w:rsid w:val="00CF0820"/>
    <w:rsid w:val="00CF1202"/>
    <w:rsid w:val="00CF51C0"/>
    <w:rsid w:val="00CF52E7"/>
    <w:rsid w:val="00CF59CC"/>
    <w:rsid w:val="00D00275"/>
    <w:rsid w:val="00D02F65"/>
    <w:rsid w:val="00D0348B"/>
    <w:rsid w:val="00D037AF"/>
    <w:rsid w:val="00D04AF7"/>
    <w:rsid w:val="00D13B70"/>
    <w:rsid w:val="00D1401C"/>
    <w:rsid w:val="00D14354"/>
    <w:rsid w:val="00D14A11"/>
    <w:rsid w:val="00D14F7C"/>
    <w:rsid w:val="00D15C4B"/>
    <w:rsid w:val="00D23ABA"/>
    <w:rsid w:val="00D24ABD"/>
    <w:rsid w:val="00D30885"/>
    <w:rsid w:val="00D308C4"/>
    <w:rsid w:val="00D35831"/>
    <w:rsid w:val="00D35B63"/>
    <w:rsid w:val="00D36484"/>
    <w:rsid w:val="00D37326"/>
    <w:rsid w:val="00D375B8"/>
    <w:rsid w:val="00D41FA7"/>
    <w:rsid w:val="00D43265"/>
    <w:rsid w:val="00D43C19"/>
    <w:rsid w:val="00D44C5E"/>
    <w:rsid w:val="00D44DC2"/>
    <w:rsid w:val="00D45A3C"/>
    <w:rsid w:val="00D511D8"/>
    <w:rsid w:val="00D518D7"/>
    <w:rsid w:val="00D53C09"/>
    <w:rsid w:val="00D53E2A"/>
    <w:rsid w:val="00D55040"/>
    <w:rsid w:val="00D55187"/>
    <w:rsid w:val="00D55E66"/>
    <w:rsid w:val="00D56A3A"/>
    <w:rsid w:val="00D60762"/>
    <w:rsid w:val="00D6284E"/>
    <w:rsid w:val="00D62C9C"/>
    <w:rsid w:val="00D65856"/>
    <w:rsid w:val="00D67767"/>
    <w:rsid w:val="00D679CB"/>
    <w:rsid w:val="00D70160"/>
    <w:rsid w:val="00D71908"/>
    <w:rsid w:val="00D72648"/>
    <w:rsid w:val="00D73FE4"/>
    <w:rsid w:val="00D75B9C"/>
    <w:rsid w:val="00D77411"/>
    <w:rsid w:val="00D77463"/>
    <w:rsid w:val="00D82933"/>
    <w:rsid w:val="00D857B0"/>
    <w:rsid w:val="00D85B1A"/>
    <w:rsid w:val="00D85D55"/>
    <w:rsid w:val="00D93E1B"/>
    <w:rsid w:val="00D97015"/>
    <w:rsid w:val="00D977A7"/>
    <w:rsid w:val="00DA0B3D"/>
    <w:rsid w:val="00DA3BA9"/>
    <w:rsid w:val="00DA673F"/>
    <w:rsid w:val="00DA73AF"/>
    <w:rsid w:val="00DB1752"/>
    <w:rsid w:val="00DB198F"/>
    <w:rsid w:val="00DB1B9B"/>
    <w:rsid w:val="00DB33AB"/>
    <w:rsid w:val="00DB46F3"/>
    <w:rsid w:val="00DB5BFA"/>
    <w:rsid w:val="00DB5FBB"/>
    <w:rsid w:val="00DC2A19"/>
    <w:rsid w:val="00DC3295"/>
    <w:rsid w:val="00DC345F"/>
    <w:rsid w:val="00DC4911"/>
    <w:rsid w:val="00DD4740"/>
    <w:rsid w:val="00DD5651"/>
    <w:rsid w:val="00DD7B5E"/>
    <w:rsid w:val="00DD7FC3"/>
    <w:rsid w:val="00DE445C"/>
    <w:rsid w:val="00DE4C2D"/>
    <w:rsid w:val="00DE6340"/>
    <w:rsid w:val="00DE7444"/>
    <w:rsid w:val="00DF06C0"/>
    <w:rsid w:val="00DF108F"/>
    <w:rsid w:val="00DF1604"/>
    <w:rsid w:val="00DF3BEE"/>
    <w:rsid w:val="00DF463C"/>
    <w:rsid w:val="00DF46DA"/>
    <w:rsid w:val="00DF518B"/>
    <w:rsid w:val="00DF69FF"/>
    <w:rsid w:val="00DF6B70"/>
    <w:rsid w:val="00DF7408"/>
    <w:rsid w:val="00E0134A"/>
    <w:rsid w:val="00E017A1"/>
    <w:rsid w:val="00E02299"/>
    <w:rsid w:val="00E02A44"/>
    <w:rsid w:val="00E038FE"/>
    <w:rsid w:val="00E0479F"/>
    <w:rsid w:val="00E05964"/>
    <w:rsid w:val="00E06797"/>
    <w:rsid w:val="00E10AD9"/>
    <w:rsid w:val="00E1195F"/>
    <w:rsid w:val="00E12247"/>
    <w:rsid w:val="00E14D43"/>
    <w:rsid w:val="00E1578A"/>
    <w:rsid w:val="00E17217"/>
    <w:rsid w:val="00E176B9"/>
    <w:rsid w:val="00E17F10"/>
    <w:rsid w:val="00E216F2"/>
    <w:rsid w:val="00E23A55"/>
    <w:rsid w:val="00E25480"/>
    <w:rsid w:val="00E25E57"/>
    <w:rsid w:val="00E26B76"/>
    <w:rsid w:val="00E323E4"/>
    <w:rsid w:val="00E335FC"/>
    <w:rsid w:val="00E33F2B"/>
    <w:rsid w:val="00E3590B"/>
    <w:rsid w:val="00E363FF"/>
    <w:rsid w:val="00E36CD3"/>
    <w:rsid w:val="00E414DF"/>
    <w:rsid w:val="00E41765"/>
    <w:rsid w:val="00E41D85"/>
    <w:rsid w:val="00E42438"/>
    <w:rsid w:val="00E443EA"/>
    <w:rsid w:val="00E45111"/>
    <w:rsid w:val="00E4580A"/>
    <w:rsid w:val="00E45DDD"/>
    <w:rsid w:val="00E46940"/>
    <w:rsid w:val="00E47576"/>
    <w:rsid w:val="00E50BCA"/>
    <w:rsid w:val="00E543D7"/>
    <w:rsid w:val="00E57222"/>
    <w:rsid w:val="00E57F1C"/>
    <w:rsid w:val="00E60656"/>
    <w:rsid w:val="00E61916"/>
    <w:rsid w:val="00E61EED"/>
    <w:rsid w:val="00E62C16"/>
    <w:rsid w:val="00E644FF"/>
    <w:rsid w:val="00E66422"/>
    <w:rsid w:val="00E70EBE"/>
    <w:rsid w:val="00E714F5"/>
    <w:rsid w:val="00E72B3C"/>
    <w:rsid w:val="00E73911"/>
    <w:rsid w:val="00E741E1"/>
    <w:rsid w:val="00E74ADB"/>
    <w:rsid w:val="00E764BF"/>
    <w:rsid w:val="00E77CC2"/>
    <w:rsid w:val="00E80F0A"/>
    <w:rsid w:val="00E819CB"/>
    <w:rsid w:val="00E86BF1"/>
    <w:rsid w:val="00E93583"/>
    <w:rsid w:val="00E9419F"/>
    <w:rsid w:val="00E950F6"/>
    <w:rsid w:val="00E97103"/>
    <w:rsid w:val="00E9736B"/>
    <w:rsid w:val="00EA11CE"/>
    <w:rsid w:val="00EA1757"/>
    <w:rsid w:val="00EA1AE9"/>
    <w:rsid w:val="00EA23F4"/>
    <w:rsid w:val="00EA2F03"/>
    <w:rsid w:val="00EA6295"/>
    <w:rsid w:val="00EA6362"/>
    <w:rsid w:val="00EB2506"/>
    <w:rsid w:val="00EB3A45"/>
    <w:rsid w:val="00EB4A47"/>
    <w:rsid w:val="00EB6347"/>
    <w:rsid w:val="00EC02E2"/>
    <w:rsid w:val="00EC0875"/>
    <w:rsid w:val="00EC1FA7"/>
    <w:rsid w:val="00EC63B8"/>
    <w:rsid w:val="00ED0DBD"/>
    <w:rsid w:val="00ED26A2"/>
    <w:rsid w:val="00ED6A2B"/>
    <w:rsid w:val="00EE0213"/>
    <w:rsid w:val="00EE06D8"/>
    <w:rsid w:val="00EE1117"/>
    <w:rsid w:val="00EE193A"/>
    <w:rsid w:val="00EE3596"/>
    <w:rsid w:val="00EE3879"/>
    <w:rsid w:val="00EE3D75"/>
    <w:rsid w:val="00EE4986"/>
    <w:rsid w:val="00EE5D73"/>
    <w:rsid w:val="00EE6722"/>
    <w:rsid w:val="00EE684B"/>
    <w:rsid w:val="00EF2941"/>
    <w:rsid w:val="00EF2DFC"/>
    <w:rsid w:val="00EF38CD"/>
    <w:rsid w:val="00EF5DBE"/>
    <w:rsid w:val="00EF6369"/>
    <w:rsid w:val="00EF64C1"/>
    <w:rsid w:val="00F00899"/>
    <w:rsid w:val="00F00A21"/>
    <w:rsid w:val="00F01232"/>
    <w:rsid w:val="00F04156"/>
    <w:rsid w:val="00F04303"/>
    <w:rsid w:val="00F04CB1"/>
    <w:rsid w:val="00F05698"/>
    <w:rsid w:val="00F07200"/>
    <w:rsid w:val="00F075B3"/>
    <w:rsid w:val="00F07CB7"/>
    <w:rsid w:val="00F14370"/>
    <w:rsid w:val="00F218D3"/>
    <w:rsid w:val="00F233C0"/>
    <w:rsid w:val="00F23B76"/>
    <w:rsid w:val="00F2453A"/>
    <w:rsid w:val="00F25576"/>
    <w:rsid w:val="00F2575E"/>
    <w:rsid w:val="00F301C2"/>
    <w:rsid w:val="00F304A4"/>
    <w:rsid w:val="00F30D33"/>
    <w:rsid w:val="00F31E63"/>
    <w:rsid w:val="00F37F13"/>
    <w:rsid w:val="00F405D3"/>
    <w:rsid w:val="00F40E2A"/>
    <w:rsid w:val="00F42E0F"/>
    <w:rsid w:val="00F44396"/>
    <w:rsid w:val="00F448E7"/>
    <w:rsid w:val="00F449A5"/>
    <w:rsid w:val="00F523FF"/>
    <w:rsid w:val="00F528BC"/>
    <w:rsid w:val="00F5548A"/>
    <w:rsid w:val="00F573A8"/>
    <w:rsid w:val="00F60EA6"/>
    <w:rsid w:val="00F6117D"/>
    <w:rsid w:val="00F613FB"/>
    <w:rsid w:val="00F61D92"/>
    <w:rsid w:val="00F63346"/>
    <w:rsid w:val="00F637FE"/>
    <w:rsid w:val="00F63A47"/>
    <w:rsid w:val="00F650AC"/>
    <w:rsid w:val="00F66107"/>
    <w:rsid w:val="00F70CD9"/>
    <w:rsid w:val="00F722E6"/>
    <w:rsid w:val="00F74F54"/>
    <w:rsid w:val="00F77C10"/>
    <w:rsid w:val="00F81679"/>
    <w:rsid w:val="00F8249C"/>
    <w:rsid w:val="00F824EF"/>
    <w:rsid w:val="00F84E4E"/>
    <w:rsid w:val="00F84EAA"/>
    <w:rsid w:val="00F85BA2"/>
    <w:rsid w:val="00F86563"/>
    <w:rsid w:val="00F92AA2"/>
    <w:rsid w:val="00F975D9"/>
    <w:rsid w:val="00FA157D"/>
    <w:rsid w:val="00FA1731"/>
    <w:rsid w:val="00FA26CA"/>
    <w:rsid w:val="00FA30F5"/>
    <w:rsid w:val="00FA3519"/>
    <w:rsid w:val="00FA3A8E"/>
    <w:rsid w:val="00FA4085"/>
    <w:rsid w:val="00FA5B37"/>
    <w:rsid w:val="00FA6C5B"/>
    <w:rsid w:val="00FB11A5"/>
    <w:rsid w:val="00FB14F8"/>
    <w:rsid w:val="00FB2706"/>
    <w:rsid w:val="00FB2FAB"/>
    <w:rsid w:val="00FB4023"/>
    <w:rsid w:val="00FB5C39"/>
    <w:rsid w:val="00FB6180"/>
    <w:rsid w:val="00FB7904"/>
    <w:rsid w:val="00FB7C0A"/>
    <w:rsid w:val="00FC130B"/>
    <w:rsid w:val="00FC235E"/>
    <w:rsid w:val="00FC2A3C"/>
    <w:rsid w:val="00FC3455"/>
    <w:rsid w:val="00FC3C77"/>
    <w:rsid w:val="00FC46D1"/>
    <w:rsid w:val="00FC4E40"/>
    <w:rsid w:val="00FD2846"/>
    <w:rsid w:val="00FD2B73"/>
    <w:rsid w:val="00FD2BAC"/>
    <w:rsid w:val="00FD324A"/>
    <w:rsid w:val="00FD3CEB"/>
    <w:rsid w:val="00FD4511"/>
    <w:rsid w:val="00FE2121"/>
    <w:rsid w:val="00FE2C0D"/>
    <w:rsid w:val="00FE2F19"/>
    <w:rsid w:val="00FE3602"/>
    <w:rsid w:val="00FE4452"/>
    <w:rsid w:val="00FE4DDD"/>
    <w:rsid w:val="00FF0200"/>
    <w:rsid w:val="00FF4702"/>
    <w:rsid w:val="00FF4B3E"/>
    <w:rsid w:val="00FF58C4"/>
    <w:rsid w:val="00FF675C"/>
    <w:rsid w:val="00FF6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32EA06A-64E7-47DC-9B14-16F6FD9F1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Times New Roman"/>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F628C"/>
    <w:pPr>
      <w:suppressAutoHyphens/>
      <w:spacing w:before="240" w:after="240"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F075B3"/>
    <w:pPr>
      <w:keepNext/>
      <w:keepLines/>
      <w:spacing w:before="120" w:after="480"/>
      <w:ind w:firstLine="0"/>
      <w:jc w:val="center"/>
      <w:outlineLvl w:val="0"/>
    </w:pPr>
    <w:rPr>
      <w:b/>
      <w:szCs w:val="28"/>
    </w:rPr>
  </w:style>
  <w:style w:type="paragraph" w:styleId="Heading2">
    <w:name w:val="heading 2"/>
    <w:basedOn w:val="Style11"/>
    <w:next w:val="Normal"/>
    <w:link w:val="Heading2Char"/>
    <w:uiPriority w:val="9"/>
    <w:unhideWhenUsed/>
    <w:qFormat/>
    <w:rsid w:val="00F075B3"/>
  </w:style>
  <w:style w:type="paragraph" w:styleId="Heading3">
    <w:name w:val="heading 3"/>
    <w:basedOn w:val="Style121"/>
    <w:next w:val="Normal"/>
    <w:link w:val="Heading3Char"/>
    <w:uiPriority w:val="9"/>
    <w:unhideWhenUsed/>
    <w:qFormat/>
    <w:rsid w:val="00792938"/>
    <w:pPr>
      <w:numPr>
        <w:numId w:val="35"/>
      </w:numPr>
      <w:spacing w:before="120" w:after="120"/>
    </w:pPr>
  </w:style>
  <w:style w:type="paragraph" w:styleId="Heading4">
    <w:name w:val="heading 4"/>
    <w:basedOn w:val="Heading3"/>
    <w:next w:val="Normal"/>
    <w:link w:val="Heading4Char"/>
    <w:uiPriority w:val="9"/>
    <w:unhideWhenUsed/>
    <w:qFormat/>
    <w:rsid w:val="00B9454D"/>
    <w:pPr>
      <w:numPr>
        <w:ilvl w:val="3"/>
      </w:numPr>
      <w:outlineLvl w:val="3"/>
    </w:pPr>
    <w:rPr>
      <w:i/>
    </w:rPr>
  </w:style>
  <w:style w:type="paragraph" w:styleId="Heading5">
    <w:name w:val="heading 5"/>
    <w:basedOn w:val="Normal"/>
    <w:next w:val="Normal"/>
    <w:link w:val="Heading5Char"/>
    <w:uiPriority w:val="9"/>
    <w:semiHidden/>
    <w:unhideWhenUsed/>
    <w:rsid w:val="006D261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D0B3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5B3"/>
    <w:rPr>
      <w:rFonts w:ascii="Times New Roman" w:hAnsi="Times New Roman"/>
      <w:b/>
      <w:sz w:val="28"/>
      <w:szCs w:val="28"/>
    </w:rPr>
  </w:style>
  <w:style w:type="character" w:customStyle="1" w:styleId="Style11Char">
    <w:name w:val="Style1.1 Char"/>
    <w:basedOn w:val="DefaultParagraphFont"/>
    <w:link w:val="a"/>
    <w:rsid w:val="007C25F9"/>
    <w:rPr>
      <w:rFonts w:ascii="Times New Roman" w:hAnsi="Times New Roman" w:cs="Times New Roman"/>
      <w:b/>
      <w:sz w:val="28"/>
      <w:szCs w:val="28"/>
    </w:rPr>
  </w:style>
  <w:style w:type="character" w:customStyle="1" w:styleId="Style21Char">
    <w:name w:val="Style2.1 Char"/>
    <w:basedOn w:val="DefaultParagraphFont"/>
    <w:link w:val="Style21"/>
    <w:rsid w:val="00541A61"/>
    <w:rPr>
      <w:rFonts w:ascii="Times New Roman" w:hAnsi="Times New Roman"/>
      <w:b/>
      <w:sz w:val="28"/>
    </w:rPr>
  </w:style>
  <w:style w:type="character" w:customStyle="1" w:styleId="Style31Char">
    <w:name w:val="Style3.1 Char"/>
    <w:basedOn w:val="Style21Char"/>
    <w:link w:val="Style31"/>
    <w:rsid w:val="00C13A23"/>
    <w:rPr>
      <w:rFonts w:ascii="Times New Roman" w:hAnsi="Times New Roman"/>
      <w:b/>
      <w:color w:val="000000"/>
      <w:sz w:val="28"/>
    </w:rPr>
  </w:style>
  <w:style w:type="character" w:customStyle="1" w:styleId="Style41Char">
    <w:name w:val="Style4.1 Char"/>
    <w:basedOn w:val="Style31Char"/>
    <w:link w:val="Style41"/>
    <w:rsid w:val="00C13A23"/>
    <w:rPr>
      <w:rFonts w:ascii="Times New Roman" w:hAnsi="Times New Roman"/>
      <w:b/>
      <w:color w:val="000000"/>
      <w:sz w:val="28"/>
    </w:rPr>
  </w:style>
  <w:style w:type="character" w:customStyle="1" w:styleId="Style321Char">
    <w:name w:val="Style3.2.1 Char"/>
    <w:basedOn w:val="Style31Char"/>
    <w:link w:val="Style321"/>
    <w:rsid w:val="00C13A23"/>
    <w:rPr>
      <w:rFonts w:ascii="Times New Roman" w:hAnsi="Times New Roman"/>
      <w:b/>
      <w:color w:val="000000"/>
      <w:sz w:val="28"/>
    </w:rPr>
  </w:style>
  <w:style w:type="character" w:customStyle="1" w:styleId="Style311Char">
    <w:name w:val="Style3.1.1 Char"/>
    <w:basedOn w:val="Style31Char"/>
    <w:link w:val="Style311"/>
    <w:rsid w:val="000E6E92"/>
    <w:rPr>
      <w:rFonts w:ascii="Times New Roman" w:hAnsi="Times New Roman"/>
      <w:b/>
      <w:color w:val="000000"/>
      <w:sz w:val="28"/>
    </w:rPr>
  </w:style>
  <w:style w:type="character" w:customStyle="1" w:styleId="Style211Char">
    <w:name w:val="Style2.1.1 Char"/>
    <w:basedOn w:val="Style21Char"/>
    <w:link w:val="Style211"/>
    <w:rsid w:val="00AD1C1B"/>
    <w:rPr>
      <w:rFonts w:ascii="Times New Roman" w:hAnsi="Times New Roman"/>
      <w:b/>
      <w:sz w:val="28"/>
      <w:szCs w:val="28"/>
    </w:rPr>
  </w:style>
  <w:style w:type="character" w:customStyle="1" w:styleId="Style221Char">
    <w:name w:val="Style2.2.1 Char"/>
    <w:basedOn w:val="Style21Char"/>
    <w:link w:val="Style221"/>
    <w:rsid w:val="00541A61"/>
    <w:rPr>
      <w:rFonts w:ascii="Times New Roman" w:hAnsi="Times New Roman"/>
      <w:b/>
      <w:sz w:val="28"/>
      <w:szCs w:val="28"/>
    </w:rPr>
  </w:style>
  <w:style w:type="character" w:customStyle="1" w:styleId="Style231Char">
    <w:name w:val="Style2.3.1 Char"/>
    <w:basedOn w:val="Style21Char"/>
    <w:link w:val="Style231"/>
    <w:rsid w:val="00541A61"/>
    <w:rPr>
      <w:rFonts w:ascii="Times New Roman" w:hAnsi="Times New Roman"/>
      <w:b/>
      <w:sz w:val="28"/>
      <w:szCs w:val="28"/>
    </w:rPr>
  </w:style>
  <w:style w:type="character" w:customStyle="1" w:styleId="InternetLink">
    <w:name w:val="Internet Link"/>
    <w:basedOn w:val="DefaultParagraphFont"/>
    <w:uiPriority w:val="99"/>
    <w:unhideWhenUsed/>
    <w:rsid w:val="00D06A40"/>
    <w:rPr>
      <w:color w:val="0563C1"/>
      <w:u w:val="single"/>
    </w:rPr>
  </w:style>
  <w:style w:type="character" w:customStyle="1" w:styleId="ListParagraphChar">
    <w:name w:val="List Paragraph Char"/>
    <w:aliases w:val="Danh sách Char"/>
    <w:basedOn w:val="DefaultParagraphFont"/>
    <w:link w:val="ListParagraph"/>
    <w:uiPriority w:val="34"/>
    <w:rsid w:val="002B311F"/>
    <w:rPr>
      <w:rFonts w:ascii="Times New Roman" w:hAnsi="Times New Roman"/>
      <w:sz w:val="28"/>
      <w:szCs w:val="28"/>
    </w:rPr>
  </w:style>
  <w:style w:type="character" w:customStyle="1" w:styleId="Style1abChar">
    <w:name w:val="Style1a.b. Char"/>
    <w:basedOn w:val="ListParagraphChar"/>
    <w:link w:val="Style1ab"/>
    <w:rsid w:val="008066AD"/>
    <w:rPr>
      <w:rFonts w:ascii="Times New Roman" w:hAnsi="Times New Roman"/>
      <w:sz w:val="28"/>
      <w:szCs w:val="28"/>
    </w:rPr>
  </w:style>
  <w:style w:type="character" w:customStyle="1" w:styleId="Style111Char">
    <w:name w:val="Style1.1.1 Char"/>
    <w:basedOn w:val="Style211Char"/>
    <w:link w:val="Style11"/>
    <w:rsid w:val="007D4457"/>
    <w:rPr>
      <w:rFonts w:ascii="Times New Roman" w:hAnsi="Times New Roman"/>
      <w:b/>
      <w:sz w:val="28"/>
      <w:szCs w:val="28"/>
    </w:rPr>
  </w:style>
  <w:style w:type="character" w:customStyle="1" w:styleId="Style121Char">
    <w:name w:val="Style1.2.1 Char"/>
    <w:basedOn w:val="Style111Char"/>
    <w:link w:val="Style121"/>
    <w:rsid w:val="0016388D"/>
    <w:rPr>
      <w:rFonts w:ascii="Times New Roman" w:hAnsi="Times New Roman"/>
      <w:b/>
      <w:sz w:val="28"/>
      <w:szCs w:val="28"/>
    </w:rPr>
  </w:style>
  <w:style w:type="character" w:customStyle="1" w:styleId="StyleaChar">
    <w:name w:val="Style a. Char"/>
    <w:basedOn w:val="ListParagraphChar"/>
    <w:link w:val="Stylea"/>
    <w:rsid w:val="00835839"/>
    <w:rPr>
      <w:rFonts w:ascii="Times New Roman" w:hAnsi="Times New Roman"/>
      <w:sz w:val="28"/>
      <w:szCs w:val="28"/>
    </w:rPr>
  </w:style>
  <w:style w:type="character" w:customStyle="1" w:styleId="Style114aChar">
    <w:name w:val="Style 1.1.4 a. Char"/>
    <w:basedOn w:val="StyleaChar"/>
    <w:link w:val="Style114a"/>
    <w:rsid w:val="00835839"/>
    <w:rPr>
      <w:rFonts w:ascii="Times New Roman" w:hAnsi="Times New Roman"/>
      <w:sz w:val="28"/>
      <w:szCs w:val="28"/>
    </w:rPr>
  </w:style>
  <w:style w:type="character" w:customStyle="1" w:styleId="Style331Char">
    <w:name w:val="Style3.3.1 Char"/>
    <w:basedOn w:val="Style321Char"/>
    <w:link w:val="Style331"/>
    <w:rsid w:val="006B6139"/>
    <w:rPr>
      <w:rFonts w:ascii="Times New Roman" w:hAnsi="Times New Roman"/>
      <w:b/>
      <w:color w:val="000000"/>
      <w:sz w:val="28"/>
    </w:rPr>
  </w:style>
  <w:style w:type="character" w:customStyle="1" w:styleId="Style411Char">
    <w:name w:val="Style4.1.1 Char"/>
    <w:basedOn w:val="Style311Char"/>
    <w:link w:val="Style411"/>
    <w:rsid w:val="000E6E92"/>
    <w:rPr>
      <w:rFonts w:ascii="Times New Roman" w:hAnsi="Times New Roman"/>
      <w:b/>
      <w:color w:val="000000"/>
      <w:sz w:val="28"/>
    </w:rPr>
  </w:style>
  <w:style w:type="character" w:customStyle="1" w:styleId="Style421Char">
    <w:name w:val="Style4.2.1 Char"/>
    <w:basedOn w:val="Style321Char"/>
    <w:link w:val="Style421"/>
    <w:rsid w:val="000E6E92"/>
    <w:rPr>
      <w:rFonts w:ascii="Times New Roman" w:hAnsi="Times New Roman"/>
      <w:b/>
      <w:color w:val="000000"/>
      <w:sz w:val="28"/>
    </w:rPr>
  </w:style>
  <w:style w:type="character" w:customStyle="1" w:styleId="Style431Char">
    <w:name w:val="Style4.3.1 Char"/>
    <w:basedOn w:val="Style411Char"/>
    <w:link w:val="Style431"/>
    <w:rsid w:val="000C0A34"/>
    <w:rPr>
      <w:rFonts w:ascii="Times New Roman" w:hAnsi="Times New Roman"/>
      <w:b/>
      <w:color w:val="000000"/>
      <w:sz w:val="28"/>
    </w:rPr>
  </w:style>
  <w:style w:type="character" w:customStyle="1" w:styleId="Style4121Char">
    <w:name w:val="Style4.1.2.1 Char"/>
    <w:basedOn w:val="Style411Char"/>
    <w:link w:val="Style4121"/>
    <w:rsid w:val="00897065"/>
    <w:rPr>
      <w:rFonts w:ascii="Times New Roman" w:hAnsi="Times New Roman"/>
      <w:b/>
      <w:color w:val="000000"/>
      <w:sz w:val="28"/>
    </w:rPr>
  </w:style>
  <w:style w:type="character" w:styleId="Strong">
    <w:name w:val="Strong"/>
    <w:basedOn w:val="DefaultParagraphFont"/>
    <w:uiPriority w:val="22"/>
    <w:rsid w:val="00FD0D24"/>
    <w:rPr>
      <w:b/>
      <w:bCs/>
    </w:rPr>
  </w:style>
  <w:style w:type="character" w:customStyle="1" w:styleId="Style4111Char">
    <w:name w:val="Style4.1.1.1 Char"/>
    <w:basedOn w:val="ListParagraphChar"/>
    <w:link w:val="Style4111"/>
    <w:rsid w:val="00351645"/>
    <w:rPr>
      <w:rFonts w:ascii="Times New Roman" w:hAnsi="Times New Roman"/>
      <w:b/>
      <w:sz w:val="28"/>
      <w:szCs w:val="28"/>
    </w:rPr>
  </w:style>
  <w:style w:type="character" w:customStyle="1" w:styleId="apple-converted-space">
    <w:name w:val="apple-converted-space"/>
    <w:basedOn w:val="DefaultParagraphFont"/>
    <w:rsid w:val="00FD0D24"/>
  </w:style>
  <w:style w:type="character" w:customStyle="1" w:styleId="ff4">
    <w:name w:val="ff4"/>
    <w:basedOn w:val="DefaultParagraphFont"/>
    <w:rsid w:val="00FF44C5"/>
  </w:style>
  <w:style w:type="character" w:customStyle="1" w:styleId="a">
    <w:name w:val="_"/>
    <w:basedOn w:val="DefaultParagraphFont"/>
    <w:link w:val="Style11Char"/>
    <w:rsid w:val="00FF44C5"/>
  </w:style>
  <w:style w:type="character" w:customStyle="1" w:styleId="ff5">
    <w:name w:val="ff5"/>
    <w:basedOn w:val="DefaultParagraphFont"/>
    <w:rsid w:val="00FF44C5"/>
  </w:style>
  <w:style w:type="character" w:customStyle="1" w:styleId="ff3">
    <w:name w:val="ff3"/>
    <w:basedOn w:val="DefaultParagraphFont"/>
    <w:rsid w:val="00FF44C5"/>
  </w:style>
  <w:style w:type="character" w:customStyle="1" w:styleId="HinhAnhChar">
    <w:name w:val="HinhAnh Char"/>
    <w:basedOn w:val="DefaultParagraphFont"/>
    <w:link w:val="HinhAnh"/>
    <w:rsid w:val="0038758C"/>
    <w:rPr>
      <w:rFonts w:ascii="Times New Roman" w:eastAsiaTheme="majorEastAsia" w:hAnsi="Times New Roman"/>
      <w:iCs/>
      <w:noProof/>
      <w:sz w:val="28"/>
      <w:szCs w:val="28"/>
    </w:rPr>
  </w:style>
  <w:style w:type="character" w:customStyle="1" w:styleId="HeaderChar">
    <w:name w:val="Header Char"/>
    <w:basedOn w:val="DefaultParagraphFont"/>
    <w:link w:val="Header"/>
    <w:uiPriority w:val="99"/>
    <w:rsid w:val="00AE34B5"/>
    <w:rPr>
      <w:rFonts w:ascii="Times New Roman" w:hAnsi="Times New Roman"/>
      <w:sz w:val="28"/>
    </w:rPr>
  </w:style>
  <w:style w:type="character" w:customStyle="1" w:styleId="FooterChar">
    <w:name w:val="Footer Char"/>
    <w:basedOn w:val="DefaultParagraphFont"/>
    <w:link w:val="Footer"/>
    <w:uiPriority w:val="99"/>
    <w:rsid w:val="00AE34B5"/>
    <w:rPr>
      <w:rFonts w:ascii="Times New Roman" w:hAnsi="Times New Roman"/>
      <w:sz w:val="28"/>
    </w:rPr>
  </w:style>
  <w:style w:type="character" w:customStyle="1" w:styleId="Heading2Char">
    <w:name w:val="Heading 2 Char"/>
    <w:basedOn w:val="DefaultParagraphFont"/>
    <w:link w:val="Heading2"/>
    <w:uiPriority w:val="9"/>
    <w:rsid w:val="00F075B3"/>
    <w:rPr>
      <w:rFonts w:ascii="Times New Roman" w:hAnsi="Times New Roman"/>
      <w:b/>
      <w:sz w:val="28"/>
      <w:szCs w:val="28"/>
    </w:rPr>
  </w:style>
  <w:style w:type="character" w:customStyle="1" w:styleId="Heading3Char">
    <w:name w:val="Heading 3 Char"/>
    <w:basedOn w:val="DefaultParagraphFont"/>
    <w:link w:val="Heading3"/>
    <w:uiPriority w:val="9"/>
    <w:rsid w:val="00792938"/>
    <w:rPr>
      <w:rFonts w:ascii="Times New Roman" w:hAnsi="Times New Roman"/>
      <w:b/>
      <w:sz w:val="28"/>
      <w:szCs w:val="28"/>
    </w:rPr>
  </w:style>
  <w:style w:type="character" w:customStyle="1" w:styleId="ListLabel1">
    <w:name w:val="ListLabel 1"/>
    <w:rPr>
      <w:b/>
      <w:i w:val="0"/>
    </w:rPr>
  </w:style>
  <w:style w:type="character" w:customStyle="1" w:styleId="ListLabel2">
    <w:name w:val="ListLabel 2"/>
    <w:rPr>
      <w:b/>
      <w:i w:val="0"/>
      <w:sz w:val="28"/>
    </w:rPr>
  </w:style>
  <w:style w:type="character" w:customStyle="1" w:styleId="ListLabel3">
    <w:name w:val="ListLabel 3"/>
    <w:rPr>
      <w:rFonts w:cs="Courier New"/>
    </w:rPr>
  </w:style>
  <w:style w:type="character" w:customStyle="1" w:styleId="ListLabel4">
    <w:name w:val="ListLabel 4"/>
    <w:rPr>
      <w:b w:val="0"/>
      <w:i w:val="0"/>
      <w:sz w:val="28"/>
    </w:rPr>
  </w:style>
  <w:style w:type="character" w:customStyle="1" w:styleId="ListLabel5">
    <w:name w:val="ListLabel 5"/>
    <w:rPr>
      <w:b/>
      <w:i/>
      <w:sz w:val="28"/>
    </w:rPr>
  </w:style>
  <w:style w:type="character" w:customStyle="1" w:styleId="ListLabel6">
    <w:name w:val="ListLabel 6"/>
    <w:rPr>
      <w:b w:val="0"/>
    </w:rPr>
  </w:style>
  <w:style w:type="character" w:customStyle="1" w:styleId="ListLabel7">
    <w:name w:val="ListLabel 7"/>
    <w:rPr>
      <w:b/>
    </w:rPr>
  </w:style>
  <w:style w:type="character" w:customStyle="1" w:styleId="ListLabel8">
    <w:name w:val="ListLabel 8"/>
    <w:rPr>
      <w:rFonts w:cs="Times New Roman"/>
    </w:rPr>
  </w:style>
  <w:style w:type="character" w:customStyle="1" w:styleId="ListLabel9">
    <w:name w:val="ListLabel 9"/>
    <w:rPr>
      <w:b w:val="0"/>
      <w:i w:val="0"/>
    </w:rPr>
  </w:style>
  <w:style w:type="character" w:customStyle="1" w:styleId="ListLabel10">
    <w:name w:val="ListLabel 10"/>
    <w:rPr>
      <w:sz w:val="28"/>
    </w:rPr>
  </w:style>
  <w:style w:type="character" w:customStyle="1" w:styleId="IndexLink">
    <w:name w:val="Index Link"/>
  </w:style>
  <w:style w:type="paragraph" w:customStyle="1" w:styleId="Heading">
    <w:name w:val="Heading"/>
    <w:basedOn w:val="Normal"/>
    <w:next w:val="TextBody"/>
    <w:pPr>
      <w:keepNext/>
      <w:spacing w:after="120"/>
    </w:pPr>
    <w:rPr>
      <w:rFonts w:ascii="Liberation Sans" w:hAnsi="Liberation Sans" w:cs="FreeSans"/>
      <w:szCs w:val="28"/>
    </w:rPr>
  </w:style>
  <w:style w:type="paragraph" w:customStyle="1" w:styleId="TextBody">
    <w:name w:val="Text Body"/>
    <w:basedOn w:val="Normal"/>
    <w:pPr>
      <w:spacing w:before="0" w:after="140" w:line="288" w:lineRule="auto"/>
    </w:pPr>
  </w:style>
  <w:style w:type="paragraph" w:styleId="List">
    <w:name w:val="List"/>
    <w:basedOn w:val="TextBody"/>
    <w:rPr>
      <w:rFonts w:cs="FreeSans"/>
    </w:rPr>
  </w:style>
  <w:style w:type="paragraph" w:styleId="Caption">
    <w:name w:val="caption"/>
    <w:basedOn w:val="Normal"/>
    <w:next w:val="Normal"/>
    <w:link w:val="CaptionChar"/>
    <w:uiPriority w:val="35"/>
    <w:unhideWhenUsed/>
    <w:rsid w:val="00407D50"/>
    <w:pPr>
      <w:spacing w:before="0" w:after="200" w:line="240" w:lineRule="auto"/>
    </w:pPr>
    <w:rPr>
      <w:i/>
      <w:iCs/>
      <w:color w:val="44546A"/>
      <w:sz w:val="18"/>
      <w:szCs w:val="18"/>
    </w:rPr>
  </w:style>
  <w:style w:type="paragraph" w:customStyle="1" w:styleId="Index">
    <w:name w:val="Index"/>
    <w:basedOn w:val="Normal"/>
    <w:pPr>
      <w:suppressLineNumbers/>
    </w:pPr>
    <w:rPr>
      <w:rFonts w:cs="FreeSans"/>
    </w:rPr>
  </w:style>
  <w:style w:type="paragraph" w:styleId="ListParagraph">
    <w:name w:val="List Paragraph"/>
    <w:aliases w:val="Danh sách"/>
    <w:basedOn w:val="onvn"/>
    <w:link w:val="ListParagraphChar"/>
    <w:uiPriority w:val="34"/>
    <w:qFormat/>
    <w:rsid w:val="002B311F"/>
    <w:pPr>
      <w:numPr>
        <w:numId w:val="34"/>
      </w:numPr>
      <w:ind w:left="851" w:firstLine="0"/>
    </w:pPr>
  </w:style>
  <w:style w:type="paragraph" w:customStyle="1" w:styleId="Style11">
    <w:name w:val="Style1.1"/>
    <w:basedOn w:val="Normal"/>
    <w:link w:val="Style111Char"/>
    <w:autoRedefine/>
    <w:rsid w:val="007D4457"/>
    <w:pPr>
      <w:numPr>
        <w:ilvl w:val="1"/>
        <w:numId w:val="35"/>
      </w:numPr>
      <w:spacing w:before="120" w:after="120"/>
      <w:outlineLvl w:val="1"/>
    </w:pPr>
    <w:rPr>
      <w:b/>
      <w:szCs w:val="28"/>
    </w:rPr>
  </w:style>
  <w:style w:type="paragraph" w:customStyle="1" w:styleId="Style21">
    <w:name w:val="Style2.1"/>
    <w:basedOn w:val="Normal"/>
    <w:link w:val="Style21Char"/>
    <w:autoRedefine/>
    <w:rsid w:val="00541A61"/>
    <w:pPr>
      <w:numPr>
        <w:numId w:val="1"/>
      </w:numPr>
      <w:ind w:left="633" w:hanging="633"/>
      <w:outlineLvl w:val="1"/>
    </w:pPr>
    <w:rPr>
      <w:b/>
    </w:rPr>
  </w:style>
  <w:style w:type="paragraph" w:customStyle="1" w:styleId="Style31">
    <w:name w:val="Style3.1"/>
    <w:basedOn w:val="Style21"/>
    <w:link w:val="Style31Char"/>
    <w:rsid w:val="00C13A23"/>
    <w:pPr>
      <w:numPr>
        <w:numId w:val="2"/>
      </w:numPr>
    </w:pPr>
    <w:rPr>
      <w:color w:val="000000"/>
    </w:rPr>
  </w:style>
  <w:style w:type="paragraph" w:customStyle="1" w:styleId="Style41">
    <w:name w:val="Style4.1"/>
    <w:basedOn w:val="Style31"/>
    <w:link w:val="Style41Char"/>
    <w:rsid w:val="00C13A23"/>
    <w:pPr>
      <w:numPr>
        <w:numId w:val="3"/>
      </w:numPr>
      <w:ind w:left="360" w:hanging="633"/>
    </w:pPr>
  </w:style>
  <w:style w:type="paragraph" w:customStyle="1" w:styleId="Style321">
    <w:name w:val="Style3.2.1"/>
    <w:basedOn w:val="Style31"/>
    <w:link w:val="Style321Char"/>
    <w:rsid w:val="00C13A23"/>
    <w:pPr>
      <w:numPr>
        <w:numId w:val="4"/>
      </w:numPr>
      <w:ind w:left="360" w:hanging="633"/>
    </w:pPr>
  </w:style>
  <w:style w:type="paragraph" w:customStyle="1" w:styleId="Style311">
    <w:name w:val="Style3.1.1"/>
    <w:basedOn w:val="Style31"/>
    <w:link w:val="Style311Char"/>
    <w:autoRedefine/>
    <w:rsid w:val="000E6E92"/>
    <w:pPr>
      <w:numPr>
        <w:numId w:val="5"/>
      </w:numPr>
      <w:ind w:left="360" w:hanging="633"/>
    </w:pPr>
  </w:style>
  <w:style w:type="paragraph" w:customStyle="1" w:styleId="Style211">
    <w:name w:val="Style2.1.1"/>
    <w:basedOn w:val="Style21"/>
    <w:link w:val="Style211Char"/>
    <w:rsid w:val="00AD1C1B"/>
    <w:pPr>
      <w:numPr>
        <w:numId w:val="6"/>
      </w:numPr>
      <w:ind w:left="360" w:hanging="633"/>
    </w:pPr>
    <w:rPr>
      <w:szCs w:val="28"/>
    </w:rPr>
  </w:style>
  <w:style w:type="paragraph" w:customStyle="1" w:styleId="Style221">
    <w:name w:val="Style2.2.1"/>
    <w:basedOn w:val="Style21"/>
    <w:link w:val="Style221Char"/>
    <w:rsid w:val="00541A61"/>
    <w:pPr>
      <w:numPr>
        <w:numId w:val="7"/>
      </w:numPr>
      <w:ind w:left="360" w:hanging="633"/>
    </w:pPr>
    <w:rPr>
      <w:szCs w:val="28"/>
    </w:rPr>
  </w:style>
  <w:style w:type="paragraph" w:customStyle="1" w:styleId="Style231">
    <w:name w:val="Style2.3.1"/>
    <w:basedOn w:val="Style21"/>
    <w:link w:val="Style231Char"/>
    <w:rsid w:val="00541A61"/>
    <w:pPr>
      <w:numPr>
        <w:numId w:val="8"/>
      </w:numPr>
      <w:ind w:left="360" w:hanging="633"/>
    </w:pPr>
    <w:rPr>
      <w:szCs w:val="28"/>
    </w:rPr>
  </w:style>
  <w:style w:type="paragraph" w:customStyle="1" w:styleId="onvn">
    <w:name w:val="Đoạn văn"/>
    <w:basedOn w:val="Normal"/>
    <w:next w:val="Normal"/>
    <w:uiPriority w:val="39"/>
    <w:unhideWhenUsed/>
    <w:qFormat/>
    <w:rsid w:val="00DD7B5E"/>
    <w:pPr>
      <w:spacing w:before="120" w:after="120"/>
    </w:pPr>
    <w:rPr>
      <w:szCs w:val="28"/>
    </w:rPr>
  </w:style>
  <w:style w:type="paragraph" w:customStyle="1" w:styleId="Contents1">
    <w:name w:val="Contents 1"/>
    <w:basedOn w:val="Normal"/>
    <w:next w:val="Normal"/>
    <w:autoRedefine/>
    <w:uiPriority w:val="39"/>
    <w:unhideWhenUsed/>
    <w:rsid w:val="00465211"/>
    <w:pPr>
      <w:tabs>
        <w:tab w:val="right" w:leader="dot" w:pos="9394"/>
      </w:tabs>
      <w:spacing w:before="0" w:after="100"/>
    </w:pPr>
  </w:style>
  <w:style w:type="paragraph" w:customStyle="1" w:styleId="Contents2">
    <w:name w:val="Contents 2"/>
    <w:basedOn w:val="Normal"/>
    <w:next w:val="Normal"/>
    <w:autoRedefine/>
    <w:uiPriority w:val="39"/>
    <w:unhideWhenUsed/>
    <w:rsid w:val="00D06A40"/>
    <w:pPr>
      <w:spacing w:after="100"/>
      <w:ind w:left="220"/>
    </w:pPr>
  </w:style>
  <w:style w:type="paragraph" w:customStyle="1" w:styleId="Contents3">
    <w:name w:val="Contents 3"/>
    <w:basedOn w:val="Normal"/>
    <w:next w:val="Normal"/>
    <w:autoRedefine/>
    <w:uiPriority w:val="39"/>
    <w:unhideWhenUsed/>
    <w:rsid w:val="00D06A40"/>
    <w:pPr>
      <w:spacing w:after="100"/>
      <w:ind w:left="440"/>
    </w:pPr>
  </w:style>
  <w:style w:type="paragraph" w:customStyle="1" w:styleId="Style1ab">
    <w:name w:val="Style1a.b."/>
    <w:basedOn w:val="ListParagraph"/>
    <w:link w:val="Style1abChar"/>
    <w:rsid w:val="008066AD"/>
    <w:pPr>
      <w:numPr>
        <w:numId w:val="9"/>
      </w:numPr>
    </w:pPr>
  </w:style>
  <w:style w:type="paragraph" w:customStyle="1" w:styleId="Style111">
    <w:name w:val="Style1.1.1"/>
    <w:basedOn w:val="Style211"/>
    <w:rsid w:val="009808D6"/>
    <w:pPr>
      <w:numPr>
        <w:numId w:val="16"/>
      </w:numPr>
    </w:pPr>
  </w:style>
  <w:style w:type="paragraph" w:customStyle="1" w:styleId="Style121">
    <w:name w:val="Style1.2.1"/>
    <w:basedOn w:val="Style111"/>
    <w:link w:val="Style121Char"/>
    <w:rsid w:val="0016388D"/>
    <w:pPr>
      <w:numPr>
        <w:ilvl w:val="2"/>
        <w:numId w:val="37"/>
      </w:numPr>
      <w:spacing w:before="0" w:after="0"/>
      <w:outlineLvl w:val="2"/>
    </w:pPr>
  </w:style>
  <w:style w:type="paragraph" w:customStyle="1" w:styleId="Stylea">
    <w:name w:val="Style a."/>
    <w:basedOn w:val="ListParagraph"/>
    <w:link w:val="StyleaChar"/>
    <w:rsid w:val="00835839"/>
    <w:pPr>
      <w:numPr>
        <w:numId w:val="10"/>
      </w:numPr>
    </w:pPr>
  </w:style>
  <w:style w:type="paragraph" w:customStyle="1" w:styleId="Style114a">
    <w:name w:val="Style 1.1.4 a."/>
    <w:basedOn w:val="Stylea"/>
    <w:link w:val="Style114aChar"/>
    <w:rsid w:val="00835839"/>
  </w:style>
  <w:style w:type="paragraph" w:customStyle="1" w:styleId="Style331">
    <w:name w:val="Style3.3.1"/>
    <w:basedOn w:val="Style321"/>
    <w:link w:val="Style331Char"/>
    <w:rsid w:val="006B6139"/>
    <w:pPr>
      <w:numPr>
        <w:numId w:val="11"/>
      </w:numPr>
      <w:ind w:left="360" w:hanging="633"/>
    </w:pPr>
  </w:style>
  <w:style w:type="paragraph" w:customStyle="1" w:styleId="Style411">
    <w:name w:val="Style4.1.1"/>
    <w:basedOn w:val="Style311"/>
    <w:link w:val="Style411Char"/>
    <w:rsid w:val="008C14F8"/>
    <w:pPr>
      <w:numPr>
        <w:numId w:val="12"/>
      </w:numPr>
    </w:pPr>
  </w:style>
  <w:style w:type="paragraph" w:customStyle="1" w:styleId="Style421">
    <w:name w:val="Style4.2.1"/>
    <w:basedOn w:val="Style321"/>
    <w:link w:val="Style421Char"/>
    <w:rsid w:val="000E6E92"/>
    <w:pPr>
      <w:numPr>
        <w:numId w:val="13"/>
      </w:numPr>
      <w:ind w:left="360" w:hanging="633"/>
    </w:pPr>
  </w:style>
  <w:style w:type="paragraph" w:customStyle="1" w:styleId="Style431">
    <w:name w:val="Style4.3.1"/>
    <w:basedOn w:val="Style411"/>
    <w:link w:val="Style431Char"/>
    <w:rsid w:val="000C0A34"/>
    <w:pPr>
      <w:numPr>
        <w:numId w:val="14"/>
      </w:numPr>
      <w:ind w:left="360" w:hanging="633"/>
    </w:pPr>
  </w:style>
  <w:style w:type="paragraph" w:customStyle="1" w:styleId="Style4121">
    <w:name w:val="Style4.1.2.1"/>
    <w:basedOn w:val="Style411"/>
    <w:link w:val="Style4121Char"/>
    <w:rsid w:val="00897065"/>
  </w:style>
  <w:style w:type="paragraph" w:customStyle="1" w:styleId="Style4111">
    <w:name w:val="Style4.1.1.1"/>
    <w:basedOn w:val="ListParagraph"/>
    <w:link w:val="Style4111Char"/>
    <w:rsid w:val="00351645"/>
    <w:pPr>
      <w:numPr>
        <w:numId w:val="15"/>
      </w:numPr>
      <w:ind w:left="360" w:firstLine="0"/>
    </w:pPr>
    <w:rPr>
      <w:b/>
    </w:rPr>
  </w:style>
  <w:style w:type="paragraph" w:customStyle="1" w:styleId="para">
    <w:name w:val="para"/>
    <w:basedOn w:val="Normal"/>
    <w:rsid w:val="006C0063"/>
    <w:pPr>
      <w:spacing w:after="280"/>
      <w:jc w:val="left"/>
    </w:pPr>
    <w:rPr>
      <w:rFonts w:eastAsia="Times New Roman"/>
      <w:sz w:val="24"/>
      <w:szCs w:val="24"/>
    </w:rPr>
  </w:style>
  <w:style w:type="paragraph" w:customStyle="1" w:styleId="HinhAnh">
    <w:name w:val="HinhAnh"/>
    <w:basedOn w:val="TableofFigures"/>
    <w:link w:val="HinhAnhChar"/>
    <w:qFormat/>
    <w:rsid w:val="0038758C"/>
    <w:pPr>
      <w:tabs>
        <w:tab w:val="right" w:leader="dot" w:pos="8778"/>
      </w:tabs>
      <w:spacing w:before="120" w:after="120" w:line="360" w:lineRule="auto"/>
    </w:pPr>
    <w:rPr>
      <w:rFonts w:cs="Times New Roman"/>
      <w:noProof/>
    </w:rPr>
  </w:style>
  <w:style w:type="paragraph" w:styleId="Header">
    <w:name w:val="header"/>
    <w:basedOn w:val="Normal"/>
    <w:link w:val="HeaderChar"/>
    <w:uiPriority w:val="99"/>
    <w:unhideWhenUsed/>
    <w:rsid w:val="00AE34B5"/>
    <w:pPr>
      <w:tabs>
        <w:tab w:val="center" w:pos="4680"/>
        <w:tab w:val="right" w:pos="9360"/>
      </w:tabs>
      <w:spacing w:before="0" w:after="0" w:line="240" w:lineRule="auto"/>
    </w:pPr>
  </w:style>
  <w:style w:type="paragraph" w:styleId="Footer">
    <w:name w:val="footer"/>
    <w:basedOn w:val="Normal"/>
    <w:link w:val="FooterChar"/>
    <w:uiPriority w:val="99"/>
    <w:unhideWhenUsed/>
    <w:rsid w:val="00AE34B5"/>
    <w:pPr>
      <w:tabs>
        <w:tab w:val="center" w:pos="4680"/>
        <w:tab w:val="right" w:pos="9360"/>
      </w:tabs>
      <w:spacing w:before="0" w:after="0" w:line="240" w:lineRule="auto"/>
    </w:pPr>
  </w:style>
  <w:style w:type="table" w:styleId="TableGrid">
    <w:name w:val="Table Grid"/>
    <w:basedOn w:val="TableNormal"/>
    <w:rsid w:val="00AE2D2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39"/>
    <w:rsid w:val="006037CE"/>
    <w:pPr>
      <w:spacing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ongEmphasis">
    <w:name w:val="Strong Emphasis"/>
    <w:rsid w:val="002B79FB"/>
    <w:rPr>
      <w:b/>
      <w:bCs/>
    </w:rPr>
  </w:style>
  <w:style w:type="character" w:customStyle="1" w:styleId="Heading4Char">
    <w:name w:val="Heading 4 Char"/>
    <w:basedOn w:val="DefaultParagraphFont"/>
    <w:link w:val="Heading4"/>
    <w:uiPriority w:val="9"/>
    <w:rsid w:val="00B9454D"/>
    <w:rPr>
      <w:rFonts w:ascii="Times New Roman" w:hAnsi="Times New Roman"/>
      <w:b/>
      <w:i/>
      <w:sz w:val="28"/>
      <w:szCs w:val="28"/>
    </w:rPr>
  </w:style>
  <w:style w:type="character" w:customStyle="1" w:styleId="Heading5Char">
    <w:name w:val="Heading 5 Char"/>
    <w:basedOn w:val="DefaultParagraphFont"/>
    <w:link w:val="Heading5"/>
    <w:uiPriority w:val="9"/>
    <w:semiHidden/>
    <w:rsid w:val="006D261F"/>
    <w:rPr>
      <w:rFonts w:asciiTheme="majorHAnsi" w:eastAsiaTheme="majorEastAsia" w:hAnsiTheme="majorHAnsi" w:cstheme="majorBidi"/>
      <w:color w:val="2E74B5" w:themeColor="accent1" w:themeShade="BF"/>
      <w:sz w:val="28"/>
    </w:rPr>
  </w:style>
  <w:style w:type="paragraph" w:styleId="TOCHeading">
    <w:name w:val="TOC Heading"/>
    <w:aliases w:val="Ưu điểm"/>
    <w:basedOn w:val="ListParagraph"/>
    <w:next w:val="Contents1"/>
    <w:link w:val="TOCHeadingChar"/>
    <w:uiPriority w:val="39"/>
    <w:unhideWhenUsed/>
    <w:qFormat/>
    <w:rsid w:val="002B311F"/>
    <w:pPr>
      <w:numPr>
        <w:numId w:val="18"/>
      </w:numPr>
      <w:jc w:val="left"/>
    </w:pPr>
    <w:rPr>
      <w:i/>
    </w:rPr>
  </w:style>
  <w:style w:type="paragraph" w:styleId="TOC1">
    <w:name w:val="toc 1"/>
    <w:basedOn w:val="Normal"/>
    <w:next w:val="Normal"/>
    <w:autoRedefine/>
    <w:uiPriority w:val="39"/>
    <w:unhideWhenUsed/>
    <w:rsid w:val="00244011"/>
    <w:pPr>
      <w:tabs>
        <w:tab w:val="right" w:leader="dot" w:pos="8778"/>
      </w:tabs>
      <w:spacing w:before="120" w:after="120"/>
      <w:ind w:firstLine="0"/>
    </w:pPr>
  </w:style>
  <w:style w:type="paragraph" w:styleId="TOC2">
    <w:name w:val="toc 2"/>
    <w:basedOn w:val="Normal"/>
    <w:next w:val="Normal"/>
    <w:autoRedefine/>
    <w:uiPriority w:val="39"/>
    <w:unhideWhenUsed/>
    <w:rsid w:val="004F0B3C"/>
    <w:pPr>
      <w:tabs>
        <w:tab w:val="left" w:pos="1100"/>
        <w:tab w:val="right" w:leader="dot" w:pos="9061"/>
      </w:tabs>
      <w:spacing w:after="100"/>
      <w:ind w:left="280" w:firstLine="146"/>
    </w:pPr>
    <w:rPr>
      <w:noProof/>
    </w:rPr>
  </w:style>
  <w:style w:type="paragraph" w:styleId="TOC3">
    <w:name w:val="toc 3"/>
    <w:basedOn w:val="Normal"/>
    <w:next w:val="Normal"/>
    <w:autoRedefine/>
    <w:uiPriority w:val="39"/>
    <w:unhideWhenUsed/>
    <w:rsid w:val="004F0B3C"/>
    <w:pPr>
      <w:tabs>
        <w:tab w:val="left" w:pos="1540"/>
        <w:tab w:val="right" w:leader="dot" w:pos="9061"/>
      </w:tabs>
      <w:spacing w:after="100"/>
      <w:ind w:left="560" w:firstLine="291"/>
    </w:pPr>
    <w:rPr>
      <w:i/>
      <w:noProof/>
    </w:rPr>
  </w:style>
  <w:style w:type="paragraph" w:styleId="TOC4">
    <w:name w:val="toc 4"/>
    <w:basedOn w:val="Normal"/>
    <w:next w:val="Normal"/>
    <w:autoRedefine/>
    <w:uiPriority w:val="39"/>
    <w:unhideWhenUsed/>
    <w:rsid w:val="002B1D9D"/>
    <w:pPr>
      <w:ind w:left="658"/>
    </w:pPr>
    <w:rPr>
      <w:rFonts w:eastAsiaTheme="minorEastAsia" w:cstheme="minorBidi"/>
      <w:i/>
      <w:szCs w:val="28"/>
    </w:rPr>
  </w:style>
  <w:style w:type="paragraph" w:styleId="TOC5">
    <w:name w:val="toc 5"/>
    <w:basedOn w:val="Normal"/>
    <w:next w:val="Normal"/>
    <w:autoRedefine/>
    <w:uiPriority w:val="39"/>
    <w:unhideWhenUsed/>
    <w:rsid w:val="00C87E1E"/>
    <w:pPr>
      <w:suppressAutoHyphens w:val="0"/>
      <w:spacing w:before="0" w:after="100" w:line="259"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C87E1E"/>
    <w:pPr>
      <w:suppressAutoHyphens w:val="0"/>
      <w:spacing w:before="0" w:after="100" w:line="259"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C87E1E"/>
    <w:pPr>
      <w:suppressAutoHyphens w:val="0"/>
      <w:spacing w:before="0" w:after="100" w:line="259"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C87E1E"/>
    <w:pPr>
      <w:suppressAutoHyphens w:val="0"/>
      <w:spacing w:before="0" w:after="100" w:line="259"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C87E1E"/>
    <w:pPr>
      <w:suppressAutoHyphens w:val="0"/>
      <w:spacing w:before="0" w:after="100" w:line="259" w:lineRule="auto"/>
      <w:ind w:left="1760"/>
      <w:jc w:val="left"/>
    </w:pPr>
    <w:rPr>
      <w:rFonts w:asciiTheme="minorHAnsi" w:eastAsiaTheme="minorEastAsia" w:hAnsiTheme="minorHAnsi" w:cstheme="minorBidi"/>
      <w:sz w:val="22"/>
    </w:rPr>
  </w:style>
  <w:style w:type="character" w:styleId="Hyperlink">
    <w:name w:val="Hyperlink"/>
    <w:basedOn w:val="DefaultParagraphFont"/>
    <w:uiPriority w:val="99"/>
    <w:unhideWhenUsed/>
    <w:rsid w:val="00C87E1E"/>
    <w:rPr>
      <w:color w:val="0563C1" w:themeColor="hyperlink"/>
      <w:u w:val="single"/>
    </w:rPr>
  </w:style>
  <w:style w:type="paragraph" w:customStyle="1" w:styleId="DMhinh">
    <w:name w:val="DM hinh"/>
    <w:basedOn w:val="TableofFigures"/>
    <w:link w:val="DMhinhChar"/>
    <w:qFormat/>
    <w:rsid w:val="008875D0"/>
    <w:pPr>
      <w:tabs>
        <w:tab w:val="right" w:leader="dot" w:pos="8778"/>
      </w:tabs>
      <w:spacing w:before="120" w:after="120" w:line="360" w:lineRule="auto"/>
      <w:jc w:val="center"/>
    </w:pPr>
    <w:rPr>
      <w:rFonts w:cs="Times New Roman"/>
      <w:iCs w:val="0"/>
    </w:rPr>
  </w:style>
  <w:style w:type="paragraph" w:customStyle="1" w:styleId="Bang">
    <w:name w:val="Bang"/>
    <w:link w:val="BangChar"/>
    <w:qFormat/>
    <w:rsid w:val="00542CE5"/>
    <w:pPr>
      <w:spacing w:line="360" w:lineRule="auto"/>
    </w:pPr>
    <w:rPr>
      <w:rFonts w:ascii="Times New Roman" w:eastAsia="Times New Roman" w:hAnsi="Times New Roman" w:cstheme="majorBidi"/>
      <w:iCs/>
      <w:sz w:val="28"/>
      <w:szCs w:val="28"/>
      <w:lang w:eastAsia="ja-JP"/>
    </w:rPr>
  </w:style>
  <w:style w:type="character" w:customStyle="1" w:styleId="DMhinhChar">
    <w:name w:val="DM hinh Char"/>
    <w:basedOn w:val="DefaultParagraphFont"/>
    <w:link w:val="DMhinh"/>
    <w:rsid w:val="008875D0"/>
    <w:rPr>
      <w:rFonts w:ascii="Times New Roman" w:eastAsia="Times New Roman" w:hAnsi="Times New Roman"/>
      <w:sz w:val="28"/>
      <w:szCs w:val="28"/>
      <w:lang w:eastAsia="ja-JP"/>
    </w:rPr>
  </w:style>
  <w:style w:type="paragraph" w:styleId="TableofFigures">
    <w:name w:val="table of figures"/>
    <w:basedOn w:val="Bang"/>
    <w:next w:val="Normal"/>
    <w:link w:val="TableofFiguresChar"/>
    <w:uiPriority w:val="99"/>
    <w:unhideWhenUsed/>
    <w:rsid w:val="00FA30F5"/>
    <w:pPr>
      <w:spacing w:line="240" w:lineRule="auto"/>
    </w:pPr>
  </w:style>
  <w:style w:type="character" w:customStyle="1" w:styleId="BangChar">
    <w:name w:val="Bang Char"/>
    <w:basedOn w:val="DefaultParagraphFont"/>
    <w:link w:val="Bang"/>
    <w:rsid w:val="00542CE5"/>
    <w:rPr>
      <w:rFonts w:ascii="Times New Roman" w:eastAsia="Times New Roman" w:hAnsi="Times New Roman" w:cstheme="majorBidi"/>
      <w:iCs/>
      <w:sz w:val="28"/>
      <w:szCs w:val="28"/>
      <w:lang w:eastAsia="ja-JP"/>
    </w:rPr>
  </w:style>
  <w:style w:type="paragraph" w:styleId="BalloonText">
    <w:name w:val="Balloon Text"/>
    <w:basedOn w:val="Normal"/>
    <w:link w:val="BalloonTextChar"/>
    <w:uiPriority w:val="99"/>
    <w:semiHidden/>
    <w:unhideWhenUsed/>
    <w:rsid w:val="002B48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48FD"/>
    <w:rPr>
      <w:rFonts w:ascii="Tahoma" w:hAnsi="Tahoma" w:cs="Tahoma"/>
      <w:sz w:val="16"/>
      <w:szCs w:val="16"/>
    </w:rPr>
  </w:style>
  <w:style w:type="character" w:customStyle="1" w:styleId="Heading9Char">
    <w:name w:val="Heading 9 Char"/>
    <w:basedOn w:val="DefaultParagraphFont"/>
    <w:link w:val="Heading9"/>
    <w:uiPriority w:val="9"/>
    <w:semiHidden/>
    <w:rsid w:val="00BD0B34"/>
    <w:rPr>
      <w:rFonts w:asciiTheme="majorHAnsi" w:eastAsiaTheme="majorEastAsia" w:hAnsiTheme="majorHAnsi" w:cstheme="majorBidi"/>
      <w:i/>
      <w:iCs/>
      <w:color w:val="272727" w:themeColor="text1" w:themeTint="D8"/>
      <w:sz w:val="21"/>
      <w:szCs w:val="21"/>
    </w:rPr>
  </w:style>
  <w:style w:type="paragraph" w:customStyle="1" w:styleId="Website">
    <w:name w:val="Website"/>
    <w:basedOn w:val="ListParagraph"/>
    <w:link w:val="WebsiteChar"/>
    <w:qFormat/>
    <w:rsid w:val="00EB3A45"/>
    <w:pPr>
      <w:jc w:val="left"/>
    </w:pPr>
  </w:style>
  <w:style w:type="character" w:customStyle="1" w:styleId="UnresolvedMention1">
    <w:name w:val="Unresolved Mention1"/>
    <w:basedOn w:val="DefaultParagraphFont"/>
    <w:uiPriority w:val="99"/>
    <w:semiHidden/>
    <w:unhideWhenUsed/>
    <w:rsid w:val="005D51C6"/>
    <w:rPr>
      <w:color w:val="808080"/>
      <w:shd w:val="clear" w:color="auto" w:fill="E6E6E6"/>
    </w:rPr>
  </w:style>
  <w:style w:type="character" w:customStyle="1" w:styleId="WebsiteChar">
    <w:name w:val="Website Char"/>
    <w:basedOn w:val="ListParagraphChar"/>
    <w:link w:val="Website"/>
    <w:rsid w:val="00EB3A45"/>
    <w:rPr>
      <w:rFonts w:ascii="Times New Roman" w:hAnsi="Times New Roman"/>
      <w:sz w:val="28"/>
      <w:szCs w:val="28"/>
    </w:rPr>
  </w:style>
  <w:style w:type="paragraph" w:styleId="NormalWeb">
    <w:name w:val="Normal (Web)"/>
    <w:basedOn w:val="Normal"/>
    <w:uiPriority w:val="99"/>
    <w:unhideWhenUsed/>
    <w:rsid w:val="00951870"/>
    <w:pPr>
      <w:suppressAutoHyphens w:val="0"/>
      <w:spacing w:before="100" w:beforeAutospacing="1" w:after="100" w:afterAutospacing="1" w:line="240" w:lineRule="auto"/>
      <w:ind w:firstLine="0"/>
      <w:jc w:val="left"/>
    </w:pPr>
    <w:rPr>
      <w:rFonts w:eastAsia="Times New Roman"/>
      <w:sz w:val="24"/>
      <w:szCs w:val="24"/>
    </w:rPr>
  </w:style>
  <w:style w:type="character" w:customStyle="1" w:styleId="UnresolvedMention">
    <w:name w:val="Unresolved Mention"/>
    <w:basedOn w:val="DefaultParagraphFont"/>
    <w:uiPriority w:val="99"/>
    <w:semiHidden/>
    <w:unhideWhenUsed/>
    <w:rsid w:val="0038758C"/>
    <w:rPr>
      <w:color w:val="808080"/>
      <w:shd w:val="clear" w:color="auto" w:fill="E6E6E6"/>
    </w:rPr>
  </w:style>
  <w:style w:type="character" w:styleId="LineNumber">
    <w:name w:val="line number"/>
    <w:basedOn w:val="DefaultParagraphFont"/>
    <w:uiPriority w:val="99"/>
    <w:semiHidden/>
    <w:unhideWhenUsed/>
    <w:rsid w:val="0038758C"/>
  </w:style>
  <w:style w:type="paragraph" w:customStyle="1" w:styleId="DMBang">
    <w:name w:val="DM Bang"/>
    <w:basedOn w:val="TableofFigures"/>
    <w:link w:val="DMBangChar"/>
    <w:qFormat/>
    <w:rsid w:val="00FF675C"/>
    <w:pPr>
      <w:tabs>
        <w:tab w:val="right" w:leader="dot" w:pos="8778"/>
      </w:tabs>
      <w:spacing w:before="120" w:after="120" w:line="360" w:lineRule="auto"/>
    </w:pPr>
    <w:rPr>
      <w:rFonts w:cs="Times New Roman"/>
      <w:noProof/>
    </w:rPr>
  </w:style>
  <w:style w:type="paragraph" w:customStyle="1" w:styleId="itng">
    <w:name w:val="Đối tượng"/>
    <w:basedOn w:val="TOCHeading"/>
    <w:link w:val="itngChar"/>
    <w:qFormat/>
    <w:rsid w:val="00F84E4E"/>
    <w:rPr>
      <w:b/>
    </w:rPr>
  </w:style>
  <w:style w:type="character" w:customStyle="1" w:styleId="TableofFiguresChar">
    <w:name w:val="Table of Figures Char"/>
    <w:basedOn w:val="BangChar"/>
    <w:link w:val="TableofFigures"/>
    <w:uiPriority w:val="99"/>
    <w:rsid w:val="00CF51C0"/>
    <w:rPr>
      <w:rFonts w:ascii="Times New Roman" w:eastAsiaTheme="majorEastAsia" w:hAnsi="Times New Roman" w:cstheme="majorBidi"/>
      <w:iCs/>
      <w:sz w:val="28"/>
      <w:szCs w:val="28"/>
      <w:lang w:eastAsia="ja-JP"/>
    </w:rPr>
  </w:style>
  <w:style w:type="character" w:customStyle="1" w:styleId="DMBangChar">
    <w:name w:val="DM Bang Char"/>
    <w:basedOn w:val="TableofFiguresChar"/>
    <w:link w:val="DMBang"/>
    <w:rsid w:val="00FF675C"/>
    <w:rPr>
      <w:rFonts w:ascii="Times New Roman" w:eastAsia="Times New Roman" w:hAnsi="Times New Roman" w:cstheme="majorBidi"/>
      <w:iCs/>
      <w:noProof/>
      <w:sz w:val="28"/>
      <w:szCs w:val="28"/>
      <w:lang w:eastAsia="ja-JP"/>
    </w:rPr>
  </w:style>
  <w:style w:type="paragraph" w:customStyle="1" w:styleId="Captions">
    <w:name w:val="Captions"/>
    <w:basedOn w:val="Caption"/>
    <w:link w:val="CaptionsChar"/>
    <w:qFormat/>
    <w:rsid w:val="000A571D"/>
    <w:pPr>
      <w:jc w:val="center"/>
    </w:pPr>
    <w:rPr>
      <w:color w:val="auto"/>
      <w:sz w:val="28"/>
      <w:szCs w:val="28"/>
    </w:rPr>
  </w:style>
  <w:style w:type="character" w:customStyle="1" w:styleId="TOCHeadingChar">
    <w:name w:val="TOC Heading Char"/>
    <w:aliases w:val="Ưu điểm Char"/>
    <w:basedOn w:val="ListParagraphChar"/>
    <w:link w:val="TOCHeading"/>
    <w:uiPriority w:val="39"/>
    <w:rsid w:val="00F84E4E"/>
    <w:rPr>
      <w:rFonts w:ascii="Times New Roman" w:hAnsi="Times New Roman"/>
      <w:i/>
      <w:sz w:val="28"/>
      <w:szCs w:val="28"/>
    </w:rPr>
  </w:style>
  <w:style w:type="character" w:customStyle="1" w:styleId="itngChar">
    <w:name w:val="Đối tượng Char"/>
    <w:basedOn w:val="TOCHeadingChar"/>
    <w:link w:val="itng"/>
    <w:rsid w:val="00F84E4E"/>
    <w:rPr>
      <w:rFonts w:ascii="Times New Roman" w:hAnsi="Times New Roman"/>
      <w:b/>
      <w:i/>
      <w:sz w:val="28"/>
      <w:szCs w:val="28"/>
    </w:rPr>
  </w:style>
  <w:style w:type="character" w:customStyle="1" w:styleId="CaptionChar">
    <w:name w:val="Caption Char"/>
    <w:basedOn w:val="DefaultParagraphFont"/>
    <w:link w:val="Caption"/>
    <w:uiPriority w:val="35"/>
    <w:rsid w:val="000A571D"/>
    <w:rPr>
      <w:rFonts w:ascii="Times New Roman" w:hAnsi="Times New Roman"/>
      <w:i/>
      <w:iCs/>
      <w:color w:val="44546A"/>
      <w:sz w:val="18"/>
      <w:szCs w:val="18"/>
    </w:rPr>
  </w:style>
  <w:style w:type="character" w:customStyle="1" w:styleId="CaptionsChar">
    <w:name w:val="Captions Char"/>
    <w:basedOn w:val="CaptionChar"/>
    <w:link w:val="Captions"/>
    <w:rsid w:val="000A571D"/>
    <w:rPr>
      <w:rFonts w:ascii="Times New Roman" w:hAnsi="Times New Roman"/>
      <w:i/>
      <w:iCs/>
      <w:color w:val="44546A"/>
      <w:sz w:val="28"/>
      <w:szCs w:val="28"/>
    </w:rPr>
  </w:style>
  <w:style w:type="paragraph" w:customStyle="1" w:styleId="Style1">
    <w:name w:val="Style1"/>
    <w:basedOn w:val="Style21"/>
    <w:link w:val="Style1Char"/>
    <w:rsid w:val="00DC2A19"/>
    <w:pPr>
      <w:numPr>
        <w:ilvl w:val="1"/>
        <w:numId w:val="17"/>
      </w:numPr>
    </w:pPr>
  </w:style>
  <w:style w:type="paragraph" w:customStyle="1" w:styleId="Style2">
    <w:name w:val="Style2"/>
    <w:basedOn w:val="Style121"/>
    <w:link w:val="Style2Char"/>
    <w:rsid w:val="00DC2A19"/>
    <w:pPr>
      <w:numPr>
        <w:ilvl w:val="0"/>
        <w:numId w:val="0"/>
      </w:numPr>
    </w:pPr>
  </w:style>
  <w:style w:type="character" w:customStyle="1" w:styleId="Style1Char">
    <w:name w:val="Style1 Char"/>
    <w:basedOn w:val="Style111Char"/>
    <w:link w:val="Style1"/>
    <w:rsid w:val="00DC2A19"/>
    <w:rPr>
      <w:rFonts w:ascii="Times New Roman" w:hAnsi="Times New Roman"/>
      <w:b/>
      <w:sz w:val="28"/>
      <w:szCs w:val="28"/>
    </w:rPr>
  </w:style>
  <w:style w:type="character" w:customStyle="1" w:styleId="Style2Char">
    <w:name w:val="Style2 Char"/>
    <w:basedOn w:val="Style121Char"/>
    <w:link w:val="Style2"/>
    <w:rsid w:val="00DC2A19"/>
    <w:rPr>
      <w:rFonts w:ascii="Times New Roman" w:hAnsi="Times New Roman"/>
      <w:b/>
      <w:sz w:val="28"/>
      <w:szCs w:val="28"/>
    </w:rPr>
  </w:style>
  <w:style w:type="paragraph" w:styleId="Bibliography">
    <w:name w:val="Bibliography"/>
    <w:basedOn w:val="Normal"/>
    <w:next w:val="Normal"/>
    <w:uiPriority w:val="37"/>
    <w:unhideWhenUsed/>
    <w:rsid w:val="009074C3"/>
  </w:style>
  <w:style w:type="paragraph" w:styleId="EndnoteText">
    <w:name w:val="endnote text"/>
    <w:basedOn w:val="Normal"/>
    <w:link w:val="EndnoteTextChar"/>
    <w:uiPriority w:val="99"/>
    <w:semiHidden/>
    <w:unhideWhenUsed/>
    <w:rsid w:val="000E6ABF"/>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E6ABF"/>
    <w:rPr>
      <w:rFonts w:ascii="Times New Roman" w:hAnsi="Times New Roman"/>
      <w:sz w:val="20"/>
      <w:szCs w:val="20"/>
    </w:rPr>
  </w:style>
  <w:style w:type="character" w:styleId="EndnoteReference">
    <w:name w:val="endnote reference"/>
    <w:basedOn w:val="DefaultParagraphFont"/>
    <w:uiPriority w:val="99"/>
    <w:semiHidden/>
    <w:unhideWhenUsed/>
    <w:rsid w:val="000E6AB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945615">
      <w:bodyDiv w:val="1"/>
      <w:marLeft w:val="0"/>
      <w:marRight w:val="0"/>
      <w:marTop w:val="0"/>
      <w:marBottom w:val="0"/>
      <w:divBdr>
        <w:top w:val="none" w:sz="0" w:space="0" w:color="auto"/>
        <w:left w:val="none" w:sz="0" w:space="0" w:color="auto"/>
        <w:bottom w:val="none" w:sz="0" w:space="0" w:color="auto"/>
        <w:right w:val="none" w:sz="0" w:space="0" w:color="auto"/>
      </w:divBdr>
    </w:div>
    <w:div w:id="65959363">
      <w:bodyDiv w:val="1"/>
      <w:marLeft w:val="0"/>
      <w:marRight w:val="0"/>
      <w:marTop w:val="0"/>
      <w:marBottom w:val="0"/>
      <w:divBdr>
        <w:top w:val="none" w:sz="0" w:space="0" w:color="auto"/>
        <w:left w:val="none" w:sz="0" w:space="0" w:color="auto"/>
        <w:bottom w:val="none" w:sz="0" w:space="0" w:color="auto"/>
        <w:right w:val="none" w:sz="0" w:space="0" w:color="auto"/>
      </w:divBdr>
      <w:divsChild>
        <w:div w:id="75054111">
          <w:marLeft w:val="135"/>
          <w:marRight w:val="0"/>
          <w:marTop w:val="0"/>
          <w:marBottom w:val="0"/>
          <w:divBdr>
            <w:top w:val="none" w:sz="0" w:space="0" w:color="auto"/>
            <w:left w:val="none" w:sz="0" w:space="0" w:color="auto"/>
            <w:bottom w:val="none" w:sz="0" w:space="0" w:color="auto"/>
            <w:right w:val="none" w:sz="0" w:space="0" w:color="auto"/>
          </w:divBdr>
        </w:div>
      </w:divsChild>
    </w:div>
    <w:div w:id="123282492">
      <w:bodyDiv w:val="1"/>
      <w:marLeft w:val="0"/>
      <w:marRight w:val="0"/>
      <w:marTop w:val="0"/>
      <w:marBottom w:val="0"/>
      <w:divBdr>
        <w:top w:val="none" w:sz="0" w:space="0" w:color="auto"/>
        <w:left w:val="none" w:sz="0" w:space="0" w:color="auto"/>
        <w:bottom w:val="none" w:sz="0" w:space="0" w:color="auto"/>
        <w:right w:val="none" w:sz="0" w:space="0" w:color="auto"/>
      </w:divBdr>
    </w:div>
    <w:div w:id="131796211">
      <w:bodyDiv w:val="1"/>
      <w:marLeft w:val="0"/>
      <w:marRight w:val="0"/>
      <w:marTop w:val="0"/>
      <w:marBottom w:val="0"/>
      <w:divBdr>
        <w:top w:val="none" w:sz="0" w:space="0" w:color="auto"/>
        <w:left w:val="none" w:sz="0" w:space="0" w:color="auto"/>
        <w:bottom w:val="none" w:sz="0" w:space="0" w:color="auto"/>
        <w:right w:val="none" w:sz="0" w:space="0" w:color="auto"/>
      </w:divBdr>
    </w:div>
    <w:div w:id="172114567">
      <w:bodyDiv w:val="1"/>
      <w:marLeft w:val="0"/>
      <w:marRight w:val="0"/>
      <w:marTop w:val="0"/>
      <w:marBottom w:val="0"/>
      <w:divBdr>
        <w:top w:val="none" w:sz="0" w:space="0" w:color="auto"/>
        <w:left w:val="none" w:sz="0" w:space="0" w:color="auto"/>
        <w:bottom w:val="none" w:sz="0" w:space="0" w:color="auto"/>
        <w:right w:val="none" w:sz="0" w:space="0" w:color="auto"/>
      </w:divBdr>
    </w:div>
    <w:div w:id="184563269">
      <w:bodyDiv w:val="1"/>
      <w:marLeft w:val="0"/>
      <w:marRight w:val="0"/>
      <w:marTop w:val="0"/>
      <w:marBottom w:val="0"/>
      <w:divBdr>
        <w:top w:val="none" w:sz="0" w:space="0" w:color="auto"/>
        <w:left w:val="none" w:sz="0" w:space="0" w:color="auto"/>
        <w:bottom w:val="none" w:sz="0" w:space="0" w:color="auto"/>
        <w:right w:val="none" w:sz="0" w:space="0" w:color="auto"/>
      </w:divBdr>
    </w:div>
    <w:div w:id="189803745">
      <w:bodyDiv w:val="1"/>
      <w:marLeft w:val="0"/>
      <w:marRight w:val="0"/>
      <w:marTop w:val="0"/>
      <w:marBottom w:val="0"/>
      <w:divBdr>
        <w:top w:val="none" w:sz="0" w:space="0" w:color="auto"/>
        <w:left w:val="none" w:sz="0" w:space="0" w:color="auto"/>
        <w:bottom w:val="none" w:sz="0" w:space="0" w:color="auto"/>
        <w:right w:val="none" w:sz="0" w:space="0" w:color="auto"/>
      </w:divBdr>
      <w:divsChild>
        <w:div w:id="952008543">
          <w:marLeft w:val="803"/>
          <w:marRight w:val="0"/>
          <w:marTop w:val="0"/>
          <w:marBottom w:val="0"/>
          <w:divBdr>
            <w:top w:val="none" w:sz="0" w:space="0" w:color="auto"/>
            <w:left w:val="none" w:sz="0" w:space="0" w:color="auto"/>
            <w:bottom w:val="none" w:sz="0" w:space="0" w:color="auto"/>
            <w:right w:val="none" w:sz="0" w:space="0" w:color="auto"/>
          </w:divBdr>
        </w:div>
      </w:divsChild>
    </w:div>
    <w:div w:id="212274660">
      <w:bodyDiv w:val="1"/>
      <w:marLeft w:val="0"/>
      <w:marRight w:val="0"/>
      <w:marTop w:val="0"/>
      <w:marBottom w:val="0"/>
      <w:divBdr>
        <w:top w:val="none" w:sz="0" w:space="0" w:color="auto"/>
        <w:left w:val="none" w:sz="0" w:space="0" w:color="auto"/>
        <w:bottom w:val="none" w:sz="0" w:space="0" w:color="auto"/>
        <w:right w:val="none" w:sz="0" w:space="0" w:color="auto"/>
      </w:divBdr>
    </w:div>
    <w:div w:id="220750626">
      <w:bodyDiv w:val="1"/>
      <w:marLeft w:val="0"/>
      <w:marRight w:val="0"/>
      <w:marTop w:val="0"/>
      <w:marBottom w:val="0"/>
      <w:divBdr>
        <w:top w:val="none" w:sz="0" w:space="0" w:color="auto"/>
        <w:left w:val="none" w:sz="0" w:space="0" w:color="auto"/>
        <w:bottom w:val="none" w:sz="0" w:space="0" w:color="auto"/>
        <w:right w:val="none" w:sz="0" w:space="0" w:color="auto"/>
      </w:divBdr>
    </w:div>
    <w:div w:id="222568956">
      <w:bodyDiv w:val="1"/>
      <w:marLeft w:val="0"/>
      <w:marRight w:val="0"/>
      <w:marTop w:val="0"/>
      <w:marBottom w:val="0"/>
      <w:divBdr>
        <w:top w:val="none" w:sz="0" w:space="0" w:color="auto"/>
        <w:left w:val="none" w:sz="0" w:space="0" w:color="auto"/>
        <w:bottom w:val="none" w:sz="0" w:space="0" w:color="auto"/>
        <w:right w:val="none" w:sz="0" w:space="0" w:color="auto"/>
      </w:divBdr>
      <w:divsChild>
        <w:div w:id="964307558">
          <w:marLeft w:val="135"/>
          <w:marRight w:val="0"/>
          <w:marTop w:val="0"/>
          <w:marBottom w:val="0"/>
          <w:divBdr>
            <w:top w:val="none" w:sz="0" w:space="0" w:color="auto"/>
            <w:left w:val="none" w:sz="0" w:space="0" w:color="auto"/>
            <w:bottom w:val="none" w:sz="0" w:space="0" w:color="auto"/>
            <w:right w:val="none" w:sz="0" w:space="0" w:color="auto"/>
          </w:divBdr>
        </w:div>
      </w:divsChild>
    </w:div>
    <w:div w:id="302779718">
      <w:bodyDiv w:val="1"/>
      <w:marLeft w:val="0"/>
      <w:marRight w:val="0"/>
      <w:marTop w:val="0"/>
      <w:marBottom w:val="0"/>
      <w:divBdr>
        <w:top w:val="none" w:sz="0" w:space="0" w:color="auto"/>
        <w:left w:val="none" w:sz="0" w:space="0" w:color="auto"/>
        <w:bottom w:val="none" w:sz="0" w:space="0" w:color="auto"/>
        <w:right w:val="none" w:sz="0" w:space="0" w:color="auto"/>
      </w:divBdr>
    </w:div>
    <w:div w:id="303973451">
      <w:bodyDiv w:val="1"/>
      <w:marLeft w:val="0"/>
      <w:marRight w:val="0"/>
      <w:marTop w:val="0"/>
      <w:marBottom w:val="0"/>
      <w:divBdr>
        <w:top w:val="none" w:sz="0" w:space="0" w:color="auto"/>
        <w:left w:val="none" w:sz="0" w:space="0" w:color="auto"/>
        <w:bottom w:val="none" w:sz="0" w:space="0" w:color="auto"/>
        <w:right w:val="none" w:sz="0" w:space="0" w:color="auto"/>
      </w:divBdr>
    </w:div>
    <w:div w:id="307437919">
      <w:bodyDiv w:val="1"/>
      <w:marLeft w:val="0"/>
      <w:marRight w:val="0"/>
      <w:marTop w:val="0"/>
      <w:marBottom w:val="0"/>
      <w:divBdr>
        <w:top w:val="none" w:sz="0" w:space="0" w:color="auto"/>
        <w:left w:val="none" w:sz="0" w:space="0" w:color="auto"/>
        <w:bottom w:val="none" w:sz="0" w:space="0" w:color="auto"/>
        <w:right w:val="none" w:sz="0" w:space="0" w:color="auto"/>
      </w:divBdr>
      <w:divsChild>
        <w:div w:id="788622694">
          <w:marLeft w:val="803"/>
          <w:marRight w:val="0"/>
          <w:marTop w:val="0"/>
          <w:marBottom w:val="0"/>
          <w:divBdr>
            <w:top w:val="none" w:sz="0" w:space="0" w:color="auto"/>
            <w:left w:val="none" w:sz="0" w:space="0" w:color="auto"/>
            <w:bottom w:val="none" w:sz="0" w:space="0" w:color="auto"/>
            <w:right w:val="none" w:sz="0" w:space="0" w:color="auto"/>
          </w:divBdr>
        </w:div>
      </w:divsChild>
    </w:div>
    <w:div w:id="319113651">
      <w:bodyDiv w:val="1"/>
      <w:marLeft w:val="0"/>
      <w:marRight w:val="0"/>
      <w:marTop w:val="0"/>
      <w:marBottom w:val="0"/>
      <w:divBdr>
        <w:top w:val="none" w:sz="0" w:space="0" w:color="auto"/>
        <w:left w:val="none" w:sz="0" w:space="0" w:color="auto"/>
        <w:bottom w:val="none" w:sz="0" w:space="0" w:color="auto"/>
        <w:right w:val="none" w:sz="0" w:space="0" w:color="auto"/>
      </w:divBdr>
    </w:div>
    <w:div w:id="323706647">
      <w:bodyDiv w:val="1"/>
      <w:marLeft w:val="0"/>
      <w:marRight w:val="0"/>
      <w:marTop w:val="0"/>
      <w:marBottom w:val="0"/>
      <w:divBdr>
        <w:top w:val="none" w:sz="0" w:space="0" w:color="auto"/>
        <w:left w:val="none" w:sz="0" w:space="0" w:color="auto"/>
        <w:bottom w:val="none" w:sz="0" w:space="0" w:color="auto"/>
        <w:right w:val="none" w:sz="0" w:space="0" w:color="auto"/>
      </w:divBdr>
      <w:divsChild>
        <w:div w:id="299305955">
          <w:marLeft w:val="803"/>
          <w:marRight w:val="0"/>
          <w:marTop w:val="0"/>
          <w:marBottom w:val="0"/>
          <w:divBdr>
            <w:top w:val="none" w:sz="0" w:space="0" w:color="auto"/>
            <w:left w:val="none" w:sz="0" w:space="0" w:color="auto"/>
            <w:bottom w:val="none" w:sz="0" w:space="0" w:color="auto"/>
            <w:right w:val="none" w:sz="0" w:space="0" w:color="auto"/>
          </w:divBdr>
        </w:div>
      </w:divsChild>
    </w:div>
    <w:div w:id="332031165">
      <w:bodyDiv w:val="1"/>
      <w:marLeft w:val="0"/>
      <w:marRight w:val="0"/>
      <w:marTop w:val="0"/>
      <w:marBottom w:val="0"/>
      <w:divBdr>
        <w:top w:val="none" w:sz="0" w:space="0" w:color="auto"/>
        <w:left w:val="none" w:sz="0" w:space="0" w:color="auto"/>
        <w:bottom w:val="none" w:sz="0" w:space="0" w:color="auto"/>
        <w:right w:val="none" w:sz="0" w:space="0" w:color="auto"/>
      </w:divBdr>
    </w:div>
    <w:div w:id="342245948">
      <w:bodyDiv w:val="1"/>
      <w:marLeft w:val="0"/>
      <w:marRight w:val="0"/>
      <w:marTop w:val="0"/>
      <w:marBottom w:val="0"/>
      <w:divBdr>
        <w:top w:val="none" w:sz="0" w:space="0" w:color="auto"/>
        <w:left w:val="none" w:sz="0" w:space="0" w:color="auto"/>
        <w:bottom w:val="none" w:sz="0" w:space="0" w:color="auto"/>
        <w:right w:val="none" w:sz="0" w:space="0" w:color="auto"/>
      </w:divBdr>
      <w:divsChild>
        <w:div w:id="2038656352">
          <w:marLeft w:val="135"/>
          <w:marRight w:val="0"/>
          <w:marTop w:val="0"/>
          <w:marBottom w:val="0"/>
          <w:divBdr>
            <w:top w:val="none" w:sz="0" w:space="0" w:color="auto"/>
            <w:left w:val="none" w:sz="0" w:space="0" w:color="auto"/>
            <w:bottom w:val="none" w:sz="0" w:space="0" w:color="auto"/>
            <w:right w:val="none" w:sz="0" w:space="0" w:color="auto"/>
          </w:divBdr>
        </w:div>
      </w:divsChild>
    </w:div>
    <w:div w:id="343439950">
      <w:bodyDiv w:val="1"/>
      <w:marLeft w:val="0"/>
      <w:marRight w:val="0"/>
      <w:marTop w:val="0"/>
      <w:marBottom w:val="0"/>
      <w:divBdr>
        <w:top w:val="none" w:sz="0" w:space="0" w:color="auto"/>
        <w:left w:val="none" w:sz="0" w:space="0" w:color="auto"/>
        <w:bottom w:val="none" w:sz="0" w:space="0" w:color="auto"/>
        <w:right w:val="none" w:sz="0" w:space="0" w:color="auto"/>
      </w:divBdr>
    </w:div>
    <w:div w:id="381365674">
      <w:bodyDiv w:val="1"/>
      <w:marLeft w:val="0"/>
      <w:marRight w:val="0"/>
      <w:marTop w:val="0"/>
      <w:marBottom w:val="0"/>
      <w:divBdr>
        <w:top w:val="none" w:sz="0" w:space="0" w:color="auto"/>
        <w:left w:val="none" w:sz="0" w:space="0" w:color="auto"/>
        <w:bottom w:val="none" w:sz="0" w:space="0" w:color="auto"/>
        <w:right w:val="none" w:sz="0" w:space="0" w:color="auto"/>
      </w:divBdr>
    </w:div>
    <w:div w:id="385181665">
      <w:bodyDiv w:val="1"/>
      <w:marLeft w:val="0"/>
      <w:marRight w:val="0"/>
      <w:marTop w:val="0"/>
      <w:marBottom w:val="0"/>
      <w:divBdr>
        <w:top w:val="none" w:sz="0" w:space="0" w:color="auto"/>
        <w:left w:val="none" w:sz="0" w:space="0" w:color="auto"/>
        <w:bottom w:val="none" w:sz="0" w:space="0" w:color="auto"/>
        <w:right w:val="none" w:sz="0" w:space="0" w:color="auto"/>
      </w:divBdr>
    </w:div>
    <w:div w:id="385615491">
      <w:bodyDiv w:val="1"/>
      <w:marLeft w:val="0"/>
      <w:marRight w:val="0"/>
      <w:marTop w:val="0"/>
      <w:marBottom w:val="0"/>
      <w:divBdr>
        <w:top w:val="none" w:sz="0" w:space="0" w:color="auto"/>
        <w:left w:val="none" w:sz="0" w:space="0" w:color="auto"/>
        <w:bottom w:val="none" w:sz="0" w:space="0" w:color="auto"/>
        <w:right w:val="none" w:sz="0" w:space="0" w:color="auto"/>
      </w:divBdr>
    </w:div>
    <w:div w:id="414863909">
      <w:bodyDiv w:val="1"/>
      <w:marLeft w:val="0"/>
      <w:marRight w:val="0"/>
      <w:marTop w:val="0"/>
      <w:marBottom w:val="0"/>
      <w:divBdr>
        <w:top w:val="none" w:sz="0" w:space="0" w:color="auto"/>
        <w:left w:val="none" w:sz="0" w:space="0" w:color="auto"/>
        <w:bottom w:val="none" w:sz="0" w:space="0" w:color="auto"/>
        <w:right w:val="none" w:sz="0" w:space="0" w:color="auto"/>
      </w:divBdr>
      <w:divsChild>
        <w:div w:id="1434134968">
          <w:marLeft w:val="803"/>
          <w:marRight w:val="0"/>
          <w:marTop w:val="0"/>
          <w:marBottom w:val="0"/>
          <w:divBdr>
            <w:top w:val="none" w:sz="0" w:space="0" w:color="auto"/>
            <w:left w:val="none" w:sz="0" w:space="0" w:color="auto"/>
            <w:bottom w:val="none" w:sz="0" w:space="0" w:color="auto"/>
            <w:right w:val="none" w:sz="0" w:space="0" w:color="auto"/>
          </w:divBdr>
        </w:div>
      </w:divsChild>
    </w:div>
    <w:div w:id="422646502">
      <w:bodyDiv w:val="1"/>
      <w:marLeft w:val="0"/>
      <w:marRight w:val="0"/>
      <w:marTop w:val="0"/>
      <w:marBottom w:val="0"/>
      <w:divBdr>
        <w:top w:val="none" w:sz="0" w:space="0" w:color="auto"/>
        <w:left w:val="none" w:sz="0" w:space="0" w:color="auto"/>
        <w:bottom w:val="none" w:sz="0" w:space="0" w:color="auto"/>
        <w:right w:val="none" w:sz="0" w:space="0" w:color="auto"/>
      </w:divBdr>
    </w:div>
    <w:div w:id="424809558">
      <w:bodyDiv w:val="1"/>
      <w:marLeft w:val="0"/>
      <w:marRight w:val="0"/>
      <w:marTop w:val="0"/>
      <w:marBottom w:val="0"/>
      <w:divBdr>
        <w:top w:val="none" w:sz="0" w:space="0" w:color="auto"/>
        <w:left w:val="none" w:sz="0" w:space="0" w:color="auto"/>
        <w:bottom w:val="none" w:sz="0" w:space="0" w:color="auto"/>
        <w:right w:val="none" w:sz="0" w:space="0" w:color="auto"/>
      </w:divBdr>
    </w:div>
    <w:div w:id="433594723">
      <w:bodyDiv w:val="1"/>
      <w:marLeft w:val="0"/>
      <w:marRight w:val="0"/>
      <w:marTop w:val="0"/>
      <w:marBottom w:val="0"/>
      <w:divBdr>
        <w:top w:val="none" w:sz="0" w:space="0" w:color="auto"/>
        <w:left w:val="none" w:sz="0" w:space="0" w:color="auto"/>
        <w:bottom w:val="none" w:sz="0" w:space="0" w:color="auto"/>
        <w:right w:val="none" w:sz="0" w:space="0" w:color="auto"/>
      </w:divBdr>
    </w:div>
    <w:div w:id="498545484">
      <w:bodyDiv w:val="1"/>
      <w:marLeft w:val="0"/>
      <w:marRight w:val="0"/>
      <w:marTop w:val="0"/>
      <w:marBottom w:val="0"/>
      <w:divBdr>
        <w:top w:val="none" w:sz="0" w:space="0" w:color="auto"/>
        <w:left w:val="none" w:sz="0" w:space="0" w:color="auto"/>
        <w:bottom w:val="none" w:sz="0" w:space="0" w:color="auto"/>
        <w:right w:val="none" w:sz="0" w:space="0" w:color="auto"/>
      </w:divBdr>
    </w:div>
    <w:div w:id="506217027">
      <w:bodyDiv w:val="1"/>
      <w:marLeft w:val="0"/>
      <w:marRight w:val="0"/>
      <w:marTop w:val="0"/>
      <w:marBottom w:val="0"/>
      <w:divBdr>
        <w:top w:val="none" w:sz="0" w:space="0" w:color="auto"/>
        <w:left w:val="none" w:sz="0" w:space="0" w:color="auto"/>
        <w:bottom w:val="none" w:sz="0" w:space="0" w:color="auto"/>
        <w:right w:val="none" w:sz="0" w:space="0" w:color="auto"/>
      </w:divBdr>
      <w:divsChild>
        <w:div w:id="1534267400">
          <w:marLeft w:val="135"/>
          <w:marRight w:val="0"/>
          <w:marTop w:val="0"/>
          <w:marBottom w:val="0"/>
          <w:divBdr>
            <w:top w:val="none" w:sz="0" w:space="0" w:color="auto"/>
            <w:left w:val="none" w:sz="0" w:space="0" w:color="auto"/>
            <w:bottom w:val="none" w:sz="0" w:space="0" w:color="auto"/>
            <w:right w:val="none" w:sz="0" w:space="0" w:color="auto"/>
          </w:divBdr>
        </w:div>
      </w:divsChild>
    </w:div>
    <w:div w:id="506798329">
      <w:bodyDiv w:val="1"/>
      <w:marLeft w:val="0"/>
      <w:marRight w:val="0"/>
      <w:marTop w:val="0"/>
      <w:marBottom w:val="0"/>
      <w:divBdr>
        <w:top w:val="none" w:sz="0" w:space="0" w:color="auto"/>
        <w:left w:val="none" w:sz="0" w:space="0" w:color="auto"/>
        <w:bottom w:val="none" w:sz="0" w:space="0" w:color="auto"/>
        <w:right w:val="none" w:sz="0" w:space="0" w:color="auto"/>
      </w:divBdr>
    </w:div>
    <w:div w:id="521823606">
      <w:bodyDiv w:val="1"/>
      <w:marLeft w:val="0"/>
      <w:marRight w:val="0"/>
      <w:marTop w:val="0"/>
      <w:marBottom w:val="0"/>
      <w:divBdr>
        <w:top w:val="none" w:sz="0" w:space="0" w:color="auto"/>
        <w:left w:val="none" w:sz="0" w:space="0" w:color="auto"/>
        <w:bottom w:val="none" w:sz="0" w:space="0" w:color="auto"/>
        <w:right w:val="none" w:sz="0" w:space="0" w:color="auto"/>
      </w:divBdr>
    </w:div>
    <w:div w:id="557010748">
      <w:bodyDiv w:val="1"/>
      <w:marLeft w:val="0"/>
      <w:marRight w:val="0"/>
      <w:marTop w:val="0"/>
      <w:marBottom w:val="0"/>
      <w:divBdr>
        <w:top w:val="none" w:sz="0" w:space="0" w:color="auto"/>
        <w:left w:val="none" w:sz="0" w:space="0" w:color="auto"/>
        <w:bottom w:val="none" w:sz="0" w:space="0" w:color="auto"/>
        <w:right w:val="none" w:sz="0" w:space="0" w:color="auto"/>
      </w:divBdr>
      <w:divsChild>
        <w:div w:id="1522622678">
          <w:marLeft w:val="803"/>
          <w:marRight w:val="0"/>
          <w:marTop w:val="0"/>
          <w:marBottom w:val="0"/>
          <w:divBdr>
            <w:top w:val="none" w:sz="0" w:space="0" w:color="auto"/>
            <w:left w:val="none" w:sz="0" w:space="0" w:color="auto"/>
            <w:bottom w:val="none" w:sz="0" w:space="0" w:color="auto"/>
            <w:right w:val="none" w:sz="0" w:space="0" w:color="auto"/>
          </w:divBdr>
        </w:div>
      </w:divsChild>
    </w:div>
    <w:div w:id="564150167">
      <w:bodyDiv w:val="1"/>
      <w:marLeft w:val="0"/>
      <w:marRight w:val="0"/>
      <w:marTop w:val="0"/>
      <w:marBottom w:val="0"/>
      <w:divBdr>
        <w:top w:val="none" w:sz="0" w:space="0" w:color="auto"/>
        <w:left w:val="none" w:sz="0" w:space="0" w:color="auto"/>
        <w:bottom w:val="none" w:sz="0" w:space="0" w:color="auto"/>
        <w:right w:val="none" w:sz="0" w:space="0" w:color="auto"/>
      </w:divBdr>
      <w:divsChild>
        <w:div w:id="2090542667">
          <w:marLeft w:val="803"/>
          <w:marRight w:val="0"/>
          <w:marTop w:val="0"/>
          <w:marBottom w:val="0"/>
          <w:divBdr>
            <w:top w:val="none" w:sz="0" w:space="0" w:color="auto"/>
            <w:left w:val="none" w:sz="0" w:space="0" w:color="auto"/>
            <w:bottom w:val="none" w:sz="0" w:space="0" w:color="auto"/>
            <w:right w:val="none" w:sz="0" w:space="0" w:color="auto"/>
          </w:divBdr>
        </w:div>
      </w:divsChild>
    </w:div>
    <w:div w:id="588272511">
      <w:bodyDiv w:val="1"/>
      <w:marLeft w:val="0"/>
      <w:marRight w:val="0"/>
      <w:marTop w:val="0"/>
      <w:marBottom w:val="0"/>
      <w:divBdr>
        <w:top w:val="none" w:sz="0" w:space="0" w:color="auto"/>
        <w:left w:val="none" w:sz="0" w:space="0" w:color="auto"/>
        <w:bottom w:val="none" w:sz="0" w:space="0" w:color="auto"/>
        <w:right w:val="none" w:sz="0" w:space="0" w:color="auto"/>
      </w:divBdr>
    </w:div>
    <w:div w:id="680739934">
      <w:bodyDiv w:val="1"/>
      <w:marLeft w:val="0"/>
      <w:marRight w:val="0"/>
      <w:marTop w:val="0"/>
      <w:marBottom w:val="0"/>
      <w:divBdr>
        <w:top w:val="none" w:sz="0" w:space="0" w:color="auto"/>
        <w:left w:val="none" w:sz="0" w:space="0" w:color="auto"/>
        <w:bottom w:val="none" w:sz="0" w:space="0" w:color="auto"/>
        <w:right w:val="none" w:sz="0" w:space="0" w:color="auto"/>
      </w:divBdr>
    </w:div>
    <w:div w:id="712273256">
      <w:bodyDiv w:val="1"/>
      <w:marLeft w:val="0"/>
      <w:marRight w:val="0"/>
      <w:marTop w:val="0"/>
      <w:marBottom w:val="0"/>
      <w:divBdr>
        <w:top w:val="none" w:sz="0" w:space="0" w:color="auto"/>
        <w:left w:val="none" w:sz="0" w:space="0" w:color="auto"/>
        <w:bottom w:val="none" w:sz="0" w:space="0" w:color="auto"/>
        <w:right w:val="none" w:sz="0" w:space="0" w:color="auto"/>
      </w:divBdr>
    </w:div>
    <w:div w:id="773718650">
      <w:bodyDiv w:val="1"/>
      <w:marLeft w:val="0"/>
      <w:marRight w:val="0"/>
      <w:marTop w:val="0"/>
      <w:marBottom w:val="0"/>
      <w:divBdr>
        <w:top w:val="none" w:sz="0" w:space="0" w:color="auto"/>
        <w:left w:val="none" w:sz="0" w:space="0" w:color="auto"/>
        <w:bottom w:val="none" w:sz="0" w:space="0" w:color="auto"/>
        <w:right w:val="none" w:sz="0" w:space="0" w:color="auto"/>
      </w:divBdr>
    </w:div>
    <w:div w:id="797995336">
      <w:bodyDiv w:val="1"/>
      <w:marLeft w:val="0"/>
      <w:marRight w:val="0"/>
      <w:marTop w:val="0"/>
      <w:marBottom w:val="0"/>
      <w:divBdr>
        <w:top w:val="none" w:sz="0" w:space="0" w:color="auto"/>
        <w:left w:val="none" w:sz="0" w:space="0" w:color="auto"/>
        <w:bottom w:val="none" w:sz="0" w:space="0" w:color="auto"/>
        <w:right w:val="none" w:sz="0" w:space="0" w:color="auto"/>
      </w:divBdr>
    </w:div>
    <w:div w:id="801535098">
      <w:bodyDiv w:val="1"/>
      <w:marLeft w:val="0"/>
      <w:marRight w:val="0"/>
      <w:marTop w:val="0"/>
      <w:marBottom w:val="0"/>
      <w:divBdr>
        <w:top w:val="none" w:sz="0" w:space="0" w:color="auto"/>
        <w:left w:val="none" w:sz="0" w:space="0" w:color="auto"/>
        <w:bottom w:val="none" w:sz="0" w:space="0" w:color="auto"/>
        <w:right w:val="none" w:sz="0" w:space="0" w:color="auto"/>
      </w:divBdr>
      <w:divsChild>
        <w:div w:id="941180707">
          <w:marLeft w:val="135"/>
          <w:marRight w:val="0"/>
          <w:marTop w:val="0"/>
          <w:marBottom w:val="0"/>
          <w:divBdr>
            <w:top w:val="none" w:sz="0" w:space="0" w:color="auto"/>
            <w:left w:val="none" w:sz="0" w:space="0" w:color="auto"/>
            <w:bottom w:val="none" w:sz="0" w:space="0" w:color="auto"/>
            <w:right w:val="none" w:sz="0" w:space="0" w:color="auto"/>
          </w:divBdr>
        </w:div>
      </w:divsChild>
    </w:div>
    <w:div w:id="814758209">
      <w:bodyDiv w:val="1"/>
      <w:marLeft w:val="0"/>
      <w:marRight w:val="0"/>
      <w:marTop w:val="0"/>
      <w:marBottom w:val="0"/>
      <w:divBdr>
        <w:top w:val="none" w:sz="0" w:space="0" w:color="auto"/>
        <w:left w:val="none" w:sz="0" w:space="0" w:color="auto"/>
        <w:bottom w:val="none" w:sz="0" w:space="0" w:color="auto"/>
        <w:right w:val="none" w:sz="0" w:space="0" w:color="auto"/>
      </w:divBdr>
    </w:div>
    <w:div w:id="821891548">
      <w:bodyDiv w:val="1"/>
      <w:marLeft w:val="0"/>
      <w:marRight w:val="0"/>
      <w:marTop w:val="0"/>
      <w:marBottom w:val="0"/>
      <w:divBdr>
        <w:top w:val="none" w:sz="0" w:space="0" w:color="auto"/>
        <w:left w:val="none" w:sz="0" w:space="0" w:color="auto"/>
        <w:bottom w:val="none" w:sz="0" w:space="0" w:color="auto"/>
        <w:right w:val="none" w:sz="0" w:space="0" w:color="auto"/>
      </w:divBdr>
    </w:div>
    <w:div w:id="833185819">
      <w:bodyDiv w:val="1"/>
      <w:marLeft w:val="0"/>
      <w:marRight w:val="0"/>
      <w:marTop w:val="0"/>
      <w:marBottom w:val="0"/>
      <w:divBdr>
        <w:top w:val="none" w:sz="0" w:space="0" w:color="auto"/>
        <w:left w:val="none" w:sz="0" w:space="0" w:color="auto"/>
        <w:bottom w:val="none" w:sz="0" w:space="0" w:color="auto"/>
        <w:right w:val="none" w:sz="0" w:space="0" w:color="auto"/>
      </w:divBdr>
      <w:divsChild>
        <w:div w:id="1067607345">
          <w:marLeft w:val="803"/>
          <w:marRight w:val="0"/>
          <w:marTop w:val="0"/>
          <w:marBottom w:val="0"/>
          <w:divBdr>
            <w:top w:val="none" w:sz="0" w:space="0" w:color="auto"/>
            <w:left w:val="none" w:sz="0" w:space="0" w:color="auto"/>
            <w:bottom w:val="none" w:sz="0" w:space="0" w:color="auto"/>
            <w:right w:val="none" w:sz="0" w:space="0" w:color="auto"/>
          </w:divBdr>
        </w:div>
      </w:divsChild>
    </w:div>
    <w:div w:id="849640712">
      <w:bodyDiv w:val="1"/>
      <w:marLeft w:val="0"/>
      <w:marRight w:val="0"/>
      <w:marTop w:val="0"/>
      <w:marBottom w:val="0"/>
      <w:divBdr>
        <w:top w:val="none" w:sz="0" w:space="0" w:color="auto"/>
        <w:left w:val="none" w:sz="0" w:space="0" w:color="auto"/>
        <w:bottom w:val="none" w:sz="0" w:space="0" w:color="auto"/>
        <w:right w:val="none" w:sz="0" w:space="0" w:color="auto"/>
      </w:divBdr>
      <w:divsChild>
        <w:div w:id="1286278523">
          <w:marLeft w:val="135"/>
          <w:marRight w:val="0"/>
          <w:marTop w:val="0"/>
          <w:marBottom w:val="0"/>
          <w:divBdr>
            <w:top w:val="none" w:sz="0" w:space="0" w:color="auto"/>
            <w:left w:val="none" w:sz="0" w:space="0" w:color="auto"/>
            <w:bottom w:val="none" w:sz="0" w:space="0" w:color="auto"/>
            <w:right w:val="none" w:sz="0" w:space="0" w:color="auto"/>
          </w:divBdr>
        </w:div>
      </w:divsChild>
    </w:div>
    <w:div w:id="866985359">
      <w:bodyDiv w:val="1"/>
      <w:marLeft w:val="0"/>
      <w:marRight w:val="0"/>
      <w:marTop w:val="0"/>
      <w:marBottom w:val="0"/>
      <w:divBdr>
        <w:top w:val="none" w:sz="0" w:space="0" w:color="auto"/>
        <w:left w:val="none" w:sz="0" w:space="0" w:color="auto"/>
        <w:bottom w:val="none" w:sz="0" w:space="0" w:color="auto"/>
        <w:right w:val="none" w:sz="0" w:space="0" w:color="auto"/>
      </w:divBdr>
    </w:div>
    <w:div w:id="872378928">
      <w:bodyDiv w:val="1"/>
      <w:marLeft w:val="0"/>
      <w:marRight w:val="0"/>
      <w:marTop w:val="0"/>
      <w:marBottom w:val="0"/>
      <w:divBdr>
        <w:top w:val="none" w:sz="0" w:space="0" w:color="auto"/>
        <w:left w:val="none" w:sz="0" w:space="0" w:color="auto"/>
        <w:bottom w:val="none" w:sz="0" w:space="0" w:color="auto"/>
        <w:right w:val="none" w:sz="0" w:space="0" w:color="auto"/>
      </w:divBdr>
    </w:div>
    <w:div w:id="884022880">
      <w:bodyDiv w:val="1"/>
      <w:marLeft w:val="0"/>
      <w:marRight w:val="0"/>
      <w:marTop w:val="0"/>
      <w:marBottom w:val="0"/>
      <w:divBdr>
        <w:top w:val="none" w:sz="0" w:space="0" w:color="auto"/>
        <w:left w:val="none" w:sz="0" w:space="0" w:color="auto"/>
        <w:bottom w:val="none" w:sz="0" w:space="0" w:color="auto"/>
        <w:right w:val="none" w:sz="0" w:space="0" w:color="auto"/>
      </w:divBdr>
    </w:div>
    <w:div w:id="909196776">
      <w:bodyDiv w:val="1"/>
      <w:marLeft w:val="0"/>
      <w:marRight w:val="0"/>
      <w:marTop w:val="0"/>
      <w:marBottom w:val="0"/>
      <w:divBdr>
        <w:top w:val="none" w:sz="0" w:space="0" w:color="auto"/>
        <w:left w:val="none" w:sz="0" w:space="0" w:color="auto"/>
        <w:bottom w:val="none" w:sz="0" w:space="0" w:color="auto"/>
        <w:right w:val="none" w:sz="0" w:space="0" w:color="auto"/>
      </w:divBdr>
    </w:div>
    <w:div w:id="952515708">
      <w:bodyDiv w:val="1"/>
      <w:marLeft w:val="0"/>
      <w:marRight w:val="0"/>
      <w:marTop w:val="0"/>
      <w:marBottom w:val="0"/>
      <w:divBdr>
        <w:top w:val="none" w:sz="0" w:space="0" w:color="auto"/>
        <w:left w:val="none" w:sz="0" w:space="0" w:color="auto"/>
        <w:bottom w:val="none" w:sz="0" w:space="0" w:color="auto"/>
        <w:right w:val="none" w:sz="0" w:space="0" w:color="auto"/>
      </w:divBdr>
    </w:div>
    <w:div w:id="969674241">
      <w:bodyDiv w:val="1"/>
      <w:marLeft w:val="0"/>
      <w:marRight w:val="0"/>
      <w:marTop w:val="0"/>
      <w:marBottom w:val="0"/>
      <w:divBdr>
        <w:top w:val="none" w:sz="0" w:space="0" w:color="auto"/>
        <w:left w:val="none" w:sz="0" w:space="0" w:color="auto"/>
        <w:bottom w:val="none" w:sz="0" w:space="0" w:color="auto"/>
        <w:right w:val="none" w:sz="0" w:space="0" w:color="auto"/>
      </w:divBdr>
    </w:div>
    <w:div w:id="1001398231">
      <w:bodyDiv w:val="1"/>
      <w:marLeft w:val="0"/>
      <w:marRight w:val="0"/>
      <w:marTop w:val="0"/>
      <w:marBottom w:val="0"/>
      <w:divBdr>
        <w:top w:val="none" w:sz="0" w:space="0" w:color="auto"/>
        <w:left w:val="none" w:sz="0" w:space="0" w:color="auto"/>
        <w:bottom w:val="none" w:sz="0" w:space="0" w:color="auto"/>
        <w:right w:val="none" w:sz="0" w:space="0" w:color="auto"/>
      </w:divBdr>
    </w:div>
    <w:div w:id="1009717204">
      <w:bodyDiv w:val="1"/>
      <w:marLeft w:val="0"/>
      <w:marRight w:val="0"/>
      <w:marTop w:val="0"/>
      <w:marBottom w:val="0"/>
      <w:divBdr>
        <w:top w:val="none" w:sz="0" w:space="0" w:color="auto"/>
        <w:left w:val="none" w:sz="0" w:space="0" w:color="auto"/>
        <w:bottom w:val="none" w:sz="0" w:space="0" w:color="auto"/>
        <w:right w:val="none" w:sz="0" w:space="0" w:color="auto"/>
      </w:divBdr>
    </w:div>
    <w:div w:id="1012760359">
      <w:bodyDiv w:val="1"/>
      <w:marLeft w:val="0"/>
      <w:marRight w:val="0"/>
      <w:marTop w:val="0"/>
      <w:marBottom w:val="0"/>
      <w:divBdr>
        <w:top w:val="none" w:sz="0" w:space="0" w:color="auto"/>
        <w:left w:val="none" w:sz="0" w:space="0" w:color="auto"/>
        <w:bottom w:val="none" w:sz="0" w:space="0" w:color="auto"/>
        <w:right w:val="none" w:sz="0" w:space="0" w:color="auto"/>
      </w:divBdr>
    </w:div>
    <w:div w:id="1013144560">
      <w:bodyDiv w:val="1"/>
      <w:marLeft w:val="0"/>
      <w:marRight w:val="0"/>
      <w:marTop w:val="0"/>
      <w:marBottom w:val="0"/>
      <w:divBdr>
        <w:top w:val="none" w:sz="0" w:space="0" w:color="auto"/>
        <w:left w:val="none" w:sz="0" w:space="0" w:color="auto"/>
        <w:bottom w:val="none" w:sz="0" w:space="0" w:color="auto"/>
        <w:right w:val="none" w:sz="0" w:space="0" w:color="auto"/>
      </w:divBdr>
    </w:div>
    <w:div w:id="1030686675">
      <w:bodyDiv w:val="1"/>
      <w:marLeft w:val="0"/>
      <w:marRight w:val="0"/>
      <w:marTop w:val="0"/>
      <w:marBottom w:val="0"/>
      <w:divBdr>
        <w:top w:val="none" w:sz="0" w:space="0" w:color="auto"/>
        <w:left w:val="none" w:sz="0" w:space="0" w:color="auto"/>
        <w:bottom w:val="none" w:sz="0" w:space="0" w:color="auto"/>
        <w:right w:val="none" w:sz="0" w:space="0" w:color="auto"/>
      </w:divBdr>
    </w:div>
    <w:div w:id="1057165822">
      <w:bodyDiv w:val="1"/>
      <w:marLeft w:val="0"/>
      <w:marRight w:val="0"/>
      <w:marTop w:val="0"/>
      <w:marBottom w:val="0"/>
      <w:divBdr>
        <w:top w:val="none" w:sz="0" w:space="0" w:color="auto"/>
        <w:left w:val="none" w:sz="0" w:space="0" w:color="auto"/>
        <w:bottom w:val="none" w:sz="0" w:space="0" w:color="auto"/>
        <w:right w:val="none" w:sz="0" w:space="0" w:color="auto"/>
      </w:divBdr>
      <w:divsChild>
        <w:div w:id="174807985">
          <w:marLeft w:val="135"/>
          <w:marRight w:val="0"/>
          <w:marTop w:val="0"/>
          <w:marBottom w:val="0"/>
          <w:divBdr>
            <w:top w:val="none" w:sz="0" w:space="0" w:color="auto"/>
            <w:left w:val="none" w:sz="0" w:space="0" w:color="auto"/>
            <w:bottom w:val="none" w:sz="0" w:space="0" w:color="auto"/>
            <w:right w:val="none" w:sz="0" w:space="0" w:color="auto"/>
          </w:divBdr>
        </w:div>
      </w:divsChild>
    </w:div>
    <w:div w:id="1069230633">
      <w:bodyDiv w:val="1"/>
      <w:marLeft w:val="0"/>
      <w:marRight w:val="0"/>
      <w:marTop w:val="0"/>
      <w:marBottom w:val="0"/>
      <w:divBdr>
        <w:top w:val="none" w:sz="0" w:space="0" w:color="auto"/>
        <w:left w:val="none" w:sz="0" w:space="0" w:color="auto"/>
        <w:bottom w:val="none" w:sz="0" w:space="0" w:color="auto"/>
        <w:right w:val="none" w:sz="0" w:space="0" w:color="auto"/>
      </w:divBdr>
      <w:divsChild>
        <w:div w:id="1364404385">
          <w:marLeft w:val="803"/>
          <w:marRight w:val="0"/>
          <w:marTop w:val="0"/>
          <w:marBottom w:val="0"/>
          <w:divBdr>
            <w:top w:val="none" w:sz="0" w:space="0" w:color="auto"/>
            <w:left w:val="none" w:sz="0" w:space="0" w:color="auto"/>
            <w:bottom w:val="none" w:sz="0" w:space="0" w:color="auto"/>
            <w:right w:val="none" w:sz="0" w:space="0" w:color="auto"/>
          </w:divBdr>
        </w:div>
      </w:divsChild>
    </w:div>
    <w:div w:id="1126506414">
      <w:bodyDiv w:val="1"/>
      <w:marLeft w:val="0"/>
      <w:marRight w:val="0"/>
      <w:marTop w:val="0"/>
      <w:marBottom w:val="0"/>
      <w:divBdr>
        <w:top w:val="none" w:sz="0" w:space="0" w:color="auto"/>
        <w:left w:val="none" w:sz="0" w:space="0" w:color="auto"/>
        <w:bottom w:val="none" w:sz="0" w:space="0" w:color="auto"/>
        <w:right w:val="none" w:sz="0" w:space="0" w:color="auto"/>
      </w:divBdr>
      <w:divsChild>
        <w:div w:id="902721098">
          <w:marLeft w:val="135"/>
          <w:marRight w:val="0"/>
          <w:marTop w:val="0"/>
          <w:marBottom w:val="0"/>
          <w:divBdr>
            <w:top w:val="none" w:sz="0" w:space="0" w:color="auto"/>
            <w:left w:val="none" w:sz="0" w:space="0" w:color="auto"/>
            <w:bottom w:val="none" w:sz="0" w:space="0" w:color="auto"/>
            <w:right w:val="none" w:sz="0" w:space="0" w:color="auto"/>
          </w:divBdr>
        </w:div>
      </w:divsChild>
    </w:div>
    <w:div w:id="1139810660">
      <w:bodyDiv w:val="1"/>
      <w:marLeft w:val="0"/>
      <w:marRight w:val="0"/>
      <w:marTop w:val="0"/>
      <w:marBottom w:val="0"/>
      <w:divBdr>
        <w:top w:val="none" w:sz="0" w:space="0" w:color="auto"/>
        <w:left w:val="none" w:sz="0" w:space="0" w:color="auto"/>
        <w:bottom w:val="none" w:sz="0" w:space="0" w:color="auto"/>
        <w:right w:val="none" w:sz="0" w:space="0" w:color="auto"/>
      </w:divBdr>
    </w:div>
    <w:div w:id="1189101981">
      <w:bodyDiv w:val="1"/>
      <w:marLeft w:val="0"/>
      <w:marRight w:val="0"/>
      <w:marTop w:val="0"/>
      <w:marBottom w:val="0"/>
      <w:divBdr>
        <w:top w:val="none" w:sz="0" w:space="0" w:color="auto"/>
        <w:left w:val="none" w:sz="0" w:space="0" w:color="auto"/>
        <w:bottom w:val="none" w:sz="0" w:space="0" w:color="auto"/>
        <w:right w:val="none" w:sz="0" w:space="0" w:color="auto"/>
      </w:divBdr>
    </w:div>
    <w:div w:id="1210610516">
      <w:bodyDiv w:val="1"/>
      <w:marLeft w:val="0"/>
      <w:marRight w:val="0"/>
      <w:marTop w:val="0"/>
      <w:marBottom w:val="0"/>
      <w:divBdr>
        <w:top w:val="none" w:sz="0" w:space="0" w:color="auto"/>
        <w:left w:val="none" w:sz="0" w:space="0" w:color="auto"/>
        <w:bottom w:val="none" w:sz="0" w:space="0" w:color="auto"/>
        <w:right w:val="none" w:sz="0" w:space="0" w:color="auto"/>
      </w:divBdr>
    </w:div>
    <w:div w:id="1262837924">
      <w:bodyDiv w:val="1"/>
      <w:marLeft w:val="0"/>
      <w:marRight w:val="0"/>
      <w:marTop w:val="0"/>
      <w:marBottom w:val="0"/>
      <w:divBdr>
        <w:top w:val="none" w:sz="0" w:space="0" w:color="auto"/>
        <w:left w:val="none" w:sz="0" w:space="0" w:color="auto"/>
        <w:bottom w:val="none" w:sz="0" w:space="0" w:color="auto"/>
        <w:right w:val="none" w:sz="0" w:space="0" w:color="auto"/>
      </w:divBdr>
    </w:div>
    <w:div w:id="1275360382">
      <w:bodyDiv w:val="1"/>
      <w:marLeft w:val="0"/>
      <w:marRight w:val="0"/>
      <w:marTop w:val="0"/>
      <w:marBottom w:val="0"/>
      <w:divBdr>
        <w:top w:val="none" w:sz="0" w:space="0" w:color="auto"/>
        <w:left w:val="none" w:sz="0" w:space="0" w:color="auto"/>
        <w:bottom w:val="none" w:sz="0" w:space="0" w:color="auto"/>
        <w:right w:val="none" w:sz="0" w:space="0" w:color="auto"/>
      </w:divBdr>
    </w:div>
    <w:div w:id="1289580207">
      <w:bodyDiv w:val="1"/>
      <w:marLeft w:val="0"/>
      <w:marRight w:val="0"/>
      <w:marTop w:val="0"/>
      <w:marBottom w:val="0"/>
      <w:divBdr>
        <w:top w:val="none" w:sz="0" w:space="0" w:color="auto"/>
        <w:left w:val="none" w:sz="0" w:space="0" w:color="auto"/>
        <w:bottom w:val="none" w:sz="0" w:space="0" w:color="auto"/>
        <w:right w:val="none" w:sz="0" w:space="0" w:color="auto"/>
      </w:divBdr>
    </w:div>
    <w:div w:id="1308970951">
      <w:bodyDiv w:val="1"/>
      <w:marLeft w:val="0"/>
      <w:marRight w:val="0"/>
      <w:marTop w:val="0"/>
      <w:marBottom w:val="0"/>
      <w:divBdr>
        <w:top w:val="none" w:sz="0" w:space="0" w:color="auto"/>
        <w:left w:val="none" w:sz="0" w:space="0" w:color="auto"/>
        <w:bottom w:val="none" w:sz="0" w:space="0" w:color="auto"/>
        <w:right w:val="none" w:sz="0" w:space="0" w:color="auto"/>
      </w:divBdr>
    </w:div>
    <w:div w:id="1309360854">
      <w:bodyDiv w:val="1"/>
      <w:marLeft w:val="0"/>
      <w:marRight w:val="0"/>
      <w:marTop w:val="0"/>
      <w:marBottom w:val="0"/>
      <w:divBdr>
        <w:top w:val="none" w:sz="0" w:space="0" w:color="auto"/>
        <w:left w:val="none" w:sz="0" w:space="0" w:color="auto"/>
        <w:bottom w:val="none" w:sz="0" w:space="0" w:color="auto"/>
        <w:right w:val="none" w:sz="0" w:space="0" w:color="auto"/>
      </w:divBdr>
    </w:div>
    <w:div w:id="1356342801">
      <w:bodyDiv w:val="1"/>
      <w:marLeft w:val="0"/>
      <w:marRight w:val="0"/>
      <w:marTop w:val="0"/>
      <w:marBottom w:val="0"/>
      <w:divBdr>
        <w:top w:val="none" w:sz="0" w:space="0" w:color="auto"/>
        <w:left w:val="none" w:sz="0" w:space="0" w:color="auto"/>
        <w:bottom w:val="none" w:sz="0" w:space="0" w:color="auto"/>
        <w:right w:val="none" w:sz="0" w:space="0" w:color="auto"/>
      </w:divBdr>
    </w:div>
    <w:div w:id="1364090048">
      <w:bodyDiv w:val="1"/>
      <w:marLeft w:val="0"/>
      <w:marRight w:val="0"/>
      <w:marTop w:val="0"/>
      <w:marBottom w:val="0"/>
      <w:divBdr>
        <w:top w:val="none" w:sz="0" w:space="0" w:color="auto"/>
        <w:left w:val="none" w:sz="0" w:space="0" w:color="auto"/>
        <w:bottom w:val="none" w:sz="0" w:space="0" w:color="auto"/>
        <w:right w:val="none" w:sz="0" w:space="0" w:color="auto"/>
      </w:divBdr>
    </w:div>
    <w:div w:id="1382902668">
      <w:bodyDiv w:val="1"/>
      <w:marLeft w:val="0"/>
      <w:marRight w:val="0"/>
      <w:marTop w:val="0"/>
      <w:marBottom w:val="0"/>
      <w:divBdr>
        <w:top w:val="none" w:sz="0" w:space="0" w:color="auto"/>
        <w:left w:val="none" w:sz="0" w:space="0" w:color="auto"/>
        <w:bottom w:val="none" w:sz="0" w:space="0" w:color="auto"/>
        <w:right w:val="none" w:sz="0" w:space="0" w:color="auto"/>
      </w:divBdr>
    </w:div>
    <w:div w:id="1413351216">
      <w:bodyDiv w:val="1"/>
      <w:marLeft w:val="0"/>
      <w:marRight w:val="0"/>
      <w:marTop w:val="0"/>
      <w:marBottom w:val="0"/>
      <w:divBdr>
        <w:top w:val="none" w:sz="0" w:space="0" w:color="auto"/>
        <w:left w:val="none" w:sz="0" w:space="0" w:color="auto"/>
        <w:bottom w:val="none" w:sz="0" w:space="0" w:color="auto"/>
        <w:right w:val="none" w:sz="0" w:space="0" w:color="auto"/>
      </w:divBdr>
    </w:div>
    <w:div w:id="1431197030">
      <w:bodyDiv w:val="1"/>
      <w:marLeft w:val="0"/>
      <w:marRight w:val="0"/>
      <w:marTop w:val="0"/>
      <w:marBottom w:val="0"/>
      <w:divBdr>
        <w:top w:val="none" w:sz="0" w:space="0" w:color="auto"/>
        <w:left w:val="none" w:sz="0" w:space="0" w:color="auto"/>
        <w:bottom w:val="none" w:sz="0" w:space="0" w:color="auto"/>
        <w:right w:val="none" w:sz="0" w:space="0" w:color="auto"/>
      </w:divBdr>
    </w:div>
    <w:div w:id="1456634597">
      <w:bodyDiv w:val="1"/>
      <w:marLeft w:val="0"/>
      <w:marRight w:val="0"/>
      <w:marTop w:val="0"/>
      <w:marBottom w:val="0"/>
      <w:divBdr>
        <w:top w:val="none" w:sz="0" w:space="0" w:color="auto"/>
        <w:left w:val="none" w:sz="0" w:space="0" w:color="auto"/>
        <w:bottom w:val="none" w:sz="0" w:space="0" w:color="auto"/>
        <w:right w:val="none" w:sz="0" w:space="0" w:color="auto"/>
      </w:divBdr>
      <w:divsChild>
        <w:div w:id="77289360">
          <w:marLeft w:val="803"/>
          <w:marRight w:val="0"/>
          <w:marTop w:val="0"/>
          <w:marBottom w:val="0"/>
          <w:divBdr>
            <w:top w:val="none" w:sz="0" w:space="0" w:color="auto"/>
            <w:left w:val="none" w:sz="0" w:space="0" w:color="auto"/>
            <w:bottom w:val="none" w:sz="0" w:space="0" w:color="auto"/>
            <w:right w:val="none" w:sz="0" w:space="0" w:color="auto"/>
          </w:divBdr>
        </w:div>
      </w:divsChild>
    </w:div>
    <w:div w:id="1494223706">
      <w:bodyDiv w:val="1"/>
      <w:marLeft w:val="0"/>
      <w:marRight w:val="0"/>
      <w:marTop w:val="0"/>
      <w:marBottom w:val="0"/>
      <w:divBdr>
        <w:top w:val="none" w:sz="0" w:space="0" w:color="auto"/>
        <w:left w:val="none" w:sz="0" w:space="0" w:color="auto"/>
        <w:bottom w:val="none" w:sz="0" w:space="0" w:color="auto"/>
        <w:right w:val="none" w:sz="0" w:space="0" w:color="auto"/>
      </w:divBdr>
    </w:div>
    <w:div w:id="1515849912">
      <w:bodyDiv w:val="1"/>
      <w:marLeft w:val="0"/>
      <w:marRight w:val="0"/>
      <w:marTop w:val="0"/>
      <w:marBottom w:val="0"/>
      <w:divBdr>
        <w:top w:val="none" w:sz="0" w:space="0" w:color="auto"/>
        <w:left w:val="none" w:sz="0" w:space="0" w:color="auto"/>
        <w:bottom w:val="none" w:sz="0" w:space="0" w:color="auto"/>
        <w:right w:val="none" w:sz="0" w:space="0" w:color="auto"/>
      </w:divBdr>
    </w:div>
    <w:div w:id="1576358943">
      <w:bodyDiv w:val="1"/>
      <w:marLeft w:val="0"/>
      <w:marRight w:val="0"/>
      <w:marTop w:val="0"/>
      <w:marBottom w:val="0"/>
      <w:divBdr>
        <w:top w:val="none" w:sz="0" w:space="0" w:color="auto"/>
        <w:left w:val="none" w:sz="0" w:space="0" w:color="auto"/>
        <w:bottom w:val="none" w:sz="0" w:space="0" w:color="auto"/>
        <w:right w:val="none" w:sz="0" w:space="0" w:color="auto"/>
      </w:divBdr>
    </w:div>
    <w:div w:id="1580290514">
      <w:bodyDiv w:val="1"/>
      <w:marLeft w:val="0"/>
      <w:marRight w:val="0"/>
      <w:marTop w:val="0"/>
      <w:marBottom w:val="0"/>
      <w:divBdr>
        <w:top w:val="none" w:sz="0" w:space="0" w:color="auto"/>
        <w:left w:val="none" w:sz="0" w:space="0" w:color="auto"/>
        <w:bottom w:val="none" w:sz="0" w:space="0" w:color="auto"/>
        <w:right w:val="none" w:sz="0" w:space="0" w:color="auto"/>
      </w:divBdr>
      <w:divsChild>
        <w:div w:id="248739347">
          <w:marLeft w:val="803"/>
          <w:marRight w:val="0"/>
          <w:marTop w:val="0"/>
          <w:marBottom w:val="0"/>
          <w:divBdr>
            <w:top w:val="none" w:sz="0" w:space="0" w:color="auto"/>
            <w:left w:val="none" w:sz="0" w:space="0" w:color="auto"/>
            <w:bottom w:val="none" w:sz="0" w:space="0" w:color="auto"/>
            <w:right w:val="none" w:sz="0" w:space="0" w:color="auto"/>
          </w:divBdr>
        </w:div>
      </w:divsChild>
    </w:div>
    <w:div w:id="1588614876">
      <w:bodyDiv w:val="1"/>
      <w:marLeft w:val="0"/>
      <w:marRight w:val="0"/>
      <w:marTop w:val="0"/>
      <w:marBottom w:val="0"/>
      <w:divBdr>
        <w:top w:val="none" w:sz="0" w:space="0" w:color="auto"/>
        <w:left w:val="none" w:sz="0" w:space="0" w:color="auto"/>
        <w:bottom w:val="none" w:sz="0" w:space="0" w:color="auto"/>
        <w:right w:val="none" w:sz="0" w:space="0" w:color="auto"/>
      </w:divBdr>
    </w:div>
    <w:div w:id="1614819419">
      <w:bodyDiv w:val="1"/>
      <w:marLeft w:val="0"/>
      <w:marRight w:val="0"/>
      <w:marTop w:val="0"/>
      <w:marBottom w:val="0"/>
      <w:divBdr>
        <w:top w:val="none" w:sz="0" w:space="0" w:color="auto"/>
        <w:left w:val="none" w:sz="0" w:space="0" w:color="auto"/>
        <w:bottom w:val="none" w:sz="0" w:space="0" w:color="auto"/>
        <w:right w:val="none" w:sz="0" w:space="0" w:color="auto"/>
      </w:divBdr>
    </w:div>
    <w:div w:id="1638677703">
      <w:bodyDiv w:val="1"/>
      <w:marLeft w:val="0"/>
      <w:marRight w:val="0"/>
      <w:marTop w:val="0"/>
      <w:marBottom w:val="0"/>
      <w:divBdr>
        <w:top w:val="none" w:sz="0" w:space="0" w:color="auto"/>
        <w:left w:val="none" w:sz="0" w:space="0" w:color="auto"/>
        <w:bottom w:val="none" w:sz="0" w:space="0" w:color="auto"/>
        <w:right w:val="none" w:sz="0" w:space="0" w:color="auto"/>
      </w:divBdr>
      <w:divsChild>
        <w:div w:id="667249180">
          <w:marLeft w:val="135"/>
          <w:marRight w:val="0"/>
          <w:marTop w:val="0"/>
          <w:marBottom w:val="0"/>
          <w:divBdr>
            <w:top w:val="none" w:sz="0" w:space="0" w:color="auto"/>
            <w:left w:val="none" w:sz="0" w:space="0" w:color="auto"/>
            <w:bottom w:val="none" w:sz="0" w:space="0" w:color="auto"/>
            <w:right w:val="none" w:sz="0" w:space="0" w:color="auto"/>
          </w:divBdr>
        </w:div>
      </w:divsChild>
    </w:div>
    <w:div w:id="1661303574">
      <w:bodyDiv w:val="1"/>
      <w:marLeft w:val="0"/>
      <w:marRight w:val="0"/>
      <w:marTop w:val="0"/>
      <w:marBottom w:val="0"/>
      <w:divBdr>
        <w:top w:val="none" w:sz="0" w:space="0" w:color="auto"/>
        <w:left w:val="none" w:sz="0" w:space="0" w:color="auto"/>
        <w:bottom w:val="none" w:sz="0" w:space="0" w:color="auto"/>
        <w:right w:val="none" w:sz="0" w:space="0" w:color="auto"/>
      </w:divBdr>
      <w:divsChild>
        <w:div w:id="1239362242">
          <w:marLeft w:val="803"/>
          <w:marRight w:val="0"/>
          <w:marTop w:val="0"/>
          <w:marBottom w:val="0"/>
          <w:divBdr>
            <w:top w:val="none" w:sz="0" w:space="0" w:color="auto"/>
            <w:left w:val="none" w:sz="0" w:space="0" w:color="auto"/>
            <w:bottom w:val="none" w:sz="0" w:space="0" w:color="auto"/>
            <w:right w:val="none" w:sz="0" w:space="0" w:color="auto"/>
          </w:divBdr>
        </w:div>
      </w:divsChild>
    </w:div>
    <w:div w:id="1661999892">
      <w:bodyDiv w:val="1"/>
      <w:marLeft w:val="0"/>
      <w:marRight w:val="0"/>
      <w:marTop w:val="0"/>
      <w:marBottom w:val="0"/>
      <w:divBdr>
        <w:top w:val="none" w:sz="0" w:space="0" w:color="auto"/>
        <w:left w:val="none" w:sz="0" w:space="0" w:color="auto"/>
        <w:bottom w:val="none" w:sz="0" w:space="0" w:color="auto"/>
        <w:right w:val="none" w:sz="0" w:space="0" w:color="auto"/>
      </w:divBdr>
    </w:div>
    <w:div w:id="1698768957">
      <w:bodyDiv w:val="1"/>
      <w:marLeft w:val="0"/>
      <w:marRight w:val="0"/>
      <w:marTop w:val="0"/>
      <w:marBottom w:val="0"/>
      <w:divBdr>
        <w:top w:val="none" w:sz="0" w:space="0" w:color="auto"/>
        <w:left w:val="none" w:sz="0" w:space="0" w:color="auto"/>
        <w:bottom w:val="none" w:sz="0" w:space="0" w:color="auto"/>
        <w:right w:val="none" w:sz="0" w:space="0" w:color="auto"/>
      </w:divBdr>
    </w:div>
    <w:div w:id="1743721784">
      <w:bodyDiv w:val="1"/>
      <w:marLeft w:val="0"/>
      <w:marRight w:val="0"/>
      <w:marTop w:val="0"/>
      <w:marBottom w:val="0"/>
      <w:divBdr>
        <w:top w:val="none" w:sz="0" w:space="0" w:color="auto"/>
        <w:left w:val="none" w:sz="0" w:space="0" w:color="auto"/>
        <w:bottom w:val="none" w:sz="0" w:space="0" w:color="auto"/>
        <w:right w:val="none" w:sz="0" w:space="0" w:color="auto"/>
      </w:divBdr>
    </w:div>
    <w:div w:id="1754282998">
      <w:bodyDiv w:val="1"/>
      <w:marLeft w:val="0"/>
      <w:marRight w:val="0"/>
      <w:marTop w:val="0"/>
      <w:marBottom w:val="0"/>
      <w:divBdr>
        <w:top w:val="none" w:sz="0" w:space="0" w:color="auto"/>
        <w:left w:val="none" w:sz="0" w:space="0" w:color="auto"/>
        <w:bottom w:val="none" w:sz="0" w:space="0" w:color="auto"/>
        <w:right w:val="none" w:sz="0" w:space="0" w:color="auto"/>
      </w:divBdr>
    </w:div>
    <w:div w:id="1783302342">
      <w:bodyDiv w:val="1"/>
      <w:marLeft w:val="0"/>
      <w:marRight w:val="0"/>
      <w:marTop w:val="0"/>
      <w:marBottom w:val="0"/>
      <w:divBdr>
        <w:top w:val="none" w:sz="0" w:space="0" w:color="auto"/>
        <w:left w:val="none" w:sz="0" w:space="0" w:color="auto"/>
        <w:bottom w:val="none" w:sz="0" w:space="0" w:color="auto"/>
        <w:right w:val="none" w:sz="0" w:space="0" w:color="auto"/>
      </w:divBdr>
      <w:divsChild>
        <w:div w:id="1394305011">
          <w:marLeft w:val="128"/>
          <w:marRight w:val="0"/>
          <w:marTop w:val="0"/>
          <w:marBottom w:val="0"/>
          <w:divBdr>
            <w:top w:val="none" w:sz="0" w:space="0" w:color="auto"/>
            <w:left w:val="none" w:sz="0" w:space="0" w:color="auto"/>
            <w:bottom w:val="none" w:sz="0" w:space="0" w:color="auto"/>
            <w:right w:val="none" w:sz="0" w:space="0" w:color="auto"/>
          </w:divBdr>
        </w:div>
      </w:divsChild>
    </w:div>
    <w:div w:id="1809737485">
      <w:bodyDiv w:val="1"/>
      <w:marLeft w:val="0"/>
      <w:marRight w:val="0"/>
      <w:marTop w:val="0"/>
      <w:marBottom w:val="0"/>
      <w:divBdr>
        <w:top w:val="none" w:sz="0" w:space="0" w:color="auto"/>
        <w:left w:val="none" w:sz="0" w:space="0" w:color="auto"/>
        <w:bottom w:val="none" w:sz="0" w:space="0" w:color="auto"/>
        <w:right w:val="none" w:sz="0" w:space="0" w:color="auto"/>
      </w:divBdr>
    </w:div>
    <w:div w:id="1859854784">
      <w:bodyDiv w:val="1"/>
      <w:marLeft w:val="0"/>
      <w:marRight w:val="0"/>
      <w:marTop w:val="0"/>
      <w:marBottom w:val="0"/>
      <w:divBdr>
        <w:top w:val="none" w:sz="0" w:space="0" w:color="auto"/>
        <w:left w:val="none" w:sz="0" w:space="0" w:color="auto"/>
        <w:bottom w:val="none" w:sz="0" w:space="0" w:color="auto"/>
        <w:right w:val="none" w:sz="0" w:space="0" w:color="auto"/>
      </w:divBdr>
      <w:divsChild>
        <w:div w:id="1340767881">
          <w:marLeft w:val="803"/>
          <w:marRight w:val="0"/>
          <w:marTop w:val="0"/>
          <w:marBottom w:val="0"/>
          <w:divBdr>
            <w:top w:val="none" w:sz="0" w:space="0" w:color="auto"/>
            <w:left w:val="none" w:sz="0" w:space="0" w:color="auto"/>
            <w:bottom w:val="none" w:sz="0" w:space="0" w:color="auto"/>
            <w:right w:val="none" w:sz="0" w:space="0" w:color="auto"/>
          </w:divBdr>
        </w:div>
      </w:divsChild>
    </w:div>
    <w:div w:id="1883706906">
      <w:bodyDiv w:val="1"/>
      <w:marLeft w:val="0"/>
      <w:marRight w:val="0"/>
      <w:marTop w:val="0"/>
      <w:marBottom w:val="0"/>
      <w:divBdr>
        <w:top w:val="none" w:sz="0" w:space="0" w:color="auto"/>
        <w:left w:val="none" w:sz="0" w:space="0" w:color="auto"/>
        <w:bottom w:val="none" w:sz="0" w:space="0" w:color="auto"/>
        <w:right w:val="none" w:sz="0" w:space="0" w:color="auto"/>
      </w:divBdr>
    </w:div>
    <w:div w:id="1968537367">
      <w:bodyDiv w:val="1"/>
      <w:marLeft w:val="0"/>
      <w:marRight w:val="0"/>
      <w:marTop w:val="0"/>
      <w:marBottom w:val="0"/>
      <w:divBdr>
        <w:top w:val="none" w:sz="0" w:space="0" w:color="auto"/>
        <w:left w:val="none" w:sz="0" w:space="0" w:color="auto"/>
        <w:bottom w:val="none" w:sz="0" w:space="0" w:color="auto"/>
        <w:right w:val="none" w:sz="0" w:space="0" w:color="auto"/>
      </w:divBdr>
    </w:div>
    <w:div w:id="2019038940">
      <w:bodyDiv w:val="1"/>
      <w:marLeft w:val="0"/>
      <w:marRight w:val="0"/>
      <w:marTop w:val="0"/>
      <w:marBottom w:val="0"/>
      <w:divBdr>
        <w:top w:val="none" w:sz="0" w:space="0" w:color="auto"/>
        <w:left w:val="none" w:sz="0" w:space="0" w:color="auto"/>
        <w:bottom w:val="none" w:sz="0" w:space="0" w:color="auto"/>
        <w:right w:val="none" w:sz="0" w:space="0" w:color="auto"/>
      </w:divBdr>
    </w:div>
    <w:div w:id="2025936601">
      <w:bodyDiv w:val="1"/>
      <w:marLeft w:val="0"/>
      <w:marRight w:val="0"/>
      <w:marTop w:val="0"/>
      <w:marBottom w:val="0"/>
      <w:divBdr>
        <w:top w:val="none" w:sz="0" w:space="0" w:color="auto"/>
        <w:left w:val="none" w:sz="0" w:space="0" w:color="auto"/>
        <w:bottom w:val="none" w:sz="0" w:space="0" w:color="auto"/>
        <w:right w:val="none" w:sz="0" w:space="0" w:color="auto"/>
      </w:divBdr>
    </w:div>
    <w:div w:id="2045327791">
      <w:bodyDiv w:val="1"/>
      <w:marLeft w:val="0"/>
      <w:marRight w:val="0"/>
      <w:marTop w:val="0"/>
      <w:marBottom w:val="0"/>
      <w:divBdr>
        <w:top w:val="none" w:sz="0" w:space="0" w:color="auto"/>
        <w:left w:val="none" w:sz="0" w:space="0" w:color="auto"/>
        <w:bottom w:val="none" w:sz="0" w:space="0" w:color="auto"/>
        <w:right w:val="none" w:sz="0" w:space="0" w:color="auto"/>
      </w:divBdr>
    </w:div>
    <w:div w:id="2106220474">
      <w:bodyDiv w:val="1"/>
      <w:marLeft w:val="0"/>
      <w:marRight w:val="0"/>
      <w:marTop w:val="0"/>
      <w:marBottom w:val="0"/>
      <w:divBdr>
        <w:top w:val="none" w:sz="0" w:space="0" w:color="auto"/>
        <w:left w:val="none" w:sz="0" w:space="0" w:color="auto"/>
        <w:bottom w:val="none" w:sz="0" w:space="0" w:color="auto"/>
        <w:right w:val="none" w:sz="0" w:space="0" w:color="auto"/>
      </w:divBdr>
    </w:div>
    <w:div w:id="2111772878">
      <w:bodyDiv w:val="1"/>
      <w:marLeft w:val="0"/>
      <w:marRight w:val="0"/>
      <w:marTop w:val="0"/>
      <w:marBottom w:val="0"/>
      <w:divBdr>
        <w:top w:val="none" w:sz="0" w:space="0" w:color="auto"/>
        <w:left w:val="none" w:sz="0" w:space="0" w:color="auto"/>
        <w:bottom w:val="none" w:sz="0" w:space="0" w:color="auto"/>
        <w:right w:val="none" w:sz="0" w:space="0" w:color="auto"/>
      </w:divBdr>
    </w:div>
    <w:div w:id="2121608731">
      <w:bodyDiv w:val="1"/>
      <w:marLeft w:val="0"/>
      <w:marRight w:val="0"/>
      <w:marTop w:val="0"/>
      <w:marBottom w:val="0"/>
      <w:divBdr>
        <w:top w:val="none" w:sz="0" w:space="0" w:color="auto"/>
        <w:left w:val="none" w:sz="0" w:space="0" w:color="auto"/>
        <w:bottom w:val="none" w:sz="0" w:space="0" w:color="auto"/>
        <w:right w:val="none" w:sz="0" w:space="0" w:color="auto"/>
      </w:divBdr>
      <w:divsChild>
        <w:div w:id="299770766">
          <w:marLeft w:val="12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47.png"/><Relationship Id="rId21" Type="http://schemas.openxmlformats.org/officeDocument/2006/relationships/image" Target="media/image4.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133" Type="http://schemas.openxmlformats.org/officeDocument/2006/relationships/image" Target="media/image83.png"/><Relationship Id="rId138" Type="http://schemas.openxmlformats.org/officeDocument/2006/relationships/image" Target="media/image52.png"/><Relationship Id="rId154" Type="http://schemas.openxmlformats.org/officeDocument/2006/relationships/image" Target="media/image65.png"/><Relationship Id="rId159" Type="http://schemas.openxmlformats.org/officeDocument/2006/relationships/image" Target="media/image70.png"/><Relationship Id="rId175" Type="http://schemas.openxmlformats.org/officeDocument/2006/relationships/image" Target="media/image127.png"/><Relationship Id="rId170" Type="http://schemas.openxmlformats.org/officeDocument/2006/relationships/image" Target="media/image76.png"/><Relationship Id="rId16" Type="http://schemas.openxmlformats.org/officeDocument/2006/relationships/hyperlink" Target="file:///F:\Mathover\v2\docs-v2\Bach%20DuongVan%20BC.2018.5.2\Bach%20DuongVan%20BC.docx" TargetMode="External"/><Relationship Id="rId11" Type="http://schemas.openxmlformats.org/officeDocument/2006/relationships/hyperlink" Target="file:///F:\Mathover\v2\docs-v2\Bach%20DuongVan%20BC.2018.5.2\Bach%20DuongVan%20BC.docx" TargetMode="External"/><Relationship Id="rId32" Type="http://schemas.openxmlformats.org/officeDocument/2006/relationships/image" Target="media/image15.png"/><Relationship Id="rId53" Type="http://schemas.openxmlformats.org/officeDocument/2006/relationships/image" Target="media/image19.png"/><Relationship Id="rId58" Type="http://schemas.openxmlformats.org/officeDocument/2006/relationships/image" Target="media/image25.png"/><Relationship Id="rId74" Type="http://schemas.openxmlformats.org/officeDocument/2006/relationships/image" Target="media/image42.png"/><Relationship Id="rId149" Type="http://schemas.openxmlformats.org/officeDocument/2006/relationships/image" Target="media/image60.png"/><Relationship Id="rId5" Type="http://schemas.openxmlformats.org/officeDocument/2006/relationships/webSettings" Target="webSettings.xml"/><Relationship Id="rId160" Type="http://schemas.openxmlformats.org/officeDocument/2006/relationships/image" Target="media/image71.png"/><Relationship Id="rId181" Type="http://schemas.openxmlformats.org/officeDocument/2006/relationships/fontTable" Target="fontTable.xml"/><Relationship Id="rId22" Type="http://schemas.openxmlformats.org/officeDocument/2006/relationships/image" Target="media/image5.png"/><Relationship Id="rId27" Type="http://schemas.openxmlformats.org/officeDocument/2006/relationships/image" Target="media/image10.png"/><Relationship Id="rId48" Type="http://schemas.openxmlformats.org/officeDocument/2006/relationships/image" Target="media/image17.png"/><Relationship Id="rId64" Type="http://schemas.openxmlformats.org/officeDocument/2006/relationships/image" Target="media/image32.png"/><Relationship Id="rId69" Type="http://schemas.openxmlformats.org/officeDocument/2006/relationships/image" Target="media/image37.png"/><Relationship Id="rId134" Type="http://schemas.openxmlformats.org/officeDocument/2006/relationships/image" Target="media/image48.png"/><Relationship Id="rId139" Type="http://schemas.openxmlformats.org/officeDocument/2006/relationships/image" Target="media/image54.png"/><Relationship Id="rId150" Type="http://schemas.openxmlformats.org/officeDocument/2006/relationships/image" Target="media/image61.png"/><Relationship Id="rId155" Type="http://schemas.openxmlformats.org/officeDocument/2006/relationships/image" Target="media/image66.png"/><Relationship Id="rId171" Type="http://schemas.openxmlformats.org/officeDocument/2006/relationships/image" Target="media/image123.png"/><Relationship Id="rId176" Type="http://schemas.openxmlformats.org/officeDocument/2006/relationships/image" Target="media/image79.png"/><Relationship Id="rId12" Type="http://schemas.openxmlformats.org/officeDocument/2006/relationships/hyperlink" Target="file:///F:\Mathover\v2\docs-v2\Bach%20DuongVan%20BC.2018.5.2\Bach%20DuongVan%20BC.docx" TargetMode="External"/><Relationship Id="rId17" Type="http://schemas.openxmlformats.org/officeDocument/2006/relationships/hyperlink" Target="file:///F:\Mathover\v2\docs-v2\Bach%20DuongVan%20BC.2018.5.2\Bach%20DuongVan%20BC.docx" TargetMode="External"/><Relationship Id="rId59" Type="http://schemas.openxmlformats.org/officeDocument/2006/relationships/image" Target="media/image27.png"/><Relationship Id="rId20" Type="http://schemas.openxmlformats.org/officeDocument/2006/relationships/image" Target="media/image3.png"/><Relationship Id="rId54" Type="http://schemas.openxmlformats.org/officeDocument/2006/relationships/image" Target="media/image21.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40" Type="http://schemas.openxmlformats.org/officeDocument/2006/relationships/image" Target="media/image55.png"/><Relationship Id="rId153" Type="http://schemas.openxmlformats.org/officeDocument/2006/relationships/image" Target="media/image64.png"/><Relationship Id="rId161" Type="http://schemas.openxmlformats.org/officeDocument/2006/relationships/image" Target="media/image72.png"/><Relationship Id="rId174" Type="http://schemas.openxmlformats.org/officeDocument/2006/relationships/image" Target="media/image78.png"/><Relationship Id="rId179" Type="http://schemas.openxmlformats.org/officeDocument/2006/relationships/image" Target="media/image131.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F:\Mathover\v2\docs-v2\Bach%20DuongVan%20BC.2018.5.2\Bach%20DuongVan%20BC.docx"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image" Target="media/image24.png"/><Relationship Id="rId114" Type="http://schemas.openxmlformats.org/officeDocument/2006/relationships/image" Target="media/image59.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26.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135" Type="http://schemas.openxmlformats.org/officeDocument/2006/relationships/image" Target="media/image49.png"/><Relationship Id="rId148" Type="http://schemas.openxmlformats.org/officeDocument/2006/relationships/image" Target="media/image58.png"/><Relationship Id="rId151" Type="http://schemas.openxmlformats.org/officeDocument/2006/relationships/image" Target="media/image62.png"/><Relationship Id="rId156" Type="http://schemas.openxmlformats.org/officeDocument/2006/relationships/image" Target="media/image67.png"/><Relationship Id="rId164" Type="http://schemas.openxmlformats.org/officeDocument/2006/relationships/image" Target="media/image75.png"/><Relationship Id="rId169" Type="http://schemas.openxmlformats.org/officeDocument/2006/relationships/image" Target="media/image121.png"/><Relationship Id="rId177"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77.png"/><Relationship Id="rId180" Type="http://schemas.openxmlformats.org/officeDocument/2006/relationships/hyperlink" Target="https://mathover.com" TargetMode="External"/><Relationship Id="rId13" Type="http://schemas.openxmlformats.org/officeDocument/2006/relationships/hyperlink" Target="file:///F:\Mathover\v2\docs-v2\Bach%20DuongVan%20BC.2018.5.2\Bach%20DuongVan%20BC.docx" TargetMode="External"/><Relationship Id="rId18" Type="http://schemas.openxmlformats.org/officeDocument/2006/relationships/image" Target="media/image1.png"/><Relationship Id="rId55" Type="http://schemas.openxmlformats.org/officeDocument/2006/relationships/image" Target="media/image22.png"/><Relationship Id="rId76" Type="http://schemas.openxmlformats.org/officeDocument/2006/relationships/image" Target="media/image44.png"/><Relationship Id="rId141"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39.png"/><Relationship Id="rId16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66" Type="http://schemas.openxmlformats.org/officeDocument/2006/relationships/image" Target="media/image34.png"/><Relationship Id="rId115" Type="http://schemas.openxmlformats.org/officeDocument/2006/relationships/image" Target="media/image46.png"/><Relationship Id="rId136" Type="http://schemas.openxmlformats.org/officeDocument/2006/relationships/image" Target="media/image50.png"/><Relationship Id="rId157" Type="http://schemas.openxmlformats.org/officeDocument/2006/relationships/image" Target="media/image68.png"/><Relationship Id="rId178" Type="http://schemas.openxmlformats.org/officeDocument/2006/relationships/image" Target="media/image80.png"/><Relationship Id="rId61" Type="http://schemas.openxmlformats.org/officeDocument/2006/relationships/image" Target="media/image29.png"/><Relationship Id="rId152" Type="http://schemas.openxmlformats.org/officeDocument/2006/relationships/image" Target="media/image63.png"/><Relationship Id="rId173" Type="http://schemas.openxmlformats.org/officeDocument/2006/relationships/image" Target="media/image125.png"/><Relationship Id="rId19" Type="http://schemas.openxmlformats.org/officeDocument/2006/relationships/image" Target="media/image2.png"/><Relationship Id="rId14" Type="http://schemas.openxmlformats.org/officeDocument/2006/relationships/hyperlink" Target="file:///F:\Mathover\v2\docs-v2\Bach%20DuongVan%20BC.2018.5.2\Bach%20DuongVan%20BC.docx" TargetMode="External"/><Relationship Id="rId30" Type="http://schemas.openxmlformats.org/officeDocument/2006/relationships/image" Target="media/image13.png"/><Relationship Id="rId56" Type="http://schemas.openxmlformats.org/officeDocument/2006/relationships/image" Target="media/image23.png"/><Relationship Id="rId77" Type="http://schemas.openxmlformats.org/officeDocument/2006/relationships/image" Target="media/image45.png"/><Relationship Id="rId147" Type="http://schemas.openxmlformats.org/officeDocument/2006/relationships/image" Target="media/image99.png"/><Relationship Id="rId8" Type="http://schemas.openxmlformats.org/officeDocument/2006/relationships/header" Target="header1.xml"/><Relationship Id="rId72" Type="http://schemas.openxmlformats.org/officeDocument/2006/relationships/image" Target="media/image40.png"/><Relationship Id="rId142" Type="http://schemas.openxmlformats.org/officeDocument/2006/relationships/image" Target="media/image57.png"/><Relationship Id="rId163"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0.png"/><Relationship Id="rId67" Type="http://schemas.openxmlformats.org/officeDocument/2006/relationships/image" Target="media/image35.png"/><Relationship Id="rId116" Type="http://schemas.openxmlformats.org/officeDocument/2006/relationships/image" Target="media/image53.png"/><Relationship Id="rId137" Type="http://schemas.openxmlformats.org/officeDocument/2006/relationships/image" Target="media/image51.png"/><Relationship Id="rId158"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nchelsea\Desktop\Cybirst-doc\DANT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Cli15</b:Tag>
    <b:SourceType>Book</b:SourceType>
    <b:Guid>{3B8D2AE5-38F4-4494-BA95-76A5A8DE8FE9}</b:Guid>
    <b:Author>
      <b:Author>
        <b:Corporate>Clinton Gormley, Zachary Tong</b:Corporate>
      </b:Author>
    </b:Author>
    <b:Title>Guide, Elasticsearch: The Definitive</b:Title>
    <b:Year>2015</b:Year>
    <b:RefOrder>1</b:RefOrder>
  </b:Source>
  <b:Source>
    <b:Tag>Nic16</b:Tag>
    <b:SourceType>DocumentFromInternetSite</b:SourceType>
    <b:Guid>{541FE6B8-A6B1-43E4-BD26-16526C9DEECD}</b:Guid>
    <b:Author>
      <b:Author>
        <b:Corporate>Nick Craver</b:Corporate>
      </b:Author>
    </b:Author>
    <b:Title>Stack Overflow: The Architecture - 2016 Edition</b:Title>
    <b:Year>2016</b:Year>
    <b:Month>2</b:Month>
    <b:Day>17</b:Day>
    <b:URL>https://nickcraver.com/blog/2016/02/17/stack-overflow-the-architecture-2016-edition/</b:URL>
    <b:RefOrder>2</b:RefOrder>
  </b:Source>
  <b:Source>
    <b:Tag>Jay16</b:Tag>
    <b:SourceType>DocumentFromInternetSite</b:SourceType>
    <b:Guid>{F6021835-007A-46EA-A9D3-7529DC01FFFB}</b:Guid>
    <b:Author>
      <b:Author>
        <b:Corporate>Prashanth Jayaram</b:Corporate>
      </b:Author>
    </b:Author>
    <b:Title>Why MongoDB?</b:Title>
    <b:Year>2016</b:Year>
    <b:Month>7</b:Month>
    <b:Day>6</b:Day>
    <b:URL>https://sqlpowershell.blog/2016/07/06/why-mongodb/</b:URL>
    <b:RefOrder>3</b:RefOrder>
  </b:Source>
  <b:Source>
    <b:Tag>Pau14</b:Tag>
    <b:SourceType>DocumentFromInternetSite</b:SourceType>
    <b:Guid>{704F6465-5817-42EF-AB97-E1EC4E785998}</b:Guid>
    <b:Author>
      <b:Author>
        <b:Corporate>Paul Shan </b:Corporate>
      </b:Author>
    </b:Author>
    <b:Title>Node.js – reasons to use, pros and cons, best practices!</b:Title>
    <b:Year>2014</b:Year>
    <b:Month>10</b:Month>
    <b:Day>11</b:Day>
    <b:URL>http://voidcanvas.com/describing-node-js/</b:URL>
    <b:RefOrder>4</b:RefOrder>
  </b:Source>
  <b:Source>
    <b:Tag>Sim14</b:Tag>
    <b:SourceType>Book</b:SourceType>
    <b:Guid>{DD249DB0-5583-46E8-88D2-64FF2552AD8A}</b:Guid>
    <b:Title>Real-Time Communication with WebRTC</b:Title>
    <b:Year>2014</b:Year>
    <b:Author>
      <b:Author>
        <b:Corporate>Simon Pietro Romano, Salvatore Loreto</b:Corporate>
      </b:Author>
    </b:Author>
    <b:RefOrder>5</b:RefOrder>
  </b:Source>
</b:Sources>
</file>

<file path=customXml/itemProps1.xml><?xml version="1.0" encoding="utf-8"?>
<ds:datastoreItem xmlns:ds="http://schemas.openxmlformats.org/officeDocument/2006/customXml" ds:itemID="{49144A12-CF5E-40DE-9911-62A18DE24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DANTN-Template.dotx</Template>
  <TotalTime>9168</TotalTime>
  <Pages>102</Pages>
  <Words>12213</Words>
  <Characters>69616</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Sunchelsea</dc:creator>
  <cp:lastModifiedBy>Nguyên Minh Dương</cp:lastModifiedBy>
  <cp:revision>102</cp:revision>
  <cp:lastPrinted>2018-01-01T01:37:00Z</cp:lastPrinted>
  <dcterms:created xsi:type="dcterms:W3CDTF">2017-11-08T09:06:00Z</dcterms:created>
  <dcterms:modified xsi:type="dcterms:W3CDTF">2018-05-09T22:45:00Z</dcterms:modified>
  <dc:language>en-US</dc:language>
</cp:coreProperties>
</file>
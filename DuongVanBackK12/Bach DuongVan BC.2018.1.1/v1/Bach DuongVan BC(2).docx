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39B9" w:rsidRPr="00E9736B" w:rsidRDefault="000539B9" w:rsidP="000539B9">
      <w:pPr>
        <w:tabs>
          <w:tab w:val="center" w:pos="1962"/>
          <w:tab w:val="center" w:pos="7848"/>
        </w:tabs>
        <w:spacing w:line="276" w:lineRule="auto"/>
        <w:ind w:firstLine="0"/>
        <w:rPr>
          <w:b/>
          <w:szCs w:val="28"/>
          <w:lang w:val="vi-VN"/>
        </w:rPr>
      </w:pPr>
      <w:r w:rsidRPr="00E9736B">
        <w:rPr>
          <w:b/>
          <w:szCs w:val="28"/>
          <w:lang w:val="vi-VN"/>
        </w:rPr>
        <w:t xml:space="preserve">BỘ GIÁO DỤC VÀ ĐÀO TẠO </w:t>
      </w:r>
      <w:r w:rsidRPr="00E9736B">
        <w:rPr>
          <w:b/>
          <w:szCs w:val="28"/>
          <w:lang w:val="vi-VN"/>
        </w:rPr>
        <w:tab/>
        <w:t>BỘ QUỐC PHÒNG</w:t>
      </w:r>
    </w:p>
    <w:p w:rsidR="000539B9" w:rsidRPr="00E9736B" w:rsidRDefault="000539B9" w:rsidP="000539B9">
      <w:pPr>
        <w:spacing w:line="276" w:lineRule="auto"/>
        <w:ind w:firstLine="0"/>
        <w:jc w:val="center"/>
        <w:rPr>
          <w:b/>
          <w:szCs w:val="28"/>
          <w:lang w:val="vi-VN"/>
        </w:rPr>
      </w:pPr>
      <w:r w:rsidRPr="00E9736B">
        <w:rPr>
          <w:b/>
          <w:noProof/>
          <w:szCs w:val="28"/>
        </w:rPr>
        <w:t>HỌC VIỆN KỸ THUẬT QUÂN SỰ</w:t>
      </w:r>
    </w:p>
    <w:p w:rsidR="000539B9" w:rsidRPr="00E9736B" w:rsidRDefault="000539B9" w:rsidP="000539B9">
      <w:pPr>
        <w:spacing w:line="276" w:lineRule="auto"/>
        <w:jc w:val="left"/>
        <w:rPr>
          <w:b/>
          <w:szCs w:val="28"/>
          <w:lang w:val="vi-VN"/>
        </w:rPr>
      </w:pPr>
    </w:p>
    <w:p w:rsidR="000539B9" w:rsidRPr="00E9736B" w:rsidRDefault="000539B9" w:rsidP="000539B9">
      <w:pPr>
        <w:spacing w:line="276" w:lineRule="auto"/>
        <w:ind w:firstLine="0"/>
        <w:jc w:val="left"/>
        <w:rPr>
          <w:b/>
          <w:szCs w:val="28"/>
          <w:lang w:val="vi-VN"/>
        </w:rPr>
      </w:pPr>
    </w:p>
    <w:p w:rsidR="000539B9" w:rsidRPr="00E9736B" w:rsidRDefault="000539B9" w:rsidP="000539B9">
      <w:pPr>
        <w:spacing w:line="276" w:lineRule="auto"/>
        <w:ind w:firstLine="0"/>
        <w:jc w:val="center"/>
        <w:rPr>
          <w:b/>
          <w:szCs w:val="28"/>
        </w:rPr>
      </w:pPr>
      <w:r w:rsidRPr="00E9736B">
        <w:rPr>
          <w:b/>
          <w:szCs w:val="28"/>
        </w:rPr>
        <w:t>Họ và tên</w:t>
      </w:r>
    </w:p>
    <w:p w:rsidR="000539B9" w:rsidRPr="00E9736B" w:rsidRDefault="000539B9" w:rsidP="000539B9">
      <w:pPr>
        <w:spacing w:line="276" w:lineRule="auto"/>
        <w:ind w:firstLine="0"/>
        <w:jc w:val="center"/>
        <w:rPr>
          <w:b/>
          <w:szCs w:val="28"/>
        </w:rPr>
      </w:pPr>
      <w:r w:rsidRPr="00E9736B">
        <w:rPr>
          <w:b/>
          <w:szCs w:val="28"/>
        </w:rPr>
        <w:t>DƯƠNG VĂN BÁCH</w:t>
      </w:r>
    </w:p>
    <w:p w:rsidR="006326E5" w:rsidRPr="00E9736B" w:rsidRDefault="006326E5" w:rsidP="000539B9">
      <w:pPr>
        <w:spacing w:line="276" w:lineRule="auto"/>
        <w:jc w:val="center"/>
        <w:rPr>
          <w:b/>
          <w:szCs w:val="28"/>
        </w:rPr>
      </w:pPr>
    </w:p>
    <w:p w:rsidR="006326E5" w:rsidRPr="00E9736B" w:rsidRDefault="006326E5" w:rsidP="000539B9">
      <w:pPr>
        <w:spacing w:line="276" w:lineRule="auto"/>
        <w:jc w:val="center"/>
        <w:rPr>
          <w:b/>
          <w:szCs w:val="28"/>
        </w:rPr>
      </w:pPr>
    </w:p>
    <w:p w:rsidR="000539B9" w:rsidRPr="00E9736B" w:rsidRDefault="000539B9" w:rsidP="000539B9">
      <w:pPr>
        <w:spacing w:line="276" w:lineRule="auto"/>
        <w:ind w:firstLine="0"/>
        <w:jc w:val="center"/>
        <w:rPr>
          <w:b/>
          <w:szCs w:val="28"/>
        </w:rPr>
      </w:pPr>
      <w:r w:rsidRPr="00E9736B">
        <w:rPr>
          <w:b/>
          <w:szCs w:val="28"/>
        </w:rPr>
        <w:t>TÊN ĐỀ TÀI</w:t>
      </w:r>
    </w:p>
    <w:p w:rsidR="000539B9" w:rsidRPr="00E9736B" w:rsidRDefault="000539B9" w:rsidP="000539B9">
      <w:pPr>
        <w:spacing w:line="276" w:lineRule="auto"/>
        <w:ind w:firstLine="0"/>
        <w:jc w:val="center"/>
        <w:rPr>
          <w:b/>
          <w:szCs w:val="28"/>
        </w:rPr>
      </w:pPr>
      <w:r w:rsidRPr="00E9736B">
        <w:rPr>
          <w:b/>
          <w:szCs w:val="28"/>
        </w:rPr>
        <w:t>XÂY DỰNG HỆ THỐNG THÔNG TIN HỎI ĐÁP</w:t>
      </w:r>
    </w:p>
    <w:p w:rsidR="000539B9" w:rsidRPr="00E9736B" w:rsidRDefault="000539B9" w:rsidP="000539B9">
      <w:pPr>
        <w:spacing w:line="276" w:lineRule="auto"/>
        <w:ind w:firstLine="0"/>
        <w:jc w:val="center"/>
        <w:rPr>
          <w:b/>
          <w:szCs w:val="28"/>
        </w:rPr>
      </w:pPr>
      <w:r w:rsidRPr="00E9736B">
        <w:rPr>
          <w:b/>
          <w:szCs w:val="28"/>
        </w:rPr>
        <w:t>VÀ TÌM KIẾM CHUYÊN GIA TOÁN PHỔ THÔNG</w:t>
      </w:r>
    </w:p>
    <w:p w:rsidR="000539B9" w:rsidRPr="00E9736B" w:rsidRDefault="000539B9" w:rsidP="000539B9">
      <w:pPr>
        <w:spacing w:line="276" w:lineRule="auto"/>
        <w:jc w:val="center"/>
        <w:rPr>
          <w:b/>
          <w:szCs w:val="28"/>
          <w:lang w:val="vi-VN"/>
        </w:rPr>
      </w:pPr>
    </w:p>
    <w:p w:rsidR="006326E5" w:rsidRPr="00E9736B" w:rsidRDefault="006326E5" w:rsidP="000539B9">
      <w:pPr>
        <w:spacing w:line="276" w:lineRule="auto"/>
        <w:jc w:val="center"/>
        <w:rPr>
          <w:b/>
          <w:szCs w:val="28"/>
          <w:lang w:val="vi-VN"/>
        </w:rPr>
      </w:pPr>
    </w:p>
    <w:p w:rsidR="000539B9" w:rsidRPr="00E9736B" w:rsidRDefault="000539B9" w:rsidP="000539B9">
      <w:pPr>
        <w:tabs>
          <w:tab w:val="center" w:pos="1635"/>
          <w:tab w:val="center" w:pos="7848"/>
        </w:tabs>
        <w:spacing w:line="276" w:lineRule="auto"/>
        <w:ind w:firstLine="0"/>
        <w:jc w:val="center"/>
        <w:rPr>
          <w:b/>
          <w:szCs w:val="28"/>
        </w:rPr>
      </w:pPr>
      <w:r w:rsidRPr="00E9736B">
        <w:rPr>
          <w:b/>
          <w:szCs w:val="28"/>
        </w:rPr>
        <w:t>CHUYÊN NGÀNH: HỆ THỐNG THÔNG TIN</w:t>
      </w:r>
    </w:p>
    <w:p w:rsidR="000539B9" w:rsidRPr="00E9736B" w:rsidRDefault="000539B9" w:rsidP="000539B9">
      <w:pPr>
        <w:tabs>
          <w:tab w:val="center" w:pos="1635"/>
          <w:tab w:val="center" w:pos="7848"/>
        </w:tabs>
        <w:spacing w:line="276" w:lineRule="auto"/>
        <w:jc w:val="center"/>
        <w:rPr>
          <w:szCs w:val="28"/>
          <w:lang w:val="vi-VN"/>
        </w:rPr>
      </w:pPr>
    </w:p>
    <w:p w:rsidR="000539B9" w:rsidRPr="00E9736B" w:rsidRDefault="000539B9" w:rsidP="000539B9">
      <w:pPr>
        <w:tabs>
          <w:tab w:val="center" w:pos="1635"/>
          <w:tab w:val="center" w:pos="7848"/>
        </w:tabs>
        <w:spacing w:line="276" w:lineRule="auto"/>
        <w:jc w:val="center"/>
        <w:rPr>
          <w:szCs w:val="28"/>
          <w:lang w:val="vi-VN"/>
        </w:rPr>
      </w:pPr>
    </w:p>
    <w:p w:rsidR="000539B9" w:rsidRPr="00E9736B" w:rsidRDefault="0092651E" w:rsidP="000539B9">
      <w:pPr>
        <w:spacing w:line="276" w:lineRule="auto"/>
        <w:ind w:firstLine="0"/>
        <w:jc w:val="center"/>
        <w:rPr>
          <w:szCs w:val="28"/>
        </w:rPr>
      </w:pPr>
      <w:r>
        <w:rPr>
          <w:b/>
          <w:szCs w:val="28"/>
        </w:rPr>
        <w:t xml:space="preserve">BÁO CÁO </w:t>
      </w:r>
      <w:r w:rsidR="000539B9" w:rsidRPr="00E9736B">
        <w:rPr>
          <w:b/>
          <w:szCs w:val="28"/>
        </w:rPr>
        <w:t>ĐỒ ÁN TỐT NGHIỆP ĐẠI HỌC</w:t>
      </w:r>
    </w:p>
    <w:p w:rsidR="000539B9" w:rsidRPr="00E9736B" w:rsidRDefault="000539B9" w:rsidP="000539B9">
      <w:pPr>
        <w:tabs>
          <w:tab w:val="center" w:pos="1635"/>
          <w:tab w:val="center" w:pos="7848"/>
        </w:tabs>
        <w:spacing w:line="276" w:lineRule="auto"/>
        <w:jc w:val="center"/>
        <w:rPr>
          <w:szCs w:val="28"/>
        </w:rPr>
      </w:pPr>
    </w:p>
    <w:p w:rsidR="000539B9" w:rsidRPr="00E9736B" w:rsidRDefault="000539B9" w:rsidP="000539B9">
      <w:pPr>
        <w:tabs>
          <w:tab w:val="center" w:pos="1635"/>
          <w:tab w:val="center" w:pos="7848"/>
        </w:tabs>
        <w:spacing w:line="276" w:lineRule="auto"/>
        <w:jc w:val="center"/>
        <w:rPr>
          <w:szCs w:val="28"/>
        </w:rPr>
      </w:pPr>
    </w:p>
    <w:p w:rsidR="000539B9" w:rsidRPr="00E9736B" w:rsidRDefault="000539B9" w:rsidP="000539B9">
      <w:pPr>
        <w:tabs>
          <w:tab w:val="center" w:pos="1635"/>
          <w:tab w:val="center" w:pos="7848"/>
        </w:tabs>
        <w:spacing w:line="276" w:lineRule="auto"/>
        <w:jc w:val="center"/>
        <w:rPr>
          <w:szCs w:val="28"/>
        </w:rPr>
      </w:pPr>
    </w:p>
    <w:p w:rsidR="000539B9" w:rsidRPr="00E9736B" w:rsidRDefault="000539B9" w:rsidP="000539B9">
      <w:pPr>
        <w:tabs>
          <w:tab w:val="center" w:pos="1635"/>
          <w:tab w:val="center" w:pos="7848"/>
        </w:tabs>
        <w:spacing w:line="276" w:lineRule="auto"/>
        <w:jc w:val="center"/>
        <w:rPr>
          <w:szCs w:val="28"/>
        </w:rPr>
      </w:pPr>
    </w:p>
    <w:p w:rsidR="000539B9" w:rsidRPr="00E9736B" w:rsidRDefault="000539B9" w:rsidP="000539B9">
      <w:pPr>
        <w:tabs>
          <w:tab w:val="center" w:pos="1635"/>
          <w:tab w:val="center" w:pos="7848"/>
        </w:tabs>
        <w:spacing w:line="276" w:lineRule="auto"/>
        <w:jc w:val="center"/>
        <w:rPr>
          <w:szCs w:val="28"/>
        </w:rPr>
      </w:pPr>
    </w:p>
    <w:p w:rsidR="000539B9" w:rsidRPr="00E9736B" w:rsidRDefault="000539B9" w:rsidP="000539B9">
      <w:pPr>
        <w:suppressAutoHyphens w:val="0"/>
        <w:spacing w:before="0" w:after="0" w:line="259" w:lineRule="auto"/>
        <w:ind w:firstLine="0"/>
        <w:jc w:val="center"/>
        <w:rPr>
          <w:b/>
          <w:szCs w:val="28"/>
        </w:rPr>
      </w:pPr>
      <w:r w:rsidRPr="00E9736B">
        <w:rPr>
          <w:b/>
          <w:szCs w:val="28"/>
          <w:lang w:val="vi-VN"/>
        </w:rPr>
        <w:t>Hà Nội - Năm 20</w:t>
      </w:r>
      <w:r w:rsidRPr="00E9736B">
        <w:rPr>
          <w:b/>
          <w:szCs w:val="28"/>
        </w:rPr>
        <w:t>18</w:t>
      </w:r>
    </w:p>
    <w:p w:rsidR="000539B9" w:rsidRPr="00E9736B" w:rsidRDefault="000539B9" w:rsidP="00F075B3">
      <w:pPr>
        <w:pStyle w:val="Heading1"/>
        <w:sectPr w:rsidR="000539B9" w:rsidRPr="00E9736B" w:rsidSect="006326E5">
          <w:footerReference w:type="default" r:id="rId8"/>
          <w:pgSz w:w="11907" w:h="16839" w:code="9"/>
          <w:pgMar w:top="1418" w:right="1134" w:bottom="1134" w:left="1985" w:header="0" w:footer="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formProt w:val="0"/>
          <w:titlePg/>
          <w:docGrid w:linePitch="381" w:charSpace="-14337"/>
        </w:sectPr>
      </w:pPr>
    </w:p>
    <w:p w:rsidR="00455E72" w:rsidRPr="00E9736B" w:rsidRDefault="004315F3" w:rsidP="00F075B3">
      <w:pPr>
        <w:pStyle w:val="Heading1"/>
      </w:pPr>
      <w:bookmarkStart w:id="0" w:name="_Toc502133395"/>
      <w:r w:rsidRPr="00E9736B">
        <w:lastRenderedPageBreak/>
        <w:t>LỜI CẢM ƠN</w:t>
      </w:r>
      <w:bookmarkEnd w:id="0"/>
    </w:p>
    <w:p w:rsidR="00455E72" w:rsidRPr="00E9736B" w:rsidRDefault="004315F3" w:rsidP="00D0348B">
      <w:pPr>
        <w:spacing w:before="120" w:after="120"/>
        <w:ind w:firstLine="567"/>
        <w:rPr>
          <w:szCs w:val="28"/>
        </w:rPr>
      </w:pPr>
      <w:r w:rsidRPr="00E9736B">
        <w:rPr>
          <w:szCs w:val="28"/>
        </w:rPr>
        <w:t>Trong thời gian làm đồ án tốt nghiệp, em đã nhận được nhiều sự giúp đỡ,</w:t>
      </w:r>
      <w:r w:rsidR="00B25BCC" w:rsidRPr="00E9736B">
        <w:rPr>
          <w:szCs w:val="28"/>
        </w:rPr>
        <w:t xml:space="preserve"> </w:t>
      </w:r>
      <w:r w:rsidRPr="00E9736B">
        <w:rPr>
          <w:szCs w:val="28"/>
        </w:rPr>
        <w:t>đóng góp ý kiến và chỉ bảo nhiệt tình của thầy cô, gia đình và bạn bè.</w:t>
      </w:r>
    </w:p>
    <w:p w:rsidR="00455E72" w:rsidRPr="00E9736B" w:rsidRDefault="004315F3" w:rsidP="00D0348B">
      <w:pPr>
        <w:spacing w:before="120" w:after="120"/>
        <w:rPr>
          <w:szCs w:val="28"/>
        </w:rPr>
      </w:pPr>
      <w:r w:rsidRPr="00E9736B">
        <w:rPr>
          <w:szCs w:val="28"/>
        </w:rPr>
        <w:t>Em xin gửi lời cảm ơn chân thành đến thầy Nguyễn</w:t>
      </w:r>
      <w:r w:rsidR="00593974" w:rsidRPr="00E9736B">
        <w:rPr>
          <w:szCs w:val="28"/>
        </w:rPr>
        <w:t xml:space="preserve"> Mạnh Hùng và cô Đỗ Thị Mai Hường</w:t>
      </w:r>
      <w:r w:rsidRPr="00E9736B">
        <w:rPr>
          <w:szCs w:val="28"/>
        </w:rPr>
        <w:t xml:space="preserve">, giáo viên khoa công nghệ thông tin - </w:t>
      </w:r>
      <w:r w:rsidR="00B25BCC" w:rsidRPr="00E9736B">
        <w:rPr>
          <w:szCs w:val="28"/>
        </w:rPr>
        <w:t>T</w:t>
      </w:r>
      <w:r w:rsidRPr="00E9736B">
        <w:rPr>
          <w:szCs w:val="28"/>
        </w:rPr>
        <w:t>rườ</w:t>
      </w:r>
      <w:r w:rsidR="00B25BCC" w:rsidRPr="00E9736B">
        <w:rPr>
          <w:szCs w:val="28"/>
        </w:rPr>
        <w:t>ng H</w:t>
      </w:r>
      <w:r w:rsidRPr="00E9736B">
        <w:rPr>
          <w:szCs w:val="28"/>
        </w:rPr>
        <w:t xml:space="preserve">ọc </w:t>
      </w:r>
      <w:r w:rsidR="00B25BCC" w:rsidRPr="00E9736B">
        <w:rPr>
          <w:szCs w:val="28"/>
        </w:rPr>
        <w:t>v</w:t>
      </w:r>
      <w:r w:rsidRPr="00E9736B">
        <w:rPr>
          <w:szCs w:val="28"/>
        </w:rPr>
        <w:t xml:space="preserve">iện </w:t>
      </w:r>
      <w:r w:rsidR="00B25BCC" w:rsidRPr="00E9736B">
        <w:rPr>
          <w:szCs w:val="28"/>
        </w:rPr>
        <w:t>K</w:t>
      </w:r>
      <w:r w:rsidRPr="00E9736B">
        <w:rPr>
          <w:szCs w:val="28"/>
        </w:rPr>
        <w:t>ỹ</w:t>
      </w:r>
      <w:r w:rsidR="00B25BCC" w:rsidRPr="00E9736B">
        <w:rPr>
          <w:szCs w:val="28"/>
        </w:rPr>
        <w:t xml:space="preserve"> t</w:t>
      </w:r>
      <w:r w:rsidRPr="00E9736B">
        <w:rPr>
          <w:szCs w:val="28"/>
        </w:rPr>
        <w:t>huậ</w:t>
      </w:r>
      <w:r w:rsidR="00B25BCC" w:rsidRPr="00E9736B">
        <w:rPr>
          <w:szCs w:val="28"/>
        </w:rPr>
        <w:t>t Q</w:t>
      </w:r>
      <w:r w:rsidRPr="00E9736B">
        <w:rPr>
          <w:szCs w:val="28"/>
        </w:rPr>
        <w:t>uân sự người đã tận tình hướng dẫn, chỉ bảo em trong suốt quá trình làm đồ án.</w:t>
      </w:r>
    </w:p>
    <w:p w:rsidR="00455E72" w:rsidRPr="00E9736B" w:rsidRDefault="004315F3" w:rsidP="00D0348B">
      <w:pPr>
        <w:spacing w:before="120" w:after="120"/>
        <w:rPr>
          <w:szCs w:val="28"/>
        </w:rPr>
      </w:pPr>
      <w:r w:rsidRPr="00E9736B">
        <w:rPr>
          <w:szCs w:val="28"/>
        </w:rPr>
        <w:t>Em cũng xin chân thành cảm ơn các thầy cô giáo trong trường Học việ</w:t>
      </w:r>
      <w:r w:rsidR="00B25BCC" w:rsidRPr="00E9736B">
        <w:rPr>
          <w:szCs w:val="28"/>
        </w:rPr>
        <w:t>n K</w:t>
      </w:r>
      <w:r w:rsidRPr="00E9736B">
        <w:rPr>
          <w:szCs w:val="28"/>
        </w:rPr>
        <w:t>ỹ thuậ</w:t>
      </w:r>
      <w:r w:rsidR="00B25BCC" w:rsidRPr="00E9736B">
        <w:rPr>
          <w:szCs w:val="28"/>
        </w:rPr>
        <w:t>t Q</w:t>
      </w:r>
      <w:r w:rsidRPr="00E9736B">
        <w:rPr>
          <w:szCs w:val="28"/>
        </w:rPr>
        <w:t xml:space="preserve">uân sự nói chung, các thầy cô trong Bộ môn </w:t>
      </w:r>
      <w:r w:rsidR="00593974" w:rsidRPr="00E9736B">
        <w:rPr>
          <w:szCs w:val="28"/>
        </w:rPr>
        <w:t>Hệ thống thông tin</w:t>
      </w:r>
      <w:r w:rsidRPr="00E9736B">
        <w:rPr>
          <w:szCs w:val="28"/>
        </w:rPr>
        <w:t xml:space="preserve"> nói riêng đã dạy dỗ cho em kiến thức về các môn đại cương cũng như các môn chuyên ngành, giúp em có được cơ sở lý thuyết vững vàng và tạo điều kiện giúp đỡ em trong suốt quá trình học tập.</w:t>
      </w:r>
    </w:p>
    <w:p w:rsidR="00455E72" w:rsidRPr="00E9736B" w:rsidRDefault="004315F3" w:rsidP="00D0348B">
      <w:pPr>
        <w:spacing w:before="120" w:after="120"/>
        <w:rPr>
          <w:szCs w:val="28"/>
        </w:rPr>
      </w:pPr>
      <w:r w:rsidRPr="00E9736B">
        <w:rPr>
          <w:szCs w:val="28"/>
        </w:rPr>
        <w:t>Cuối cùng, em xin chân thành cả</w:t>
      </w:r>
      <w:r w:rsidR="00B25BCC" w:rsidRPr="00E9736B">
        <w:rPr>
          <w:szCs w:val="28"/>
        </w:rPr>
        <w:t xml:space="preserve">m ơn gia đình, </w:t>
      </w:r>
      <w:r w:rsidRPr="00E9736B">
        <w:rPr>
          <w:szCs w:val="28"/>
        </w:rPr>
        <w:t xml:space="preserve">bạn bè đã luôn tạo điều kiện, quan tâm, giúp đỡ, động viên em trong suốt quá trình học tập và hoàn thành </w:t>
      </w:r>
      <w:r w:rsidR="00593974" w:rsidRPr="00E9736B">
        <w:rPr>
          <w:szCs w:val="28"/>
        </w:rPr>
        <w:t>đồ án</w:t>
      </w:r>
      <w:r w:rsidRPr="00E9736B">
        <w:rPr>
          <w:szCs w:val="28"/>
        </w:rPr>
        <w:t xml:space="preserve"> tốt nghiệp.</w:t>
      </w:r>
    </w:p>
    <w:p w:rsidR="00455E72" w:rsidRPr="00E9736B" w:rsidRDefault="00455E72" w:rsidP="00D0348B">
      <w:pPr>
        <w:spacing w:before="120" w:after="120"/>
        <w:ind w:left="720"/>
        <w:rPr>
          <w:szCs w:val="28"/>
        </w:rPr>
      </w:pPr>
    </w:p>
    <w:p w:rsidR="00455E72" w:rsidRPr="00E9736B" w:rsidRDefault="004315F3" w:rsidP="00D0348B">
      <w:pPr>
        <w:spacing w:before="120" w:after="120"/>
        <w:ind w:left="5040"/>
        <w:rPr>
          <w:szCs w:val="28"/>
        </w:rPr>
      </w:pPr>
      <w:r w:rsidRPr="00E9736B">
        <w:rPr>
          <w:szCs w:val="28"/>
        </w:rPr>
        <w:t>Hà Nội</w:t>
      </w:r>
      <w:r w:rsidR="00B25BCC" w:rsidRPr="00E9736B">
        <w:rPr>
          <w:szCs w:val="28"/>
        </w:rPr>
        <w:t>,</w:t>
      </w:r>
      <w:r w:rsidR="00593974" w:rsidRPr="00E9736B">
        <w:rPr>
          <w:szCs w:val="28"/>
        </w:rPr>
        <w:t xml:space="preserve"> ngày </w:t>
      </w:r>
      <w:r w:rsidR="00E9736B">
        <w:rPr>
          <w:szCs w:val="28"/>
        </w:rPr>
        <w:t>23</w:t>
      </w:r>
      <w:r w:rsidR="00593974" w:rsidRPr="00E9736B">
        <w:rPr>
          <w:szCs w:val="28"/>
        </w:rPr>
        <w:t>/</w:t>
      </w:r>
      <w:r w:rsidR="00E9736B">
        <w:rPr>
          <w:szCs w:val="28"/>
        </w:rPr>
        <w:t>11</w:t>
      </w:r>
      <w:r w:rsidR="00593974" w:rsidRPr="00E9736B">
        <w:rPr>
          <w:szCs w:val="28"/>
        </w:rPr>
        <w:t>/201</w:t>
      </w:r>
      <w:r w:rsidR="00E9736B">
        <w:rPr>
          <w:szCs w:val="28"/>
        </w:rPr>
        <w:t>7</w:t>
      </w:r>
    </w:p>
    <w:p w:rsidR="00455E72" w:rsidRPr="00E9736B" w:rsidRDefault="001948D9" w:rsidP="00D0348B">
      <w:pPr>
        <w:spacing w:before="120" w:after="120"/>
        <w:ind w:left="5040"/>
        <w:rPr>
          <w:szCs w:val="28"/>
        </w:rPr>
      </w:pPr>
      <w:r w:rsidRPr="00E9736B">
        <w:rPr>
          <w:szCs w:val="28"/>
        </w:rPr>
        <w:t xml:space="preserve">    </w:t>
      </w:r>
      <w:r w:rsidR="004315F3" w:rsidRPr="00E9736B">
        <w:rPr>
          <w:szCs w:val="28"/>
        </w:rPr>
        <w:t>Sinh viên thực hiện</w:t>
      </w:r>
    </w:p>
    <w:p w:rsidR="001948D9" w:rsidRPr="00E9736B" w:rsidRDefault="001948D9" w:rsidP="00D0348B">
      <w:pPr>
        <w:spacing w:before="120" w:after="120"/>
        <w:ind w:left="5760" w:firstLine="0"/>
        <w:rPr>
          <w:szCs w:val="28"/>
        </w:rPr>
      </w:pPr>
    </w:p>
    <w:p w:rsidR="00455E72" w:rsidRPr="00E9736B" w:rsidRDefault="001948D9" w:rsidP="00D0348B">
      <w:pPr>
        <w:spacing w:before="120" w:after="120"/>
        <w:ind w:left="5760" w:firstLine="0"/>
        <w:rPr>
          <w:szCs w:val="28"/>
        </w:rPr>
      </w:pPr>
      <w:r w:rsidRPr="00E9736B">
        <w:rPr>
          <w:szCs w:val="28"/>
        </w:rPr>
        <w:t xml:space="preserve">     </w:t>
      </w:r>
      <w:r w:rsidR="00593974" w:rsidRPr="00E9736B">
        <w:rPr>
          <w:szCs w:val="28"/>
        </w:rPr>
        <w:t>Dương Văn Bách</w:t>
      </w:r>
    </w:p>
    <w:p w:rsidR="00455E72" w:rsidRPr="00E9736B" w:rsidRDefault="006E0390" w:rsidP="00D0348B">
      <w:pPr>
        <w:spacing w:before="120" w:after="120"/>
        <w:ind w:left="720"/>
        <w:rPr>
          <w:szCs w:val="28"/>
        </w:rPr>
      </w:pPr>
      <w:r w:rsidRPr="00E9736B">
        <w:rPr>
          <w:szCs w:val="28"/>
        </w:rPr>
        <w:br w:type="page"/>
      </w:r>
    </w:p>
    <w:p w:rsidR="00E764BF" w:rsidRPr="00E9736B" w:rsidRDefault="002B48FD" w:rsidP="00F075B3">
      <w:pPr>
        <w:pStyle w:val="Heading1"/>
        <w:rPr>
          <w:rFonts w:eastAsia="Times New Roman"/>
          <w:iCs/>
          <w:lang w:eastAsia="ja-JP"/>
        </w:rPr>
      </w:pPr>
      <w:bookmarkStart w:id="1" w:name="_Toc476798764"/>
      <w:bookmarkStart w:id="2" w:name="_Toc476797403"/>
      <w:bookmarkStart w:id="3" w:name="_Toc502133396"/>
      <w:bookmarkEnd w:id="1"/>
      <w:bookmarkEnd w:id="2"/>
      <w:r w:rsidRPr="00E9736B">
        <w:lastRenderedPageBreak/>
        <w:t>DANH MỤC HÌNH ẢNH</w:t>
      </w:r>
      <w:bookmarkEnd w:id="3"/>
    </w:p>
    <w:p w:rsidR="001A5525" w:rsidRDefault="00E764BF" w:rsidP="001A5525">
      <w:pPr>
        <w:pStyle w:val="DMhinh"/>
        <w:rPr>
          <w:rFonts w:asciiTheme="minorHAnsi" w:eastAsiaTheme="minorEastAsia" w:hAnsiTheme="minorHAnsi" w:cstheme="minorBidi"/>
          <w:iCs/>
          <w:noProof/>
          <w:sz w:val="22"/>
          <w:szCs w:val="22"/>
          <w:lang w:eastAsia="en-US"/>
        </w:rPr>
      </w:pPr>
      <w:r w:rsidRPr="00E9736B">
        <w:fldChar w:fldCharType="begin"/>
      </w:r>
      <w:r w:rsidRPr="00E9736B">
        <w:instrText xml:space="preserve"> TOC \h \z \c "Hình" </w:instrText>
      </w:r>
      <w:r w:rsidRPr="00E9736B">
        <w:fldChar w:fldCharType="separate"/>
      </w:r>
      <w:hyperlink w:anchor="_Toc502559081" w:history="1">
        <w:r w:rsidR="001A5525" w:rsidRPr="00D15EF5">
          <w:rPr>
            <w:rStyle w:val="Hyperlink"/>
            <w:noProof/>
          </w:rPr>
          <w:t>Hình 1: Một câu hỏi trong mục hỏi đáp của website Olm.vn</w:t>
        </w:r>
        <w:r w:rsidR="001A5525">
          <w:rPr>
            <w:noProof/>
            <w:webHidden/>
          </w:rPr>
          <w:tab/>
        </w:r>
        <w:r w:rsidR="001A5525">
          <w:rPr>
            <w:noProof/>
            <w:webHidden/>
          </w:rPr>
          <w:fldChar w:fldCharType="begin"/>
        </w:r>
        <w:r w:rsidR="001A5525">
          <w:rPr>
            <w:noProof/>
            <w:webHidden/>
          </w:rPr>
          <w:instrText xml:space="preserve"> PAGEREF _Toc502559081 \h </w:instrText>
        </w:r>
        <w:r w:rsidR="001A5525">
          <w:rPr>
            <w:noProof/>
            <w:webHidden/>
          </w:rPr>
        </w:r>
        <w:r w:rsidR="001A5525">
          <w:rPr>
            <w:noProof/>
            <w:webHidden/>
          </w:rPr>
          <w:fldChar w:fldCharType="separate"/>
        </w:r>
        <w:r w:rsidR="001A5525">
          <w:rPr>
            <w:noProof/>
            <w:webHidden/>
          </w:rPr>
          <w:t>35</w:t>
        </w:r>
        <w:r w:rsidR="001A5525">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082" w:history="1">
        <w:r w:rsidRPr="00D15EF5">
          <w:rPr>
            <w:rStyle w:val="Hyperlink"/>
            <w:noProof/>
          </w:rPr>
          <w:t>Hình 2: Use case tổng quát</w:t>
        </w:r>
        <w:r>
          <w:rPr>
            <w:noProof/>
            <w:webHidden/>
          </w:rPr>
          <w:tab/>
        </w:r>
        <w:r>
          <w:rPr>
            <w:noProof/>
            <w:webHidden/>
          </w:rPr>
          <w:fldChar w:fldCharType="begin"/>
        </w:r>
        <w:r>
          <w:rPr>
            <w:noProof/>
            <w:webHidden/>
          </w:rPr>
          <w:instrText xml:space="preserve"> PAGEREF _Toc502559082 \h </w:instrText>
        </w:r>
        <w:r>
          <w:rPr>
            <w:noProof/>
            <w:webHidden/>
          </w:rPr>
        </w:r>
        <w:r>
          <w:rPr>
            <w:noProof/>
            <w:webHidden/>
          </w:rPr>
          <w:fldChar w:fldCharType="separate"/>
        </w:r>
        <w:r>
          <w:rPr>
            <w:noProof/>
            <w:webHidden/>
          </w:rPr>
          <w:t>57</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9" w:anchor="_Toc502559083" w:history="1">
        <w:r w:rsidRPr="00D15EF5">
          <w:rPr>
            <w:rStyle w:val="Hyperlink"/>
            <w:noProof/>
          </w:rPr>
          <w:t>Hình 3: Biểu đồ ca sử dụng “Đăng kí”</w:t>
        </w:r>
        <w:r>
          <w:rPr>
            <w:noProof/>
            <w:webHidden/>
          </w:rPr>
          <w:tab/>
        </w:r>
        <w:r>
          <w:rPr>
            <w:noProof/>
            <w:webHidden/>
          </w:rPr>
          <w:fldChar w:fldCharType="begin"/>
        </w:r>
        <w:r>
          <w:rPr>
            <w:noProof/>
            <w:webHidden/>
          </w:rPr>
          <w:instrText xml:space="preserve"> PAGEREF _Toc502559083 \h </w:instrText>
        </w:r>
        <w:r>
          <w:rPr>
            <w:noProof/>
            <w:webHidden/>
          </w:rPr>
        </w:r>
        <w:r>
          <w:rPr>
            <w:noProof/>
            <w:webHidden/>
          </w:rPr>
          <w:fldChar w:fldCharType="separate"/>
        </w:r>
        <w:r>
          <w:rPr>
            <w:noProof/>
            <w:webHidden/>
          </w:rPr>
          <w:t>58</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0" w:anchor="_Toc502559084" w:history="1">
        <w:r w:rsidRPr="00D15EF5">
          <w:rPr>
            <w:rStyle w:val="Hyperlink"/>
            <w:noProof/>
          </w:rPr>
          <w:t>Hình 4: Biểu đồ ca sử dụng Đăng nhập</w:t>
        </w:r>
        <w:r>
          <w:rPr>
            <w:noProof/>
            <w:webHidden/>
          </w:rPr>
          <w:tab/>
        </w:r>
        <w:r>
          <w:rPr>
            <w:noProof/>
            <w:webHidden/>
          </w:rPr>
          <w:fldChar w:fldCharType="begin"/>
        </w:r>
        <w:r>
          <w:rPr>
            <w:noProof/>
            <w:webHidden/>
          </w:rPr>
          <w:instrText xml:space="preserve"> PAGEREF _Toc502559084 \h </w:instrText>
        </w:r>
        <w:r>
          <w:rPr>
            <w:noProof/>
            <w:webHidden/>
          </w:rPr>
        </w:r>
        <w:r>
          <w:rPr>
            <w:noProof/>
            <w:webHidden/>
          </w:rPr>
          <w:fldChar w:fldCharType="separate"/>
        </w:r>
        <w:r>
          <w:rPr>
            <w:noProof/>
            <w:webHidden/>
          </w:rPr>
          <w:t>60</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1" w:anchor="_Toc502559085" w:history="1">
        <w:r w:rsidRPr="00D15EF5">
          <w:rPr>
            <w:rStyle w:val="Hyperlink"/>
            <w:noProof/>
          </w:rPr>
          <w:t>Hình 5: Biểu đồ ca sử dụng “Tìm kiếm”</w:t>
        </w:r>
        <w:r>
          <w:rPr>
            <w:noProof/>
            <w:webHidden/>
          </w:rPr>
          <w:tab/>
        </w:r>
        <w:r>
          <w:rPr>
            <w:noProof/>
            <w:webHidden/>
          </w:rPr>
          <w:fldChar w:fldCharType="begin"/>
        </w:r>
        <w:r>
          <w:rPr>
            <w:noProof/>
            <w:webHidden/>
          </w:rPr>
          <w:instrText xml:space="preserve"> PAGEREF _Toc502559085 \h </w:instrText>
        </w:r>
        <w:r>
          <w:rPr>
            <w:noProof/>
            <w:webHidden/>
          </w:rPr>
        </w:r>
        <w:r>
          <w:rPr>
            <w:noProof/>
            <w:webHidden/>
          </w:rPr>
          <w:fldChar w:fldCharType="separate"/>
        </w:r>
        <w:r>
          <w:rPr>
            <w:noProof/>
            <w:webHidden/>
          </w:rPr>
          <w:t>62</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2" w:anchor="_Toc502559086" w:history="1">
        <w:r w:rsidRPr="00D15EF5">
          <w:rPr>
            <w:rStyle w:val="Hyperlink"/>
            <w:noProof/>
          </w:rPr>
          <w:t>Hình 6: Biểu đồ ca sử dụng “Quản lý hỏi đáp miễn phí”</w:t>
        </w:r>
        <w:r>
          <w:rPr>
            <w:noProof/>
            <w:webHidden/>
          </w:rPr>
          <w:tab/>
        </w:r>
        <w:r>
          <w:rPr>
            <w:noProof/>
            <w:webHidden/>
          </w:rPr>
          <w:fldChar w:fldCharType="begin"/>
        </w:r>
        <w:r>
          <w:rPr>
            <w:noProof/>
            <w:webHidden/>
          </w:rPr>
          <w:instrText xml:space="preserve"> PAGEREF _Toc502559086 \h </w:instrText>
        </w:r>
        <w:r>
          <w:rPr>
            <w:noProof/>
            <w:webHidden/>
          </w:rPr>
        </w:r>
        <w:r>
          <w:rPr>
            <w:noProof/>
            <w:webHidden/>
          </w:rPr>
          <w:fldChar w:fldCharType="separate"/>
        </w:r>
        <w:r>
          <w:rPr>
            <w:noProof/>
            <w:webHidden/>
          </w:rPr>
          <w:t>64</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3" w:anchor="_Toc502559087" w:history="1">
        <w:r w:rsidRPr="00D15EF5">
          <w:rPr>
            <w:rStyle w:val="Hyperlink"/>
            <w:noProof/>
          </w:rPr>
          <w:t>Hình 7: Biểu đồ ca sử dụng “Quản lý hỏi đáp thu phí”</w:t>
        </w:r>
        <w:r>
          <w:rPr>
            <w:noProof/>
            <w:webHidden/>
          </w:rPr>
          <w:tab/>
        </w:r>
        <w:r>
          <w:rPr>
            <w:noProof/>
            <w:webHidden/>
          </w:rPr>
          <w:fldChar w:fldCharType="begin"/>
        </w:r>
        <w:r>
          <w:rPr>
            <w:noProof/>
            <w:webHidden/>
          </w:rPr>
          <w:instrText xml:space="preserve"> PAGEREF _Toc502559087 \h </w:instrText>
        </w:r>
        <w:r>
          <w:rPr>
            <w:noProof/>
            <w:webHidden/>
          </w:rPr>
        </w:r>
        <w:r>
          <w:rPr>
            <w:noProof/>
            <w:webHidden/>
          </w:rPr>
          <w:fldChar w:fldCharType="separate"/>
        </w:r>
        <w:r>
          <w:rPr>
            <w:noProof/>
            <w:webHidden/>
          </w:rPr>
          <w:t>67</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4" w:anchor="_Toc502559088" w:history="1">
        <w:r w:rsidRPr="00D15EF5">
          <w:rPr>
            <w:rStyle w:val="Hyperlink"/>
            <w:noProof/>
          </w:rPr>
          <w:t>Hình 8: Biểu đồ ca sử dụng “Quản lý liên hệ”</w:t>
        </w:r>
        <w:r>
          <w:rPr>
            <w:noProof/>
            <w:webHidden/>
          </w:rPr>
          <w:tab/>
        </w:r>
        <w:r>
          <w:rPr>
            <w:noProof/>
            <w:webHidden/>
          </w:rPr>
          <w:fldChar w:fldCharType="begin"/>
        </w:r>
        <w:r>
          <w:rPr>
            <w:noProof/>
            <w:webHidden/>
          </w:rPr>
          <w:instrText xml:space="preserve"> PAGEREF _Toc502559088 \h </w:instrText>
        </w:r>
        <w:r>
          <w:rPr>
            <w:noProof/>
            <w:webHidden/>
          </w:rPr>
        </w:r>
        <w:r>
          <w:rPr>
            <w:noProof/>
            <w:webHidden/>
          </w:rPr>
          <w:fldChar w:fldCharType="separate"/>
        </w:r>
        <w:r>
          <w:rPr>
            <w:noProof/>
            <w:webHidden/>
          </w:rPr>
          <w:t>69</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5" w:anchor="_Toc502559089" w:history="1">
        <w:r w:rsidRPr="00D15EF5">
          <w:rPr>
            <w:rStyle w:val="Hyperlink"/>
            <w:noProof/>
          </w:rPr>
          <w:t>Hình 9: Biểu đồ ca sử dụng “Quản lý hồ sơ cá nhân”</w:t>
        </w:r>
        <w:r>
          <w:rPr>
            <w:noProof/>
            <w:webHidden/>
          </w:rPr>
          <w:tab/>
        </w:r>
        <w:r>
          <w:rPr>
            <w:noProof/>
            <w:webHidden/>
          </w:rPr>
          <w:fldChar w:fldCharType="begin"/>
        </w:r>
        <w:r>
          <w:rPr>
            <w:noProof/>
            <w:webHidden/>
          </w:rPr>
          <w:instrText xml:space="preserve"> PAGEREF _Toc502559089 \h </w:instrText>
        </w:r>
        <w:r>
          <w:rPr>
            <w:noProof/>
            <w:webHidden/>
          </w:rPr>
        </w:r>
        <w:r>
          <w:rPr>
            <w:noProof/>
            <w:webHidden/>
          </w:rPr>
          <w:fldChar w:fldCharType="separate"/>
        </w:r>
        <w:r>
          <w:rPr>
            <w:noProof/>
            <w:webHidden/>
          </w:rPr>
          <w:t>71</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6" w:anchor="_Toc502559090" w:history="1">
        <w:r w:rsidRPr="00D15EF5">
          <w:rPr>
            <w:rStyle w:val="Hyperlink"/>
            <w:noProof/>
          </w:rPr>
          <w:t>Hình 10: Biểu đồ ca sử dụng “Quản lý tài khoản thanh toán cá nhân”</w:t>
        </w:r>
        <w:r>
          <w:rPr>
            <w:noProof/>
            <w:webHidden/>
          </w:rPr>
          <w:tab/>
        </w:r>
        <w:r>
          <w:rPr>
            <w:noProof/>
            <w:webHidden/>
          </w:rPr>
          <w:fldChar w:fldCharType="begin"/>
        </w:r>
        <w:r>
          <w:rPr>
            <w:noProof/>
            <w:webHidden/>
          </w:rPr>
          <w:instrText xml:space="preserve"> PAGEREF _Toc502559090 \h </w:instrText>
        </w:r>
        <w:r>
          <w:rPr>
            <w:noProof/>
            <w:webHidden/>
          </w:rPr>
        </w:r>
        <w:r>
          <w:rPr>
            <w:noProof/>
            <w:webHidden/>
          </w:rPr>
          <w:fldChar w:fldCharType="separate"/>
        </w:r>
        <w:r>
          <w:rPr>
            <w:noProof/>
            <w:webHidden/>
          </w:rPr>
          <w:t>74</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091" w:history="1">
        <w:r w:rsidRPr="00D15EF5">
          <w:rPr>
            <w:rStyle w:val="Hyperlink"/>
            <w:noProof/>
          </w:rPr>
          <w:t>Hình 11: Biểu đồ ca sử dụng “Kiểm soát nội dung”</w:t>
        </w:r>
        <w:r>
          <w:rPr>
            <w:noProof/>
            <w:webHidden/>
          </w:rPr>
          <w:tab/>
        </w:r>
        <w:r>
          <w:rPr>
            <w:noProof/>
            <w:webHidden/>
          </w:rPr>
          <w:fldChar w:fldCharType="begin"/>
        </w:r>
        <w:r>
          <w:rPr>
            <w:noProof/>
            <w:webHidden/>
          </w:rPr>
          <w:instrText xml:space="preserve"> PAGEREF _Toc502559091 \h </w:instrText>
        </w:r>
        <w:r>
          <w:rPr>
            <w:noProof/>
            <w:webHidden/>
          </w:rPr>
        </w:r>
        <w:r>
          <w:rPr>
            <w:noProof/>
            <w:webHidden/>
          </w:rPr>
          <w:fldChar w:fldCharType="separate"/>
        </w:r>
        <w:r>
          <w:rPr>
            <w:noProof/>
            <w:webHidden/>
          </w:rPr>
          <w:t>77</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092" w:history="1">
        <w:r w:rsidRPr="00D15EF5">
          <w:rPr>
            <w:rStyle w:val="Hyperlink"/>
            <w:noProof/>
          </w:rPr>
          <w:t>Hình 12: Biểu đồ ca sử dụng “Hỗ trợ”</w:t>
        </w:r>
        <w:r>
          <w:rPr>
            <w:noProof/>
            <w:webHidden/>
          </w:rPr>
          <w:tab/>
        </w:r>
        <w:r>
          <w:rPr>
            <w:noProof/>
            <w:webHidden/>
          </w:rPr>
          <w:fldChar w:fldCharType="begin"/>
        </w:r>
        <w:r>
          <w:rPr>
            <w:noProof/>
            <w:webHidden/>
          </w:rPr>
          <w:instrText xml:space="preserve"> PAGEREF _Toc502559092 \h </w:instrText>
        </w:r>
        <w:r>
          <w:rPr>
            <w:noProof/>
            <w:webHidden/>
          </w:rPr>
        </w:r>
        <w:r>
          <w:rPr>
            <w:noProof/>
            <w:webHidden/>
          </w:rPr>
          <w:fldChar w:fldCharType="separate"/>
        </w:r>
        <w:r>
          <w:rPr>
            <w:noProof/>
            <w:webHidden/>
          </w:rPr>
          <w:t>79</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7" w:anchor="_Toc502559093" w:history="1">
        <w:r w:rsidRPr="00D15EF5">
          <w:rPr>
            <w:rStyle w:val="Hyperlink"/>
            <w:noProof/>
          </w:rPr>
          <w:t>Hình 13: Biểu đồ ca sử dụng “Quản lý yêu cầu xác nhận chuyên gia”</w:t>
        </w:r>
        <w:r>
          <w:rPr>
            <w:noProof/>
            <w:webHidden/>
          </w:rPr>
          <w:tab/>
        </w:r>
        <w:r>
          <w:rPr>
            <w:noProof/>
            <w:webHidden/>
          </w:rPr>
          <w:fldChar w:fldCharType="begin"/>
        </w:r>
        <w:r>
          <w:rPr>
            <w:noProof/>
            <w:webHidden/>
          </w:rPr>
          <w:instrText xml:space="preserve"> PAGEREF _Toc502559093 \h </w:instrText>
        </w:r>
        <w:r>
          <w:rPr>
            <w:noProof/>
            <w:webHidden/>
          </w:rPr>
        </w:r>
        <w:r>
          <w:rPr>
            <w:noProof/>
            <w:webHidden/>
          </w:rPr>
          <w:fldChar w:fldCharType="separate"/>
        </w:r>
        <w:r>
          <w:rPr>
            <w:noProof/>
            <w:webHidden/>
          </w:rPr>
          <w:t>81</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8" w:anchor="_Toc502559094" w:history="1">
        <w:r w:rsidRPr="00D15EF5">
          <w:rPr>
            <w:rStyle w:val="Hyperlink"/>
            <w:noProof/>
          </w:rPr>
          <w:t>Hình 14: Biểu đồ ca sử dụng “Quản lý lịch sử hoạt động”</w:t>
        </w:r>
        <w:r>
          <w:rPr>
            <w:noProof/>
            <w:webHidden/>
          </w:rPr>
          <w:tab/>
        </w:r>
        <w:r>
          <w:rPr>
            <w:noProof/>
            <w:webHidden/>
          </w:rPr>
          <w:fldChar w:fldCharType="begin"/>
        </w:r>
        <w:r>
          <w:rPr>
            <w:noProof/>
            <w:webHidden/>
          </w:rPr>
          <w:instrText xml:space="preserve"> PAGEREF _Toc502559094 \h </w:instrText>
        </w:r>
        <w:r>
          <w:rPr>
            <w:noProof/>
            <w:webHidden/>
          </w:rPr>
        </w:r>
        <w:r>
          <w:rPr>
            <w:noProof/>
            <w:webHidden/>
          </w:rPr>
          <w:fldChar w:fldCharType="separate"/>
        </w:r>
        <w:r>
          <w:rPr>
            <w:noProof/>
            <w:webHidden/>
          </w:rPr>
          <w:t>84</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19" w:anchor="_Toc502559095" w:history="1">
        <w:r w:rsidRPr="00D15EF5">
          <w:rPr>
            <w:rStyle w:val="Hyperlink"/>
            <w:noProof/>
          </w:rPr>
          <w:t>Hình 15: Biểu đồ ca sử dụng “Quản lý lịch sử hỏi đáp miễn phí”</w:t>
        </w:r>
        <w:r>
          <w:rPr>
            <w:noProof/>
            <w:webHidden/>
          </w:rPr>
          <w:tab/>
        </w:r>
        <w:r>
          <w:rPr>
            <w:noProof/>
            <w:webHidden/>
          </w:rPr>
          <w:fldChar w:fldCharType="begin"/>
        </w:r>
        <w:r>
          <w:rPr>
            <w:noProof/>
            <w:webHidden/>
          </w:rPr>
          <w:instrText xml:space="preserve"> PAGEREF _Toc502559095 \h </w:instrText>
        </w:r>
        <w:r>
          <w:rPr>
            <w:noProof/>
            <w:webHidden/>
          </w:rPr>
        </w:r>
        <w:r>
          <w:rPr>
            <w:noProof/>
            <w:webHidden/>
          </w:rPr>
          <w:fldChar w:fldCharType="separate"/>
        </w:r>
        <w:r>
          <w:rPr>
            <w:noProof/>
            <w:webHidden/>
          </w:rPr>
          <w:t>85</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r:id="rId20" w:anchor="_Toc502559096" w:history="1">
        <w:r w:rsidRPr="00D15EF5">
          <w:rPr>
            <w:rStyle w:val="Hyperlink"/>
            <w:noProof/>
          </w:rPr>
          <w:t>Hình 16: Biểu đồ ca sử dụng “Quản lý quyền truy cập”</w:t>
        </w:r>
        <w:r>
          <w:rPr>
            <w:noProof/>
            <w:webHidden/>
          </w:rPr>
          <w:tab/>
        </w:r>
        <w:r>
          <w:rPr>
            <w:noProof/>
            <w:webHidden/>
          </w:rPr>
          <w:fldChar w:fldCharType="begin"/>
        </w:r>
        <w:r>
          <w:rPr>
            <w:noProof/>
            <w:webHidden/>
          </w:rPr>
          <w:instrText xml:space="preserve"> PAGEREF _Toc502559096 \h </w:instrText>
        </w:r>
        <w:r>
          <w:rPr>
            <w:noProof/>
            <w:webHidden/>
          </w:rPr>
        </w:r>
        <w:r>
          <w:rPr>
            <w:noProof/>
            <w:webHidden/>
          </w:rPr>
          <w:fldChar w:fldCharType="separate"/>
        </w:r>
        <w:r>
          <w:rPr>
            <w:noProof/>
            <w:webHidden/>
          </w:rPr>
          <w:t>87</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097" w:history="1">
        <w:r w:rsidRPr="00D15EF5">
          <w:rPr>
            <w:rStyle w:val="Hyperlink"/>
            <w:noProof/>
          </w:rPr>
          <w:t>Hình 17: Activity Đăng kí</w:t>
        </w:r>
        <w:r>
          <w:rPr>
            <w:noProof/>
            <w:webHidden/>
          </w:rPr>
          <w:tab/>
        </w:r>
        <w:r>
          <w:rPr>
            <w:noProof/>
            <w:webHidden/>
          </w:rPr>
          <w:fldChar w:fldCharType="begin"/>
        </w:r>
        <w:r>
          <w:rPr>
            <w:noProof/>
            <w:webHidden/>
          </w:rPr>
          <w:instrText xml:space="preserve"> PAGEREF _Toc502559097 \h </w:instrText>
        </w:r>
        <w:r>
          <w:rPr>
            <w:noProof/>
            <w:webHidden/>
          </w:rPr>
        </w:r>
        <w:r>
          <w:rPr>
            <w:noProof/>
            <w:webHidden/>
          </w:rPr>
          <w:fldChar w:fldCharType="separate"/>
        </w:r>
        <w:r>
          <w:rPr>
            <w:noProof/>
            <w:webHidden/>
          </w:rPr>
          <w:t>91</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098" w:history="1">
        <w:r w:rsidRPr="00D15EF5">
          <w:rPr>
            <w:rStyle w:val="Hyperlink"/>
            <w:noProof/>
          </w:rPr>
          <w:t>Hình 18: Activity Đăng nhập</w:t>
        </w:r>
        <w:r>
          <w:rPr>
            <w:noProof/>
            <w:webHidden/>
          </w:rPr>
          <w:tab/>
        </w:r>
        <w:r>
          <w:rPr>
            <w:noProof/>
            <w:webHidden/>
          </w:rPr>
          <w:fldChar w:fldCharType="begin"/>
        </w:r>
        <w:r>
          <w:rPr>
            <w:noProof/>
            <w:webHidden/>
          </w:rPr>
          <w:instrText xml:space="preserve"> PAGEREF _Toc502559098 \h </w:instrText>
        </w:r>
        <w:r>
          <w:rPr>
            <w:noProof/>
            <w:webHidden/>
          </w:rPr>
        </w:r>
        <w:r>
          <w:rPr>
            <w:noProof/>
            <w:webHidden/>
          </w:rPr>
          <w:fldChar w:fldCharType="separate"/>
        </w:r>
        <w:r>
          <w:rPr>
            <w:noProof/>
            <w:webHidden/>
          </w:rPr>
          <w:t>92</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099" w:history="1">
        <w:r w:rsidRPr="00D15EF5">
          <w:rPr>
            <w:rStyle w:val="Hyperlink"/>
            <w:noProof/>
          </w:rPr>
          <w:t>Hình 19: Activity Tìm kiếm câu hỏi</w:t>
        </w:r>
        <w:r>
          <w:rPr>
            <w:noProof/>
            <w:webHidden/>
          </w:rPr>
          <w:tab/>
        </w:r>
        <w:r>
          <w:rPr>
            <w:noProof/>
            <w:webHidden/>
          </w:rPr>
          <w:fldChar w:fldCharType="begin"/>
        </w:r>
        <w:r>
          <w:rPr>
            <w:noProof/>
            <w:webHidden/>
          </w:rPr>
          <w:instrText xml:space="preserve"> PAGEREF _Toc502559099 \h </w:instrText>
        </w:r>
        <w:r>
          <w:rPr>
            <w:noProof/>
            <w:webHidden/>
          </w:rPr>
        </w:r>
        <w:r>
          <w:rPr>
            <w:noProof/>
            <w:webHidden/>
          </w:rPr>
          <w:fldChar w:fldCharType="separate"/>
        </w:r>
        <w:r>
          <w:rPr>
            <w:noProof/>
            <w:webHidden/>
          </w:rPr>
          <w:t>93</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0" w:history="1">
        <w:r w:rsidRPr="00D15EF5">
          <w:rPr>
            <w:rStyle w:val="Hyperlink"/>
            <w:noProof/>
          </w:rPr>
          <w:t>Hình 20: Activity Tìm kiếm chuyên gia</w:t>
        </w:r>
        <w:r>
          <w:rPr>
            <w:noProof/>
            <w:webHidden/>
          </w:rPr>
          <w:tab/>
        </w:r>
        <w:r>
          <w:rPr>
            <w:noProof/>
            <w:webHidden/>
          </w:rPr>
          <w:fldChar w:fldCharType="begin"/>
        </w:r>
        <w:r>
          <w:rPr>
            <w:noProof/>
            <w:webHidden/>
          </w:rPr>
          <w:instrText xml:space="preserve"> PAGEREF _Toc502559100 \h </w:instrText>
        </w:r>
        <w:r>
          <w:rPr>
            <w:noProof/>
            <w:webHidden/>
          </w:rPr>
        </w:r>
        <w:r>
          <w:rPr>
            <w:noProof/>
            <w:webHidden/>
          </w:rPr>
          <w:fldChar w:fldCharType="separate"/>
        </w:r>
        <w:r>
          <w:rPr>
            <w:noProof/>
            <w:webHidden/>
          </w:rPr>
          <w:t>94</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1" w:history="1">
        <w:r w:rsidRPr="00D15EF5">
          <w:rPr>
            <w:rStyle w:val="Hyperlink"/>
            <w:noProof/>
          </w:rPr>
          <w:t>Hình 21: Activity Đặt câu hỏi</w:t>
        </w:r>
        <w:r>
          <w:rPr>
            <w:noProof/>
            <w:webHidden/>
          </w:rPr>
          <w:tab/>
        </w:r>
        <w:r>
          <w:rPr>
            <w:noProof/>
            <w:webHidden/>
          </w:rPr>
          <w:fldChar w:fldCharType="begin"/>
        </w:r>
        <w:r>
          <w:rPr>
            <w:noProof/>
            <w:webHidden/>
          </w:rPr>
          <w:instrText xml:space="preserve"> PAGEREF _Toc502559101 \h </w:instrText>
        </w:r>
        <w:r>
          <w:rPr>
            <w:noProof/>
            <w:webHidden/>
          </w:rPr>
        </w:r>
        <w:r>
          <w:rPr>
            <w:noProof/>
            <w:webHidden/>
          </w:rPr>
          <w:fldChar w:fldCharType="separate"/>
        </w:r>
        <w:r>
          <w:rPr>
            <w:noProof/>
            <w:webHidden/>
          </w:rPr>
          <w:t>95</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2" w:history="1">
        <w:r w:rsidRPr="00D15EF5">
          <w:rPr>
            <w:rStyle w:val="Hyperlink"/>
            <w:noProof/>
          </w:rPr>
          <w:t>Hình 22: Trả lời  câu hỏi</w:t>
        </w:r>
        <w:r>
          <w:rPr>
            <w:noProof/>
            <w:webHidden/>
          </w:rPr>
          <w:tab/>
        </w:r>
        <w:r>
          <w:rPr>
            <w:noProof/>
            <w:webHidden/>
          </w:rPr>
          <w:fldChar w:fldCharType="begin"/>
        </w:r>
        <w:r>
          <w:rPr>
            <w:noProof/>
            <w:webHidden/>
          </w:rPr>
          <w:instrText xml:space="preserve"> PAGEREF _Toc502559102 \h </w:instrText>
        </w:r>
        <w:r>
          <w:rPr>
            <w:noProof/>
            <w:webHidden/>
          </w:rPr>
        </w:r>
        <w:r>
          <w:rPr>
            <w:noProof/>
            <w:webHidden/>
          </w:rPr>
          <w:fldChar w:fldCharType="separate"/>
        </w:r>
        <w:r>
          <w:rPr>
            <w:noProof/>
            <w:webHidden/>
          </w:rPr>
          <w:t>96</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3" w:history="1">
        <w:r w:rsidRPr="00D15EF5">
          <w:rPr>
            <w:rStyle w:val="Hyperlink"/>
            <w:noProof/>
          </w:rPr>
          <w:t>Hình 23: Activity Bình luận về câu trả lời</w:t>
        </w:r>
        <w:r>
          <w:rPr>
            <w:noProof/>
            <w:webHidden/>
          </w:rPr>
          <w:tab/>
        </w:r>
        <w:r>
          <w:rPr>
            <w:noProof/>
            <w:webHidden/>
          </w:rPr>
          <w:fldChar w:fldCharType="begin"/>
        </w:r>
        <w:r>
          <w:rPr>
            <w:noProof/>
            <w:webHidden/>
          </w:rPr>
          <w:instrText xml:space="preserve"> PAGEREF _Toc502559103 \h </w:instrText>
        </w:r>
        <w:r>
          <w:rPr>
            <w:noProof/>
            <w:webHidden/>
          </w:rPr>
        </w:r>
        <w:r>
          <w:rPr>
            <w:noProof/>
            <w:webHidden/>
          </w:rPr>
          <w:fldChar w:fldCharType="separate"/>
        </w:r>
        <w:r>
          <w:rPr>
            <w:noProof/>
            <w:webHidden/>
          </w:rPr>
          <w:t>97</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4" w:history="1">
        <w:r w:rsidRPr="00D15EF5">
          <w:rPr>
            <w:rStyle w:val="Hyperlink"/>
            <w:noProof/>
          </w:rPr>
          <w:t>Hình 24: Activity Đánh giá câu hỏi</w:t>
        </w:r>
        <w:r>
          <w:rPr>
            <w:noProof/>
            <w:webHidden/>
          </w:rPr>
          <w:tab/>
        </w:r>
        <w:r>
          <w:rPr>
            <w:noProof/>
            <w:webHidden/>
          </w:rPr>
          <w:fldChar w:fldCharType="begin"/>
        </w:r>
        <w:r>
          <w:rPr>
            <w:noProof/>
            <w:webHidden/>
          </w:rPr>
          <w:instrText xml:space="preserve"> PAGEREF _Toc502559104 \h </w:instrText>
        </w:r>
        <w:r>
          <w:rPr>
            <w:noProof/>
            <w:webHidden/>
          </w:rPr>
        </w:r>
        <w:r>
          <w:rPr>
            <w:noProof/>
            <w:webHidden/>
          </w:rPr>
          <w:fldChar w:fldCharType="separate"/>
        </w:r>
        <w:r>
          <w:rPr>
            <w:noProof/>
            <w:webHidden/>
          </w:rPr>
          <w:t>98</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5" w:history="1">
        <w:r w:rsidRPr="00D15EF5">
          <w:rPr>
            <w:rStyle w:val="Hyperlink"/>
            <w:noProof/>
          </w:rPr>
          <w:t>Hình 25: Activity Đánh giá câu trả lời</w:t>
        </w:r>
        <w:r>
          <w:rPr>
            <w:noProof/>
            <w:webHidden/>
          </w:rPr>
          <w:tab/>
        </w:r>
        <w:r>
          <w:rPr>
            <w:noProof/>
            <w:webHidden/>
          </w:rPr>
          <w:fldChar w:fldCharType="begin"/>
        </w:r>
        <w:r>
          <w:rPr>
            <w:noProof/>
            <w:webHidden/>
          </w:rPr>
          <w:instrText xml:space="preserve"> PAGEREF _Toc502559105 \h </w:instrText>
        </w:r>
        <w:r>
          <w:rPr>
            <w:noProof/>
            <w:webHidden/>
          </w:rPr>
        </w:r>
        <w:r>
          <w:rPr>
            <w:noProof/>
            <w:webHidden/>
          </w:rPr>
          <w:fldChar w:fldCharType="separate"/>
        </w:r>
        <w:r>
          <w:rPr>
            <w:noProof/>
            <w:webHidden/>
          </w:rPr>
          <w:t>99</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6" w:history="1">
        <w:r w:rsidRPr="00D15EF5">
          <w:rPr>
            <w:rStyle w:val="Hyperlink"/>
            <w:noProof/>
          </w:rPr>
          <w:t>Hình 26: Activity Hỏi đáp thu phí</w:t>
        </w:r>
        <w:r>
          <w:rPr>
            <w:noProof/>
            <w:webHidden/>
          </w:rPr>
          <w:tab/>
        </w:r>
        <w:r>
          <w:rPr>
            <w:noProof/>
            <w:webHidden/>
          </w:rPr>
          <w:fldChar w:fldCharType="begin"/>
        </w:r>
        <w:r>
          <w:rPr>
            <w:noProof/>
            <w:webHidden/>
          </w:rPr>
          <w:instrText xml:space="preserve"> PAGEREF _Toc502559106 \h </w:instrText>
        </w:r>
        <w:r>
          <w:rPr>
            <w:noProof/>
            <w:webHidden/>
          </w:rPr>
        </w:r>
        <w:r>
          <w:rPr>
            <w:noProof/>
            <w:webHidden/>
          </w:rPr>
          <w:fldChar w:fldCharType="separate"/>
        </w:r>
        <w:r>
          <w:rPr>
            <w:noProof/>
            <w:webHidden/>
          </w:rPr>
          <w:t>100</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7" w:history="1">
        <w:r w:rsidRPr="00D15EF5">
          <w:rPr>
            <w:rStyle w:val="Hyperlink"/>
            <w:noProof/>
          </w:rPr>
          <w:t>Hình 27: Activity Tìm kiếm liên hệ</w:t>
        </w:r>
        <w:r>
          <w:rPr>
            <w:noProof/>
            <w:webHidden/>
          </w:rPr>
          <w:tab/>
        </w:r>
        <w:r>
          <w:rPr>
            <w:noProof/>
            <w:webHidden/>
          </w:rPr>
          <w:fldChar w:fldCharType="begin"/>
        </w:r>
        <w:r>
          <w:rPr>
            <w:noProof/>
            <w:webHidden/>
          </w:rPr>
          <w:instrText xml:space="preserve"> PAGEREF _Toc502559107 \h </w:instrText>
        </w:r>
        <w:r>
          <w:rPr>
            <w:noProof/>
            <w:webHidden/>
          </w:rPr>
        </w:r>
        <w:r>
          <w:rPr>
            <w:noProof/>
            <w:webHidden/>
          </w:rPr>
          <w:fldChar w:fldCharType="separate"/>
        </w:r>
        <w:r>
          <w:rPr>
            <w:noProof/>
            <w:webHidden/>
          </w:rPr>
          <w:t>101</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8" w:history="1">
        <w:r w:rsidRPr="00D15EF5">
          <w:rPr>
            <w:rStyle w:val="Hyperlink"/>
            <w:noProof/>
          </w:rPr>
          <w:t>Hình 28: Activity Khóa liên hệ</w:t>
        </w:r>
        <w:r>
          <w:rPr>
            <w:noProof/>
            <w:webHidden/>
          </w:rPr>
          <w:tab/>
        </w:r>
        <w:r>
          <w:rPr>
            <w:noProof/>
            <w:webHidden/>
          </w:rPr>
          <w:fldChar w:fldCharType="begin"/>
        </w:r>
        <w:r>
          <w:rPr>
            <w:noProof/>
            <w:webHidden/>
          </w:rPr>
          <w:instrText xml:space="preserve"> PAGEREF _Toc502559108 \h </w:instrText>
        </w:r>
        <w:r>
          <w:rPr>
            <w:noProof/>
            <w:webHidden/>
          </w:rPr>
        </w:r>
        <w:r>
          <w:rPr>
            <w:noProof/>
            <w:webHidden/>
          </w:rPr>
          <w:fldChar w:fldCharType="separate"/>
        </w:r>
        <w:r>
          <w:rPr>
            <w:noProof/>
            <w:webHidden/>
          </w:rPr>
          <w:t>102</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09" w:history="1">
        <w:r w:rsidRPr="00D15EF5">
          <w:rPr>
            <w:rStyle w:val="Hyperlink"/>
            <w:noProof/>
          </w:rPr>
          <w:t>Hình 29: Activity Bỏ khóa liên hệ</w:t>
        </w:r>
        <w:r>
          <w:rPr>
            <w:noProof/>
            <w:webHidden/>
          </w:rPr>
          <w:tab/>
        </w:r>
        <w:r>
          <w:rPr>
            <w:noProof/>
            <w:webHidden/>
          </w:rPr>
          <w:fldChar w:fldCharType="begin"/>
        </w:r>
        <w:r>
          <w:rPr>
            <w:noProof/>
            <w:webHidden/>
          </w:rPr>
          <w:instrText xml:space="preserve"> PAGEREF _Toc502559109 \h </w:instrText>
        </w:r>
        <w:r>
          <w:rPr>
            <w:noProof/>
            <w:webHidden/>
          </w:rPr>
        </w:r>
        <w:r>
          <w:rPr>
            <w:noProof/>
            <w:webHidden/>
          </w:rPr>
          <w:fldChar w:fldCharType="separate"/>
        </w:r>
        <w:r>
          <w:rPr>
            <w:noProof/>
            <w:webHidden/>
          </w:rPr>
          <w:t>103</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0" w:history="1">
        <w:r w:rsidRPr="00D15EF5">
          <w:rPr>
            <w:rStyle w:val="Hyperlink"/>
            <w:noProof/>
          </w:rPr>
          <w:t>Hình 30: Activity Cập nhật thông tin cá nhân</w:t>
        </w:r>
        <w:r>
          <w:rPr>
            <w:noProof/>
            <w:webHidden/>
          </w:rPr>
          <w:tab/>
        </w:r>
        <w:r>
          <w:rPr>
            <w:noProof/>
            <w:webHidden/>
          </w:rPr>
          <w:fldChar w:fldCharType="begin"/>
        </w:r>
        <w:r>
          <w:rPr>
            <w:noProof/>
            <w:webHidden/>
          </w:rPr>
          <w:instrText xml:space="preserve"> PAGEREF _Toc502559110 \h </w:instrText>
        </w:r>
        <w:r>
          <w:rPr>
            <w:noProof/>
            <w:webHidden/>
          </w:rPr>
        </w:r>
        <w:r>
          <w:rPr>
            <w:noProof/>
            <w:webHidden/>
          </w:rPr>
          <w:fldChar w:fldCharType="separate"/>
        </w:r>
        <w:r>
          <w:rPr>
            <w:noProof/>
            <w:webHidden/>
          </w:rPr>
          <w:t>104</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1" w:history="1">
        <w:r w:rsidRPr="00D15EF5">
          <w:rPr>
            <w:rStyle w:val="Hyperlink"/>
            <w:noProof/>
          </w:rPr>
          <w:t>Hình 31: Activity Cập nhật vị trí hiện tại</w:t>
        </w:r>
        <w:r>
          <w:rPr>
            <w:noProof/>
            <w:webHidden/>
          </w:rPr>
          <w:tab/>
        </w:r>
        <w:r>
          <w:rPr>
            <w:noProof/>
            <w:webHidden/>
          </w:rPr>
          <w:fldChar w:fldCharType="begin"/>
        </w:r>
        <w:r>
          <w:rPr>
            <w:noProof/>
            <w:webHidden/>
          </w:rPr>
          <w:instrText xml:space="preserve"> PAGEREF _Toc502559111 \h </w:instrText>
        </w:r>
        <w:r>
          <w:rPr>
            <w:noProof/>
            <w:webHidden/>
          </w:rPr>
        </w:r>
        <w:r>
          <w:rPr>
            <w:noProof/>
            <w:webHidden/>
          </w:rPr>
          <w:fldChar w:fldCharType="separate"/>
        </w:r>
        <w:r>
          <w:rPr>
            <w:noProof/>
            <w:webHidden/>
          </w:rPr>
          <w:t>105</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2" w:history="1">
        <w:r w:rsidRPr="00D15EF5">
          <w:rPr>
            <w:rStyle w:val="Hyperlink"/>
            <w:noProof/>
          </w:rPr>
          <w:t>Hình 32: Activity Cập nhật tiểu sử</w:t>
        </w:r>
        <w:r>
          <w:rPr>
            <w:noProof/>
            <w:webHidden/>
          </w:rPr>
          <w:tab/>
        </w:r>
        <w:r>
          <w:rPr>
            <w:noProof/>
            <w:webHidden/>
          </w:rPr>
          <w:fldChar w:fldCharType="begin"/>
        </w:r>
        <w:r>
          <w:rPr>
            <w:noProof/>
            <w:webHidden/>
          </w:rPr>
          <w:instrText xml:space="preserve"> PAGEREF _Toc502559112 \h </w:instrText>
        </w:r>
        <w:r>
          <w:rPr>
            <w:noProof/>
            <w:webHidden/>
          </w:rPr>
        </w:r>
        <w:r>
          <w:rPr>
            <w:noProof/>
            <w:webHidden/>
          </w:rPr>
          <w:fldChar w:fldCharType="separate"/>
        </w:r>
        <w:r>
          <w:rPr>
            <w:noProof/>
            <w:webHidden/>
          </w:rPr>
          <w:t>106</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3" w:history="1">
        <w:r w:rsidRPr="00D15EF5">
          <w:rPr>
            <w:rStyle w:val="Hyperlink"/>
            <w:noProof/>
          </w:rPr>
          <w:t>Hình 33: Activity Thay đổi mật khẩu</w:t>
        </w:r>
        <w:r>
          <w:rPr>
            <w:noProof/>
            <w:webHidden/>
          </w:rPr>
          <w:tab/>
        </w:r>
        <w:r>
          <w:rPr>
            <w:noProof/>
            <w:webHidden/>
          </w:rPr>
          <w:fldChar w:fldCharType="begin"/>
        </w:r>
        <w:r>
          <w:rPr>
            <w:noProof/>
            <w:webHidden/>
          </w:rPr>
          <w:instrText xml:space="preserve"> PAGEREF _Toc502559113 \h </w:instrText>
        </w:r>
        <w:r>
          <w:rPr>
            <w:noProof/>
            <w:webHidden/>
          </w:rPr>
        </w:r>
        <w:r>
          <w:rPr>
            <w:noProof/>
            <w:webHidden/>
          </w:rPr>
          <w:fldChar w:fldCharType="separate"/>
        </w:r>
        <w:r>
          <w:rPr>
            <w:noProof/>
            <w:webHidden/>
          </w:rPr>
          <w:t>107</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4" w:history="1">
        <w:r w:rsidRPr="00D15EF5">
          <w:rPr>
            <w:rStyle w:val="Hyperlink"/>
            <w:noProof/>
          </w:rPr>
          <w:t>Hình 34: Activity Cập nhật tài khoản thanh toán</w:t>
        </w:r>
        <w:r>
          <w:rPr>
            <w:noProof/>
            <w:webHidden/>
          </w:rPr>
          <w:tab/>
        </w:r>
        <w:r>
          <w:rPr>
            <w:noProof/>
            <w:webHidden/>
          </w:rPr>
          <w:fldChar w:fldCharType="begin"/>
        </w:r>
        <w:r>
          <w:rPr>
            <w:noProof/>
            <w:webHidden/>
          </w:rPr>
          <w:instrText xml:space="preserve"> PAGEREF _Toc502559114 \h </w:instrText>
        </w:r>
        <w:r>
          <w:rPr>
            <w:noProof/>
            <w:webHidden/>
          </w:rPr>
        </w:r>
        <w:r>
          <w:rPr>
            <w:noProof/>
            <w:webHidden/>
          </w:rPr>
          <w:fldChar w:fldCharType="separate"/>
        </w:r>
        <w:r>
          <w:rPr>
            <w:noProof/>
            <w:webHidden/>
          </w:rPr>
          <w:t>108</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5" w:history="1">
        <w:r w:rsidRPr="00D15EF5">
          <w:rPr>
            <w:rStyle w:val="Hyperlink"/>
            <w:noProof/>
          </w:rPr>
          <w:t>Hình 35: Activity Nạp tiền vào tài khoản</w:t>
        </w:r>
        <w:r>
          <w:rPr>
            <w:noProof/>
            <w:webHidden/>
          </w:rPr>
          <w:tab/>
        </w:r>
        <w:r>
          <w:rPr>
            <w:noProof/>
            <w:webHidden/>
          </w:rPr>
          <w:fldChar w:fldCharType="begin"/>
        </w:r>
        <w:r>
          <w:rPr>
            <w:noProof/>
            <w:webHidden/>
          </w:rPr>
          <w:instrText xml:space="preserve"> PAGEREF _Toc502559115 \h </w:instrText>
        </w:r>
        <w:r>
          <w:rPr>
            <w:noProof/>
            <w:webHidden/>
          </w:rPr>
        </w:r>
        <w:r>
          <w:rPr>
            <w:noProof/>
            <w:webHidden/>
          </w:rPr>
          <w:fldChar w:fldCharType="separate"/>
        </w:r>
        <w:r>
          <w:rPr>
            <w:noProof/>
            <w:webHidden/>
          </w:rPr>
          <w:t>109</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6" w:history="1">
        <w:r w:rsidRPr="00D15EF5">
          <w:rPr>
            <w:rStyle w:val="Hyperlink"/>
            <w:noProof/>
          </w:rPr>
          <w:t>Hình 36: Activity Rút tiền khỏi tài khoản</w:t>
        </w:r>
        <w:r>
          <w:rPr>
            <w:noProof/>
            <w:webHidden/>
          </w:rPr>
          <w:tab/>
        </w:r>
        <w:r>
          <w:rPr>
            <w:noProof/>
            <w:webHidden/>
          </w:rPr>
          <w:fldChar w:fldCharType="begin"/>
        </w:r>
        <w:r>
          <w:rPr>
            <w:noProof/>
            <w:webHidden/>
          </w:rPr>
          <w:instrText xml:space="preserve"> PAGEREF _Toc502559116 \h </w:instrText>
        </w:r>
        <w:r>
          <w:rPr>
            <w:noProof/>
            <w:webHidden/>
          </w:rPr>
        </w:r>
        <w:r>
          <w:rPr>
            <w:noProof/>
            <w:webHidden/>
          </w:rPr>
          <w:fldChar w:fldCharType="separate"/>
        </w:r>
        <w:r>
          <w:rPr>
            <w:noProof/>
            <w:webHidden/>
          </w:rPr>
          <w:t>110</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7" w:history="1">
        <w:r w:rsidRPr="00D15EF5">
          <w:rPr>
            <w:rStyle w:val="Hyperlink"/>
            <w:noProof/>
          </w:rPr>
          <w:t>Hình 37: Activity Khóa nội dung</w:t>
        </w:r>
        <w:r>
          <w:rPr>
            <w:noProof/>
            <w:webHidden/>
          </w:rPr>
          <w:tab/>
        </w:r>
        <w:r>
          <w:rPr>
            <w:noProof/>
            <w:webHidden/>
          </w:rPr>
          <w:fldChar w:fldCharType="begin"/>
        </w:r>
        <w:r>
          <w:rPr>
            <w:noProof/>
            <w:webHidden/>
          </w:rPr>
          <w:instrText xml:space="preserve"> PAGEREF _Toc502559117 \h </w:instrText>
        </w:r>
        <w:r>
          <w:rPr>
            <w:noProof/>
            <w:webHidden/>
          </w:rPr>
        </w:r>
        <w:r>
          <w:rPr>
            <w:noProof/>
            <w:webHidden/>
          </w:rPr>
          <w:fldChar w:fldCharType="separate"/>
        </w:r>
        <w:r>
          <w:rPr>
            <w:noProof/>
            <w:webHidden/>
          </w:rPr>
          <w:t>111</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8" w:history="1">
        <w:r w:rsidRPr="00D15EF5">
          <w:rPr>
            <w:rStyle w:val="Hyperlink"/>
            <w:noProof/>
          </w:rPr>
          <w:t>Hình 38: Activity  Bỏ khóa nội dung</w:t>
        </w:r>
        <w:r>
          <w:rPr>
            <w:noProof/>
            <w:webHidden/>
          </w:rPr>
          <w:tab/>
        </w:r>
        <w:r>
          <w:rPr>
            <w:noProof/>
            <w:webHidden/>
          </w:rPr>
          <w:fldChar w:fldCharType="begin"/>
        </w:r>
        <w:r>
          <w:rPr>
            <w:noProof/>
            <w:webHidden/>
          </w:rPr>
          <w:instrText xml:space="preserve"> PAGEREF _Toc502559118 \h </w:instrText>
        </w:r>
        <w:r>
          <w:rPr>
            <w:noProof/>
            <w:webHidden/>
          </w:rPr>
        </w:r>
        <w:r>
          <w:rPr>
            <w:noProof/>
            <w:webHidden/>
          </w:rPr>
          <w:fldChar w:fldCharType="separate"/>
        </w:r>
        <w:r>
          <w:rPr>
            <w:noProof/>
            <w:webHidden/>
          </w:rPr>
          <w:t>112</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19" w:history="1">
        <w:r w:rsidRPr="00D15EF5">
          <w:rPr>
            <w:rStyle w:val="Hyperlink"/>
            <w:noProof/>
          </w:rPr>
          <w:t>Hình 39: Activity Đánh dấu nội dung</w:t>
        </w:r>
        <w:r>
          <w:rPr>
            <w:noProof/>
            <w:webHidden/>
          </w:rPr>
          <w:tab/>
        </w:r>
        <w:r>
          <w:rPr>
            <w:noProof/>
            <w:webHidden/>
          </w:rPr>
          <w:fldChar w:fldCharType="begin"/>
        </w:r>
        <w:r>
          <w:rPr>
            <w:noProof/>
            <w:webHidden/>
          </w:rPr>
          <w:instrText xml:space="preserve"> PAGEREF _Toc502559119 \h </w:instrText>
        </w:r>
        <w:r>
          <w:rPr>
            <w:noProof/>
            <w:webHidden/>
          </w:rPr>
        </w:r>
        <w:r>
          <w:rPr>
            <w:noProof/>
            <w:webHidden/>
          </w:rPr>
          <w:fldChar w:fldCharType="separate"/>
        </w:r>
        <w:r>
          <w:rPr>
            <w:noProof/>
            <w:webHidden/>
          </w:rPr>
          <w:t>113</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0" w:history="1">
        <w:r w:rsidRPr="00D15EF5">
          <w:rPr>
            <w:rStyle w:val="Hyperlink"/>
            <w:noProof/>
          </w:rPr>
          <w:t>Hình 40: Activity Ứng tuyển chuyên gia</w:t>
        </w:r>
        <w:r>
          <w:rPr>
            <w:noProof/>
            <w:webHidden/>
          </w:rPr>
          <w:tab/>
        </w:r>
        <w:r>
          <w:rPr>
            <w:noProof/>
            <w:webHidden/>
          </w:rPr>
          <w:fldChar w:fldCharType="begin"/>
        </w:r>
        <w:r>
          <w:rPr>
            <w:noProof/>
            <w:webHidden/>
          </w:rPr>
          <w:instrText xml:space="preserve"> PAGEREF _Toc502559120 \h </w:instrText>
        </w:r>
        <w:r>
          <w:rPr>
            <w:noProof/>
            <w:webHidden/>
          </w:rPr>
        </w:r>
        <w:r>
          <w:rPr>
            <w:noProof/>
            <w:webHidden/>
          </w:rPr>
          <w:fldChar w:fldCharType="separate"/>
        </w:r>
        <w:r>
          <w:rPr>
            <w:noProof/>
            <w:webHidden/>
          </w:rPr>
          <w:t>114</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1" w:history="1">
        <w:r w:rsidRPr="00D15EF5">
          <w:rPr>
            <w:rStyle w:val="Hyperlink"/>
            <w:noProof/>
          </w:rPr>
          <w:t>Hình 41: Activity Gửi yêu cầu hỗ trợ</w:t>
        </w:r>
        <w:r>
          <w:rPr>
            <w:noProof/>
            <w:webHidden/>
          </w:rPr>
          <w:tab/>
        </w:r>
        <w:r>
          <w:rPr>
            <w:noProof/>
            <w:webHidden/>
          </w:rPr>
          <w:fldChar w:fldCharType="begin"/>
        </w:r>
        <w:r>
          <w:rPr>
            <w:noProof/>
            <w:webHidden/>
          </w:rPr>
          <w:instrText xml:space="preserve"> PAGEREF _Toc502559121 \h </w:instrText>
        </w:r>
        <w:r>
          <w:rPr>
            <w:noProof/>
            <w:webHidden/>
          </w:rPr>
        </w:r>
        <w:r>
          <w:rPr>
            <w:noProof/>
            <w:webHidden/>
          </w:rPr>
          <w:fldChar w:fldCharType="separate"/>
        </w:r>
        <w:r>
          <w:rPr>
            <w:noProof/>
            <w:webHidden/>
          </w:rPr>
          <w:t>115</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2" w:history="1">
        <w:r w:rsidRPr="00D15EF5">
          <w:rPr>
            <w:rStyle w:val="Hyperlink"/>
            <w:noProof/>
          </w:rPr>
          <w:t>Hình 42: Activity Kiểm tra năng lực chuyên gia</w:t>
        </w:r>
        <w:r>
          <w:rPr>
            <w:noProof/>
            <w:webHidden/>
          </w:rPr>
          <w:tab/>
        </w:r>
        <w:r>
          <w:rPr>
            <w:noProof/>
            <w:webHidden/>
          </w:rPr>
          <w:fldChar w:fldCharType="begin"/>
        </w:r>
        <w:r>
          <w:rPr>
            <w:noProof/>
            <w:webHidden/>
          </w:rPr>
          <w:instrText xml:space="preserve"> PAGEREF _Toc502559122 \h </w:instrText>
        </w:r>
        <w:r>
          <w:rPr>
            <w:noProof/>
            <w:webHidden/>
          </w:rPr>
        </w:r>
        <w:r>
          <w:rPr>
            <w:noProof/>
            <w:webHidden/>
          </w:rPr>
          <w:fldChar w:fldCharType="separate"/>
        </w:r>
        <w:r>
          <w:rPr>
            <w:noProof/>
            <w:webHidden/>
          </w:rPr>
          <w:t>116</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3" w:history="1">
        <w:r w:rsidRPr="00D15EF5">
          <w:rPr>
            <w:rStyle w:val="Hyperlink"/>
            <w:noProof/>
          </w:rPr>
          <w:t>Hình 43: Activity Gửi yêu cầu hỗ trợ</w:t>
        </w:r>
        <w:r>
          <w:rPr>
            <w:noProof/>
            <w:webHidden/>
          </w:rPr>
          <w:tab/>
        </w:r>
        <w:r>
          <w:rPr>
            <w:noProof/>
            <w:webHidden/>
          </w:rPr>
          <w:fldChar w:fldCharType="begin"/>
        </w:r>
        <w:r>
          <w:rPr>
            <w:noProof/>
            <w:webHidden/>
          </w:rPr>
          <w:instrText xml:space="preserve"> PAGEREF _Toc502559123 \h </w:instrText>
        </w:r>
        <w:r>
          <w:rPr>
            <w:noProof/>
            <w:webHidden/>
          </w:rPr>
        </w:r>
        <w:r>
          <w:rPr>
            <w:noProof/>
            <w:webHidden/>
          </w:rPr>
          <w:fldChar w:fldCharType="separate"/>
        </w:r>
        <w:r>
          <w:rPr>
            <w:noProof/>
            <w:webHidden/>
          </w:rPr>
          <w:t>117</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4" w:history="1">
        <w:r w:rsidRPr="00D15EF5">
          <w:rPr>
            <w:rStyle w:val="Hyperlink"/>
            <w:noProof/>
          </w:rPr>
          <w:t>Hình 44: Activity Tìm kiếm và lọc lịch sử</w:t>
        </w:r>
        <w:r>
          <w:rPr>
            <w:noProof/>
            <w:webHidden/>
          </w:rPr>
          <w:tab/>
        </w:r>
        <w:r>
          <w:rPr>
            <w:noProof/>
            <w:webHidden/>
          </w:rPr>
          <w:fldChar w:fldCharType="begin"/>
        </w:r>
        <w:r>
          <w:rPr>
            <w:noProof/>
            <w:webHidden/>
          </w:rPr>
          <w:instrText xml:space="preserve"> PAGEREF _Toc502559124 \h </w:instrText>
        </w:r>
        <w:r>
          <w:rPr>
            <w:noProof/>
            <w:webHidden/>
          </w:rPr>
        </w:r>
        <w:r>
          <w:rPr>
            <w:noProof/>
            <w:webHidden/>
          </w:rPr>
          <w:fldChar w:fldCharType="separate"/>
        </w:r>
        <w:r>
          <w:rPr>
            <w:noProof/>
            <w:webHidden/>
          </w:rPr>
          <w:t>118</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5" w:history="1">
        <w:r w:rsidRPr="00D15EF5">
          <w:rPr>
            <w:rStyle w:val="Hyperlink"/>
            <w:noProof/>
          </w:rPr>
          <w:t>Hình 45: Activity Đánh dấu lịch sử</w:t>
        </w:r>
        <w:r>
          <w:rPr>
            <w:noProof/>
            <w:webHidden/>
          </w:rPr>
          <w:tab/>
        </w:r>
        <w:r>
          <w:rPr>
            <w:noProof/>
            <w:webHidden/>
          </w:rPr>
          <w:fldChar w:fldCharType="begin"/>
        </w:r>
        <w:r>
          <w:rPr>
            <w:noProof/>
            <w:webHidden/>
          </w:rPr>
          <w:instrText xml:space="preserve"> PAGEREF _Toc502559125 \h </w:instrText>
        </w:r>
        <w:r>
          <w:rPr>
            <w:noProof/>
            <w:webHidden/>
          </w:rPr>
        </w:r>
        <w:r>
          <w:rPr>
            <w:noProof/>
            <w:webHidden/>
          </w:rPr>
          <w:fldChar w:fldCharType="separate"/>
        </w:r>
        <w:r>
          <w:rPr>
            <w:noProof/>
            <w:webHidden/>
          </w:rPr>
          <w:t>119</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6" w:history="1">
        <w:r w:rsidRPr="00D15EF5">
          <w:rPr>
            <w:rStyle w:val="Hyperlink"/>
            <w:noProof/>
          </w:rPr>
          <w:t>Hình 46: Activity Chuyển tiếp lịch sử</w:t>
        </w:r>
        <w:r>
          <w:rPr>
            <w:noProof/>
            <w:webHidden/>
          </w:rPr>
          <w:tab/>
        </w:r>
        <w:r>
          <w:rPr>
            <w:noProof/>
            <w:webHidden/>
          </w:rPr>
          <w:fldChar w:fldCharType="begin"/>
        </w:r>
        <w:r>
          <w:rPr>
            <w:noProof/>
            <w:webHidden/>
          </w:rPr>
          <w:instrText xml:space="preserve"> PAGEREF _Toc502559126 \h </w:instrText>
        </w:r>
        <w:r>
          <w:rPr>
            <w:noProof/>
            <w:webHidden/>
          </w:rPr>
        </w:r>
        <w:r>
          <w:rPr>
            <w:noProof/>
            <w:webHidden/>
          </w:rPr>
          <w:fldChar w:fldCharType="separate"/>
        </w:r>
        <w:r>
          <w:rPr>
            <w:noProof/>
            <w:webHidden/>
          </w:rPr>
          <w:t>120</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7" w:history="1">
        <w:r w:rsidRPr="00D15EF5">
          <w:rPr>
            <w:rStyle w:val="Hyperlink"/>
            <w:noProof/>
          </w:rPr>
          <w:t>Hình 47: Activity Tạo tài khoản người dùng</w:t>
        </w:r>
        <w:r>
          <w:rPr>
            <w:noProof/>
            <w:webHidden/>
          </w:rPr>
          <w:tab/>
        </w:r>
        <w:r>
          <w:rPr>
            <w:noProof/>
            <w:webHidden/>
          </w:rPr>
          <w:fldChar w:fldCharType="begin"/>
        </w:r>
        <w:r>
          <w:rPr>
            <w:noProof/>
            <w:webHidden/>
          </w:rPr>
          <w:instrText xml:space="preserve"> PAGEREF _Toc502559127 \h </w:instrText>
        </w:r>
        <w:r>
          <w:rPr>
            <w:noProof/>
            <w:webHidden/>
          </w:rPr>
        </w:r>
        <w:r>
          <w:rPr>
            <w:noProof/>
            <w:webHidden/>
          </w:rPr>
          <w:fldChar w:fldCharType="separate"/>
        </w:r>
        <w:r>
          <w:rPr>
            <w:noProof/>
            <w:webHidden/>
          </w:rPr>
          <w:t>121</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8" w:history="1">
        <w:r w:rsidRPr="00D15EF5">
          <w:rPr>
            <w:rStyle w:val="Hyperlink"/>
            <w:noProof/>
          </w:rPr>
          <w:t>Hình 48: Activity Cập nhật thông tin người dùng</w:t>
        </w:r>
        <w:r>
          <w:rPr>
            <w:noProof/>
            <w:webHidden/>
          </w:rPr>
          <w:tab/>
        </w:r>
        <w:r>
          <w:rPr>
            <w:noProof/>
            <w:webHidden/>
          </w:rPr>
          <w:fldChar w:fldCharType="begin"/>
        </w:r>
        <w:r>
          <w:rPr>
            <w:noProof/>
            <w:webHidden/>
          </w:rPr>
          <w:instrText xml:space="preserve"> PAGEREF _Toc502559128 \h </w:instrText>
        </w:r>
        <w:r>
          <w:rPr>
            <w:noProof/>
            <w:webHidden/>
          </w:rPr>
        </w:r>
        <w:r>
          <w:rPr>
            <w:noProof/>
            <w:webHidden/>
          </w:rPr>
          <w:fldChar w:fldCharType="separate"/>
        </w:r>
        <w:r>
          <w:rPr>
            <w:noProof/>
            <w:webHidden/>
          </w:rPr>
          <w:t>122</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29" w:history="1">
        <w:r w:rsidRPr="00D15EF5">
          <w:rPr>
            <w:rStyle w:val="Hyperlink"/>
            <w:noProof/>
          </w:rPr>
          <w:t>Hình 49: Activity Khóa tài khoản thành viên</w:t>
        </w:r>
        <w:r>
          <w:rPr>
            <w:noProof/>
            <w:webHidden/>
          </w:rPr>
          <w:tab/>
        </w:r>
        <w:r>
          <w:rPr>
            <w:noProof/>
            <w:webHidden/>
          </w:rPr>
          <w:fldChar w:fldCharType="begin"/>
        </w:r>
        <w:r>
          <w:rPr>
            <w:noProof/>
            <w:webHidden/>
          </w:rPr>
          <w:instrText xml:space="preserve"> PAGEREF _Toc502559129 \h </w:instrText>
        </w:r>
        <w:r>
          <w:rPr>
            <w:noProof/>
            <w:webHidden/>
          </w:rPr>
        </w:r>
        <w:r>
          <w:rPr>
            <w:noProof/>
            <w:webHidden/>
          </w:rPr>
          <w:fldChar w:fldCharType="separate"/>
        </w:r>
        <w:r>
          <w:rPr>
            <w:noProof/>
            <w:webHidden/>
          </w:rPr>
          <w:t>123</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30" w:history="1">
        <w:r w:rsidRPr="00D15EF5">
          <w:rPr>
            <w:rStyle w:val="Hyperlink"/>
            <w:noProof/>
          </w:rPr>
          <w:t>Hình 50: Activity Bỏ khóa tài khoản thành viên</w:t>
        </w:r>
        <w:r>
          <w:rPr>
            <w:noProof/>
            <w:webHidden/>
          </w:rPr>
          <w:tab/>
        </w:r>
        <w:r>
          <w:rPr>
            <w:noProof/>
            <w:webHidden/>
          </w:rPr>
          <w:fldChar w:fldCharType="begin"/>
        </w:r>
        <w:r>
          <w:rPr>
            <w:noProof/>
            <w:webHidden/>
          </w:rPr>
          <w:instrText xml:space="preserve"> PAGEREF _Toc502559130 \h </w:instrText>
        </w:r>
        <w:r>
          <w:rPr>
            <w:noProof/>
            <w:webHidden/>
          </w:rPr>
        </w:r>
        <w:r>
          <w:rPr>
            <w:noProof/>
            <w:webHidden/>
          </w:rPr>
          <w:fldChar w:fldCharType="separate"/>
        </w:r>
        <w:r>
          <w:rPr>
            <w:noProof/>
            <w:webHidden/>
          </w:rPr>
          <w:t>124</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31" w:history="1">
        <w:r w:rsidRPr="00D15EF5">
          <w:rPr>
            <w:rStyle w:val="Hyperlink"/>
            <w:noProof/>
          </w:rPr>
          <w:t>Hình 51: Activity Khóa tài khoản người dùng</w:t>
        </w:r>
        <w:r>
          <w:rPr>
            <w:noProof/>
            <w:webHidden/>
          </w:rPr>
          <w:tab/>
        </w:r>
        <w:r>
          <w:rPr>
            <w:noProof/>
            <w:webHidden/>
          </w:rPr>
          <w:fldChar w:fldCharType="begin"/>
        </w:r>
        <w:r>
          <w:rPr>
            <w:noProof/>
            <w:webHidden/>
          </w:rPr>
          <w:instrText xml:space="preserve"> PAGEREF _Toc502559131 \h </w:instrText>
        </w:r>
        <w:r>
          <w:rPr>
            <w:noProof/>
            <w:webHidden/>
          </w:rPr>
        </w:r>
        <w:r>
          <w:rPr>
            <w:noProof/>
            <w:webHidden/>
          </w:rPr>
          <w:fldChar w:fldCharType="separate"/>
        </w:r>
        <w:r>
          <w:rPr>
            <w:noProof/>
            <w:webHidden/>
          </w:rPr>
          <w:t>125</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32" w:history="1">
        <w:r w:rsidRPr="00D15EF5">
          <w:rPr>
            <w:rStyle w:val="Hyperlink"/>
            <w:noProof/>
          </w:rPr>
          <w:t>Hình 52: Activity Bỏ khóa tài khoản người dùng</w:t>
        </w:r>
        <w:r>
          <w:rPr>
            <w:noProof/>
            <w:webHidden/>
          </w:rPr>
          <w:tab/>
        </w:r>
        <w:r>
          <w:rPr>
            <w:noProof/>
            <w:webHidden/>
          </w:rPr>
          <w:fldChar w:fldCharType="begin"/>
        </w:r>
        <w:r>
          <w:rPr>
            <w:noProof/>
            <w:webHidden/>
          </w:rPr>
          <w:instrText xml:space="preserve"> PAGEREF _Toc502559132 \h </w:instrText>
        </w:r>
        <w:r>
          <w:rPr>
            <w:noProof/>
            <w:webHidden/>
          </w:rPr>
        </w:r>
        <w:r>
          <w:rPr>
            <w:noProof/>
            <w:webHidden/>
          </w:rPr>
          <w:fldChar w:fldCharType="separate"/>
        </w:r>
        <w:r>
          <w:rPr>
            <w:noProof/>
            <w:webHidden/>
          </w:rPr>
          <w:t>126</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33" w:history="1">
        <w:r w:rsidRPr="00D15EF5">
          <w:rPr>
            <w:rStyle w:val="Hyperlink"/>
            <w:noProof/>
          </w:rPr>
          <w:t>Hình 53: Biểu đồ liên kết thực thể - ER của hệ thống</w:t>
        </w:r>
        <w:r>
          <w:rPr>
            <w:noProof/>
            <w:webHidden/>
          </w:rPr>
          <w:tab/>
        </w:r>
        <w:r>
          <w:rPr>
            <w:noProof/>
            <w:webHidden/>
          </w:rPr>
          <w:fldChar w:fldCharType="begin"/>
        </w:r>
        <w:r>
          <w:rPr>
            <w:noProof/>
            <w:webHidden/>
          </w:rPr>
          <w:instrText xml:space="preserve"> PAGEREF _Toc502559133 \h </w:instrText>
        </w:r>
        <w:r>
          <w:rPr>
            <w:noProof/>
            <w:webHidden/>
          </w:rPr>
        </w:r>
        <w:r>
          <w:rPr>
            <w:noProof/>
            <w:webHidden/>
          </w:rPr>
          <w:fldChar w:fldCharType="separate"/>
        </w:r>
        <w:r>
          <w:rPr>
            <w:noProof/>
            <w:webHidden/>
          </w:rPr>
          <w:t>127</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34" w:history="1">
        <w:r w:rsidRPr="00D15EF5">
          <w:rPr>
            <w:rStyle w:val="Hyperlink"/>
            <w:noProof/>
          </w:rPr>
          <w:t>Hình 54 Thiết kế kiến trúc hệ thống</w:t>
        </w:r>
        <w:r>
          <w:rPr>
            <w:noProof/>
            <w:webHidden/>
          </w:rPr>
          <w:tab/>
        </w:r>
        <w:r>
          <w:rPr>
            <w:noProof/>
            <w:webHidden/>
          </w:rPr>
          <w:fldChar w:fldCharType="begin"/>
        </w:r>
        <w:r>
          <w:rPr>
            <w:noProof/>
            <w:webHidden/>
          </w:rPr>
          <w:instrText xml:space="preserve"> PAGEREF _Toc502559134 \h </w:instrText>
        </w:r>
        <w:r>
          <w:rPr>
            <w:noProof/>
            <w:webHidden/>
          </w:rPr>
        </w:r>
        <w:r>
          <w:rPr>
            <w:noProof/>
            <w:webHidden/>
          </w:rPr>
          <w:fldChar w:fldCharType="separate"/>
        </w:r>
        <w:r>
          <w:rPr>
            <w:noProof/>
            <w:webHidden/>
          </w:rPr>
          <w:t>128</w:t>
        </w:r>
        <w:r>
          <w:rPr>
            <w:noProof/>
            <w:webHidden/>
          </w:rPr>
          <w:fldChar w:fldCharType="end"/>
        </w:r>
      </w:hyperlink>
    </w:p>
    <w:p w:rsidR="001A5525" w:rsidRDefault="001A5525" w:rsidP="001A5525">
      <w:pPr>
        <w:pStyle w:val="DMhinh"/>
        <w:rPr>
          <w:rFonts w:asciiTheme="minorHAnsi" w:eastAsiaTheme="minorEastAsia" w:hAnsiTheme="minorHAnsi" w:cstheme="minorBidi"/>
          <w:iCs/>
          <w:noProof/>
          <w:sz w:val="22"/>
          <w:szCs w:val="22"/>
          <w:lang w:eastAsia="en-US"/>
        </w:rPr>
      </w:pPr>
      <w:hyperlink w:anchor="_Toc502559135" w:history="1">
        <w:r w:rsidRPr="00D15EF5">
          <w:rPr>
            <w:rStyle w:val="Hyperlink"/>
            <w:noProof/>
          </w:rPr>
          <w:t>Hình 55: Lược đồ cơ sở dữ liệu</w:t>
        </w:r>
        <w:r>
          <w:rPr>
            <w:noProof/>
            <w:webHidden/>
          </w:rPr>
          <w:tab/>
        </w:r>
        <w:r>
          <w:rPr>
            <w:noProof/>
            <w:webHidden/>
          </w:rPr>
          <w:fldChar w:fldCharType="begin"/>
        </w:r>
        <w:r>
          <w:rPr>
            <w:noProof/>
            <w:webHidden/>
          </w:rPr>
          <w:instrText xml:space="preserve"> PAGEREF _Toc502559135 \h </w:instrText>
        </w:r>
        <w:r>
          <w:rPr>
            <w:noProof/>
            <w:webHidden/>
          </w:rPr>
        </w:r>
        <w:r>
          <w:rPr>
            <w:noProof/>
            <w:webHidden/>
          </w:rPr>
          <w:fldChar w:fldCharType="separate"/>
        </w:r>
        <w:r>
          <w:rPr>
            <w:noProof/>
            <w:webHidden/>
          </w:rPr>
          <w:t>136</w:t>
        </w:r>
        <w:r>
          <w:rPr>
            <w:noProof/>
            <w:webHidden/>
          </w:rPr>
          <w:fldChar w:fldCharType="end"/>
        </w:r>
      </w:hyperlink>
    </w:p>
    <w:p w:rsidR="00B404B2" w:rsidRPr="00E9736B" w:rsidRDefault="00E764BF" w:rsidP="00DD4740">
      <w:pPr>
        <w:pStyle w:val="HinhAnh"/>
      </w:pPr>
      <w:r w:rsidRPr="00E9736B">
        <w:fldChar w:fldCharType="end"/>
      </w:r>
      <w:r w:rsidR="00B404B2" w:rsidRPr="00E9736B">
        <w:br w:type="page"/>
      </w:r>
    </w:p>
    <w:p w:rsidR="007B55B0" w:rsidRPr="00E9736B" w:rsidRDefault="007B55B0" w:rsidP="00F075B3">
      <w:pPr>
        <w:pStyle w:val="Heading1"/>
      </w:pPr>
      <w:bookmarkStart w:id="4" w:name="_Toc502133397"/>
      <w:r w:rsidRPr="00E9736B">
        <w:lastRenderedPageBreak/>
        <w:t>DANH MỤC CÁC BẢNG BIỂU</w:t>
      </w:r>
      <w:bookmarkEnd w:id="4"/>
    </w:p>
    <w:p w:rsidR="001A5525" w:rsidRDefault="00E764BF" w:rsidP="001A5525">
      <w:pPr>
        <w:pStyle w:val="DMBang"/>
        <w:rPr>
          <w:rFonts w:asciiTheme="minorHAnsi" w:eastAsiaTheme="minorEastAsia" w:hAnsiTheme="minorHAnsi" w:cstheme="minorBidi"/>
          <w:sz w:val="22"/>
          <w:szCs w:val="22"/>
          <w:lang w:eastAsia="en-US"/>
        </w:rPr>
      </w:pPr>
      <w:r w:rsidRPr="00E9736B">
        <w:fldChar w:fldCharType="begin"/>
      </w:r>
      <w:r w:rsidRPr="00E9736B">
        <w:instrText xml:space="preserve"> TOC \h \z \c "Bảng" </w:instrText>
      </w:r>
      <w:r w:rsidRPr="00E9736B">
        <w:fldChar w:fldCharType="separate"/>
      </w:r>
      <w:bookmarkStart w:id="5" w:name="_GoBack"/>
      <w:r w:rsidR="001A5525" w:rsidRPr="00604E78">
        <w:rPr>
          <w:rStyle w:val="Hyperlink"/>
        </w:rPr>
        <w:fldChar w:fldCharType="begin"/>
      </w:r>
      <w:r w:rsidR="001A5525" w:rsidRPr="00604E78">
        <w:rPr>
          <w:rStyle w:val="Hyperlink"/>
        </w:rPr>
        <w:instrText xml:space="preserve"> </w:instrText>
      </w:r>
      <w:r w:rsidR="001A5525">
        <w:instrText>HYPERLINK \l "_Toc502559136"</w:instrText>
      </w:r>
      <w:r w:rsidR="001A5525" w:rsidRPr="00604E78">
        <w:rPr>
          <w:rStyle w:val="Hyperlink"/>
        </w:rPr>
        <w:instrText xml:space="preserve"> </w:instrText>
      </w:r>
      <w:r w:rsidR="001A5525" w:rsidRPr="00604E78">
        <w:rPr>
          <w:rStyle w:val="Hyperlink"/>
        </w:rPr>
      </w:r>
      <w:r w:rsidR="001A5525" w:rsidRPr="00604E78">
        <w:rPr>
          <w:rStyle w:val="Hyperlink"/>
        </w:rPr>
        <w:fldChar w:fldCharType="separate"/>
      </w:r>
      <w:r w:rsidR="001A5525" w:rsidRPr="00604E78">
        <w:rPr>
          <w:rStyle w:val="Hyperlink"/>
        </w:rPr>
        <w:t>Bảng 1: Danh sách ca sử dụng</w:t>
      </w:r>
      <w:r w:rsidR="001A5525">
        <w:rPr>
          <w:webHidden/>
        </w:rPr>
        <w:tab/>
      </w:r>
      <w:r w:rsidR="001A5525">
        <w:rPr>
          <w:webHidden/>
        </w:rPr>
        <w:fldChar w:fldCharType="begin"/>
      </w:r>
      <w:r w:rsidR="001A5525">
        <w:rPr>
          <w:webHidden/>
        </w:rPr>
        <w:instrText xml:space="preserve"> PAGEREF _Toc502559136 \h </w:instrText>
      </w:r>
      <w:r w:rsidR="001A5525">
        <w:rPr>
          <w:webHidden/>
        </w:rPr>
      </w:r>
      <w:r w:rsidR="001A5525">
        <w:rPr>
          <w:webHidden/>
        </w:rPr>
        <w:fldChar w:fldCharType="separate"/>
      </w:r>
      <w:r w:rsidR="001A5525">
        <w:rPr>
          <w:webHidden/>
        </w:rPr>
        <w:t>57</w:t>
      </w:r>
      <w:r w:rsidR="001A5525">
        <w:rPr>
          <w:webHidden/>
        </w:rPr>
        <w:fldChar w:fldCharType="end"/>
      </w:r>
      <w:r w:rsidR="001A5525" w:rsidRPr="00604E78">
        <w:rPr>
          <w:rStyle w:val="Hyperlink"/>
        </w:rPr>
        <w:fldChar w:fldCharType="end"/>
      </w:r>
    </w:p>
    <w:p w:rsidR="001A5525" w:rsidRDefault="001A5525" w:rsidP="001A5525">
      <w:pPr>
        <w:pStyle w:val="DMBang"/>
        <w:rPr>
          <w:rFonts w:asciiTheme="minorHAnsi" w:eastAsiaTheme="minorEastAsia" w:hAnsiTheme="minorHAnsi" w:cstheme="minorBidi"/>
          <w:sz w:val="22"/>
          <w:szCs w:val="22"/>
          <w:lang w:eastAsia="en-US"/>
        </w:rPr>
      </w:pPr>
      <w:hyperlink w:anchor="_Toc502559137" w:history="1">
        <w:r w:rsidRPr="00604E78">
          <w:rPr>
            <w:rStyle w:val="Hyperlink"/>
          </w:rPr>
          <w:t>Bảng 2: UC Đăng kí thông tin</w:t>
        </w:r>
        <w:r>
          <w:rPr>
            <w:webHidden/>
          </w:rPr>
          <w:tab/>
        </w:r>
        <w:r>
          <w:rPr>
            <w:webHidden/>
          </w:rPr>
          <w:fldChar w:fldCharType="begin"/>
        </w:r>
        <w:r>
          <w:rPr>
            <w:webHidden/>
          </w:rPr>
          <w:instrText xml:space="preserve"> PAGEREF _Toc502559137 \h </w:instrText>
        </w:r>
        <w:r>
          <w:rPr>
            <w:webHidden/>
          </w:rPr>
        </w:r>
        <w:r>
          <w:rPr>
            <w:webHidden/>
          </w:rPr>
          <w:fldChar w:fldCharType="separate"/>
        </w:r>
        <w:r>
          <w:rPr>
            <w:webHidden/>
          </w:rPr>
          <w:t>58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38" w:history="1">
        <w:r w:rsidRPr="00604E78">
          <w:rPr>
            <w:rStyle w:val="Hyperlink"/>
          </w:rPr>
          <w:t>Bảng 3: UC Xác nhận email</w:t>
        </w:r>
        <w:r>
          <w:rPr>
            <w:webHidden/>
          </w:rPr>
          <w:tab/>
        </w:r>
        <w:r>
          <w:rPr>
            <w:webHidden/>
          </w:rPr>
          <w:fldChar w:fldCharType="begin"/>
        </w:r>
        <w:r>
          <w:rPr>
            <w:webHidden/>
          </w:rPr>
          <w:instrText xml:space="preserve"> PAGEREF _Toc502559138 \h </w:instrText>
        </w:r>
        <w:r>
          <w:rPr>
            <w:webHidden/>
          </w:rPr>
        </w:r>
        <w:r>
          <w:rPr>
            <w:webHidden/>
          </w:rPr>
          <w:fldChar w:fldCharType="separate"/>
        </w:r>
        <w:r>
          <w:rPr>
            <w:webHidden/>
          </w:rPr>
          <w:t>59</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39" w:history="1">
        <w:r w:rsidRPr="00604E78">
          <w:rPr>
            <w:rStyle w:val="Hyperlink"/>
          </w:rPr>
          <w:t>Bảng 4: UC Đăng nhập</w:t>
        </w:r>
        <w:r>
          <w:rPr>
            <w:webHidden/>
          </w:rPr>
          <w:tab/>
        </w:r>
        <w:r>
          <w:rPr>
            <w:webHidden/>
          </w:rPr>
          <w:fldChar w:fldCharType="begin"/>
        </w:r>
        <w:r>
          <w:rPr>
            <w:webHidden/>
          </w:rPr>
          <w:instrText xml:space="preserve"> PAGEREF _Toc502559139 \h </w:instrText>
        </w:r>
        <w:r>
          <w:rPr>
            <w:webHidden/>
          </w:rPr>
        </w:r>
        <w:r>
          <w:rPr>
            <w:webHidden/>
          </w:rPr>
          <w:fldChar w:fldCharType="separate"/>
        </w:r>
        <w:r>
          <w:rPr>
            <w:webHidden/>
          </w:rPr>
          <w:t>60</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0" w:history="1">
        <w:r w:rsidRPr="00604E78">
          <w:rPr>
            <w:rStyle w:val="Hyperlink"/>
          </w:rPr>
          <w:t>Bảng 5: UC Quên mật khẩu</w:t>
        </w:r>
        <w:r>
          <w:rPr>
            <w:webHidden/>
          </w:rPr>
          <w:tab/>
        </w:r>
        <w:r>
          <w:rPr>
            <w:webHidden/>
          </w:rPr>
          <w:fldChar w:fldCharType="begin"/>
        </w:r>
        <w:r>
          <w:rPr>
            <w:webHidden/>
          </w:rPr>
          <w:instrText xml:space="preserve"> PAGEREF _Toc502559140 \h </w:instrText>
        </w:r>
        <w:r>
          <w:rPr>
            <w:webHidden/>
          </w:rPr>
        </w:r>
        <w:r>
          <w:rPr>
            <w:webHidden/>
          </w:rPr>
          <w:fldChar w:fldCharType="separate"/>
        </w:r>
        <w:r>
          <w:rPr>
            <w:webHidden/>
          </w:rPr>
          <w:t>61</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1" w:history="1">
        <w:r w:rsidRPr="00604E78">
          <w:rPr>
            <w:rStyle w:val="Hyperlink"/>
          </w:rPr>
          <w:t>Bảng 6: UC Tìm kiếm chuyên gia sử dụng bộ lọc</w:t>
        </w:r>
        <w:r>
          <w:rPr>
            <w:webHidden/>
          </w:rPr>
          <w:tab/>
        </w:r>
        <w:r>
          <w:rPr>
            <w:webHidden/>
          </w:rPr>
          <w:fldChar w:fldCharType="begin"/>
        </w:r>
        <w:r>
          <w:rPr>
            <w:webHidden/>
          </w:rPr>
          <w:instrText xml:space="preserve"> PAGEREF _Toc502559141 \h </w:instrText>
        </w:r>
        <w:r>
          <w:rPr>
            <w:webHidden/>
          </w:rPr>
        </w:r>
        <w:r>
          <w:rPr>
            <w:webHidden/>
          </w:rPr>
          <w:fldChar w:fldCharType="separate"/>
        </w:r>
        <w:r>
          <w:rPr>
            <w:webHidden/>
          </w:rPr>
          <w:t>62</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2" w:history="1">
        <w:r w:rsidRPr="00604E78">
          <w:rPr>
            <w:rStyle w:val="Hyperlink"/>
          </w:rPr>
          <w:t>Bảng 7: UC Tìm kiếm chuyên gia sử dụng từ khóa</w:t>
        </w:r>
        <w:r>
          <w:rPr>
            <w:webHidden/>
          </w:rPr>
          <w:tab/>
        </w:r>
        <w:r>
          <w:rPr>
            <w:webHidden/>
          </w:rPr>
          <w:fldChar w:fldCharType="begin"/>
        </w:r>
        <w:r>
          <w:rPr>
            <w:webHidden/>
          </w:rPr>
          <w:instrText xml:space="preserve"> PAGEREF _Toc502559142 \h </w:instrText>
        </w:r>
        <w:r>
          <w:rPr>
            <w:webHidden/>
          </w:rPr>
        </w:r>
        <w:r>
          <w:rPr>
            <w:webHidden/>
          </w:rPr>
          <w:fldChar w:fldCharType="separate"/>
        </w:r>
        <w:r>
          <w:rPr>
            <w:webHidden/>
          </w:rPr>
          <w:t>63</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3" w:history="1">
        <w:r w:rsidRPr="00604E78">
          <w:rPr>
            <w:rStyle w:val="Hyperlink"/>
          </w:rPr>
          <w:t>Bảng 8: UC Tìm kiếm câu hỏi sử dụng bộ lọc</w:t>
        </w:r>
        <w:r>
          <w:rPr>
            <w:webHidden/>
          </w:rPr>
          <w:tab/>
        </w:r>
        <w:r>
          <w:rPr>
            <w:webHidden/>
          </w:rPr>
          <w:fldChar w:fldCharType="begin"/>
        </w:r>
        <w:r>
          <w:rPr>
            <w:webHidden/>
          </w:rPr>
          <w:instrText xml:space="preserve"> PAGEREF _Toc502559143 \h </w:instrText>
        </w:r>
        <w:r>
          <w:rPr>
            <w:webHidden/>
          </w:rPr>
        </w:r>
        <w:r>
          <w:rPr>
            <w:webHidden/>
          </w:rPr>
          <w:fldChar w:fldCharType="separate"/>
        </w:r>
        <w:r>
          <w:rPr>
            <w:webHidden/>
          </w:rPr>
          <w:t>64</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4" w:history="1">
        <w:r w:rsidRPr="00604E78">
          <w:rPr>
            <w:rStyle w:val="Hyperlink"/>
          </w:rPr>
          <w:t>Bảng 9: UC Tìm kiếm câu hỏi sử dụng từ khóa</w:t>
        </w:r>
        <w:r>
          <w:rPr>
            <w:webHidden/>
          </w:rPr>
          <w:tab/>
        </w:r>
        <w:r>
          <w:rPr>
            <w:webHidden/>
          </w:rPr>
          <w:fldChar w:fldCharType="begin"/>
        </w:r>
        <w:r>
          <w:rPr>
            <w:webHidden/>
          </w:rPr>
          <w:instrText xml:space="preserve"> PAGEREF _Toc502559144 \h </w:instrText>
        </w:r>
        <w:r>
          <w:rPr>
            <w:webHidden/>
          </w:rPr>
        </w:r>
        <w:r>
          <w:rPr>
            <w:webHidden/>
          </w:rPr>
          <w:fldChar w:fldCharType="separate"/>
        </w:r>
        <w:r>
          <w:rPr>
            <w:webHidden/>
          </w:rPr>
          <w:t>64</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5" w:history="1">
        <w:r w:rsidRPr="00604E78">
          <w:rPr>
            <w:rStyle w:val="Hyperlink"/>
          </w:rPr>
          <w:t>Bảng 10: UC Đặt câu hỏi</w:t>
        </w:r>
        <w:r>
          <w:rPr>
            <w:webHidden/>
          </w:rPr>
          <w:tab/>
        </w:r>
        <w:r>
          <w:rPr>
            <w:webHidden/>
          </w:rPr>
          <w:fldChar w:fldCharType="begin"/>
        </w:r>
        <w:r>
          <w:rPr>
            <w:webHidden/>
          </w:rPr>
          <w:instrText xml:space="preserve"> PAGEREF _Toc502559145 \h </w:instrText>
        </w:r>
        <w:r>
          <w:rPr>
            <w:webHidden/>
          </w:rPr>
        </w:r>
        <w:r>
          <w:rPr>
            <w:webHidden/>
          </w:rPr>
          <w:fldChar w:fldCharType="separate"/>
        </w:r>
        <w:r>
          <w:rPr>
            <w:webHidden/>
          </w:rPr>
          <w:t>65</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6" w:history="1">
        <w:r w:rsidRPr="00604E78">
          <w:rPr>
            <w:rStyle w:val="Hyperlink"/>
          </w:rPr>
          <w:t>Bảng 11: UC Trả lời câu hỏi</w:t>
        </w:r>
        <w:r>
          <w:rPr>
            <w:webHidden/>
          </w:rPr>
          <w:tab/>
        </w:r>
        <w:r>
          <w:rPr>
            <w:webHidden/>
          </w:rPr>
          <w:fldChar w:fldCharType="begin"/>
        </w:r>
        <w:r>
          <w:rPr>
            <w:webHidden/>
          </w:rPr>
          <w:instrText xml:space="preserve"> PAGEREF _Toc502559146 \h </w:instrText>
        </w:r>
        <w:r>
          <w:rPr>
            <w:webHidden/>
          </w:rPr>
        </w:r>
        <w:r>
          <w:rPr>
            <w:webHidden/>
          </w:rPr>
          <w:fldChar w:fldCharType="separate"/>
        </w:r>
        <w:r>
          <w:rPr>
            <w:webHidden/>
          </w:rPr>
          <w:t>66</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7" w:history="1">
        <w:r w:rsidRPr="00604E78">
          <w:rPr>
            <w:rStyle w:val="Hyperlink"/>
          </w:rPr>
          <w:t>Bảng 12: UC Bình luận trên câu trả lời</w:t>
        </w:r>
        <w:r>
          <w:rPr>
            <w:webHidden/>
          </w:rPr>
          <w:tab/>
        </w:r>
        <w:r>
          <w:rPr>
            <w:webHidden/>
          </w:rPr>
          <w:fldChar w:fldCharType="begin"/>
        </w:r>
        <w:r>
          <w:rPr>
            <w:webHidden/>
          </w:rPr>
          <w:instrText xml:space="preserve"> PAGEREF _Toc502559147 \h </w:instrText>
        </w:r>
        <w:r>
          <w:rPr>
            <w:webHidden/>
          </w:rPr>
        </w:r>
        <w:r>
          <w:rPr>
            <w:webHidden/>
          </w:rPr>
          <w:fldChar w:fldCharType="separate"/>
        </w:r>
        <w:r>
          <w:rPr>
            <w:webHidden/>
          </w:rPr>
          <w:t>66</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8" w:history="1">
        <w:r w:rsidRPr="00604E78">
          <w:rPr>
            <w:rStyle w:val="Hyperlink"/>
          </w:rPr>
          <w:t>Bảng 13:UC Đánh giá chất lượng câu hỏi</w:t>
        </w:r>
        <w:r>
          <w:rPr>
            <w:webHidden/>
          </w:rPr>
          <w:tab/>
        </w:r>
        <w:r>
          <w:rPr>
            <w:webHidden/>
          </w:rPr>
          <w:fldChar w:fldCharType="begin"/>
        </w:r>
        <w:r>
          <w:rPr>
            <w:webHidden/>
          </w:rPr>
          <w:instrText xml:space="preserve"> PAGEREF _Toc502559148 \h </w:instrText>
        </w:r>
        <w:r>
          <w:rPr>
            <w:webHidden/>
          </w:rPr>
        </w:r>
        <w:r>
          <w:rPr>
            <w:webHidden/>
          </w:rPr>
          <w:fldChar w:fldCharType="separate"/>
        </w:r>
        <w:r>
          <w:rPr>
            <w:webHidden/>
          </w:rPr>
          <w:t>66</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49" w:history="1">
        <w:r w:rsidRPr="00604E78">
          <w:rPr>
            <w:rStyle w:val="Hyperlink"/>
          </w:rPr>
          <w:t>Bảng 14:  UC Đánh giá chất lượng câu trả lời</w:t>
        </w:r>
        <w:r>
          <w:rPr>
            <w:webHidden/>
          </w:rPr>
          <w:tab/>
        </w:r>
        <w:r>
          <w:rPr>
            <w:webHidden/>
          </w:rPr>
          <w:fldChar w:fldCharType="begin"/>
        </w:r>
        <w:r>
          <w:rPr>
            <w:webHidden/>
          </w:rPr>
          <w:instrText xml:space="preserve"> PAGEREF _Toc502559149 \h </w:instrText>
        </w:r>
        <w:r>
          <w:rPr>
            <w:webHidden/>
          </w:rPr>
        </w:r>
        <w:r>
          <w:rPr>
            <w:webHidden/>
          </w:rPr>
          <w:fldChar w:fldCharType="separate"/>
        </w:r>
        <w:r>
          <w:rPr>
            <w:webHidden/>
          </w:rPr>
          <w:t>67</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0" w:history="1">
        <w:r w:rsidRPr="00604E78">
          <w:rPr>
            <w:rStyle w:val="Hyperlink"/>
          </w:rPr>
          <w:t>Bảng 15:UC Kết nối với chuyên gia</w:t>
        </w:r>
        <w:r>
          <w:rPr>
            <w:webHidden/>
          </w:rPr>
          <w:tab/>
        </w:r>
        <w:r>
          <w:rPr>
            <w:webHidden/>
          </w:rPr>
          <w:fldChar w:fldCharType="begin"/>
        </w:r>
        <w:r>
          <w:rPr>
            <w:webHidden/>
          </w:rPr>
          <w:instrText xml:space="preserve"> PAGEREF _Toc502559150 \h </w:instrText>
        </w:r>
        <w:r>
          <w:rPr>
            <w:webHidden/>
          </w:rPr>
        </w:r>
        <w:r>
          <w:rPr>
            <w:webHidden/>
          </w:rPr>
          <w:fldChar w:fldCharType="separate"/>
        </w:r>
        <w:r>
          <w:rPr>
            <w:webHidden/>
          </w:rPr>
          <w:t>68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1" w:history="1">
        <w:r w:rsidRPr="00604E78">
          <w:rPr>
            <w:rStyle w:val="Hyperlink"/>
          </w:rPr>
          <w:t>Bảng 16: UC Hỏi đáp với chuyên gia</w:t>
        </w:r>
        <w:r>
          <w:rPr>
            <w:webHidden/>
          </w:rPr>
          <w:tab/>
        </w:r>
        <w:r>
          <w:rPr>
            <w:webHidden/>
          </w:rPr>
          <w:fldChar w:fldCharType="begin"/>
        </w:r>
        <w:r>
          <w:rPr>
            <w:webHidden/>
          </w:rPr>
          <w:instrText xml:space="preserve"> PAGEREF _Toc502559151 \h </w:instrText>
        </w:r>
        <w:r>
          <w:rPr>
            <w:webHidden/>
          </w:rPr>
        </w:r>
        <w:r>
          <w:rPr>
            <w:webHidden/>
          </w:rPr>
          <w:fldChar w:fldCharType="separate"/>
        </w:r>
        <w:r>
          <w:rPr>
            <w:webHidden/>
          </w:rPr>
          <w:t>68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2" w:history="1">
        <w:r w:rsidRPr="00604E78">
          <w:rPr>
            <w:rStyle w:val="Hyperlink"/>
          </w:rPr>
          <w:t>Bảng 17:UC Đánh giá chất lượng phiên hỏi đáp</w:t>
        </w:r>
        <w:r>
          <w:rPr>
            <w:webHidden/>
          </w:rPr>
          <w:tab/>
        </w:r>
        <w:r>
          <w:rPr>
            <w:webHidden/>
          </w:rPr>
          <w:fldChar w:fldCharType="begin"/>
        </w:r>
        <w:r>
          <w:rPr>
            <w:webHidden/>
          </w:rPr>
          <w:instrText xml:space="preserve"> PAGEREF _Toc502559152 \h </w:instrText>
        </w:r>
        <w:r>
          <w:rPr>
            <w:webHidden/>
          </w:rPr>
        </w:r>
        <w:r>
          <w:rPr>
            <w:webHidden/>
          </w:rPr>
          <w:fldChar w:fldCharType="separate"/>
        </w:r>
        <w:r>
          <w:rPr>
            <w:webHidden/>
          </w:rPr>
          <w:t>69</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3" w:history="1">
        <w:r w:rsidRPr="00604E78">
          <w:rPr>
            <w:rStyle w:val="Hyperlink"/>
          </w:rPr>
          <w:t>Bảng 18: UC Tìm kiếm liên hệ</w:t>
        </w:r>
        <w:r>
          <w:rPr>
            <w:webHidden/>
          </w:rPr>
          <w:tab/>
        </w:r>
        <w:r>
          <w:rPr>
            <w:webHidden/>
          </w:rPr>
          <w:fldChar w:fldCharType="begin"/>
        </w:r>
        <w:r>
          <w:rPr>
            <w:webHidden/>
          </w:rPr>
          <w:instrText xml:space="preserve"> PAGEREF _Toc502559153 \h </w:instrText>
        </w:r>
        <w:r>
          <w:rPr>
            <w:webHidden/>
          </w:rPr>
        </w:r>
        <w:r>
          <w:rPr>
            <w:webHidden/>
          </w:rPr>
          <w:fldChar w:fldCharType="separate"/>
        </w:r>
        <w:r>
          <w:rPr>
            <w:webHidden/>
          </w:rPr>
          <w:t>70</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4" w:history="1">
        <w:r w:rsidRPr="00604E78">
          <w:rPr>
            <w:rStyle w:val="Hyperlink"/>
          </w:rPr>
          <w:t>Bảng 19: UC Khóa liên hệ</w:t>
        </w:r>
        <w:r>
          <w:rPr>
            <w:webHidden/>
          </w:rPr>
          <w:tab/>
        </w:r>
        <w:r>
          <w:rPr>
            <w:webHidden/>
          </w:rPr>
          <w:fldChar w:fldCharType="begin"/>
        </w:r>
        <w:r>
          <w:rPr>
            <w:webHidden/>
          </w:rPr>
          <w:instrText xml:space="preserve"> PAGEREF _Toc502559154 \h </w:instrText>
        </w:r>
        <w:r>
          <w:rPr>
            <w:webHidden/>
          </w:rPr>
        </w:r>
        <w:r>
          <w:rPr>
            <w:webHidden/>
          </w:rPr>
          <w:fldChar w:fldCharType="separate"/>
        </w:r>
        <w:r>
          <w:rPr>
            <w:webHidden/>
          </w:rPr>
          <w:t>70</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5" w:history="1">
        <w:r w:rsidRPr="00604E78">
          <w:rPr>
            <w:rStyle w:val="Hyperlink"/>
          </w:rPr>
          <w:t>Bảng 20: UC Bỏ khóa liên hệ</w:t>
        </w:r>
        <w:r>
          <w:rPr>
            <w:webHidden/>
          </w:rPr>
          <w:tab/>
        </w:r>
        <w:r>
          <w:rPr>
            <w:webHidden/>
          </w:rPr>
          <w:fldChar w:fldCharType="begin"/>
        </w:r>
        <w:r>
          <w:rPr>
            <w:webHidden/>
          </w:rPr>
          <w:instrText xml:space="preserve"> PAGEREF _Toc502559155 \h </w:instrText>
        </w:r>
        <w:r>
          <w:rPr>
            <w:webHidden/>
          </w:rPr>
        </w:r>
        <w:r>
          <w:rPr>
            <w:webHidden/>
          </w:rPr>
          <w:fldChar w:fldCharType="separate"/>
        </w:r>
        <w:r>
          <w:rPr>
            <w:webHidden/>
          </w:rPr>
          <w:t>71</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6" w:history="1">
        <w:r w:rsidRPr="00604E78">
          <w:rPr>
            <w:rStyle w:val="Hyperlink"/>
          </w:rPr>
          <w:t>Bảng 21: UC Cập nhật thông tin cá nhân</w:t>
        </w:r>
        <w:r>
          <w:rPr>
            <w:webHidden/>
          </w:rPr>
          <w:tab/>
        </w:r>
        <w:r>
          <w:rPr>
            <w:webHidden/>
          </w:rPr>
          <w:fldChar w:fldCharType="begin"/>
        </w:r>
        <w:r>
          <w:rPr>
            <w:webHidden/>
          </w:rPr>
          <w:instrText xml:space="preserve"> PAGEREF _Toc502559156 \h </w:instrText>
        </w:r>
        <w:r>
          <w:rPr>
            <w:webHidden/>
          </w:rPr>
        </w:r>
        <w:r>
          <w:rPr>
            <w:webHidden/>
          </w:rPr>
          <w:fldChar w:fldCharType="separate"/>
        </w:r>
        <w:r>
          <w:rPr>
            <w:webHidden/>
          </w:rPr>
          <w:t>72</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7" w:history="1">
        <w:r w:rsidRPr="00604E78">
          <w:rPr>
            <w:rStyle w:val="Hyperlink"/>
          </w:rPr>
          <w:t>Bảng 22: UC Cập nhật vị trí hiện tại</w:t>
        </w:r>
        <w:r>
          <w:rPr>
            <w:webHidden/>
          </w:rPr>
          <w:tab/>
        </w:r>
        <w:r>
          <w:rPr>
            <w:webHidden/>
          </w:rPr>
          <w:fldChar w:fldCharType="begin"/>
        </w:r>
        <w:r>
          <w:rPr>
            <w:webHidden/>
          </w:rPr>
          <w:instrText xml:space="preserve"> PAGEREF _Toc502559157 \h </w:instrText>
        </w:r>
        <w:r>
          <w:rPr>
            <w:webHidden/>
          </w:rPr>
        </w:r>
        <w:r>
          <w:rPr>
            <w:webHidden/>
          </w:rPr>
          <w:fldChar w:fldCharType="separate"/>
        </w:r>
        <w:r>
          <w:rPr>
            <w:webHidden/>
          </w:rPr>
          <w:t>72</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8" w:history="1">
        <w:r w:rsidRPr="00604E78">
          <w:rPr>
            <w:rStyle w:val="Hyperlink"/>
          </w:rPr>
          <w:t>Bảng 23: UC Thay đổi mật khẩu</w:t>
        </w:r>
        <w:r>
          <w:rPr>
            <w:webHidden/>
          </w:rPr>
          <w:tab/>
        </w:r>
        <w:r>
          <w:rPr>
            <w:webHidden/>
          </w:rPr>
          <w:fldChar w:fldCharType="begin"/>
        </w:r>
        <w:r>
          <w:rPr>
            <w:webHidden/>
          </w:rPr>
          <w:instrText xml:space="preserve"> PAGEREF _Toc502559158 \h </w:instrText>
        </w:r>
        <w:r>
          <w:rPr>
            <w:webHidden/>
          </w:rPr>
        </w:r>
        <w:r>
          <w:rPr>
            <w:webHidden/>
          </w:rPr>
          <w:fldChar w:fldCharType="separate"/>
        </w:r>
        <w:r>
          <w:rPr>
            <w:webHidden/>
          </w:rPr>
          <w:t>73</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59" w:history="1">
        <w:r w:rsidRPr="00604E78">
          <w:rPr>
            <w:rStyle w:val="Hyperlink"/>
          </w:rPr>
          <w:t>Bảng 24: UC Cập nhật tiểu sử</w:t>
        </w:r>
        <w:r>
          <w:rPr>
            <w:webHidden/>
          </w:rPr>
          <w:tab/>
        </w:r>
        <w:r>
          <w:rPr>
            <w:webHidden/>
          </w:rPr>
          <w:fldChar w:fldCharType="begin"/>
        </w:r>
        <w:r>
          <w:rPr>
            <w:webHidden/>
          </w:rPr>
          <w:instrText xml:space="preserve"> PAGEREF _Toc502559159 \h </w:instrText>
        </w:r>
        <w:r>
          <w:rPr>
            <w:webHidden/>
          </w:rPr>
        </w:r>
        <w:r>
          <w:rPr>
            <w:webHidden/>
          </w:rPr>
          <w:fldChar w:fldCharType="separate"/>
        </w:r>
        <w:r>
          <w:rPr>
            <w:webHidden/>
          </w:rPr>
          <w:t>74</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0" w:history="1">
        <w:r w:rsidRPr="00604E78">
          <w:rPr>
            <w:rStyle w:val="Hyperlink"/>
          </w:rPr>
          <w:t>Bảng 25:UC Cập nhật tài khoản thanh toán</w:t>
        </w:r>
        <w:r>
          <w:rPr>
            <w:webHidden/>
          </w:rPr>
          <w:tab/>
        </w:r>
        <w:r>
          <w:rPr>
            <w:webHidden/>
          </w:rPr>
          <w:fldChar w:fldCharType="begin"/>
        </w:r>
        <w:r>
          <w:rPr>
            <w:webHidden/>
          </w:rPr>
          <w:instrText xml:space="preserve"> PAGEREF _Toc502559160 \h </w:instrText>
        </w:r>
        <w:r>
          <w:rPr>
            <w:webHidden/>
          </w:rPr>
        </w:r>
        <w:r>
          <w:rPr>
            <w:webHidden/>
          </w:rPr>
          <w:fldChar w:fldCharType="separate"/>
        </w:r>
        <w:r>
          <w:rPr>
            <w:webHidden/>
          </w:rPr>
          <w:t>75</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1" w:history="1">
        <w:r w:rsidRPr="00604E78">
          <w:rPr>
            <w:rStyle w:val="Hyperlink"/>
          </w:rPr>
          <w:t>Bảng 26: UC Nạp tiền vào tài khoản</w:t>
        </w:r>
        <w:r>
          <w:rPr>
            <w:webHidden/>
          </w:rPr>
          <w:tab/>
        </w:r>
        <w:r>
          <w:rPr>
            <w:webHidden/>
          </w:rPr>
          <w:fldChar w:fldCharType="begin"/>
        </w:r>
        <w:r>
          <w:rPr>
            <w:webHidden/>
          </w:rPr>
          <w:instrText xml:space="preserve"> PAGEREF _Toc502559161 \h </w:instrText>
        </w:r>
        <w:r>
          <w:rPr>
            <w:webHidden/>
          </w:rPr>
        </w:r>
        <w:r>
          <w:rPr>
            <w:webHidden/>
          </w:rPr>
          <w:fldChar w:fldCharType="separate"/>
        </w:r>
        <w:r>
          <w:rPr>
            <w:webHidden/>
          </w:rPr>
          <w:t>75</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2" w:history="1">
        <w:r w:rsidRPr="00604E78">
          <w:rPr>
            <w:rStyle w:val="Hyperlink"/>
          </w:rPr>
          <w:t>Bảng 27: UC Rút tiền khỏi tài khoản</w:t>
        </w:r>
        <w:r>
          <w:rPr>
            <w:webHidden/>
          </w:rPr>
          <w:tab/>
        </w:r>
        <w:r>
          <w:rPr>
            <w:webHidden/>
          </w:rPr>
          <w:fldChar w:fldCharType="begin"/>
        </w:r>
        <w:r>
          <w:rPr>
            <w:webHidden/>
          </w:rPr>
          <w:instrText xml:space="preserve"> PAGEREF _Toc502559162 \h </w:instrText>
        </w:r>
        <w:r>
          <w:rPr>
            <w:webHidden/>
          </w:rPr>
        </w:r>
        <w:r>
          <w:rPr>
            <w:webHidden/>
          </w:rPr>
          <w:fldChar w:fldCharType="separate"/>
        </w:r>
        <w:r>
          <w:rPr>
            <w:webHidden/>
          </w:rPr>
          <w:t>77</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3" w:history="1">
        <w:r w:rsidRPr="00604E78">
          <w:rPr>
            <w:rStyle w:val="Hyperlink"/>
          </w:rPr>
          <w:t>Bảng 28: UC Khóa câu hỏi</w:t>
        </w:r>
        <w:r>
          <w:rPr>
            <w:webHidden/>
          </w:rPr>
          <w:tab/>
        </w:r>
        <w:r>
          <w:rPr>
            <w:webHidden/>
          </w:rPr>
          <w:fldChar w:fldCharType="begin"/>
        </w:r>
        <w:r>
          <w:rPr>
            <w:webHidden/>
          </w:rPr>
          <w:instrText xml:space="preserve"> PAGEREF _Toc502559163 \h </w:instrText>
        </w:r>
        <w:r>
          <w:rPr>
            <w:webHidden/>
          </w:rPr>
        </w:r>
        <w:r>
          <w:rPr>
            <w:webHidden/>
          </w:rPr>
          <w:fldChar w:fldCharType="separate"/>
        </w:r>
        <w:r>
          <w:rPr>
            <w:webHidden/>
          </w:rPr>
          <w:t>78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4" w:history="1">
        <w:r w:rsidRPr="00604E78">
          <w:rPr>
            <w:rStyle w:val="Hyperlink"/>
          </w:rPr>
          <w:t>Bảng 29: UC Bỏ khóa câu hỏi</w:t>
        </w:r>
        <w:r>
          <w:rPr>
            <w:webHidden/>
          </w:rPr>
          <w:tab/>
        </w:r>
        <w:r>
          <w:rPr>
            <w:webHidden/>
          </w:rPr>
          <w:fldChar w:fldCharType="begin"/>
        </w:r>
        <w:r>
          <w:rPr>
            <w:webHidden/>
          </w:rPr>
          <w:instrText xml:space="preserve"> PAGEREF _Toc502559164 \h </w:instrText>
        </w:r>
        <w:r>
          <w:rPr>
            <w:webHidden/>
          </w:rPr>
        </w:r>
        <w:r>
          <w:rPr>
            <w:webHidden/>
          </w:rPr>
          <w:fldChar w:fldCharType="separate"/>
        </w:r>
        <w:r>
          <w:rPr>
            <w:webHidden/>
          </w:rPr>
          <w:t>78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5" w:history="1">
        <w:r w:rsidRPr="00604E78">
          <w:rPr>
            <w:rStyle w:val="Hyperlink"/>
          </w:rPr>
          <w:t>Bảng 30:UC Đánh dấu câu hỏi</w:t>
        </w:r>
        <w:r>
          <w:rPr>
            <w:webHidden/>
          </w:rPr>
          <w:tab/>
        </w:r>
        <w:r>
          <w:rPr>
            <w:webHidden/>
          </w:rPr>
          <w:fldChar w:fldCharType="begin"/>
        </w:r>
        <w:r>
          <w:rPr>
            <w:webHidden/>
          </w:rPr>
          <w:instrText xml:space="preserve"> PAGEREF _Toc502559165 \h </w:instrText>
        </w:r>
        <w:r>
          <w:rPr>
            <w:webHidden/>
          </w:rPr>
        </w:r>
        <w:r>
          <w:rPr>
            <w:webHidden/>
          </w:rPr>
          <w:fldChar w:fldCharType="separate"/>
        </w:r>
        <w:r>
          <w:rPr>
            <w:webHidden/>
          </w:rPr>
          <w:t>79</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6" w:history="1">
        <w:r w:rsidRPr="00604E78">
          <w:rPr>
            <w:rStyle w:val="Hyperlink"/>
          </w:rPr>
          <w:t>Bảng 31: UC Gửi yêu cầu hỗ trợ</w:t>
        </w:r>
        <w:r>
          <w:rPr>
            <w:webHidden/>
          </w:rPr>
          <w:tab/>
        </w:r>
        <w:r>
          <w:rPr>
            <w:webHidden/>
          </w:rPr>
          <w:fldChar w:fldCharType="begin"/>
        </w:r>
        <w:r>
          <w:rPr>
            <w:webHidden/>
          </w:rPr>
          <w:instrText xml:space="preserve"> PAGEREF _Toc502559166 \h </w:instrText>
        </w:r>
        <w:r>
          <w:rPr>
            <w:webHidden/>
          </w:rPr>
        </w:r>
        <w:r>
          <w:rPr>
            <w:webHidden/>
          </w:rPr>
          <w:fldChar w:fldCharType="separate"/>
        </w:r>
        <w:r>
          <w:rPr>
            <w:webHidden/>
          </w:rPr>
          <w:t>80</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7" w:history="1">
        <w:r w:rsidRPr="00604E78">
          <w:rPr>
            <w:rStyle w:val="Hyperlink"/>
          </w:rPr>
          <w:t>Bảng 32: UC Trả lời yêu cầu hỗ trợ</w:t>
        </w:r>
        <w:r>
          <w:rPr>
            <w:webHidden/>
          </w:rPr>
          <w:tab/>
        </w:r>
        <w:r>
          <w:rPr>
            <w:webHidden/>
          </w:rPr>
          <w:fldChar w:fldCharType="begin"/>
        </w:r>
        <w:r>
          <w:rPr>
            <w:webHidden/>
          </w:rPr>
          <w:instrText xml:space="preserve"> PAGEREF _Toc502559167 \h </w:instrText>
        </w:r>
        <w:r>
          <w:rPr>
            <w:webHidden/>
          </w:rPr>
        </w:r>
        <w:r>
          <w:rPr>
            <w:webHidden/>
          </w:rPr>
          <w:fldChar w:fldCharType="separate"/>
        </w:r>
        <w:r>
          <w:rPr>
            <w:webHidden/>
          </w:rPr>
          <w:t>81</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8" w:history="1">
        <w:r w:rsidRPr="00604E78">
          <w:rPr>
            <w:rStyle w:val="Hyperlink"/>
          </w:rPr>
          <w:t>Bảng 33: UC Ứng tuyển chuyên gia</w:t>
        </w:r>
        <w:r>
          <w:rPr>
            <w:webHidden/>
          </w:rPr>
          <w:tab/>
        </w:r>
        <w:r>
          <w:rPr>
            <w:webHidden/>
          </w:rPr>
          <w:fldChar w:fldCharType="begin"/>
        </w:r>
        <w:r>
          <w:rPr>
            <w:webHidden/>
          </w:rPr>
          <w:instrText xml:space="preserve"> PAGEREF _Toc502559168 \h </w:instrText>
        </w:r>
        <w:r>
          <w:rPr>
            <w:webHidden/>
          </w:rPr>
        </w:r>
        <w:r>
          <w:rPr>
            <w:webHidden/>
          </w:rPr>
          <w:fldChar w:fldCharType="separate"/>
        </w:r>
        <w:r>
          <w:rPr>
            <w:webHidden/>
          </w:rPr>
          <w:t>82</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69" w:history="1">
        <w:r w:rsidRPr="00604E78">
          <w:rPr>
            <w:rStyle w:val="Hyperlink"/>
          </w:rPr>
          <w:t>Bảng 34: UC Đánh giá hồ sơ chuyên gia</w:t>
        </w:r>
        <w:r>
          <w:rPr>
            <w:webHidden/>
          </w:rPr>
          <w:tab/>
        </w:r>
        <w:r>
          <w:rPr>
            <w:webHidden/>
          </w:rPr>
          <w:fldChar w:fldCharType="begin"/>
        </w:r>
        <w:r>
          <w:rPr>
            <w:webHidden/>
          </w:rPr>
          <w:instrText xml:space="preserve"> PAGEREF _Toc502559169 \h </w:instrText>
        </w:r>
        <w:r>
          <w:rPr>
            <w:webHidden/>
          </w:rPr>
        </w:r>
        <w:r>
          <w:rPr>
            <w:webHidden/>
          </w:rPr>
          <w:fldChar w:fldCharType="separate"/>
        </w:r>
        <w:r>
          <w:rPr>
            <w:webHidden/>
          </w:rPr>
          <w:t>83</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0" w:history="1">
        <w:r w:rsidRPr="00604E78">
          <w:rPr>
            <w:rStyle w:val="Hyperlink"/>
          </w:rPr>
          <w:t>Bảng 35: UC Kiểm tra năng lực</w:t>
        </w:r>
        <w:r>
          <w:rPr>
            <w:webHidden/>
          </w:rPr>
          <w:tab/>
        </w:r>
        <w:r>
          <w:rPr>
            <w:webHidden/>
          </w:rPr>
          <w:fldChar w:fldCharType="begin"/>
        </w:r>
        <w:r>
          <w:rPr>
            <w:webHidden/>
          </w:rPr>
          <w:instrText xml:space="preserve"> PAGEREF _Toc502559170 \h </w:instrText>
        </w:r>
        <w:r>
          <w:rPr>
            <w:webHidden/>
          </w:rPr>
        </w:r>
        <w:r>
          <w:rPr>
            <w:webHidden/>
          </w:rPr>
          <w:fldChar w:fldCharType="separate"/>
        </w:r>
        <w:r>
          <w:rPr>
            <w:webHidden/>
          </w:rPr>
          <w:t>83</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1" w:history="1">
        <w:r w:rsidRPr="00604E78">
          <w:rPr>
            <w:rStyle w:val="Hyperlink"/>
          </w:rPr>
          <w:t>Bảng 36: UC Tìm kiếm lịch sử hỏi đáp miễn phí</w:t>
        </w:r>
        <w:r>
          <w:rPr>
            <w:webHidden/>
          </w:rPr>
          <w:tab/>
        </w:r>
        <w:r>
          <w:rPr>
            <w:webHidden/>
          </w:rPr>
          <w:fldChar w:fldCharType="begin"/>
        </w:r>
        <w:r>
          <w:rPr>
            <w:webHidden/>
          </w:rPr>
          <w:instrText xml:space="preserve"> PAGEREF _Toc502559171 \h </w:instrText>
        </w:r>
        <w:r>
          <w:rPr>
            <w:webHidden/>
          </w:rPr>
        </w:r>
        <w:r>
          <w:rPr>
            <w:webHidden/>
          </w:rPr>
          <w:fldChar w:fldCharType="separate"/>
        </w:r>
        <w:r>
          <w:rPr>
            <w:webHidden/>
          </w:rPr>
          <w:t>85</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2" w:history="1">
        <w:r w:rsidRPr="00604E78">
          <w:rPr>
            <w:rStyle w:val="Hyperlink"/>
          </w:rPr>
          <w:t>Bảng 37: UC Lọc lịch sử hỏi đáp miễn phí</w:t>
        </w:r>
        <w:r>
          <w:rPr>
            <w:webHidden/>
          </w:rPr>
          <w:tab/>
        </w:r>
        <w:r>
          <w:rPr>
            <w:webHidden/>
          </w:rPr>
          <w:fldChar w:fldCharType="begin"/>
        </w:r>
        <w:r>
          <w:rPr>
            <w:webHidden/>
          </w:rPr>
          <w:instrText xml:space="preserve"> PAGEREF _Toc502559172 \h </w:instrText>
        </w:r>
        <w:r>
          <w:rPr>
            <w:webHidden/>
          </w:rPr>
        </w:r>
        <w:r>
          <w:rPr>
            <w:webHidden/>
          </w:rPr>
          <w:fldChar w:fldCharType="separate"/>
        </w:r>
        <w:r>
          <w:rPr>
            <w:webHidden/>
          </w:rPr>
          <w:t>85</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3" w:history="1">
        <w:r w:rsidRPr="00604E78">
          <w:rPr>
            <w:rStyle w:val="Hyperlink"/>
          </w:rPr>
          <w:t>Bảng 38: UC Đánh dấu lịch sử hỏi đáp miễn phí</w:t>
        </w:r>
        <w:r>
          <w:rPr>
            <w:webHidden/>
          </w:rPr>
          <w:tab/>
        </w:r>
        <w:r>
          <w:rPr>
            <w:webHidden/>
          </w:rPr>
          <w:fldChar w:fldCharType="begin"/>
        </w:r>
        <w:r>
          <w:rPr>
            <w:webHidden/>
          </w:rPr>
          <w:instrText xml:space="preserve"> PAGEREF _Toc502559173 \h </w:instrText>
        </w:r>
        <w:r>
          <w:rPr>
            <w:webHidden/>
          </w:rPr>
        </w:r>
        <w:r>
          <w:rPr>
            <w:webHidden/>
          </w:rPr>
          <w:fldChar w:fldCharType="separate"/>
        </w:r>
        <w:r>
          <w:rPr>
            <w:webHidden/>
          </w:rPr>
          <w:t>86</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4" w:history="1">
        <w:r w:rsidRPr="00604E78">
          <w:rPr>
            <w:rStyle w:val="Hyperlink"/>
          </w:rPr>
          <w:t>Bảng 39: UC Chuyển tiếp lịch sử hỏi đáp miễn phí</w:t>
        </w:r>
        <w:r>
          <w:rPr>
            <w:webHidden/>
          </w:rPr>
          <w:tab/>
        </w:r>
        <w:r>
          <w:rPr>
            <w:webHidden/>
          </w:rPr>
          <w:fldChar w:fldCharType="begin"/>
        </w:r>
        <w:r>
          <w:rPr>
            <w:webHidden/>
          </w:rPr>
          <w:instrText xml:space="preserve"> PAGEREF _Toc502559174 \h </w:instrText>
        </w:r>
        <w:r>
          <w:rPr>
            <w:webHidden/>
          </w:rPr>
        </w:r>
        <w:r>
          <w:rPr>
            <w:webHidden/>
          </w:rPr>
          <w:fldChar w:fldCharType="separate"/>
        </w:r>
        <w:r>
          <w:rPr>
            <w:webHidden/>
          </w:rPr>
          <w:t>87</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5" w:history="1">
        <w:r w:rsidRPr="00604E78">
          <w:rPr>
            <w:rStyle w:val="Hyperlink"/>
          </w:rPr>
          <w:t>Bảng 40: UC Tạo người dùng</w:t>
        </w:r>
        <w:r>
          <w:rPr>
            <w:webHidden/>
          </w:rPr>
          <w:tab/>
        </w:r>
        <w:r>
          <w:rPr>
            <w:webHidden/>
          </w:rPr>
          <w:fldChar w:fldCharType="begin"/>
        </w:r>
        <w:r>
          <w:rPr>
            <w:webHidden/>
          </w:rPr>
          <w:instrText xml:space="preserve"> PAGEREF _Toc502559175 \h </w:instrText>
        </w:r>
        <w:r>
          <w:rPr>
            <w:webHidden/>
          </w:rPr>
        </w:r>
        <w:r>
          <w:rPr>
            <w:webHidden/>
          </w:rPr>
          <w:fldChar w:fldCharType="separate"/>
        </w:r>
        <w:r>
          <w:rPr>
            <w:webHidden/>
          </w:rPr>
          <w:t>88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6" w:history="1">
        <w:r w:rsidRPr="00604E78">
          <w:rPr>
            <w:rStyle w:val="Hyperlink"/>
          </w:rPr>
          <w:t>Bảng 41: UC Cập nhật thông tin người dùng</w:t>
        </w:r>
        <w:r>
          <w:rPr>
            <w:webHidden/>
          </w:rPr>
          <w:tab/>
        </w:r>
        <w:r>
          <w:rPr>
            <w:webHidden/>
          </w:rPr>
          <w:fldChar w:fldCharType="begin"/>
        </w:r>
        <w:r>
          <w:rPr>
            <w:webHidden/>
          </w:rPr>
          <w:instrText xml:space="preserve"> PAGEREF _Toc502559176 \h </w:instrText>
        </w:r>
        <w:r>
          <w:rPr>
            <w:webHidden/>
          </w:rPr>
        </w:r>
        <w:r>
          <w:rPr>
            <w:webHidden/>
          </w:rPr>
          <w:fldChar w:fldCharType="separate"/>
        </w:r>
        <w:r>
          <w:rPr>
            <w:webHidden/>
          </w:rPr>
          <w:t>89</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7" w:history="1">
        <w:r w:rsidRPr="00604E78">
          <w:rPr>
            <w:rStyle w:val="Hyperlink"/>
          </w:rPr>
          <w:t>Bảng 42: UC Khóa tài khoản</w:t>
        </w:r>
        <w:r>
          <w:rPr>
            <w:webHidden/>
          </w:rPr>
          <w:tab/>
        </w:r>
        <w:r>
          <w:rPr>
            <w:webHidden/>
          </w:rPr>
          <w:fldChar w:fldCharType="begin"/>
        </w:r>
        <w:r>
          <w:rPr>
            <w:webHidden/>
          </w:rPr>
          <w:instrText xml:space="preserve"> PAGEREF _Toc502559177 \h </w:instrText>
        </w:r>
        <w:r>
          <w:rPr>
            <w:webHidden/>
          </w:rPr>
        </w:r>
        <w:r>
          <w:rPr>
            <w:webHidden/>
          </w:rPr>
          <w:fldChar w:fldCharType="separate"/>
        </w:r>
        <w:r>
          <w:rPr>
            <w:webHidden/>
          </w:rPr>
          <w:t>89</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8" w:history="1">
        <w:r w:rsidRPr="00604E78">
          <w:rPr>
            <w:rStyle w:val="Hyperlink"/>
          </w:rPr>
          <w:t>Bảng 43: UC Bỏ khóa tài khoản</w:t>
        </w:r>
        <w:r>
          <w:rPr>
            <w:webHidden/>
          </w:rPr>
          <w:tab/>
        </w:r>
        <w:r>
          <w:rPr>
            <w:webHidden/>
          </w:rPr>
          <w:fldChar w:fldCharType="begin"/>
        </w:r>
        <w:r>
          <w:rPr>
            <w:webHidden/>
          </w:rPr>
          <w:instrText xml:space="preserve"> PAGEREF _Toc502559178 \h </w:instrText>
        </w:r>
        <w:r>
          <w:rPr>
            <w:webHidden/>
          </w:rPr>
        </w:r>
        <w:r>
          <w:rPr>
            <w:webHidden/>
          </w:rPr>
          <w:fldChar w:fldCharType="separate"/>
        </w:r>
        <w:r>
          <w:rPr>
            <w:webHidden/>
          </w:rPr>
          <w:t>90</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79" w:history="1">
        <w:r w:rsidRPr="00604E78">
          <w:rPr>
            <w:rStyle w:val="Hyperlink"/>
          </w:rPr>
          <w:t>Bảng 44: Bảng dữ liệu “roles”</w:t>
        </w:r>
        <w:r>
          <w:rPr>
            <w:webHidden/>
          </w:rPr>
          <w:tab/>
        </w:r>
        <w:r>
          <w:rPr>
            <w:webHidden/>
          </w:rPr>
          <w:fldChar w:fldCharType="begin"/>
        </w:r>
        <w:r>
          <w:rPr>
            <w:webHidden/>
          </w:rPr>
          <w:instrText xml:space="preserve"> PAGEREF _Toc502559179 \h </w:instrText>
        </w:r>
        <w:r>
          <w:rPr>
            <w:webHidden/>
          </w:rPr>
        </w:r>
        <w:r>
          <w:rPr>
            <w:webHidden/>
          </w:rPr>
          <w:fldChar w:fldCharType="separate"/>
        </w:r>
        <w:r>
          <w:rPr>
            <w:webHidden/>
          </w:rPr>
          <w:t>137</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0" w:history="1">
        <w:r w:rsidRPr="00604E78">
          <w:rPr>
            <w:rStyle w:val="Hyperlink"/>
          </w:rPr>
          <w:t>Bảng 45: Bảng dữ liệu “user_roles”</w:t>
        </w:r>
        <w:r>
          <w:rPr>
            <w:webHidden/>
          </w:rPr>
          <w:tab/>
        </w:r>
        <w:r>
          <w:rPr>
            <w:webHidden/>
          </w:rPr>
          <w:fldChar w:fldCharType="begin"/>
        </w:r>
        <w:r>
          <w:rPr>
            <w:webHidden/>
          </w:rPr>
          <w:instrText xml:space="preserve"> PAGEREF _Toc502559180 \h </w:instrText>
        </w:r>
        <w:r>
          <w:rPr>
            <w:webHidden/>
          </w:rPr>
        </w:r>
        <w:r>
          <w:rPr>
            <w:webHidden/>
          </w:rPr>
          <w:fldChar w:fldCharType="separate"/>
        </w:r>
        <w:r>
          <w:rPr>
            <w:webHidden/>
          </w:rPr>
          <w:t>137</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1" w:history="1">
        <w:r w:rsidRPr="00604E78">
          <w:rPr>
            <w:rStyle w:val="Hyperlink"/>
          </w:rPr>
          <w:t>Bảng 46: Bảng dữ liệu “user”</w:t>
        </w:r>
        <w:r>
          <w:rPr>
            <w:webHidden/>
          </w:rPr>
          <w:tab/>
        </w:r>
        <w:r>
          <w:rPr>
            <w:webHidden/>
          </w:rPr>
          <w:fldChar w:fldCharType="begin"/>
        </w:r>
        <w:r>
          <w:rPr>
            <w:webHidden/>
          </w:rPr>
          <w:instrText xml:space="preserve"> PAGEREF _Toc502559181 \h </w:instrText>
        </w:r>
        <w:r>
          <w:rPr>
            <w:webHidden/>
          </w:rPr>
        </w:r>
        <w:r>
          <w:rPr>
            <w:webHidden/>
          </w:rPr>
          <w:fldChar w:fldCharType="separate"/>
        </w:r>
        <w:r>
          <w:rPr>
            <w:webHidden/>
          </w:rPr>
          <w:t>138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2" w:history="1">
        <w:r w:rsidRPr="00604E78">
          <w:rPr>
            <w:rStyle w:val="Hyperlink"/>
          </w:rPr>
          <w:t>Bảng 47: Bảng dữ liệu “table”</w:t>
        </w:r>
        <w:r>
          <w:rPr>
            <w:webHidden/>
          </w:rPr>
          <w:tab/>
        </w:r>
        <w:r>
          <w:rPr>
            <w:webHidden/>
          </w:rPr>
          <w:fldChar w:fldCharType="begin"/>
        </w:r>
        <w:r>
          <w:rPr>
            <w:webHidden/>
          </w:rPr>
          <w:instrText xml:space="preserve"> PAGEREF _Toc502559182 \h </w:instrText>
        </w:r>
        <w:r>
          <w:rPr>
            <w:webHidden/>
          </w:rPr>
        </w:r>
        <w:r>
          <w:rPr>
            <w:webHidden/>
          </w:rPr>
          <w:fldChar w:fldCharType="separate"/>
        </w:r>
        <w:r>
          <w:rPr>
            <w:webHidden/>
          </w:rPr>
          <w:t>139</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3" w:history="1">
        <w:r w:rsidRPr="00604E78">
          <w:rPr>
            <w:rStyle w:val="Hyperlink"/>
          </w:rPr>
          <w:t>Bảng 48: Bảng dữ liệu “role_table_action”</w:t>
        </w:r>
        <w:r>
          <w:rPr>
            <w:webHidden/>
          </w:rPr>
          <w:tab/>
        </w:r>
        <w:r>
          <w:rPr>
            <w:webHidden/>
          </w:rPr>
          <w:fldChar w:fldCharType="begin"/>
        </w:r>
        <w:r>
          <w:rPr>
            <w:webHidden/>
          </w:rPr>
          <w:instrText xml:space="preserve"> PAGEREF _Toc502559183 \h </w:instrText>
        </w:r>
        <w:r>
          <w:rPr>
            <w:webHidden/>
          </w:rPr>
        </w:r>
        <w:r>
          <w:rPr>
            <w:webHidden/>
          </w:rPr>
          <w:fldChar w:fldCharType="separate"/>
        </w:r>
        <w:r>
          <w:rPr>
            <w:webHidden/>
          </w:rPr>
          <w:t>139</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4" w:history="1">
        <w:r w:rsidRPr="00604E78">
          <w:rPr>
            <w:rStyle w:val="Hyperlink"/>
          </w:rPr>
          <w:t>Bảng 49: Bảng dữ liệu: “action”</w:t>
        </w:r>
        <w:r>
          <w:rPr>
            <w:webHidden/>
          </w:rPr>
          <w:tab/>
        </w:r>
        <w:r>
          <w:rPr>
            <w:webHidden/>
          </w:rPr>
          <w:fldChar w:fldCharType="begin"/>
        </w:r>
        <w:r>
          <w:rPr>
            <w:webHidden/>
          </w:rPr>
          <w:instrText xml:space="preserve"> PAGEREF _Toc502559184 \h </w:instrText>
        </w:r>
        <w:r>
          <w:rPr>
            <w:webHidden/>
          </w:rPr>
        </w:r>
        <w:r>
          <w:rPr>
            <w:webHidden/>
          </w:rPr>
          <w:fldChar w:fldCharType="separate"/>
        </w:r>
        <w:r>
          <w:rPr>
            <w:webHidden/>
          </w:rPr>
          <w:t>139</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5" w:history="1">
        <w:r w:rsidRPr="00604E78">
          <w:rPr>
            <w:rStyle w:val="Hyperlink"/>
          </w:rPr>
          <w:t>Bảng 50: Bảng dữ liệu “credential”</w:t>
        </w:r>
        <w:r>
          <w:rPr>
            <w:webHidden/>
          </w:rPr>
          <w:tab/>
        </w:r>
        <w:r>
          <w:rPr>
            <w:webHidden/>
          </w:rPr>
          <w:fldChar w:fldCharType="begin"/>
        </w:r>
        <w:r>
          <w:rPr>
            <w:webHidden/>
          </w:rPr>
          <w:instrText xml:space="preserve"> PAGEREF _Toc502559185 \h </w:instrText>
        </w:r>
        <w:r>
          <w:rPr>
            <w:webHidden/>
          </w:rPr>
        </w:r>
        <w:r>
          <w:rPr>
            <w:webHidden/>
          </w:rPr>
          <w:fldChar w:fldCharType="separate"/>
        </w:r>
        <w:r>
          <w:rPr>
            <w:webHidden/>
          </w:rPr>
          <w:t>140</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6" w:history="1">
        <w:r w:rsidRPr="00604E78">
          <w:rPr>
            <w:rStyle w:val="Hyperlink"/>
          </w:rPr>
          <w:t>Bảng 51: Bảng dữ liệu “authentication”</w:t>
        </w:r>
        <w:r>
          <w:rPr>
            <w:webHidden/>
          </w:rPr>
          <w:tab/>
        </w:r>
        <w:r>
          <w:rPr>
            <w:webHidden/>
          </w:rPr>
          <w:fldChar w:fldCharType="begin"/>
        </w:r>
        <w:r>
          <w:rPr>
            <w:webHidden/>
          </w:rPr>
          <w:instrText xml:space="preserve"> PAGEREF _Toc502559186 \h </w:instrText>
        </w:r>
        <w:r>
          <w:rPr>
            <w:webHidden/>
          </w:rPr>
        </w:r>
        <w:r>
          <w:rPr>
            <w:webHidden/>
          </w:rPr>
          <w:fldChar w:fldCharType="separate"/>
        </w:r>
        <w:r>
          <w:rPr>
            <w:webHidden/>
          </w:rPr>
          <w:t>141</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7" w:history="1">
        <w:r w:rsidRPr="00604E78">
          <w:rPr>
            <w:rStyle w:val="Hyperlink"/>
          </w:rPr>
          <w:t>Bảng 52: Bảng dữ liệu “user_badge”</w:t>
        </w:r>
        <w:r>
          <w:rPr>
            <w:webHidden/>
          </w:rPr>
          <w:tab/>
        </w:r>
        <w:r>
          <w:rPr>
            <w:webHidden/>
          </w:rPr>
          <w:fldChar w:fldCharType="begin"/>
        </w:r>
        <w:r>
          <w:rPr>
            <w:webHidden/>
          </w:rPr>
          <w:instrText xml:space="preserve"> PAGEREF _Toc502559187 \h </w:instrText>
        </w:r>
        <w:r>
          <w:rPr>
            <w:webHidden/>
          </w:rPr>
        </w:r>
        <w:r>
          <w:rPr>
            <w:webHidden/>
          </w:rPr>
          <w:fldChar w:fldCharType="separate"/>
        </w:r>
        <w:r>
          <w:rPr>
            <w:webHidden/>
          </w:rPr>
          <w:t>141</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8" w:history="1">
        <w:r w:rsidRPr="00604E78">
          <w:rPr>
            <w:rStyle w:val="Hyperlink"/>
          </w:rPr>
          <w:t>Bảng 53: Bảng dữ liệu “vote”</w:t>
        </w:r>
        <w:r>
          <w:rPr>
            <w:webHidden/>
          </w:rPr>
          <w:tab/>
        </w:r>
        <w:r>
          <w:rPr>
            <w:webHidden/>
          </w:rPr>
          <w:fldChar w:fldCharType="begin"/>
        </w:r>
        <w:r>
          <w:rPr>
            <w:webHidden/>
          </w:rPr>
          <w:instrText xml:space="preserve"> PAGEREF _Toc502559188 \h </w:instrText>
        </w:r>
        <w:r>
          <w:rPr>
            <w:webHidden/>
          </w:rPr>
        </w:r>
        <w:r>
          <w:rPr>
            <w:webHidden/>
          </w:rPr>
          <w:fldChar w:fldCharType="separate"/>
        </w:r>
        <w:r>
          <w:rPr>
            <w:webHidden/>
          </w:rPr>
          <w:t>141</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89" w:history="1">
        <w:r w:rsidRPr="00604E78">
          <w:rPr>
            <w:rStyle w:val="Hyperlink"/>
          </w:rPr>
          <w:t>Bảng 54: Bảng dữ liệu “location”</w:t>
        </w:r>
        <w:r>
          <w:rPr>
            <w:webHidden/>
          </w:rPr>
          <w:tab/>
        </w:r>
        <w:r>
          <w:rPr>
            <w:webHidden/>
          </w:rPr>
          <w:fldChar w:fldCharType="begin"/>
        </w:r>
        <w:r>
          <w:rPr>
            <w:webHidden/>
          </w:rPr>
          <w:instrText xml:space="preserve"> PAGEREF _Toc502559189 \h </w:instrText>
        </w:r>
        <w:r>
          <w:rPr>
            <w:webHidden/>
          </w:rPr>
        </w:r>
        <w:r>
          <w:rPr>
            <w:webHidden/>
          </w:rPr>
          <w:fldChar w:fldCharType="separate"/>
        </w:r>
        <w:r>
          <w:rPr>
            <w:webHidden/>
          </w:rPr>
          <w:t>142</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0" w:history="1">
        <w:r w:rsidRPr="00604E78">
          <w:rPr>
            <w:rStyle w:val="Hyperlink"/>
          </w:rPr>
          <w:t>Bảng 55: Bảng dữ liệu “payment_history”</w:t>
        </w:r>
        <w:r>
          <w:rPr>
            <w:webHidden/>
          </w:rPr>
          <w:tab/>
        </w:r>
        <w:r>
          <w:rPr>
            <w:webHidden/>
          </w:rPr>
          <w:fldChar w:fldCharType="begin"/>
        </w:r>
        <w:r>
          <w:rPr>
            <w:webHidden/>
          </w:rPr>
          <w:instrText xml:space="preserve"> PAGEREF _Toc502559190 \h </w:instrText>
        </w:r>
        <w:r>
          <w:rPr>
            <w:webHidden/>
          </w:rPr>
        </w:r>
        <w:r>
          <w:rPr>
            <w:webHidden/>
          </w:rPr>
          <w:fldChar w:fldCharType="separate"/>
        </w:r>
        <w:r>
          <w:rPr>
            <w:webHidden/>
          </w:rPr>
          <w:t>142</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1" w:history="1">
        <w:r w:rsidRPr="00604E78">
          <w:rPr>
            <w:rStyle w:val="Hyperlink"/>
          </w:rPr>
          <w:t>Bảng 56: Bảng dữ liệu “payment”</w:t>
        </w:r>
        <w:r>
          <w:rPr>
            <w:webHidden/>
          </w:rPr>
          <w:tab/>
        </w:r>
        <w:r>
          <w:rPr>
            <w:webHidden/>
          </w:rPr>
          <w:fldChar w:fldCharType="begin"/>
        </w:r>
        <w:r>
          <w:rPr>
            <w:webHidden/>
          </w:rPr>
          <w:instrText xml:space="preserve"> PAGEREF _Toc502559191 \h </w:instrText>
        </w:r>
        <w:r>
          <w:rPr>
            <w:webHidden/>
          </w:rPr>
        </w:r>
        <w:r>
          <w:rPr>
            <w:webHidden/>
          </w:rPr>
          <w:fldChar w:fldCharType="separate"/>
        </w:r>
        <w:r>
          <w:rPr>
            <w:webHidden/>
          </w:rPr>
          <w:t>143</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2" w:history="1">
        <w:r w:rsidRPr="00604E78">
          <w:rPr>
            <w:rStyle w:val="Hyperlink"/>
          </w:rPr>
          <w:t>Bảng 57: Bảng dữ liệu “connection”</w:t>
        </w:r>
        <w:r>
          <w:rPr>
            <w:webHidden/>
          </w:rPr>
          <w:tab/>
        </w:r>
        <w:r>
          <w:rPr>
            <w:webHidden/>
          </w:rPr>
          <w:fldChar w:fldCharType="begin"/>
        </w:r>
        <w:r>
          <w:rPr>
            <w:webHidden/>
          </w:rPr>
          <w:instrText xml:space="preserve"> PAGEREF _Toc502559192 \h </w:instrText>
        </w:r>
        <w:r>
          <w:rPr>
            <w:webHidden/>
          </w:rPr>
        </w:r>
        <w:r>
          <w:rPr>
            <w:webHidden/>
          </w:rPr>
          <w:fldChar w:fldCharType="separate"/>
        </w:r>
        <w:r>
          <w:rPr>
            <w:webHidden/>
          </w:rPr>
          <w:t>144</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3" w:history="1">
        <w:r w:rsidRPr="00604E78">
          <w:rPr>
            <w:rStyle w:val="Hyperlink"/>
          </w:rPr>
          <w:t>Bảng 58: Bảng dữ liệu “message”</w:t>
        </w:r>
        <w:r>
          <w:rPr>
            <w:webHidden/>
          </w:rPr>
          <w:tab/>
        </w:r>
        <w:r>
          <w:rPr>
            <w:webHidden/>
          </w:rPr>
          <w:fldChar w:fldCharType="begin"/>
        </w:r>
        <w:r>
          <w:rPr>
            <w:webHidden/>
          </w:rPr>
          <w:instrText xml:space="preserve"> PAGEREF _Toc502559193 \h </w:instrText>
        </w:r>
        <w:r>
          <w:rPr>
            <w:webHidden/>
          </w:rPr>
        </w:r>
        <w:r>
          <w:rPr>
            <w:webHidden/>
          </w:rPr>
          <w:fldChar w:fldCharType="separate"/>
        </w:r>
        <w:r>
          <w:rPr>
            <w:webHidden/>
          </w:rPr>
          <w:t>145</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4" w:history="1">
        <w:r w:rsidRPr="00604E78">
          <w:rPr>
            <w:rStyle w:val="Hyperlink"/>
          </w:rPr>
          <w:t>Bảng 59: Bảng dữ liệu “question”</w:t>
        </w:r>
        <w:r>
          <w:rPr>
            <w:webHidden/>
          </w:rPr>
          <w:tab/>
        </w:r>
        <w:r>
          <w:rPr>
            <w:webHidden/>
          </w:rPr>
          <w:fldChar w:fldCharType="begin"/>
        </w:r>
        <w:r>
          <w:rPr>
            <w:webHidden/>
          </w:rPr>
          <w:instrText xml:space="preserve"> PAGEREF _Toc502559194 \h </w:instrText>
        </w:r>
        <w:r>
          <w:rPr>
            <w:webHidden/>
          </w:rPr>
        </w:r>
        <w:r>
          <w:rPr>
            <w:webHidden/>
          </w:rPr>
          <w:fldChar w:fldCharType="separate"/>
        </w:r>
        <w:r>
          <w:rPr>
            <w:webHidden/>
          </w:rPr>
          <w:t>146</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5" w:history="1">
        <w:r w:rsidRPr="00604E78">
          <w:rPr>
            <w:rStyle w:val="Hyperlink"/>
          </w:rPr>
          <w:t>Bảng 60: Bảng dữ liệu “answer”</w:t>
        </w:r>
        <w:r>
          <w:rPr>
            <w:webHidden/>
          </w:rPr>
          <w:tab/>
        </w:r>
        <w:r>
          <w:rPr>
            <w:webHidden/>
          </w:rPr>
          <w:fldChar w:fldCharType="begin"/>
        </w:r>
        <w:r>
          <w:rPr>
            <w:webHidden/>
          </w:rPr>
          <w:instrText xml:space="preserve"> PAGEREF _Toc502559195 \h </w:instrText>
        </w:r>
        <w:r>
          <w:rPr>
            <w:webHidden/>
          </w:rPr>
        </w:r>
        <w:r>
          <w:rPr>
            <w:webHidden/>
          </w:rPr>
          <w:fldChar w:fldCharType="separate"/>
        </w:r>
        <w:r>
          <w:rPr>
            <w:webHidden/>
          </w:rPr>
          <w:t>146</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6" w:history="1">
        <w:r w:rsidRPr="00604E78">
          <w:rPr>
            <w:rStyle w:val="Hyperlink"/>
          </w:rPr>
          <w:t>Bảng 61: Bảng dữ liệu “comment”</w:t>
        </w:r>
        <w:r>
          <w:rPr>
            <w:webHidden/>
          </w:rPr>
          <w:tab/>
        </w:r>
        <w:r>
          <w:rPr>
            <w:webHidden/>
          </w:rPr>
          <w:fldChar w:fldCharType="begin"/>
        </w:r>
        <w:r>
          <w:rPr>
            <w:webHidden/>
          </w:rPr>
          <w:instrText xml:space="preserve"> PAGEREF _Toc502559196 \h </w:instrText>
        </w:r>
        <w:r>
          <w:rPr>
            <w:webHidden/>
          </w:rPr>
        </w:r>
        <w:r>
          <w:rPr>
            <w:webHidden/>
          </w:rPr>
          <w:fldChar w:fldCharType="separate"/>
        </w:r>
        <w:r>
          <w:rPr>
            <w:webHidden/>
          </w:rPr>
          <w:t>147</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7" w:history="1">
        <w:r w:rsidRPr="00604E78">
          <w:rPr>
            <w:rStyle w:val="Hyperlink"/>
          </w:rPr>
          <w:t>Bảng 62: Bảng dữ liệu “badge”</w:t>
        </w:r>
        <w:r>
          <w:rPr>
            <w:webHidden/>
          </w:rPr>
          <w:tab/>
        </w:r>
        <w:r>
          <w:rPr>
            <w:webHidden/>
          </w:rPr>
          <w:fldChar w:fldCharType="begin"/>
        </w:r>
        <w:r>
          <w:rPr>
            <w:webHidden/>
          </w:rPr>
          <w:instrText xml:space="preserve"> PAGEREF _Toc502559197 \h </w:instrText>
        </w:r>
        <w:r>
          <w:rPr>
            <w:webHidden/>
          </w:rPr>
        </w:r>
        <w:r>
          <w:rPr>
            <w:webHidden/>
          </w:rPr>
          <w:fldChar w:fldCharType="separate"/>
        </w:r>
        <w:r>
          <w:rPr>
            <w:webHidden/>
          </w:rPr>
          <w:t>148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8" w:history="1">
        <w:r w:rsidRPr="00604E78">
          <w:rPr>
            <w:rStyle w:val="Hyperlink"/>
          </w:rPr>
          <w:t>Bảng 63: Bảng dữ liệu “share”</w:t>
        </w:r>
        <w:r>
          <w:rPr>
            <w:webHidden/>
          </w:rPr>
          <w:tab/>
        </w:r>
        <w:r>
          <w:rPr>
            <w:webHidden/>
          </w:rPr>
          <w:fldChar w:fldCharType="begin"/>
        </w:r>
        <w:r>
          <w:rPr>
            <w:webHidden/>
          </w:rPr>
          <w:instrText xml:space="preserve"> PAGEREF _Toc502559198 \h </w:instrText>
        </w:r>
        <w:r>
          <w:rPr>
            <w:webHidden/>
          </w:rPr>
        </w:r>
        <w:r>
          <w:rPr>
            <w:webHidden/>
          </w:rPr>
          <w:fldChar w:fldCharType="separate"/>
        </w:r>
        <w:r>
          <w:rPr>
            <w:webHidden/>
          </w:rPr>
          <w:t>148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199" w:history="1">
        <w:r w:rsidRPr="00604E78">
          <w:rPr>
            <w:rStyle w:val="Hyperlink"/>
          </w:rPr>
          <w:t>Bảng 64: Bảng dữ liệu “contact”</w:t>
        </w:r>
        <w:r>
          <w:rPr>
            <w:webHidden/>
          </w:rPr>
          <w:tab/>
        </w:r>
        <w:r>
          <w:rPr>
            <w:webHidden/>
          </w:rPr>
          <w:fldChar w:fldCharType="begin"/>
        </w:r>
        <w:r>
          <w:rPr>
            <w:webHidden/>
          </w:rPr>
          <w:instrText xml:space="preserve"> PAGEREF _Toc502559199 \h </w:instrText>
        </w:r>
        <w:r>
          <w:rPr>
            <w:webHidden/>
          </w:rPr>
        </w:r>
        <w:r>
          <w:rPr>
            <w:webHidden/>
          </w:rPr>
          <w:fldChar w:fldCharType="separate"/>
        </w:r>
        <w:r>
          <w:rPr>
            <w:webHidden/>
          </w:rPr>
          <w:t>148</w:t>
        </w:r>
        <w:r>
          <w:rPr>
            <w:webHidden/>
          </w:rPr>
          <w:fldChar w:fldCharType="end"/>
        </w:r>
      </w:hyperlink>
    </w:p>
    <w:p w:rsidR="001A5525" w:rsidRDefault="001A5525" w:rsidP="001A5525">
      <w:pPr>
        <w:pStyle w:val="DMBang"/>
        <w:rPr>
          <w:rFonts w:asciiTheme="minorHAnsi" w:eastAsiaTheme="minorEastAsia" w:hAnsiTheme="minorHAnsi" w:cstheme="minorBidi"/>
          <w:sz w:val="22"/>
          <w:szCs w:val="22"/>
          <w:lang w:eastAsia="en-US"/>
        </w:rPr>
      </w:pPr>
      <w:hyperlink w:anchor="_Toc502559200" w:history="1">
        <w:r w:rsidRPr="00604E78">
          <w:rPr>
            <w:rStyle w:val="Hyperlink"/>
          </w:rPr>
          <w:t>Bảng 65: Bảng dữ liệu “history”</w:t>
        </w:r>
        <w:r>
          <w:rPr>
            <w:webHidden/>
          </w:rPr>
          <w:tab/>
        </w:r>
        <w:r>
          <w:rPr>
            <w:webHidden/>
          </w:rPr>
          <w:fldChar w:fldCharType="begin"/>
        </w:r>
        <w:r>
          <w:rPr>
            <w:webHidden/>
          </w:rPr>
          <w:instrText xml:space="preserve"> PAGEREF _Toc502559200 \h </w:instrText>
        </w:r>
        <w:r>
          <w:rPr>
            <w:webHidden/>
          </w:rPr>
        </w:r>
        <w:r>
          <w:rPr>
            <w:webHidden/>
          </w:rPr>
          <w:fldChar w:fldCharType="separate"/>
        </w:r>
        <w:r>
          <w:rPr>
            <w:webHidden/>
          </w:rPr>
          <w:t>149</w:t>
        </w:r>
        <w:r>
          <w:rPr>
            <w:webHidden/>
          </w:rPr>
          <w:fldChar w:fldCharType="end"/>
        </w:r>
      </w:hyperlink>
      <w:bookmarkEnd w:id="5"/>
    </w:p>
    <w:p w:rsidR="00971223" w:rsidRPr="00E9736B" w:rsidRDefault="00E764BF" w:rsidP="00F075B3">
      <w:pPr>
        <w:pStyle w:val="Heading1"/>
        <w:rPr>
          <w:lang w:eastAsia="ja-JP"/>
        </w:rPr>
      </w:pPr>
      <w:r w:rsidRPr="00E9736B">
        <w:fldChar w:fldCharType="end"/>
      </w:r>
      <w:r w:rsidR="00426990" w:rsidRPr="00E9736B">
        <w:br w:type="page"/>
      </w:r>
      <w:bookmarkStart w:id="6" w:name="_Toc385955991"/>
      <w:bookmarkStart w:id="7" w:name="_Toc502133398"/>
      <w:r w:rsidR="00971223" w:rsidRPr="00E9736B">
        <w:rPr>
          <w:lang w:eastAsia="ja-JP"/>
        </w:rPr>
        <w:lastRenderedPageBreak/>
        <w:t>THUẬT NGỮ VÀ CÁC TỪ VIẾT TẮ</w:t>
      </w:r>
      <w:bookmarkEnd w:id="6"/>
      <w:r w:rsidR="00971223" w:rsidRPr="00E9736B">
        <w:rPr>
          <w:lang w:eastAsia="ja-JP"/>
        </w:rPr>
        <w:t>T</w:t>
      </w:r>
      <w:bookmarkEnd w:id="7"/>
    </w:p>
    <w:tbl>
      <w:tblPr>
        <w:tblW w:w="86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bottom w:w="113" w:type="dxa"/>
        </w:tblCellMar>
        <w:tblLook w:val="04A0" w:firstRow="1" w:lastRow="0" w:firstColumn="1" w:lastColumn="0" w:noHBand="0" w:noVBand="1"/>
      </w:tblPr>
      <w:tblGrid>
        <w:gridCol w:w="1701"/>
        <w:gridCol w:w="3119"/>
        <w:gridCol w:w="3827"/>
      </w:tblGrid>
      <w:tr w:rsidR="00971223" w:rsidRPr="00E9736B" w:rsidTr="000B074D">
        <w:trPr>
          <w:tblHeader/>
        </w:trPr>
        <w:tc>
          <w:tcPr>
            <w:tcW w:w="1701" w:type="dxa"/>
          </w:tcPr>
          <w:p w:rsidR="00971223" w:rsidRPr="00E9736B" w:rsidRDefault="00971223" w:rsidP="00D0348B">
            <w:pPr>
              <w:pStyle w:val="Bang"/>
              <w:spacing w:before="120" w:after="120"/>
              <w:rPr>
                <w:rFonts w:cs="Times New Roman"/>
              </w:rPr>
            </w:pPr>
            <w:r w:rsidRPr="00E9736B">
              <w:rPr>
                <w:rFonts w:cs="Times New Roman"/>
              </w:rPr>
              <w:t>Thuật ngữ</w:t>
            </w:r>
          </w:p>
        </w:tc>
        <w:tc>
          <w:tcPr>
            <w:tcW w:w="3119" w:type="dxa"/>
          </w:tcPr>
          <w:p w:rsidR="00971223" w:rsidRPr="00E9736B" w:rsidRDefault="00971223" w:rsidP="00D0348B">
            <w:pPr>
              <w:pStyle w:val="Bang"/>
              <w:spacing w:before="120" w:after="120"/>
              <w:rPr>
                <w:rFonts w:cs="Times New Roman"/>
              </w:rPr>
            </w:pPr>
            <w:r w:rsidRPr="00E9736B">
              <w:rPr>
                <w:rFonts w:cs="Times New Roman"/>
              </w:rPr>
              <w:t>Định nghĩa</w:t>
            </w:r>
          </w:p>
        </w:tc>
        <w:tc>
          <w:tcPr>
            <w:tcW w:w="3827" w:type="dxa"/>
          </w:tcPr>
          <w:p w:rsidR="00971223" w:rsidRPr="00E9736B" w:rsidRDefault="00971223" w:rsidP="00D0348B">
            <w:pPr>
              <w:pStyle w:val="Bang"/>
              <w:spacing w:before="120" w:after="120"/>
              <w:rPr>
                <w:rFonts w:cs="Times New Roman"/>
              </w:rPr>
            </w:pPr>
            <w:r w:rsidRPr="00E9736B">
              <w:rPr>
                <w:rFonts w:cs="Times New Roman"/>
              </w:rPr>
              <w:t>Giải thích</w:t>
            </w:r>
          </w:p>
        </w:tc>
      </w:tr>
      <w:tr w:rsidR="00593974" w:rsidRPr="00E9736B" w:rsidTr="000B074D">
        <w:trPr>
          <w:tblHeader/>
        </w:trPr>
        <w:tc>
          <w:tcPr>
            <w:tcW w:w="1701" w:type="dxa"/>
          </w:tcPr>
          <w:p w:rsidR="00593974" w:rsidRPr="00E9736B" w:rsidRDefault="00593974" w:rsidP="00D0348B">
            <w:pPr>
              <w:pStyle w:val="Bang"/>
              <w:spacing w:before="120" w:after="120"/>
              <w:rPr>
                <w:rFonts w:cs="Times New Roman"/>
              </w:rPr>
            </w:pPr>
            <w:r w:rsidRPr="00E9736B">
              <w:rPr>
                <w:rFonts w:cs="Times New Roman"/>
              </w:rPr>
              <w:t>ES</w:t>
            </w:r>
          </w:p>
        </w:tc>
        <w:tc>
          <w:tcPr>
            <w:tcW w:w="3119" w:type="dxa"/>
          </w:tcPr>
          <w:p w:rsidR="00593974" w:rsidRPr="00E9736B" w:rsidRDefault="00593974" w:rsidP="00D0348B">
            <w:pPr>
              <w:pStyle w:val="Bang"/>
              <w:spacing w:before="120" w:after="120"/>
              <w:rPr>
                <w:rFonts w:cs="Times New Roman"/>
              </w:rPr>
            </w:pPr>
            <w:r w:rsidRPr="00E9736B">
              <w:rPr>
                <w:rFonts w:cs="Times New Roman"/>
              </w:rPr>
              <w:t>Máy tìm kiếm Elasticsearch</w:t>
            </w:r>
          </w:p>
        </w:tc>
        <w:tc>
          <w:tcPr>
            <w:tcW w:w="3827" w:type="dxa"/>
          </w:tcPr>
          <w:p w:rsidR="00593974" w:rsidRPr="00E9736B" w:rsidRDefault="00593974" w:rsidP="00D0348B">
            <w:pPr>
              <w:pStyle w:val="Bang"/>
              <w:spacing w:before="120" w:after="120"/>
              <w:rPr>
                <w:rFonts w:cs="Times New Roman"/>
              </w:rPr>
            </w:pPr>
          </w:p>
        </w:tc>
      </w:tr>
      <w:tr w:rsidR="00593974" w:rsidRPr="00E9736B" w:rsidTr="000B074D">
        <w:trPr>
          <w:tblHeader/>
        </w:trPr>
        <w:tc>
          <w:tcPr>
            <w:tcW w:w="1701" w:type="dxa"/>
          </w:tcPr>
          <w:p w:rsidR="00593974" w:rsidRPr="00E9736B" w:rsidRDefault="00593974" w:rsidP="00D0348B">
            <w:pPr>
              <w:pStyle w:val="Bang"/>
              <w:spacing w:before="120" w:after="120"/>
              <w:rPr>
                <w:rFonts w:cs="Times New Roman"/>
              </w:rPr>
            </w:pPr>
            <w:r w:rsidRPr="00E9736B">
              <w:rPr>
                <w:rFonts w:cs="Times New Roman"/>
              </w:rPr>
              <w:t>CSDL</w:t>
            </w:r>
          </w:p>
        </w:tc>
        <w:tc>
          <w:tcPr>
            <w:tcW w:w="3119" w:type="dxa"/>
          </w:tcPr>
          <w:p w:rsidR="00593974" w:rsidRPr="00E9736B" w:rsidRDefault="00593974" w:rsidP="00D0348B">
            <w:pPr>
              <w:pStyle w:val="Bang"/>
              <w:spacing w:before="120" w:after="120"/>
              <w:rPr>
                <w:rFonts w:cs="Times New Roman"/>
              </w:rPr>
            </w:pPr>
            <w:r w:rsidRPr="00E9736B">
              <w:rPr>
                <w:rFonts w:cs="Times New Roman"/>
              </w:rPr>
              <w:t>Cơ sở dữ liệu</w:t>
            </w:r>
          </w:p>
        </w:tc>
        <w:tc>
          <w:tcPr>
            <w:tcW w:w="3827" w:type="dxa"/>
          </w:tcPr>
          <w:p w:rsidR="00593974" w:rsidRPr="00E9736B" w:rsidRDefault="00593974" w:rsidP="00D0348B">
            <w:pPr>
              <w:pStyle w:val="Bang"/>
              <w:spacing w:before="120" w:after="120"/>
              <w:rPr>
                <w:rFonts w:cs="Times New Roman"/>
              </w:rPr>
            </w:pPr>
          </w:p>
        </w:tc>
      </w:tr>
      <w:tr w:rsidR="00593974" w:rsidRPr="00E9736B" w:rsidTr="000B074D">
        <w:tc>
          <w:tcPr>
            <w:tcW w:w="1701" w:type="dxa"/>
          </w:tcPr>
          <w:p w:rsidR="00593974" w:rsidRPr="00E9736B" w:rsidRDefault="00DE7444" w:rsidP="00D0348B">
            <w:pPr>
              <w:pStyle w:val="Bang"/>
              <w:spacing w:before="120" w:after="120"/>
              <w:rPr>
                <w:rFonts w:cs="Times New Roman"/>
              </w:rPr>
            </w:pPr>
            <w:r w:rsidRPr="00E9736B">
              <w:rPr>
                <w:rFonts w:cs="Times New Roman"/>
              </w:rPr>
              <w:t>LaTeX</w:t>
            </w:r>
          </w:p>
        </w:tc>
        <w:tc>
          <w:tcPr>
            <w:tcW w:w="3119" w:type="dxa"/>
          </w:tcPr>
          <w:p w:rsidR="00593974" w:rsidRPr="00E9736B" w:rsidRDefault="003301DF" w:rsidP="00D0348B">
            <w:pPr>
              <w:pStyle w:val="Bang"/>
              <w:spacing w:before="120" w:after="120"/>
              <w:rPr>
                <w:rFonts w:cs="Times New Roman"/>
              </w:rPr>
            </w:pPr>
            <w:r w:rsidRPr="00E9736B">
              <w:rPr>
                <w:rFonts w:cs="Times New Roman"/>
              </w:rPr>
              <w:t>Gói các tập lệnh soạn thảo công thức toán học</w:t>
            </w:r>
          </w:p>
        </w:tc>
        <w:tc>
          <w:tcPr>
            <w:tcW w:w="3827" w:type="dxa"/>
          </w:tcPr>
          <w:p w:rsidR="00593974" w:rsidRPr="00E9736B" w:rsidRDefault="002C66BE" w:rsidP="00D0348B">
            <w:pPr>
              <w:pStyle w:val="Bang"/>
              <w:spacing w:before="120" w:after="120"/>
              <w:rPr>
                <w:rFonts w:cs="Times New Roman"/>
              </w:rPr>
            </w:pPr>
            <w:r w:rsidRPr="00E9736B">
              <w:rPr>
                <w:rFonts w:cs="Times New Roman"/>
              </w:rPr>
              <w:t>Là một gói các tập lệnh cho phép tác giả có thể soạn thảo và in ấn tài liệu của mình với chất lượng bản in cao nhờ việc thống nhất cách trình bày từ trước trong đó có hỗ trợ công thức toán học.</w:t>
            </w:r>
          </w:p>
        </w:tc>
      </w:tr>
      <w:tr w:rsidR="00593974" w:rsidRPr="00E9736B" w:rsidTr="000B074D">
        <w:tc>
          <w:tcPr>
            <w:tcW w:w="1701" w:type="dxa"/>
          </w:tcPr>
          <w:p w:rsidR="00593974" w:rsidRPr="00E9736B" w:rsidRDefault="00593974" w:rsidP="00D0348B">
            <w:pPr>
              <w:pStyle w:val="Bang"/>
              <w:spacing w:before="120" w:after="120"/>
              <w:rPr>
                <w:rFonts w:cs="Times New Roman"/>
              </w:rPr>
            </w:pPr>
            <w:r w:rsidRPr="00E9736B">
              <w:rPr>
                <w:rFonts w:cs="Times New Roman"/>
              </w:rPr>
              <w:t>SQL</w:t>
            </w:r>
          </w:p>
        </w:tc>
        <w:tc>
          <w:tcPr>
            <w:tcW w:w="3119" w:type="dxa"/>
          </w:tcPr>
          <w:p w:rsidR="00593974" w:rsidRPr="00E9736B" w:rsidRDefault="00593974" w:rsidP="00D0348B">
            <w:pPr>
              <w:pStyle w:val="Bang"/>
              <w:spacing w:before="120" w:after="120"/>
              <w:rPr>
                <w:rFonts w:cs="Times New Roman"/>
              </w:rPr>
            </w:pPr>
            <w:r w:rsidRPr="00E9736B">
              <w:rPr>
                <w:rFonts w:cs="Times New Roman"/>
              </w:rPr>
              <w:t>Structured Query Language</w:t>
            </w:r>
          </w:p>
        </w:tc>
        <w:tc>
          <w:tcPr>
            <w:tcW w:w="3827" w:type="dxa"/>
          </w:tcPr>
          <w:p w:rsidR="00593974" w:rsidRPr="00E9736B" w:rsidRDefault="00593974" w:rsidP="00D0348B">
            <w:pPr>
              <w:pStyle w:val="Bang"/>
              <w:spacing w:before="120" w:after="120"/>
              <w:rPr>
                <w:rFonts w:cs="Times New Roman"/>
              </w:rPr>
            </w:pPr>
            <w:r w:rsidRPr="00E9736B">
              <w:rPr>
                <w:rFonts w:cs="Times New Roman"/>
              </w:rPr>
              <w:t>Là ngôn ngữ truy vẫn mang tính cấu trúc, nó được thiết kế để quản lý dữ liệu trong một hệ thống quản lý cơ sở dữ liệu quan hệ.</w:t>
            </w:r>
          </w:p>
        </w:tc>
      </w:tr>
    </w:tbl>
    <w:p w:rsidR="00B404B2" w:rsidRPr="00E9736B" w:rsidRDefault="00B404B2" w:rsidP="00D0348B">
      <w:pPr>
        <w:spacing w:before="120" w:after="120"/>
        <w:ind w:left="720"/>
        <w:rPr>
          <w:szCs w:val="28"/>
        </w:rPr>
      </w:pPr>
      <w:r w:rsidRPr="00E9736B">
        <w:rPr>
          <w:szCs w:val="28"/>
        </w:rPr>
        <w:br w:type="page"/>
      </w:r>
    </w:p>
    <w:bookmarkStart w:id="8" w:name="_Toc502133399" w:displacedByCustomXml="next"/>
    <w:sdt>
      <w:sdtPr>
        <w:rPr>
          <w:b w:val="0"/>
          <w:szCs w:val="22"/>
        </w:rPr>
        <w:id w:val="946656377"/>
        <w:docPartObj>
          <w:docPartGallery w:val="Table of Contents"/>
          <w:docPartUnique/>
        </w:docPartObj>
      </w:sdtPr>
      <w:sdtEndPr>
        <w:rPr>
          <w:bCs/>
          <w:noProof/>
        </w:rPr>
      </w:sdtEndPr>
      <w:sdtContent>
        <w:p w:rsidR="00C87E1E" w:rsidRPr="00E9736B" w:rsidRDefault="002B48FD" w:rsidP="00F075B3">
          <w:pPr>
            <w:pStyle w:val="Heading1"/>
          </w:pPr>
          <w:r w:rsidRPr="00E9736B">
            <w:t xml:space="preserve">MỤC </w:t>
          </w:r>
          <w:r w:rsidRPr="00E9736B">
            <w:rPr>
              <w:rFonts w:eastAsia="MS Gothic"/>
              <w:bCs/>
              <w:kern w:val="32"/>
              <w:lang w:eastAsia="ja-JP"/>
            </w:rPr>
            <w:t>LỤC</w:t>
          </w:r>
          <w:bookmarkEnd w:id="8"/>
        </w:p>
        <w:p w:rsidR="003910ED" w:rsidRDefault="00E176B9">
          <w:pPr>
            <w:pStyle w:val="TOC1"/>
            <w:rPr>
              <w:rFonts w:asciiTheme="minorHAnsi" w:eastAsiaTheme="minorEastAsia" w:hAnsiTheme="minorHAnsi" w:cstheme="minorBidi"/>
              <w:noProof/>
              <w:sz w:val="22"/>
            </w:rPr>
          </w:pPr>
          <w:r w:rsidRPr="00E9736B">
            <w:fldChar w:fldCharType="begin"/>
          </w:r>
          <w:r w:rsidRPr="00E9736B">
            <w:instrText xml:space="preserve"> TOC \o "1-5" \h \z \u </w:instrText>
          </w:r>
          <w:r w:rsidRPr="00E9736B">
            <w:fldChar w:fldCharType="separate"/>
          </w:r>
          <w:hyperlink w:anchor="_Toc502133395" w:history="1">
            <w:r w:rsidR="003910ED" w:rsidRPr="00AE40B2">
              <w:rPr>
                <w:rStyle w:val="Hyperlink"/>
                <w:noProof/>
              </w:rPr>
              <w:t>LỜI CẢM ƠN</w:t>
            </w:r>
            <w:r w:rsidR="003910ED">
              <w:rPr>
                <w:noProof/>
                <w:webHidden/>
              </w:rPr>
              <w:tab/>
            </w:r>
            <w:r w:rsidR="003910ED">
              <w:rPr>
                <w:noProof/>
                <w:webHidden/>
              </w:rPr>
              <w:fldChar w:fldCharType="begin"/>
            </w:r>
            <w:r w:rsidR="003910ED">
              <w:rPr>
                <w:noProof/>
                <w:webHidden/>
              </w:rPr>
              <w:instrText xml:space="preserve"> PAGEREF _Toc502133395 \h </w:instrText>
            </w:r>
            <w:r w:rsidR="003910ED">
              <w:rPr>
                <w:noProof/>
                <w:webHidden/>
              </w:rPr>
            </w:r>
            <w:r w:rsidR="003910ED">
              <w:rPr>
                <w:noProof/>
                <w:webHidden/>
              </w:rPr>
              <w:fldChar w:fldCharType="separate"/>
            </w:r>
            <w:r w:rsidR="001A5525">
              <w:rPr>
                <w:noProof/>
                <w:webHidden/>
              </w:rPr>
              <w:t>1</w:t>
            </w:r>
            <w:r w:rsidR="003910ED">
              <w:rPr>
                <w:noProof/>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396" w:history="1">
            <w:r w:rsidR="003910ED" w:rsidRPr="00AE40B2">
              <w:rPr>
                <w:rStyle w:val="Hyperlink"/>
                <w:noProof/>
              </w:rPr>
              <w:t>DANH MỤC HÌNH ẢNH</w:t>
            </w:r>
            <w:r w:rsidR="003910ED">
              <w:rPr>
                <w:noProof/>
                <w:webHidden/>
              </w:rPr>
              <w:tab/>
            </w:r>
            <w:r w:rsidR="003910ED">
              <w:rPr>
                <w:noProof/>
                <w:webHidden/>
              </w:rPr>
              <w:fldChar w:fldCharType="begin"/>
            </w:r>
            <w:r w:rsidR="003910ED">
              <w:rPr>
                <w:noProof/>
                <w:webHidden/>
              </w:rPr>
              <w:instrText xml:space="preserve"> PAGEREF _Toc502133396 \h </w:instrText>
            </w:r>
            <w:r w:rsidR="003910ED">
              <w:rPr>
                <w:noProof/>
                <w:webHidden/>
              </w:rPr>
            </w:r>
            <w:r w:rsidR="003910ED">
              <w:rPr>
                <w:noProof/>
                <w:webHidden/>
              </w:rPr>
              <w:fldChar w:fldCharType="separate"/>
            </w:r>
            <w:r w:rsidR="001A5525">
              <w:rPr>
                <w:noProof/>
                <w:webHidden/>
              </w:rPr>
              <w:t>2</w:t>
            </w:r>
            <w:r w:rsidR="003910ED">
              <w:rPr>
                <w:noProof/>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397" w:history="1">
            <w:r w:rsidR="003910ED" w:rsidRPr="00AE40B2">
              <w:rPr>
                <w:rStyle w:val="Hyperlink"/>
                <w:noProof/>
              </w:rPr>
              <w:t>DANH MỤC CÁC BẢNG BIỂU</w:t>
            </w:r>
            <w:r w:rsidR="003910ED">
              <w:rPr>
                <w:noProof/>
                <w:webHidden/>
              </w:rPr>
              <w:tab/>
            </w:r>
            <w:r w:rsidR="003910ED">
              <w:rPr>
                <w:noProof/>
                <w:webHidden/>
              </w:rPr>
              <w:fldChar w:fldCharType="begin"/>
            </w:r>
            <w:r w:rsidR="003910ED">
              <w:rPr>
                <w:noProof/>
                <w:webHidden/>
              </w:rPr>
              <w:instrText xml:space="preserve"> PAGEREF _Toc502133397 \h </w:instrText>
            </w:r>
            <w:r w:rsidR="003910ED">
              <w:rPr>
                <w:noProof/>
                <w:webHidden/>
              </w:rPr>
            </w:r>
            <w:r w:rsidR="003910ED">
              <w:rPr>
                <w:noProof/>
                <w:webHidden/>
              </w:rPr>
              <w:fldChar w:fldCharType="separate"/>
            </w:r>
            <w:r w:rsidR="001A5525">
              <w:rPr>
                <w:noProof/>
                <w:webHidden/>
              </w:rPr>
              <w:t>5</w:t>
            </w:r>
            <w:r w:rsidR="003910ED">
              <w:rPr>
                <w:noProof/>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398" w:history="1">
            <w:r w:rsidR="003910ED" w:rsidRPr="00AE40B2">
              <w:rPr>
                <w:rStyle w:val="Hyperlink"/>
                <w:noProof/>
                <w:lang w:eastAsia="ja-JP"/>
              </w:rPr>
              <w:t>THUẬT NGỮ VÀ CÁC TỪ VIẾT TẮT</w:t>
            </w:r>
            <w:r w:rsidR="003910ED">
              <w:rPr>
                <w:noProof/>
                <w:webHidden/>
              </w:rPr>
              <w:tab/>
            </w:r>
            <w:r w:rsidR="003910ED">
              <w:rPr>
                <w:noProof/>
                <w:webHidden/>
              </w:rPr>
              <w:fldChar w:fldCharType="begin"/>
            </w:r>
            <w:r w:rsidR="003910ED">
              <w:rPr>
                <w:noProof/>
                <w:webHidden/>
              </w:rPr>
              <w:instrText xml:space="preserve"> PAGEREF _Toc502133398 \h </w:instrText>
            </w:r>
            <w:r w:rsidR="003910ED">
              <w:rPr>
                <w:noProof/>
                <w:webHidden/>
              </w:rPr>
            </w:r>
            <w:r w:rsidR="003910ED">
              <w:rPr>
                <w:noProof/>
                <w:webHidden/>
              </w:rPr>
              <w:fldChar w:fldCharType="separate"/>
            </w:r>
            <w:r w:rsidR="001A5525">
              <w:rPr>
                <w:noProof/>
                <w:webHidden/>
              </w:rPr>
              <w:t>8</w:t>
            </w:r>
            <w:r w:rsidR="003910ED">
              <w:rPr>
                <w:noProof/>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399" w:history="1">
            <w:r w:rsidR="003910ED" w:rsidRPr="00AE40B2">
              <w:rPr>
                <w:rStyle w:val="Hyperlink"/>
                <w:noProof/>
              </w:rPr>
              <w:t xml:space="preserve">MỤC </w:t>
            </w:r>
            <w:r w:rsidR="003910ED" w:rsidRPr="00AE40B2">
              <w:rPr>
                <w:rStyle w:val="Hyperlink"/>
                <w:rFonts w:eastAsia="MS Gothic"/>
                <w:bCs/>
                <w:noProof/>
                <w:kern w:val="32"/>
                <w:lang w:eastAsia="ja-JP"/>
              </w:rPr>
              <w:t>LỤC</w:t>
            </w:r>
            <w:r w:rsidR="003910ED">
              <w:rPr>
                <w:noProof/>
                <w:webHidden/>
              </w:rPr>
              <w:tab/>
            </w:r>
            <w:r w:rsidR="003910ED">
              <w:rPr>
                <w:noProof/>
                <w:webHidden/>
              </w:rPr>
              <w:fldChar w:fldCharType="begin"/>
            </w:r>
            <w:r w:rsidR="003910ED">
              <w:rPr>
                <w:noProof/>
                <w:webHidden/>
              </w:rPr>
              <w:instrText xml:space="preserve"> PAGEREF _Toc502133399 \h </w:instrText>
            </w:r>
            <w:r w:rsidR="003910ED">
              <w:rPr>
                <w:noProof/>
                <w:webHidden/>
              </w:rPr>
            </w:r>
            <w:r w:rsidR="003910ED">
              <w:rPr>
                <w:noProof/>
                <w:webHidden/>
              </w:rPr>
              <w:fldChar w:fldCharType="separate"/>
            </w:r>
            <w:r w:rsidR="001A5525">
              <w:rPr>
                <w:noProof/>
                <w:webHidden/>
              </w:rPr>
              <w:t>9</w:t>
            </w:r>
            <w:r w:rsidR="003910ED">
              <w:rPr>
                <w:noProof/>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400" w:history="1">
            <w:r w:rsidR="003910ED" w:rsidRPr="00AE40B2">
              <w:rPr>
                <w:rStyle w:val="Hyperlink"/>
                <w:noProof/>
              </w:rPr>
              <w:t>LỜI NÓI ĐẦU</w:t>
            </w:r>
            <w:r w:rsidR="003910ED">
              <w:rPr>
                <w:noProof/>
                <w:webHidden/>
              </w:rPr>
              <w:tab/>
            </w:r>
            <w:r w:rsidR="003910ED">
              <w:rPr>
                <w:noProof/>
                <w:webHidden/>
              </w:rPr>
              <w:fldChar w:fldCharType="begin"/>
            </w:r>
            <w:r w:rsidR="003910ED">
              <w:rPr>
                <w:noProof/>
                <w:webHidden/>
              </w:rPr>
              <w:instrText xml:space="preserve"> PAGEREF _Toc502133400 \h </w:instrText>
            </w:r>
            <w:r w:rsidR="003910ED">
              <w:rPr>
                <w:noProof/>
                <w:webHidden/>
              </w:rPr>
            </w:r>
            <w:r w:rsidR="003910ED">
              <w:rPr>
                <w:noProof/>
                <w:webHidden/>
              </w:rPr>
              <w:fldChar w:fldCharType="separate"/>
            </w:r>
            <w:r w:rsidR="001A5525">
              <w:rPr>
                <w:noProof/>
                <w:webHidden/>
              </w:rPr>
              <w:t>15</w:t>
            </w:r>
            <w:r w:rsidR="003910ED">
              <w:rPr>
                <w:noProof/>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401" w:history="1">
            <w:r w:rsidR="003910ED" w:rsidRPr="00AE40B2">
              <w:rPr>
                <w:rStyle w:val="Hyperlink"/>
                <w:noProof/>
              </w:rPr>
              <w:t>Chương 1  KHẢO SÁT HỆ THỐNG</w:t>
            </w:r>
            <w:r w:rsidR="003910ED">
              <w:rPr>
                <w:noProof/>
                <w:webHidden/>
              </w:rPr>
              <w:tab/>
            </w:r>
            <w:r w:rsidR="003910ED">
              <w:rPr>
                <w:noProof/>
                <w:webHidden/>
              </w:rPr>
              <w:fldChar w:fldCharType="begin"/>
            </w:r>
            <w:r w:rsidR="003910ED">
              <w:rPr>
                <w:noProof/>
                <w:webHidden/>
              </w:rPr>
              <w:instrText xml:space="preserve"> PAGEREF _Toc502133401 \h </w:instrText>
            </w:r>
            <w:r w:rsidR="003910ED">
              <w:rPr>
                <w:noProof/>
                <w:webHidden/>
              </w:rPr>
            </w:r>
            <w:r w:rsidR="003910ED">
              <w:rPr>
                <w:noProof/>
                <w:webHidden/>
              </w:rPr>
              <w:fldChar w:fldCharType="separate"/>
            </w:r>
            <w:r w:rsidR="001A5525">
              <w:rPr>
                <w:noProof/>
                <w:webHidden/>
              </w:rPr>
              <w:t>17</w:t>
            </w:r>
            <w:r w:rsidR="003910ED">
              <w:rPr>
                <w:noProof/>
                <w:webHidden/>
              </w:rPr>
              <w:fldChar w:fldCharType="end"/>
            </w:r>
          </w:hyperlink>
        </w:p>
        <w:p w:rsidR="003910ED" w:rsidRDefault="001D5BC5">
          <w:pPr>
            <w:pStyle w:val="TOC2"/>
            <w:rPr>
              <w:rFonts w:asciiTheme="minorHAnsi" w:eastAsiaTheme="minorEastAsia" w:hAnsiTheme="minorHAnsi" w:cstheme="minorBidi"/>
              <w:sz w:val="22"/>
            </w:rPr>
          </w:pPr>
          <w:hyperlink w:anchor="_Toc502133402" w:history="1">
            <w:r w:rsidR="003910ED" w:rsidRPr="00AE40B2">
              <w:rPr>
                <w:rStyle w:val="Hyperlink"/>
              </w:rPr>
              <w:t>1.1. Giới thiệu bài toán</w:t>
            </w:r>
            <w:r w:rsidR="003910ED">
              <w:rPr>
                <w:webHidden/>
              </w:rPr>
              <w:tab/>
            </w:r>
            <w:r w:rsidR="003910ED">
              <w:rPr>
                <w:webHidden/>
              </w:rPr>
              <w:fldChar w:fldCharType="begin"/>
            </w:r>
            <w:r w:rsidR="003910ED">
              <w:rPr>
                <w:webHidden/>
              </w:rPr>
              <w:instrText xml:space="preserve"> PAGEREF _Toc502133402 \h </w:instrText>
            </w:r>
            <w:r w:rsidR="003910ED">
              <w:rPr>
                <w:webHidden/>
              </w:rPr>
            </w:r>
            <w:r w:rsidR="003910ED">
              <w:rPr>
                <w:webHidden/>
              </w:rPr>
              <w:fldChar w:fldCharType="separate"/>
            </w:r>
            <w:r w:rsidR="001A5525">
              <w:rPr>
                <w:webHidden/>
              </w:rPr>
              <w:t>17</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03" w:history="1">
            <w:r w:rsidR="003910ED" w:rsidRPr="00AE40B2">
              <w:rPr>
                <w:rStyle w:val="Hyperlink"/>
              </w:rPr>
              <w:t>1.2. Nghiên cứu các hệ thống có liên quan</w:t>
            </w:r>
            <w:r w:rsidR="003910ED">
              <w:rPr>
                <w:webHidden/>
              </w:rPr>
              <w:tab/>
            </w:r>
            <w:r w:rsidR="003910ED">
              <w:rPr>
                <w:webHidden/>
              </w:rPr>
              <w:fldChar w:fldCharType="begin"/>
            </w:r>
            <w:r w:rsidR="003910ED">
              <w:rPr>
                <w:webHidden/>
              </w:rPr>
              <w:instrText xml:space="preserve"> PAGEREF _Toc502133403 \h </w:instrText>
            </w:r>
            <w:r w:rsidR="003910ED">
              <w:rPr>
                <w:webHidden/>
              </w:rPr>
            </w:r>
            <w:r w:rsidR="003910ED">
              <w:rPr>
                <w:webHidden/>
              </w:rPr>
              <w:fldChar w:fldCharType="separate"/>
            </w:r>
            <w:r w:rsidR="001A5525">
              <w:rPr>
                <w:webHidden/>
              </w:rPr>
              <w:t>17</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04" w:history="1">
            <w:r w:rsidR="003910ED" w:rsidRPr="00AE40B2">
              <w:rPr>
                <w:rStyle w:val="Hyperlink"/>
              </w:rPr>
              <w:t>1.2.1. Công cụ tìm kiếm</w:t>
            </w:r>
            <w:r w:rsidR="003910ED">
              <w:rPr>
                <w:webHidden/>
              </w:rPr>
              <w:tab/>
            </w:r>
            <w:r w:rsidR="003910ED">
              <w:rPr>
                <w:webHidden/>
              </w:rPr>
              <w:fldChar w:fldCharType="begin"/>
            </w:r>
            <w:r w:rsidR="003910ED">
              <w:rPr>
                <w:webHidden/>
              </w:rPr>
              <w:instrText xml:space="preserve"> PAGEREF _Toc502133404 \h </w:instrText>
            </w:r>
            <w:r w:rsidR="003910ED">
              <w:rPr>
                <w:webHidden/>
              </w:rPr>
            </w:r>
            <w:r w:rsidR="003910ED">
              <w:rPr>
                <w:webHidden/>
              </w:rPr>
              <w:fldChar w:fldCharType="separate"/>
            </w:r>
            <w:r w:rsidR="001A5525">
              <w:rPr>
                <w:webHidden/>
              </w:rPr>
              <w:t>18</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05" w:history="1">
            <w:r w:rsidR="003910ED" w:rsidRPr="00AE40B2">
              <w:rPr>
                <w:rStyle w:val="Hyperlink"/>
              </w:rPr>
              <w:t>1.2.2. Mạng xã hội</w:t>
            </w:r>
            <w:r w:rsidR="003910ED">
              <w:rPr>
                <w:webHidden/>
              </w:rPr>
              <w:tab/>
            </w:r>
            <w:r w:rsidR="003910ED">
              <w:rPr>
                <w:webHidden/>
              </w:rPr>
              <w:fldChar w:fldCharType="begin"/>
            </w:r>
            <w:r w:rsidR="003910ED">
              <w:rPr>
                <w:webHidden/>
              </w:rPr>
              <w:instrText xml:space="preserve"> PAGEREF _Toc502133405 \h </w:instrText>
            </w:r>
            <w:r w:rsidR="003910ED">
              <w:rPr>
                <w:webHidden/>
              </w:rPr>
            </w:r>
            <w:r w:rsidR="003910ED">
              <w:rPr>
                <w:webHidden/>
              </w:rPr>
              <w:fldChar w:fldCharType="separate"/>
            </w:r>
            <w:r w:rsidR="001A5525">
              <w:rPr>
                <w:webHidden/>
              </w:rPr>
              <w:t>19</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06" w:history="1">
            <w:r w:rsidR="003910ED" w:rsidRPr="00AE40B2">
              <w:rPr>
                <w:rStyle w:val="Hyperlink"/>
              </w:rPr>
              <w:t>1.2.3. Trang web hỏi đáp</w:t>
            </w:r>
            <w:r w:rsidR="003910ED">
              <w:rPr>
                <w:webHidden/>
              </w:rPr>
              <w:tab/>
            </w:r>
            <w:r w:rsidR="003910ED">
              <w:rPr>
                <w:webHidden/>
              </w:rPr>
              <w:fldChar w:fldCharType="begin"/>
            </w:r>
            <w:r w:rsidR="003910ED">
              <w:rPr>
                <w:webHidden/>
              </w:rPr>
              <w:instrText xml:space="preserve"> PAGEREF _Toc502133406 \h </w:instrText>
            </w:r>
            <w:r w:rsidR="003910ED">
              <w:rPr>
                <w:webHidden/>
              </w:rPr>
            </w:r>
            <w:r w:rsidR="003910ED">
              <w:rPr>
                <w:webHidden/>
              </w:rPr>
              <w:fldChar w:fldCharType="separate"/>
            </w:r>
            <w:r w:rsidR="001A5525">
              <w:rPr>
                <w:webHidden/>
              </w:rPr>
              <w:t>19</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07" w:history="1">
            <w:r w:rsidR="003910ED" w:rsidRPr="00AE40B2">
              <w:rPr>
                <w:rStyle w:val="Hyperlink"/>
              </w:rPr>
              <w:t>1.2.4. Trang web học tập</w:t>
            </w:r>
            <w:r w:rsidR="003910ED">
              <w:rPr>
                <w:webHidden/>
              </w:rPr>
              <w:tab/>
            </w:r>
            <w:r w:rsidR="003910ED">
              <w:rPr>
                <w:webHidden/>
              </w:rPr>
              <w:fldChar w:fldCharType="begin"/>
            </w:r>
            <w:r w:rsidR="003910ED">
              <w:rPr>
                <w:webHidden/>
              </w:rPr>
              <w:instrText xml:space="preserve"> PAGEREF _Toc502133407 \h </w:instrText>
            </w:r>
            <w:r w:rsidR="003910ED">
              <w:rPr>
                <w:webHidden/>
              </w:rPr>
            </w:r>
            <w:r w:rsidR="003910ED">
              <w:rPr>
                <w:webHidden/>
              </w:rPr>
              <w:fldChar w:fldCharType="separate"/>
            </w:r>
            <w:r w:rsidR="001A5525">
              <w:rPr>
                <w:webHidden/>
              </w:rPr>
              <w:t>20</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08" w:history="1">
            <w:r w:rsidR="003910ED" w:rsidRPr="00AE40B2">
              <w:rPr>
                <w:rStyle w:val="Hyperlink"/>
              </w:rPr>
              <w:t>1.2.5. Các diễn đàn</w:t>
            </w:r>
            <w:r w:rsidR="003910ED">
              <w:rPr>
                <w:webHidden/>
              </w:rPr>
              <w:tab/>
            </w:r>
            <w:r w:rsidR="003910ED">
              <w:rPr>
                <w:webHidden/>
              </w:rPr>
              <w:fldChar w:fldCharType="begin"/>
            </w:r>
            <w:r w:rsidR="003910ED">
              <w:rPr>
                <w:webHidden/>
              </w:rPr>
              <w:instrText xml:space="preserve"> PAGEREF _Toc502133408 \h </w:instrText>
            </w:r>
            <w:r w:rsidR="003910ED">
              <w:rPr>
                <w:webHidden/>
              </w:rPr>
            </w:r>
            <w:r w:rsidR="003910ED">
              <w:rPr>
                <w:webHidden/>
              </w:rPr>
              <w:fldChar w:fldCharType="separate"/>
            </w:r>
            <w:r w:rsidR="001A5525">
              <w:rPr>
                <w:webHidden/>
              </w:rPr>
              <w:t>20</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09" w:history="1">
            <w:r w:rsidR="003910ED" w:rsidRPr="00AE40B2">
              <w:rPr>
                <w:rStyle w:val="Hyperlink"/>
              </w:rPr>
              <w:t>1.3. Mô tả hệ thống mới</w:t>
            </w:r>
            <w:r w:rsidR="003910ED">
              <w:rPr>
                <w:webHidden/>
              </w:rPr>
              <w:tab/>
            </w:r>
            <w:r w:rsidR="003910ED">
              <w:rPr>
                <w:webHidden/>
              </w:rPr>
              <w:fldChar w:fldCharType="begin"/>
            </w:r>
            <w:r w:rsidR="003910ED">
              <w:rPr>
                <w:webHidden/>
              </w:rPr>
              <w:instrText xml:space="preserve"> PAGEREF _Toc502133409 \h </w:instrText>
            </w:r>
            <w:r w:rsidR="003910ED">
              <w:rPr>
                <w:webHidden/>
              </w:rPr>
            </w:r>
            <w:r w:rsidR="003910ED">
              <w:rPr>
                <w:webHidden/>
              </w:rPr>
              <w:fldChar w:fldCharType="separate"/>
            </w:r>
            <w:r w:rsidR="001A5525">
              <w:rPr>
                <w:webHidden/>
              </w:rPr>
              <w:t>21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10" w:history="1">
            <w:r w:rsidR="003910ED" w:rsidRPr="00AE40B2">
              <w:rPr>
                <w:rStyle w:val="Hyperlink"/>
              </w:rPr>
              <w:t>1.3.1. Đối tượng sử dụng của hệ thống</w:t>
            </w:r>
            <w:r w:rsidR="003910ED">
              <w:rPr>
                <w:webHidden/>
              </w:rPr>
              <w:tab/>
            </w:r>
            <w:r w:rsidR="003910ED">
              <w:rPr>
                <w:webHidden/>
              </w:rPr>
              <w:fldChar w:fldCharType="begin"/>
            </w:r>
            <w:r w:rsidR="003910ED">
              <w:rPr>
                <w:webHidden/>
              </w:rPr>
              <w:instrText xml:space="preserve"> PAGEREF _Toc502133410 \h </w:instrText>
            </w:r>
            <w:r w:rsidR="003910ED">
              <w:rPr>
                <w:webHidden/>
              </w:rPr>
            </w:r>
            <w:r w:rsidR="003910ED">
              <w:rPr>
                <w:webHidden/>
              </w:rPr>
              <w:fldChar w:fldCharType="separate"/>
            </w:r>
            <w:r w:rsidR="001A5525">
              <w:rPr>
                <w:webHidden/>
              </w:rPr>
              <w:t>21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11" w:history="1">
            <w:r w:rsidR="003910ED" w:rsidRPr="00AE40B2">
              <w:rPr>
                <w:rStyle w:val="Hyperlink"/>
              </w:rPr>
              <w:t>1.3.2. Quy trình nghiệp vụ</w:t>
            </w:r>
            <w:r w:rsidR="003910ED">
              <w:rPr>
                <w:webHidden/>
              </w:rPr>
              <w:tab/>
            </w:r>
            <w:r w:rsidR="003910ED">
              <w:rPr>
                <w:webHidden/>
              </w:rPr>
              <w:fldChar w:fldCharType="begin"/>
            </w:r>
            <w:r w:rsidR="003910ED">
              <w:rPr>
                <w:webHidden/>
              </w:rPr>
              <w:instrText xml:space="preserve"> PAGEREF _Toc502133411 \h </w:instrText>
            </w:r>
            <w:r w:rsidR="003910ED">
              <w:rPr>
                <w:webHidden/>
              </w:rPr>
            </w:r>
            <w:r w:rsidR="003910ED">
              <w:rPr>
                <w:webHidden/>
              </w:rPr>
              <w:fldChar w:fldCharType="separate"/>
            </w:r>
            <w:r w:rsidR="001A5525">
              <w:rPr>
                <w:webHidden/>
              </w:rPr>
              <w:t>23</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12" w:history="1">
            <w:r w:rsidR="003910ED" w:rsidRPr="00AE40B2">
              <w:rPr>
                <w:rStyle w:val="Hyperlink"/>
              </w:rPr>
              <w:t>1.4. Các yêu cầu hệ thống</w:t>
            </w:r>
            <w:r w:rsidR="003910ED">
              <w:rPr>
                <w:webHidden/>
              </w:rPr>
              <w:tab/>
            </w:r>
            <w:r w:rsidR="003910ED">
              <w:rPr>
                <w:webHidden/>
              </w:rPr>
              <w:fldChar w:fldCharType="begin"/>
            </w:r>
            <w:r w:rsidR="003910ED">
              <w:rPr>
                <w:webHidden/>
              </w:rPr>
              <w:instrText xml:space="preserve"> PAGEREF _Toc502133412 \h </w:instrText>
            </w:r>
            <w:r w:rsidR="003910ED">
              <w:rPr>
                <w:webHidden/>
              </w:rPr>
            </w:r>
            <w:r w:rsidR="003910ED">
              <w:rPr>
                <w:webHidden/>
              </w:rPr>
              <w:fldChar w:fldCharType="separate"/>
            </w:r>
            <w:r w:rsidR="001A5525">
              <w:rPr>
                <w:webHidden/>
              </w:rPr>
              <w:t>25</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13" w:history="1">
            <w:r w:rsidR="003910ED" w:rsidRPr="00AE40B2">
              <w:rPr>
                <w:rStyle w:val="Hyperlink"/>
              </w:rPr>
              <w:t>1.4.1. Yêu cầu chức năng</w:t>
            </w:r>
            <w:r w:rsidR="003910ED">
              <w:rPr>
                <w:webHidden/>
              </w:rPr>
              <w:tab/>
            </w:r>
            <w:r w:rsidR="003910ED">
              <w:rPr>
                <w:webHidden/>
              </w:rPr>
              <w:fldChar w:fldCharType="begin"/>
            </w:r>
            <w:r w:rsidR="003910ED">
              <w:rPr>
                <w:webHidden/>
              </w:rPr>
              <w:instrText xml:space="preserve"> PAGEREF _Toc502133413 \h </w:instrText>
            </w:r>
            <w:r w:rsidR="003910ED">
              <w:rPr>
                <w:webHidden/>
              </w:rPr>
            </w:r>
            <w:r w:rsidR="003910ED">
              <w:rPr>
                <w:webHidden/>
              </w:rPr>
              <w:fldChar w:fldCharType="separate"/>
            </w:r>
            <w:r w:rsidR="001A5525">
              <w:rPr>
                <w:webHidden/>
              </w:rPr>
              <w:t>25</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14" w:history="1">
            <w:r w:rsidR="003910ED" w:rsidRPr="00AE40B2">
              <w:rPr>
                <w:rStyle w:val="Hyperlink"/>
              </w:rPr>
              <w:t>1.4.2. Yêu cầu phi chức năng</w:t>
            </w:r>
            <w:r w:rsidR="003910ED">
              <w:rPr>
                <w:webHidden/>
              </w:rPr>
              <w:tab/>
            </w:r>
            <w:r w:rsidR="003910ED">
              <w:rPr>
                <w:webHidden/>
              </w:rPr>
              <w:fldChar w:fldCharType="begin"/>
            </w:r>
            <w:r w:rsidR="003910ED">
              <w:rPr>
                <w:webHidden/>
              </w:rPr>
              <w:instrText xml:space="preserve"> PAGEREF _Toc502133414 \h </w:instrText>
            </w:r>
            <w:r w:rsidR="003910ED">
              <w:rPr>
                <w:webHidden/>
              </w:rPr>
            </w:r>
            <w:r w:rsidR="003910ED">
              <w:rPr>
                <w:webHidden/>
              </w:rPr>
              <w:fldChar w:fldCharType="separate"/>
            </w:r>
            <w:r w:rsidR="001A5525">
              <w:rPr>
                <w:webHidden/>
              </w:rPr>
              <w:t>28</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15" w:history="1">
            <w:r w:rsidR="003910ED" w:rsidRPr="00AE40B2">
              <w:rPr>
                <w:rStyle w:val="Hyperlink"/>
              </w:rPr>
              <w:t>1.5. Xác định các chức năng của hệ thống</w:t>
            </w:r>
            <w:r w:rsidR="003910ED">
              <w:rPr>
                <w:webHidden/>
              </w:rPr>
              <w:tab/>
            </w:r>
            <w:r w:rsidR="003910ED">
              <w:rPr>
                <w:webHidden/>
              </w:rPr>
              <w:fldChar w:fldCharType="begin"/>
            </w:r>
            <w:r w:rsidR="003910ED">
              <w:rPr>
                <w:webHidden/>
              </w:rPr>
              <w:instrText xml:space="preserve"> PAGEREF _Toc502133415 \h </w:instrText>
            </w:r>
            <w:r w:rsidR="003910ED">
              <w:rPr>
                <w:webHidden/>
              </w:rPr>
            </w:r>
            <w:r w:rsidR="003910ED">
              <w:rPr>
                <w:webHidden/>
              </w:rPr>
              <w:fldChar w:fldCharType="separate"/>
            </w:r>
            <w:r w:rsidR="001A5525">
              <w:rPr>
                <w:webHidden/>
              </w:rPr>
              <w:t>29</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16" w:history="1">
            <w:r w:rsidR="003910ED" w:rsidRPr="00AE40B2">
              <w:rPr>
                <w:rStyle w:val="Hyperlink"/>
              </w:rPr>
              <w:t>1.6. Khuôn dạng dữ liệu trong hệ thống</w:t>
            </w:r>
            <w:r w:rsidR="003910ED">
              <w:rPr>
                <w:webHidden/>
              </w:rPr>
              <w:tab/>
            </w:r>
            <w:r w:rsidR="003910ED">
              <w:rPr>
                <w:webHidden/>
              </w:rPr>
              <w:fldChar w:fldCharType="begin"/>
            </w:r>
            <w:r w:rsidR="003910ED">
              <w:rPr>
                <w:webHidden/>
              </w:rPr>
              <w:instrText xml:space="preserve"> PAGEREF _Toc502133416 \h </w:instrText>
            </w:r>
            <w:r w:rsidR="003910ED">
              <w:rPr>
                <w:webHidden/>
              </w:rPr>
            </w:r>
            <w:r w:rsidR="003910ED">
              <w:rPr>
                <w:webHidden/>
              </w:rPr>
              <w:fldChar w:fldCharType="separate"/>
            </w:r>
            <w:r w:rsidR="001A5525">
              <w:rPr>
                <w:webHidden/>
              </w:rPr>
              <w:t>31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17" w:history="1">
            <w:r w:rsidR="003910ED" w:rsidRPr="00AE40B2">
              <w:rPr>
                <w:rStyle w:val="Hyperlink"/>
              </w:rPr>
              <w:t>1.6.1. Dữ liệu câu hỏi và câu trả lời</w:t>
            </w:r>
            <w:r w:rsidR="003910ED">
              <w:rPr>
                <w:webHidden/>
              </w:rPr>
              <w:tab/>
            </w:r>
            <w:r w:rsidR="003910ED">
              <w:rPr>
                <w:webHidden/>
              </w:rPr>
              <w:fldChar w:fldCharType="begin"/>
            </w:r>
            <w:r w:rsidR="003910ED">
              <w:rPr>
                <w:webHidden/>
              </w:rPr>
              <w:instrText xml:space="preserve"> PAGEREF _Toc502133417 \h </w:instrText>
            </w:r>
            <w:r w:rsidR="003910ED">
              <w:rPr>
                <w:webHidden/>
              </w:rPr>
            </w:r>
            <w:r w:rsidR="003910ED">
              <w:rPr>
                <w:webHidden/>
              </w:rPr>
              <w:fldChar w:fldCharType="separate"/>
            </w:r>
            <w:r w:rsidR="001A5525">
              <w:rPr>
                <w:webHidden/>
              </w:rPr>
              <w:t>31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18" w:history="1">
            <w:r w:rsidR="003910ED" w:rsidRPr="00AE40B2">
              <w:rPr>
                <w:rStyle w:val="Hyperlink"/>
              </w:rPr>
              <w:t>1.6.2. Dữ liệu hồ sơ cá nhân</w:t>
            </w:r>
            <w:r w:rsidR="003910ED">
              <w:rPr>
                <w:webHidden/>
              </w:rPr>
              <w:tab/>
            </w:r>
            <w:r w:rsidR="003910ED">
              <w:rPr>
                <w:webHidden/>
              </w:rPr>
              <w:fldChar w:fldCharType="begin"/>
            </w:r>
            <w:r w:rsidR="003910ED">
              <w:rPr>
                <w:webHidden/>
              </w:rPr>
              <w:instrText xml:space="preserve"> PAGEREF _Toc502133418 \h </w:instrText>
            </w:r>
            <w:r w:rsidR="003910ED">
              <w:rPr>
                <w:webHidden/>
              </w:rPr>
            </w:r>
            <w:r w:rsidR="003910ED">
              <w:rPr>
                <w:webHidden/>
              </w:rPr>
              <w:fldChar w:fldCharType="separate"/>
            </w:r>
            <w:r w:rsidR="001A5525">
              <w:rPr>
                <w:webHidden/>
              </w:rPr>
              <w:t>31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19" w:history="1">
            <w:r w:rsidR="003910ED" w:rsidRPr="00AE40B2">
              <w:rPr>
                <w:rStyle w:val="Hyperlink"/>
              </w:rPr>
              <w:t>1.6.3. Dữ liệu tin nhắn</w:t>
            </w:r>
            <w:r w:rsidR="003910ED">
              <w:rPr>
                <w:webHidden/>
              </w:rPr>
              <w:tab/>
            </w:r>
            <w:r w:rsidR="003910ED">
              <w:rPr>
                <w:webHidden/>
              </w:rPr>
              <w:fldChar w:fldCharType="begin"/>
            </w:r>
            <w:r w:rsidR="003910ED">
              <w:rPr>
                <w:webHidden/>
              </w:rPr>
              <w:instrText xml:space="preserve"> PAGEREF _Toc502133419 \h </w:instrText>
            </w:r>
            <w:r w:rsidR="003910ED">
              <w:rPr>
                <w:webHidden/>
              </w:rPr>
            </w:r>
            <w:r w:rsidR="003910ED">
              <w:rPr>
                <w:webHidden/>
              </w:rPr>
              <w:fldChar w:fldCharType="separate"/>
            </w:r>
            <w:r w:rsidR="001A5525">
              <w:rPr>
                <w:webHidden/>
              </w:rPr>
              <w:t>32</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20" w:history="1">
            <w:r w:rsidR="003910ED" w:rsidRPr="00AE40B2">
              <w:rPr>
                <w:rStyle w:val="Hyperlink"/>
              </w:rPr>
              <w:t>1.6.4. Dữ liệu lịch sử hoạt động</w:t>
            </w:r>
            <w:r w:rsidR="003910ED">
              <w:rPr>
                <w:webHidden/>
              </w:rPr>
              <w:tab/>
            </w:r>
            <w:r w:rsidR="003910ED">
              <w:rPr>
                <w:webHidden/>
              </w:rPr>
              <w:fldChar w:fldCharType="begin"/>
            </w:r>
            <w:r w:rsidR="003910ED">
              <w:rPr>
                <w:webHidden/>
              </w:rPr>
              <w:instrText xml:space="preserve"> PAGEREF _Toc502133420 \h </w:instrText>
            </w:r>
            <w:r w:rsidR="003910ED">
              <w:rPr>
                <w:webHidden/>
              </w:rPr>
            </w:r>
            <w:r w:rsidR="003910ED">
              <w:rPr>
                <w:webHidden/>
              </w:rPr>
              <w:fldChar w:fldCharType="separate"/>
            </w:r>
            <w:r w:rsidR="001A5525">
              <w:rPr>
                <w:webHidden/>
              </w:rPr>
              <w:t>32</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21" w:history="1">
            <w:r w:rsidR="003910ED" w:rsidRPr="00AE40B2">
              <w:rPr>
                <w:rStyle w:val="Hyperlink"/>
              </w:rPr>
              <w:t>1.7. Lựa chọn giải pháp công nghệ và dữ liệu</w:t>
            </w:r>
            <w:r w:rsidR="003910ED">
              <w:rPr>
                <w:webHidden/>
              </w:rPr>
              <w:tab/>
            </w:r>
            <w:r w:rsidR="003910ED">
              <w:rPr>
                <w:webHidden/>
              </w:rPr>
              <w:fldChar w:fldCharType="begin"/>
            </w:r>
            <w:r w:rsidR="003910ED">
              <w:rPr>
                <w:webHidden/>
              </w:rPr>
              <w:instrText xml:space="preserve"> PAGEREF _Toc502133421 \h </w:instrText>
            </w:r>
            <w:r w:rsidR="003910ED">
              <w:rPr>
                <w:webHidden/>
              </w:rPr>
            </w:r>
            <w:r w:rsidR="003910ED">
              <w:rPr>
                <w:webHidden/>
              </w:rPr>
              <w:fldChar w:fldCharType="separate"/>
            </w:r>
            <w:r w:rsidR="001A5525">
              <w:rPr>
                <w:webHidden/>
              </w:rPr>
              <w:t>33</w:t>
            </w:r>
            <w:r w:rsidR="003910ED">
              <w:rPr>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422" w:history="1">
            <w:r w:rsidR="003910ED" w:rsidRPr="00AE40B2">
              <w:rPr>
                <w:rStyle w:val="Hyperlink"/>
                <w:noProof/>
              </w:rPr>
              <w:t>Chương 2 TỔNG QUAN CÁC GIẢI PHÁP DỮ LIỆU, CÔNG NGHỆ  VÀ THUẬT TOÁN</w:t>
            </w:r>
            <w:r w:rsidR="003910ED">
              <w:rPr>
                <w:noProof/>
                <w:webHidden/>
              </w:rPr>
              <w:tab/>
            </w:r>
            <w:r w:rsidR="003910ED">
              <w:rPr>
                <w:noProof/>
                <w:webHidden/>
              </w:rPr>
              <w:fldChar w:fldCharType="begin"/>
            </w:r>
            <w:r w:rsidR="003910ED">
              <w:rPr>
                <w:noProof/>
                <w:webHidden/>
              </w:rPr>
              <w:instrText xml:space="preserve"> PAGEREF _Toc502133422 \h </w:instrText>
            </w:r>
            <w:r w:rsidR="003910ED">
              <w:rPr>
                <w:noProof/>
                <w:webHidden/>
              </w:rPr>
            </w:r>
            <w:r w:rsidR="003910ED">
              <w:rPr>
                <w:noProof/>
                <w:webHidden/>
              </w:rPr>
              <w:fldChar w:fldCharType="separate"/>
            </w:r>
            <w:r w:rsidR="001A5525">
              <w:rPr>
                <w:noProof/>
                <w:webHidden/>
              </w:rPr>
              <w:t>35</w:t>
            </w:r>
            <w:r w:rsidR="003910ED">
              <w:rPr>
                <w:noProof/>
                <w:webHidden/>
              </w:rPr>
              <w:fldChar w:fldCharType="end"/>
            </w:r>
          </w:hyperlink>
        </w:p>
        <w:p w:rsidR="003910ED" w:rsidRDefault="001D5BC5">
          <w:pPr>
            <w:pStyle w:val="TOC2"/>
            <w:rPr>
              <w:rFonts w:asciiTheme="minorHAnsi" w:eastAsiaTheme="minorEastAsia" w:hAnsiTheme="minorHAnsi" w:cstheme="minorBidi"/>
              <w:sz w:val="22"/>
            </w:rPr>
          </w:pPr>
          <w:hyperlink w:anchor="_Toc502133424" w:history="1">
            <w:r w:rsidR="003910ED" w:rsidRPr="00AE40B2">
              <w:rPr>
                <w:rStyle w:val="Hyperlink"/>
              </w:rPr>
              <w:t>2.1. Giải pháp thu thập dữ liệu trên website Olm.vn</w:t>
            </w:r>
            <w:r w:rsidR="003910ED">
              <w:rPr>
                <w:webHidden/>
              </w:rPr>
              <w:tab/>
            </w:r>
            <w:r w:rsidR="003910ED">
              <w:rPr>
                <w:webHidden/>
              </w:rPr>
              <w:fldChar w:fldCharType="begin"/>
            </w:r>
            <w:r w:rsidR="003910ED">
              <w:rPr>
                <w:webHidden/>
              </w:rPr>
              <w:instrText xml:space="preserve"> PAGEREF _Toc502133424 \h </w:instrText>
            </w:r>
            <w:r w:rsidR="003910ED">
              <w:rPr>
                <w:webHidden/>
              </w:rPr>
            </w:r>
            <w:r w:rsidR="003910ED">
              <w:rPr>
                <w:webHidden/>
              </w:rPr>
              <w:fldChar w:fldCharType="separate"/>
            </w:r>
            <w:r w:rsidR="001A5525">
              <w:rPr>
                <w:webHidden/>
              </w:rPr>
              <w:t>35</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25" w:history="1">
            <w:r w:rsidR="003910ED" w:rsidRPr="00AE40B2">
              <w:rPr>
                <w:rStyle w:val="Hyperlink"/>
              </w:rPr>
              <w:t>2.2. Sử dụng dữ liệu giả lập trên website Mockaroo.com</w:t>
            </w:r>
            <w:r w:rsidR="003910ED">
              <w:rPr>
                <w:webHidden/>
              </w:rPr>
              <w:tab/>
            </w:r>
            <w:r w:rsidR="003910ED">
              <w:rPr>
                <w:webHidden/>
              </w:rPr>
              <w:fldChar w:fldCharType="begin"/>
            </w:r>
            <w:r w:rsidR="003910ED">
              <w:rPr>
                <w:webHidden/>
              </w:rPr>
              <w:instrText xml:space="preserve"> PAGEREF _Toc502133425 \h </w:instrText>
            </w:r>
            <w:r w:rsidR="003910ED">
              <w:rPr>
                <w:webHidden/>
              </w:rPr>
            </w:r>
            <w:r w:rsidR="003910ED">
              <w:rPr>
                <w:webHidden/>
              </w:rPr>
              <w:fldChar w:fldCharType="separate"/>
            </w:r>
            <w:r w:rsidR="001A5525">
              <w:rPr>
                <w:webHidden/>
              </w:rPr>
              <w:t>36</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26" w:history="1">
            <w:r w:rsidR="003910ED" w:rsidRPr="00AE40B2">
              <w:rPr>
                <w:rStyle w:val="Hyperlink"/>
              </w:rPr>
              <w:t>2.3. Hệ điều hành máy chủ: Ubuntu server v16.04.3 LTS x64</w:t>
            </w:r>
            <w:r w:rsidR="003910ED">
              <w:rPr>
                <w:webHidden/>
              </w:rPr>
              <w:tab/>
            </w:r>
            <w:r w:rsidR="003910ED">
              <w:rPr>
                <w:webHidden/>
              </w:rPr>
              <w:fldChar w:fldCharType="begin"/>
            </w:r>
            <w:r w:rsidR="003910ED">
              <w:rPr>
                <w:webHidden/>
              </w:rPr>
              <w:instrText xml:space="preserve"> PAGEREF _Toc502133426 \h </w:instrText>
            </w:r>
            <w:r w:rsidR="003910ED">
              <w:rPr>
                <w:webHidden/>
              </w:rPr>
            </w:r>
            <w:r w:rsidR="003910ED">
              <w:rPr>
                <w:webHidden/>
              </w:rPr>
              <w:fldChar w:fldCharType="separate"/>
            </w:r>
            <w:r w:rsidR="001A5525">
              <w:rPr>
                <w:webHidden/>
              </w:rPr>
              <w:t>36</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27" w:history="1">
            <w:r w:rsidR="003910ED" w:rsidRPr="00AE40B2">
              <w:rPr>
                <w:rStyle w:val="Hyperlink"/>
              </w:rPr>
              <w:t>2.4. Máy tìm kiếm(Search Engine): Elasticsearch v5.4.1</w:t>
            </w:r>
            <w:r w:rsidR="003910ED">
              <w:rPr>
                <w:webHidden/>
              </w:rPr>
              <w:tab/>
            </w:r>
            <w:r w:rsidR="003910ED">
              <w:rPr>
                <w:webHidden/>
              </w:rPr>
              <w:fldChar w:fldCharType="begin"/>
            </w:r>
            <w:r w:rsidR="003910ED">
              <w:rPr>
                <w:webHidden/>
              </w:rPr>
              <w:instrText xml:space="preserve"> PAGEREF _Toc502133427 \h </w:instrText>
            </w:r>
            <w:r w:rsidR="003910ED">
              <w:rPr>
                <w:webHidden/>
              </w:rPr>
            </w:r>
            <w:r w:rsidR="003910ED">
              <w:rPr>
                <w:webHidden/>
              </w:rPr>
              <w:fldChar w:fldCharType="separate"/>
            </w:r>
            <w:r w:rsidR="001A5525">
              <w:rPr>
                <w:webHidden/>
              </w:rPr>
              <w:t>38</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28" w:history="1">
            <w:r w:rsidR="003910ED" w:rsidRPr="00AE40B2">
              <w:rPr>
                <w:rStyle w:val="Hyperlink"/>
              </w:rPr>
              <w:t>2.5. Cơ sở dữ liệu chính: MySQL v5.7</w:t>
            </w:r>
            <w:r w:rsidR="003910ED">
              <w:rPr>
                <w:webHidden/>
              </w:rPr>
              <w:tab/>
            </w:r>
            <w:r w:rsidR="003910ED">
              <w:rPr>
                <w:webHidden/>
              </w:rPr>
              <w:fldChar w:fldCharType="begin"/>
            </w:r>
            <w:r w:rsidR="003910ED">
              <w:rPr>
                <w:webHidden/>
              </w:rPr>
              <w:instrText xml:space="preserve"> PAGEREF _Toc502133428 \h </w:instrText>
            </w:r>
            <w:r w:rsidR="003910ED">
              <w:rPr>
                <w:webHidden/>
              </w:rPr>
            </w:r>
            <w:r w:rsidR="003910ED">
              <w:rPr>
                <w:webHidden/>
              </w:rPr>
              <w:fldChar w:fldCharType="separate"/>
            </w:r>
            <w:r w:rsidR="001A5525">
              <w:rPr>
                <w:webHidden/>
              </w:rPr>
              <w:t>41</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29" w:history="1">
            <w:r w:rsidR="003910ED" w:rsidRPr="00AE40B2">
              <w:rPr>
                <w:rStyle w:val="Hyperlink"/>
              </w:rPr>
              <w:t>2.6. Cơ sở dữ liệu phụ: Mongodb 3.4.10</w:t>
            </w:r>
            <w:r w:rsidR="003910ED">
              <w:rPr>
                <w:webHidden/>
              </w:rPr>
              <w:tab/>
            </w:r>
            <w:r w:rsidR="003910ED">
              <w:rPr>
                <w:webHidden/>
              </w:rPr>
              <w:fldChar w:fldCharType="begin"/>
            </w:r>
            <w:r w:rsidR="003910ED">
              <w:rPr>
                <w:webHidden/>
              </w:rPr>
              <w:instrText xml:space="preserve"> PAGEREF _Toc502133429 \h </w:instrText>
            </w:r>
            <w:r w:rsidR="003910ED">
              <w:rPr>
                <w:webHidden/>
              </w:rPr>
            </w:r>
            <w:r w:rsidR="003910ED">
              <w:rPr>
                <w:webHidden/>
              </w:rPr>
              <w:fldChar w:fldCharType="separate"/>
            </w:r>
            <w:r w:rsidR="001A5525">
              <w:rPr>
                <w:webHidden/>
              </w:rPr>
              <w:t>41</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30" w:history="1">
            <w:r w:rsidR="003910ED" w:rsidRPr="00AE40B2">
              <w:rPr>
                <w:rStyle w:val="Hyperlink"/>
              </w:rPr>
              <w:t>2.7. Backend API: Nodejs v6.11.4 &amp; Expressjs v4.16.0</w:t>
            </w:r>
            <w:r w:rsidR="003910ED">
              <w:rPr>
                <w:webHidden/>
              </w:rPr>
              <w:tab/>
            </w:r>
            <w:r w:rsidR="003910ED">
              <w:rPr>
                <w:webHidden/>
              </w:rPr>
              <w:fldChar w:fldCharType="begin"/>
            </w:r>
            <w:r w:rsidR="003910ED">
              <w:rPr>
                <w:webHidden/>
              </w:rPr>
              <w:instrText xml:space="preserve"> PAGEREF _Toc502133430 \h </w:instrText>
            </w:r>
            <w:r w:rsidR="003910ED">
              <w:rPr>
                <w:webHidden/>
              </w:rPr>
            </w:r>
            <w:r w:rsidR="003910ED">
              <w:rPr>
                <w:webHidden/>
              </w:rPr>
              <w:fldChar w:fldCharType="separate"/>
            </w:r>
            <w:r w:rsidR="001A5525">
              <w:rPr>
                <w:webHidden/>
              </w:rPr>
              <w:t>43</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31" w:history="1">
            <w:r w:rsidR="003910ED" w:rsidRPr="00AE40B2">
              <w:rPr>
                <w:rStyle w:val="Hyperlink"/>
              </w:rPr>
              <w:t>2.8. Máy chủ web(Web Server): Nginx v1.11.8</w:t>
            </w:r>
            <w:r w:rsidR="003910ED">
              <w:rPr>
                <w:webHidden/>
              </w:rPr>
              <w:tab/>
            </w:r>
            <w:r w:rsidR="003910ED">
              <w:rPr>
                <w:webHidden/>
              </w:rPr>
              <w:fldChar w:fldCharType="begin"/>
            </w:r>
            <w:r w:rsidR="003910ED">
              <w:rPr>
                <w:webHidden/>
              </w:rPr>
              <w:instrText xml:space="preserve"> PAGEREF _Toc502133431 \h </w:instrText>
            </w:r>
            <w:r w:rsidR="003910ED">
              <w:rPr>
                <w:webHidden/>
              </w:rPr>
            </w:r>
            <w:r w:rsidR="003910ED">
              <w:rPr>
                <w:webHidden/>
              </w:rPr>
              <w:fldChar w:fldCharType="separate"/>
            </w:r>
            <w:r w:rsidR="001A5525">
              <w:rPr>
                <w:webHidden/>
              </w:rPr>
              <w:t>45</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32" w:history="1">
            <w:r w:rsidR="003910ED" w:rsidRPr="00AE40B2">
              <w:rPr>
                <w:rStyle w:val="Hyperlink"/>
              </w:rPr>
              <w:t>2.9. Máy chủ dữ liệu truy cập nhanh(Cache Server) và kết nối Pub/Sub: Redis v4.0</w:t>
            </w:r>
            <w:r w:rsidR="003910ED">
              <w:rPr>
                <w:webHidden/>
              </w:rPr>
              <w:tab/>
            </w:r>
            <w:r w:rsidR="003910ED">
              <w:rPr>
                <w:webHidden/>
              </w:rPr>
              <w:fldChar w:fldCharType="begin"/>
            </w:r>
            <w:r w:rsidR="003910ED">
              <w:rPr>
                <w:webHidden/>
              </w:rPr>
              <w:instrText xml:space="preserve"> PAGEREF _Toc502133432 \h </w:instrText>
            </w:r>
            <w:r w:rsidR="003910ED">
              <w:rPr>
                <w:webHidden/>
              </w:rPr>
            </w:r>
            <w:r w:rsidR="003910ED">
              <w:rPr>
                <w:webHidden/>
              </w:rPr>
              <w:fldChar w:fldCharType="separate"/>
            </w:r>
            <w:r w:rsidR="001A5525">
              <w:rPr>
                <w:webHidden/>
              </w:rPr>
              <w:t>47</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33" w:history="1">
            <w:r w:rsidR="003910ED" w:rsidRPr="00AE40B2">
              <w:rPr>
                <w:rStyle w:val="Hyperlink"/>
              </w:rPr>
              <w:t>2.10. Máy hiển thị công thức toán học trên trình duyệt(Display engine for mathematics): Mathjax v2.7.2</w:t>
            </w:r>
            <w:r w:rsidR="003910ED">
              <w:rPr>
                <w:webHidden/>
              </w:rPr>
              <w:tab/>
            </w:r>
            <w:r w:rsidR="003910ED">
              <w:rPr>
                <w:webHidden/>
              </w:rPr>
              <w:fldChar w:fldCharType="begin"/>
            </w:r>
            <w:r w:rsidR="003910ED">
              <w:rPr>
                <w:webHidden/>
              </w:rPr>
              <w:instrText xml:space="preserve"> PAGEREF _Toc502133433 \h </w:instrText>
            </w:r>
            <w:r w:rsidR="003910ED">
              <w:rPr>
                <w:webHidden/>
              </w:rPr>
            </w:r>
            <w:r w:rsidR="003910ED">
              <w:rPr>
                <w:webHidden/>
              </w:rPr>
              <w:fldChar w:fldCharType="separate"/>
            </w:r>
            <w:r w:rsidR="001A5525">
              <w:rPr>
                <w:webHidden/>
              </w:rPr>
              <w:t>48</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34" w:history="1">
            <w:r w:rsidR="003910ED" w:rsidRPr="00AE40B2">
              <w:rPr>
                <w:rStyle w:val="Hyperlink"/>
              </w:rPr>
              <w:t>2.11. Tách từ tiếng Việt: vnTokenizer v5.0</w:t>
            </w:r>
            <w:r w:rsidR="003910ED">
              <w:rPr>
                <w:webHidden/>
              </w:rPr>
              <w:tab/>
            </w:r>
            <w:r w:rsidR="003910ED">
              <w:rPr>
                <w:webHidden/>
              </w:rPr>
              <w:fldChar w:fldCharType="begin"/>
            </w:r>
            <w:r w:rsidR="003910ED">
              <w:rPr>
                <w:webHidden/>
              </w:rPr>
              <w:instrText xml:space="preserve"> PAGEREF _Toc502133434 \h </w:instrText>
            </w:r>
            <w:r w:rsidR="003910ED">
              <w:rPr>
                <w:webHidden/>
              </w:rPr>
            </w:r>
            <w:r w:rsidR="003910ED">
              <w:rPr>
                <w:webHidden/>
              </w:rPr>
              <w:fldChar w:fldCharType="separate"/>
            </w:r>
            <w:r w:rsidR="001A5525">
              <w:rPr>
                <w:webHidden/>
              </w:rPr>
              <w:t>49</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35" w:history="1">
            <w:r w:rsidR="003910ED" w:rsidRPr="00AE40B2">
              <w:rPr>
                <w:rStyle w:val="Hyperlink"/>
              </w:rPr>
              <w:t>2.12. Công nghệ truyền thông điệp tức thời (Instant messaging and Video Call): PeerJS v0.3.14 trên nền WebRTC</w:t>
            </w:r>
            <w:r w:rsidR="003910ED">
              <w:rPr>
                <w:webHidden/>
              </w:rPr>
              <w:tab/>
            </w:r>
            <w:r w:rsidR="003910ED">
              <w:rPr>
                <w:webHidden/>
              </w:rPr>
              <w:fldChar w:fldCharType="begin"/>
            </w:r>
            <w:r w:rsidR="003910ED">
              <w:rPr>
                <w:webHidden/>
              </w:rPr>
              <w:instrText xml:space="preserve"> PAGEREF _Toc502133435 \h </w:instrText>
            </w:r>
            <w:r w:rsidR="003910ED">
              <w:rPr>
                <w:webHidden/>
              </w:rPr>
            </w:r>
            <w:r w:rsidR="003910ED">
              <w:rPr>
                <w:webHidden/>
              </w:rPr>
              <w:fldChar w:fldCharType="separate"/>
            </w:r>
            <w:r w:rsidR="001A5525">
              <w:rPr>
                <w:webHidden/>
              </w:rPr>
              <w:t>50</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36" w:history="1">
            <w:r w:rsidR="003910ED" w:rsidRPr="00AE40B2">
              <w:rPr>
                <w:rStyle w:val="Hyperlink"/>
              </w:rPr>
              <w:t>2.13. Thuật toán xếp hạng</w:t>
            </w:r>
            <w:r w:rsidR="003910ED">
              <w:rPr>
                <w:webHidden/>
              </w:rPr>
              <w:tab/>
            </w:r>
            <w:r w:rsidR="003910ED">
              <w:rPr>
                <w:webHidden/>
              </w:rPr>
              <w:fldChar w:fldCharType="begin"/>
            </w:r>
            <w:r w:rsidR="003910ED">
              <w:rPr>
                <w:webHidden/>
              </w:rPr>
              <w:instrText xml:space="preserve"> PAGEREF _Toc502133436 \h </w:instrText>
            </w:r>
            <w:r w:rsidR="003910ED">
              <w:rPr>
                <w:webHidden/>
              </w:rPr>
            </w:r>
            <w:r w:rsidR="003910ED">
              <w:rPr>
                <w:webHidden/>
              </w:rPr>
              <w:fldChar w:fldCharType="separate"/>
            </w:r>
            <w:r w:rsidR="001A5525">
              <w:rPr>
                <w:webHidden/>
              </w:rPr>
              <w:t>51</w:t>
            </w:r>
            <w:r w:rsidR="003910ED">
              <w:rPr>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437" w:history="1">
            <w:r w:rsidR="003910ED" w:rsidRPr="00AE40B2">
              <w:rPr>
                <w:rStyle w:val="Hyperlink"/>
                <w:noProof/>
              </w:rPr>
              <w:t>Chương 3 PHÂN TÍCH HỆ THỐNG</w:t>
            </w:r>
            <w:r w:rsidR="003910ED">
              <w:rPr>
                <w:noProof/>
                <w:webHidden/>
              </w:rPr>
              <w:tab/>
            </w:r>
            <w:r w:rsidR="003910ED">
              <w:rPr>
                <w:noProof/>
                <w:webHidden/>
              </w:rPr>
              <w:fldChar w:fldCharType="begin"/>
            </w:r>
            <w:r w:rsidR="003910ED">
              <w:rPr>
                <w:noProof/>
                <w:webHidden/>
              </w:rPr>
              <w:instrText xml:space="preserve"> PAGEREF _Toc502133437 \h </w:instrText>
            </w:r>
            <w:r w:rsidR="003910ED">
              <w:rPr>
                <w:noProof/>
                <w:webHidden/>
              </w:rPr>
            </w:r>
            <w:r w:rsidR="003910ED">
              <w:rPr>
                <w:noProof/>
                <w:webHidden/>
              </w:rPr>
              <w:fldChar w:fldCharType="separate"/>
            </w:r>
            <w:r w:rsidR="001A5525">
              <w:rPr>
                <w:noProof/>
                <w:webHidden/>
              </w:rPr>
              <w:t>53</w:t>
            </w:r>
            <w:r w:rsidR="003910ED">
              <w:rPr>
                <w:noProof/>
                <w:webHidden/>
              </w:rPr>
              <w:fldChar w:fldCharType="end"/>
            </w:r>
          </w:hyperlink>
        </w:p>
        <w:p w:rsidR="003910ED" w:rsidRDefault="001D5BC5">
          <w:pPr>
            <w:pStyle w:val="TOC2"/>
            <w:rPr>
              <w:rFonts w:asciiTheme="minorHAnsi" w:eastAsiaTheme="minorEastAsia" w:hAnsiTheme="minorHAnsi" w:cstheme="minorBidi"/>
              <w:sz w:val="22"/>
            </w:rPr>
          </w:pPr>
          <w:hyperlink w:anchor="_Toc502133440" w:history="1">
            <w:r w:rsidR="003910ED" w:rsidRPr="00AE40B2">
              <w:rPr>
                <w:rStyle w:val="Hyperlink"/>
              </w:rPr>
              <w:t>3.1. Xây dựng biểu đồ ca sử dụng (Use case)</w:t>
            </w:r>
            <w:r w:rsidR="003910ED">
              <w:rPr>
                <w:webHidden/>
              </w:rPr>
              <w:tab/>
            </w:r>
            <w:r w:rsidR="003910ED">
              <w:rPr>
                <w:webHidden/>
              </w:rPr>
              <w:fldChar w:fldCharType="begin"/>
            </w:r>
            <w:r w:rsidR="003910ED">
              <w:rPr>
                <w:webHidden/>
              </w:rPr>
              <w:instrText xml:space="preserve"> PAGEREF _Toc502133440 \h </w:instrText>
            </w:r>
            <w:r w:rsidR="003910ED">
              <w:rPr>
                <w:webHidden/>
              </w:rPr>
            </w:r>
            <w:r w:rsidR="003910ED">
              <w:rPr>
                <w:webHidden/>
              </w:rPr>
              <w:fldChar w:fldCharType="separate"/>
            </w:r>
            <w:r w:rsidR="001A5525">
              <w:rPr>
                <w:webHidden/>
              </w:rPr>
              <w:t>53</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41" w:history="1">
            <w:r w:rsidR="003910ED" w:rsidRPr="00AE40B2">
              <w:rPr>
                <w:rStyle w:val="Hyperlink"/>
              </w:rPr>
              <w:t>3.1.1. Xác định các tác nhân và ca sử dụng</w:t>
            </w:r>
            <w:r w:rsidR="003910ED">
              <w:rPr>
                <w:webHidden/>
              </w:rPr>
              <w:tab/>
            </w:r>
            <w:r w:rsidR="003910ED">
              <w:rPr>
                <w:webHidden/>
              </w:rPr>
              <w:fldChar w:fldCharType="begin"/>
            </w:r>
            <w:r w:rsidR="003910ED">
              <w:rPr>
                <w:webHidden/>
              </w:rPr>
              <w:instrText xml:space="preserve"> PAGEREF _Toc502133441 \h </w:instrText>
            </w:r>
            <w:r w:rsidR="003910ED">
              <w:rPr>
                <w:webHidden/>
              </w:rPr>
            </w:r>
            <w:r w:rsidR="003910ED">
              <w:rPr>
                <w:webHidden/>
              </w:rPr>
              <w:fldChar w:fldCharType="separate"/>
            </w:r>
            <w:r w:rsidR="001A5525">
              <w:rPr>
                <w:webHidden/>
              </w:rPr>
              <w:t>53</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42" w:history="1">
            <w:r w:rsidR="003910ED" w:rsidRPr="00AE40B2">
              <w:rPr>
                <w:rStyle w:val="Hyperlink"/>
              </w:rPr>
              <w:t>3.1.2. Biểu đồ ca sử dụng</w:t>
            </w:r>
            <w:r w:rsidR="003910ED">
              <w:rPr>
                <w:webHidden/>
              </w:rPr>
              <w:tab/>
            </w:r>
            <w:r w:rsidR="003910ED">
              <w:rPr>
                <w:webHidden/>
              </w:rPr>
              <w:fldChar w:fldCharType="begin"/>
            </w:r>
            <w:r w:rsidR="003910ED">
              <w:rPr>
                <w:webHidden/>
              </w:rPr>
              <w:instrText xml:space="preserve"> PAGEREF _Toc502133442 \h </w:instrText>
            </w:r>
            <w:r w:rsidR="003910ED">
              <w:rPr>
                <w:webHidden/>
              </w:rPr>
            </w:r>
            <w:r w:rsidR="003910ED">
              <w:rPr>
                <w:webHidden/>
              </w:rPr>
              <w:fldChar w:fldCharType="separate"/>
            </w:r>
            <w:r w:rsidR="001A5525">
              <w:rPr>
                <w:webHidden/>
              </w:rPr>
              <w:t>57</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43" w:history="1">
            <w:r w:rsidR="003910ED" w:rsidRPr="00AE40B2">
              <w:rPr>
                <w:rStyle w:val="Hyperlink"/>
              </w:rPr>
              <w:t>3.1.3. Mô tả kịch bản cho các ca sử dụng</w:t>
            </w:r>
            <w:r w:rsidR="003910ED">
              <w:rPr>
                <w:webHidden/>
              </w:rPr>
              <w:tab/>
            </w:r>
            <w:r w:rsidR="003910ED">
              <w:rPr>
                <w:webHidden/>
              </w:rPr>
              <w:fldChar w:fldCharType="begin"/>
            </w:r>
            <w:r w:rsidR="003910ED">
              <w:rPr>
                <w:webHidden/>
              </w:rPr>
              <w:instrText xml:space="preserve"> PAGEREF _Toc502133443 \h </w:instrText>
            </w:r>
            <w:r w:rsidR="003910ED">
              <w:rPr>
                <w:webHidden/>
              </w:rPr>
            </w:r>
            <w:r w:rsidR="003910ED">
              <w:rPr>
                <w:webHidden/>
              </w:rPr>
              <w:fldChar w:fldCharType="separate"/>
            </w:r>
            <w:r w:rsidR="001A5525">
              <w:rPr>
                <w:webHidden/>
              </w:rPr>
              <w:t>58</w:t>
            </w:r>
            <w:r w:rsidR="003910ED">
              <w:rPr>
                <w:webHidden/>
              </w:rPr>
              <w:fldChar w:fldCharType="end"/>
            </w:r>
          </w:hyperlink>
        </w:p>
        <w:p w:rsidR="003910ED" w:rsidRPr="0092651E" w:rsidRDefault="001D5BC5" w:rsidP="0092651E">
          <w:pPr>
            <w:pStyle w:val="TOC4"/>
            <w:tabs>
              <w:tab w:val="left" w:pos="2268"/>
              <w:tab w:val="right" w:leader="dot" w:pos="8778"/>
            </w:tabs>
            <w:spacing w:before="120" w:after="120" w:line="360" w:lineRule="auto"/>
            <w:ind w:left="662"/>
            <w:rPr>
              <w:rFonts w:ascii="Times New Roman" w:hAnsi="Times New Roman" w:cs="Times New Roman"/>
              <w:noProof/>
              <w:sz w:val="28"/>
              <w:szCs w:val="28"/>
            </w:rPr>
          </w:pPr>
          <w:hyperlink w:anchor="_Toc502133444" w:history="1">
            <w:r w:rsidR="003910ED" w:rsidRPr="0092651E">
              <w:rPr>
                <w:rStyle w:val="Hyperlink"/>
                <w:rFonts w:ascii="Times New Roman" w:hAnsi="Times New Roman" w:cs="Times New Roman"/>
                <w:noProof/>
                <w:sz w:val="28"/>
                <w:szCs w:val="28"/>
              </w:rPr>
              <w:t>3.1.3.1.</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Đăng kí</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_Toc502133444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58</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268"/>
              <w:tab w:val="right" w:leader="dot" w:pos="8778"/>
            </w:tabs>
            <w:spacing w:before="120" w:after="120" w:line="360" w:lineRule="auto"/>
            <w:ind w:left="662"/>
            <w:rPr>
              <w:rFonts w:ascii="Times New Roman" w:hAnsi="Times New Roman" w:cs="Times New Roman"/>
              <w:noProof/>
              <w:sz w:val="28"/>
              <w:szCs w:val="28"/>
            </w:rPr>
          </w:pPr>
          <w:hyperlink w:anchor="_Toc502133445" w:history="1">
            <w:r w:rsidR="003910ED" w:rsidRPr="0092651E">
              <w:rPr>
                <w:rStyle w:val="Hyperlink"/>
                <w:rFonts w:ascii="Times New Roman" w:hAnsi="Times New Roman" w:cs="Times New Roman"/>
                <w:noProof/>
                <w:sz w:val="28"/>
                <w:szCs w:val="28"/>
              </w:rPr>
              <w:t>3.1.3.2.</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Đăng nhập</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_Toc502133445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60</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268"/>
              <w:tab w:val="right" w:leader="dot" w:pos="8778"/>
            </w:tabs>
            <w:spacing w:before="120" w:after="120" w:line="360" w:lineRule="auto"/>
            <w:ind w:left="662"/>
            <w:rPr>
              <w:rFonts w:ascii="Times New Roman" w:hAnsi="Times New Roman" w:cs="Times New Roman"/>
              <w:noProof/>
              <w:sz w:val="28"/>
              <w:szCs w:val="28"/>
            </w:rPr>
          </w:pPr>
          <w:hyperlink w:anchor="_Toc502133446" w:history="1">
            <w:r w:rsidR="003910ED" w:rsidRPr="0092651E">
              <w:rPr>
                <w:rStyle w:val="Hyperlink"/>
                <w:rFonts w:ascii="Times New Roman" w:hAnsi="Times New Roman" w:cs="Times New Roman"/>
                <w:noProof/>
                <w:sz w:val="28"/>
                <w:szCs w:val="28"/>
              </w:rPr>
              <w:t>3.1.3.3.</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Tìm kiếm</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_Toc502133446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62</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268"/>
              <w:tab w:val="right" w:leader="dot" w:pos="8778"/>
            </w:tabs>
            <w:spacing w:before="120" w:after="120" w:line="360" w:lineRule="auto"/>
            <w:ind w:left="662"/>
            <w:rPr>
              <w:rFonts w:ascii="Times New Roman" w:hAnsi="Times New Roman" w:cs="Times New Roman"/>
              <w:noProof/>
              <w:sz w:val="28"/>
              <w:szCs w:val="28"/>
            </w:rPr>
          </w:pPr>
          <w:hyperlink w:anchor="_Toc502133447" w:history="1">
            <w:r w:rsidR="003910ED" w:rsidRPr="0092651E">
              <w:rPr>
                <w:rStyle w:val="Hyperlink"/>
                <w:rFonts w:ascii="Times New Roman" w:hAnsi="Times New Roman" w:cs="Times New Roman"/>
                <w:noProof/>
                <w:sz w:val="28"/>
                <w:szCs w:val="28"/>
              </w:rPr>
              <w:t>3.1.3.4.</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Hỏi đáp miễn phí</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_Toc502133447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64</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268"/>
              <w:tab w:val="right" w:leader="dot" w:pos="8778"/>
            </w:tabs>
            <w:spacing w:before="120" w:after="120" w:line="360" w:lineRule="auto"/>
            <w:ind w:left="662"/>
            <w:rPr>
              <w:rFonts w:ascii="Times New Roman" w:hAnsi="Times New Roman" w:cs="Times New Roman"/>
              <w:noProof/>
              <w:sz w:val="28"/>
              <w:szCs w:val="28"/>
            </w:rPr>
          </w:pPr>
          <w:hyperlink w:anchor="_Toc502133448" w:history="1">
            <w:r w:rsidR="003910ED" w:rsidRPr="0092651E">
              <w:rPr>
                <w:rStyle w:val="Hyperlink"/>
                <w:rFonts w:ascii="Times New Roman" w:hAnsi="Times New Roman" w:cs="Times New Roman"/>
                <w:noProof/>
                <w:sz w:val="28"/>
                <w:szCs w:val="28"/>
              </w:rPr>
              <w:t>3.1.3.5.</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Hỏi đáp thu phí</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_Toc502133448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67</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268"/>
              <w:tab w:val="right" w:leader="dot" w:pos="8778"/>
            </w:tabs>
            <w:spacing w:before="120" w:after="120" w:line="360" w:lineRule="auto"/>
            <w:ind w:left="662"/>
            <w:rPr>
              <w:rFonts w:ascii="Times New Roman" w:hAnsi="Times New Roman" w:cs="Times New Roman"/>
              <w:noProof/>
              <w:sz w:val="28"/>
              <w:szCs w:val="28"/>
            </w:rPr>
          </w:pPr>
          <w:hyperlink w:anchor="_Toc502133449" w:history="1">
            <w:r w:rsidR="003910ED" w:rsidRPr="0092651E">
              <w:rPr>
                <w:rStyle w:val="Hyperlink"/>
                <w:rFonts w:ascii="Times New Roman" w:hAnsi="Times New Roman" w:cs="Times New Roman"/>
                <w:noProof/>
                <w:sz w:val="28"/>
                <w:szCs w:val="28"/>
              </w:rPr>
              <w:t>3.1.3.6.</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Quản lý liên hệ</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_Toc502133449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69</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268"/>
              <w:tab w:val="right" w:leader="dot" w:pos="8778"/>
            </w:tabs>
            <w:spacing w:before="120" w:after="120" w:line="360" w:lineRule="auto"/>
            <w:ind w:left="662"/>
            <w:rPr>
              <w:rFonts w:ascii="Times New Roman" w:hAnsi="Times New Roman" w:cs="Times New Roman"/>
              <w:noProof/>
              <w:sz w:val="28"/>
              <w:szCs w:val="28"/>
            </w:rPr>
          </w:pPr>
          <w:hyperlink w:anchor="_Toc502133450" w:history="1">
            <w:r w:rsidR="003910ED" w:rsidRPr="0092651E">
              <w:rPr>
                <w:rStyle w:val="Hyperlink"/>
                <w:rFonts w:ascii="Times New Roman" w:hAnsi="Times New Roman" w:cs="Times New Roman"/>
                <w:noProof/>
                <w:sz w:val="28"/>
                <w:szCs w:val="28"/>
              </w:rPr>
              <w:t>3.1.3.7.</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Quản lý hồ sơ cá nhân</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_Toc502133450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71</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268"/>
              <w:tab w:val="right" w:leader="dot" w:pos="8778"/>
            </w:tabs>
            <w:spacing w:before="120" w:after="120" w:line="360" w:lineRule="auto"/>
            <w:ind w:left="662"/>
            <w:rPr>
              <w:rFonts w:ascii="Times New Roman" w:hAnsi="Times New Roman" w:cs="Times New Roman"/>
              <w:noProof/>
              <w:sz w:val="28"/>
              <w:szCs w:val="28"/>
            </w:rPr>
          </w:pPr>
          <w:hyperlink w:anchor="_Toc502133451" w:history="1">
            <w:r w:rsidR="003910ED" w:rsidRPr="0092651E">
              <w:rPr>
                <w:rStyle w:val="Hyperlink"/>
                <w:rFonts w:ascii="Times New Roman" w:hAnsi="Times New Roman" w:cs="Times New Roman"/>
                <w:noProof/>
                <w:sz w:val="28"/>
                <w:szCs w:val="28"/>
              </w:rPr>
              <w:t>3.1.3.8.</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Quản lý tài khoản thanh toán cá nhân</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_Toc502133451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74</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268"/>
              <w:tab w:val="right" w:leader="dot" w:pos="8778"/>
            </w:tabs>
            <w:spacing w:before="120" w:after="120" w:line="360" w:lineRule="auto"/>
            <w:ind w:left="662"/>
            <w:rPr>
              <w:rFonts w:ascii="Times New Roman" w:hAnsi="Times New Roman" w:cs="Times New Roman"/>
              <w:noProof/>
              <w:sz w:val="28"/>
              <w:szCs w:val="28"/>
            </w:rPr>
          </w:pPr>
          <w:hyperlink w:anchor="_Toc502133452" w:history="1">
            <w:r w:rsidR="003910ED" w:rsidRPr="0092651E">
              <w:rPr>
                <w:rStyle w:val="Hyperlink"/>
                <w:rFonts w:ascii="Times New Roman" w:hAnsi="Times New Roman" w:cs="Times New Roman"/>
                <w:noProof/>
                <w:sz w:val="28"/>
                <w:szCs w:val="28"/>
              </w:rPr>
              <w:t>3.1.3.9.</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Kiểm soát nội dung</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_Toc502133452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77</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380"/>
              <w:tab w:val="right" w:leader="dot" w:pos="8778"/>
            </w:tabs>
            <w:spacing w:before="120" w:after="120" w:line="360" w:lineRule="auto"/>
            <w:ind w:left="662"/>
            <w:rPr>
              <w:rFonts w:ascii="Times New Roman" w:hAnsi="Times New Roman" w:cs="Times New Roman"/>
              <w:noProof/>
              <w:sz w:val="28"/>
              <w:szCs w:val="28"/>
            </w:rPr>
          </w:pPr>
          <w:hyperlink w:anchor="_Toc502133453" w:history="1">
            <w:r w:rsidR="003910ED" w:rsidRPr="0092651E">
              <w:rPr>
                <w:rStyle w:val="Hyperlink"/>
                <w:rFonts w:ascii="Times New Roman" w:hAnsi="Times New Roman" w:cs="Times New Roman"/>
                <w:noProof/>
                <w:sz w:val="28"/>
                <w:szCs w:val="28"/>
              </w:rPr>
              <w:t>3.1.3.10.</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Hỗ trợ</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_Toc502133453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79</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380"/>
              <w:tab w:val="right" w:leader="dot" w:pos="8778"/>
            </w:tabs>
            <w:spacing w:before="120" w:after="120" w:line="360" w:lineRule="auto"/>
            <w:ind w:left="662"/>
            <w:rPr>
              <w:rFonts w:ascii="Times New Roman" w:hAnsi="Times New Roman" w:cs="Times New Roman"/>
              <w:noProof/>
              <w:sz w:val="28"/>
              <w:szCs w:val="28"/>
            </w:rPr>
          </w:pPr>
          <w:hyperlink w:anchor="_Toc502133454" w:history="1">
            <w:r w:rsidR="003910ED" w:rsidRPr="0092651E">
              <w:rPr>
                <w:rStyle w:val="Hyperlink"/>
                <w:rFonts w:ascii="Times New Roman" w:hAnsi="Times New Roman" w:cs="Times New Roman"/>
                <w:noProof/>
                <w:sz w:val="28"/>
                <w:szCs w:val="28"/>
              </w:rPr>
              <w:t>3.1.3.11.</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Xác nhận chuyên gia</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_Toc502133454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81</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380"/>
              <w:tab w:val="right" w:leader="dot" w:pos="8778"/>
            </w:tabs>
            <w:spacing w:before="120" w:after="120" w:line="360" w:lineRule="auto"/>
            <w:ind w:left="662"/>
            <w:rPr>
              <w:rFonts w:ascii="Times New Roman" w:hAnsi="Times New Roman" w:cs="Times New Roman"/>
              <w:noProof/>
              <w:sz w:val="28"/>
              <w:szCs w:val="28"/>
            </w:rPr>
          </w:pPr>
          <w:hyperlink w:anchor="_Toc502133455" w:history="1">
            <w:r w:rsidR="003910ED" w:rsidRPr="0092651E">
              <w:rPr>
                <w:rStyle w:val="Hyperlink"/>
                <w:rFonts w:ascii="Times New Roman" w:hAnsi="Times New Roman" w:cs="Times New Roman"/>
                <w:noProof/>
                <w:sz w:val="28"/>
                <w:szCs w:val="28"/>
              </w:rPr>
              <w:t>3.1.3.12.</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Quản lý lịch sử hoạt động</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_Toc502133455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84</w:t>
            </w:r>
            <w:r w:rsidR="003910ED" w:rsidRPr="0092651E">
              <w:rPr>
                <w:rFonts w:ascii="Times New Roman" w:hAnsi="Times New Roman" w:cs="Times New Roman"/>
                <w:noProof/>
                <w:webHidden/>
                <w:sz w:val="28"/>
                <w:szCs w:val="28"/>
              </w:rPr>
              <w:fldChar w:fldCharType="end"/>
            </w:r>
          </w:hyperlink>
        </w:p>
        <w:p w:rsidR="003910ED" w:rsidRPr="0092651E" w:rsidRDefault="001D5BC5" w:rsidP="0092651E">
          <w:pPr>
            <w:pStyle w:val="TOC4"/>
            <w:tabs>
              <w:tab w:val="left" w:pos="2380"/>
              <w:tab w:val="right" w:leader="dot" w:pos="8778"/>
            </w:tabs>
            <w:spacing w:before="120" w:after="120" w:line="360" w:lineRule="auto"/>
            <w:ind w:left="662"/>
            <w:rPr>
              <w:rFonts w:ascii="Times New Roman" w:hAnsi="Times New Roman" w:cs="Times New Roman"/>
              <w:noProof/>
              <w:sz w:val="28"/>
              <w:szCs w:val="28"/>
            </w:rPr>
          </w:pPr>
          <w:hyperlink w:anchor="_Toc502133456" w:history="1">
            <w:r w:rsidR="003910ED" w:rsidRPr="0092651E">
              <w:rPr>
                <w:rStyle w:val="Hyperlink"/>
                <w:rFonts w:ascii="Times New Roman" w:hAnsi="Times New Roman" w:cs="Times New Roman"/>
                <w:noProof/>
                <w:sz w:val="28"/>
                <w:szCs w:val="28"/>
              </w:rPr>
              <w:t>3.1.3.13.</w:t>
            </w:r>
            <w:r w:rsidR="003910ED" w:rsidRPr="0092651E">
              <w:rPr>
                <w:rFonts w:ascii="Times New Roman" w:hAnsi="Times New Roman" w:cs="Times New Roman"/>
                <w:noProof/>
                <w:sz w:val="28"/>
                <w:szCs w:val="28"/>
              </w:rPr>
              <w:tab/>
            </w:r>
            <w:r w:rsidR="003910ED" w:rsidRPr="0092651E">
              <w:rPr>
                <w:rStyle w:val="Hyperlink"/>
                <w:rFonts w:ascii="Times New Roman" w:hAnsi="Times New Roman" w:cs="Times New Roman"/>
                <w:noProof/>
                <w:sz w:val="28"/>
                <w:szCs w:val="28"/>
              </w:rPr>
              <w:t>Kịch bản ca sử dụng Quản lý quyền truy cập</w:t>
            </w:r>
            <w:r w:rsidR="003910ED" w:rsidRPr="0092651E">
              <w:rPr>
                <w:rFonts w:ascii="Times New Roman" w:hAnsi="Times New Roman" w:cs="Times New Roman"/>
                <w:noProof/>
                <w:webHidden/>
                <w:sz w:val="28"/>
                <w:szCs w:val="28"/>
              </w:rPr>
              <w:tab/>
            </w:r>
            <w:r w:rsidR="003910ED" w:rsidRPr="0092651E">
              <w:rPr>
                <w:rFonts w:ascii="Times New Roman" w:hAnsi="Times New Roman" w:cs="Times New Roman"/>
                <w:noProof/>
                <w:webHidden/>
                <w:sz w:val="28"/>
                <w:szCs w:val="28"/>
              </w:rPr>
              <w:fldChar w:fldCharType="begin"/>
            </w:r>
            <w:r w:rsidR="003910ED" w:rsidRPr="0092651E">
              <w:rPr>
                <w:rFonts w:ascii="Times New Roman" w:hAnsi="Times New Roman" w:cs="Times New Roman"/>
                <w:noProof/>
                <w:webHidden/>
                <w:sz w:val="28"/>
                <w:szCs w:val="28"/>
              </w:rPr>
              <w:instrText xml:space="preserve"> PAGEREF _Toc502133456 \h </w:instrText>
            </w:r>
            <w:r w:rsidR="003910ED" w:rsidRPr="0092651E">
              <w:rPr>
                <w:rFonts w:ascii="Times New Roman" w:hAnsi="Times New Roman" w:cs="Times New Roman"/>
                <w:noProof/>
                <w:webHidden/>
                <w:sz w:val="28"/>
                <w:szCs w:val="28"/>
              </w:rPr>
            </w:r>
            <w:r w:rsidR="003910ED" w:rsidRPr="0092651E">
              <w:rPr>
                <w:rFonts w:ascii="Times New Roman" w:hAnsi="Times New Roman" w:cs="Times New Roman"/>
                <w:noProof/>
                <w:webHidden/>
                <w:sz w:val="28"/>
                <w:szCs w:val="28"/>
              </w:rPr>
              <w:fldChar w:fldCharType="separate"/>
            </w:r>
            <w:r w:rsidR="001A5525">
              <w:rPr>
                <w:rFonts w:ascii="Times New Roman" w:hAnsi="Times New Roman" w:cs="Times New Roman"/>
                <w:noProof/>
                <w:webHidden/>
                <w:sz w:val="28"/>
                <w:szCs w:val="28"/>
              </w:rPr>
              <w:t>87</w:t>
            </w:r>
            <w:r w:rsidR="003910ED" w:rsidRPr="0092651E">
              <w:rPr>
                <w:rFonts w:ascii="Times New Roman" w:hAnsi="Times New Roman" w:cs="Times New Roman"/>
                <w:noProof/>
                <w:webHidden/>
                <w:sz w:val="28"/>
                <w:szCs w:val="28"/>
              </w:rPr>
              <w:fldChar w:fldCharType="end"/>
            </w:r>
          </w:hyperlink>
        </w:p>
        <w:p w:rsidR="003910ED" w:rsidRDefault="001D5BC5">
          <w:pPr>
            <w:pStyle w:val="TOC2"/>
            <w:rPr>
              <w:rFonts w:asciiTheme="minorHAnsi" w:eastAsiaTheme="minorEastAsia" w:hAnsiTheme="minorHAnsi" w:cstheme="minorBidi"/>
              <w:sz w:val="22"/>
            </w:rPr>
          </w:pPr>
          <w:hyperlink w:anchor="_Toc502133457" w:history="1">
            <w:r w:rsidR="003910ED" w:rsidRPr="00AE40B2">
              <w:rPr>
                <w:rStyle w:val="Hyperlink"/>
              </w:rPr>
              <w:t>3.2. Xây dựng biểu đồ hoạt động(Activity Diagram)</w:t>
            </w:r>
            <w:r w:rsidR="003910ED">
              <w:rPr>
                <w:webHidden/>
              </w:rPr>
              <w:tab/>
            </w:r>
            <w:r w:rsidR="003910ED">
              <w:rPr>
                <w:webHidden/>
              </w:rPr>
              <w:fldChar w:fldCharType="begin"/>
            </w:r>
            <w:r w:rsidR="003910ED">
              <w:rPr>
                <w:webHidden/>
              </w:rPr>
              <w:instrText xml:space="preserve"> PAGEREF _Toc502133457 \h </w:instrText>
            </w:r>
            <w:r w:rsidR="003910ED">
              <w:rPr>
                <w:webHidden/>
              </w:rPr>
            </w:r>
            <w:r w:rsidR="003910ED">
              <w:rPr>
                <w:webHidden/>
              </w:rPr>
              <w:fldChar w:fldCharType="separate"/>
            </w:r>
            <w:r w:rsidR="001A5525">
              <w:rPr>
                <w:webHidden/>
              </w:rPr>
              <w:t>91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58" w:history="1">
            <w:r w:rsidR="003910ED" w:rsidRPr="00AE40B2">
              <w:rPr>
                <w:rStyle w:val="Hyperlink"/>
              </w:rPr>
              <w:t>3.2.1. Activity Đăng kí</w:t>
            </w:r>
            <w:r w:rsidR="003910ED">
              <w:rPr>
                <w:webHidden/>
              </w:rPr>
              <w:tab/>
            </w:r>
            <w:r w:rsidR="003910ED">
              <w:rPr>
                <w:webHidden/>
              </w:rPr>
              <w:fldChar w:fldCharType="begin"/>
            </w:r>
            <w:r w:rsidR="003910ED">
              <w:rPr>
                <w:webHidden/>
              </w:rPr>
              <w:instrText xml:space="preserve"> PAGEREF _Toc502133458 \h </w:instrText>
            </w:r>
            <w:r w:rsidR="003910ED">
              <w:rPr>
                <w:webHidden/>
              </w:rPr>
            </w:r>
            <w:r w:rsidR="003910ED">
              <w:rPr>
                <w:webHidden/>
              </w:rPr>
              <w:fldChar w:fldCharType="separate"/>
            </w:r>
            <w:r w:rsidR="001A5525">
              <w:rPr>
                <w:webHidden/>
              </w:rPr>
              <w:t>91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59" w:history="1">
            <w:r w:rsidR="003910ED" w:rsidRPr="00AE40B2">
              <w:rPr>
                <w:rStyle w:val="Hyperlink"/>
              </w:rPr>
              <w:t>3.2.2. Activity Đăng nhập</w:t>
            </w:r>
            <w:r w:rsidR="003910ED">
              <w:rPr>
                <w:webHidden/>
              </w:rPr>
              <w:tab/>
            </w:r>
            <w:r w:rsidR="003910ED">
              <w:rPr>
                <w:webHidden/>
              </w:rPr>
              <w:fldChar w:fldCharType="begin"/>
            </w:r>
            <w:r w:rsidR="003910ED">
              <w:rPr>
                <w:webHidden/>
              </w:rPr>
              <w:instrText xml:space="preserve"> PAGEREF _Toc502133459 \h </w:instrText>
            </w:r>
            <w:r w:rsidR="003910ED">
              <w:rPr>
                <w:webHidden/>
              </w:rPr>
            </w:r>
            <w:r w:rsidR="003910ED">
              <w:rPr>
                <w:webHidden/>
              </w:rPr>
              <w:fldChar w:fldCharType="separate"/>
            </w:r>
            <w:r w:rsidR="001A5525">
              <w:rPr>
                <w:webHidden/>
              </w:rPr>
              <w:t>92</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0" w:history="1">
            <w:r w:rsidR="003910ED" w:rsidRPr="00AE40B2">
              <w:rPr>
                <w:rStyle w:val="Hyperlink"/>
              </w:rPr>
              <w:t>3.2.3. Activity Tìm kiếm câu hỏi</w:t>
            </w:r>
            <w:r w:rsidR="003910ED">
              <w:rPr>
                <w:webHidden/>
              </w:rPr>
              <w:tab/>
            </w:r>
            <w:r w:rsidR="003910ED">
              <w:rPr>
                <w:webHidden/>
              </w:rPr>
              <w:fldChar w:fldCharType="begin"/>
            </w:r>
            <w:r w:rsidR="003910ED">
              <w:rPr>
                <w:webHidden/>
              </w:rPr>
              <w:instrText xml:space="preserve"> PAGEREF _Toc502133460 \h </w:instrText>
            </w:r>
            <w:r w:rsidR="003910ED">
              <w:rPr>
                <w:webHidden/>
              </w:rPr>
            </w:r>
            <w:r w:rsidR="003910ED">
              <w:rPr>
                <w:webHidden/>
              </w:rPr>
              <w:fldChar w:fldCharType="separate"/>
            </w:r>
            <w:r w:rsidR="001A5525">
              <w:rPr>
                <w:webHidden/>
              </w:rPr>
              <w:t>93</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1" w:history="1">
            <w:r w:rsidR="003910ED" w:rsidRPr="00AE40B2">
              <w:rPr>
                <w:rStyle w:val="Hyperlink"/>
              </w:rPr>
              <w:t>3.2.4. Activity Tìm kiếm chuyên gia</w:t>
            </w:r>
            <w:r w:rsidR="003910ED">
              <w:rPr>
                <w:webHidden/>
              </w:rPr>
              <w:tab/>
            </w:r>
            <w:r w:rsidR="003910ED">
              <w:rPr>
                <w:webHidden/>
              </w:rPr>
              <w:fldChar w:fldCharType="begin"/>
            </w:r>
            <w:r w:rsidR="003910ED">
              <w:rPr>
                <w:webHidden/>
              </w:rPr>
              <w:instrText xml:space="preserve"> PAGEREF _Toc502133461 \h </w:instrText>
            </w:r>
            <w:r w:rsidR="003910ED">
              <w:rPr>
                <w:webHidden/>
              </w:rPr>
            </w:r>
            <w:r w:rsidR="003910ED">
              <w:rPr>
                <w:webHidden/>
              </w:rPr>
              <w:fldChar w:fldCharType="separate"/>
            </w:r>
            <w:r w:rsidR="001A5525">
              <w:rPr>
                <w:webHidden/>
              </w:rPr>
              <w:t>94</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2" w:history="1">
            <w:r w:rsidR="003910ED" w:rsidRPr="00AE40B2">
              <w:rPr>
                <w:rStyle w:val="Hyperlink"/>
              </w:rPr>
              <w:t>3.2.5. Activity Đặt câu hỏi</w:t>
            </w:r>
            <w:r w:rsidR="003910ED">
              <w:rPr>
                <w:webHidden/>
              </w:rPr>
              <w:tab/>
            </w:r>
            <w:r w:rsidR="003910ED">
              <w:rPr>
                <w:webHidden/>
              </w:rPr>
              <w:fldChar w:fldCharType="begin"/>
            </w:r>
            <w:r w:rsidR="003910ED">
              <w:rPr>
                <w:webHidden/>
              </w:rPr>
              <w:instrText xml:space="preserve"> PAGEREF _Toc502133462 \h </w:instrText>
            </w:r>
            <w:r w:rsidR="003910ED">
              <w:rPr>
                <w:webHidden/>
              </w:rPr>
            </w:r>
            <w:r w:rsidR="003910ED">
              <w:rPr>
                <w:webHidden/>
              </w:rPr>
              <w:fldChar w:fldCharType="separate"/>
            </w:r>
            <w:r w:rsidR="001A5525">
              <w:rPr>
                <w:webHidden/>
              </w:rPr>
              <w:t>95</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3" w:history="1">
            <w:r w:rsidR="003910ED" w:rsidRPr="00AE40B2">
              <w:rPr>
                <w:rStyle w:val="Hyperlink"/>
              </w:rPr>
              <w:t>3.2.6. Activity Trả lời câu hỏi</w:t>
            </w:r>
            <w:r w:rsidR="003910ED">
              <w:rPr>
                <w:webHidden/>
              </w:rPr>
              <w:tab/>
            </w:r>
            <w:r w:rsidR="003910ED">
              <w:rPr>
                <w:webHidden/>
              </w:rPr>
              <w:fldChar w:fldCharType="begin"/>
            </w:r>
            <w:r w:rsidR="003910ED">
              <w:rPr>
                <w:webHidden/>
              </w:rPr>
              <w:instrText xml:space="preserve"> PAGEREF _Toc502133463 \h </w:instrText>
            </w:r>
            <w:r w:rsidR="003910ED">
              <w:rPr>
                <w:webHidden/>
              </w:rPr>
            </w:r>
            <w:r w:rsidR="003910ED">
              <w:rPr>
                <w:webHidden/>
              </w:rPr>
              <w:fldChar w:fldCharType="separate"/>
            </w:r>
            <w:r w:rsidR="001A5525">
              <w:rPr>
                <w:webHidden/>
              </w:rPr>
              <w:t>96</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4" w:history="1">
            <w:r w:rsidR="003910ED" w:rsidRPr="00AE40B2">
              <w:rPr>
                <w:rStyle w:val="Hyperlink"/>
              </w:rPr>
              <w:t>3.2.7. Activity Bình luận về câu trả lời</w:t>
            </w:r>
            <w:r w:rsidR="003910ED">
              <w:rPr>
                <w:webHidden/>
              </w:rPr>
              <w:tab/>
            </w:r>
            <w:r w:rsidR="003910ED">
              <w:rPr>
                <w:webHidden/>
              </w:rPr>
              <w:fldChar w:fldCharType="begin"/>
            </w:r>
            <w:r w:rsidR="003910ED">
              <w:rPr>
                <w:webHidden/>
              </w:rPr>
              <w:instrText xml:space="preserve"> PAGEREF _Toc502133464 \h </w:instrText>
            </w:r>
            <w:r w:rsidR="003910ED">
              <w:rPr>
                <w:webHidden/>
              </w:rPr>
            </w:r>
            <w:r w:rsidR="003910ED">
              <w:rPr>
                <w:webHidden/>
              </w:rPr>
              <w:fldChar w:fldCharType="separate"/>
            </w:r>
            <w:r w:rsidR="001A5525">
              <w:rPr>
                <w:webHidden/>
              </w:rPr>
              <w:t>97</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5" w:history="1">
            <w:r w:rsidR="003910ED" w:rsidRPr="00AE40B2">
              <w:rPr>
                <w:rStyle w:val="Hyperlink"/>
              </w:rPr>
              <w:t>3.2.8. Activity Đánh giá câu hỏi</w:t>
            </w:r>
            <w:r w:rsidR="003910ED">
              <w:rPr>
                <w:webHidden/>
              </w:rPr>
              <w:tab/>
            </w:r>
            <w:r w:rsidR="003910ED">
              <w:rPr>
                <w:webHidden/>
              </w:rPr>
              <w:fldChar w:fldCharType="begin"/>
            </w:r>
            <w:r w:rsidR="003910ED">
              <w:rPr>
                <w:webHidden/>
              </w:rPr>
              <w:instrText xml:space="preserve"> PAGEREF _Toc502133465 \h </w:instrText>
            </w:r>
            <w:r w:rsidR="003910ED">
              <w:rPr>
                <w:webHidden/>
              </w:rPr>
            </w:r>
            <w:r w:rsidR="003910ED">
              <w:rPr>
                <w:webHidden/>
              </w:rPr>
              <w:fldChar w:fldCharType="separate"/>
            </w:r>
            <w:r w:rsidR="001A5525">
              <w:rPr>
                <w:webHidden/>
              </w:rPr>
              <w:t>98</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6" w:history="1">
            <w:r w:rsidR="003910ED" w:rsidRPr="00AE40B2">
              <w:rPr>
                <w:rStyle w:val="Hyperlink"/>
              </w:rPr>
              <w:t>3.2.9. Activity Đánh giá câu trả lời</w:t>
            </w:r>
            <w:r w:rsidR="003910ED">
              <w:rPr>
                <w:webHidden/>
              </w:rPr>
              <w:tab/>
            </w:r>
            <w:r w:rsidR="003910ED">
              <w:rPr>
                <w:webHidden/>
              </w:rPr>
              <w:fldChar w:fldCharType="begin"/>
            </w:r>
            <w:r w:rsidR="003910ED">
              <w:rPr>
                <w:webHidden/>
              </w:rPr>
              <w:instrText xml:space="preserve"> PAGEREF _Toc502133466 \h </w:instrText>
            </w:r>
            <w:r w:rsidR="003910ED">
              <w:rPr>
                <w:webHidden/>
              </w:rPr>
            </w:r>
            <w:r w:rsidR="003910ED">
              <w:rPr>
                <w:webHidden/>
              </w:rPr>
              <w:fldChar w:fldCharType="separate"/>
            </w:r>
            <w:r w:rsidR="001A5525">
              <w:rPr>
                <w:webHidden/>
              </w:rPr>
              <w:t>99</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7" w:history="1">
            <w:r w:rsidR="003910ED" w:rsidRPr="00AE40B2">
              <w:rPr>
                <w:rStyle w:val="Hyperlink"/>
              </w:rPr>
              <w:t>3.2.10. Activity Hỏi đáp thu phí</w:t>
            </w:r>
            <w:r w:rsidR="003910ED">
              <w:rPr>
                <w:webHidden/>
              </w:rPr>
              <w:tab/>
            </w:r>
            <w:r w:rsidR="003910ED">
              <w:rPr>
                <w:webHidden/>
              </w:rPr>
              <w:fldChar w:fldCharType="begin"/>
            </w:r>
            <w:r w:rsidR="003910ED">
              <w:rPr>
                <w:webHidden/>
              </w:rPr>
              <w:instrText xml:space="preserve"> PAGEREF _Toc502133467 \h </w:instrText>
            </w:r>
            <w:r w:rsidR="003910ED">
              <w:rPr>
                <w:webHidden/>
              </w:rPr>
            </w:r>
            <w:r w:rsidR="003910ED">
              <w:rPr>
                <w:webHidden/>
              </w:rPr>
              <w:fldChar w:fldCharType="separate"/>
            </w:r>
            <w:r w:rsidR="001A5525">
              <w:rPr>
                <w:webHidden/>
              </w:rPr>
              <w:t>100</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8" w:history="1">
            <w:r w:rsidR="003910ED" w:rsidRPr="00AE40B2">
              <w:rPr>
                <w:rStyle w:val="Hyperlink"/>
              </w:rPr>
              <w:t>3.2.11. Activity Tìm kiếm liên hệ</w:t>
            </w:r>
            <w:r w:rsidR="003910ED">
              <w:rPr>
                <w:webHidden/>
              </w:rPr>
              <w:tab/>
            </w:r>
            <w:r w:rsidR="003910ED">
              <w:rPr>
                <w:webHidden/>
              </w:rPr>
              <w:fldChar w:fldCharType="begin"/>
            </w:r>
            <w:r w:rsidR="003910ED">
              <w:rPr>
                <w:webHidden/>
              </w:rPr>
              <w:instrText xml:space="preserve"> PAGEREF _Toc502133468 \h </w:instrText>
            </w:r>
            <w:r w:rsidR="003910ED">
              <w:rPr>
                <w:webHidden/>
              </w:rPr>
            </w:r>
            <w:r w:rsidR="003910ED">
              <w:rPr>
                <w:webHidden/>
              </w:rPr>
              <w:fldChar w:fldCharType="separate"/>
            </w:r>
            <w:r w:rsidR="001A5525">
              <w:rPr>
                <w:webHidden/>
              </w:rPr>
              <w:t>101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69" w:history="1">
            <w:r w:rsidR="003910ED" w:rsidRPr="00AE40B2">
              <w:rPr>
                <w:rStyle w:val="Hyperlink"/>
              </w:rPr>
              <w:t>3.2.12. Activity Khóa liên hệ</w:t>
            </w:r>
            <w:r w:rsidR="003910ED">
              <w:rPr>
                <w:webHidden/>
              </w:rPr>
              <w:tab/>
            </w:r>
            <w:r w:rsidR="003910ED">
              <w:rPr>
                <w:webHidden/>
              </w:rPr>
              <w:fldChar w:fldCharType="begin"/>
            </w:r>
            <w:r w:rsidR="003910ED">
              <w:rPr>
                <w:webHidden/>
              </w:rPr>
              <w:instrText xml:space="preserve"> PAGEREF _Toc502133469 \h </w:instrText>
            </w:r>
            <w:r w:rsidR="003910ED">
              <w:rPr>
                <w:webHidden/>
              </w:rPr>
            </w:r>
            <w:r w:rsidR="003910ED">
              <w:rPr>
                <w:webHidden/>
              </w:rPr>
              <w:fldChar w:fldCharType="separate"/>
            </w:r>
            <w:r w:rsidR="001A5525">
              <w:rPr>
                <w:webHidden/>
              </w:rPr>
              <w:t>102</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0" w:history="1">
            <w:r w:rsidR="003910ED" w:rsidRPr="00AE40B2">
              <w:rPr>
                <w:rStyle w:val="Hyperlink"/>
              </w:rPr>
              <w:t>3.2.13. Activity Bỏ khóa liên hệ</w:t>
            </w:r>
            <w:r w:rsidR="003910ED">
              <w:rPr>
                <w:webHidden/>
              </w:rPr>
              <w:tab/>
            </w:r>
            <w:r w:rsidR="003910ED">
              <w:rPr>
                <w:webHidden/>
              </w:rPr>
              <w:fldChar w:fldCharType="begin"/>
            </w:r>
            <w:r w:rsidR="003910ED">
              <w:rPr>
                <w:webHidden/>
              </w:rPr>
              <w:instrText xml:space="preserve"> PAGEREF _Toc502133470 \h </w:instrText>
            </w:r>
            <w:r w:rsidR="003910ED">
              <w:rPr>
                <w:webHidden/>
              </w:rPr>
            </w:r>
            <w:r w:rsidR="003910ED">
              <w:rPr>
                <w:webHidden/>
              </w:rPr>
              <w:fldChar w:fldCharType="separate"/>
            </w:r>
            <w:r w:rsidR="001A5525">
              <w:rPr>
                <w:webHidden/>
              </w:rPr>
              <w:t>103</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1" w:history="1">
            <w:r w:rsidR="003910ED" w:rsidRPr="00AE40B2">
              <w:rPr>
                <w:rStyle w:val="Hyperlink"/>
              </w:rPr>
              <w:t>3.2.14. Activity Cập nhật thông tin cá nhân</w:t>
            </w:r>
            <w:r w:rsidR="003910ED">
              <w:rPr>
                <w:webHidden/>
              </w:rPr>
              <w:tab/>
            </w:r>
            <w:r w:rsidR="003910ED">
              <w:rPr>
                <w:webHidden/>
              </w:rPr>
              <w:fldChar w:fldCharType="begin"/>
            </w:r>
            <w:r w:rsidR="003910ED">
              <w:rPr>
                <w:webHidden/>
              </w:rPr>
              <w:instrText xml:space="preserve"> PAGEREF _Toc502133471 \h </w:instrText>
            </w:r>
            <w:r w:rsidR="003910ED">
              <w:rPr>
                <w:webHidden/>
              </w:rPr>
            </w:r>
            <w:r w:rsidR="003910ED">
              <w:rPr>
                <w:webHidden/>
              </w:rPr>
              <w:fldChar w:fldCharType="separate"/>
            </w:r>
            <w:r w:rsidR="001A5525">
              <w:rPr>
                <w:webHidden/>
              </w:rPr>
              <w:t>104</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2" w:history="1">
            <w:r w:rsidR="003910ED" w:rsidRPr="00AE40B2">
              <w:rPr>
                <w:rStyle w:val="Hyperlink"/>
              </w:rPr>
              <w:t>3.2.15. Activity Cập nhật vị trí hiện tại</w:t>
            </w:r>
            <w:r w:rsidR="003910ED">
              <w:rPr>
                <w:webHidden/>
              </w:rPr>
              <w:tab/>
            </w:r>
            <w:r w:rsidR="003910ED">
              <w:rPr>
                <w:webHidden/>
              </w:rPr>
              <w:fldChar w:fldCharType="begin"/>
            </w:r>
            <w:r w:rsidR="003910ED">
              <w:rPr>
                <w:webHidden/>
              </w:rPr>
              <w:instrText xml:space="preserve"> PAGEREF _Toc502133472 \h </w:instrText>
            </w:r>
            <w:r w:rsidR="003910ED">
              <w:rPr>
                <w:webHidden/>
              </w:rPr>
            </w:r>
            <w:r w:rsidR="003910ED">
              <w:rPr>
                <w:webHidden/>
              </w:rPr>
              <w:fldChar w:fldCharType="separate"/>
            </w:r>
            <w:r w:rsidR="001A5525">
              <w:rPr>
                <w:webHidden/>
              </w:rPr>
              <w:t>105</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3" w:history="1">
            <w:r w:rsidR="003910ED" w:rsidRPr="00AE40B2">
              <w:rPr>
                <w:rStyle w:val="Hyperlink"/>
              </w:rPr>
              <w:t>3.2.16. Activity Cập nhật tiểu sử</w:t>
            </w:r>
            <w:r w:rsidR="003910ED">
              <w:rPr>
                <w:webHidden/>
              </w:rPr>
              <w:tab/>
            </w:r>
            <w:r w:rsidR="003910ED">
              <w:rPr>
                <w:webHidden/>
              </w:rPr>
              <w:fldChar w:fldCharType="begin"/>
            </w:r>
            <w:r w:rsidR="003910ED">
              <w:rPr>
                <w:webHidden/>
              </w:rPr>
              <w:instrText xml:space="preserve"> PAGEREF _Toc502133473 \h </w:instrText>
            </w:r>
            <w:r w:rsidR="003910ED">
              <w:rPr>
                <w:webHidden/>
              </w:rPr>
            </w:r>
            <w:r w:rsidR="003910ED">
              <w:rPr>
                <w:webHidden/>
              </w:rPr>
              <w:fldChar w:fldCharType="separate"/>
            </w:r>
            <w:r w:rsidR="001A5525">
              <w:rPr>
                <w:webHidden/>
              </w:rPr>
              <w:t>106</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4" w:history="1">
            <w:r w:rsidR="003910ED" w:rsidRPr="00AE40B2">
              <w:rPr>
                <w:rStyle w:val="Hyperlink"/>
              </w:rPr>
              <w:t>3.2.17. Activity Thay đổi mật khẩu</w:t>
            </w:r>
            <w:r w:rsidR="003910ED">
              <w:rPr>
                <w:webHidden/>
              </w:rPr>
              <w:tab/>
            </w:r>
            <w:r w:rsidR="003910ED">
              <w:rPr>
                <w:webHidden/>
              </w:rPr>
              <w:fldChar w:fldCharType="begin"/>
            </w:r>
            <w:r w:rsidR="003910ED">
              <w:rPr>
                <w:webHidden/>
              </w:rPr>
              <w:instrText xml:space="preserve"> PAGEREF _Toc502133474 \h </w:instrText>
            </w:r>
            <w:r w:rsidR="003910ED">
              <w:rPr>
                <w:webHidden/>
              </w:rPr>
            </w:r>
            <w:r w:rsidR="003910ED">
              <w:rPr>
                <w:webHidden/>
              </w:rPr>
              <w:fldChar w:fldCharType="separate"/>
            </w:r>
            <w:r w:rsidR="001A5525">
              <w:rPr>
                <w:webHidden/>
              </w:rPr>
              <w:t>107</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5" w:history="1">
            <w:r w:rsidR="003910ED" w:rsidRPr="00AE40B2">
              <w:rPr>
                <w:rStyle w:val="Hyperlink"/>
              </w:rPr>
              <w:t>3.2.18. Activity Cập nhật tài khoản thanh toán</w:t>
            </w:r>
            <w:r w:rsidR="003910ED">
              <w:rPr>
                <w:webHidden/>
              </w:rPr>
              <w:tab/>
            </w:r>
            <w:r w:rsidR="003910ED">
              <w:rPr>
                <w:webHidden/>
              </w:rPr>
              <w:fldChar w:fldCharType="begin"/>
            </w:r>
            <w:r w:rsidR="003910ED">
              <w:rPr>
                <w:webHidden/>
              </w:rPr>
              <w:instrText xml:space="preserve"> PAGEREF _Toc502133475 \h </w:instrText>
            </w:r>
            <w:r w:rsidR="003910ED">
              <w:rPr>
                <w:webHidden/>
              </w:rPr>
            </w:r>
            <w:r w:rsidR="003910ED">
              <w:rPr>
                <w:webHidden/>
              </w:rPr>
              <w:fldChar w:fldCharType="separate"/>
            </w:r>
            <w:r w:rsidR="001A5525">
              <w:rPr>
                <w:webHidden/>
              </w:rPr>
              <w:t>108</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6" w:history="1">
            <w:r w:rsidR="003910ED" w:rsidRPr="00AE40B2">
              <w:rPr>
                <w:rStyle w:val="Hyperlink"/>
              </w:rPr>
              <w:t>3.2.19. Activity Nạp tiền vào tài khoản</w:t>
            </w:r>
            <w:r w:rsidR="003910ED">
              <w:rPr>
                <w:webHidden/>
              </w:rPr>
              <w:tab/>
            </w:r>
            <w:r w:rsidR="003910ED">
              <w:rPr>
                <w:webHidden/>
              </w:rPr>
              <w:fldChar w:fldCharType="begin"/>
            </w:r>
            <w:r w:rsidR="003910ED">
              <w:rPr>
                <w:webHidden/>
              </w:rPr>
              <w:instrText xml:space="preserve"> PAGEREF _Toc502133476 \h </w:instrText>
            </w:r>
            <w:r w:rsidR="003910ED">
              <w:rPr>
                <w:webHidden/>
              </w:rPr>
            </w:r>
            <w:r w:rsidR="003910ED">
              <w:rPr>
                <w:webHidden/>
              </w:rPr>
              <w:fldChar w:fldCharType="separate"/>
            </w:r>
            <w:r w:rsidR="001A5525">
              <w:rPr>
                <w:webHidden/>
              </w:rPr>
              <w:t>109</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7" w:history="1">
            <w:r w:rsidR="003910ED" w:rsidRPr="00AE40B2">
              <w:rPr>
                <w:rStyle w:val="Hyperlink"/>
              </w:rPr>
              <w:t>3.2.20. Activity Rút tiền khỏi tài khoản</w:t>
            </w:r>
            <w:r w:rsidR="003910ED">
              <w:rPr>
                <w:webHidden/>
              </w:rPr>
              <w:tab/>
            </w:r>
            <w:r w:rsidR="003910ED">
              <w:rPr>
                <w:webHidden/>
              </w:rPr>
              <w:fldChar w:fldCharType="begin"/>
            </w:r>
            <w:r w:rsidR="003910ED">
              <w:rPr>
                <w:webHidden/>
              </w:rPr>
              <w:instrText xml:space="preserve"> PAGEREF _Toc502133477 \h </w:instrText>
            </w:r>
            <w:r w:rsidR="003910ED">
              <w:rPr>
                <w:webHidden/>
              </w:rPr>
            </w:r>
            <w:r w:rsidR="003910ED">
              <w:rPr>
                <w:webHidden/>
              </w:rPr>
              <w:fldChar w:fldCharType="separate"/>
            </w:r>
            <w:r w:rsidR="001A5525">
              <w:rPr>
                <w:webHidden/>
              </w:rPr>
              <w:t>110</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8" w:history="1">
            <w:r w:rsidR="003910ED" w:rsidRPr="00AE40B2">
              <w:rPr>
                <w:rStyle w:val="Hyperlink"/>
              </w:rPr>
              <w:t>3.2.21. Activity Khóa nội dung</w:t>
            </w:r>
            <w:r w:rsidR="003910ED">
              <w:rPr>
                <w:webHidden/>
              </w:rPr>
              <w:tab/>
            </w:r>
            <w:r w:rsidR="003910ED">
              <w:rPr>
                <w:webHidden/>
              </w:rPr>
              <w:fldChar w:fldCharType="begin"/>
            </w:r>
            <w:r w:rsidR="003910ED">
              <w:rPr>
                <w:webHidden/>
              </w:rPr>
              <w:instrText xml:space="preserve"> PAGEREF _Toc502133478 \h </w:instrText>
            </w:r>
            <w:r w:rsidR="003910ED">
              <w:rPr>
                <w:webHidden/>
              </w:rPr>
            </w:r>
            <w:r w:rsidR="003910ED">
              <w:rPr>
                <w:webHidden/>
              </w:rPr>
              <w:fldChar w:fldCharType="separate"/>
            </w:r>
            <w:r w:rsidR="001A5525">
              <w:rPr>
                <w:webHidden/>
              </w:rPr>
              <w:t>111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79" w:history="1">
            <w:r w:rsidR="003910ED" w:rsidRPr="00AE40B2">
              <w:rPr>
                <w:rStyle w:val="Hyperlink"/>
              </w:rPr>
              <w:t>3.2.22. Activity Bỏ khóa nội dung</w:t>
            </w:r>
            <w:r w:rsidR="003910ED">
              <w:rPr>
                <w:webHidden/>
              </w:rPr>
              <w:tab/>
            </w:r>
            <w:r w:rsidR="003910ED">
              <w:rPr>
                <w:webHidden/>
              </w:rPr>
              <w:fldChar w:fldCharType="begin"/>
            </w:r>
            <w:r w:rsidR="003910ED">
              <w:rPr>
                <w:webHidden/>
              </w:rPr>
              <w:instrText xml:space="preserve"> PAGEREF _Toc502133479 \h </w:instrText>
            </w:r>
            <w:r w:rsidR="003910ED">
              <w:rPr>
                <w:webHidden/>
              </w:rPr>
            </w:r>
            <w:r w:rsidR="003910ED">
              <w:rPr>
                <w:webHidden/>
              </w:rPr>
              <w:fldChar w:fldCharType="separate"/>
            </w:r>
            <w:r w:rsidR="001A5525">
              <w:rPr>
                <w:webHidden/>
              </w:rPr>
              <w:t>112</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0" w:history="1">
            <w:r w:rsidR="003910ED" w:rsidRPr="00AE40B2">
              <w:rPr>
                <w:rStyle w:val="Hyperlink"/>
              </w:rPr>
              <w:t>3.2.23. Activity Đánh dấu nội dung</w:t>
            </w:r>
            <w:r w:rsidR="003910ED">
              <w:rPr>
                <w:webHidden/>
              </w:rPr>
              <w:tab/>
            </w:r>
            <w:r w:rsidR="003910ED">
              <w:rPr>
                <w:webHidden/>
              </w:rPr>
              <w:fldChar w:fldCharType="begin"/>
            </w:r>
            <w:r w:rsidR="003910ED">
              <w:rPr>
                <w:webHidden/>
              </w:rPr>
              <w:instrText xml:space="preserve"> PAGEREF _Toc502133480 \h </w:instrText>
            </w:r>
            <w:r w:rsidR="003910ED">
              <w:rPr>
                <w:webHidden/>
              </w:rPr>
            </w:r>
            <w:r w:rsidR="003910ED">
              <w:rPr>
                <w:webHidden/>
              </w:rPr>
              <w:fldChar w:fldCharType="separate"/>
            </w:r>
            <w:r w:rsidR="001A5525">
              <w:rPr>
                <w:webHidden/>
              </w:rPr>
              <w:t>113</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1" w:history="1">
            <w:r w:rsidR="003910ED" w:rsidRPr="00AE40B2">
              <w:rPr>
                <w:rStyle w:val="Hyperlink"/>
              </w:rPr>
              <w:t>3.2.24. Activity Ứng tuyển chuyên gia</w:t>
            </w:r>
            <w:r w:rsidR="003910ED">
              <w:rPr>
                <w:webHidden/>
              </w:rPr>
              <w:tab/>
            </w:r>
            <w:r w:rsidR="003910ED">
              <w:rPr>
                <w:webHidden/>
              </w:rPr>
              <w:fldChar w:fldCharType="begin"/>
            </w:r>
            <w:r w:rsidR="003910ED">
              <w:rPr>
                <w:webHidden/>
              </w:rPr>
              <w:instrText xml:space="preserve"> PAGEREF _Toc502133481 \h </w:instrText>
            </w:r>
            <w:r w:rsidR="003910ED">
              <w:rPr>
                <w:webHidden/>
              </w:rPr>
            </w:r>
            <w:r w:rsidR="003910ED">
              <w:rPr>
                <w:webHidden/>
              </w:rPr>
              <w:fldChar w:fldCharType="separate"/>
            </w:r>
            <w:r w:rsidR="001A5525">
              <w:rPr>
                <w:webHidden/>
              </w:rPr>
              <w:t>114</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2" w:history="1">
            <w:r w:rsidR="003910ED" w:rsidRPr="00AE40B2">
              <w:rPr>
                <w:rStyle w:val="Hyperlink"/>
              </w:rPr>
              <w:t>3.2.25. Activity Đánh giá hồ sơ chuyên gia</w:t>
            </w:r>
            <w:r w:rsidR="003910ED">
              <w:rPr>
                <w:webHidden/>
              </w:rPr>
              <w:tab/>
            </w:r>
            <w:r w:rsidR="003910ED">
              <w:rPr>
                <w:webHidden/>
              </w:rPr>
              <w:fldChar w:fldCharType="begin"/>
            </w:r>
            <w:r w:rsidR="003910ED">
              <w:rPr>
                <w:webHidden/>
              </w:rPr>
              <w:instrText xml:space="preserve"> PAGEREF _Toc502133482 \h </w:instrText>
            </w:r>
            <w:r w:rsidR="003910ED">
              <w:rPr>
                <w:webHidden/>
              </w:rPr>
            </w:r>
            <w:r w:rsidR="003910ED">
              <w:rPr>
                <w:webHidden/>
              </w:rPr>
              <w:fldChar w:fldCharType="separate"/>
            </w:r>
            <w:r w:rsidR="001A5525">
              <w:rPr>
                <w:webHidden/>
              </w:rPr>
              <w:t>115</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3" w:history="1">
            <w:r w:rsidR="003910ED" w:rsidRPr="00AE40B2">
              <w:rPr>
                <w:rStyle w:val="Hyperlink"/>
              </w:rPr>
              <w:t>3.2.26. Activity Kiểm tra năng lực chuyên gia</w:t>
            </w:r>
            <w:r w:rsidR="003910ED">
              <w:rPr>
                <w:webHidden/>
              </w:rPr>
              <w:tab/>
            </w:r>
            <w:r w:rsidR="003910ED">
              <w:rPr>
                <w:webHidden/>
              </w:rPr>
              <w:fldChar w:fldCharType="begin"/>
            </w:r>
            <w:r w:rsidR="003910ED">
              <w:rPr>
                <w:webHidden/>
              </w:rPr>
              <w:instrText xml:space="preserve"> PAGEREF _Toc502133483 \h </w:instrText>
            </w:r>
            <w:r w:rsidR="003910ED">
              <w:rPr>
                <w:webHidden/>
              </w:rPr>
            </w:r>
            <w:r w:rsidR="003910ED">
              <w:rPr>
                <w:webHidden/>
              </w:rPr>
              <w:fldChar w:fldCharType="separate"/>
            </w:r>
            <w:r w:rsidR="001A5525">
              <w:rPr>
                <w:webHidden/>
              </w:rPr>
              <w:t>116</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4" w:history="1">
            <w:r w:rsidR="003910ED" w:rsidRPr="00AE40B2">
              <w:rPr>
                <w:rStyle w:val="Hyperlink"/>
              </w:rPr>
              <w:t>3.2.27. Activity Gửi yêu cầu hỗ trợ</w:t>
            </w:r>
            <w:r w:rsidR="003910ED">
              <w:rPr>
                <w:webHidden/>
              </w:rPr>
              <w:tab/>
            </w:r>
            <w:r w:rsidR="003910ED">
              <w:rPr>
                <w:webHidden/>
              </w:rPr>
              <w:fldChar w:fldCharType="begin"/>
            </w:r>
            <w:r w:rsidR="003910ED">
              <w:rPr>
                <w:webHidden/>
              </w:rPr>
              <w:instrText xml:space="preserve"> PAGEREF _Toc502133484 \h </w:instrText>
            </w:r>
            <w:r w:rsidR="003910ED">
              <w:rPr>
                <w:webHidden/>
              </w:rPr>
            </w:r>
            <w:r w:rsidR="003910ED">
              <w:rPr>
                <w:webHidden/>
              </w:rPr>
              <w:fldChar w:fldCharType="separate"/>
            </w:r>
            <w:r w:rsidR="001A5525">
              <w:rPr>
                <w:webHidden/>
              </w:rPr>
              <w:t>117</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5" w:history="1">
            <w:r w:rsidR="003910ED" w:rsidRPr="00AE40B2">
              <w:rPr>
                <w:rStyle w:val="Hyperlink"/>
              </w:rPr>
              <w:t>3.2.28. Activity Tìm kiếm và lọc lịch sử</w:t>
            </w:r>
            <w:r w:rsidR="003910ED">
              <w:rPr>
                <w:webHidden/>
              </w:rPr>
              <w:tab/>
            </w:r>
            <w:r w:rsidR="003910ED">
              <w:rPr>
                <w:webHidden/>
              </w:rPr>
              <w:fldChar w:fldCharType="begin"/>
            </w:r>
            <w:r w:rsidR="003910ED">
              <w:rPr>
                <w:webHidden/>
              </w:rPr>
              <w:instrText xml:space="preserve"> PAGEREF _Toc502133485 \h </w:instrText>
            </w:r>
            <w:r w:rsidR="003910ED">
              <w:rPr>
                <w:webHidden/>
              </w:rPr>
            </w:r>
            <w:r w:rsidR="003910ED">
              <w:rPr>
                <w:webHidden/>
              </w:rPr>
              <w:fldChar w:fldCharType="separate"/>
            </w:r>
            <w:r w:rsidR="001A5525">
              <w:rPr>
                <w:webHidden/>
              </w:rPr>
              <w:t>118</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6" w:history="1">
            <w:r w:rsidR="003910ED" w:rsidRPr="00AE40B2">
              <w:rPr>
                <w:rStyle w:val="Hyperlink"/>
              </w:rPr>
              <w:t>3.2.29. Activity Đánh dấu lịch sử</w:t>
            </w:r>
            <w:r w:rsidR="003910ED">
              <w:rPr>
                <w:webHidden/>
              </w:rPr>
              <w:tab/>
            </w:r>
            <w:r w:rsidR="003910ED">
              <w:rPr>
                <w:webHidden/>
              </w:rPr>
              <w:fldChar w:fldCharType="begin"/>
            </w:r>
            <w:r w:rsidR="003910ED">
              <w:rPr>
                <w:webHidden/>
              </w:rPr>
              <w:instrText xml:space="preserve"> PAGEREF _Toc502133486 \h </w:instrText>
            </w:r>
            <w:r w:rsidR="003910ED">
              <w:rPr>
                <w:webHidden/>
              </w:rPr>
            </w:r>
            <w:r w:rsidR="003910ED">
              <w:rPr>
                <w:webHidden/>
              </w:rPr>
              <w:fldChar w:fldCharType="separate"/>
            </w:r>
            <w:r w:rsidR="001A5525">
              <w:rPr>
                <w:webHidden/>
              </w:rPr>
              <w:t>119</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7" w:history="1">
            <w:r w:rsidR="003910ED" w:rsidRPr="00AE40B2">
              <w:rPr>
                <w:rStyle w:val="Hyperlink"/>
              </w:rPr>
              <w:t>3.2.30. Activity Chuyển tiếp lịch sử</w:t>
            </w:r>
            <w:r w:rsidR="003910ED">
              <w:rPr>
                <w:webHidden/>
              </w:rPr>
              <w:tab/>
            </w:r>
            <w:r w:rsidR="003910ED">
              <w:rPr>
                <w:webHidden/>
              </w:rPr>
              <w:fldChar w:fldCharType="begin"/>
            </w:r>
            <w:r w:rsidR="003910ED">
              <w:rPr>
                <w:webHidden/>
              </w:rPr>
              <w:instrText xml:space="preserve"> PAGEREF _Toc502133487 \h </w:instrText>
            </w:r>
            <w:r w:rsidR="003910ED">
              <w:rPr>
                <w:webHidden/>
              </w:rPr>
            </w:r>
            <w:r w:rsidR="003910ED">
              <w:rPr>
                <w:webHidden/>
              </w:rPr>
              <w:fldChar w:fldCharType="separate"/>
            </w:r>
            <w:r w:rsidR="001A5525">
              <w:rPr>
                <w:webHidden/>
              </w:rPr>
              <w:t>120</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8" w:history="1">
            <w:r w:rsidR="003910ED" w:rsidRPr="00AE40B2">
              <w:rPr>
                <w:rStyle w:val="Hyperlink"/>
              </w:rPr>
              <w:t>3.2.31. Activity Tạo tài khoản người dùng</w:t>
            </w:r>
            <w:r w:rsidR="003910ED">
              <w:rPr>
                <w:webHidden/>
              </w:rPr>
              <w:tab/>
            </w:r>
            <w:r w:rsidR="003910ED">
              <w:rPr>
                <w:webHidden/>
              </w:rPr>
              <w:fldChar w:fldCharType="begin"/>
            </w:r>
            <w:r w:rsidR="003910ED">
              <w:rPr>
                <w:webHidden/>
              </w:rPr>
              <w:instrText xml:space="preserve"> PAGEREF _Toc502133488 \h </w:instrText>
            </w:r>
            <w:r w:rsidR="003910ED">
              <w:rPr>
                <w:webHidden/>
              </w:rPr>
            </w:r>
            <w:r w:rsidR="003910ED">
              <w:rPr>
                <w:webHidden/>
              </w:rPr>
              <w:fldChar w:fldCharType="separate"/>
            </w:r>
            <w:r w:rsidR="001A5525">
              <w:rPr>
                <w:webHidden/>
              </w:rPr>
              <w:t>121</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89" w:history="1">
            <w:r w:rsidR="003910ED" w:rsidRPr="00AE40B2">
              <w:rPr>
                <w:rStyle w:val="Hyperlink"/>
              </w:rPr>
              <w:t>3.2.32. Activity Cập nhật thông tin người dùng</w:t>
            </w:r>
            <w:r w:rsidR="003910ED">
              <w:rPr>
                <w:webHidden/>
              </w:rPr>
              <w:tab/>
            </w:r>
            <w:r w:rsidR="003910ED">
              <w:rPr>
                <w:webHidden/>
              </w:rPr>
              <w:fldChar w:fldCharType="begin"/>
            </w:r>
            <w:r w:rsidR="003910ED">
              <w:rPr>
                <w:webHidden/>
              </w:rPr>
              <w:instrText xml:space="preserve"> PAGEREF _Toc502133489 \h </w:instrText>
            </w:r>
            <w:r w:rsidR="003910ED">
              <w:rPr>
                <w:webHidden/>
              </w:rPr>
            </w:r>
            <w:r w:rsidR="003910ED">
              <w:rPr>
                <w:webHidden/>
              </w:rPr>
              <w:fldChar w:fldCharType="separate"/>
            </w:r>
            <w:r w:rsidR="001A5525">
              <w:rPr>
                <w:webHidden/>
              </w:rPr>
              <w:t>122</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90" w:history="1">
            <w:r w:rsidR="003910ED" w:rsidRPr="00AE40B2">
              <w:rPr>
                <w:rStyle w:val="Hyperlink"/>
              </w:rPr>
              <w:t>3.2.33. Activity Khóa tài khoản thành viên</w:t>
            </w:r>
            <w:r w:rsidR="003910ED">
              <w:rPr>
                <w:webHidden/>
              </w:rPr>
              <w:tab/>
            </w:r>
            <w:r w:rsidR="003910ED">
              <w:rPr>
                <w:webHidden/>
              </w:rPr>
              <w:fldChar w:fldCharType="begin"/>
            </w:r>
            <w:r w:rsidR="003910ED">
              <w:rPr>
                <w:webHidden/>
              </w:rPr>
              <w:instrText xml:space="preserve"> PAGEREF _Toc502133490 \h </w:instrText>
            </w:r>
            <w:r w:rsidR="003910ED">
              <w:rPr>
                <w:webHidden/>
              </w:rPr>
            </w:r>
            <w:r w:rsidR="003910ED">
              <w:rPr>
                <w:webHidden/>
              </w:rPr>
              <w:fldChar w:fldCharType="separate"/>
            </w:r>
            <w:r w:rsidR="001A5525">
              <w:rPr>
                <w:webHidden/>
              </w:rPr>
              <w:t>123</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91" w:history="1">
            <w:r w:rsidR="003910ED" w:rsidRPr="00AE40B2">
              <w:rPr>
                <w:rStyle w:val="Hyperlink"/>
              </w:rPr>
              <w:t>3.2.34. Activity Bỏ khóa tài khoản thành viên</w:t>
            </w:r>
            <w:r w:rsidR="003910ED">
              <w:rPr>
                <w:webHidden/>
              </w:rPr>
              <w:tab/>
            </w:r>
            <w:r w:rsidR="003910ED">
              <w:rPr>
                <w:webHidden/>
              </w:rPr>
              <w:fldChar w:fldCharType="begin"/>
            </w:r>
            <w:r w:rsidR="003910ED">
              <w:rPr>
                <w:webHidden/>
              </w:rPr>
              <w:instrText xml:space="preserve"> PAGEREF _Toc502133491 \h </w:instrText>
            </w:r>
            <w:r w:rsidR="003910ED">
              <w:rPr>
                <w:webHidden/>
              </w:rPr>
            </w:r>
            <w:r w:rsidR="003910ED">
              <w:rPr>
                <w:webHidden/>
              </w:rPr>
              <w:fldChar w:fldCharType="separate"/>
            </w:r>
            <w:r w:rsidR="001A5525">
              <w:rPr>
                <w:webHidden/>
              </w:rPr>
              <w:t>124</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92" w:history="1">
            <w:r w:rsidR="003910ED" w:rsidRPr="00AE40B2">
              <w:rPr>
                <w:rStyle w:val="Hyperlink"/>
              </w:rPr>
              <w:t>3.2.35. Activity Khóa tài khoản người dùng</w:t>
            </w:r>
            <w:r w:rsidR="003910ED">
              <w:rPr>
                <w:webHidden/>
              </w:rPr>
              <w:tab/>
            </w:r>
            <w:r w:rsidR="003910ED">
              <w:rPr>
                <w:webHidden/>
              </w:rPr>
              <w:fldChar w:fldCharType="begin"/>
            </w:r>
            <w:r w:rsidR="003910ED">
              <w:rPr>
                <w:webHidden/>
              </w:rPr>
              <w:instrText xml:space="preserve"> PAGEREF _Toc502133492 \h </w:instrText>
            </w:r>
            <w:r w:rsidR="003910ED">
              <w:rPr>
                <w:webHidden/>
              </w:rPr>
            </w:r>
            <w:r w:rsidR="003910ED">
              <w:rPr>
                <w:webHidden/>
              </w:rPr>
              <w:fldChar w:fldCharType="separate"/>
            </w:r>
            <w:r w:rsidR="001A5525">
              <w:rPr>
                <w:webHidden/>
              </w:rPr>
              <w:t>125</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493" w:history="1">
            <w:r w:rsidR="003910ED" w:rsidRPr="00AE40B2">
              <w:rPr>
                <w:rStyle w:val="Hyperlink"/>
              </w:rPr>
              <w:t>3.2.36. Activity Bỏ khóa tài khoản người dùng</w:t>
            </w:r>
            <w:r w:rsidR="003910ED">
              <w:rPr>
                <w:webHidden/>
              </w:rPr>
              <w:tab/>
            </w:r>
            <w:r w:rsidR="003910ED">
              <w:rPr>
                <w:webHidden/>
              </w:rPr>
              <w:fldChar w:fldCharType="begin"/>
            </w:r>
            <w:r w:rsidR="003910ED">
              <w:rPr>
                <w:webHidden/>
              </w:rPr>
              <w:instrText xml:space="preserve"> PAGEREF _Toc502133493 \h </w:instrText>
            </w:r>
            <w:r w:rsidR="003910ED">
              <w:rPr>
                <w:webHidden/>
              </w:rPr>
            </w:r>
            <w:r w:rsidR="003910ED">
              <w:rPr>
                <w:webHidden/>
              </w:rPr>
              <w:fldChar w:fldCharType="separate"/>
            </w:r>
            <w:r w:rsidR="001A5525">
              <w:rPr>
                <w:webHidden/>
              </w:rPr>
              <w:t>126</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94" w:history="1">
            <w:r w:rsidR="003910ED" w:rsidRPr="00AE40B2">
              <w:rPr>
                <w:rStyle w:val="Hyperlink"/>
              </w:rPr>
              <w:t>3.3. Xây dựng biểu đồ liên kết thực thể ER</w:t>
            </w:r>
            <w:r w:rsidR="003910ED">
              <w:rPr>
                <w:webHidden/>
              </w:rPr>
              <w:tab/>
            </w:r>
            <w:r w:rsidR="003910ED">
              <w:rPr>
                <w:webHidden/>
              </w:rPr>
              <w:fldChar w:fldCharType="begin"/>
            </w:r>
            <w:r w:rsidR="003910ED">
              <w:rPr>
                <w:webHidden/>
              </w:rPr>
              <w:instrText xml:space="preserve"> PAGEREF _Toc502133494 \h </w:instrText>
            </w:r>
            <w:r w:rsidR="003910ED">
              <w:rPr>
                <w:webHidden/>
              </w:rPr>
            </w:r>
            <w:r w:rsidR="003910ED">
              <w:rPr>
                <w:webHidden/>
              </w:rPr>
              <w:fldChar w:fldCharType="separate"/>
            </w:r>
            <w:r w:rsidR="001A5525">
              <w:rPr>
                <w:webHidden/>
              </w:rPr>
              <w:t>127</w:t>
            </w:r>
            <w:r w:rsidR="003910ED">
              <w:rPr>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495" w:history="1">
            <w:r w:rsidR="003910ED" w:rsidRPr="00AE40B2">
              <w:rPr>
                <w:rStyle w:val="Hyperlink"/>
                <w:noProof/>
              </w:rPr>
              <w:t>Chương 4 THIẾT KẾ HỆ THỐNG</w:t>
            </w:r>
            <w:r w:rsidR="003910ED">
              <w:rPr>
                <w:noProof/>
                <w:webHidden/>
              </w:rPr>
              <w:tab/>
            </w:r>
            <w:r w:rsidR="003910ED">
              <w:rPr>
                <w:noProof/>
                <w:webHidden/>
              </w:rPr>
              <w:fldChar w:fldCharType="begin"/>
            </w:r>
            <w:r w:rsidR="003910ED">
              <w:rPr>
                <w:noProof/>
                <w:webHidden/>
              </w:rPr>
              <w:instrText xml:space="preserve"> PAGEREF _Toc502133495 \h </w:instrText>
            </w:r>
            <w:r w:rsidR="003910ED">
              <w:rPr>
                <w:noProof/>
                <w:webHidden/>
              </w:rPr>
            </w:r>
            <w:r w:rsidR="003910ED">
              <w:rPr>
                <w:noProof/>
                <w:webHidden/>
              </w:rPr>
              <w:fldChar w:fldCharType="separate"/>
            </w:r>
            <w:r w:rsidR="001A5525">
              <w:rPr>
                <w:noProof/>
                <w:webHidden/>
              </w:rPr>
              <w:t>128</w:t>
            </w:r>
            <w:r w:rsidR="003910ED">
              <w:rPr>
                <w:noProof/>
                <w:webHidden/>
              </w:rPr>
              <w:fldChar w:fldCharType="end"/>
            </w:r>
          </w:hyperlink>
        </w:p>
        <w:p w:rsidR="003910ED" w:rsidRDefault="001D5BC5">
          <w:pPr>
            <w:pStyle w:val="TOC2"/>
            <w:rPr>
              <w:rFonts w:asciiTheme="minorHAnsi" w:eastAsiaTheme="minorEastAsia" w:hAnsiTheme="minorHAnsi" w:cstheme="minorBidi"/>
              <w:sz w:val="22"/>
            </w:rPr>
          </w:pPr>
          <w:hyperlink w:anchor="_Toc502133497" w:history="1">
            <w:r w:rsidR="003910ED" w:rsidRPr="00AE40B2">
              <w:rPr>
                <w:rStyle w:val="Hyperlink"/>
              </w:rPr>
              <w:t>4.1. Thiết kế kiến trúc hệ thống</w:t>
            </w:r>
            <w:r w:rsidR="003910ED">
              <w:rPr>
                <w:webHidden/>
              </w:rPr>
              <w:tab/>
            </w:r>
            <w:r w:rsidR="003910ED">
              <w:rPr>
                <w:webHidden/>
              </w:rPr>
              <w:fldChar w:fldCharType="begin"/>
            </w:r>
            <w:r w:rsidR="003910ED">
              <w:rPr>
                <w:webHidden/>
              </w:rPr>
              <w:instrText xml:space="preserve"> PAGEREF _Toc502133497 \h </w:instrText>
            </w:r>
            <w:r w:rsidR="003910ED">
              <w:rPr>
                <w:webHidden/>
              </w:rPr>
            </w:r>
            <w:r w:rsidR="003910ED">
              <w:rPr>
                <w:webHidden/>
              </w:rPr>
              <w:fldChar w:fldCharType="separate"/>
            </w:r>
            <w:r w:rsidR="001A5525">
              <w:rPr>
                <w:webHidden/>
              </w:rPr>
              <w:t>128</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98" w:history="1">
            <w:r w:rsidR="003910ED" w:rsidRPr="00AE40B2">
              <w:rPr>
                <w:rStyle w:val="Hyperlink"/>
              </w:rPr>
              <w:t>4.2. Thiết kế kiểm soát</w:t>
            </w:r>
            <w:r w:rsidR="003910ED">
              <w:rPr>
                <w:webHidden/>
              </w:rPr>
              <w:tab/>
            </w:r>
            <w:r w:rsidR="003910ED">
              <w:rPr>
                <w:webHidden/>
              </w:rPr>
              <w:fldChar w:fldCharType="begin"/>
            </w:r>
            <w:r w:rsidR="003910ED">
              <w:rPr>
                <w:webHidden/>
              </w:rPr>
              <w:instrText xml:space="preserve"> PAGEREF _Toc502133498 \h </w:instrText>
            </w:r>
            <w:r w:rsidR="003910ED">
              <w:rPr>
                <w:webHidden/>
              </w:rPr>
            </w:r>
            <w:r w:rsidR="003910ED">
              <w:rPr>
                <w:webHidden/>
              </w:rPr>
              <w:fldChar w:fldCharType="separate"/>
            </w:r>
            <w:r w:rsidR="001A5525">
              <w:rPr>
                <w:webHidden/>
              </w:rPr>
              <w:t>129</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499" w:history="1">
            <w:r w:rsidR="003910ED" w:rsidRPr="00AE40B2">
              <w:rPr>
                <w:rStyle w:val="Hyperlink"/>
              </w:rPr>
              <w:t>4.3. Thiết kế cơ sở dữ liệu</w:t>
            </w:r>
            <w:r w:rsidR="003910ED">
              <w:rPr>
                <w:webHidden/>
              </w:rPr>
              <w:tab/>
            </w:r>
            <w:r w:rsidR="003910ED">
              <w:rPr>
                <w:webHidden/>
              </w:rPr>
              <w:fldChar w:fldCharType="begin"/>
            </w:r>
            <w:r w:rsidR="003910ED">
              <w:rPr>
                <w:webHidden/>
              </w:rPr>
              <w:instrText xml:space="preserve"> PAGEREF _Toc502133499 \h </w:instrText>
            </w:r>
            <w:r w:rsidR="003910ED">
              <w:rPr>
                <w:webHidden/>
              </w:rPr>
            </w:r>
            <w:r w:rsidR="003910ED">
              <w:rPr>
                <w:webHidden/>
              </w:rPr>
              <w:fldChar w:fldCharType="separate"/>
            </w:r>
            <w:r w:rsidR="001A5525">
              <w:rPr>
                <w:webHidden/>
              </w:rPr>
              <w:t>136</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500" w:history="1">
            <w:r w:rsidR="003910ED" w:rsidRPr="00AE40B2">
              <w:rPr>
                <w:rStyle w:val="Hyperlink"/>
              </w:rPr>
              <w:t>4.3.1. Lược đồ cơ sở dữ liệu</w:t>
            </w:r>
            <w:r w:rsidR="003910ED">
              <w:rPr>
                <w:webHidden/>
              </w:rPr>
              <w:tab/>
            </w:r>
            <w:r w:rsidR="003910ED">
              <w:rPr>
                <w:webHidden/>
              </w:rPr>
              <w:fldChar w:fldCharType="begin"/>
            </w:r>
            <w:r w:rsidR="003910ED">
              <w:rPr>
                <w:webHidden/>
              </w:rPr>
              <w:instrText xml:space="preserve"> PAGEREF _Toc502133500 \h </w:instrText>
            </w:r>
            <w:r w:rsidR="003910ED">
              <w:rPr>
                <w:webHidden/>
              </w:rPr>
            </w:r>
            <w:r w:rsidR="003910ED">
              <w:rPr>
                <w:webHidden/>
              </w:rPr>
              <w:fldChar w:fldCharType="separate"/>
            </w:r>
            <w:r w:rsidR="001A5525">
              <w:rPr>
                <w:webHidden/>
              </w:rPr>
              <w:t>136</w:t>
            </w:r>
            <w:r w:rsidR="003910ED">
              <w:rPr>
                <w:webHidden/>
              </w:rPr>
              <w:fldChar w:fldCharType="end"/>
            </w:r>
          </w:hyperlink>
        </w:p>
        <w:p w:rsidR="003910ED" w:rsidRDefault="001D5BC5">
          <w:pPr>
            <w:pStyle w:val="TOC3"/>
            <w:rPr>
              <w:rFonts w:asciiTheme="minorHAnsi" w:eastAsiaTheme="minorEastAsia" w:hAnsiTheme="minorHAnsi" w:cstheme="minorBidi"/>
              <w:i w:val="0"/>
              <w:sz w:val="22"/>
            </w:rPr>
          </w:pPr>
          <w:hyperlink w:anchor="_Toc502133501" w:history="1">
            <w:r w:rsidR="003910ED" w:rsidRPr="00AE40B2">
              <w:rPr>
                <w:rStyle w:val="Hyperlink"/>
              </w:rPr>
              <w:t>4.3.2. Đặc tả bảng dữ liệu</w:t>
            </w:r>
            <w:r w:rsidR="003910ED">
              <w:rPr>
                <w:webHidden/>
              </w:rPr>
              <w:tab/>
            </w:r>
            <w:r w:rsidR="003910ED">
              <w:rPr>
                <w:webHidden/>
              </w:rPr>
              <w:fldChar w:fldCharType="begin"/>
            </w:r>
            <w:r w:rsidR="003910ED">
              <w:rPr>
                <w:webHidden/>
              </w:rPr>
              <w:instrText xml:space="preserve"> PAGEREF _Toc502133501 \h </w:instrText>
            </w:r>
            <w:r w:rsidR="003910ED">
              <w:rPr>
                <w:webHidden/>
              </w:rPr>
            </w:r>
            <w:r w:rsidR="003910ED">
              <w:rPr>
                <w:webHidden/>
              </w:rPr>
              <w:fldChar w:fldCharType="separate"/>
            </w:r>
            <w:r w:rsidR="001A5525">
              <w:rPr>
                <w:webHidden/>
              </w:rPr>
              <w:t>137</w:t>
            </w:r>
            <w:r w:rsidR="003910ED">
              <w:rPr>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502" w:history="1">
            <w:r w:rsidR="003910ED" w:rsidRPr="00AE40B2">
              <w:rPr>
                <w:rStyle w:val="Hyperlink"/>
                <w:noProof/>
              </w:rPr>
              <w:t>Chương 5  XÂY DỰNG HỆ THỐNG</w:t>
            </w:r>
            <w:r w:rsidR="003910ED">
              <w:rPr>
                <w:noProof/>
                <w:webHidden/>
              </w:rPr>
              <w:tab/>
            </w:r>
            <w:r w:rsidR="003910ED">
              <w:rPr>
                <w:noProof/>
                <w:webHidden/>
              </w:rPr>
              <w:fldChar w:fldCharType="begin"/>
            </w:r>
            <w:r w:rsidR="003910ED">
              <w:rPr>
                <w:noProof/>
                <w:webHidden/>
              </w:rPr>
              <w:instrText xml:space="preserve"> PAGEREF _Toc502133502 \h </w:instrText>
            </w:r>
            <w:r w:rsidR="003910ED">
              <w:rPr>
                <w:noProof/>
                <w:webHidden/>
              </w:rPr>
            </w:r>
            <w:r w:rsidR="003910ED">
              <w:rPr>
                <w:noProof/>
                <w:webHidden/>
              </w:rPr>
              <w:fldChar w:fldCharType="separate"/>
            </w:r>
            <w:r w:rsidR="001A5525">
              <w:rPr>
                <w:noProof/>
                <w:webHidden/>
              </w:rPr>
              <w:t>150</w:t>
            </w:r>
            <w:r w:rsidR="003910ED">
              <w:rPr>
                <w:noProof/>
                <w:webHidden/>
              </w:rPr>
              <w:fldChar w:fldCharType="end"/>
            </w:r>
          </w:hyperlink>
        </w:p>
        <w:p w:rsidR="003910ED" w:rsidRDefault="001D5BC5">
          <w:pPr>
            <w:pStyle w:val="TOC2"/>
            <w:rPr>
              <w:rFonts w:asciiTheme="minorHAnsi" w:eastAsiaTheme="minorEastAsia" w:hAnsiTheme="minorHAnsi" w:cstheme="minorBidi"/>
              <w:sz w:val="22"/>
            </w:rPr>
          </w:pPr>
          <w:hyperlink w:anchor="_Toc502133504" w:history="1">
            <w:r w:rsidR="003910ED" w:rsidRPr="00AE40B2">
              <w:rPr>
                <w:rStyle w:val="Hyperlink"/>
              </w:rPr>
              <w:t>5.1. Cài đặt hệ thống</w:t>
            </w:r>
            <w:r w:rsidR="003910ED">
              <w:rPr>
                <w:webHidden/>
              </w:rPr>
              <w:tab/>
            </w:r>
            <w:r w:rsidR="003910ED">
              <w:rPr>
                <w:webHidden/>
              </w:rPr>
              <w:fldChar w:fldCharType="begin"/>
            </w:r>
            <w:r w:rsidR="003910ED">
              <w:rPr>
                <w:webHidden/>
              </w:rPr>
              <w:instrText xml:space="preserve"> PAGEREF _Toc502133504 \h </w:instrText>
            </w:r>
            <w:r w:rsidR="003910ED">
              <w:rPr>
                <w:webHidden/>
              </w:rPr>
            </w:r>
            <w:r w:rsidR="003910ED">
              <w:rPr>
                <w:webHidden/>
              </w:rPr>
              <w:fldChar w:fldCharType="separate"/>
            </w:r>
            <w:r w:rsidR="001A5525">
              <w:rPr>
                <w:webHidden/>
              </w:rPr>
              <w:t>150</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505" w:history="1">
            <w:r w:rsidR="003910ED" w:rsidRPr="00AE40B2">
              <w:rPr>
                <w:rStyle w:val="Hyperlink"/>
              </w:rPr>
              <w:t>5.2. Giới thiệu giao diện Website</w:t>
            </w:r>
            <w:r w:rsidR="003910ED">
              <w:rPr>
                <w:webHidden/>
              </w:rPr>
              <w:tab/>
            </w:r>
            <w:r w:rsidR="003910ED">
              <w:rPr>
                <w:webHidden/>
              </w:rPr>
              <w:fldChar w:fldCharType="begin"/>
            </w:r>
            <w:r w:rsidR="003910ED">
              <w:rPr>
                <w:webHidden/>
              </w:rPr>
              <w:instrText xml:space="preserve"> PAGEREF _Toc502133505 \h </w:instrText>
            </w:r>
            <w:r w:rsidR="003910ED">
              <w:rPr>
                <w:webHidden/>
              </w:rPr>
            </w:r>
            <w:r w:rsidR="003910ED">
              <w:rPr>
                <w:webHidden/>
              </w:rPr>
              <w:fldChar w:fldCharType="separate"/>
            </w:r>
            <w:r w:rsidR="001A5525">
              <w:rPr>
                <w:webHidden/>
              </w:rPr>
              <w:t>150</w:t>
            </w:r>
            <w:r w:rsidR="003910ED">
              <w:rPr>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506" w:history="1">
            <w:r w:rsidR="003910ED" w:rsidRPr="00AE40B2">
              <w:rPr>
                <w:rStyle w:val="Hyperlink"/>
                <w:noProof/>
              </w:rPr>
              <w:t>KẾT LUẬN</w:t>
            </w:r>
            <w:r w:rsidR="003910ED">
              <w:rPr>
                <w:noProof/>
                <w:webHidden/>
              </w:rPr>
              <w:tab/>
            </w:r>
            <w:r w:rsidR="003910ED">
              <w:rPr>
                <w:noProof/>
                <w:webHidden/>
              </w:rPr>
              <w:fldChar w:fldCharType="begin"/>
            </w:r>
            <w:r w:rsidR="003910ED">
              <w:rPr>
                <w:noProof/>
                <w:webHidden/>
              </w:rPr>
              <w:instrText xml:space="preserve"> PAGEREF _Toc502133506 \h </w:instrText>
            </w:r>
            <w:r w:rsidR="003910ED">
              <w:rPr>
                <w:noProof/>
                <w:webHidden/>
              </w:rPr>
            </w:r>
            <w:r w:rsidR="003910ED">
              <w:rPr>
                <w:noProof/>
                <w:webHidden/>
              </w:rPr>
              <w:fldChar w:fldCharType="separate"/>
            </w:r>
            <w:r w:rsidR="001A5525">
              <w:rPr>
                <w:noProof/>
                <w:webHidden/>
              </w:rPr>
              <w:t>151</w:t>
            </w:r>
            <w:r w:rsidR="003910ED">
              <w:rPr>
                <w:noProof/>
                <w:webHidden/>
              </w:rPr>
              <w:fldChar w:fldCharType="end"/>
            </w:r>
          </w:hyperlink>
        </w:p>
        <w:p w:rsidR="003910ED" w:rsidRDefault="001D5BC5">
          <w:pPr>
            <w:pStyle w:val="TOC2"/>
            <w:rPr>
              <w:rFonts w:asciiTheme="minorHAnsi" w:eastAsiaTheme="minorEastAsia" w:hAnsiTheme="minorHAnsi" w:cstheme="minorBidi"/>
              <w:sz w:val="22"/>
            </w:rPr>
          </w:pPr>
          <w:hyperlink w:anchor="_Toc502133508" w:history="1">
            <w:r w:rsidR="003910ED" w:rsidRPr="00AE40B2">
              <w:rPr>
                <w:rStyle w:val="Hyperlink"/>
              </w:rPr>
              <w:t>6.1. Kết quả đạt được</w:t>
            </w:r>
            <w:r w:rsidR="003910ED">
              <w:rPr>
                <w:webHidden/>
              </w:rPr>
              <w:tab/>
            </w:r>
            <w:r w:rsidR="003910ED">
              <w:rPr>
                <w:webHidden/>
              </w:rPr>
              <w:fldChar w:fldCharType="begin"/>
            </w:r>
            <w:r w:rsidR="003910ED">
              <w:rPr>
                <w:webHidden/>
              </w:rPr>
              <w:instrText xml:space="preserve"> PAGEREF _Toc502133508 \h </w:instrText>
            </w:r>
            <w:r w:rsidR="003910ED">
              <w:rPr>
                <w:webHidden/>
              </w:rPr>
            </w:r>
            <w:r w:rsidR="003910ED">
              <w:rPr>
                <w:webHidden/>
              </w:rPr>
              <w:fldChar w:fldCharType="separate"/>
            </w:r>
            <w:r w:rsidR="001A5525">
              <w:rPr>
                <w:webHidden/>
              </w:rPr>
              <w:t>151</w:t>
            </w:r>
            <w:r w:rsidR="003910ED">
              <w:rPr>
                <w:webHidden/>
              </w:rPr>
              <w:fldChar w:fldCharType="end"/>
            </w:r>
          </w:hyperlink>
        </w:p>
        <w:p w:rsidR="003910ED" w:rsidRDefault="001D5BC5">
          <w:pPr>
            <w:pStyle w:val="TOC2"/>
            <w:rPr>
              <w:rFonts w:asciiTheme="minorHAnsi" w:eastAsiaTheme="minorEastAsia" w:hAnsiTheme="minorHAnsi" w:cstheme="minorBidi"/>
              <w:sz w:val="22"/>
            </w:rPr>
          </w:pPr>
          <w:hyperlink w:anchor="_Toc502133509" w:history="1">
            <w:r w:rsidR="003910ED" w:rsidRPr="00AE40B2">
              <w:rPr>
                <w:rStyle w:val="Hyperlink"/>
              </w:rPr>
              <w:t>6.2. Hướng phát triển</w:t>
            </w:r>
            <w:r w:rsidR="003910ED">
              <w:rPr>
                <w:webHidden/>
              </w:rPr>
              <w:tab/>
            </w:r>
            <w:r w:rsidR="003910ED">
              <w:rPr>
                <w:webHidden/>
              </w:rPr>
              <w:fldChar w:fldCharType="begin"/>
            </w:r>
            <w:r w:rsidR="003910ED">
              <w:rPr>
                <w:webHidden/>
              </w:rPr>
              <w:instrText xml:space="preserve"> PAGEREF _Toc502133509 \h </w:instrText>
            </w:r>
            <w:r w:rsidR="003910ED">
              <w:rPr>
                <w:webHidden/>
              </w:rPr>
            </w:r>
            <w:r w:rsidR="003910ED">
              <w:rPr>
                <w:webHidden/>
              </w:rPr>
              <w:fldChar w:fldCharType="separate"/>
            </w:r>
            <w:r w:rsidR="001A5525">
              <w:rPr>
                <w:webHidden/>
              </w:rPr>
              <w:t>151</w:t>
            </w:r>
            <w:r w:rsidR="003910ED">
              <w:rPr>
                <w:webHidden/>
              </w:rPr>
              <w:fldChar w:fldCharType="end"/>
            </w:r>
          </w:hyperlink>
        </w:p>
        <w:p w:rsidR="003910ED" w:rsidRDefault="001D5BC5">
          <w:pPr>
            <w:pStyle w:val="TOC1"/>
            <w:rPr>
              <w:rFonts w:asciiTheme="minorHAnsi" w:eastAsiaTheme="minorEastAsia" w:hAnsiTheme="minorHAnsi" w:cstheme="minorBidi"/>
              <w:noProof/>
              <w:sz w:val="22"/>
            </w:rPr>
          </w:pPr>
          <w:hyperlink w:anchor="_Toc502133510" w:history="1">
            <w:r w:rsidR="003910ED" w:rsidRPr="00AE40B2">
              <w:rPr>
                <w:rStyle w:val="Hyperlink"/>
                <w:noProof/>
              </w:rPr>
              <w:t>TÀI LIỆU THAM KHẢO</w:t>
            </w:r>
            <w:r w:rsidR="003910ED">
              <w:rPr>
                <w:noProof/>
                <w:webHidden/>
              </w:rPr>
              <w:tab/>
            </w:r>
            <w:r w:rsidR="003910ED">
              <w:rPr>
                <w:noProof/>
                <w:webHidden/>
              </w:rPr>
              <w:fldChar w:fldCharType="begin"/>
            </w:r>
            <w:r w:rsidR="003910ED">
              <w:rPr>
                <w:noProof/>
                <w:webHidden/>
              </w:rPr>
              <w:instrText xml:space="preserve"> PAGEREF _Toc502133510 \h </w:instrText>
            </w:r>
            <w:r w:rsidR="003910ED">
              <w:rPr>
                <w:noProof/>
                <w:webHidden/>
              </w:rPr>
            </w:r>
            <w:r w:rsidR="003910ED">
              <w:rPr>
                <w:noProof/>
                <w:webHidden/>
              </w:rPr>
              <w:fldChar w:fldCharType="separate"/>
            </w:r>
            <w:r w:rsidR="001A5525">
              <w:rPr>
                <w:noProof/>
                <w:webHidden/>
              </w:rPr>
              <w:t>152</w:t>
            </w:r>
            <w:r w:rsidR="003910ED">
              <w:rPr>
                <w:noProof/>
                <w:webHidden/>
              </w:rPr>
              <w:fldChar w:fldCharType="end"/>
            </w:r>
          </w:hyperlink>
        </w:p>
        <w:p w:rsidR="00C87E1E" w:rsidRPr="00E9736B" w:rsidRDefault="00E176B9" w:rsidP="00D0348B">
          <w:pPr>
            <w:spacing w:before="120" w:after="120"/>
            <w:ind w:left="720" w:firstLine="0"/>
            <w:rPr>
              <w:szCs w:val="28"/>
            </w:rPr>
          </w:pPr>
          <w:r w:rsidRPr="00E9736B">
            <w:rPr>
              <w:szCs w:val="28"/>
            </w:rPr>
            <w:fldChar w:fldCharType="end"/>
          </w:r>
        </w:p>
      </w:sdtContent>
    </w:sdt>
    <w:p w:rsidR="00BC4E68" w:rsidRPr="00E9736B" w:rsidRDefault="00BC4E68" w:rsidP="00D0348B">
      <w:pPr>
        <w:tabs>
          <w:tab w:val="center" w:pos="5114"/>
        </w:tabs>
        <w:spacing w:before="120" w:after="120"/>
        <w:ind w:left="720"/>
        <w:rPr>
          <w:szCs w:val="28"/>
        </w:rPr>
      </w:pPr>
      <w:bookmarkStart w:id="9" w:name="_Toc449613458"/>
      <w:bookmarkStart w:id="10" w:name="_Toc449608573"/>
      <w:bookmarkStart w:id="11" w:name="_Toc476798766"/>
      <w:bookmarkEnd w:id="9"/>
      <w:bookmarkEnd w:id="10"/>
      <w:bookmarkEnd w:id="11"/>
      <w:r w:rsidRPr="00E9736B">
        <w:rPr>
          <w:szCs w:val="28"/>
        </w:rPr>
        <w:br w:type="page"/>
      </w:r>
    </w:p>
    <w:p w:rsidR="00455E72" w:rsidRPr="00E9736B" w:rsidRDefault="004315F3" w:rsidP="00F075B3">
      <w:pPr>
        <w:pStyle w:val="Heading1"/>
      </w:pPr>
      <w:bookmarkStart w:id="12" w:name="_Toc502133400"/>
      <w:r w:rsidRPr="00E9736B">
        <w:lastRenderedPageBreak/>
        <w:t>LỜI NÓI ĐẦU</w:t>
      </w:r>
      <w:bookmarkEnd w:id="12"/>
    </w:p>
    <w:p w:rsidR="0086265E" w:rsidRPr="00E9736B" w:rsidRDefault="00593974" w:rsidP="00D0348B">
      <w:pPr>
        <w:pStyle w:val="onvn"/>
      </w:pPr>
      <w:r w:rsidRPr="00E9736B">
        <w:t xml:space="preserve">Học tập là một trong những nhu cầu thiết yếu của con người. Thực tế cho thấy quá trình học tập và tiếp thu của con người là liên tục và trong bất kì môi trường nào con người cũng có nhu cầu học tập và tiếp thu cái mới. Trong quá trình học tập ấy, mỗi người đều này sinh trong đầu những thắc mắc, </w:t>
      </w:r>
      <w:r w:rsidR="00A320DC" w:rsidRPr="00E9736B">
        <w:t xml:space="preserve">hoặc gặp phải </w:t>
      </w:r>
      <w:r w:rsidRPr="00E9736B">
        <w:t>những vấn đề</w:t>
      </w:r>
      <w:r w:rsidR="00A320DC" w:rsidRPr="00E9736B">
        <w:t xml:space="preserve"> khó khăn</w:t>
      </w:r>
      <w:r w:rsidRPr="00E9736B">
        <w:t xml:space="preserve"> cấp bách mà trong phạm vi kiến thức của bản thân không thể tự lí giải, tự giải quyết những vấn đề mà mình gặp phải. Lúc đó người ta cần đến kiến thức từ các những nhà chuyên môn, những chuyên gia, hay đơn giản hơn là những người có kinh nghiệm về vấn đề, lĩnh vực mà người cần tìm kiếm quan tâm để có thể trò chuyện, trao đổi, học tập kinh nghiệm hoặc để có giải pháp tức thời cho vấn đề mà mình gặp phải.</w:t>
      </w:r>
    </w:p>
    <w:p w:rsidR="00593974" w:rsidRPr="00E9736B" w:rsidRDefault="00593974" w:rsidP="00D0348B">
      <w:pPr>
        <w:pStyle w:val="onvn"/>
      </w:pPr>
      <w:r w:rsidRPr="00E9736B">
        <w:t>Trên khảo sát thực tế chưa thực sự có hệ thống nào ở thời điểm hiện tại khắc phục các vấn đề trên</w:t>
      </w:r>
      <w:r w:rsidR="00A320DC" w:rsidRPr="00E9736B">
        <w:t>. X</w:t>
      </w:r>
      <w:r w:rsidRPr="00E9736B">
        <w:t>uất phát từ nhu cấp cấp thiết của việc giải quyết nhu cầu học tập của con người ở mọi độ tuổi, mọi tầng lớp, mọi lĩnh vực ngành nghề trong xã hội, em quyết định chọn đề tài: “</w:t>
      </w:r>
      <w:r w:rsidRPr="00E9736B">
        <w:rPr>
          <w:i/>
        </w:rPr>
        <w:t>Xây dựng hệ thống thông tin hỏi đáp và tìm kiếm chuyên gia toán phổ thông”</w:t>
      </w:r>
      <w:r w:rsidRPr="00E9736B">
        <w:t xml:space="preserve"> làm đồ án tốt nghiệp của mình.</w:t>
      </w:r>
    </w:p>
    <w:p w:rsidR="00593974" w:rsidRPr="00E9736B" w:rsidRDefault="00593974" w:rsidP="00D0348B">
      <w:pPr>
        <w:pStyle w:val="onvn"/>
        <w:rPr>
          <w:i/>
        </w:rPr>
      </w:pPr>
      <w:r w:rsidRPr="00E9736B">
        <w:t>Về mục đích của đồ án: Phát triển hệ thống hỏi đáp dựa trên mô hình chia sẻ kiến thức, cho phép người dùng tìm kiếm một cụm từ và được trả về kết quả là danh sách các chuyên gia có kiến thức tốt về lĩnh vực mà cụm từ đề cập tới, để tạo ra sự kết nối tức thì giữa người cần tìm kiếm kiến thức với chuyên gia thông qua tin nhắn hoặc cuộc gọi video-call. Người tiếp nhận kiến thức sẽ phải trả một khoản phí cho chuyên gia tính theo thời gian kết nối. Song song với việc hỏi đáp tính phí, hệ thống cũng cho phép người dùng đăng tải câu hỏi của mình và nhận được câu trả lời từ các thành viên khác hoàn toàn miễn phí.</w:t>
      </w:r>
    </w:p>
    <w:p w:rsidR="00593974" w:rsidRPr="00E9736B" w:rsidRDefault="00593974" w:rsidP="00D0348B">
      <w:pPr>
        <w:spacing w:before="120" w:after="120"/>
        <w:rPr>
          <w:szCs w:val="28"/>
        </w:rPr>
      </w:pPr>
      <w:bookmarkStart w:id="13" w:name="_Toc497904312"/>
      <w:r w:rsidRPr="00E9736B">
        <w:rPr>
          <w:szCs w:val="28"/>
        </w:rPr>
        <w:t>Về phạm vi thực hiện</w:t>
      </w:r>
      <w:bookmarkEnd w:id="13"/>
      <w:r w:rsidRPr="00E9736B">
        <w:rPr>
          <w:szCs w:val="28"/>
        </w:rPr>
        <w:t>:</w:t>
      </w:r>
    </w:p>
    <w:p w:rsidR="00593974" w:rsidRPr="00E9736B" w:rsidRDefault="00593974" w:rsidP="00D0348B">
      <w:pPr>
        <w:pStyle w:val="ListParagraph"/>
      </w:pPr>
      <w:r w:rsidRPr="00E9736B">
        <w:rPr>
          <w:i/>
        </w:rPr>
        <w:t>Phạm vi nội dung</w:t>
      </w:r>
      <w:r w:rsidRPr="00E9736B">
        <w:t xml:space="preserve">: Nội dung thực hiện trong lĩnh vực toán phổ thông, </w:t>
      </w:r>
      <w:r w:rsidR="00CF51C0" w:rsidRPr="00E9736B">
        <w:t>b</w:t>
      </w:r>
      <w:r w:rsidRPr="00E9736B">
        <w:t>ao gồm chương trình học từ lớp 1 đến lớp 12 và ôn thi đại học.</w:t>
      </w:r>
    </w:p>
    <w:p w:rsidR="00593974" w:rsidRPr="00E9736B" w:rsidRDefault="00593974" w:rsidP="00D0348B">
      <w:pPr>
        <w:pStyle w:val="ListParagraph"/>
      </w:pPr>
      <w:r w:rsidRPr="00E9736B">
        <w:rPr>
          <w:i/>
        </w:rPr>
        <w:lastRenderedPageBreak/>
        <w:t xml:space="preserve">Phạm vi không gian: </w:t>
      </w:r>
      <w:r w:rsidRPr="00E9736B">
        <w:t>Hệ thống được xây dựng có giao diện người sử dụng thông qua website được triển khai trên máy chủ Ubuntu Server.</w:t>
      </w:r>
    </w:p>
    <w:p w:rsidR="00593974" w:rsidRPr="00E9736B" w:rsidRDefault="00593974" w:rsidP="00D0348B">
      <w:pPr>
        <w:pStyle w:val="ListParagraph"/>
      </w:pPr>
      <w:r w:rsidRPr="00E9736B">
        <w:rPr>
          <w:i/>
        </w:rPr>
        <w:t xml:space="preserve">Phạm vi thời gian: </w:t>
      </w:r>
      <w:r w:rsidRPr="00E9736B">
        <w:t>Thời gian thực hiện: từ 10/09/2017 đến 10/04/2018.</w:t>
      </w:r>
    </w:p>
    <w:p w:rsidR="00593974" w:rsidRPr="00E9736B" w:rsidRDefault="00593974" w:rsidP="00D0348B">
      <w:pPr>
        <w:pStyle w:val="onvn"/>
      </w:pPr>
      <w:r w:rsidRPr="00E9736B">
        <w:t>Với mục đích và phạm vi thực hiện như vừa đề cập, báo cáo được xây dựng dựa trên toàn bộ kết quả thực hiện trong suốt thời gian làm đồ án, từ giai đoạn khảo sát hệ thống đến phân tích, thiết hệ thống đến xây dựng được hệ thống hoàn chỉnh và được chia làm 4 chương như sau:</w:t>
      </w:r>
    </w:p>
    <w:p w:rsidR="00593974" w:rsidRPr="00E9736B" w:rsidRDefault="00593974" w:rsidP="00D0348B">
      <w:pPr>
        <w:spacing w:before="120" w:after="120"/>
        <w:ind w:left="720" w:firstLine="0"/>
        <w:rPr>
          <w:szCs w:val="28"/>
        </w:rPr>
      </w:pPr>
      <w:r w:rsidRPr="00E9736B">
        <w:rPr>
          <w:szCs w:val="28"/>
        </w:rPr>
        <w:t xml:space="preserve">+ </w:t>
      </w:r>
      <w:r w:rsidRPr="00E9736B">
        <w:rPr>
          <w:b/>
          <w:i/>
          <w:szCs w:val="28"/>
        </w:rPr>
        <w:t>Chương 1</w:t>
      </w:r>
      <w:r w:rsidRPr="00E9736B">
        <w:rPr>
          <w:b/>
          <w:szCs w:val="28"/>
        </w:rPr>
        <w:t>:</w:t>
      </w:r>
      <w:r w:rsidRPr="00E9736B">
        <w:rPr>
          <w:szCs w:val="28"/>
        </w:rPr>
        <w:t xml:space="preserve"> Khảo sát hệ thống: chương này trình bày về bối cảnh, quy trình của hiện trạng, tìm hiểu các hệ thống có liên quan và đưa ra quy trình, đối tượng sử dụng và các yêu cầu đặt ra đối với hệ thống mới.</w:t>
      </w:r>
    </w:p>
    <w:p w:rsidR="00593974" w:rsidRPr="00E9736B" w:rsidRDefault="00593974" w:rsidP="00D0348B">
      <w:pPr>
        <w:spacing w:before="120" w:after="120"/>
        <w:ind w:left="720" w:firstLine="0"/>
        <w:rPr>
          <w:szCs w:val="28"/>
        </w:rPr>
      </w:pPr>
      <w:r w:rsidRPr="00E9736B">
        <w:rPr>
          <w:szCs w:val="28"/>
        </w:rPr>
        <w:t xml:space="preserve">+ </w:t>
      </w:r>
      <w:r w:rsidRPr="00E9736B">
        <w:rPr>
          <w:b/>
          <w:i/>
          <w:szCs w:val="28"/>
        </w:rPr>
        <w:t>Chương 2:</w:t>
      </w:r>
      <w:r w:rsidRPr="00E9736B">
        <w:rPr>
          <w:szCs w:val="28"/>
        </w:rPr>
        <w:t xml:space="preserve"> Phân tích hệ thống: chương này trình bày kết quả của quá trình phân tích nghiệp vụ hệ thống gồm: đặc tả chi tiết các yêu cầu chức năng và phi chức năng của hệ thống.</w:t>
      </w:r>
    </w:p>
    <w:p w:rsidR="00593974" w:rsidRPr="00E9736B" w:rsidRDefault="00593974" w:rsidP="00D0348B">
      <w:pPr>
        <w:spacing w:before="120" w:after="120"/>
        <w:ind w:left="720" w:firstLine="0"/>
        <w:rPr>
          <w:szCs w:val="28"/>
        </w:rPr>
      </w:pPr>
      <w:r w:rsidRPr="00E9736B">
        <w:rPr>
          <w:szCs w:val="28"/>
        </w:rPr>
        <w:t xml:space="preserve">+ </w:t>
      </w:r>
      <w:r w:rsidRPr="00E9736B">
        <w:rPr>
          <w:b/>
          <w:i/>
          <w:szCs w:val="28"/>
        </w:rPr>
        <w:t>Chương 3:</w:t>
      </w:r>
      <w:r w:rsidRPr="00E9736B">
        <w:rPr>
          <w:szCs w:val="28"/>
        </w:rPr>
        <w:t xml:space="preserve"> Thiết kế hệ thống: chương này trình bày kết quả của quá trình thiết kế hệ thống, bao gồm: thiết kế kiến trúc hệ thống, thiết kế kiểm soát, thiết kế cơ sở dữ liệu và thiết kế giao diện lập trình.</w:t>
      </w:r>
    </w:p>
    <w:p w:rsidR="00593974" w:rsidRPr="00E9736B" w:rsidRDefault="00593974" w:rsidP="00D0348B">
      <w:pPr>
        <w:spacing w:before="120" w:after="120"/>
        <w:ind w:left="720" w:firstLine="0"/>
        <w:rPr>
          <w:szCs w:val="28"/>
        </w:rPr>
      </w:pPr>
      <w:r w:rsidRPr="00E9736B">
        <w:rPr>
          <w:szCs w:val="28"/>
        </w:rPr>
        <w:t xml:space="preserve">+ </w:t>
      </w:r>
      <w:r w:rsidRPr="00E9736B">
        <w:rPr>
          <w:b/>
          <w:i/>
          <w:szCs w:val="28"/>
        </w:rPr>
        <w:t>Chương 4</w:t>
      </w:r>
      <w:r w:rsidRPr="00E9736B">
        <w:rPr>
          <w:i/>
          <w:szCs w:val="28"/>
        </w:rPr>
        <w:t xml:space="preserve">: </w:t>
      </w:r>
      <w:r w:rsidRPr="00E9736B">
        <w:rPr>
          <w:szCs w:val="28"/>
        </w:rPr>
        <w:t>Xây dựng hệ thống thông tin hỏi đáp và tìm kiếm chuyên gia toán phổ thông: chương này giới thiệu về kết quả xây dựng hệ thống, bao gồm cài đặt và giới thiệu giao diện tương tác của hệ thống thông qua website.</w:t>
      </w:r>
    </w:p>
    <w:p w:rsidR="00CA5500" w:rsidRPr="00E9736B" w:rsidRDefault="00593974" w:rsidP="00D0348B">
      <w:pPr>
        <w:pStyle w:val="onvn"/>
      </w:pPr>
      <w:r w:rsidRPr="00E9736B">
        <w:t>Do hạn chế về kiến thức và kinh nghiệm làm phần mềm nên việc thực hiện đồ án không tránh khỏi những thiếu sót. Em rất mong nhận được sự góp ý của các thầy cô cùng toàn thể các bạn để đồ án của em được hoàn thiện hơn.</w:t>
      </w:r>
      <w:bookmarkStart w:id="14" w:name="_Toc476798767"/>
      <w:bookmarkStart w:id="15" w:name="_Toc449613459"/>
      <w:bookmarkStart w:id="16" w:name="_Toc449608574"/>
      <w:bookmarkStart w:id="17" w:name="_Toc447779562"/>
      <w:bookmarkEnd w:id="14"/>
      <w:bookmarkEnd w:id="15"/>
      <w:bookmarkEnd w:id="16"/>
      <w:bookmarkEnd w:id="17"/>
    </w:p>
    <w:p w:rsidR="006E0390" w:rsidRPr="00E9736B" w:rsidRDefault="006E0390" w:rsidP="00D0348B">
      <w:pPr>
        <w:pStyle w:val="onvn"/>
      </w:pPr>
      <w:r w:rsidRPr="00E9736B">
        <w:br w:type="page"/>
      </w:r>
    </w:p>
    <w:p w:rsidR="005E2E39" w:rsidRPr="00E9736B" w:rsidRDefault="00F075B3" w:rsidP="00F075B3">
      <w:pPr>
        <w:pStyle w:val="Heading1"/>
      </w:pPr>
      <w:bookmarkStart w:id="18" w:name="_Toc476798768"/>
      <w:bookmarkStart w:id="19" w:name="_Toc449613460"/>
      <w:bookmarkStart w:id="20" w:name="_Toc449608575"/>
      <w:bookmarkStart w:id="21" w:name="_Toc502133401"/>
      <w:bookmarkEnd w:id="18"/>
      <w:bookmarkEnd w:id="19"/>
      <w:bookmarkEnd w:id="20"/>
      <w:r w:rsidRPr="00E9736B">
        <w:lastRenderedPageBreak/>
        <w:t xml:space="preserve">Chương 1 </w:t>
      </w:r>
      <w:r w:rsidR="007C2619" w:rsidRPr="00E9736B">
        <w:br/>
      </w:r>
      <w:r w:rsidR="004315F3" w:rsidRPr="00E9736B">
        <w:t>KHẢO SÁT HỆ THỐNG</w:t>
      </w:r>
      <w:bookmarkStart w:id="22" w:name="_Toc476798769"/>
      <w:bookmarkStart w:id="23" w:name="_Toc476798770"/>
      <w:bookmarkEnd w:id="21"/>
      <w:bookmarkEnd w:id="22"/>
      <w:bookmarkEnd w:id="23"/>
    </w:p>
    <w:p w:rsidR="00455E72" w:rsidRPr="00E9736B" w:rsidRDefault="00945D74" w:rsidP="00F075B3">
      <w:pPr>
        <w:pStyle w:val="Style11"/>
      </w:pPr>
      <w:bookmarkStart w:id="24" w:name="_Toc476798772"/>
      <w:bookmarkStart w:id="25" w:name="_Toc502133402"/>
      <w:bookmarkEnd w:id="24"/>
      <w:r w:rsidRPr="00E9736B">
        <w:t>Giới thiệu bài toán</w:t>
      </w:r>
      <w:bookmarkEnd w:id="25"/>
    </w:p>
    <w:p w:rsidR="002C08CA" w:rsidRPr="00E9736B" w:rsidRDefault="002C08CA" w:rsidP="00D0348B">
      <w:pPr>
        <w:spacing w:before="120" w:after="120"/>
        <w:rPr>
          <w:szCs w:val="28"/>
        </w:rPr>
      </w:pPr>
      <w:r w:rsidRPr="00E9736B">
        <w:rPr>
          <w:szCs w:val="28"/>
        </w:rPr>
        <w:t>Phát triển hệ thống hỏi đáp dựa trên mô hình chia sẻ kiến thức, cho phép người dùng tìm kiếm một cụm từ và được trả về kết quả là danh sách các chuyên gia có kiến thức tốt về lĩnh vực mà cụm từ đề cập tới, để tạo ra sự kết nối tức th</w:t>
      </w:r>
      <w:r w:rsidR="007F5F62" w:rsidRPr="00E9736B">
        <w:rPr>
          <w:szCs w:val="28"/>
        </w:rPr>
        <w:t>ời</w:t>
      </w:r>
      <w:r w:rsidRPr="00E9736B">
        <w:rPr>
          <w:szCs w:val="28"/>
        </w:rPr>
        <w:t xml:space="preserve"> giữa người cần tìm kiếm kiến thức với chuyên gia thông qua tin nhắn hoặc cuộc gọi video-call. Người tiếp nhận kiến thức sẽ phải trả một khoản phí cho chuyên gia tính theo thời gian kết nối. Song song với việc hỏi đáp tính phí, hệ thống cũng cho phép người dùng đăng tải câu hỏi của mình và nhận được câu trả lời từ các thành viên khác hoàn toàn miễn phí.</w:t>
      </w:r>
    </w:p>
    <w:p w:rsidR="00D0348B" w:rsidRPr="00E9736B" w:rsidRDefault="00D0348B" w:rsidP="00D0348B">
      <w:pPr>
        <w:spacing w:before="120" w:after="120"/>
        <w:rPr>
          <w:szCs w:val="28"/>
        </w:rPr>
      </w:pPr>
      <w:r w:rsidRPr="00E9736B">
        <w:rPr>
          <w:szCs w:val="28"/>
        </w:rPr>
        <w:t>Vấn đề trên được phân thành công vi</w:t>
      </w:r>
      <w:r w:rsidR="007F5F62" w:rsidRPr="00E9736B">
        <w:rPr>
          <w:szCs w:val="28"/>
        </w:rPr>
        <w:t>ệc xử lý các bài toán con sau:</w:t>
      </w:r>
    </w:p>
    <w:p w:rsidR="007F5F62" w:rsidRPr="00E9736B" w:rsidRDefault="007F5F62" w:rsidP="007F5F62">
      <w:pPr>
        <w:pStyle w:val="ListParagraph"/>
        <w:numPr>
          <w:ilvl w:val="0"/>
          <w:numId w:val="39"/>
        </w:numPr>
      </w:pPr>
      <w:r w:rsidRPr="00E9736B">
        <w:t>Bài toán tìm kiếm câu hỏi và</w:t>
      </w:r>
      <w:r w:rsidR="001A2E92">
        <w:t xml:space="preserve"> lọc</w:t>
      </w:r>
      <w:r w:rsidR="001A3FC9">
        <w:t xml:space="preserve"> ra</w:t>
      </w:r>
      <w:r w:rsidRPr="00E9736B">
        <w:t xml:space="preserve"> chuyên gia có liên quan đến câu hỏi dựa trên từ khóa.</w:t>
      </w:r>
    </w:p>
    <w:p w:rsidR="007F5F62" w:rsidRPr="00E9736B" w:rsidRDefault="007F5F62" w:rsidP="007F5F62">
      <w:pPr>
        <w:pStyle w:val="ListParagraph"/>
        <w:numPr>
          <w:ilvl w:val="0"/>
          <w:numId w:val="39"/>
        </w:numPr>
      </w:pPr>
      <w:r w:rsidRPr="00E9736B">
        <w:t>Bài toán phân phối và kết nối hỏi đáp tức thời.</w:t>
      </w:r>
    </w:p>
    <w:p w:rsidR="007F5F62" w:rsidRPr="00E9736B" w:rsidRDefault="007F5F62" w:rsidP="007F5F62">
      <w:pPr>
        <w:pStyle w:val="ListParagraph"/>
        <w:numPr>
          <w:ilvl w:val="0"/>
          <w:numId w:val="39"/>
        </w:numPr>
      </w:pPr>
      <w:r w:rsidRPr="00E9736B">
        <w:t>Bài toán quản lý và kiểm soát nội dung hỏi đáp.</w:t>
      </w:r>
    </w:p>
    <w:p w:rsidR="00945D74" w:rsidRPr="00E9736B" w:rsidRDefault="00945D74" w:rsidP="00F075B3">
      <w:pPr>
        <w:pStyle w:val="Style11"/>
      </w:pPr>
      <w:bookmarkStart w:id="26" w:name="_Toc502133403"/>
      <w:r w:rsidRPr="00E9736B">
        <w:t>Nghiên cứu các hệ thống có liên quan</w:t>
      </w:r>
      <w:bookmarkEnd w:id="26"/>
    </w:p>
    <w:p w:rsidR="0016388D" w:rsidRPr="00E9736B" w:rsidRDefault="0016388D" w:rsidP="00D0348B">
      <w:pPr>
        <w:spacing w:before="120" w:after="120"/>
        <w:rPr>
          <w:szCs w:val="28"/>
        </w:rPr>
      </w:pPr>
      <w:r w:rsidRPr="00E9736B">
        <w:rPr>
          <w:szCs w:val="28"/>
        </w:rPr>
        <w:t>Trên thế giới cũng</w:t>
      </w:r>
      <w:r w:rsidR="0038758C" w:rsidRPr="00E9736B">
        <w:rPr>
          <w:szCs w:val="28"/>
        </w:rPr>
        <w:t xml:space="preserve"> như Việt Nam</w:t>
      </w:r>
      <w:r w:rsidRPr="00E9736B">
        <w:rPr>
          <w:szCs w:val="28"/>
        </w:rPr>
        <w:t xml:space="preserve"> có rất nhiều hệ thống, website, công cụ để giúp sức cho con người giải quyết </w:t>
      </w:r>
      <w:r w:rsidR="0038758C" w:rsidRPr="00E9736B">
        <w:rPr>
          <w:szCs w:val="28"/>
        </w:rPr>
        <w:t xml:space="preserve">bài toán </w:t>
      </w:r>
      <w:r w:rsidRPr="00E9736B">
        <w:rPr>
          <w:szCs w:val="28"/>
        </w:rPr>
        <w:t>vừa đề cập ở phần trướ</w:t>
      </w:r>
      <w:r w:rsidR="0038758C" w:rsidRPr="00E9736B">
        <w:rPr>
          <w:szCs w:val="28"/>
        </w:rPr>
        <w:t xml:space="preserve">c. </w:t>
      </w:r>
      <w:r w:rsidRPr="00E9736B">
        <w:rPr>
          <w:szCs w:val="28"/>
        </w:rPr>
        <w:t>Một số ví dụ có thể kể đến như:</w:t>
      </w:r>
    </w:p>
    <w:p w:rsidR="00EB3A45" w:rsidRPr="00E9736B" w:rsidRDefault="0016388D" w:rsidP="00D0348B">
      <w:pPr>
        <w:spacing w:before="120" w:after="120"/>
        <w:ind w:left="720" w:hanging="11"/>
        <w:rPr>
          <w:szCs w:val="28"/>
        </w:rPr>
      </w:pPr>
      <w:r w:rsidRPr="00E9736B">
        <w:rPr>
          <w:rFonts w:eastAsia="Georgia"/>
          <w:szCs w:val="28"/>
        </w:rPr>
        <w:t>-</w:t>
      </w:r>
      <w:r w:rsidRPr="00E9736B">
        <w:rPr>
          <w:szCs w:val="28"/>
        </w:rPr>
        <w:t xml:space="preserve"> Trên thế giớ</w:t>
      </w:r>
      <w:r w:rsidR="00EB3A45" w:rsidRPr="00E9736B">
        <w:rPr>
          <w:szCs w:val="28"/>
        </w:rPr>
        <w:t>i:</w:t>
      </w:r>
    </w:p>
    <w:p w:rsidR="00EB3A45" w:rsidRPr="00E9736B" w:rsidRDefault="0016388D" w:rsidP="00D0348B">
      <w:pPr>
        <w:pStyle w:val="Website"/>
      </w:pPr>
      <w:r w:rsidRPr="00E9736B">
        <w:rPr>
          <w:i/>
        </w:rPr>
        <w:t>Các công cụ tìm kiếm</w:t>
      </w:r>
      <w:r w:rsidRPr="00E9736B">
        <w:t>: Google, Yahoo, Bing...</w:t>
      </w:r>
    </w:p>
    <w:p w:rsidR="00EB3A45" w:rsidRPr="00E9736B" w:rsidRDefault="0016388D" w:rsidP="00D0348B">
      <w:pPr>
        <w:pStyle w:val="Website"/>
      </w:pPr>
      <w:r w:rsidRPr="00E9736B">
        <w:rPr>
          <w:rStyle w:val="WebsiteChar"/>
          <w:i/>
        </w:rPr>
        <w:t>Mạng xã hội</w:t>
      </w:r>
      <w:r w:rsidRPr="00E9736B">
        <w:rPr>
          <w:rStyle w:val="WebsiteChar"/>
        </w:rPr>
        <w:t>:</w:t>
      </w:r>
      <w:r w:rsidRPr="00E9736B">
        <w:t xml:space="preserve"> Facebook, Twitter, Youtube…</w:t>
      </w:r>
    </w:p>
    <w:p w:rsidR="00EB3A45" w:rsidRPr="00E9736B" w:rsidRDefault="0016388D" w:rsidP="00D0348B">
      <w:pPr>
        <w:pStyle w:val="Website"/>
      </w:pPr>
      <w:r w:rsidRPr="00E9736B">
        <w:rPr>
          <w:i/>
        </w:rPr>
        <w:t>Các trang web hỏi đáp</w:t>
      </w:r>
      <w:r w:rsidRPr="00E9736B">
        <w:t>: Yahoo Ask &amp; Answer,</w:t>
      </w:r>
      <w:r w:rsidR="00A320DC" w:rsidRPr="00E9736B">
        <w:t xml:space="preserve"> Mathoverflow.net,</w:t>
      </w:r>
      <w:r w:rsidRPr="00E9736B">
        <w:t xml:space="preserve"> </w:t>
      </w:r>
      <w:r w:rsidR="00A320DC" w:rsidRPr="00E9736B">
        <w:t xml:space="preserve">Reddit.com, </w:t>
      </w:r>
      <w:r w:rsidR="008D1938" w:rsidRPr="00E9736B">
        <w:t>M</w:t>
      </w:r>
      <w:r w:rsidR="00A320DC" w:rsidRPr="00E9736B">
        <w:t>ath.stackexchange.com,</w:t>
      </w:r>
      <w:r w:rsidRPr="00E9736B">
        <w:t>…</w:t>
      </w:r>
    </w:p>
    <w:p w:rsidR="00EB3A45" w:rsidRPr="00E9736B" w:rsidRDefault="0016388D" w:rsidP="00D0348B">
      <w:pPr>
        <w:pStyle w:val="Website"/>
      </w:pPr>
      <w:r w:rsidRPr="00E9736B">
        <w:rPr>
          <w:i/>
        </w:rPr>
        <w:lastRenderedPageBreak/>
        <w:t>Các trang web học tập</w:t>
      </w:r>
      <w:r w:rsidRPr="00E9736B">
        <w:t>:</w:t>
      </w:r>
      <w:r w:rsidR="00EA1757" w:rsidRPr="00E9736B">
        <w:t xml:space="preserve"> </w:t>
      </w:r>
      <w:r w:rsidRPr="00E9736B">
        <w:t>Math.com, Schoolyourself.org, Khanacademy.com, Onlinemathlearning.com, Mathplanet.com...</w:t>
      </w:r>
    </w:p>
    <w:p w:rsidR="0016388D" w:rsidRPr="00E9736B" w:rsidRDefault="0016388D" w:rsidP="00D0348B">
      <w:pPr>
        <w:pStyle w:val="Website"/>
      </w:pPr>
      <w:r w:rsidRPr="00E9736B">
        <w:rPr>
          <w:i/>
        </w:rPr>
        <w:t>Các diễn đàn</w:t>
      </w:r>
      <w:r w:rsidRPr="00E9736B">
        <w:t>: Mathforum.org, Artofproblemsolving.com, Guruquest.net...</w:t>
      </w:r>
    </w:p>
    <w:p w:rsidR="0016388D" w:rsidRPr="00E9736B" w:rsidRDefault="0016388D" w:rsidP="00D0348B">
      <w:pPr>
        <w:spacing w:before="120" w:after="120"/>
        <w:rPr>
          <w:szCs w:val="28"/>
        </w:rPr>
      </w:pPr>
      <w:r w:rsidRPr="00E9736B">
        <w:rPr>
          <w:rFonts w:eastAsia="Georgia"/>
          <w:szCs w:val="28"/>
        </w:rPr>
        <w:t>-</w:t>
      </w:r>
      <w:r w:rsidRPr="00E9736B">
        <w:rPr>
          <w:szCs w:val="28"/>
        </w:rPr>
        <w:t xml:space="preserve"> Ở Việt Nam:</w:t>
      </w:r>
    </w:p>
    <w:p w:rsidR="00EB3A45" w:rsidRPr="00E9736B" w:rsidRDefault="0016388D" w:rsidP="00D0348B">
      <w:pPr>
        <w:pStyle w:val="Website"/>
      </w:pPr>
      <w:r w:rsidRPr="00E9736B">
        <w:t>Các công cụ tìm kiếm: Cốc Cốc...</w:t>
      </w:r>
      <w:r w:rsidR="00A320DC" w:rsidRPr="00E9736B">
        <w:tab/>
      </w:r>
    </w:p>
    <w:p w:rsidR="00EB3A45" w:rsidRPr="00E9736B" w:rsidRDefault="0016388D" w:rsidP="00D0348B">
      <w:pPr>
        <w:pStyle w:val="Website"/>
      </w:pPr>
      <w:r w:rsidRPr="00E9736B">
        <w:rPr>
          <w:i/>
        </w:rPr>
        <w:t>Mạng xã hội</w:t>
      </w:r>
      <w:r w:rsidRPr="00E9736B">
        <w:t>: Zalo, Beat.vn, Go.vn, Zing.me…</w:t>
      </w:r>
    </w:p>
    <w:p w:rsidR="00EB3A45" w:rsidRPr="00E9736B" w:rsidRDefault="0016388D" w:rsidP="00D0348B">
      <w:pPr>
        <w:pStyle w:val="Website"/>
      </w:pPr>
      <w:r w:rsidRPr="00E9736B">
        <w:rPr>
          <w:i/>
        </w:rPr>
        <w:t>Các trang web hỏi đáp</w:t>
      </w:r>
      <w:r w:rsidRPr="00E9736B">
        <w:t>: Hoidapnhanh.vn, Olm.vn, Quickrep.vn, Daynhauhoc.com, Hoc247.net…</w:t>
      </w:r>
    </w:p>
    <w:p w:rsidR="00EB3A45" w:rsidRPr="00E9736B" w:rsidRDefault="0016388D" w:rsidP="00D0348B">
      <w:pPr>
        <w:pStyle w:val="Website"/>
      </w:pPr>
      <w:r w:rsidRPr="00E9736B">
        <w:rPr>
          <w:i/>
        </w:rPr>
        <w:t>Các trang web học tập</w:t>
      </w:r>
      <w:r w:rsidRPr="00E9736B">
        <w:t>: Luyenthi123.com, Vted.vn, Cunghoc.vn, Luyenthi123.com, Hocmai.vn, Moon.vn, Zuni.vn...</w:t>
      </w:r>
    </w:p>
    <w:p w:rsidR="0016388D" w:rsidRPr="00E9736B" w:rsidRDefault="0016388D" w:rsidP="00D0348B">
      <w:pPr>
        <w:pStyle w:val="Website"/>
      </w:pPr>
      <w:r w:rsidRPr="00E9736B">
        <w:rPr>
          <w:i/>
        </w:rPr>
        <w:t>Các diễn đàn</w:t>
      </w:r>
      <w:r w:rsidRPr="00E9736B">
        <w:t>: Diendantoanhoc.net, Diendan.hocmai.vn, Diendantoanthcs.forumvi.net, K2pi.net.vn…</w:t>
      </w:r>
    </w:p>
    <w:p w:rsidR="0016388D" w:rsidRPr="00E9736B" w:rsidRDefault="0016388D" w:rsidP="00D0348B">
      <w:pPr>
        <w:spacing w:before="120" w:after="120"/>
        <w:rPr>
          <w:szCs w:val="28"/>
        </w:rPr>
      </w:pPr>
      <w:r w:rsidRPr="00E9736B">
        <w:rPr>
          <w:szCs w:val="28"/>
        </w:rPr>
        <w:t xml:space="preserve">Tuy nhiên các </w:t>
      </w:r>
      <w:r w:rsidR="00A320DC" w:rsidRPr="00E9736B">
        <w:rPr>
          <w:szCs w:val="28"/>
        </w:rPr>
        <w:t>hệ thống</w:t>
      </w:r>
      <w:r w:rsidRPr="00E9736B">
        <w:rPr>
          <w:szCs w:val="28"/>
        </w:rPr>
        <w:t xml:space="preserve"> kể</w:t>
      </w:r>
      <w:r w:rsidR="00A320DC" w:rsidRPr="00E9736B">
        <w:rPr>
          <w:szCs w:val="28"/>
        </w:rPr>
        <w:t xml:space="preserve"> trên </w:t>
      </w:r>
      <w:r w:rsidRPr="00E9736B">
        <w:rPr>
          <w:szCs w:val="28"/>
        </w:rPr>
        <w:t xml:space="preserve">không thể giải quyết hoàn toàn được vấn đề hoặc bản thân nó được ra đời không nhằm mục đích giải quyết vấn đề mà ta đang </w:t>
      </w:r>
      <w:r w:rsidR="00231EE2" w:rsidRPr="00E9736B">
        <w:rPr>
          <w:szCs w:val="28"/>
        </w:rPr>
        <w:t>gặp phả</w:t>
      </w:r>
      <w:r w:rsidR="00A320DC" w:rsidRPr="00E9736B">
        <w:rPr>
          <w:szCs w:val="28"/>
        </w:rPr>
        <w:t>i trong</w:t>
      </w:r>
      <w:r w:rsidR="00231EE2" w:rsidRPr="00E9736B">
        <w:rPr>
          <w:szCs w:val="28"/>
        </w:rPr>
        <w:t xml:space="preserve"> bài toán vừa đề cập</w:t>
      </w:r>
      <w:r w:rsidRPr="00E9736B">
        <w:rPr>
          <w:szCs w:val="28"/>
        </w:rPr>
        <w:t>. Dưới đây là phân tích chi tiết về những ưu - nhược điểm mà các hệ thống, website, công cụ kể trên.</w:t>
      </w:r>
    </w:p>
    <w:p w:rsidR="00455E72" w:rsidRPr="00E9736B" w:rsidRDefault="0016388D" w:rsidP="00D0348B">
      <w:pPr>
        <w:pStyle w:val="Heading3"/>
      </w:pPr>
      <w:bookmarkStart w:id="27" w:name="_Toc502133404"/>
      <w:r w:rsidRPr="00E9736B">
        <w:t>Công cụ tìm kiếm</w:t>
      </w:r>
      <w:bookmarkEnd w:id="27"/>
    </w:p>
    <w:p w:rsidR="00231EE2" w:rsidRPr="00E9736B" w:rsidRDefault="00231EE2" w:rsidP="00D0348B">
      <w:pPr>
        <w:pStyle w:val="ListParagraph"/>
        <w:numPr>
          <w:ilvl w:val="0"/>
          <w:numId w:val="33"/>
        </w:numPr>
      </w:pPr>
      <w:r w:rsidRPr="00E9736B">
        <w:rPr>
          <w:i/>
        </w:rPr>
        <w:t>Ví dụ:</w:t>
      </w:r>
      <w:r w:rsidRPr="00E9736B">
        <w:t xml:space="preserve"> Google, Yahoo, Bing, Cốc cốc…</w:t>
      </w:r>
    </w:p>
    <w:p w:rsidR="00231EE2" w:rsidRPr="00E9736B" w:rsidRDefault="00231EE2" w:rsidP="00D0348B">
      <w:pPr>
        <w:pStyle w:val="TOCHeading"/>
      </w:pPr>
      <w:r w:rsidRPr="00E9736B">
        <w:t>Ưu điểm:</w:t>
      </w:r>
    </w:p>
    <w:p w:rsidR="00231EE2" w:rsidRPr="00E9736B" w:rsidRDefault="00231EE2" w:rsidP="00D0348B">
      <w:pPr>
        <w:pStyle w:val="ListParagraph"/>
      </w:pPr>
      <w:r w:rsidRPr="00E9736B">
        <w:t>Giúp người dùng tìm kiếm được hàng triệu, hàng tỉ thông tin liên quan đến thắc mắc, vấn đề của người dùng thông qua từ khóa tìm kiếm.</w:t>
      </w:r>
    </w:p>
    <w:p w:rsidR="002262C1" w:rsidRPr="00E9736B" w:rsidRDefault="00231EE2" w:rsidP="00D0348B">
      <w:pPr>
        <w:pStyle w:val="TOCHeading"/>
      </w:pPr>
      <w:r w:rsidRPr="00E9736B">
        <w:t>Nhược điểm:</w:t>
      </w:r>
      <w:r w:rsidR="002262C1" w:rsidRPr="00E9736B">
        <w:t xml:space="preserve"> </w:t>
      </w:r>
    </w:p>
    <w:p w:rsidR="002262C1" w:rsidRPr="00E9736B" w:rsidRDefault="00231EE2" w:rsidP="00D0348B">
      <w:pPr>
        <w:pStyle w:val="ListParagraph"/>
      </w:pPr>
      <w:r w:rsidRPr="00E9736B">
        <w:t>Không cung cấp các thông tin về người có kiến thức trong lĩnh vực có liên quan đến từ khóa.</w:t>
      </w:r>
    </w:p>
    <w:p w:rsidR="00231EE2" w:rsidRPr="00E9736B" w:rsidRDefault="00231EE2" w:rsidP="00D0348B">
      <w:pPr>
        <w:pStyle w:val="ListParagraph"/>
      </w:pPr>
      <w:r w:rsidRPr="00E9736B">
        <w:lastRenderedPageBreak/>
        <w:t>Không cung cấp cách thức để người tìm kiếm có thể trao đổi trực tiếp với người có kiến thức.</w:t>
      </w:r>
    </w:p>
    <w:p w:rsidR="00231EE2" w:rsidRPr="00E9736B" w:rsidRDefault="0016388D" w:rsidP="00D0348B">
      <w:pPr>
        <w:pStyle w:val="Heading3"/>
      </w:pPr>
      <w:bookmarkStart w:id="28" w:name="_Toc502133405"/>
      <w:r w:rsidRPr="00E9736B">
        <w:t>Mạng xã hội</w:t>
      </w:r>
      <w:bookmarkEnd w:id="28"/>
    </w:p>
    <w:p w:rsidR="00231EE2" w:rsidRPr="00E9736B" w:rsidRDefault="00231EE2" w:rsidP="00D0348B">
      <w:pPr>
        <w:pStyle w:val="TOCHeading"/>
      </w:pPr>
      <w:r w:rsidRPr="00E9736B">
        <w:t>Ví dụ: Facebook, Twitter, Youtube, Zalo, Beat.vn, Zing.me…</w:t>
      </w:r>
    </w:p>
    <w:p w:rsidR="00231EE2" w:rsidRPr="00E9736B" w:rsidRDefault="00231EE2" w:rsidP="00D0348B">
      <w:pPr>
        <w:pStyle w:val="TOCHeading"/>
      </w:pPr>
      <w:r w:rsidRPr="00E9736B">
        <w:t>Ưu điểm:</w:t>
      </w:r>
    </w:p>
    <w:p w:rsidR="00231EE2" w:rsidRPr="00E9736B" w:rsidRDefault="00231EE2" w:rsidP="00D0348B">
      <w:pPr>
        <w:pStyle w:val="ListParagraph"/>
      </w:pPr>
      <w:r w:rsidRPr="00E9736B">
        <w:t>Kết nối con người với con người, cung cấp cách thức cho phép con người kết nối trực tiếp, trò chuyện và trao đổi với nhau.</w:t>
      </w:r>
    </w:p>
    <w:p w:rsidR="002262C1" w:rsidRPr="00E9736B" w:rsidRDefault="00231EE2" w:rsidP="00D0348B">
      <w:pPr>
        <w:pStyle w:val="TOCHeading"/>
      </w:pPr>
      <w:r w:rsidRPr="00E9736B">
        <w:t>Nhược điểm:</w:t>
      </w:r>
      <w:r w:rsidR="002262C1" w:rsidRPr="00E9736B">
        <w:t xml:space="preserve"> </w:t>
      </w:r>
    </w:p>
    <w:p w:rsidR="002262C1" w:rsidRPr="00E9736B" w:rsidRDefault="00231EE2" w:rsidP="00D0348B">
      <w:pPr>
        <w:pStyle w:val="ListParagraph"/>
      </w:pPr>
      <w:r w:rsidRPr="00E9736B">
        <w:t>Tìm kiếm nội dung khó khăn do nội dung chưa được phân loại sâu.</w:t>
      </w:r>
    </w:p>
    <w:p w:rsidR="00231EE2" w:rsidRPr="00E9736B" w:rsidRDefault="00231EE2" w:rsidP="00D0348B">
      <w:pPr>
        <w:pStyle w:val="ListParagraph"/>
      </w:pPr>
      <w:r w:rsidRPr="00E9736B">
        <w:t>Không có cơ chế để phân biệt được ai là chuyên gia.</w:t>
      </w:r>
    </w:p>
    <w:p w:rsidR="0016388D" w:rsidRPr="00E9736B" w:rsidRDefault="0016388D" w:rsidP="00D0348B">
      <w:pPr>
        <w:pStyle w:val="Heading3"/>
      </w:pPr>
      <w:bookmarkStart w:id="29" w:name="_Toc502133406"/>
      <w:r w:rsidRPr="00E9736B">
        <w:t>Trang web hỏi đáp</w:t>
      </w:r>
      <w:bookmarkEnd w:id="29"/>
    </w:p>
    <w:p w:rsidR="00231EE2" w:rsidRPr="00E9736B" w:rsidRDefault="00231EE2" w:rsidP="00D0348B">
      <w:pPr>
        <w:pStyle w:val="TOCHeading"/>
      </w:pPr>
      <w:r w:rsidRPr="00E9736B">
        <w:t>Ví dụ:</w:t>
      </w:r>
      <w:r w:rsidR="003A51C2" w:rsidRPr="00E9736B">
        <w:t xml:space="preserve"> Yahoo Ask &amp; Answer, Math.stackexchange.com, Quora, Reddit.com, Mathoverflow.net, Hoidapnhanh.vn, Olm.vn, Quickrep.vn, Daynhauhoc.com, Hoc247.net...</w:t>
      </w:r>
    </w:p>
    <w:p w:rsidR="002816D2" w:rsidRPr="00E9736B" w:rsidRDefault="00231EE2" w:rsidP="00D0348B">
      <w:pPr>
        <w:pStyle w:val="TOCHeading"/>
      </w:pPr>
      <w:r w:rsidRPr="00E9736B">
        <w:t>Ưu điểm:</w:t>
      </w:r>
    </w:p>
    <w:p w:rsidR="003A51C2" w:rsidRPr="00E9736B" w:rsidRDefault="003A51C2" w:rsidP="00D0348B">
      <w:pPr>
        <w:pStyle w:val="ListParagraph"/>
      </w:pPr>
      <w:r w:rsidRPr="00E9736B">
        <w:t>Giúp người dùng tìm được thông tin giải quyết vấn đề họ gặp phải nhờ sự trợ giúp của cộng đồng(bao gồm người người có chuyên môn hoặc không có chuyên môn).</w:t>
      </w:r>
    </w:p>
    <w:p w:rsidR="002816D2" w:rsidRPr="00E9736B" w:rsidRDefault="00231EE2" w:rsidP="00D0348B">
      <w:pPr>
        <w:pStyle w:val="TOCHeading"/>
      </w:pPr>
      <w:r w:rsidRPr="00E9736B">
        <w:t>Nhược điểm:</w:t>
      </w:r>
    </w:p>
    <w:p w:rsidR="002816D2" w:rsidRPr="00E9736B" w:rsidRDefault="003A51C2" w:rsidP="00D0348B">
      <w:pPr>
        <w:pStyle w:val="ListParagraph"/>
      </w:pPr>
      <w:r w:rsidRPr="00E9736B">
        <w:t>Không cấp cách thức trao đổi trực tiếp tức thời.</w:t>
      </w:r>
    </w:p>
    <w:p w:rsidR="003A51C2" w:rsidRPr="00E9736B" w:rsidRDefault="003A51C2" w:rsidP="00D0348B">
      <w:pPr>
        <w:pStyle w:val="ListParagraph"/>
      </w:pPr>
      <w:r w:rsidRPr="00E9736B">
        <w:t>Người cần giải đáp hoàn toàn bị động, không có cách thức nào để họ có thể chắc chắn rằng câu hỏi, vấn đề sẽ được giải đáp.</w:t>
      </w:r>
    </w:p>
    <w:p w:rsidR="00E9736B" w:rsidRPr="00E9736B" w:rsidRDefault="00E9736B" w:rsidP="00D0348B">
      <w:pPr>
        <w:pStyle w:val="Heading3"/>
        <w:sectPr w:rsidR="00E9736B" w:rsidRPr="00E9736B" w:rsidSect="006326E5">
          <w:pgSz w:w="11907" w:h="16839" w:code="9"/>
          <w:pgMar w:top="1418" w:right="1134" w:bottom="1134" w:left="1985" w:header="0" w:footer="0" w:gutter="0"/>
          <w:pgNumType w:start="1"/>
          <w:cols w:space="720"/>
          <w:formProt w:val="0"/>
          <w:docGrid w:linePitch="381" w:charSpace="-14337"/>
        </w:sectPr>
      </w:pPr>
    </w:p>
    <w:p w:rsidR="0016388D" w:rsidRPr="00E9736B" w:rsidRDefault="0016388D" w:rsidP="00D0348B">
      <w:pPr>
        <w:pStyle w:val="Heading3"/>
      </w:pPr>
      <w:bookmarkStart w:id="30" w:name="_Toc502133407"/>
      <w:r w:rsidRPr="00E9736B">
        <w:lastRenderedPageBreak/>
        <w:t>Trang web học tập</w:t>
      </w:r>
      <w:bookmarkEnd w:id="30"/>
    </w:p>
    <w:p w:rsidR="003A51C2" w:rsidRPr="00E9736B" w:rsidRDefault="003A51C2" w:rsidP="00D0348B">
      <w:pPr>
        <w:pStyle w:val="TOCHeading"/>
      </w:pPr>
      <w:r w:rsidRPr="00E9736B">
        <w:t>Ví dụ: Math.com, Schoolyourself.org, Khanacademy.com, Onlinemathlearning.com, Mathplanet.com, Luyenthi123.com, Vted.vn, Cunghoc.vn, Luyenthi123.com, Hocmai.vn, Moon.vn, Zuni.vn...</w:t>
      </w:r>
    </w:p>
    <w:p w:rsidR="003A51C2" w:rsidRPr="00E9736B" w:rsidRDefault="003A51C2" w:rsidP="00D0348B">
      <w:pPr>
        <w:pStyle w:val="TOCHeading"/>
      </w:pPr>
      <w:r w:rsidRPr="00E9736B">
        <w:t>Ưu điểm:</w:t>
      </w:r>
    </w:p>
    <w:p w:rsidR="003A51C2" w:rsidRPr="00E9736B" w:rsidRDefault="003A51C2" w:rsidP="00D0348B">
      <w:pPr>
        <w:pStyle w:val="Website"/>
      </w:pPr>
      <w:r w:rsidRPr="00E9736B">
        <w:t>Cung cấp các khóa học dành cho học sinh và môi trường để học sinh có thể trao đổi, hỏi đáp, trao đổi kiến thức lẫn nhau.</w:t>
      </w:r>
    </w:p>
    <w:p w:rsidR="003A51C2" w:rsidRPr="00E9736B" w:rsidRDefault="003A51C2" w:rsidP="00D0348B">
      <w:pPr>
        <w:pStyle w:val="TOCHeading"/>
      </w:pPr>
      <w:r w:rsidRPr="00E9736B">
        <w:t>Nhược điểm:</w:t>
      </w:r>
    </w:p>
    <w:p w:rsidR="003A51C2" w:rsidRPr="00E9736B" w:rsidRDefault="003A51C2" w:rsidP="00D0348B">
      <w:pPr>
        <w:pStyle w:val="ListParagraph"/>
      </w:pPr>
      <w:r w:rsidRPr="00E9736B">
        <w:t>Không cấp cách thức trao đổi trực tiếp tức thời với chuyên gia.</w:t>
      </w:r>
    </w:p>
    <w:p w:rsidR="003A51C2" w:rsidRPr="00E9736B" w:rsidRDefault="003A51C2" w:rsidP="00D0348B">
      <w:pPr>
        <w:pStyle w:val="ListParagraph"/>
      </w:pPr>
      <w:r w:rsidRPr="00E9736B">
        <w:t>Chưa đầu tư nhiều cho giải quyết vấn đề hỏi đáp, thường chỉ tập chung vào việc kinh doanh các khóa học.</w:t>
      </w:r>
    </w:p>
    <w:p w:rsidR="0016388D" w:rsidRPr="00E9736B" w:rsidRDefault="0016388D" w:rsidP="00D0348B">
      <w:pPr>
        <w:pStyle w:val="Heading3"/>
      </w:pPr>
      <w:bookmarkStart w:id="31" w:name="_Toc502133408"/>
      <w:r w:rsidRPr="00E9736B">
        <w:t>Các diễn đàn</w:t>
      </w:r>
      <w:bookmarkEnd w:id="31"/>
    </w:p>
    <w:p w:rsidR="003A51C2" w:rsidRPr="00E9736B" w:rsidRDefault="003A51C2" w:rsidP="00D0348B">
      <w:pPr>
        <w:pStyle w:val="TOCHeading"/>
      </w:pPr>
      <w:r w:rsidRPr="00E9736B">
        <w:t>Ví dụ: Mathforum.org, Guruquest.net, Diendan</w:t>
      </w:r>
      <w:r w:rsidR="0038758C" w:rsidRPr="00E9736B">
        <w:t xml:space="preserve">toanhoc.net, Diendan.hocmai.vn, </w:t>
      </w:r>
      <w:r w:rsidRPr="00E9736B">
        <w:t>Diendantoanthcs.forumvi.net</w:t>
      </w:r>
      <w:r w:rsidR="0038758C" w:rsidRPr="00E9736B">
        <w:t>, K2pi.net.vn</w:t>
      </w:r>
      <w:r w:rsidRPr="00E9736B">
        <w:t>...</w:t>
      </w:r>
    </w:p>
    <w:p w:rsidR="003A51C2" w:rsidRPr="00E9736B" w:rsidRDefault="003A51C2" w:rsidP="00D0348B">
      <w:pPr>
        <w:pStyle w:val="TOCHeading"/>
      </w:pPr>
      <w:r w:rsidRPr="00E9736B">
        <w:t>Ưu điểm:</w:t>
      </w:r>
    </w:p>
    <w:p w:rsidR="003A51C2" w:rsidRPr="00E9736B" w:rsidRDefault="003A51C2" w:rsidP="00D0348B">
      <w:pPr>
        <w:pStyle w:val="ListParagraph"/>
      </w:pPr>
      <w:r w:rsidRPr="00E9736B">
        <w:t>Giúp người dùng tìm được thông tin giải quyết vấn đề họ gặp phải nhờ sự trợ giúp của cộng đồng(bao gồm người người có chuyên môn hoặc không có chuyên môn).</w:t>
      </w:r>
    </w:p>
    <w:p w:rsidR="0016388D" w:rsidRPr="00E9736B" w:rsidRDefault="003A51C2" w:rsidP="00D0348B">
      <w:pPr>
        <w:pStyle w:val="TOCHeading"/>
      </w:pPr>
      <w:r w:rsidRPr="00E9736B">
        <w:t>Nhược điểm:</w:t>
      </w:r>
    </w:p>
    <w:p w:rsidR="00D30885" w:rsidRPr="00E9736B" w:rsidRDefault="003A51C2" w:rsidP="00D0348B">
      <w:pPr>
        <w:pStyle w:val="ListParagraph"/>
      </w:pPr>
      <w:r w:rsidRPr="00E9736B">
        <w:t>Tìm kiếm nội dung khó khăn.</w:t>
      </w:r>
    </w:p>
    <w:p w:rsidR="003A51C2" w:rsidRPr="00E9736B" w:rsidRDefault="003A51C2" w:rsidP="00D0348B">
      <w:pPr>
        <w:pStyle w:val="ListParagraph"/>
      </w:pPr>
      <w:r w:rsidRPr="00E9736B">
        <w:t>Không có cơ chế để phân biệt được ai là chuyên gia.</w:t>
      </w:r>
    </w:p>
    <w:p w:rsidR="003A51C2" w:rsidRPr="00E9736B" w:rsidRDefault="003A51C2" w:rsidP="00D0348B">
      <w:pPr>
        <w:pStyle w:val="ListParagraph"/>
      </w:pPr>
      <w:r w:rsidRPr="00E9736B">
        <w:t>Giao diện khó sử dụng và không phù hợp với việc tìm kiếm thông tin.</w:t>
      </w:r>
    </w:p>
    <w:p w:rsidR="003A51C2" w:rsidRPr="00E9736B" w:rsidRDefault="003A51C2" w:rsidP="00D0348B">
      <w:pPr>
        <w:pStyle w:val="onvn"/>
      </w:pPr>
      <w:r w:rsidRPr="00E9736B">
        <w:t xml:space="preserve">Có thể thấy rằng các hệ thống, website và các công cụ này đang thực sự tạo ra những khó khăn cho người dùng khi có nhu cầu tìm kiếm lời giải đáp cho vấn đề của mình. Thực tế cũng cho thấy khi con người sẽ chọn cách đơn giản </w:t>
      </w:r>
      <w:r w:rsidRPr="00E9736B">
        <w:lastRenderedPageBreak/>
        <w:t>để giải quyết vấn đề họ gặp phải, thường</w:t>
      </w:r>
      <w:r w:rsidR="00E80F0A" w:rsidRPr="00E9736B">
        <w:t xml:space="preserve"> cách giải quyết sẽ</w:t>
      </w:r>
      <w:r w:rsidRPr="00E9736B">
        <w:t xml:space="preserve"> là bỏ qua</w:t>
      </w:r>
      <w:r w:rsidR="00E80F0A" w:rsidRPr="00E9736B">
        <w:t xml:space="preserve"> vấn đề</w:t>
      </w:r>
      <w:r w:rsidRPr="00E9736B">
        <w:t xml:space="preserve">. Rõ ràng hiện nay, công nghệ phát triển rất nhanh nhưng lại chưa được áp dụng triệt để vào giải quyết những vấn đề bức thiết của nhu cầu học tập. Những công cụ hiện tại chưa thực sự đủ tốt, chưa thúc đẩy được nhu cầu học tập, tiếp thu kiến thức thậm chí còn là rào cản cho việc học tập, tiếp thu kiến thức con người. Yêu cầu cấp thiết đặt ra là cần xây dựng một hệ thống phục vụ cho nhu cầu trao đổi kiến thức ngày càng tăng của mọi người. Đây là lý do chính để cho ra đời </w:t>
      </w:r>
      <w:r w:rsidRPr="00E9736B">
        <w:rPr>
          <w:i/>
        </w:rPr>
        <w:t>hệ thống hỏi đáp và tìm kiếm chuyên gia</w:t>
      </w:r>
      <w:r w:rsidR="00E80F0A" w:rsidRPr="00E9736B">
        <w:rPr>
          <w:i/>
        </w:rPr>
        <w:t xml:space="preserve"> toán phổ thông</w:t>
      </w:r>
      <w:r w:rsidRPr="00E9736B">
        <w:t>.</w:t>
      </w:r>
    </w:p>
    <w:p w:rsidR="00E80F0A" w:rsidRPr="00E9736B" w:rsidRDefault="00E80F0A" w:rsidP="00F075B3">
      <w:pPr>
        <w:pStyle w:val="Style11"/>
      </w:pPr>
      <w:bookmarkStart w:id="32" w:name="_Toc476798776"/>
      <w:bookmarkStart w:id="33" w:name="_Toc502133409"/>
      <w:bookmarkEnd w:id="32"/>
      <w:r w:rsidRPr="00E9736B">
        <w:t>Mô tả hệ thống mới</w:t>
      </w:r>
      <w:bookmarkEnd w:id="33"/>
      <w:r w:rsidRPr="00E9736B">
        <w:t xml:space="preserve"> </w:t>
      </w:r>
    </w:p>
    <w:p w:rsidR="00E80F0A" w:rsidRPr="00E9736B" w:rsidRDefault="00E80F0A" w:rsidP="00D0348B">
      <w:pPr>
        <w:pStyle w:val="onvn"/>
      </w:pPr>
      <w:r w:rsidRPr="00E9736B">
        <w:t xml:space="preserve">Trong phạm vi thời gian thực hiện, đề xuất </w:t>
      </w:r>
      <w:r w:rsidRPr="00E9736B">
        <w:rPr>
          <w:i/>
        </w:rPr>
        <w:t>xây dựng hệ thống hỏi đáp và tìm kiếm chuyên gia cho lĩnh vực toán phổ thông</w:t>
      </w:r>
      <w:r w:rsidRPr="00E9736B">
        <w:t xml:space="preserve"> với đối tượng sử dụng và quy trình nghiệp vụ như dưới đây.</w:t>
      </w:r>
    </w:p>
    <w:p w:rsidR="0060046A" w:rsidRPr="00E9736B" w:rsidRDefault="004315F3" w:rsidP="00D0348B">
      <w:pPr>
        <w:pStyle w:val="Heading3"/>
      </w:pPr>
      <w:bookmarkStart w:id="34" w:name="_Toc502133410"/>
      <w:r w:rsidRPr="00E9736B">
        <w:t>Đối tượng sử dụng của hệ thống</w:t>
      </w:r>
      <w:bookmarkEnd w:id="34"/>
    </w:p>
    <w:p w:rsidR="0060046A" w:rsidRPr="00E9736B" w:rsidRDefault="0060046A" w:rsidP="00D0348B">
      <w:pPr>
        <w:pStyle w:val="onvn"/>
      </w:pPr>
      <w:r w:rsidRPr="00E9736B">
        <w:t>Các đối tượng sử dụng trong hệ thống bao gồm: Học sinh, chuyên gia, kiểm soát viên, hỗ trợ viên, quản trị viên. Dưới đây mô tả chi tiết các hành động mà các đối tượng được phép thực hiện trên hệ thống</w:t>
      </w:r>
      <w:r w:rsidR="00A60216" w:rsidRPr="00E9736B">
        <w:t>.</w:t>
      </w:r>
    </w:p>
    <w:p w:rsidR="00A13323" w:rsidRPr="00E9736B" w:rsidRDefault="00A13323" w:rsidP="00D0348B">
      <w:pPr>
        <w:pStyle w:val="TOCHeading"/>
      </w:pPr>
      <w:r w:rsidRPr="00E9736B">
        <w:rPr>
          <w:rStyle w:val="itngChar"/>
        </w:rPr>
        <w:t>Người dùng tiềm năng:</w:t>
      </w:r>
      <w:r w:rsidRPr="00E9736B">
        <w:t xml:space="preserve"> </w:t>
      </w:r>
      <w:r w:rsidRPr="00E9736B">
        <w:rPr>
          <w:i w:val="0"/>
        </w:rPr>
        <w:t>Đối tượng này là người dùng của hệ thống nhưng chưa có tài khoản trên hệ thống. Người dùng tiềm năng có thể:</w:t>
      </w:r>
    </w:p>
    <w:p w:rsidR="00D30885" w:rsidRPr="00E9736B" w:rsidRDefault="00A13323" w:rsidP="00D0348B">
      <w:pPr>
        <w:pStyle w:val="ListParagraph"/>
      </w:pPr>
      <w:r w:rsidRPr="00E9736B">
        <w:t>Tìm kiếm câu hỏi, chuyên gia bằng từ khóa, bằng bộ lọc.</w:t>
      </w:r>
    </w:p>
    <w:p w:rsidR="00A13323" w:rsidRPr="00E9736B" w:rsidRDefault="00A13323" w:rsidP="00D0348B">
      <w:pPr>
        <w:pStyle w:val="ListParagraph"/>
      </w:pPr>
      <w:r w:rsidRPr="00E9736B">
        <w:t>Xem câu hỏi, câu trả lời, bình luận mà các thành viên đã đưa lên hệ thống.</w:t>
      </w:r>
    </w:p>
    <w:p w:rsidR="00D30885" w:rsidRPr="00E9736B" w:rsidRDefault="00BE11D4" w:rsidP="00D0348B">
      <w:pPr>
        <w:pStyle w:val="TOCHeading"/>
        <w:rPr>
          <w:i w:val="0"/>
        </w:rPr>
      </w:pPr>
      <w:r w:rsidRPr="00E9736B">
        <w:rPr>
          <w:rStyle w:val="itngChar"/>
        </w:rPr>
        <w:t>Học sinh:</w:t>
      </w:r>
      <w:r w:rsidRPr="00E9736B">
        <w:t xml:space="preserve"> </w:t>
      </w:r>
      <w:r w:rsidRPr="00E9736B">
        <w:rPr>
          <w:i w:val="0"/>
        </w:rPr>
        <w:t>Học sinh là một thành viên trong hệ thống.</w:t>
      </w:r>
      <w:r w:rsidR="007F628C" w:rsidRPr="00E9736B">
        <w:rPr>
          <w:i w:val="0"/>
        </w:rPr>
        <w:t xml:space="preserve"> Khi người dùng đăng kí một tài khoản trên hệ thống, tài khoản đó sẽ là tài khoản học sinh.</w:t>
      </w:r>
      <w:r w:rsidRPr="00E9736B">
        <w:rPr>
          <w:i w:val="0"/>
        </w:rPr>
        <w:t xml:space="preserve"> Học sinh có thể:</w:t>
      </w:r>
    </w:p>
    <w:p w:rsidR="00BE11D4" w:rsidRPr="00E9736B" w:rsidRDefault="00BE11D4" w:rsidP="00D0348B">
      <w:pPr>
        <w:pStyle w:val="ListParagraph"/>
      </w:pPr>
      <w:r w:rsidRPr="00E9736B">
        <w:t>Tìm kiếm câu hỏi, chuyên gia bằng từ khóa, bằng bộ lọc.</w:t>
      </w:r>
    </w:p>
    <w:p w:rsidR="00BE11D4" w:rsidRPr="00E9736B" w:rsidRDefault="00BE11D4" w:rsidP="00D0348B">
      <w:pPr>
        <w:pStyle w:val="ListParagraph"/>
      </w:pPr>
      <w:r w:rsidRPr="00E9736B">
        <w:t>Xem, bình luận, đánh giá chất lượng câu hỏi, câu trả lời và trả lời cho các câu hỏi mà các thành viên khác đưa lên hệ thống.</w:t>
      </w:r>
    </w:p>
    <w:p w:rsidR="00BE11D4" w:rsidRPr="00E9736B" w:rsidRDefault="00BE11D4" w:rsidP="00D0348B">
      <w:pPr>
        <w:pStyle w:val="ListParagraph"/>
      </w:pPr>
      <w:r w:rsidRPr="00E9736B">
        <w:lastRenderedPageBreak/>
        <w:t>Gửi câu hỏi của mình lên hệ thống để nhận được câu trả lời từ các thành viên khác.</w:t>
      </w:r>
    </w:p>
    <w:p w:rsidR="00BE11D4" w:rsidRPr="00E9736B" w:rsidRDefault="00BE11D4" w:rsidP="00D0348B">
      <w:pPr>
        <w:pStyle w:val="ListParagraph"/>
      </w:pPr>
      <w:r w:rsidRPr="00E9736B">
        <w:t>Hỏi đáp trực tiếp với chuyên gia và đánh giá chất lượng câu trả lời của chuyên gia sau mỗi phiên hỏi đáp.</w:t>
      </w:r>
    </w:p>
    <w:p w:rsidR="00BE11D4" w:rsidRPr="00E9736B" w:rsidRDefault="00BE11D4" w:rsidP="00D0348B">
      <w:pPr>
        <w:pStyle w:val="TOCHeading"/>
      </w:pPr>
      <w:r w:rsidRPr="00E9736B">
        <w:rPr>
          <w:rStyle w:val="itngChar"/>
        </w:rPr>
        <w:t>Chuyên gia:</w:t>
      </w:r>
      <w:r w:rsidRPr="00E9736B">
        <w:t xml:space="preserve"> </w:t>
      </w:r>
      <w:r w:rsidRPr="00E9736B">
        <w:rPr>
          <w:i w:val="0"/>
        </w:rPr>
        <w:t>Chuyên gia là một thành viên đặc biệt trong hệ thống.</w:t>
      </w:r>
      <w:r w:rsidR="007F628C" w:rsidRPr="00E9736B">
        <w:rPr>
          <w:i w:val="0"/>
        </w:rPr>
        <w:t xml:space="preserve"> Chuyên gia là một học sinh có điểm uy tín vượt ngưỡng mà hệ thống quy định để trở thành chuyên gia.</w:t>
      </w:r>
      <w:r w:rsidRPr="00E9736B">
        <w:rPr>
          <w:i w:val="0"/>
        </w:rPr>
        <w:t xml:space="preserve"> Chuyên gia có thể:</w:t>
      </w:r>
    </w:p>
    <w:p w:rsidR="00D30885" w:rsidRPr="00E9736B" w:rsidRDefault="00BE11D4" w:rsidP="00D0348B">
      <w:pPr>
        <w:pStyle w:val="ListParagraph"/>
      </w:pPr>
      <w:r w:rsidRPr="00E9736B">
        <w:t>Tìm kiếm câu hỏi, chuyên gia bằng từ khóa, bằng bộ lọc.</w:t>
      </w:r>
    </w:p>
    <w:p w:rsidR="00BE11D4" w:rsidRPr="00E9736B" w:rsidRDefault="00BE11D4" w:rsidP="00D0348B">
      <w:pPr>
        <w:pStyle w:val="ListParagraph"/>
      </w:pPr>
      <w:r w:rsidRPr="00E9736B">
        <w:t>Xem, bình luận, đánh giá chất lượng câu hỏi, câu trả lời và trả lời cho các câu hỏi mà các thành viên khác đưa lên hệ thống.</w:t>
      </w:r>
    </w:p>
    <w:p w:rsidR="00BE11D4" w:rsidRPr="00E9736B" w:rsidRDefault="00BE11D4" w:rsidP="00D0348B">
      <w:pPr>
        <w:pStyle w:val="ListParagraph"/>
      </w:pPr>
      <w:r w:rsidRPr="00E9736B">
        <w:t>Gửi câu hỏi của mình lên hệ thống để nhận được câu trả lời từ các thành viên khác.</w:t>
      </w:r>
    </w:p>
    <w:p w:rsidR="00BE11D4" w:rsidRPr="00E9736B" w:rsidRDefault="00F84E4E" w:rsidP="00D0348B">
      <w:pPr>
        <w:pStyle w:val="ListParagraph"/>
      </w:pPr>
      <w:r w:rsidRPr="00E9736B">
        <w:t xml:space="preserve">Hỏi </w:t>
      </w:r>
      <w:r w:rsidR="00BE11D4" w:rsidRPr="00E9736B">
        <w:t>đáp trực tiếp với chuyên gia</w:t>
      </w:r>
      <w:r w:rsidR="007F628C" w:rsidRPr="00E9736B">
        <w:t xml:space="preserve"> khác</w:t>
      </w:r>
      <w:r w:rsidR="00BE11D4" w:rsidRPr="00E9736B">
        <w:t xml:space="preserve"> và đánh giá chất lượng câu trả lời của chuyên gia sau mỗi phiên hỏi đáp.</w:t>
      </w:r>
    </w:p>
    <w:p w:rsidR="00BE11D4" w:rsidRPr="00E9736B" w:rsidRDefault="00BE11D4" w:rsidP="00D0348B">
      <w:pPr>
        <w:pStyle w:val="ListParagraph"/>
      </w:pPr>
      <w:r w:rsidRPr="00E9736B">
        <w:t>Hỏi đáp trực tiếp với học sinh có yêu cầu và nhận được thù lao sau khi phiên hỏi đáp kết thúc.</w:t>
      </w:r>
    </w:p>
    <w:p w:rsidR="00BE11D4" w:rsidRPr="00E9736B" w:rsidRDefault="00BE11D4" w:rsidP="00D0348B">
      <w:pPr>
        <w:pStyle w:val="TOCHeading"/>
        <w:rPr>
          <w:i w:val="0"/>
        </w:rPr>
      </w:pPr>
      <w:r w:rsidRPr="00E9736B">
        <w:rPr>
          <w:rStyle w:val="itngChar"/>
        </w:rPr>
        <w:t>Kiểm soát viên:</w:t>
      </w:r>
      <w:r w:rsidRPr="00E9736B">
        <w:t xml:space="preserve"> </w:t>
      </w:r>
      <w:r w:rsidRPr="00E9736B">
        <w:rPr>
          <w:i w:val="0"/>
        </w:rPr>
        <w:t>Kiểm soát viên là một thành viên của hệ thống có vai trò kiểm soát nội dung hỏi đáp và chất lượng các phiên hỏi đáp. Kiểm soát viên có thể:</w:t>
      </w:r>
    </w:p>
    <w:p w:rsidR="00BE11D4" w:rsidRPr="00E9736B" w:rsidRDefault="00BE11D4" w:rsidP="00D0348B">
      <w:pPr>
        <w:pStyle w:val="ListParagraph"/>
      </w:pPr>
      <w:r w:rsidRPr="00E9736B">
        <w:t>Quản lý lịch sử hoạt động của học sinh, chuyên gia và kiểm soát viên khác.</w:t>
      </w:r>
    </w:p>
    <w:p w:rsidR="00BE11D4" w:rsidRPr="00E9736B" w:rsidRDefault="00BE11D4" w:rsidP="00D0348B">
      <w:pPr>
        <w:pStyle w:val="ListParagraph"/>
      </w:pPr>
      <w:r w:rsidRPr="00E9736B">
        <w:t>Xem, đánh giá chất lượng câu hỏi, câu trả lời cho các câu hỏi mà các thành viên đưa lên hệ thống.</w:t>
      </w:r>
    </w:p>
    <w:p w:rsidR="00BE11D4" w:rsidRPr="00E9736B" w:rsidRDefault="00BE11D4" w:rsidP="00D0348B">
      <w:pPr>
        <w:pStyle w:val="ListParagraph"/>
      </w:pPr>
      <w:r w:rsidRPr="00E9736B">
        <w:t>Xem và đánh giá hồ sơ của các thành viên muốn trở thành chuyên gia.</w:t>
      </w:r>
    </w:p>
    <w:p w:rsidR="00BE11D4" w:rsidRPr="00E9736B" w:rsidRDefault="00BE11D4" w:rsidP="00D0348B">
      <w:pPr>
        <w:pStyle w:val="ListParagraph"/>
      </w:pPr>
      <w:r w:rsidRPr="00E9736B">
        <w:t>Khóa các câu hỏi, câu trả lời, bình luận có nội dung không phù hợp.</w:t>
      </w:r>
    </w:p>
    <w:p w:rsidR="00BE11D4" w:rsidRPr="00E9736B" w:rsidRDefault="00BE11D4" w:rsidP="00D0348B">
      <w:pPr>
        <w:pStyle w:val="ListParagraph"/>
        <w:rPr>
          <w:i/>
        </w:rPr>
      </w:pPr>
      <w:r w:rsidRPr="00E9736B">
        <w:lastRenderedPageBreak/>
        <w:t>Khóa quyền truy cập với các tài khoản có hành vi vi phạm điều khoản sử dụng.</w:t>
      </w:r>
    </w:p>
    <w:p w:rsidR="00BE11D4" w:rsidRPr="00E9736B" w:rsidRDefault="00BE11D4" w:rsidP="00D0348B">
      <w:pPr>
        <w:pStyle w:val="ListParagraph"/>
        <w:rPr>
          <w:i/>
        </w:rPr>
      </w:pPr>
      <w:r w:rsidRPr="00E9736B">
        <w:t>Phản ánh các hoạt động bất thường cho quản trị viên.</w:t>
      </w:r>
    </w:p>
    <w:p w:rsidR="00BE11D4" w:rsidRPr="00E9736B" w:rsidRDefault="00BE11D4" w:rsidP="00D0348B">
      <w:pPr>
        <w:pStyle w:val="ListParagraph"/>
      </w:pPr>
      <w:r w:rsidRPr="00E9736B">
        <w:t>Nhận thông báo từ quản trị viên.</w:t>
      </w:r>
    </w:p>
    <w:p w:rsidR="00BE11D4" w:rsidRPr="00E9736B" w:rsidRDefault="00BE11D4" w:rsidP="00D0348B">
      <w:pPr>
        <w:pStyle w:val="TOCHeading"/>
      </w:pPr>
      <w:r w:rsidRPr="00E9736B">
        <w:rPr>
          <w:rStyle w:val="itngChar"/>
        </w:rPr>
        <w:t>Hỗ trợ viên:</w:t>
      </w:r>
      <w:r w:rsidRPr="00E9736B">
        <w:t xml:space="preserve"> </w:t>
      </w:r>
      <w:r w:rsidRPr="00E9736B">
        <w:rPr>
          <w:i w:val="0"/>
        </w:rPr>
        <w:t>Hỗ trợ viên là một thành viên của hệ thống có vai trò hỗ trợ giải đáp các thắc mắc mà các thành viên gặp phải khi sử dụng hệ thống. Hỗ trợ viên có thể:</w:t>
      </w:r>
    </w:p>
    <w:p w:rsidR="00BE11D4" w:rsidRPr="00E9736B" w:rsidRDefault="00BE11D4" w:rsidP="00D0348B">
      <w:pPr>
        <w:pStyle w:val="ListParagraph"/>
      </w:pPr>
      <w:r w:rsidRPr="00E9736B">
        <w:t>Quản lý lịch sử hoạt động của học sinh và chuyên gia</w:t>
      </w:r>
    </w:p>
    <w:p w:rsidR="00BE11D4" w:rsidRPr="00E9736B" w:rsidRDefault="00BE11D4" w:rsidP="00D0348B">
      <w:pPr>
        <w:pStyle w:val="ListParagraph"/>
      </w:pPr>
      <w:r w:rsidRPr="00E9736B">
        <w:t>Trò chuyện và hỗ trợ trực tiếp với thành viên có yêu cầu hỗ trợ.</w:t>
      </w:r>
    </w:p>
    <w:p w:rsidR="00BE11D4" w:rsidRPr="00E9736B" w:rsidRDefault="00BE11D4" w:rsidP="00D0348B">
      <w:pPr>
        <w:pStyle w:val="ListParagraph"/>
        <w:rPr>
          <w:i/>
        </w:rPr>
      </w:pPr>
      <w:r w:rsidRPr="00E9736B">
        <w:t>Nhận thông báo từ quản trị viên.</w:t>
      </w:r>
    </w:p>
    <w:p w:rsidR="00BE11D4" w:rsidRPr="00E9736B" w:rsidRDefault="00BE11D4" w:rsidP="00D0348B">
      <w:pPr>
        <w:pStyle w:val="TOCHeading"/>
      </w:pPr>
      <w:r w:rsidRPr="00E9736B">
        <w:rPr>
          <w:rStyle w:val="itngChar"/>
        </w:rPr>
        <w:t>Quản trị viên:</w:t>
      </w:r>
      <w:r w:rsidRPr="00E9736B">
        <w:t xml:space="preserve"> </w:t>
      </w:r>
      <w:r w:rsidRPr="00E9736B">
        <w:rPr>
          <w:i w:val="0"/>
        </w:rPr>
        <w:t>Quản trị viên là một thành viên của hệ thống có vai trò kiểm soát hoạt động của các thành viên. Quản trị viên có thể:</w:t>
      </w:r>
    </w:p>
    <w:p w:rsidR="00BE11D4" w:rsidRPr="00E9736B" w:rsidRDefault="00BE11D4" w:rsidP="00D0348B">
      <w:pPr>
        <w:pStyle w:val="Website"/>
      </w:pPr>
      <w:r w:rsidRPr="00E9736B">
        <w:t>Quản lý lịch sử hoạt động của các thành viên trong hệ thống.</w:t>
      </w:r>
    </w:p>
    <w:p w:rsidR="00BE11D4" w:rsidRPr="00E9736B" w:rsidRDefault="00BE11D4" w:rsidP="00D0348B">
      <w:pPr>
        <w:pStyle w:val="Website"/>
      </w:pPr>
      <w:r w:rsidRPr="00E9736B">
        <w:t>Nhận thông báo từ kiểm soát viên và hỗ trợ viên.</w:t>
      </w:r>
    </w:p>
    <w:p w:rsidR="00BE11D4" w:rsidRPr="00E9736B" w:rsidRDefault="00BE11D4" w:rsidP="00D0348B">
      <w:pPr>
        <w:pStyle w:val="Website"/>
      </w:pPr>
      <w:r w:rsidRPr="00E9736B">
        <w:t>Gửi thông báo cho kiểm soát viên, hỗ trợ viên.</w:t>
      </w:r>
    </w:p>
    <w:p w:rsidR="00BE11D4" w:rsidRPr="00E9736B" w:rsidRDefault="00BE11D4" w:rsidP="00D0348B">
      <w:pPr>
        <w:pStyle w:val="Website"/>
      </w:pPr>
      <w:r w:rsidRPr="00E9736B">
        <w:t>Quản lý quyền truy cập của các kiểm soát viên, hỗ trợ viên.</w:t>
      </w:r>
    </w:p>
    <w:p w:rsidR="00E80F0A" w:rsidRPr="00E9736B" w:rsidRDefault="007F628C" w:rsidP="00D0348B">
      <w:pPr>
        <w:pStyle w:val="Heading3"/>
      </w:pPr>
      <w:bookmarkStart w:id="35" w:name="_Toc502133411"/>
      <w:r w:rsidRPr="00E9736B">
        <w:t>Quy trình nghiệp vụ</w:t>
      </w:r>
      <w:bookmarkEnd w:id="35"/>
    </w:p>
    <w:p w:rsidR="007F628C" w:rsidRPr="00E9736B" w:rsidRDefault="007F628C" w:rsidP="00D0348B">
      <w:pPr>
        <w:spacing w:before="120" w:after="120"/>
        <w:rPr>
          <w:szCs w:val="28"/>
        </w:rPr>
      </w:pPr>
      <w:r w:rsidRPr="00E9736B">
        <w:rPr>
          <w:szCs w:val="28"/>
        </w:rPr>
        <w:t xml:space="preserve">Dưới đây là mô tả chi tiết các quy trình nghiệp vụ của hệ thống: </w:t>
      </w:r>
    </w:p>
    <w:p w:rsidR="007F628C" w:rsidRPr="00E9736B" w:rsidRDefault="007F628C" w:rsidP="00D0348B">
      <w:pPr>
        <w:pStyle w:val="TOCHeading"/>
        <w:rPr>
          <w:b/>
        </w:rPr>
      </w:pPr>
      <w:r w:rsidRPr="00E9736B">
        <w:rPr>
          <w:b/>
        </w:rPr>
        <w:t>Quy trình hỏi đáp miễn phí:</w:t>
      </w:r>
    </w:p>
    <w:p w:rsidR="007F628C" w:rsidRPr="00E9736B" w:rsidRDefault="007F628C" w:rsidP="00D0348B">
      <w:pPr>
        <w:spacing w:before="120" w:after="120"/>
        <w:ind w:left="720"/>
        <w:rPr>
          <w:szCs w:val="28"/>
        </w:rPr>
      </w:pPr>
      <w:r w:rsidRPr="00E9736B">
        <w:rPr>
          <w:szCs w:val="28"/>
        </w:rPr>
        <w:t xml:space="preserve">Mỗi học sinh và chuyên gia khi đăng kí tham gia vào hệ thống được cung cấp 1 tài khoản người dùng của hệ thống. Với tài khoản này người dùng có thể đặt ra câu hỏi của mình cho các thành viên khác của hệ thống. Sau khi câu hỏi được ghi nhận trên hệ thống, tất cả các thành viên của hệ thống có thể vào trả lời câu hỏi của người dùng, có thể đánh </w:t>
      </w:r>
      <w:r w:rsidRPr="00E9736B">
        <w:rPr>
          <w:szCs w:val="28"/>
        </w:rPr>
        <w:lastRenderedPageBreak/>
        <w:t>giá chất lượng câu hỏi, chất lượng câu trả lời, đưa ra bình luận của mình về bất cứ câu trả lời nào của câu hỏi mà người dùng đã đặt ra.</w:t>
      </w:r>
    </w:p>
    <w:p w:rsidR="007F628C" w:rsidRPr="00E9736B" w:rsidRDefault="007F628C" w:rsidP="00D0348B">
      <w:pPr>
        <w:pStyle w:val="TOCHeading"/>
        <w:rPr>
          <w:b/>
        </w:rPr>
      </w:pPr>
      <w:r w:rsidRPr="00E9736B">
        <w:rPr>
          <w:b/>
        </w:rPr>
        <w:t>Quy trình hỏi đáp trực tiếp với chuyên gia:</w:t>
      </w:r>
    </w:p>
    <w:p w:rsidR="007F628C" w:rsidRPr="00E9736B" w:rsidRDefault="007F628C" w:rsidP="00D0348B">
      <w:pPr>
        <w:spacing w:before="120" w:after="120"/>
        <w:ind w:left="720"/>
        <w:rPr>
          <w:szCs w:val="28"/>
        </w:rPr>
      </w:pPr>
      <w:r w:rsidRPr="00E9736B">
        <w:rPr>
          <w:szCs w:val="28"/>
        </w:rPr>
        <w:t>Mỗi học sinh và chuyên gia khi đăng kí tham gia vào hệ thống được cung cấp 1 tài khoản người dùng của hệ thống. Với tài khoản này người dùng có thể tạo một yêu cầu kết nối đến 1 tài khoản chuyên gia mà mình mong muốn. Hệ thống ghi nhận yêu cầu và chuyển tiếp yêu cầu đến chuyên gia. Nếu chuyên gia đồng ý kết nối thì phiên hỏi đáp được thiết lập, người dùng và chuyên gia có thể trò chuyện trực tiếp với nhau qua tin nhắn. Sau khi phiên hỏi đáp kết thúc người dùng có thể đánh giá chất lượng của câu trả lời của chuyên gia đối với thắc mắc mà người dùng đưa ra.</w:t>
      </w:r>
    </w:p>
    <w:p w:rsidR="007F628C" w:rsidRPr="00E9736B" w:rsidRDefault="007F628C" w:rsidP="00D0348B">
      <w:pPr>
        <w:pStyle w:val="TOCHeading"/>
        <w:rPr>
          <w:b/>
        </w:rPr>
      </w:pPr>
      <w:r w:rsidRPr="00E9736B">
        <w:rPr>
          <w:b/>
        </w:rPr>
        <w:t>Quy trình kiểm soát nội dung:</w:t>
      </w:r>
    </w:p>
    <w:p w:rsidR="007F628C" w:rsidRPr="00E9736B" w:rsidRDefault="007F628C" w:rsidP="00D0348B">
      <w:pPr>
        <w:spacing w:before="120" w:after="120"/>
        <w:ind w:left="720"/>
        <w:rPr>
          <w:szCs w:val="28"/>
        </w:rPr>
      </w:pPr>
      <w:r w:rsidRPr="00E9736B">
        <w:rPr>
          <w:szCs w:val="28"/>
        </w:rPr>
        <w:t>Hệ thống sẽ thường xuyên đẩy các yêu cầu kiểm tra nội dung cho kiểm soát viên. Các yêu cầu kiểm tra này có thể được tạo ngẫu nhiên hoặc xuất phát từ các bất thường trong hoạt động của học sinh, chuyên gia, hoặc kiểm soát viên khác. Khi nhận được yêu cầu kiểm tra nội dung, kiểm soát viên thực hiện kiểm tra nội dung dựa trên bảng quy tắc kiểm duyệt nội dung và điều khoản sử dụng. Kết thúc kiểm tra kiểm soát viên ghi lại kết quả kiểm tra nội dung lên hệ thống. Kết quả này có thể là khóa hiển thị nội dung hoặc khóa quyền truy cập của người dùng.</w:t>
      </w:r>
    </w:p>
    <w:p w:rsidR="007F628C" w:rsidRPr="00E9736B" w:rsidRDefault="007F628C" w:rsidP="00D0348B">
      <w:pPr>
        <w:pStyle w:val="TOCHeading"/>
        <w:rPr>
          <w:b/>
        </w:rPr>
      </w:pPr>
      <w:r w:rsidRPr="00E9736B">
        <w:rPr>
          <w:b/>
        </w:rPr>
        <w:t>Quy trình đánh giá hồ sơ chuyên gia:</w:t>
      </w:r>
    </w:p>
    <w:p w:rsidR="007F628C" w:rsidRPr="00E9736B" w:rsidRDefault="007F628C" w:rsidP="00D0348B">
      <w:pPr>
        <w:spacing w:before="120" w:after="120"/>
        <w:ind w:left="720"/>
        <w:rPr>
          <w:szCs w:val="28"/>
        </w:rPr>
      </w:pPr>
      <w:r w:rsidRPr="00E9736B">
        <w:rPr>
          <w:szCs w:val="28"/>
        </w:rPr>
        <w:t xml:space="preserve">Tất cả các học sinh tham gia vào hệ thống đều có thể trở thành chuyên gia. Một thành viên muốn trở thành chuyên gia phải hoàn thiện hồ sơ và gửi yêu cầu kiểm duyệt hồ sơ đến hệ thống. Hệ thống sẽ đẩy yêu cầu kiểm duyệt cho kiểm soát viên. Sau khi nhận được yêu cầu kiểm duyệt, kiểm soát viên sẽ dựa trên bảng quy tắc kiểm duyệt chuyên gia và điểu khoản sử dụng để đánh giá điểm cho hồ sơ. Cuối cùng khi kết thúc </w:t>
      </w:r>
      <w:r w:rsidRPr="00E9736B">
        <w:rPr>
          <w:szCs w:val="28"/>
        </w:rPr>
        <w:lastRenderedPageBreak/>
        <w:t>đánh giá, điểm này sẽ được ghi nhận lại trên hệ thống và gửi trả kết quả kiểm duyệt cho thành viên. Nếu tổng điểm vượt ngưỡng thành viên đó sẽ trở thành chuyên gia; nếu không vượt ngưỡng quy định, thành viên đó tiếp tục là học sinh.</w:t>
      </w:r>
    </w:p>
    <w:p w:rsidR="007F628C" w:rsidRPr="00E9736B" w:rsidRDefault="007F628C" w:rsidP="00D0348B">
      <w:pPr>
        <w:pStyle w:val="TOCHeading"/>
        <w:rPr>
          <w:b/>
        </w:rPr>
      </w:pPr>
      <w:r w:rsidRPr="00E9736B">
        <w:rPr>
          <w:b/>
        </w:rPr>
        <w:t>Quy trình hỗ trợ thành viên:</w:t>
      </w:r>
    </w:p>
    <w:p w:rsidR="007F628C" w:rsidRPr="00E9736B" w:rsidRDefault="007F628C" w:rsidP="00D0348B">
      <w:pPr>
        <w:spacing w:before="120" w:after="120"/>
        <w:ind w:left="720"/>
        <w:rPr>
          <w:szCs w:val="28"/>
        </w:rPr>
      </w:pPr>
      <w:r w:rsidRPr="00E9736B">
        <w:rPr>
          <w:szCs w:val="28"/>
        </w:rPr>
        <w:t>Hệ thống khi đi vào vận hành chắc chắn sẽ có vấn đề xảy ra gây khó khăn cho việc sử dụng. Khi thành viên có bất kì thắc mắc hoặc gặp vấn đề trong quá trình sử dụng có thể gửi phản hồi lên hệ thống. Hệ thống sẽ đẩy các yêu cầu này cho đội ngũ hỗ trợ. Hỗ trợ viên nhận được yêu cầu sẽ liên hệ trực tiếp với thành viên có thắc mắc để trò chuyện và hỗ trợ trực tiếp. Hệ thống sẽ ghi nhận lại kết quả sau khi phiên hỗ trợ kết thúc.</w:t>
      </w:r>
    </w:p>
    <w:p w:rsidR="007F3DA3" w:rsidRPr="00E9736B" w:rsidRDefault="000962CE" w:rsidP="00F075B3">
      <w:pPr>
        <w:pStyle w:val="Style11"/>
      </w:pPr>
      <w:bookmarkStart w:id="36" w:name="_Toc476798777"/>
      <w:bookmarkStart w:id="37" w:name="_Toc502133412"/>
      <w:bookmarkEnd w:id="36"/>
      <w:r w:rsidRPr="00E9736B">
        <w:t>Các</w:t>
      </w:r>
      <w:r w:rsidR="009B4EC7" w:rsidRPr="00E9736B">
        <w:t xml:space="preserve"> yêu cầu hệ thống</w:t>
      </w:r>
      <w:bookmarkEnd w:id="37"/>
    </w:p>
    <w:p w:rsidR="007F3DA3" w:rsidRPr="00E9736B" w:rsidRDefault="007F3DA3" w:rsidP="00D0348B">
      <w:pPr>
        <w:pStyle w:val="onvn"/>
      </w:pPr>
      <w:r w:rsidRPr="00E9736B">
        <w:t xml:space="preserve">Hệ thống được xây dựng sẽ phải thỏa mãn các yêu chức năng và phi chức </w:t>
      </w:r>
      <w:r w:rsidR="00CD1B4E" w:rsidRPr="00E9736B">
        <w:t>năng</w:t>
      </w:r>
      <w:r w:rsidR="00590DFC" w:rsidRPr="00E9736B">
        <w:t>. Chi tiết các yêu cầu được mô tả dưới đây.</w:t>
      </w:r>
    </w:p>
    <w:p w:rsidR="007F3DA3" w:rsidRPr="00E9736B" w:rsidRDefault="007F3DA3" w:rsidP="00D0348B">
      <w:pPr>
        <w:pStyle w:val="Heading3"/>
      </w:pPr>
      <w:bookmarkStart w:id="38" w:name="_Toc502133413"/>
      <w:r w:rsidRPr="00E9736B">
        <w:t>Yêu cầu chứ</w:t>
      </w:r>
      <w:r w:rsidR="00590DFC" w:rsidRPr="00E9736B">
        <w:t>c năng</w:t>
      </w:r>
      <w:bookmarkEnd w:id="38"/>
    </w:p>
    <w:p w:rsidR="00A13323" w:rsidRPr="00E9736B" w:rsidRDefault="00A13323" w:rsidP="00D0348B">
      <w:pPr>
        <w:pStyle w:val="TOCHeading"/>
      </w:pPr>
      <w:r w:rsidRPr="00E9736B">
        <w:t>Với người dùng tiềm năng:</w:t>
      </w:r>
    </w:p>
    <w:p w:rsidR="00A13323" w:rsidRPr="00E9736B" w:rsidRDefault="00A13323" w:rsidP="00D0348B">
      <w:pPr>
        <w:pStyle w:val="ListParagraph"/>
      </w:pPr>
      <w:r w:rsidRPr="00E9736B">
        <w:t xml:space="preserve">Tìm kiếm câu hỏi bằng từ khóa và bộ lọc. </w:t>
      </w:r>
    </w:p>
    <w:p w:rsidR="00A13323" w:rsidRPr="00E9736B" w:rsidRDefault="00A13323" w:rsidP="00D0348B">
      <w:pPr>
        <w:pStyle w:val="ListParagraph"/>
      </w:pPr>
      <w:r w:rsidRPr="00E9736B">
        <w:t>Tìm kiếm chuyên gia bằng từ khóa và bộ lọc.</w:t>
      </w:r>
    </w:p>
    <w:p w:rsidR="00A13323" w:rsidRPr="00E9736B" w:rsidRDefault="00A13323" w:rsidP="00D0348B">
      <w:pPr>
        <w:pStyle w:val="ListParagraph"/>
      </w:pPr>
      <w:r w:rsidRPr="00E9736B">
        <w:t>Đăng kí làm thành viên của hệ thống.</w:t>
      </w:r>
    </w:p>
    <w:p w:rsidR="007F3DA3" w:rsidRPr="00E9736B" w:rsidRDefault="007F3DA3" w:rsidP="00D0348B">
      <w:pPr>
        <w:pStyle w:val="TOCHeading"/>
      </w:pPr>
      <w:r w:rsidRPr="00E9736B">
        <w:t>Với học sinh:</w:t>
      </w:r>
    </w:p>
    <w:p w:rsidR="00A13323" w:rsidRPr="00E9736B" w:rsidRDefault="00A13323" w:rsidP="00D0348B">
      <w:pPr>
        <w:pStyle w:val="ListParagraph"/>
      </w:pPr>
      <w:r w:rsidRPr="00E9736B">
        <w:t xml:space="preserve">Tìm kiếm câu hỏi bằng từ khóa và bộ lọc. </w:t>
      </w:r>
    </w:p>
    <w:p w:rsidR="00A13323" w:rsidRPr="00E9736B" w:rsidRDefault="00A13323" w:rsidP="00D0348B">
      <w:pPr>
        <w:pStyle w:val="ListParagraph"/>
      </w:pPr>
      <w:r w:rsidRPr="00E9736B">
        <w:t>Tìm kiếm chuyên gia bằng từ khóa và bộ lọc.</w:t>
      </w:r>
    </w:p>
    <w:p w:rsidR="007F3DA3" w:rsidRPr="00E9736B" w:rsidRDefault="00A13323" w:rsidP="00D0348B">
      <w:pPr>
        <w:pStyle w:val="ListParagraph"/>
      </w:pPr>
      <w:r w:rsidRPr="00E9736B">
        <w:t>Đăng nhập hệ thống.</w:t>
      </w:r>
      <w:r w:rsidR="007F3DA3" w:rsidRPr="00E9736B">
        <w:t xml:space="preserve"> </w:t>
      </w:r>
    </w:p>
    <w:p w:rsidR="007F3DA3" w:rsidRPr="00E9736B" w:rsidRDefault="007F3DA3" w:rsidP="00D0348B">
      <w:pPr>
        <w:pStyle w:val="ListParagraph"/>
      </w:pPr>
      <w:r w:rsidRPr="00E9736B">
        <w:t>Cập nhật thông tin cá nhân.</w:t>
      </w:r>
    </w:p>
    <w:p w:rsidR="007F3DA3" w:rsidRPr="00E9736B" w:rsidRDefault="007F3DA3" w:rsidP="00D0348B">
      <w:pPr>
        <w:pStyle w:val="ListParagraph"/>
      </w:pPr>
      <w:r w:rsidRPr="00E9736B">
        <w:lastRenderedPageBreak/>
        <w:t>Đăng câu hỏi cho tất cả các thành viên.</w:t>
      </w:r>
    </w:p>
    <w:p w:rsidR="007F3DA3" w:rsidRPr="00E9736B" w:rsidRDefault="007F3DA3" w:rsidP="00D0348B">
      <w:pPr>
        <w:pStyle w:val="ListParagraph"/>
      </w:pPr>
      <w:r w:rsidRPr="00E9736B">
        <w:t>Trả lời câu hỏi của thành viên khác.</w:t>
      </w:r>
    </w:p>
    <w:p w:rsidR="007F3DA3" w:rsidRPr="00E9736B" w:rsidRDefault="007F3DA3" w:rsidP="00D0348B">
      <w:pPr>
        <w:pStyle w:val="ListParagraph"/>
      </w:pPr>
      <w:r w:rsidRPr="00E9736B">
        <w:t xml:space="preserve">Bình luận trên câu trả lời của câu hỏi. </w:t>
      </w:r>
    </w:p>
    <w:p w:rsidR="007F3DA3" w:rsidRPr="00E9736B" w:rsidRDefault="007F3DA3" w:rsidP="00D0348B">
      <w:pPr>
        <w:pStyle w:val="ListParagraph"/>
      </w:pPr>
      <w:r w:rsidRPr="00E9736B">
        <w:t>Đánh giá(upvote-downvote) câu hỏi của thành viên khác.</w:t>
      </w:r>
    </w:p>
    <w:p w:rsidR="007F3DA3" w:rsidRPr="00E9736B" w:rsidRDefault="007F3DA3" w:rsidP="00D0348B">
      <w:pPr>
        <w:pStyle w:val="ListParagraph"/>
      </w:pPr>
      <w:r w:rsidRPr="00E9736B">
        <w:t xml:space="preserve">Đánh giá(upvote-downvote) câu trả lời của thành viên khác. </w:t>
      </w:r>
    </w:p>
    <w:p w:rsidR="007F3DA3" w:rsidRPr="00E9736B" w:rsidRDefault="007F3DA3" w:rsidP="00D0348B">
      <w:pPr>
        <w:pStyle w:val="ListParagraph"/>
      </w:pPr>
      <w:r w:rsidRPr="00E9736B">
        <w:t>Quản lý lịch sử câu hỏi đã hỏi.</w:t>
      </w:r>
    </w:p>
    <w:p w:rsidR="007F3DA3" w:rsidRPr="00E9736B" w:rsidRDefault="007F3DA3" w:rsidP="00D0348B">
      <w:pPr>
        <w:pStyle w:val="ListParagraph"/>
      </w:pPr>
      <w:r w:rsidRPr="00E9736B">
        <w:t>Hỏi đáp với chuyên gia.</w:t>
      </w:r>
    </w:p>
    <w:p w:rsidR="007F3DA3" w:rsidRPr="00E9736B" w:rsidRDefault="007F3DA3" w:rsidP="00D0348B">
      <w:pPr>
        <w:pStyle w:val="ListParagraph"/>
      </w:pPr>
      <w:r w:rsidRPr="00E9736B">
        <w:t>Đánh giá chất lượng phiên hỏi đáp với chuyên gia</w:t>
      </w:r>
      <w:r w:rsidR="000E52F3" w:rsidRPr="00E9736B">
        <w:t>.</w:t>
      </w:r>
      <w:r w:rsidRPr="00E9736B">
        <w:t xml:space="preserve"> </w:t>
      </w:r>
    </w:p>
    <w:p w:rsidR="006B10AF" w:rsidRPr="00E9736B" w:rsidRDefault="007F3DA3" w:rsidP="00D0348B">
      <w:pPr>
        <w:pStyle w:val="ListParagraph"/>
      </w:pPr>
      <w:r w:rsidRPr="00E9736B">
        <w:t>Quản lý danh sách chuyên gia đã kết nối</w:t>
      </w:r>
      <w:r w:rsidR="000E52F3" w:rsidRPr="00E9736B">
        <w:t>.</w:t>
      </w:r>
    </w:p>
    <w:p w:rsidR="007F3DA3" w:rsidRPr="00E9736B" w:rsidRDefault="006B10AF" w:rsidP="00D0348B">
      <w:pPr>
        <w:pStyle w:val="ListParagraph"/>
      </w:pPr>
      <w:r w:rsidRPr="00E9736B">
        <w:t>Quản lý danh sách học sinh đã kết nối</w:t>
      </w:r>
      <w:r w:rsidR="000E52F3" w:rsidRPr="00E9736B">
        <w:t>.</w:t>
      </w:r>
    </w:p>
    <w:p w:rsidR="007F3DA3" w:rsidRPr="00E9736B" w:rsidRDefault="007F3DA3" w:rsidP="00D0348B">
      <w:pPr>
        <w:pStyle w:val="ListParagraph"/>
      </w:pPr>
      <w:r w:rsidRPr="00E9736B">
        <w:t>Quản lý tài khoản thanh toán cá nhân</w:t>
      </w:r>
      <w:r w:rsidR="000E52F3" w:rsidRPr="00E9736B">
        <w:t>.</w:t>
      </w:r>
    </w:p>
    <w:p w:rsidR="007F3DA3" w:rsidRPr="00E9736B" w:rsidRDefault="007F3DA3" w:rsidP="00D0348B">
      <w:pPr>
        <w:pStyle w:val="ListParagraph"/>
      </w:pPr>
      <w:r w:rsidRPr="00E9736B">
        <w:t>Cập nhật hồ sơ chuyên gia</w:t>
      </w:r>
      <w:r w:rsidR="000E52F3" w:rsidRPr="00E9736B">
        <w:t>.</w:t>
      </w:r>
    </w:p>
    <w:p w:rsidR="007F3DA3" w:rsidRPr="00E9736B" w:rsidRDefault="007F3DA3" w:rsidP="00D0348B">
      <w:pPr>
        <w:pStyle w:val="ListParagraph"/>
      </w:pPr>
      <w:r w:rsidRPr="00E9736B">
        <w:t>Kiểm tra năng lực chuyên gia</w:t>
      </w:r>
      <w:r w:rsidR="000E52F3" w:rsidRPr="00E9736B">
        <w:t>.</w:t>
      </w:r>
    </w:p>
    <w:p w:rsidR="007F3DA3" w:rsidRPr="00E9736B" w:rsidRDefault="007F3DA3" w:rsidP="00D0348B">
      <w:pPr>
        <w:pStyle w:val="TOCHeading"/>
      </w:pPr>
      <w:r w:rsidRPr="00E9736B">
        <w:t>Với chuyên gia:</w:t>
      </w:r>
    </w:p>
    <w:p w:rsidR="007F3DA3" w:rsidRPr="00E9736B" w:rsidRDefault="007F3DA3" w:rsidP="00D0348B">
      <w:pPr>
        <w:pStyle w:val="ListParagraph"/>
      </w:pPr>
      <w:r w:rsidRPr="00E9736B">
        <w:t xml:space="preserve">Tìm kiếm câu hỏi bằng từ khóa </w:t>
      </w:r>
      <w:r w:rsidR="00A13323" w:rsidRPr="00E9736B">
        <w:t>và bộ lọc</w:t>
      </w:r>
      <w:r w:rsidR="000E52F3" w:rsidRPr="00E9736B">
        <w:t>.</w:t>
      </w:r>
    </w:p>
    <w:p w:rsidR="007F3DA3" w:rsidRPr="00E9736B" w:rsidRDefault="007F3DA3" w:rsidP="00D0348B">
      <w:pPr>
        <w:pStyle w:val="ListParagraph"/>
      </w:pPr>
      <w:r w:rsidRPr="00E9736B">
        <w:t xml:space="preserve">Tìm kiếm chuyên gia bằng từ khóa </w:t>
      </w:r>
      <w:r w:rsidR="00A13323" w:rsidRPr="00E9736B">
        <w:t>và bộ lọc</w:t>
      </w:r>
      <w:r w:rsidR="000E52F3" w:rsidRPr="00E9736B">
        <w:t>.</w:t>
      </w:r>
    </w:p>
    <w:p w:rsidR="007F3DA3" w:rsidRPr="00E9736B" w:rsidRDefault="007F3DA3" w:rsidP="00D0348B">
      <w:pPr>
        <w:pStyle w:val="ListParagraph"/>
      </w:pPr>
      <w:r w:rsidRPr="00E9736B">
        <w:t>Đăng nhập hệ thố</w:t>
      </w:r>
      <w:r w:rsidR="000E52F3" w:rsidRPr="00E9736B">
        <w:t>ng.</w:t>
      </w:r>
    </w:p>
    <w:p w:rsidR="007F3DA3" w:rsidRPr="00E9736B" w:rsidRDefault="007F3DA3" w:rsidP="00D0348B">
      <w:pPr>
        <w:pStyle w:val="ListParagraph"/>
      </w:pPr>
      <w:r w:rsidRPr="00E9736B">
        <w:t>Cập nhậ</w:t>
      </w:r>
      <w:r w:rsidR="000E52F3" w:rsidRPr="00E9736B">
        <w:t>t thông tin cá nhân.</w:t>
      </w:r>
    </w:p>
    <w:p w:rsidR="007F3DA3" w:rsidRPr="00E9736B" w:rsidRDefault="007F3DA3" w:rsidP="00D0348B">
      <w:pPr>
        <w:pStyle w:val="ListParagraph"/>
      </w:pPr>
      <w:r w:rsidRPr="00E9736B">
        <w:t>Đăng câu hỏi cho tất cả các thành viên</w:t>
      </w:r>
      <w:r w:rsidR="000E52F3" w:rsidRPr="00E9736B">
        <w:t>.</w:t>
      </w:r>
      <w:r w:rsidRPr="00E9736B">
        <w:t xml:space="preserve"> </w:t>
      </w:r>
    </w:p>
    <w:p w:rsidR="007F3DA3" w:rsidRPr="00E9736B" w:rsidRDefault="007F3DA3" w:rsidP="00D0348B">
      <w:pPr>
        <w:pStyle w:val="ListParagraph"/>
      </w:pPr>
      <w:r w:rsidRPr="00E9736B">
        <w:t>Trả lời câu hỏi của thành viên khác</w:t>
      </w:r>
      <w:r w:rsidR="000E52F3" w:rsidRPr="00E9736B">
        <w:t>.</w:t>
      </w:r>
      <w:r w:rsidRPr="00E9736B">
        <w:t xml:space="preserve"> </w:t>
      </w:r>
    </w:p>
    <w:p w:rsidR="007F3DA3" w:rsidRPr="00E9736B" w:rsidRDefault="007F3DA3" w:rsidP="00D0348B">
      <w:pPr>
        <w:pStyle w:val="ListParagraph"/>
      </w:pPr>
      <w:r w:rsidRPr="00E9736B">
        <w:t>Bình luận trên câu trả lời của câu hỏi</w:t>
      </w:r>
      <w:r w:rsidR="000E52F3" w:rsidRPr="00E9736B">
        <w:t>.</w:t>
      </w:r>
      <w:r w:rsidRPr="00E9736B">
        <w:t xml:space="preserve"> </w:t>
      </w:r>
    </w:p>
    <w:p w:rsidR="007F3DA3" w:rsidRPr="00E9736B" w:rsidRDefault="007F3DA3" w:rsidP="00D0348B">
      <w:pPr>
        <w:pStyle w:val="ListParagraph"/>
      </w:pPr>
      <w:r w:rsidRPr="00E9736B">
        <w:t>Đánh giá(upvote-downvote) câu hỏi của thành viên khác</w:t>
      </w:r>
      <w:r w:rsidR="000E52F3" w:rsidRPr="00E9736B">
        <w:t>.</w:t>
      </w:r>
    </w:p>
    <w:p w:rsidR="007F3DA3" w:rsidRPr="00E9736B" w:rsidRDefault="007F3DA3" w:rsidP="00D0348B">
      <w:pPr>
        <w:pStyle w:val="ListParagraph"/>
      </w:pPr>
      <w:r w:rsidRPr="00E9736B">
        <w:t>Đánh giá(upvote-downvote) câu trả lời của thành viên khác</w:t>
      </w:r>
      <w:r w:rsidR="000E52F3" w:rsidRPr="00E9736B">
        <w:t>.</w:t>
      </w:r>
      <w:r w:rsidRPr="00E9736B">
        <w:t xml:space="preserve"> </w:t>
      </w:r>
    </w:p>
    <w:p w:rsidR="007F3DA3" w:rsidRPr="00E9736B" w:rsidRDefault="007F3DA3" w:rsidP="00D0348B">
      <w:pPr>
        <w:pStyle w:val="ListParagraph"/>
      </w:pPr>
      <w:r w:rsidRPr="00E9736B">
        <w:lastRenderedPageBreak/>
        <w:t>Quản lý lịch sử câu hỏi đã hỏi</w:t>
      </w:r>
      <w:r w:rsidR="000E52F3" w:rsidRPr="00E9736B">
        <w:t>.</w:t>
      </w:r>
      <w:r w:rsidRPr="00E9736B">
        <w:t xml:space="preserve"> </w:t>
      </w:r>
    </w:p>
    <w:p w:rsidR="007F3DA3" w:rsidRPr="00E9736B" w:rsidRDefault="007F3DA3" w:rsidP="00D0348B">
      <w:pPr>
        <w:pStyle w:val="ListParagraph"/>
      </w:pPr>
      <w:r w:rsidRPr="00E9736B">
        <w:t>Hỏi đáp với chuyên gia</w:t>
      </w:r>
      <w:r w:rsidR="000E52F3" w:rsidRPr="00E9736B">
        <w:t>.</w:t>
      </w:r>
      <w:r w:rsidRPr="00E9736B">
        <w:t xml:space="preserve"> </w:t>
      </w:r>
    </w:p>
    <w:p w:rsidR="007F3DA3" w:rsidRPr="00E9736B" w:rsidRDefault="007F3DA3" w:rsidP="00D0348B">
      <w:pPr>
        <w:pStyle w:val="ListParagraph"/>
      </w:pPr>
      <w:r w:rsidRPr="00E9736B">
        <w:t>Đánh giá chất lượng phiên hỏi đáp với chuyên gia</w:t>
      </w:r>
      <w:r w:rsidR="000E52F3" w:rsidRPr="00E9736B">
        <w:t>.</w:t>
      </w:r>
      <w:r w:rsidRPr="00E9736B">
        <w:t xml:space="preserve"> </w:t>
      </w:r>
    </w:p>
    <w:p w:rsidR="007F3DA3" w:rsidRPr="00E9736B" w:rsidRDefault="007F3DA3" w:rsidP="00D0348B">
      <w:pPr>
        <w:pStyle w:val="ListParagraph"/>
      </w:pPr>
      <w:r w:rsidRPr="00E9736B">
        <w:t>Quản lý danh sách chuyên gia đã kết nối</w:t>
      </w:r>
      <w:r w:rsidR="000E52F3" w:rsidRPr="00E9736B">
        <w:t>.</w:t>
      </w:r>
      <w:r w:rsidRPr="00E9736B">
        <w:t xml:space="preserve"> </w:t>
      </w:r>
    </w:p>
    <w:p w:rsidR="007F3DA3" w:rsidRPr="00E9736B" w:rsidRDefault="007F3DA3" w:rsidP="00D0348B">
      <w:pPr>
        <w:pStyle w:val="ListParagraph"/>
      </w:pPr>
      <w:r w:rsidRPr="00E9736B">
        <w:t>Quản lý danh sách học sinh đã kết nối</w:t>
      </w:r>
      <w:r w:rsidR="000E52F3" w:rsidRPr="00E9736B">
        <w:t>.</w:t>
      </w:r>
      <w:r w:rsidRPr="00E9736B">
        <w:t xml:space="preserve"> </w:t>
      </w:r>
    </w:p>
    <w:p w:rsidR="007F3DA3" w:rsidRPr="00E9736B" w:rsidRDefault="007F3DA3" w:rsidP="00D0348B">
      <w:pPr>
        <w:pStyle w:val="ListParagraph"/>
      </w:pPr>
      <w:r w:rsidRPr="00E9736B">
        <w:t>Quản lý tài khoản thanh toán cá nhân</w:t>
      </w:r>
      <w:r w:rsidR="000E52F3" w:rsidRPr="00E9736B">
        <w:t>.</w:t>
      </w:r>
    </w:p>
    <w:p w:rsidR="007F3DA3" w:rsidRPr="00E9736B" w:rsidRDefault="007F3DA3" w:rsidP="00D0348B">
      <w:pPr>
        <w:pStyle w:val="TOCHeading"/>
      </w:pPr>
      <w:r w:rsidRPr="00E9736B">
        <w:t>Với kiểm soát viên:</w:t>
      </w:r>
    </w:p>
    <w:p w:rsidR="007F3DA3" w:rsidRPr="00E9736B" w:rsidRDefault="007F3DA3" w:rsidP="00D0348B">
      <w:pPr>
        <w:pStyle w:val="ListParagraph"/>
      </w:pPr>
      <w:r w:rsidRPr="00E9736B">
        <w:t>Quản lý lịch sử hoạt động của học sinh, chuyên gia và kiểm soát viên khác.</w:t>
      </w:r>
    </w:p>
    <w:p w:rsidR="007F3DA3" w:rsidRPr="00E9736B" w:rsidRDefault="00645065" w:rsidP="00D0348B">
      <w:pPr>
        <w:pStyle w:val="ListParagraph"/>
      </w:pPr>
      <w:r w:rsidRPr="00E9736B">
        <w:t>Kiểm soát nội dung</w:t>
      </w:r>
      <w:r w:rsidR="007F3DA3" w:rsidRPr="00E9736B">
        <w:t xml:space="preserve"> câu hỏi mà các thành viên đã đưa lên hệ thống.</w:t>
      </w:r>
    </w:p>
    <w:p w:rsidR="007F3DA3" w:rsidRPr="00E9736B" w:rsidRDefault="00645065" w:rsidP="00D0348B">
      <w:pPr>
        <w:pStyle w:val="ListParagraph"/>
      </w:pPr>
      <w:r w:rsidRPr="00E9736B">
        <w:t>Kiểm soát nội dung</w:t>
      </w:r>
      <w:r w:rsidR="007F3DA3" w:rsidRPr="00E9736B">
        <w:t xml:space="preserve"> câu trả lời cho các câu hỏi mà các thành viên đã đưa lên hệ thống.</w:t>
      </w:r>
    </w:p>
    <w:p w:rsidR="007F3DA3" w:rsidRPr="00E9736B" w:rsidRDefault="00645065" w:rsidP="00D0348B">
      <w:pPr>
        <w:pStyle w:val="ListParagraph"/>
      </w:pPr>
      <w:r w:rsidRPr="00E9736B">
        <w:t>Kiểm soát nội dung</w:t>
      </w:r>
      <w:r w:rsidR="007F3DA3" w:rsidRPr="00E9736B">
        <w:t xml:space="preserve"> bình luận cho các câu trả lời mà các thành viên đã đưa lên hệ thống.</w:t>
      </w:r>
    </w:p>
    <w:p w:rsidR="007F3DA3" w:rsidRPr="00E9736B" w:rsidRDefault="007F3DA3" w:rsidP="00D0348B">
      <w:pPr>
        <w:pStyle w:val="ListParagraph"/>
      </w:pPr>
      <w:r w:rsidRPr="00E9736B">
        <w:t>Đánh giá hồ sơ của các thành viên muốn trở thành chuyên gia.</w:t>
      </w:r>
    </w:p>
    <w:p w:rsidR="007F3DA3" w:rsidRPr="00E9736B" w:rsidRDefault="007F3DA3" w:rsidP="00D0348B">
      <w:pPr>
        <w:pStyle w:val="ListParagraph"/>
      </w:pPr>
      <w:r w:rsidRPr="00E9736B">
        <w:t>Khóa quyền truy cập với các tài khoản có hành vi vi phạm điều khoản sử dụng.</w:t>
      </w:r>
    </w:p>
    <w:p w:rsidR="007F3DA3" w:rsidRPr="00E9736B" w:rsidRDefault="007F3DA3" w:rsidP="00D0348B">
      <w:pPr>
        <w:pStyle w:val="ListParagraph"/>
      </w:pPr>
      <w:r w:rsidRPr="00E9736B">
        <w:t>Phản ánh các hoạt động bất thường cho quản trị viên.</w:t>
      </w:r>
    </w:p>
    <w:p w:rsidR="007F3DA3" w:rsidRPr="00E9736B" w:rsidRDefault="007F3DA3" w:rsidP="00D0348B">
      <w:pPr>
        <w:pStyle w:val="ListParagraph"/>
      </w:pPr>
      <w:r w:rsidRPr="00E9736B">
        <w:t>Trao đổi với quản trị viên.</w:t>
      </w:r>
    </w:p>
    <w:p w:rsidR="007F3DA3" w:rsidRPr="00E9736B" w:rsidRDefault="007F3DA3" w:rsidP="00D0348B">
      <w:pPr>
        <w:pStyle w:val="TOCHeading"/>
      </w:pPr>
      <w:r w:rsidRPr="00E9736B">
        <w:t>Với hỗ trợ viên:</w:t>
      </w:r>
    </w:p>
    <w:p w:rsidR="007F3DA3" w:rsidRPr="00E9736B" w:rsidRDefault="007F3DA3" w:rsidP="00D0348B">
      <w:pPr>
        <w:pStyle w:val="ListParagraph"/>
      </w:pPr>
      <w:r w:rsidRPr="00E9736B">
        <w:t>Quản lý lịch sử hoạt động của học sinh và chuyên gia.</w:t>
      </w:r>
    </w:p>
    <w:p w:rsidR="007F3DA3" w:rsidRPr="00E9736B" w:rsidRDefault="007F3DA3" w:rsidP="00D0348B">
      <w:pPr>
        <w:pStyle w:val="ListParagraph"/>
      </w:pPr>
      <w:r w:rsidRPr="00E9736B">
        <w:t>Trò chuyện và hỗ trợ trực tiếp với thành viên có yêu cầu hỗ trợ.</w:t>
      </w:r>
    </w:p>
    <w:p w:rsidR="007F3DA3" w:rsidRPr="00E9736B" w:rsidRDefault="007F3DA3" w:rsidP="00D0348B">
      <w:pPr>
        <w:pStyle w:val="ListParagraph"/>
      </w:pPr>
      <w:r w:rsidRPr="00E9736B">
        <w:t>Gửi yêu cầu kiểm tra nội dung đến kiểm soát viên.</w:t>
      </w:r>
    </w:p>
    <w:p w:rsidR="00C82B16" w:rsidRPr="00E9736B" w:rsidRDefault="00C82B16" w:rsidP="00D0348B">
      <w:pPr>
        <w:pStyle w:val="ListParagraph"/>
      </w:pPr>
      <w:r w:rsidRPr="00E9736B">
        <w:t>Xác nhận các yêu cầu nạp tiền thông qua chuyển khoản từ người dùng.</w:t>
      </w:r>
    </w:p>
    <w:p w:rsidR="00C82B16" w:rsidRPr="00E9736B" w:rsidRDefault="00C82B16" w:rsidP="00D0348B">
      <w:pPr>
        <w:pStyle w:val="ListParagraph"/>
      </w:pPr>
      <w:r w:rsidRPr="00E9736B">
        <w:lastRenderedPageBreak/>
        <w:t xml:space="preserve">Xác nhận các yêu cầu rút tiền. </w:t>
      </w:r>
    </w:p>
    <w:p w:rsidR="00C82B16" w:rsidRPr="00E9736B" w:rsidRDefault="00C82B16" w:rsidP="00D0348B">
      <w:pPr>
        <w:pStyle w:val="ListParagraph"/>
      </w:pPr>
      <w:r w:rsidRPr="00E9736B">
        <w:t>Thực hiện chuyển khoản cho người dùng có yêu cầu rút tiền.</w:t>
      </w:r>
    </w:p>
    <w:p w:rsidR="007F3DA3" w:rsidRPr="00E9736B" w:rsidRDefault="007F3DA3" w:rsidP="00D0348B">
      <w:pPr>
        <w:pStyle w:val="ListParagraph"/>
      </w:pPr>
      <w:r w:rsidRPr="00E9736B">
        <w:t>Gửi thông báo đến quản trị</w:t>
      </w:r>
      <w:r w:rsidR="00C82B16" w:rsidRPr="00E9736B">
        <w:t xml:space="preserve"> viên</w:t>
      </w:r>
      <w:r w:rsidRPr="00E9736B">
        <w:t>.</w:t>
      </w:r>
    </w:p>
    <w:p w:rsidR="007F3DA3" w:rsidRPr="00E9736B" w:rsidRDefault="007F3DA3" w:rsidP="00D0348B">
      <w:pPr>
        <w:pStyle w:val="ListParagraph"/>
      </w:pPr>
      <w:r w:rsidRPr="00E9736B">
        <w:t>Nhận thông báo từ quản trị viên.</w:t>
      </w:r>
    </w:p>
    <w:p w:rsidR="007F3DA3" w:rsidRPr="00E9736B" w:rsidRDefault="007F3DA3" w:rsidP="00D0348B">
      <w:pPr>
        <w:pStyle w:val="TOCHeading"/>
      </w:pPr>
      <w:r w:rsidRPr="00E9736B">
        <w:t>Với quản trị viên:</w:t>
      </w:r>
    </w:p>
    <w:p w:rsidR="007F3DA3" w:rsidRPr="00E9736B" w:rsidRDefault="007F3DA3" w:rsidP="00D0348B">
      <w:pPr>
        <w:pStyle w:val="ListParagraph"/>
      </w:pPr>
      <w:r w:rsidRPr="00E9736B">
        <w:t>Quản lý lịch sử hoạt động của các thành viên trong hệ thống.</w:t>
      </w:r>
    </w:p>
    <w:p w:rsidR="007F3DA3" w:rsidRPr="00E9736B" w:rsidRDefault="007F3DA3" w:rsidP="00D0348B">
      <w:pPr>
        <w:pStyle w:val="ListParagraph"/>
      </w:pPr>
      <w:r w:rsidRPr="00E9736B">
        <w:t>Nhận thông báo từ kiểm soát viên và hỗ trợ viên.</w:t>
      </w:r>
    </w:p>
    <w:p w:rsidR="007F3DA3" w:rsidRPr="00E9736B" w:rsidRDefault="007F3DA3" w:rsidP="00D0348B">
      <w:pPr>
        <w:pStyle w:val="ListParagraph"/>
      </w:pPr>
      <w:r w:rsidRPr="00E9736B">
        <w:t>Gửi thông báo cho kiểm soát viên, hỗ trợ viên.</w:t>
      </w:r>
    </w:p>
    <w:p w:rsidR="007F3DA3" w:rsidRPr="00E9736B" w:rsidRDefault="007F3DA3" w:rsidP="00D0348B">
      <w:pPr>
        <w:pStyle w:val="ListParagraph"/>
      </w:pPr>
      <w:r w:rsidRPr="00E9736B">
        <w:t>Quản lý quyền truy cập của các kiểm soát viên, hỗ trợ viên.</w:t>
      </w:r>
    </w:p>
    <w:p w:rsidR="007F3DA3" w:rsidRPr="00E9736B" w:rsidRDefault="00CD1B4E" w:rsidP="00D0348B">
      <w:pPr>
        <w:pStyle w:val="Heading3"/>
      </w:pPr>
      <w:bookmarkStart w:id="39" w:name="_Toc502133414"/>
      <w:r w:rsidRPr="00E9736B">
        <w:t>Yêu cầu phi chứ</w:t>
      </w:r>
      <w:r w:rsidR="004F0B3C" w:rsidRPr="00E9736B">
        <w:t>c năng</w:t>
      </w:r>
      <w:bookmarkEnd w:id="39"/>
    </w:p>
    <w:p w:rsidR="00CD1B4E" w:rsidRPr="00E9736B" w:rsidRDefault="00CD1B4E" w:rsidP="00D0348B">
      <w:pPr>
        <w:pStyle w:val="TOCHeading"/>
      </w:pPr>
      <w:r w:rsidRPr="00E9736B">
        <w:t xml:space="preserve">Yêu cầu hiệu suất: </w:t>
      </w:r>
    </w:p>
    <w:p w:rsidR="00CD1B4E" w:rsidRPr="00E9736B" w:rsidRDefault="00CD1B4E" w:rsidP="00D0348B">
      <w:pPr>
        <w:pStyle w:val="ListParagraph"/>
      </w:pPr>
      <w:r w:rsidRPr="00E9736B">
        <w:t>Không có thời gian tạm ngừng dịch vụ</w:t>
      </w:r>
      <w:r w:rsidR="004F0B3C" w:rsidRPr="00E9736B">
        <w:t>(downtime)</w:t>
      </w:r>
      <w:r w:rsidRPr="00E9736B">
        <w:t>.</w:t>
      </w:r>
    </w:p>
    <w:p w:rsidR="00CD1B4E" w:rsidRPr="00E9736B" w:rsidRDefault="00CD1B4E" w:rsidP="00D0348B">
      <w:pPr>
        <w:pStyle w:val="ListParagraph"/>
      </w:pPr>
      <w:r w:rsidRPr="00E9736B">
        <w:t>Phục vụ đồng thời 1000 truy cập</w:t>
      </w:r>
    </w:p>
    <w:p w:rsidR="00CD1B4E" w:rsidRPr="00E9736B" w:rsidRDefault="00CD1B4E" w:rsidP="00D0348B">
      <w:pPr>
        <w:pStyle w:val="ListParagraph"/>
      </w:pPr>
      <w:r w:rsidRPr="00E9736B">
        <w:t>Đảm bảo 50 phiên hỏi đáp diễn ra đồng thời.</w:t>
      </w:r>
    </w:p>
    <w:p w:rsidR="00CD1B4E" w:rsidRPr="00E9736B" w:rsidRDefault="00CD1B4E" w:rsidP="00D0348B">
      <w:pPr>
        <w:pStyle w:val="ListParagraph"/>
      </w:pPr>
      <w:r w:rsidRPr="00E9736B">
        <w:t>Đảm bảo 50 câu hỏi đặt ra đồng thời với thời gian phản hồi dưới 1s.</w:t>
      </w:r>
    </w:p>
    <w:p w:rsidR="00CD1B4E" w:rsidRPr="00E9736B" w:rsidRDefault="00CD1B4E" w:rsidP="00D0348B">
      <w:pPr>
        <w:pStyle w:val="ListParagraph"/>
      </w:pPr>
      <w:r w:rsidRPr="00E9736B">
        <w:t>Đảm bảo 1000 truy vấn diễn ra đồng thời với thời gian phản hồi dưới 1s.</w:t>
      </w:r>
    </w:p>
    <w:p w:rsidR="00CD1B4E" w:rsidRPr="00E9736B" w:rsidRDefault="00CD1B4E" w:rsidP="00D0348B">
      <w:pPr>
        <w:pStyle w:val="TOCHeading"/>
      </w:pPr>
      <w:r w:rsidRPr="00E9736B">
        <w:t>Yêu cầu phần mềm:</w:t>
      </w:r>
    </w:p>
    <w:p w:rsidR="00CD1B4E" w:rsidRPr="00E9736B" w:rsidRDefault="00CD1B4E" w:rsidP="00D0348B">
      <w:pPr>
        <w:pStyle w:val="ListParagraph"/>
      </w:pPr>
      <w:r w:rsidRPr="00E9736B">
        <w:t>Giao diện lập trình API phải hỗ trợ các nền tảng web và mobile.</w:t>
      </w:r>
    </w:p>
    <w:p w:rsidR="00CD1B4E" w:rsidRPr="00E9736B" w:rsidRDefault="00CD1B4E" w:rsidP="00D0348B">
      <w:pPr>
        <w:pStyle w:val="ListParagraph"/>
      </w:pPr>
      <w:r w:rsidRPr="00E9736B">
        <w:t>Website phải hỗ trợ các trình duyệt phổ thông trong đó có Internet Explorer v10 trở lên, Google Chrome v44.0 trở lên, Mozila FireFox v52 trở lên.</w:t>
      </w:r>
    </w:p>
    <w:p w:rsidR="00CD1B4E" w:rsidRPr="00E9736B" w:rsidRDefault="00CD1B4E" w:rsidP="00D0348B">
      <w:pPr>
        <w:pStyle w:val="ListParagraph"/>
      </w:pPr>
      <w:r w:rsidRPr="00E9736B">
        <w:t>Giao diện đẹp, thân thiện và dễ dàng sử dụng với người dùng ở mọi lứa tuổi.</w:t>
      </w:r>
    </w:p>
    <w:p w:rsidR="00CD1B4E" w:rsidRPr="00E9736B" w:rsidRDefault="009B4EC7" w:rsidP="00F075B3">
      <w:pPr>
        <w:pStyle w:val="Style11"/>
      </w:pPr>
      <w:bookmarkStart w:id="40" w:name="_Toc502133415"/>
      <w:r w:rsidRPr="00E9736B">
        <w:lastRenderedPageBreak/>
        <w:t>Xác định các chức năng của hệ thống</w:t>
      </w:r>
      <w:bookmarkEnd w:id="40"/>
    </w:p>
    <w:p w:rsidR="00C31705" w:rsidRPr="00E9736B" w:rsidRDefault="004F0B3C" w:rsidP="00D0348B">
      <w:pPr>
        <w:pStyle w:val="onvn"/>
      </w:pPr>
      <w:r w:rsidRPr="00E9736B">
        <w:t>Danh s</w:t>
      </w:r>
      <w:r w:rsidR="00C31705" w:rsidRPr="00E9736B">
        <w:t>ác</w:t>
      </w:r>
      <w:r w:rsidRPr="00E9736B">
        <w:t>h các</w:t>
      </w:r>
      <w:r w:rsidR="00C31705" w:rsidRPr="00E9736B">
        <w:t xml:space="preserve"> chức năng của hệ</w:t>
      </w:r>
      <w:r w:rsidR="00880577" w:rsidRPr="00E9736B">
        <w:t xml:space="preserve"> thố</w:t>
      </w:r>
      <w:r w:rsidR="00C31705" w:rsidRPr="00E9736B">
        <w:t>ng</w:t>
      </w:r>
      <w:r w:rsidRPr="00E9736B">
        <w:t xml:space="preserve"> được xây dựng bằng cách gom nhóm các yêu cầu chức năng</w:t>
      </w:r>
      <w:r w:rsidR="00C31705" w:rsidRPr="00E9736B">
        <w:t xml:space="preserve"> </w:t>
      </w:r>
      <w:r w:rsidRPr="00E9736B">
        <w:t>và được liệt kê chi tiết dưới đây</w:t>
      </w:r>
      <w:r w:rsidR="00C31705" w:rsidRPr="00E9736B">
        <w:t>:</w:t>
      </w:r>
    </w:p>
    <w:p w:rsidR="00C64677" w:rsidRPr="00E9736B" w:rsidRDefault="00C64677" w:rsidP="00D0348B">
      <w:pPr>
        <w:pStyle w:val="ListParagraph"/>
      </w:pPr>
      <w:r w:rsidRPr="00E9736B">
        <w:t>Tìm kiếm:</w:t>
      </w:r>
    </w:p>
    <w:p w:rsidR="00C64677" w:rsidRPr="00E9736B" w:rsidRDefault="00C64677" w:rsidP="00D0348B">
      <w:pPr>
        <w:pStyle w:val="ListParagraph"/>
        <w:numPr>
          <w:ilvl w:val="1"/>
          <w:numId w:val="34"/>
        </w:numPr>
      </w:pPr>
      <w:r w:rsidRPr="00E9736B">
        <w:t>Tìm kiếm câu hỏi bằng từ khóa và bộ lọc.</w:t>
      </w:r>
    </w:p>
    <w:p w:rsidR="00C64677" w:rsidRPr="00E9736B" w:rsidRDefault="00C64677" w:rsidP="00D0348B">
      <w:pPr>
        <w:pStyle w:val="ListParagraph"/>
        <w:numPr>
          <w:ilvl w:val="1"/>
          <w:numId w:val="34"/>
        </w:numPr>
      </w:pPr>
      <w:r w:rsidRPr="00E9736B">
        <w:t>Tìm kiếm chuyên gia bằng từ khóa và bộ lọc.</w:t>
      </w:r>
    </w:p>
    <w:p w:rsidR="00C64677" w:rsidRPr="00E9736B" w:rsidRDefault="00C64677" w:rsidP="00D0348B">
      <w:pPr>
        <w:pStyle w:val="ListParagraph"/>
      </w:pPr>
      <w:r w:rsidRPr="00E9736B">
        <w:t>Đăng kí.</w:t>
      </w:r>
    </w:p>
    <w:p w:rsidR="00C64677" w:rsidRPr="00E9736B" w:rsidRDefault="00C64677" w:rsidP="00D0348B">
      <w:pPr>
        <w:pStyle w:val="ListParagraph"/>
      </w:pPr>
      <w:r w:rsidRPr="00E9736B">
        <w:t>Đăng nhập.</w:t>
      </w:r>
    </w:p>
    <w:p w:rsidR="00C64677" w:rsidRPr="00E9736B" w:rsidRDefault="00C64677" w:rsidP="00D0348B">
      <w:pPr>
        <w:pStyle w:val="ListParagraph"/>
      </w:pPr>
      <w:r w:rsidRPr="00E9736B">
        <w:t>Quản lý hỏi đáp miễn phí:</w:t>
      </w:r>
    </w:p>
    <w:p w:rsidR="00C64677" w:rsidRPr="00E9736B" w:rsidRDefault="00C64677" w:rsidP="00D0348B">
      <w:pPr>
        <w:pStyle w:val="ListParagraph"/>
        <w:numPr>
          <w:ilvl w:val="1"/>
          <w:numId w:val="34"/>
        </w:numPr>
      </w:pPr>
      <w:r w:rsidRPr="00E9736B">
        <w:t>Đăng câu hỏi.</w:t>
      </w:r>
    </w:p>
    <w:p w:rsidR="00C64677" w:rsidRPr="00E9736B" w:rsidRDefault="00C64677" w:rsidP="00D0348B">
      <w:pPr>
        <w:pStyle w:val="ListParagraph"/>
        <w:numPr>
          <w:ilvl w:val="1"/>
          <w:numId w:val="34"/>
        </w:numPr>
      </w:pPr>
      <w:r w:rsidRPr="00E9736B">
        <w:t>Trả lời câu hỏi.</w:t>
      </w:r>
    </w:p>
    <w:p w:rsidR="00C64677" w:rsidRPr="00E9736B" w:rsidRDefault="00C64677" w:rsidP="00D0348B">
      <w:pPr>
        <w:pStyle w:val="ListParagraph"/>
        <w:numPr>
          <w:ilvl w:val="1"/>
          <w:numId w:val="34"/>
        </w:numPr>
      </w:pPr>
      <w:r w:rsidRPr="00E9736B">
        <w:t>Bình luận câu trả lời</w:t>
      </w:r>
    </w:p>
    <w:p w:rsidR="00C64677" w:rsidRPr="00E9736B" w:rsidRDefault="00C64677" w:rsidP="00D0348B">
      <w:pPr>
        <w:pStyle w:val="ListParagraph"/>
        <w:numPr>
          <w:ilvl w:val="1"/>
          <w:numId w:val="34"/>
        </w:numPr>
      </w:pPr>
      <w:r w:rsidRPr="00E9736B">
        <w:t>Đánh giá chất lượng câu hỏi</w:t>
      </w:r>
    </w:p>
    <w:p w:rsidR="00C64677" w:rsidRPr="00E9736B" w:rsidRDefault="00C64677" w:rsidP="00D0348B">
      <w:pPr>
        <w:pStyle w:val="ListParagraph"/>
        <w:numPr>
          <w:ilvl w:val="1"/>
          <w:numId w:val="34"/>
        </w:numPr>
      </w:pPr>
      <w:r w:rsidRPr="00E9736B">
        <w:t>Đánh giá chất lượng câu trả lời</w:t>
      </w:r>
    </w:p>
    <w:p w:rsidR="00C64677" w:rsidRPr="00E9736B" w:rsidRDefault="00C64677" w:rsidP="00D0348B">
      <w:pPr>
        <w:pStyle w:val="ListParagraph"/>
      </w:pPr>
      <w:r w:rsidRPr="00E9736B">
        <w:t>Quản lý hỏi đáp thu phí:</w:t>
      </w:r>
    </w:p>
    <w:p w:rsidR="00C64677" w:rsidRPr="00E9736B" w:rsidRDefault="00C64677" w:rsidP="00D0348B">
      <w:pPr>
        <w:pStyle w:val="ListParagraph"/>
        <w:numPr>
          <w:ilvl w:val="1"/>
          <w:numId w:val="34"/>
        </w:numPr>
      </w:pPr>
      <w:r w:rsidRPr="00E9736B">
        <w:t>Hỏi đáp với chuyên gia.</w:t>
      </w:r>
    </w:p>
    <w:p w:rsidR="00C64677" w:rsidRPr="00E9736B" w:rsidRDefault="00C64677" w:rsidP="00D0348B">
      <w:pPr>
        <w:pStyle w:val="ListParagraph"/>
        <w:numPr>
          <w:ilvl w:val="1"/>
          <w:numId w:val="34"/>
        </w:numPr>
      </w:pPr>
      <w:r w:rsidRPr="00E9736B">
        <w:t>Đánh giá chất lượng phiên hỏi đáp.</w:t>
      </w:r>
    </w:p>
    <w:p w:rsidR="00C64677" w:rsidRPr="00E9736B" w:rsidRDefault="00C64677" w:rsidP="00D0348B">
      <w:pPr>
        <w:pStyle w:val="ListParagraph"/>
      </w:pPr>
      <w:r w:rsidRPr="00E9736B">
        <w:t xml:space="preserve">Quản lý </w:t>
      </w:r>
      <w:r w:rsidR="00406192" w:rsidRPr="00E9736B">
        <w:t>liên hệ</w:t>
      </w:r>
      <w:r w:rsidRPr="00E9736B">
        <w:t xml:space="preserve">: </w:t>
      </w:r>
    </w:p>
    <w:p w:rsidR="00C64677" w:rsidRPr="00E9736B" w:rsidRDefault="00C64677" w:rsidP="00D0348B">
      <w:pPr>
        <w:pStyle w:val="ListParagraph"/>
        <w:numPr>
          <w:ilvl w:val="1"/>
          <w:numId w:val="34"/>
        </w:numPr>
      </w:pPr>
      <w:r w:rsidRPr="00E9736B">
        <w:t>Quản lý danh sách chuyên gia kết nối.</w:t>
      </w:r>
    </w:p>
    <w:p w:rsidR="00C64677" w:rsidRPr="00E9736B" w:rsidRDefault="00C64677" w:rsidP="00D0348B">
      <w:pPr>
        <w:pStyle w:val="ListParagraph"/>
        <w:numPr>
          <w:ilvl w:val="1"/>
          <w:numId w:val="34"/>
        </w:numPr>
      </w:pPr>
      <w:r w:rsidRPr="00E9736B">
        <w:t xml:space="preserve">Quản lý danh sách học sinh đã kết nối. </w:t>
      </w:r>
    </w:p>
    <w:p w:rsidR="00C64677" w:rsidRPr="00E9736B" w:rsidRDefault="00C64677" w:rsidP="00D0348B">
      <w:pPr>
        <w:pStyle w:val="ListParagraph"/>
      </w:pPr>
      <w:r w:rsidRPr="00E9736B">
        <w:t>Quản lý hồ sơ cá nhân:</w:t>
      </w:r>
    </w:p>
    <w:p w:rsidR="00C64677" w:rsidRPr="00E9736B" w:rsidRDefault="00C64677" w:rsidP="00D0348B">
      <w:pPr>
        <w:pStyle w:val="ListParagraph"/>
        <w:numPr>
          <w:ilvl w:val="1"/>
          <w:numId w:val="34"/>
        </w:numPr>
      </w:pPr>
      <w:r w:rsidRPr="00E9736B">
        <w:t>Cập nhật thông tin cá nhân.</w:t>
      </w:r>
    </w:p>
    <w:p w:rsidR="00C64677" w:rsidRPr="00E9736B" w:rsidRDefault="00C64677" w:rsidP="00D0348B">
      <w:pPr>
        <w:pStyle w:val="ListParagraph"/>
        <w:numPr>
          <w:ilvl w:val="1"/>
          <w:numId w:val="34"/>
        </w:numPr>
      </w:pPr>
      <w:r w:rsidRPr="00E9736B">
        <w:t>Cập nhật vị trí hiện tại.</w:t>
      </w:r>
    </w:p>
    <w:p w:rsidR="00C64677" w:rsidRPr="00E9736B" w:rsidRDefault="00C64677" w:rsidP="00D0348B">
      <w:pPr>
        <w:pStyle w:val="ListParagraph"/>
        <w:numPr>
          <w:ilvl w:val="1"/>
          <w:numId w:val="34"/>
        </w:numPr>
      </w:pPr>
      <w:r w:rsidRPr="00E9736B">
        <w:t>Cập nhật tiểu sử.</w:t>
      </w:r>
    </w:p>
    <w:p w:rsidR="00C64677" w:rsidRPr="00E9736B" w:rsidRDefault="00C64677" w:rsidP="00D0348B">
      <w:pPr>
        <w:pStyle w:val="ListParagraph"/>
        <w:numPr>
          <w:ilvl w:val="1"/>
          <w:numId w:val="34"/>
        </w:numPr>
      </w:pPr>
      <w:r w:rsidRPr="00E9736B">
        <w:lastRenderedPageBreak/>
        <w:t>Quản lý tài khoản thanh toán cá nhân</w:t>
      </w:r>
    </w:p>
    <w:p w:rsidR="00C64677" w:rsidRPr="00E9736B" w:rsidRDefault="00C64677" w:rsidP="00D0348B">
      <w:pPr>
        <w:pStyle w:val="ListParagraph"/>
        <w:numPr>
          <w:ilvl w:val="1"/>
          <w:numId w:val="34"/>
        </w:numPr>
      </w:pPr>
      <w:r w:rsidRPr="00E9736B">
        <w:t>Cập nhật tài khoản thanh toán.</w:t>
      </w:r>
    </w:p>
    <w:p w:rsidR="00C64677" w:rsidRPr="00E9736B" w:rsidRDefault="00C64677" w:rsidP="00D0348B">
      <w:pPr>
        <w:pStyle w:val="ListParagraph"/>
        <w:numPr>
          <w:ilvl w:val="1"/>
          <w:numId w:val="34"/>
        </w:numPr>
      </w:pPr>
      <w:r w:rsidRPr="00E9736B">
        <w:t>Nạp tiền vào tài khoản.</w:t>
      </w:r>
    </w:p>
    <w:p w:rsidR="00C64677" w:rsidRPr="00E9736B" w:rsidRDefault="00C64677" w:rsidP="00D0348B">
      <w:pPr>
        <w:pStyle w:val="ListParagraph"/>
        <w:numPr>
          <w:ilvl w:val="1"/>
          <w:numId w:val="34"/>
        </w:numPr>
      </w:pPr>
      <w:r w:rsidRPr="00E9736B">
        <w:t>Rút tiền khỏi tài khoản.</w:t>
      </w:r>
    </w:p>
    <w:p w:rsidR="00C64677" w:rsidRPr="00E9736B" w:rsidRDefault="00C64677" w:rsidP="00D0348B">
      <w:pPr>
        <w:pStyle w:val="ListParagraph"/>
      </w:pPr>
      <w:r w:rsidRPr="00E9736B">
        <w:t>Kiểm soát nội dung:</w:t>
      </w:r>
    </w:p>
    <w:p w:rsidR="00C64677" w:rsidRPr="00E9736B" w:rsidRDefault="00645065" w:rsidP="00D0348B">
      <w:pPr>
        <w:pStyle w:val="ListParagraph"/>
        <w:numPr>
          <w:ilvl w:val="1"/>
          <w:numId w:val="34"/>
        </w:numPr>
      </w:pPr>
      <w:r w:rsidRPr="00E9736B">
        <w:t>Kiểm soát nội dung</w:t>
      </w:r>
      <w:r w:rsidR="00C64677" w:rsidRPr="00E9736B">
        <w:t xml:space="preserve"> câu hỏi.</w:t>
      </w:r>
    </w:p>
    <w:p w:rsidR="00C64677" w:rsidRPr="00E9736B" w:rsidRDefault="00645065" w:rsidP="00D0348B">
      <w:pPr>
        <w:pStyle w:val="ListParagraph"/>
        <w:numPr>
          <w:ilvl w:val="1"/>
          <w:numId w:val="34"/>
        </w:numPr>
      </w:pPr>
      <w:r w:rsidRPr="00E9736B">
        <w:t>Kiểm soát nội dung</w:t>
      </w:r>
      <w:r w:rsidR="00C64677" w:rsidRPr="00E9736B">
        <w:t xml:space="preserve"> câu trả lời.</w:t>
      </w:r>
    </w:p>
    <w:p w:rsidR="00C64677" w:rsidRPr="00E9736B" w:rsidRDefault="00645065" w:rsidP="00D0348B">
      <w:pPr>
        <w:pStyle w:val="ListParagraph"/>
        <w:numPr>
          <w:ilvl w:val="1"/>
          <w:numId w:val="34"/>
        </w:numPr>
      </w:pPr>
      <w:r w:rsidRPr="00E9736B">
        <w:t>Kiểm soát nội dung</w:t>
      </w:r>
      <w:r w:rsidR="00C64677" w:rsidRPr="00E9736B">
        <w:t xml:space="preserve"> bình luận.</w:t>
      </w:r>
    </w:p>
    <w:p w:rsidR="00C64677" w:rsidRPr="00E9736B" w:rsidRDefault="00B71F1C" w:rsidP="00D0348B">
      <w:pPr>
        <w:pStyle w:val="ListParagraph"/>
      </w:pPr>
      <w:r w:rsidRPr="00E9736B">
        <w:t>Xác</w:t>
      </w:r>
      <w:r w:rsidR="00C64677" w:rsidRPr="00E9736B">
        <w:t xml:space="preserve"> nhận chuyên gia:</w:t>
      </w:r>
    </w:p>
    <w:p w:rsidR="00C64677" w:rsidRPr="00E9736B" w:rsidRDefault="00C64677" w:rsidP="00D0348B">
      <w:pPr>
        <w:pStyle w:val="ListParagraph"/>
        <w:numPr>
          <w:ilvl w:val="1"/>
          <w:numId w:val="34"/>
        </w:numPr>
      </w:pPr>
      <w:r w:rsidRPr="00E9736B">
        <w:t>Đánh giá hồ sơ chuyên gia.</w:t>
      </w:r>
    </w:p>
    <w:p w:rsidR="00C64677" w:rsidRPr="00E9736B" w:rsidRDefault="00C64677" w:rsidP="00D0348B">
      <w:pPr>
        <w:pStyle w:val="ListParagraph"/>
        <w:numPr>
          <w:ilvl w:val="1"/>
          <w:numId w:val="34"/>
        </w:numPr>
      </w:pPr>
      <w:r w:rsidRPr="00E9736B">
        <w:t>Kiểm tra năng lực chuyên gia.</w:t>
      </w:r>
    </w:p>
    <w:p w:rsidR="00C64677" w:rsidRPr="00E9736B" w:rsidRDefault="00B71F1C" w:rsidP="00D0348B">
      <w:pPr>
        <w:pStyle w:val="ListParagraph"/>
        <w:numPr>
          <w:ilvl w:val="1"/>
          <w:numId w:val="34"/>
        </w:numPr>
      </w:pPr>
      <w:r w:rsidRPr="00E9736B">
        <w:t>Hỗ trợ</w:t>
      </w:r>
    </w:p>
    <w:p w:rsidR="00C64677" w:rsidRPr="00E9736B" w:rsidRDefault="00C64677" w:rsidP="00D0348B">
      <w:pPr>
        <w:pStyle w:val="ListParagraph"/>
        <w:numPr>
          <w:ilvl w:val="1"/>
          <w:numId w:val="34"/>
        </w:numPr>
      </w:pPr>
      <w:r w:rsidRPr="00E9736B">
        <w:t>Gửi yêu cầu hỗ trợ</w:t>
      </w:r>
    </w:p>
    <w:p w:rsidR="00C64677" w:rsidRPr="00E9736B" w:rsidRDefault="00C64677" w:rsidP="00D0348B">
      <w:pPr>
        <w:pStyle w:val="ListParagraph"/>
        <w:numPr>
          <w:ilvl w:val="1"/>
          <w:numId w:val="34"/>
        </w:numPr>
      </w:pPr>
      <w:r w:rsidRPr="00E9736B">
        <w:t>Trả lời yêu cầu trả lời</w:t>
      </w:r>
    </w:p>
    <w:p w:rsidR="00C64677" w:rsidRPr="00E9736B" w:rsidRDefault="00C64677" w:rsidP="00D0348B">
      <w:pPr>
        <w:pStyle w:val="ListParagraph"/>
      </w:pPr>
      <w:r w:rsidRPr="00E9736B">
        <w:t>Quản lý lịch sử hoạt động:</w:t>
      </w:r>
    </w:p>
    <w:p w:rsidR="00C64677" w:rsidRPr="00E9736B" w:rsidRDefault="00C64677" w:rsidP="00D0348B">
      <w:pPr>
        <w:pStyle w:val="ListParagraph"/>
        <w:numPr>
          <w:ilvl w:val="1"/>
          <w:numId w:val="34"/>
        </w:numPr>
      </w:pPr>
      <w:r w:rsidRPr="00E9736B">
        <w:t>Quản lý truy nhập.</w:t>
      </w:r>
    </w:p>
    <w:p w:rsidR="00C64677" w:rsidRPr="00E9736B" w:rsidRDefault="00C64677" w:rsidP="00D0348B">
      <w:pPr>
        <w:pStyle w:val="ListParagraph"/>
        <w:numPr>
          <w:ilvl w:val="1"/>
          <w:numId w:val="34"/>
        </w:numPr>
      </w:pPr>
      <w:r w:rsidRPr="00E9736B">
        <w:t>Quản lý lịch sử hỏi đáp miễn phí.</w:t>
      </w:r>
    </w:p>
    <w:p w:rsidR="00C64677" w:rsidRPr="00E9736B" w:rsidRDefault="00C64677" w:rsidP="00D0348B">
      <w:pPr>
        <w:pStyle w:val="ListParagraph"/>
        <w:numPr>
          <w:ilvl w:val="1"/>
          <w:numId w:val="34"/>
        </w:numPr>
      </w:pPr>
      <w:r w:rsidRPr="00E9736B">
        <w:t>Quản lý lịch sử hỏi đáp thu phí.</w:t>
      </w:r>
    </w:p>
    <w:p w:rsidR="00C64677" w:rsidRPr="00E9736B" w:rsidRDefault="00C64677" w:rsidP="00D0348B">
      <w:pPr>
        <w:pStyle w:val="ListParagraph"/>
        <w:numPr>
          <w:ilvl w:val="1"/>
          <w:numId w:val="34"/>
        </w:numPr>
      </w:pPr>
      <w:r w:rsidRPr="00E9736B">
        <w:t>Quản lý lịch sử thanh toán.</w:t>
      </w:r>
    </w:p>
    <w:p w:rsidR="00C64677" w:rsidRPr="00E9736B" w:rsidRDefault="00C64677" w:rsidP="00D0348B">
      <w:pPr>
        <w:pStyle w:val="ListParagraph"/>
        <w:numPr>
          <w:ilvl w:val="1"/>
          <w:numId w:val="34"/>
        </w:numPr>
      </w:pPr>
      <w:r w:rsidRPr="00E9736B">
        <w:t>Quản lý lịch sử kiểm soát nội dung.</w:t>
      </w:r>
    </w:p>
    <w:p w:rsidR="00C64677" w:rsidRPr="00E9736B" w:rsidRDefault="00C64677" w:rsidP="00D0348B">
      <w:pPr>
        <w:pStyle w:val="ListParagraph"/>
        <w:numPr>
          <w:ilvl w:val="1"/>
          <w:numId w:val="34"/>
        </w:numPr>
      </w:pPr>
      <w:r w:rsidRPr="00E9736B">
        <w:t>Quản lý lịch sử hỗ trợ.</w:t>
      </w:r>
    </w:p>
    <w:p w:rsidR="00C64677" w:rsidRPr="00E9736B" w:rsidRDefault="00C64677" w:rsidP="00D0348B">
      <w:pPr>
        <w:pStyle w:val="ListParagraph"/>
        <w:numPr>
          <w:ilvl w:val="1"/>
          <w:numId w:val="34"/>
        </w:numPr>
      </w:pPr>
      <w:r w:rsidRPr="00E9736B">
        <w:t>Quản lý lịch sử thay đổi quyền truy nhập.</w:t>
      </w:r>
    </w:p>
    <w:p w:rsidR="00C64677" w:rsidRPr="00E9736B" w:rsidRDefault="00C64677" w:rsidP="00D0348B">
      <w:pPr>
        <w:pStyle w:val="ListParagraph"/>
      </w:pPr>
      <w:r w:rsidRPr="00E9736B">
        <w:t>Quản lý quyền truy cập:</w:t>
      </w:r>
    </w:p>
    <w:p w:rsidR="00C64677" w:rsidRPr="00E9736B" w:rsidRDefault="00C64677" w:rsidP="00D0348B">
      <w:pPr>
        <w:pStyle w:val="ListParagraph"/>
        <w:numPr>
          <w:ilvl w:val="1"/>
          <w:numId w:val="34"/>
        </w:numPr>
      </w:pPr>
      <w:r w:rsidRPr="00E9736B">
        <w:t>Tạo người dùng nội bộ</w:t>
      </w:r>
    </w:p>
    <w:p w:rsidR="00C64677" w:rsidRPr="00E9736B" w:rsidRDefault="00C64677" w:rsidP="00D0348B">
      <w:pPr>
        <w:pStyle w:val="ListParagraph"/>
        <w:numPr>
          <w:ilvl w:val="1"/>
          <w:numId w:val="34"/>
        </w:numPr>
      </w:pPr>
      <w:r w:rsidRPr="00E9736B">
        <w:lastRenderedPageBreak/>
        <w:t>Phân quyền người dùng nội bộ</w:t>
      </w:r>
    </w:p>
    <w:p w:rsidR="00C64677" w:rsidRPr="00E9736B" w:rsidRDefault="00C64677" w:rsidP="00D0348B">
      <w:pPr>
        <w:pStyle w:val="ListParagraph"/>
        <w:numPr>
          <w:ilvl w:val="1"/>
          <w:numId w:val="34"/>
        </w:numPr>
      </w:pPr>
      <w:r w:rsidRPr="00E9736B">
        <w:t>Khóa tài khoản người dùng</w:t>
      </w:r>
    </w:p>
    <w:p w:rsidR="00C64677" w:rsidRPr="00E9736B" w:rsidRDefault="00C64677" w:rsidP="00D0348B">
      <w:pPr>
        <w:pStyle w:val="ListParagraph"/>
        <w:numPr>
          <w:ilvl w:val="1"/>
          <w:numId w:val="34"/>
        </w:numPr>
      </w:pPr>
      <w:r w:rsidRPr="00E9736B">
        <w:t>Mở khóa tài khoản người dùng</w:t>
      </w:r>
    </w:p>
    <w:p w:rsidR="000618C0" w:rsidRPr="00E9736B" w:rsidRDefault="000618C0" w:rsidP="00F075B3">
      <w:pPr>
        <w:pStyle w:val="Style11"/>
      </w:pPr>
      <w:bookmarkStart w:id="41" w:name="_Toc502133416"/>
      <w:r w:rsidRPr="00E9736B">
        <w:t>Khuôn dạng dữ liệu trong hệ thống</w:t>
      </w:r>
      <w:bookmarkEnd w:id="41"/>
    </w:p>
    <w:p w:rsidR="000618C0" w:rsidRPr="00E9736B" w:rsidRDefault="000618C0" w:rsidP="00D0348B">
      <w:pPr>
        <w:pStyle w:val="onvn"/>
      </w:pPr>
      <w:r w:rsidRPr="00E9736B">
        <w:t xml:space="preserve">Dữ liệu trong hệ thống bao gồm các loại dữ liệu chính sau: </w:t>
      </w:r>
    </w:p>
    <w:p w:rsidR="000618C0" w:rsidRPr="00E9736B" w:rsidRDefault="000618C0" w:rsidP="00D0348B">
      <w:pPr>
        <w:pStyle w:val="ListParagraph"/>
      </w:pPr>
      <w:r w:rsidRPr="00E9736B">
        <w:t>Dữ liệu câu hỏi và câu trả lời</w:t>
      </w:r>
    </w:p>
    <w:p w:rsidR="000618C0" w:rsidRPr="00E9736B" w:rsidRDefault="000618C0" w:rsidP="00D0348B">
      <w:pPr>
        <w:pStyle w:val="ListParagraph"/>
      </w:pPr>
      <w:r w:rsidRPr="00E9736B">
        <w:t>Dữ liệu hồ sơ cá nhân</w:t>
      </w:r>
    </w:p>
    <w:p w:rsidR="000618C0" w:rsidRPr="00E9736B" w:rsidRDefault="000618C0" w:rsidP="00D0348B">
      <w:pPr>
        <w:pStyle w:val="ListParagraph"/>
      </w:pPr>
      <w:r w:rsidRPr="00E9736B">
        <w:t>Dữ liệu tin nhắn</w:t>
      </w:r>
    </w:p>
    <w:p w:rsidR="000618C0" w:rsidRPr="00E9736B" w:rsidRDefault="000618C0" w:rsidP="00D0348B">
      <w:pPr>
        <w:pStyle w:val="ListParagraph"/>
      </w:pPr>
      <w:r w:rsidRPr="00E9736B">
        <w:t xml:space="preserve">Dữ liệu lịch sử hoạt động  </w:t>
      </w:r>
    </w:p>
    <w:p w:rsidR="000618C0" w:rsidRPr="00E9736B" w:rsidRDefault="000618C0" w:rsidP="00D0348B">
      <w:pPr>
        <w:pStyle w:val="Heading3"/>
      </w:pPr>
      <w:bookmarkStart w:id="42" w:name="_Toc502133417"/>
      <w:r w:rsidRPr="00E9736B">
        <w:t>Dữ liệu câu hỏi và câu trả lời</w:t>
      </w:r>
      <w:bookmarkEnd w:id="42"/>
    </w:p>
    <w:p w:rsidR="00D77411" w:rsidRPr="00E9736B" w:rsidRDefault="00567613" w:rsidP="00D0348B">
      <w:pPr>
        <w:pStyle w:val="onvn"/>
      </w:pPr>
      <w:r w:rsidRPr="00E9736B">
        <w:t>Dữ liệu câu hỏi và câu trả</w:t>
      </w:r>
      <w:r w:rsidR="00D77411" w:rsidRPr="00E9736B">
        <w:t xml:space="preserve"> lời</w:t>
      </w:r>
      <w:r w:rsidRPr="00E9736B">
        <w:t xml:space="preserve"> </w:t>
      </w:r>
      <w:r w:rsidR="00D77411" w:rsidRPr="00E9736B">
        <w:t xml:space="preserve">là dữ liệu quan trọng của hệ thống hỏi đáp. Hai loại dữ liệu này tương đồng với nhau và bao gồm các định dạng dữ liệu sau: </w:t>
      </w:r>
    </w:p>
    <w:p w:rsidR="00D77411" w:rsidRPr="00E9736B" w:rsidRDefault="00D77411" w:rsidP="00D0348B">
      <w:pPr>
        <w:pStyle w:val="ListParagraph"/>
      </w:pPr>
      <w:r w:rsidRPr="00E9736B">
        <w:t>Dữ liệu dạng văn bản</w:t>
      </w:r>
      <w:r w:rsidR="00DE7444" w:rsidRPr="00E9736B">
        <w:t xml:space="preserve"> có thể bao gồm văn bản thông thường và văn bản chứa các thẻ tag HTML.</w:t>
      </w:r>
    </w:p>
    <w:p w:rsidR="00D77411" w:rsidRPr="00E9736B" w:rsidRDefault="00D77411" w:rsidP="00D0348B">
      <w:pPr>
        <w:pStyle w:val="ListParagraph"/>
      </w:pPr>
      <w:r w:rsidRPr="00E9736B">
        <w:t>Dữ liệu dạng hình ảnh</w:t>
      </w:r>
      <w:r w:rsidR="00DE7444" w:rsidRPr="00E9736B">
        <w:t xml:space="preserve"> được mã hóa</w:t>
      </w:r>
      <w:r w:rsidRPr="00E9736B">
        <w:t xml:space="preserve"> base64</w:t>
      </w:r>
      <w:r w:rsidR="00DE7444" w:rsidRPr="00E9736B">
        <w:t>.</w:t>
      </w:r>
      <w:r w:rsidRPr="00E9736B">
        <w:t xml:space="preserve"> </w:t>
      </w:r>
    </w:p>
    <w:p w:rsidR="00D77411" w:rsidRPr="00E9736B" w:rsidRDefault="00D77411" w:rsidP="00D0348B">
      <w:pPr>
        <w:pStyle w:val="ListParagraph"/>
      </w:pPr>
      <w:r w:rsidRPr="00E9736B">
        <w:t>Dữ liệu dạng công thức toán học sử dụng định dạng LaTeX.</w:t>
      </w:r>
    </w:p>
    <w:p w:rsidR="00D77411" w:rsidRPr="00E9736B" w:rsidRDefault="00D77411" w:rsidP="00D0348B">
      <w:pPr>
        <w:pStyle w:val="ListParagraph"/>
      </w:pPr>
      <w:r w:rsidRPr="00E9736B">
        <w:t>Các dạng dữ liệu này có thể kết hợp với nhau trong một câu hỏi hoặc câu trả lời.</w:t>
      </w:r>
    </w:p>
    <w:p w:rsidR="000618C0" w:rsidRPr="00E9736B" w:rsidRDefault="000618C0" w:rsidP="00D0348B">
      <w:pPr>
        <w:pStyle w:val="Heading3"/>
      </w:pPr>
      <w:bookmarkStart w:id="43" w:name="_Toc502133418"/>
      <w:r w:rsidRPr="00E9736B">
        <w:t>Dữ liệu hồ sơ cá nhân</w:t>
      </w:r>
      <w:bookmarkEnd w:id="43"/>
    </w:p>
    <w:p w:rsidR="00DE7444" w:rsidRPr="00E9736B" w:rsidRDefault="00DE7444" w:rsidP="00D0348B">
      <w:pPr>
        <w:pStyle w:val="onvn"/>
      </w:pPr>
      <w:r w:rsidRPr="00E9736B">
        <w:t xml:space="preserve">Dữ liệu hồ sơ cá nhân là dữ liệu cá nhân của một thành viên của hệ thống bao gồm một số thông tin chính như: </w:t>
      </w:r>
    </w:p>
    <w:p w:rsidR="00DE7444" w:rsidRPr="00E9736B" w:rsidRDefault="00DE7444" w:rsidP="00D0348B">
      <w:pPr>
        <w:pStyle w:val="ListParagraph"/>
      </w:pPr>
      <w:r w:rsidRPr="00E9736B">
        <w:t>Họ tên.</w:t>
      </w:r>
    </w:p>
    <w:p w:rsidR="00DE7444" w:rsidRPr="00E9736B" w:rsidRDefault="00DE7444" w:rsidP="00D0348B">
      <w:pPr>
        <w:pStyle w:val="ListParagraph"/>
      </w:pPr>
      <w:r w:rsidRPr="00E9736B">
        <w:t>Năm sinh</w:t>
      </w:r>
    </w:p>
    <w:p w:rsidR="00DE7444" w:rsidRPr="00E9736B" w:rsidRDefault="00DE7444" w:rsidP="00D0348B">
      <w:pPr>
        <w:pStyle w:val="ListParagraph"/>
      </w:pPr>
      <w:r w:rsidRPr="00E9736B">
        <w:lastRenderedPageBreak/>
        <w:t>Giới tính</w:t>
      </w:r>
    </w:p>
    <w:p w:rsidR="00DE7444" w:rsidRPr="00E9736B" w:rsidRDefault="00DE7444" w:rsidP="00D0348B">
      <w:pPr>
        <w:pStyle w:val="ListParagraph"/>
      </w:pPr>
      <w:r w:rsidRPr="00E9736B">
        <w:t>Địa chỉ</w:t>
      </w:r>
    </w:p>
    <w:p w:rsidR="00DE7444" w:rsidRPr="00E9736B" w:rsidRDefault="00DE7444" w:rsidP="00D0348B">
      <w:pPr>
        <w:pStyle w:val="ListParagraph"/>
      </w:pPr>
      <w:r w:rsidRPr="00E9736B">
        <w:t>Ảnh đại diện</w:t>
      </w:r>
      <w:r w:rsidR="007B3CE4" w:rsidRPr="00E9736B">
        <w:t>: đường dẫn(link)</w:t>
      </w:r>
    </w:p>
    <w:p w:rsidR="00DE7444" w:rsidRPr="00E9736B" w:rsidRDefault="00DE7444" w:rsidP="00D0348B">
      <w:pPr>
        <w:pStyle w:val="ListParagraph"/>
      </w:pPr>
      <w:r w:rsidRPr="00E9736B">
        <w:t>Quá trình học tập và làm việc</w:t>
      </w:r>
    </w:p>
    <w:p w:rsidR="008942D4" w:rsidRPr="00E9736B" w:rsidRDefault="008942D4" w:rsidP="00D0348B">
      <w:pPr>
        <w:pStyle w:val="ListParagraph"/>
      </w:pPr>
      <w:r w:rsidRPr="00E9736B">
        <w:t>Thông tin thẻ thanh toán cá nhân</w:t>
      </w:r>
    </w:p>
    <w:p w:rsidR="008942D4" w:rsidRPr="00E9736B" w:rsidRDefault="008942D4" w:rsidP="00D0348B">
      <w:pPr>
        <w:spacing w:before="120" w:after="120"/>
        <w:ind w:left="720" w:firstLine="0"/>
        <w:rPr>
          <w:szCs w:val="28"/>
        </w:rPr>
      </w:pPr>
      <w:r w:rsidRPr="00E9736B">
        <w:rPr>
          <w:szCs w:val="28"/>
        </w:rPr>
        <w:t>Trong đó dữ liệu về thông tin thẻ thanh toán cá nhân cần được bảo mật.</w:t>
      </w:r>
    </w:p>
    <w:p w:rsidR="000618C0" w:rsidRPr="00E9736B" w:rsidRDefault="000618C0" w:rsidP="00D0348B">
      <w:pPr>
        <w:pStyle w:val="Heading3"/>
      </w:pPr>
      <w:bookmarkStart w:id="44" w:name="_Toc502133419"/>
      <w:r w:rsidRPr="00E9736B">
        <w:t>Dữ liệu tin nhắn</w:t>
      </w:r>
      <w:bookmarkEnd w:id="44"/>
    </w:p>
    <w:p w:rsidR="008942D4" w:rsidRPr="00E9736B" w:rsidRDefault="008942D4" w:rsidP="00D0348B">
      <w:pPr>
        <w:pStyle w:val="onvn"/>
      </w:pPr>
      <w:r w:rsidRPr="00E9736B">
        <w:t xml:space="preserve">Dữ liệu tin nhắn là dữ liệu quan trọng của hệ thống, đây là dữ liệu trao đổi giữa học sinh với chuyên gia hoặc giữa chuyên gia với chuyên gia khi họ sử dụng tính năng trò chuyện </w:t>
      </w:r>
      <w:r w:rsidR="007B3CE4" w:rsidRPr="00E9736B">
        <w:t xml:space="preserve">với chuyên gia trên hệ thống. </w:t>
      </w:r>
    </w:p>
    <w:p w:rsidR="007B3CE4" w:rsidRPr="00E9736B" w:rsidRDefault="007B3CE4" w:rsidP="00D0348B">
      <w:pPr>
        <w:pStyle w:val="onvn"/>
      </w:pPr>
      <w:r w:rsidRPr="00E9736B">
        <w:t>Dữ liệu tin nhắn có thể là một trong các dạng sau:</w:t>
      </w:r>
    </w:p>
    <w:p w:rsidR="007B3CE4" w:rsidRPr="00E9736B" w:rsidRDefault="007B3CE4" w:rsidP="00D0348B">
      <w:pPr>
        <w:pStyle w:val="ListParagraph"/>
      </w:pPr>
      <w:r w:rsidRPr="00E9736B">
        <w:t>Văn bản.</w:t>
      </w:r>
    </w:p>
    <w:p w:rsidR="007B3CE4" w:rsidRPr="00E9736B" w:rsidRDefault="007B3CE4" w:rsidP="00D0348B">
      <w:pPr>
        <w:pStyle w:val="ListParagraph"/>
      </w:pPr>
      <w:r w:rsidRPr="00E9736B">
        <w:t>Đường dẫn.</w:t>
      </w:r>
    </w:p>
    <w:p w:rsidR="007B3CE4" w:rsidRPr="00E9736B" w:rsidRDefault="007B3CE4" w:rsidP="00D0348B">
      <w:pPr>
        <w:pStyle w:val="ListParagraph"/>
      </w:pPr>
      <w:r w:rsidRPr="00E9736B">
        <w:t>Hình ảnh mã hóa base64.</w:t>
      </w:r>
    </w:p>
    <w:p w:rsidR="007B3CE4" w:rsidRPr="00E9736B" w:rsidRDefault="007B3CE4" w:rsidP="00D0348B">
      <w:pPr>
        <w:pStyle w:val="onvn"/>
      </w:pPr>
      <w:r w:rsidRPr="00E9736B">
        <w:t>Các dạng dữ liệu kể trên được sử dụng độc lập với nhau nhằm mục đích dễ quản lý.</w:t>
      </w:r>
    </w:p>
    <w:p w:rsidR="000618C0" w:rsidRPr="00E9736B" w:rsidRDefault="000618C0" w:rsidP="00D0348B">
      <w:pPr>
        <w:pStyle w:val="Heading3"/>
      </w:pPr>
      <w:bookmarkStart w:id="45" w:name="_Toc502133420"/>
      <w:r w:rsidRPr="00E9736B">
        <w:t>Dữ liệu lịch sử hoạt động</w:t>
      </w:r>
      <w:bookmarkEnd w:id="45"/>
    </w:p>
    <w:p w:rsidR="007B3CE4" w:rsidRPr="00E9736B" w:rsidRDefault="007B3CE4" w:rsidP="00D0348B">
      <w:pPr>
        <w:pStyle w:val="onvn"/>
      </w:pPr>
      <w:r w:rsidRPr="00E9736B">
        <w:t>Dữ liệu lịch sử hoạt động của hệ thống là dữ liệu ghi lại tất cả tác vụ mà các thành viên thực hiện trên hệ thống</w:t>
      </w:r>
      <w:r w:rsidR="008C1D45" w:rsidRPr="00E9736B">
        <w:t xml:space="preserve"> nhằm cho mục đích quản trị</w:t>
      </w:r>
      <w:r w:rsidRPr="00E9736B">
        <w:t xml:space="preserve">.Dữ liệu lịch sử hoạt động </w:t>
      </w:r>
      <w:r w:rsidR="008C1D45" w:rsidRPr="00E9736B">
        <w:t>là dữ liệu văn bản</w:t>
      </w:r>
      <w:r w:rsidR="002B4A22" w:rsidRPr="00E9736B">
        <w:t xml:space="preserve"> thông thường</w:t>
      </w:r>
      <w:r w:rsidR="008C1D45" w:rsidRPr="00E9736B">
        <w:t xml:space="preserve"> và đ</w:t>
      </w:r>
      <w:r w:rsidRPr="00E9736B">
        <w:t xml:space="preserve">ược mô tả thông </w:t>
      </w:r>
      <w:r w:rsidR="008C1D45" w:rsidRPr="00E9736B">
        <w:t>qua việc trả lời các câu hỏi</w:t>
      </w:r>
      <w:r w:rsidR="002B4A22" w:rsidRPr="00E9736B">
        <w:t xml:space="preserve"> sau</w:t>
      </w:r>
      <w:r w:rsidR="008C1D45" w:rsidRPr="00E9736B">
        <w:t>:</w:t>
      </w:r>
    </w:p>
    <w:p w:rsidR="008C1D45" w:rsidRPr="00E9736B" w:rsidRDefault="008C1D45" w:rsidP="00D0348B">
      <w:pPr>
        <w:pStyle w:val="ListParagraph"/>
      </w:pPr>
      <w:r w:rsidRPr="00E9736B">
        <w:t>Loại tác vụ là gì?</w:t>
      </w:r>
    </w:p>
    <w:p w:rsidR="008C1D45" w:rsidRPr="00E9736B" w:rsidRDefault="008C1D45" w:rsidP="00D0348B">
      <w:pPr>
        <w:pStyle w:val="ListParagraph"/>
      </w:pPr>
      <w:r w:rsidRPr="00E9736B">
        <w:t>Đích đến của tác vụ là bảng dữ liệu nào?</w:t>
      </w:r>
    </w:p>
    <w:p w:rsidR="008C1D45" w:rsidRPr="00E9736B" w:rsidRDefault="008C1D45" w:rsidP="00D0348B">
      <w:pPr>
        <w:pStyle w:val="ListParagraph"/>
      </w:pPr>
      <w:r w:rsidRPr="00E9736B">
        <w:t>Nội dung của tác vụ là gì?</w:t>
      </w:r>
    </w:p>
    <w:p w:rsidR="008C1D45" w:rsidRPr="00E9736B" w:rsidRDefault="008C1D45" w:rsidP="00D0348B">
      <w:pPr>
        <w:pStyle w:val="ListParagraph"/>
      </w:pPr>
      <w:r w:rsidRPr="00E9736B">
        <w:lastRenderedPageBreak/>
        <w:t>Ai là người thực hiện?</w:t>
      </w:r>
    </w:p>
    <w:p w:rsidR="008C1D45" w:rsidRPr="00E9736B" w:rsidRDefault="008C1D45" w:rsidP="00D0348B">
      <w:pPr>
        <w:pStyle w:val="ListParagraph"/>
      </w:pPr>
      <w:r w:rsidRPr="00E9736B">
        <w:t>Thực hiện vào thời điểm nào?</w:t>
      </w:r>
    </w:p>
    <w:p w:rsidR="008C1D45" w:rsidRPr="00E9736B" w:rsidRDefault="008C1D45" w:rsidP="00D0348B">
      <w:pPr>
        <w:pStyle w:val="ListParagraph"/>
      </w:pPr>
      <w:r w:rsidRPr="00E9736B">
        <w:t>Kết quả của tác vụ là thành công hay thất bại?</w:t>
      </w:r>
    </w:p>
    <w:p w:rsidR="008C1D45" w:rsidRPr="00E9736B" w:rsidRDefault="008C1D45" w:rsidP="00D0348B">
      <w:pPr>
        <w:pStyle w:val="ListParagraph"/>
      </w:pPr>
      <w:r w:rsidRPr="00E9736B">
        <w:t>Nội dung ghi chú về tác vụ này là gì?</w:t>
      </w:r>
    </w:p>
    <w:p w:rsidR="009B4EC7" w:rsidRPr="00E9736B" w:rsidRDefault="009B4EC7" w:rsidP="00F075B3">
      <w:pPr>
        <w:pStyle w:val="Style11"/>
      </w:pPr>
      <w:bookmarkStart w:id="46" w:name="_Toc502133421"/>
      <w:r w:rsidRPr="00E9736B">
        <w:t>Lựa chọn giải pháp</w:t>
      </w:r>
      <w:r w:rsidR="00C31705" w:rsidRPr="00E9736B">
        <w:t xml:space="preserve"> công nghệ</w:t>
      </w:r>
      <w:r w:rsidR="000962CE" w:rsidRPr="00E9736B">
        <w:t xml:space="preserve"> và dữ liệu</w:t>
      </w:r>
      <w:bookmarkEnd w:id="46"/>
    </w:p>
    <w:p w:rsidR="000962CE" w:rsidRPr="00E9736B" w:rsidRDefault="000962CE" w:rsidP="00D0348B">
      <w:pPr>
        <w:pStyle w:val="TOCHeading"/>
      </w:pPr>
      <w:r w:rsidRPr="00E9736B">
        <w:rPr>
          <w:b/>
        </w:rPr>
        <w:t>Giải pháp về dữ liệu:</w:t>
      </w:r>
      <w:r w:rsidR="004F0B3C" w:rsidRPr="00E9736B">
        <w:rPr>
          <w:i w:val="0"/>
        </w:rPr>
        <w:t xml:space="preserve"> Sử dụng kết hợp đồng thời 2 giải pháp thu thập dữ liệu và sử dụng dữ liệu giả lập.</w:t>
      </w:r>
    </w:p>
    <w:p w:rsidR="007C2619" w:rsidRPr="00E9736B" w:rsidRDefault="007C2619" w:rsidP="00D0348B">
      <w:pPr>
        <w:pStyle w:val="ListParagraph"/>
      </w:pPr>
      <w:r w:rsidRPr="00E9736B">
        <w:t>Thu thập dữ liệu câu</w:t>
      </w:r>
      <w:r w:rsidR="000618C0" w:rsidRPr="00E9736B">
        <w:t xml:space="preserve"> hỏi</w:t>
      </w:r>
      <w:r w:rsidR="002B2D1B" w:rsidRPr="00E9736B">
        <w:t xml:space="preserve"> trên webiste</w:t>
      </w:r>
      <w:r w:rsidRPr="00E9736B">
        <w:t xml:space="preserve"> Olm.vn</w:t>
      </w:r>
      <w:r w:rsidR="008C1D45" w:rsidRPr="00E9736B">
        <w:t>.</w:t>
      </w:r>
    </w:p>
    <w:p w:rsidR="007C2619" w:rsidRPr="00E9736B" w:rsidRDefault="004F0B3C" w:rsidP="00D0348B">
      <w:pPr>
        <w:pStyle w:val="ListParagraph"/>
      </w:pPr>
      <w:r w:rsidRPr="00E9736B">
        <w:t xml:space="preserve">Sử dụng </w:t>
      </w:r>
      <w:r w:rsidR="000618C0" w:rsidRPr="00E9736B">
        <w:t>d</w:t>
      </w:r>
      <w:r w:rsidR="007C2619" w:rsidRPr="00E9736B">
        <w:t>ữ liệu giả lập</w:t>
      </w:r>
      <w:r w:rsidR="002B2D1B" w:rsidRPr="00E9736B">
        <w:t xml:space="preserve"> trên website</w:t>
      </w:r>
      <w:r w:rsidR="007C2619" w:rsidRPr="00E9736B">
        <w:t xml:space="preserve"> Mockaroo.com</w:t>
      </w:r>
      <w:r w:rsidR="008C1D45" w:rsidRPr="00E9736B">
        <w:t>.</w:t>
      </w:r>
    </w:p>
    <w:p w:rsidR="00C31705" w:rsidRPr="00E9736B" w:rsidRDefault="00C31705" w:rsidP="00D0348B">
      <w:pPr>
        <w:pStyle w:val="TOCHeading"/>
      </w:pPr>
      <w:r w:rsidRPr="00E9736B">
        <w:rPr>
          <w:b/>
        </w:rPr>
        <w:t>Giải pháp phần mềm</w:t>
      </w:r>
      <w:r w:rsidR="000962CE" w:rsidRPr="00E9736B">
        <w:rPr>
          <w:b/>
        </w:rPr>
        <w:t>:</w:t>
      </w:r>
      <w:r w:rsidR="000962CE" w:rsidRPr="00E9736B">
        <w:t xml:space="preserve"> </w:t>
      </w:r>
      <w:r w:rsidR="000962CE" w:rsidRPr="00E9736B">
        <w:rPr>
          <w:i w:val="0"/>
        </w:rPr>
        <w:t>Sử dụng kết hợp các công nghệ dưới đây:</w:t>
      </w:r>
    </w:p>
    <w:p w:rsidR="000962CE" w:rsidRPr="00E9736B" w:rsidRDefault="000962CE" w:rsidP="00D0348B">
      <w:pPr>
        <w:pStyle w:val="ListParagraph"/>
      </w:pPr>
      <w:r w:rsidRPr="00E9736B">
        <w:t xml:space="preserve">Hệ điểu hành máy chủ: </w:t>
      </w:r>
      <w:r w:rsidRPr="00E9736B">
        <w:rPr>
          <w:i/>
        </w:rPr>
        <w:t xml:space="preserve">Ubuntu </w:t>
      </w:r>
      <w:r w:rsidR="0050189A" w:rsidRPr="00E9736B">
        <w:rPr>
          <w:i/>
        </w:rPr>
        <w:t>S</w:t>
      </w:r>
      <w:r w:rsidRPr="00E9736B">
        <w:rPr>
          <w:i/>
        </w:rPr>
        <w:t>erver v16.04.3 LTS x64.</w:t>
      </w:r>
    </w:p>
    <w:p w:rsidR="000962CE" w:rsidRPr="00E9736B" w:rsidRDefault="000962CE" w:rsidP="00D0348B">
      <w:pPr>
        <w:pStyle w:val="ListParagraph"/>
      </w:pPr>
      <w:r w:rsidRPr="00E9736B">
        <w:t xml:space="preserve">Máy tìm kiếm(Search Engine): </w:t>
      </w:r>
      <w:r w:rsidRPr="00E9736B">
        <w:rPr>
          <w:i/>
        </w:rPr>
        <w:t>Elasticsearch v5.4.1</w:t>
      </w:r>
      <w:r w:rsidRPr="00E9736B">
        <w:t>.</w:t>
      </w:r>
    </w:p>
    <w:p w:rsidR="000962CE" w:rsidRPr="00E9736B" w:rsidRDefault="000962CE" w:rsidP="00D0348B">
      <w:pPr>
        <w:pStyle w:val="ListParagraph"/>
      </w:pPr>
      <w:r w:rsidRPr="00E9736B">
        <w:t xml:space="preserve">Cơ sở dữ liệu chính: </w:t>
      </w:r>
      <w:r w:rsidRPr="00E9736B">
        <w:rPr>
          <w:i/>
        </w:rPr>
        <w:t>MySQL v5.7</w:t>
      </w:r>
      <w:r w:rsidRPr="00E9736B">
        <w:t>.</w:t>
      </w:r>
    </w:p>
    <w:p w:rsidR="000962CE" w:rsidRPr="00E9736B" w:rsidRDefault="000962CE" w:rsidP="00D0348B">
      <w:pPr>
        <w:pStyle w:val="ListParagraph"/>
      </w:pPr>
      <w:r w:rsidRPr="00E9736B">
        <w:t xml:space="preserve">Cơ sở dữ liệu phụ: </w:t>
      </w:r>
      <w:r w:rsidRPr="00E9736B">
        <w:rPr>
          <w:i/>
        </w:rPr>
        <w:t>Mongodb 3.4.10 cho Ubuntu 16.04 x64.</w:t>
      </w:r>
    </w:p>
    <w:p w:rsidR="000962CE" w:rsidRPr="00E9736B" w:rsidRDefault="000962CE" w:rsidP="00D0348B">
      <w:pPr>
        <w:pStyle w:val="ListParagraph"/>
      </w:pPr>
      <w:r w:rsidRPr="00E9736B">
        <w:t>Backend API: Nodejs v6.11.4 &amp; Expressjs v4.16.0.</w:t>
      </w:r>
    </w:p>
    <w:p w:rsidR="000962CE" w:rsidRPr="00E9736B" w:rsidRDefault="000962CE" w:rsidP="00D0348B">
      <w:pPr>
        <w:pStyle w:val="ListParagraph"/>
      </w:pPr>
      <w:r w:rsidRPr="00E9736B">
        <w:t xml:space="preserve">Máy chủ web(Web Server): </w:t>
      </w:r>
      <w:r w:rsidRPr="00E9736B">
        <w:rPr>
          <w:i/>
        </w:rPr>
        <w:t>Nginx v1.11.8.</w:t>
      </w:r>
    </w:p>
    <w:p w:rsidR="000962CE" w:rsidRPr="00E9736B" w:rsidRDefault="000962CE" w:rsidP="00D0348B">
      <w:pPr>
        <w:pStyle w:val="ListParagraph"/>
      </w:pPr>
      <w:r w:rsidRPr="00E9736B">
        <w:t xml:space="preserve">Máy chủ dữ liệu truy cập nhanh(Cache Server) và kết nối Pub/Sub: </w:t>
      </w:r>
      <w:r w:rsidRPr="00E9736B">
        <w:rPr>
          <w:i/>
        </w:rPr>
        <w:t>Redis v4.0.</w:t>
      </w:r>
    </w:p>
    <w:p w:rsidR="000962CE" w:rsidRPr="00E9736B" w:rsidRDefault="000962CE" w:rsidP="00D0348B">
      <w:pPr>
        <w:pStyle w:val="ListParagraph"/>
      </w:pPr>
      <w:r w:rsidRPr="00E9736B">
        <w:t xml:space="preserve">Máy hiển thị công thức toán học trên trình duyệt(Display engine for mathematics): </w:t>
      </w:r>
      <w:r w:rsidRPr="00E9736B">
        <w:rPr>
          <w:i/>
        </w:rPr>
        <w:t>Mathjax v2.7.2.</w:t>
      </w:r>
    </w:p>
    <w:p w:rsidR="000962CE" w:rsidRPr="00E9736B" w:rsidRDefault="000962CE" w:rsidP="00D0348B">
      <w:pPr>
        <w:pStyle w:val="ListParagraph"/>
      </w:pPr>
      <w:r w:rsidRPr="00E9736B">
        <w:rPr>
          <w:shd w:val="clear" w:color="auto" w:fill="FFFFFF"/>
        </w:rPr>
        <w:t xml:space="preserve">Tách từ tiếng Việt: </w:t>
      </w:r>
      <w:r w:rsidRPr="00E9736B">
        <w:rPr>
          <w:i/>
        </w:rPr>
        <w:t>vnTokenizer v5.0.</w:t>
      </w:r>
    </w:p>
    <w:p w:rsidR="000962CE" w:rsidRPr="00E9736B" w:rsidRDefault="000962CE" w:rsidP="00D0348B">
      <w:pPr>
        <w:pStyle w:val="ListParagraph"/>
      </w:pPr>
      <w:r w:rsidRPr="00E9736B">
        <w:t xml:space="preserve">Công nghệ truyền thông điệp tức thời (Instant messaging and Video Call): </w:t>
      </w:r>
      <w:r w:rsidRPr="00E9736B">
        <w:rPr>
          <w:i/>
        </w:rPr>
        <w:t>PeerJS v0.3.14 trên nền WebRTC</w:t>
      </w:r>
    </w:p>
    <w:p w:rsidR="000962CE" w:rsidRPr="00E9736B" w:rsidRDefault="000962CE" w:rsidP="00D0348B">
      <w:pPr>
        <w:pStyle w:val="TOCHeading"/>
        <w:rPr>
          <w:i w:val="0"/>
        </w:rPr>
      </w:pPr>
      <w:r w:rsidRPr="00E9736B">
        <w:rPr>
          <w:rStyle w:val="TOCHeadingChar"/>
          <w:b/>
          <w:i/>
        </w:rPr>
        <w:lastRenderedPageBreak/>
        <w:t>Giải pháp phần cứng</w:t>
      </w:r>
      <w:r w:rsidRPr="00E9736B">
        <w:rPr>
          <w:rStyle w:val="TOCHeadingChar"/>
          <w:b/>
        </w:rPr>
        <w:t>:</w:t>
      </w:r>
      <w:r w:rsidRPr="00E9736B">
        <w:t xml:space="preserve"> </w:t>
      </w:r>
      <w:r w:rsidRPr="00E9736B">
        <w:rPr>
          <w:i w:val="0"/>
        </w:rPr>
        <w:t>Triển khai hệ thống trên các dịch vụ điện toán đám mây bao gồm:</w:t>
      </w:r>
    </w:p>
    <w:p w:rsidR="000962CE" w:rsidRPr="00E9736B" w:rsidRDefault="000962CE" w:rsidP="00D0348B">
      <w:pPr>
        <w:pStyle w:val="ListParagraph"/>
        <w:rPr>
          <w:i/>
        </w:rPr>
      </w:pPr>
      <w:r w:rsidRPr="00E9736B">
        <w:rPr>
          <w:i/>
        </w:rPr>
        <w:t>Amazon EC2.</w:t>
      </w:r>
    </w:p>
    <w:p w:rsidR="000962CE" w:rsidRPr="00E9736B" w:rsidRDefault="000962CE" w:rsidP="00D0348B">
      <w:pPr>
        <w:pStyle w:val="ListParagraph"/>
        <w:rPr>
          <w:i/>
        </w:rPr>
      </w:pPr>
      <w:r w:rsidRPr="00E9736B">
        <w:rPr>
          <w:i/>
        </w:rPr>
        <w:t>Google Firebase.</w:t>
      </w:r>
    </w:p>
    <w:p w:rsidR="00C31705" w:rsidRPr="00E9736B" w:rsidRDefault="000962CE" w:rsidP="00D0348B">
      <w:pPr>
        <w:pStyle w:val="ListParagraph"/>
        <w:rPr>
          <w:i/>
        </w:rPr>
      </w:pPr>
      <w:r w:rsidRPr="00E9736B">
        <w:rPr>
          <w:i/>
        </w:rPr>
        <w:t>Google Compute Cloud.</w:t>
      </w:r>
    </w:p>
    <w:p w:rsidR="00D977A7" w:rsidRDefault="00D977A7" w:rsidP="00F075B3">
      <w:pPr>
        <w:pStyle w:val="Style11"/>
        <w:sectPr w:rsidR="00D977A7" w:rsidSect="006326E5">
          <w:pgSz w:w="11907" w:h="16839" w:code="9"/>
          <w:pgMar w:top="1418" w:right="1134" w:bottom="1134" w:left="1985" w:header="0" w:footer="0" w:gutter="0"/>
          <w:cols w:space="720"/>
          <w:formProt w:val="0"/>
          <w:docGrid w:linePitch="381" w:charSpace="-14337"/>
        </w:sectPr>
      </w:pPr>
    </w:p>
    <w:p w:rsidR="00F075B3" w:rsidRPr="00F075B3" w:rsidRDefault="00F075B3" w:rsidP="00F075B3">
      <w:pPr>
        <w:pStyle w:val="Heading1"/>
      </w:pPr>
      <w:bookmarkStart w:id="47" w:name="_Toc502133422"/>
      <w:r w:rsidRPr="00F075B3">
        <w:lastRenderedPageBreak/>
        <w:t>Chương 2</w:t>
      </w:r>
      <w:r w:rsidRPr="00F075B3">
        <w:br/>
        <w:t>TỔNG QUAN CÁC GIẢI PHÁP</w:t>
      </w:r>
      <w:r w:rsidR="001A27A1">
        <w:t xml:space="preserve"> </w:t>
      </w:r>
      <w:r w:rsidR="001A27A1" w:rsidRPr="00F075B3">
        <w:t>DỮ LIỆU</w:t>
      </w:r>
      <w:r w:rsidR="00F405D3">
        <w:t>,</w:t>
      </w:r>
      <w:r w:rsidRPr="00F075B3">
        <w:t xml:space="preserve"> CÔNG NGHỆ</w:t>
      </w:r>
      <w:r w:rsidR="00F405D3">
        <w:t xml:space="preserve"> </w:t>
      </w:r>
      <w:r w:rsidR="00F405D3">
        <w:br/>
        <w:t>VÀ THUẬT TOÁN</w:t>
      </w:r>
      <w:bookmarkEnd w:id="47"/>
    </w:p>
    <w:p w:rsidR="00F075B3" w:rsidRPr="00F075B3" w:rsidRDefault="00F075B3" w:rsidP="00F075B3">
      <w:pPr>
        <w:pStyle w:val="ListParagraph"/>
        <w:numPr>
          <w:ilvl w:val="0"/>
          <w:numId w:val="35"/>
        </w:numPr>
        <w:outlineLvl w:val="1"/>
        <w:rPr>
          <w:b/>
          <w:vanish/>
        </w:rPr>
      </w:pPr>
      <w:bookmarkStart w:id="48" w:name="_Toc499273314"/>
      <w:bookmarkStart w:id="49" w:name="_Toc502133423"/>
      <w:bookmarkEnd w:id="48"/>
      <w:bookmarkEnd w:id="49"/>
    </w:p>
    <w:p w:rsidR="002B2D1B" w:rsidRPr="00F075B3" w:rsidRDefault="002B2D1B" w:rsidP="00F075B3">
      <w:pPr>
        <w:pStyle w:val="Heading2"/>
      </w:pPr>
      <w:bookmarkStart w:id="50" w:name="_Toc502133424"/>
      <w:r w:rsidRPr="00F075B3">
        <w:t>Giải pháp thu thập dữ liệu trên website Olm.vn</w:t>
      </w:r>
      <w:bookmarkEnd w:id="50"/>
    </w:p>
    <w:p w:rsidR="00CF0820" w:rsidRPr="00E9736B" w:rsidRDefault="00FE3602" w:rsidP="00D0348B">
      <w:pPr>
        <w:pStyle w:val="onvn"/>
      </w:pPr>
      <w:r w:rsidRPr="00E9736B">
        <w:t xml:space="preserve">Olm.vn là hệ thống dạy học trực tuyến nhằm giúp học sinh học môn Toán một cách dễ dàng và hiệu quả, thuộc quyền quản lý của Trung tâm Khoa học Tính toán - ĐH Sư phạm Hà Nội &amp;&amp; Công ty C.P. Khoa học và Công nghệ Giáo dục. Tên miền Olm.vn được triển khai vào tháng 9 năm 2012, đến nay web site này đã có khoảng 1,4 triệu thành viên với số người dùng online tại một thời điểm đạt 1500 truy cập. Như đã đề cập ở mục 1.2 thì website này được xếp vào </w:t>
      </w:r>
      <w:r w:rsidR="00CF0820" w:rsidRPr="00E9736B">
        <w:t xml:space="preserve">các trang web học tập. Nó ra đời không phải để giải quyết vấn đề hỏi đáp tức thời. Tuy nhiên tính năng hỏi đáp cộng đồng của Olm.vn khá tốt. </w:t>
      </w:r>
    </w:p>
    <w:p w:rsidR="00922679" w:rsidRPr="00E9736B" w:rsidRDefault="000A571D" w:rsidP="00922679">
      <w:pPr>
        <w:keepNext/>
        <w:spacing w:before="120" w:after="120"/>
        <w:ind w:firstLine="0"/>
        <w:rPr>
          <w:szCs w:val="28"/>
        </w:rPr>
      </w:pPr>
      <w:r w:rsidRPr="00E9736B">
        <w:rPr>
          <w:noProof/>
          <w:szCs w:val="28"/>
        </w:rPr>
        <mc:AlternateContent>
          <mc:Choice Requires="wpc">
            <w:drawing>
              <wp:inline distT="0" distB="0" distL="0" distR="0">
                <wp:extent cx="5486400" cy="4150731"/>
                <wp:effectExtent l="0" t="0" r="0" b="254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4" name="Picture 134"/>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9899D9B" id="Canvas 3" o:spid="_x0000_s1026" editas="canvas" style="width:6in;height:326.85pt;mso-position-horizontal-relative:char;mso-position-vertical-relative:line" coordsize="54864,41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1503;visibility:visible;mso-wrap-style:square">
                  <v:fill o:detectmouseclick="t"/>
                  <v:path o:connecttype="none"/>
                </v:shape>
                <v:shape id="Picture 134" o:spid="_x0000_s1028" type="#_x0000_t75" style="position:absolute;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">
                  <v:imagedata r:id="rId28" o:title=""/>
                </v:shape>
                <w10:anchorlock/>
              </v:group>
            </w:pict>
          </mc:Fallback>
        </mc:AlternateContent>
      </w:r>
    </w:p>
    <w:p w:rsidR="00360757" w:rsidRPr="00E9736B" w:rsidRDefault="000A571D" w:rsidP="00D0348B">
      <w:pPr>
        <w:pStyle w:val="Captions"/>
        <w:spacing w:before="120" w:after="120" w:line="360" w:lineRule="auto"/>
      </w:pPr>
      <w:bookmarkStart w:id="51" w:name="_Toc502559081"/>
      <w:r w:rsidRPr="00E9736B">
        <w:t xml:space="preserve">Hình </w:t>
      </w:r>
      <w:r w:rsidR="001D5BC5">
        <w:fldChar w:fldCharType="begin"/>
      </w:r>
      <w:r w:rsidR="001D5BC5">
        <w:instrText xml:space="preserve"> SEQ Hình \* ARABIC </w:instrText>
      </w:r>
      <w:r w:rsidR="001D5BC5">
        <w:fldChar w:fldCharType="separate"/>
      </w:r>
      <w:r w:rsidR="001A5525">
        <w:rPr>
          <w:noProof/>
        </w:rPr>
        <w:t>1</w:t>
      </w:r>
      <w:r w:rsidR="001D5BC5">
        <w:rPr>
          <w:noProof/>
        </w:rPr>
        <w:fldChar w:fldCharType="end"/>
      </w:r>
      <w:r w:rsidRPr="00E9736B">
        <w:t>: Một câu hỏi trong mục hỏi đáp của website Olm.vn</w:t>
      </w:r>
      <w:bookmarkEnd w:id="51"/>
    </w:p>
    <w:p w:rsidR="00360757" w:rsidRPr="00E9736B" w:rsidRDefault="00360757" w:rsidP="00D0348B">
      <w:pPr>
        <w:pStyle w:val="onvn"/>
      </w:pPr>
      <w:r w:rsidRPr="00E9736B">
        <w:lastRenderedPageBreak/>
        <w:t xml:space="preserve">Dữ liệu về một câu hỏi của Olm.vn chứa hầu hết các thông tin mà hệ thống </w:t>
      </w:r>
      <w:r w:rsidR="006F33ED" w:rsidRPr="00E9736B">
        <w:t>mới sẽ sử dụng, bao gồm</w:t>
      </w:r>
      <w:r w:rsidRPr="00E9736B">
        <w:t>:</w:t>
      </w:r>
    </w:p>
    <w:p w:rsidR="00360757" w:rsidRPr="00E9736B" w:rsidRDefault="00360757" w:rsidP="00D0348B">
      <w:pPr>
        <w:pStyle w:val="ListParagraph"/>
      </w:pPr>
      <w:r w:rsidRPr="00E9736B">
        <w:t>Nội dung câu hỏi</w:t>
      </w:r>
      <w:r w:rsidR="008055F5" w:rsidRPr="00E9736B">
        <w:t xml:space="preserve">: </w:t>
      </w:r>
    </w:p>
    <w:p w:rsidR="00360757" w:rsidRPr="00E9736B" w:rsidRDefault="006176B3" w:rsidP="00D0348B">
      <w:pPr>
        <w:pStyle w:val="ListParagraph"/>
      </w:pPr>
      <w:r w:rsidRPr="00E9736B">
        <w:t>Cấp học: Toán lớp 6.</w:t>
      </w:r>
    </w:p>
    <w:p w:rsidR="006176B3" w:rsidRPr="00E9736B" w:rsidRDefault="006176B3" w:rsidP="00D0348B">
      <w:pPr>
        <w:pStyle w:val="ListParagraph"/>
      </w:pPr>
      <w:r w:rsidRPr="00E9736B">
        <w:t>Nhãn: Tìm x.</w:t>
      </w:r>
    </w:p>
    <w:p w:rsidR="006176B3" w:rsidRPr="00E9736B" w:rsidRDefault="006176B3" w:rsidP="00D0348B">
      <w:pPr>
        <w:pStyle w:val="ListParagraph"/>
      </w:pPr>
      <w:r w:rsidRPr="00E9736B">
        <w:t>Câu trả lời.</w:t>
      </w:r>
    </w:p>
    <w:p w:rsidR="006176B3" w:rsidRPr="00E9736B" w:rsidRDefault="006176B3" w:rsidP="00D0348B">
      <w:pPr>
        <w:pStyle w:val="ListParagraph"/>
      </w:pPr>
      <w:r w:rsidRPr="00E9736B">
        <w:t>Đánh giá chất lượng câu trả lời: Đúng 5, Sai 0.</w:t>
      </w:r>
    </w:p>
    <w:p w:rsidR="006176B3" w:rsidRPr="00E9736B" w:rsidRDefault="006176B3" w:rsidP="00D0348B">
      <w:pPr>
        <w:pStyle w:val="onvn"/>
      </w:pPr>
      <w:r w:rsidRPr="00E9736B">
        <w:t xml:space="preserve">Mặt khác Olm.vn sử dụng máy hiển thị công thức MathQuill để hiện thị công thức toán học định dạng LaTeX. Đây cũng là định dạng công thức mà hệ thống hỗ trợ. Do tính phù hợp nên giải pháp được đề xuất là sử dụng dữ liệu hỏi đáp của Olm.vn làm dữ liệu hỏi đáp cho hệ thống mới. </w:t>
      </w:r>
    </w:p>
    <w:p w:rsidR="006176B3" w:rsidRPr="00E9736B" w:rsidRDefault="00F075B3" w:rsidP="00F075B3">
      <w:pPr>
        <w:pStyle w:val="Heading2"/>
      </w:pPr>
      <w:bookmarkStart w:id="52" w:name="_Toc502133425"/>
      <w:r>
        <w:t>Sử</w:t>
      </w:r>
      <w:r w:rsidR="002B2D1B" w:rsidRPr="00E9736B">
        <w:t xml:space="preserve"> dụng dữ liệu giả lập trên website Mockaroo.com</w:t>
      </w:r>
      <w:bookmarkEnd w:id="52"/>
    </w:p>
    <w:p w:rsidR="006176B3" w:rsidRPr="00E9736B" w:rsidRDefault="006176B3" w:rsidP="00D0348B">
      <w:pPr>
        <w:pStyle w:val="onvn"/>
      </w:pPr>
      <w:r w:rsidRPr="00E9736B">
        <w:t xml:space="preserve">Mockaroo.com là một website </w:t>
      </w:r>
      <w:r w:rsidR="0009364C" w:rsidRPr="00E9736B">
        <w:t>làm dịch vụ tạo dữ liệu mẫu và cung cấp các API cho phép sử dụng các dữ liệu mẫu của họ. Mockaroo hỗ trợ hầu hết các dạng dữ liệu cần thiết. Người dùng có thể tự xây dựng lược đồ dữ liệu(schema) của mình và Mockaroo sẽ tự động tạo dữ liệu mẫu theo đó và cho phép trích xuất ra nhiều định dạng khác nhau như: JSON, SQL, CansandraSQL, XML, Exel, Firebase,…</w:t>
      </w:r>
    </w:p>
    <w:p w:rsidR="0009364C" w:rsidRPr="00E9736B" w:rsidRDefault="0009364C" w:rsidP="00D0348B">
      <w:pPr>
        <w:pStyle w:val="onvn"/>
      </w:pPr>
      <w:r w:rsidRPr="00E9736B">
        <w:t>Trong trường hợp xây dựng hệ thống của đồ án, dữ liệu hồ sơ cá nhân của người dùng đòi hỏi phải sử dụng dữ liệu mẫu. Do đó việc sử dụng dữ liệu mẫu của Mockaroo là một lựa chọn hợp lý.</w:t>
      </w:r>
    </w:p>
    <w:p w:rsidR="0050189A" w:rsidRPr="00E9736B" w:rsidRDefault="00F075B3" w:rsidP="00F075B3">
      <w:pPr>
        <w:pStyle w:val="Heading2"/>
      </w:pPr>
      <w:bookmarkStart w:id="53" w:name="_Toc502133426"/>
      <w:r>
        <w:t>Hệ</w:t>
      </w:r>
      <w:r w:rsidR="0050189A" w:rsidRPr="00E9736B">
        <w:t xml:space="preserve"> điều hành máy chủ: Ubuntu server v16.04.3 LTS x64</w:t>
      </w:r>
      <w:bookmarkEnd w:id="53"/>
    </w:p>
    <w:p w:rsidR="0050189A" w:rsidRPr="00E9736B" w:rsidRDefault="0050189A" w:rsidP="00D0348B">
      <w:pPr>
        <w:pStyle w:val="onvn"/>
      </w:pPr>
      <w:r w:rsidRPr="00E9736B">
        <w:t xml:space="preserve">Ubuntu thực chất là một hệ điều hành, được phát triển bởi cộng đồng và được bảo trợ bởi công ty Canonical. Mục tiêu của Ubuntu là được phát triển dành cho các dòng máy tính xác tay (laptop), đề bàn (desktop) và cả máy chủ </w:t>
      </w:r>
      <w:r w:rsidRPr="00E9736B">
        <w:lastRenderedPageBreak/>
        <w:t>(server) và hướng tới những đối tượng người dùng phổ thông, và cả những chuyên gia.</w:t>
      </w:r>
    </w:p>
    <w:p w:rsidR="0050189A" w:rsidRPr="00E9736B" w:rsidRDefault="0050189A" w:rsidP="00D0348B">
      <w:pPr>
        <w:pStyle w:val="onvn"/>
      </w:pPr>
      <w:r w:rsidRPr="00E9736B">
        <w:t xml:space="preserve">Canonical phát triển Ubuntu thành 2 dòng sản phẩm chính: </w:t>
      </w:r>
    </w:p>
    <w:p w:rsidR="0050189A" w:rsidRPr="00E9736B" w:rsidRDefault="0050189A" w:rsidP="00D0348B">
      <w:pPr>
        <w:pStyle w:val="ListParagraph"/>
        <w:numPr>
          <w:ilvl w:val="0"/>
          <w:numId w:val="19"/>
        </w:numPr>
      </w:pPr>
      <w:r w:rsidRPr="00E9736B">
        <w:rPr>
          <w:i/>
        </w:rPr>
        <w:t>Ubuntu Desktop</w:t>
      </w:r>
      <w:r w:rsidRPr="00E9736B">
        <w:t xml:space="preserve">: cài đặt cho các máy tính cá nhân và phục vụ những người dùng thông thường. </w:t>
      </w:r>
    </w:p>
    <w:p w:rsidR="0050189A" w:rsidRPr="00E9736B" w:rsidRDefault="0050189A" w:rsidP="00D0348B">
      <w:pPr>
        <w:pStyle w:val="ListParagraph"/>
        <w:numPr>
          <w:ilvl w:val="0"/>
          <w:numId w:val="19"/>
        </w:numPr>
      </w:pPr>
      <w:r w:rsidRPr="00E9736B">
        <w:rPr>
          <w:i/>
        </w:rPr>
        <w:t>Ubuntu Server</w:t>
      </w:r>
      <w:r w:rsidRPr="00E9736B">
        <w:t>: cài đặt cho các máy chủ để phục vụ các dịch vụ trên internet cũng như mạng doanh nghiệp.</w:t>
      </w:r>
    </w:p>
    <w:p w:rsidR="0050189A" w:rsidRPr="00E9736B" w:rsidRDefault="0050189A" w:rsidP="00D0348B">
      <w:pPr>
        <w:pStyle w:val="onvn"/>
      </w:pPr>
      <w:r w:rsidRPr="00E9736B">
        <w:t xml:space="preserve">Sự khác biệt giữa Ubuntu Desktop và Ubuntu Server đó là trên Ubuntu Server không có X window environment (giao diện đồ hoạ). Tuy nhiên cũng có sự giống nhau: </w:t>
      </w:r>
    </w:p>
    <w:p w:rsidR="0050189A" w:rsidRPr="00E9736B" w:rsidRDefault="0050189A" w:rsidP="00D0348B">
      <w:pPr>
        <w:pStyle w:val="ListParagraph"/>
        <w:numPr>
          <w:ilvl w:val="0"/>
          <w:numId w:val="19"/>
        </w:numPr>
      </w:pPr>
      <w:r w:rsidRPr="00E9736B">
        <w:t>Cả 2 dòng sản phẩm này đều sử dụng chung repositories. Khiến cho việc cài đặt các ứng dụng Server trên Desktop cũng dễ dàng.</w:t>
      </w:r>
    </w:p>
    <w:p w:rsidR="0050189A" w:rsidRPr="00E9736B" w:rsidRDefault="0050189A" w:rsidP="00D0348B">
      <w:pPr>
        <w:pStyle w:val="ListParagraph"/>
        <w:numPr>
          <w:ilvl w:val="0"/>
          <w:numId w:val="19"/>
        </w:numPr>
      </w:pPr>
      <w:r w:rsidRPr="00E9736B">
        <w:t>Kể từ Ubuntu 10.10 hãng Canonical đã sử dụng chung kernel cho cả dòng Server và Desktop để tiện cho việc hỗ trợ.</w:t>
      </w:r>
    </w:p>
    <w:p w:rsidR="0050189A" w:rsidRPr="00E9736B" w:rsidRDefault="0050189A" w:rsidP="00D0348B">
      <w:pPr>
        <w:pStyle w:val="onvn"/>
      </w:pPr>
      <w:r w:rsidRPr="00E9736B">
        <w:t>Ubuntu được chia làm 2</w:t>
      </w:r>
      <w:r w:rsidR="00F04156" w:rsidRPr="00E9736B">
        <w:t xml:space="preserve"> dòng</w:t>
      </w:r>
      <w:r w:rsidRPr="00E9736B">
        <w:t xml:space="preserve"> phiên bản: </w:t>
      </w:r>
    </w:p>
    <w:p w:rsidR="0050189A" w:rsidRPr="00E9736B" w:rsidRDefault="0050189A" w:rsidP="00D0348B">
      <w:pPr>
        <w:pStyle w:val="ListParagraph"/>
        <w:numPr>
          <w:ilvl w:val="0"/>
          <w:numId w:val="19"/>
        </w:numPr>
      </w:pPr>
      <w:r w:rsidRPr="00E9736B">
        <w:rPr>
          <w:i/>
        </w:rPr>
        <w:t>Phiên bản hỗ trợ lâu dài (Long Term Support)</w:t>
      </w:r>
      <w:r w:rsidRPr="00E9736B">
        <w:t xml:space="preserve">: Thường được hỗ trợ sự cố trong 5 năm. Các phiên bản LTS thường sẽ ra mắt 2 năm 1 lần. </w:t>
      </w:r>
    </w:p>
    <w:p w:rsidR="0050189A" w:rsidRPr="00E9736B" w:rsidRDefault="0050189A" w:rsidP="00D0348B">
      <w:pPr>
        <w:pStyle w:val="ListParagraph"/>
        <w:numPr>
          <w:ilvl w:val="0"/>
          <w:numId w:val="19"/>
        </w:numPr>
      </w:pPr>
      <w:r w:rsidRPr="00E9736B">
        <w:rPr>
          <w:i/>
        </w:rPr>
        <w:t>Phiên bản thông thường (Standard release):</w:t>
      </w:r>
      <w:r w:rsidRPr="00E9736B">
        <w:t xml:space="preserve"> Thường chỉ được hỗ trợ sự cố trong 9 tháng và luôn cập nhật các công nghệ mới nhất.</w:t>
      </w:r>
    </w:p>
    <w:p w:rsidR="0050189A" w:rsidRPr="00E9736B" w:rsidRDefault="0050189A" w:rsidP="00D0348B">
      <w:pPr>
        <w:pStyle w:val="onvn"/>
      </w:pPr>
      <w:r w:rsidRPr="00E9736B">
        <w:t>Ưu điểm của Ubuntu so với các hệ điều hành khác:</w:t>
      </w:r>
    </w:p>
    <w:p w:rsidR="0050189A" w:rsidRPr="00E9736B" w:rsidRDefault="0050189A" w:rsidP="00D0348B">
      <w:pPr>
        <w:pStyle w:val="ListParagraph"/>
      </w:pPr>
      <w:r w:rsidRPr="00E9736B">
        <w:t>Miễn phí.</w:t>
      </w:r>
    </w:p>
    <w:p w:rsidR="0050189A" w:rsidRPr="00E9736B" w:rsidRDefault="0050189A" w:rsidP="00D0348B">
      <w:pPr>
        <w:pStyle w:val="ListParagraph"/>
      </w:pPr>
      <w:r w:rsidRPr="00E9736B">
        <w:t>Tính bảo mật cao.</w:t>
      </w:r>
    </w:p>
    <w:p w:rsidR="0050189A" w:rsidRPr="00E9736B" w:rsidRDefault="0050189A" w:rsidP="00D0348B">
      <w:pPr>
        <w:pStyle w:val="ListParagraph"/>
      </w:pPr>
      <w:r w:rsidRPr="00E9736B">
        <w:t>Cài nhanh và dễ dàng cấu hình.</w:t>
      </w:r>
    </w:p>
    <w:p w:rsidR="0050189A" w:rsidRPr="00E9736B" w:rsidRDefault="0050189A" w:rsidP="00D0348B">
      <w:pPr>
        <w:pStyle w:val="ListParagraph"/>
      </w:pPr>
      <w:r w:rsidRPr="00E9736B">
        <w:t>Yêu cầu phần cứng thấp và sử dụng ít tài nguyên phần cứng.</w:t>
      </w:r>
    </w:p>
    <w:p w:rsidR="0050189A" w:rsidRPr="00E9736B" w:rsidRDefault="0050189A" w:rsidP="00D0348B">
      <w:pPr>
        <w:pStyle w:val="ListParagraph"/>
      </w:pPr>
      <w:r w:rsidRPr="00E9736B">
        <w:t>Cập nhật các gói cài đặt nhanh chóng và dễ dàng.</w:t>
      </w:r>
    </w:p>
    <w:p w:rsidR="0050189A" w:rsidRPr="00E9736B" w:rsidRDefault="0050189A" w:rsidP="00D0348B">
      <w:pPr>
        <w:pStyle w:val="ListParagraph"/>
      </w:pPr>
      <w:r w:rsidRPr="00E9736B">
        <w:lastRenderedPageBreak/>
        <w:t>Một trong những hệ điều hành phổ biến nhất trong các hệ điều hành sử dụng nhân Linux.</w:t>
      </w:r>
    </w:p>
    <w:p w:rsidR="0050189A" w:rsidRPr="00E9736B" w:rsidRDefault="0050189A" w:rsidP="00D0348B">
      <w:pPr>
        <w:pStyle w:val="onvn"/>
      </w:pPr>
      <w:r w:rsidRPr="00E9736B">
        <w:t>Đối với dòng Ubuntu Server chúng ta chỉ nên sử dụng các phiên bản LTS. Vì máy chủ cần có sự ổn định hơn là luôn cập nhật công nghệ mới. Ubuntu server v16.04.3 LTS là phiên bản phát hành năm 2016, là một trong các phiên bản được hỗ trợ lâu dài(thời hạn hỗ trợ đến năm 2021) phù hợp để triển khai hệ thống hơn so với Ubuntu v14.04 LTS(thời hạn hỗ trợ đến 2019).</w:t>
      </w:r>
    </w:p>
    <w:p w:rsidR="0050189A" w:rsidRPr="00E9736B" w:rsidRDefault="00F075B3" w:rsidP="00F075B3">
      <w:pPr>
        <w:pStyle w:val="Heading2"/>
      </w:pPr>
      <w:bookmarkStart w:id="54" w:name="_Toc502133427"/>
      <w:r>
        <w:t>M</w:t>
      </w:r>
      <w:r w:rsidR="00F04156" w:rsidRPr="00E9736B">
        <w:t>áy tìm kiếm(Search Engine): Elasticsearch v5.4.1</w:t>
      </w:r>
      <w:bookmarkEnd w:id="54"/>
    </w:p>
    <w:p w:rsidR="00F04156" w:rsidRPr="00E9736B" w:rsidRDefault="00F04156" w:rsidP="00D0348B">
      <w:pPr>
        <w:pStyle w:val="onvn"/>
      </w:pPr>
      <w:r w:rsidRPr="00E9736B">
        <w:t>Elasticsearch là một máy tìm kiếm và phân tích dữ liệu phân tán, mã nguồn mở được xây dựng trên nền của Apache Lucene – phần mềm tìm kiếm và trả về thông tin (information retrieval software) với hơn 15 năm kinh nghiệm về tìm kiếm toàn văn(full text search). Kể từ phiên bản đầu tiên của Elasticsearch đã được phát hành vào năm 2010, nó đã nhanh chóng trở thành công cụ tìm kiếm phổ biến nhất và thường được sử dụng cho phân tích nhật ký, tìm kiếm toàn văn(full text search).</w:t>
      </w:r>
    </w:p>
    <w:p w:rsidR="00F04156" w:rsidRPr="00E9736B" w:rsidRDefault="00F04156" w:rsidP="00D0348B">
      <w:pPr>
        <w:pStyle w:val="onvn"/>
      </w:pPr>
      <w:r w:rsidRPr="00E9736B">
        <w:t xml:space="preserve">Các </w:t>
      </w:r>
      <w:r w:rsidRPr="00E9736B">
        <w:rPr>
          <w:b/>
          <w:i/>
        </w:rPr>
        <w:t>lợi ích</w:t>
      </w:r>
      <w:r w:rsidRPr="00E9736B">
        <w:t xml:space="preserve"> có được khi sử dụng Elasticsearch:</w:t>
      </w:r>
    </w:p>
    <w:p w:rsidR="00F04156" w:rsidRPr="00E9736B" w:rsidRDefault="00F04156" w:rsidP="00D0348B">
      <w:pPr>
        <w:pStyle w:val="ListParagraph"/>
      </w:pPr>
      <w:r w:rsidRPr="00E9736B">
        <w:t>Tìm kiếm toàn văn(full-text-search) rất nhanh, được đánh giá là gần với thời gian thực(near-realtime).</w:t>
      </w:r>
    </w:p>
    <w:p w:rsidR="00F04156" w:rsidRPr="00E9736B" w:rsidRDefault="00F04156" w:rsidP="00D0348B">
      <w:pPr>
        <w:pStyle w:val="ListParagraph"/>
      </w:pPr>
      <w:r w:rsidRPr="00E9736B">
        <w:t>Đánh chỉ mục rất nhanh, thông thường mất khoảng 1,2 giây hoặc ít hơn để dữ liệu cập nhật vào kho dữ liệu có thể tìm kiếm được.</w:t>
      </w:r>
    </w:p>
    <w:p w:rsidR="00F04156" w:rsidRPr="00E9736B" w:rsidRDefault="00F04156" w:rsidP="00D0348B">
      <w:pPr>
        <w:pStyle w:val="ListParagraph"/>
      </w:pPr>
      <w:r w:rsidRPr="00E9736B">
        <w:t>Hỗ trợ RESTful API rất dễ dàng sử dụng.</w:t>
      </w:r>
    </w:p>
    <w:p w:rsidR="00F04156" w:rsidRPr="00E9736B" w:rsidRDefault="00F04156" w:rsidP="00D0348B">
      <w:pPr>
        <w:pStyle w:val="ListParagraph"/>
      </w:pPr>
      <w:r w:rsidRPr="00E9736B">
        <w:t>Hỗ trợ hầu hết các ngôn ngữ lập trình: Java, Python, PHP, JavaScript, Nodejs, Ruby,..</w:t>
      </w:r>
    </w:p>
    <w:p w:rsidR="00F04156" w:rsidRPr="00E9736B" w:rsidRDefault="00F04156" w:rsidP="00D0348B">
      <w:pPr>
        <w:pStyle w:val="ListParagraph"/>
      </w:pPr>
      <w:r w:rsidRPr="00E9736B">
        <w:t>Có sẵn nhiều tiện ích và plugin miễn phí: Kibana - công cụ hiển thị và báo cáo phổ biến, Logstash – công cụ chuyển đổi dữ liệu.</w:t>
      </w:r>
    </w:p>
    <w:p w:rsidR="00F04156" w:rsidRPr="00E9736B" w:rsidRDefault="00F04156" w:rsidP="00D0348B">
      <w:pPr>
        <w:pStyle w:val="ListParagraph"/>
      </w:pPr>
      <w:r w:rsidRPr="00E9736B">
        <w:t xml:space="preserve">Elasticsearch </w:t>
      </w:r>
      <w:bookmarkStart w:id="55" w:name="_Hlk497836694"/>
      <w:r w:rsidRPr="00E9736B">
        <w:t>mặc định được thiết kế cho phép lưu trữ dữ liệu phân tán dẫn đến việc mở rộng hệ thống khá dễ dàng</w:t>
      </w:r>
      <w:bookmarkEnd w:id="55"/>
      <w:r w:rsidRPr="00E9736B">
        <w:t>.</w:t>
      </w:r>
    </w:p>
    <w:p w:rsidR="00F04156" w:rsidRPr="00E9736B" w:rsidRDefault="00F04156" w:rsidP="00D0348B">
      <w:pPr>
        <w:pStyle w:val="onvn"/>
      </w:pPr>
      <w:r w:rsidRPr="00E9736B">
        <w:lastRenderedPageBreak/>
        <w:t xml:space="preserve">Bên cạnh các lợi ích mang lại, Elasticsearch cũng có một số </w:t>
      </w:r>
      <w:r w:rsidRPr="00E9736B">
        <w:rPr>
          <w:b/>
          <w:i/>
        </w:rPr>
        <w:t>nhược điểm</w:t>
      </w:r>
      <w:r w:rsidRPr="00E9736B">
        <w:t xml:space="preserve">: </w:t>
      </w:r>
    </w:p>
    <w:p w:rsidR="00F04156" w:rsidRPr="00E9736B" w:rsidRDefault="00F04156" w:rsidP="00D0348B">
      <w:pPr>
        <w:pStyle w:val="ListParagraph"/>
      </w:pPr>
      <w:r w:rsidRPr="00E9736B">
        <w:t xml:space="preserve">Elasticsearch không tuân thủ ACID (viết tắt của Atomicity, Consistency, Isolation, Durability), nó không được thiết kế để trở thành một cơ sở dữ liệu đáng tin cậy. </w:t>
      </w:r>
    </w:p>
    <w:p w:rsidR="00F04156" w:rsidRPr="00E9736B" w:rsidRDefault="00F04156" w:rsidP="00D0348B">
      <w:pPr>
        <w:pStyle w:val="ListParagraph"/>
      </w:pPr>
      <w:r w:rsidRPr="00E9736B">
        <w:t>Dữ liệu khi đưa vào Elasticsearch sẽ được lưu trữ phân tán, dữ liệu có thể bị thất lạc trên đường truyền và Elasticsearch không có cơ chế để đảm bảo có thể phục hồi lại dữ liệu bị mất.</w:t>
      </w:r>
    </w:p>
    <w:p w:rsidR="00F04156" w:rsidRPr="00E9736B" w:rsidRDefault="00F04156" w:rsidP="00D0348B">
      <w:pPr>
        <w:pStyle w:val="ListParagraph"/>
      </w:pPr>
      <w:r w:rsidRPr="00E9736B">
        <w:t>ElasticSearch không cung cấp cơ chế xác thực hoặc ủy quyền.</w:t>
      </w:r>
    </w:p>
    <w:p w:rsidR="00F04156" w:rsidRPr="00E9736B" w:rsidRDefault="00F04156" w:rsidP="00D0348B">
      <w:pPr>
        <w:pStyle w:val="onvn"/>
      </w:pPr>
      <w:r w:rsidRPr="00E9736B">
        <w:t xml:space="preserve">Trong nhiều trường hợp thực tế, mặc dù Elasticsearch có thể được sử dụng như một cơ sở dữ liệu NoSQL </w:t>
      </w:r>
      <w:r w:rsidR="0092651E">
        <w:t xml:space="preserve">và </w:t>
      </w:r>
      <w:r w:rsidRPr="00E9736B">
        <w:t>được khuyến nghị không nên sử dụng làm cơ sở dữ liệu chính. Dưới đây là các trường hợp sử dụng của Elasticsearch:</w:t>
      </w:r>
    </w:p>
    <w:p w:rsidR="00F04156" w:rsidRPr="00E9736B" w:rsidRDefault="00F04156" w:rsidP="00D0348B">
      <w:pPr>
        <w:pStyle w:val="ListParagraph"/>
        <w:numPr>
          <w:ilvl w:val="0"/>
          <w:numId w:val="19"/>
        </w:numPr>
      </w:pPr>
      <w:r w:rsidRPr="00E9736B">
        <w:rPr>
          <w:i/>
        </w:rPr>
        <w:t>Phân tích lịch sử hoạt động(Log Analytics)</w:t>
      </w:r>
      <w:r w:rsidRPr="00E9736B">
        <w:t>: Phân tích các dữ liệu không cấu trúc và bán cấu trúc được tạo ra bởi các trang web, thiết bị di động, máy chủ, cảm biến và nhiều nhiều ứng dụng như tiếp thị kỹ thuật số, ứng dụng giám sát, phát hiện gian lận, công nghệ quảng cáo, game và IoT.</w:t>
      </w:r>
    </w:p>
    <w:p w:rsidR="00F04156" w:rsidRPr="00E9736B" w:rsidRDefault="00F04156" w:rsidP="00D0348B">
      <w:pPr>
        <w:pStyle w:val="ListParagraph"/>
        <w:numPr>
          <w:ilvl w:val="0"/>
          <w:numId w:val="19"/>
        </w:numPr>
        <w:rPr>
          <w:i/>
        </w:rPr>
      </w:pPr>
      <w:r w:rsidRPr="00E9736B">
        <w:rPr>
          <w:i/>
        </w:rPr>
        <w:t xml:space="preserve">Tìm kiếm toàn văn(Full Text Search): </w:t>
      </w:r>
      <w:r w:rsidRPr="00E9736B">
        <w:t>Xây dựng ứng dụng cung cấp cho khách hàng trải nghiệm tìm kiếm và điều hướng phong phú mà ở đó ứng dụng cho phép khách hàng thu hẹp kết quả tìm kiếm theo các phạm vi như giá, đặc điểm sản phẩm và thương hiệu; cho phép tạo bộ lọc tìm kiếm nâng cao; đề xuất dựa trên nội dung nhập,..</w:t>
      </w:r>
    </w:p>
    <w:p w:rsidR="00F04156" w:rsidRPr="00E9736B" w:rsidRDefault="00F04156" w:rsidP="00D0348B">
      <w:pPr>
        <w:spacing w:before="120" w:after="120"/>
        <w:ind w:left="720"/>
        <w:rPr>
          <w:i/>
          <w:szCs w:val="28"/>
        </w:rPr>
      </w:pPr>
    </w:p>
    <w:p w:rsidR="00F04156" w:rsidRPr="00E9736B" w:rsidRDefault="00F04156" w:rsidP="00D0348B">
      <w:pPr>
        <w:pStyle w:val="ListParagraph"/>
        <w:numPr>
          <w:ilvl w:val="0"/>
          <w:numId w:val="19"/>
        </w:numPr>
        <w:rPr>
          <w:i/>
        </w:rPr>
      </w:pPr>
      <w:r w:rsidRPr="00E9736B">
        <w:rPr>
          <w:i/>
        </w:rPr>
        <w:t xml:space="preserve">Lưu trữ tài liệu phân tán(Distributed Document Store): </w:t>
      </w:r>
      <w:r w:rsidRPr="00E9736B">
        <w:t xml:space="preserve">Khi dữ liệu ứng dụng là các tài liệu JSON hoặc có khả năng chuyển đổi sang định dạng JSON. Elasticsearch cung cấp một API REST đơn giản, hiệu suất nhanh, khả năng tìm kiếm mạnh mẽ, do đó nhà phát triển </w:t>
      </w:r>
      <w:r w:rsidRPr="00E9736B">
        <w:lastRenderedPageBreak/>
        <w:t>có thể xây dựng các ứng dụng có hiệu suất cao có thể lưu trữ và truy xuất hàng tỉ tài liệu JSON một cách nhanh chóng.</w:t>
      </w:r>
    </w:p>
    <w:p w:rsidR="00F04156" w:rsidRPr="00E9736B" w:rsidRDefault="00F04156" w:rsidP="00D0348B">
      <w:pPr>
        <w:pStyle w:val="ListParagraph"/>
        <w:numPr>
          <w:ilvl w:val="0"/>
          <w:numId w:val="19"/>
        </w:numPr>
        <w:rPr>
          <w:i/>
        </w:rPr>
      </w:pPr>
      <w:r w:rsidRPr="00E9736B">
        <w:rPr>
          <w:i/>
        </w:rPr>
        <w:t xml:space="preserve">Theo dõi ứng dụng thời gian thực(Real-time Application Monitoring): </w:t>
      </w:r>
      <w:r w:rsidRPr="00E9736B">
        <w:t>Nhà phát triển có thể</w:t>
      </w:r>
      <w:r w:rsidR="00EA1757" w:rsidRPr="00E9736B">
        <w:t xml:space="preserve"> </w:t>
      </w:r>
      <w:r w:rsidRPr="00E9736B">
        <w:t>ghi lại nhật ký hoạt động trên các ứng dụng và trang web của khách hàng và sử dụng Logstash để đẩy các nhật ký này vào Elasticsearch. Elasticsearch lập chỉ mục dữ liệu và sẵn sàng để phân tích trong gần thời gian thực (ít hơn một giây). Sau đó có thể sử dụng Kibana để mô tả(visualize) dữ liệu và thực hiện các thao tác phân như xác định sự cố và các vấn đề. Elasticsearch cũng cung cấp khả năng phân tích vị trí không gian, có thể xác định khu vực địa lý có vấn đề đang xảy ra. Các đội khắc phục sự cố sau đó có thể tìm kiếm và thực hiện kết hợp thống kê để xác định nguyên nhân gốc và khắc phục sự cố.</w:t>
      </w:r>
    </w:p>
    <w:p w:rsidR="00F04156" w:rsidRPr="00E9736B" w:rsidRDefault="00F04156" w:rsidP="00D0348B">
      <w:pPr>
        <w:pStyle w:val="onvn"/>
      </w:pPr>
      <w:r w:rsidRPr="00E9736B">
        <w:t xml:space="preserve">Trong trường hợp thực hiện </w:t>
      </w:r>
      <w:r w:rsidRPr="00E9736B">
        <w:rPr>
          <w:i/>
        </w:rPr>
        <w:t xml:space="preserve">xây dựng hệ thống hỏi đáp và tìm kiếm chuyên gia toán phổ thông, </w:t>
      </w:r>
      <w:r w:rsidRPr="00E9736B">
        <w:t xml:space="preserve">một trường hợp cần sử dụng Elasticsearch là tìm kiếm toàn văn(full-text-search) cho các câu hỏi tiếng Việt. Tuy nhiên Elasticsearch không được thiết kế cho tiếng Việt nên khi áp dụng vào tìm kiếm tiếng Việt sẽ gặp phải một số khó khăn do đặc thù tiếng Việt khác với tiếng Anh, ví dụ như: “khoảng trắng” không phải là dấu hiệu phân tách một từ. Do vậy cần sử dụng các thư viện để tách từ tiếng Việt trước khi đưa vào tìm kiếm trên Elasticsearch để tăng độ chính xác của truy vấn. </w:t>
      </w:r>
    </w:p>
    <w:p w:rsidR="00F04156" w:rsidRPr="00E9736B" w:rsidRDefault="00F04156" w:rsidP="00D0348B">
      <w:pPr>
        <w:pStyle w:val="onvn"/>
      </w:pPr>
      <w:r w:rsidRPr="00E9736B">
        <w:t>Vietnamese Analysis Plugin là một plugin của Elasticsearch là một plugin có thể giải quyết được vấn đề này. Tuy nhiên phiên bản hiện tại của plugin này tương thích với Elasticsearch v5.4.1, đây là lí do chọn triển khai Elastic phiên bản Elasticsearch v5.4.1.</w:t>
      </w:r>
    </w:p>
    <w:p w:rsidR="0092651E" w:rsidRDefault="0092651E" w:rsidP="00F075B3">
      <w:pPr>
        <w:pStyle w:val="Heading2"/>
        <w:sectPr w:rsidR="0092651E" w:rsidSect="006326E5">
          <w:pgSz w:w="11907" w:h="16839" w:code="9"/>
          <w:pgMar w:top="1418" w:right="1134" w:bottom="1134" w:left="1985" w:header="0" w:footer="0" w:gutter="0"/>
          <w:cols w:space="720"/>
          <w:formProt w:val="0"/>
          <w:docGrid w:linePitch="381" w:charSpace="-14337"/>
        </w:sectPr>
      </w:pPr>
      <w:bookmarkStart w:id="56" w:name="_Toc502133428"/>
    </w:p>
    <w:p w:rsidR="00F04156" w:rsidRPr="00E9736B" w:rsidRDefault="00F075B3" w:rsidP="00F075B3">
      <w:pPr>
        <w:pStyle w:val="Heading2"/>
      </w:pPr>
      <w:r>
        <w:lastRenderedPageBreak/>
        <w:t>C</w:t>
      </w:r>
      <w:r w:rsidR="00F04156" w:rsidRPr="00E9736B">
        <w:t>ơ sở dữ liệu chính: MySQL</w:t>
      </w:r>
      <w:r w:rsidR="00EA1757" w:rsidRPr="00E9736B">
        <w:t xml:space="preserve"> </w:t>
      </w:r>
      <w:r w:rsidR="00F04156" w:rsidRPr="00E9736B">
        <w:t>v5.7</w:t>
      </w:r>
      <w:bookmarkEnd w:id="56"/>
    </w:p>
    <w:p w:rsidR="00F04156" w:rsidRPr="00E9736B" w:rsidRDefault="00F04156" w:rsidP="00D0348B">
      <w:pPr>
        <w:pStyle w:val="onvn"/>
      </w:pPr>
      <w:r w:rsidRPr="00E9736B">
        <w:t>MySQL là hệ quản trị cơ sở dữ liệu SQL nguồn mở phổ biến nhất thế giới và được các nhà phát triển rất ưa chuộng trong quá trình phát triển ứng dụng. Những lợi ích có được khi sử dụng MySQL:</w:t>
      </w:r>
    </w:p>
    <w:p w:rsidR="00F04156" w:rsidRPr="00E9736B" w:rsidRDefault="00F04156" w:rsidP="00D0348B">
      <w:pPr>
        <w:pStyle w:val="ListParagraph"/>
      </w:pPr>
      <w:r w:rsidRPr="00E9736B">
        <w:t>Mã nguồn mở và miễn phí</w:t>
      </w:r>
    </w:p>
    <w:p w:rsidR="00F04156" w:rsidRPr="00E9736B" w:rsidRDefault="00F04156" w:rsidP="00D0348B">
      <w:pPr>
        <w:pStyle w:val="ListParagraph"/>
      </w:pPr>
      <w:r w:rsidRPr="00E9736B">
        <w:t xml:space="preserve">Tốc độ nhanh. </w:t>
      </w:r>
    </w:p>
    <w:p w:rsidR="00F04156" w:rsidRPr="00E9736B" w:rsidRDefault="00F04156" w:rsidP="00D0348B">
      <w:pPr>
        <w:pStyle w:val="ListParagraph"/>
      </w:pPr>
      <w:r w:rsidRPr="00E9736B">
        <w:t>Dễ sử dụng, cộng đồng sử dụng đông đảo được hỗ trợ liên tục.</w:t>
      </w:r>
    </w:p>
    <w:p w:rsidR="00F04156" w:rsidRPr="00E9736B" w:rsidRDefault="00F04156" w:rsidP="00D0348B">
      <w:pPr>
        <w:pStyle w:val="ListParagraph"/>
      </w:pPr>
      <w:r w:rsidRPr="00E9736B">
        <w:t>Tuân thủ ACID – tiêu chí để đánh giá một cơ sở dữ liệu là tin cậy</w:t>
      </w:r>
      <w:r w:rsidR="00EA1757" w:rsidRPr="00E9736B">
        <w:t>.</w:t>
      </w:r>
      <w:r w:rsidRPr="00E9736B">
        <w:t xml:space="preserve"> </w:t>
      </w:r>
    </w:p>
    <w:p w:rsidR="00F04156" w:rsidRPr="00E9736B" w:rsidRDefault="00F04156" w:rsidP="00D0348B">
      <w:pPr>
        <w:pStyle w:val="ListParagraph"/>
      </w:pPr>
      <w:r w:rsidRPr="00E9736B">
        <w:t>Hỗ trợ đa truy cập và transaction.</w:t>
      </w:r>
    </w:p>
    <w:p w:rsidR="00F04156" w:rsidRPr="00E9736B" w:rsidRDefault="00F04156" w:rsidP="00D0348B">
      <w:pPr>
        <w:pStyle w:val="ListParagraph"/>
      </w:pPr>
      <w:r w:rsidRPr="00E9736B">
        <w:t>Hỗ trợ đa nền tảng: Windows, Linux.</w:t>
      </w:r>
    </w:p>
    <w:p w:rsidR="00F04156" w:rsidRPr="00E9736B" w:rsidRDefault="00F04156" w:rsidP="00D0348B">
      <w:pPr>
        <w:pStyle w:val="onvn"/>
      </w:pPr>
      <w:r w:rsidRPr="00E9736B">
        <w:t>MySQL có thể sử dụng trong hầu hết các trường hợp mà hệ thống cần đến cơ sở dữ liệu, nó hoạt động tốt với các ứng dụng vừa và nhỏ, nhưng khi khối lượng dữ liệu lớn thì hiệu suất của nó đi xuống. Mặt khác MySQL không được thiết kế cho việc mở rộng(scale), trong trường hợp ứng dụng bắt buộc phải mở rộng trước các yêu cầu mới, MySQL tỏ ra không linh hoạt và khó mở rộng.</w:t>
      </w:r>
    </w:p>
    <w:p w:rsidR="00F04156" w:rsidRPr="00E9736B" w:rsidRDefault="00F04156" w:rsidP="00D0348B">
      <w:pPr>
        <w:pStyle w:val="onvn"/>
      </w:pPr>
      <w:r w:rsidRPr="00E9736B">
        <w:t xml:space="preserve"> Tuy nhiên trong phạm vi thực hiện xây dựng hệ thống hỏi đáp và tìm kiế</w:t>
      </w:r>
      <w:r w:rsidR="00EA1757" w:rsidRPr="00E9736B">
        <w:t>m chuyên gia -</w:t>
      </w:r>
      <w:r w:rsidRPr="00E9736B">
        <w:t xml:space="preserve"> một hệ thống cỡ vừa và nhỏ, MySQL vẫn đảm bảo đáp ứng được các yêu cầu cần thiết. Trong trường hợp này lựa chọn phiên bản mới nhất của MySQL là MySQL v5.7.</w:t>
      </w:r>
    </w:p>
    <w:p w:rsidR="00F04156" w:rsidRPr="00E9736B" w:rsidRDefault="00F075B3" w:rsidP="00F075B3">
      <w:pPr>
        <w:pStyle w:val="Heading2"/>
      </w:pPr>
      <w:bookmarkStart w:id="57" w:name="_Toc502133429"/>
      <w:r>
        <w:t>C</w:t>
      </w:r>
      <w:r w:rsidR="00EA1757" w:rsidRPr="00E9736B">
        <w:t>ơ sở dữ liệu phụ: Mongodb 3.4.10</w:t>
      </w:r>
      <w:bookmarkEnd w:id="57"/>
    </w:p>
    <w:p w:rsidR="00EA1757" w:rsidRPr="00E9736B" w:rsidRDefault="00EA1757" w:rsidP="00D0348B">
      <w:pPr>
        <w:pStyle w:val="onvn"/>
      </w:pPr>
      <w:r w:rsidRPr="00E9736B">
        <w:t>MongoDB là một trong những cơ sở dữ liệu mã nguồn mở NoSQL phổ biến nhất được biết bằng C++. Tính đến tháng 2/2015, MongoDB được xếp thứ 4 trong số các hệ thống cơ sở dữ liệu phổ biến nhất. Nó được phát triển bởi công ty 10gen sau này được biết đến với tên MongoDB Inc.</w:t>
      </w:r>
    </w:p>
    <w:p w:rsidR="00EA1757" w:rsidRPr="00E9736B" w:rsidRDefault="00EA1757" w:rsidP="00D0348B">
      <w:pPr>
        <w:pStyle w:val="onvn"/>
      </w:pPr>
      <w:r w:rsidRPr="00E9736B">
        <w:lastRenderedPageBreak/>
        <w:t xml:space="preserve">MongoDB là cơ sở dữ liệu hướng tài liệu(document), nó lưu trữ dữ liệu trong các tài liệu dạng JSON với lược đồ(schema) động, rất linh hoạt. Có thể lưu các bản ghi vào MongoDB mà không cần lo lắng về cấu trúc dữ liệu như là số trường, kiểu của trường lưu trữ. Tài liệu MongoDB tương tự như các đối tượng JSON. </w:t>
      </w:r>
    </w:p>
    <w:p w:rsidR="00EA1757" w:rsidRPr="00E9736B" w:rsidRDefault="00EA1757" w:rsidP="00D0348B">
      <w:pPr>
        <w:pStyle w:val="onvn"/>
      </w:pPr>
      <w:r w:rsidRPr="00E9736B">
        <w:rPr>
          <w:b/>
          <w:i/>
        </w:rPr>
        <w:t>Lợi ích</w:t>
      </w:r>
      <w:r w:rsidRPr="00E9736B">
        <w:t xml:space="preserve"> có được khi sử dụng MongoDB: </w:t>
      </w:r>
    </w:p>
    <w:p w:rsidR="00EA1757" w:rsidRPr="00E9736B" w:rsidRDefault="00EA1757" w:rsidP="00D0348B">
      <w:pPr>
        <w:pStyle w:val="ListParagraph"/>
      </w:pPr>
      <w:r w:rsidRPr="00E9736B">
        <w:t>Hiệu suất cao</w:t>
      </w:r>
    </w:p>
    <w:p w:rsidR="00EA1757" w:rsidRPr="00E9736B" w:rsidRDefault="00EA1757" w:rsidP="00D0348B">
      <w:pPr>
        <w:pStyle w:val="ListParagraph"/>
      </w:pPr>
      <w:r w:rsidRPr="00E9736B">
        <w:t>Tính sẵn sàng cao</w:t>
      </w:r>
    </w:p>
    <w:p w:rsidR="00EA1757" w:rsidRPr="00E9736B" w:rsidRDefault="00EA1757" w:rsidP="00D0348B">
      <w:pPr>
        <w:pStyle w:val="ListParagraph"/>
      </w:pPr>
      <w:r w:rsidRPr="00E9736B">
        <w:t>Hỗ trợ cân bằng tải.</w:t>
      </w:r>
    </w:p>
    <w:p w:rsidR="00EA1757" w:rsidRPr="00E9736B" w:rsidRDefault="00EA1757" w:rsidP="00D0348B">
      <w:pPr>
        <w:pStyle w:val="ListParagraph"/>
      </w:pPr>
      <w:r w:rsidRPr="00E9736B">
        <w:t>Dễ dàng thay đổi và mở rộng</w:t>
      </w:r>
    </w:p>
    <w:p w:rsidR="00EA1757" w:rsidRPr="00E9736B" w:rsidRDefault="00EA1757" w:rsidP="00D0348B">
      <w:pPr>
        <w:pStyle w:val="ListParagraph"/>
      </w:pPr>
      <w:r w:rsidRPr="00E9736B">
        <w:t>Hỗ trợ đa nền tảng</w:t>
      </w:r>
    </w:p>
    <w:p w:rsidR="00EA1757" w:rsidRPr="00E9736B" w:rsidRDefault="00EA1757" w:rsidP="00D0348B">
      <w:pPr>
        <w:pStyle w:val="ListParagraph"/>
      </w:pPr>
      <w:r w:rsidRPr="00E9736B">
        <w:t>Hỗ trợ hầu hết các ngôn ngữ lập trình phổ biến như C#, Java, PHP, Javascript...và các môi trường phát triển khác nhau.</w:t>
      </w:r>
    </w:p>
    <w:p w:rsidR="00EA1757" w:rsidRPr="00E9736B" w:rsidRDefault="00EA1757" w:rsidP="00D0348B">
      <w:pPr>
        <w:pStyle w:val="onvn"/>
      </w:pPr>
      <w:r w:rsidRPr="00E9736B">
        <w:t xml:space="preserve">Bên cạnh những lợi ích có được, MongoDB cũng có những </w:t>
      </w:r>
      <w:r w:rsidRPr="00E9736B">
        <w:rPr>
          <w:b/>
          <w:i/>
        </w:rPr>
        <w:t>nhược điểm</w:t>
      </w:r>
      <w:r w:rsidRPr="00E9736B">
        <w:t>:</w:t>
      </w:r>
    </w:p>
    <w:p w:rsidR="00EA1757" w:rsidRPr="00E9736B" w:rsidRDefault="00EA1757" w:rsidP="00D0348B">
      <w:pPr>
        <w:pStyle w:val="ListParagraph"/>
      </w:pPr>
      <w:r w:rsidRPr="00E9736B">
        <w:rPr>
          <w:i/>
        </w:rPr>
        <w:t>Không có quan hệ</w:t>
      </w:r>
      <w:r w:rsidRPr="00E9736B">
        <w:t>: Không thể thực hiện tương tự lệnh JOIN trong cơ sở dữ liệu SQL truyền thống. Điều này có nghĩa là lập trình viên muốn thực hiện JOIN sẽ phải tự thực hiện trên mã nguồn của họ thay vì trên MongoDB. Mặt khác, nếu cố gắng xây dựng một cơ sở dữ liệu quan hệ trên MongoDB thì trong nhiều trường hợp truy vấn đến cùng một tài liệu sẽ chậm hơn các cơ sở dữ liệu SQL truyển thống.</w:t>
      </w:r>
    </w:p>
    <w:p w:rsidR="00EA1757" w:rsidRPr="00E9736B" w:rsidRDefault="00EA1757" w:rsidP="00D0348B">
      <w:pPr>
        <w:pStyle w:val="ListParagraph"/>
      </w:pPr>
      <w:r w:rsidRPr="00E9736B">
        <w:rPr>
          <w:i/>
        </w:rPr>
        <w:t>Không cung cấp cơ chế đảm bảo được tính nhất quán của dữ liệu:</w:t>
      </w:r>
      <w:r w:rsidRPr="00E9736B">
        <w:t xml:space="preserve"> Dữ liệu trùng lặp hoàn toàn có thể được đưa vào kho lưu trữ của MongoDB. Nó không có cơ chế để kiểm soát điều này</w:t>
      </w:r>
    </w:p>
    <w:p w:rsidR="00EA1757" w:rsidRPr="00E9736B" w:rsidRDefault="00EA1757" w:rsidP="00D0348B">
      <w:pPr>
        <w:pStyle w:val="ListParagraph"/>
      </w:pPr>
      <w:r w:rsidRPr="00E9736B">
        <w:rPr>
          <w:i/>
        </w:rPr>
        <w:t>Không hỗ trợ transaction:</w:t>
      </w:r>
      <w:r w:rsidRPr="00E9736B">
        <w:t xml:space="preserve"> MongoDB không tự động xử lý các hoạt động như các giao dịch. Để đảm bảo tính toàn vẹn dữ liệu khi tạo / cập </w:t>
      </w:r>
      <w:r w:rsidRPr="00E9736B">
        <w:lastRenderedPageBreak/>
        <w:t>nhật, sẽ phải tự chọn tạo một giao dịch, tự xác minh nó và sau đó tự cam kết hoặc quay ngược lại trước khi giao dịch diễn ra.</w:t>
      </w:r>
    </w:p>
    <w:p w:rsidR="00EA1757" w:rsidRPr="00E9736B" w:rsidRDefault="00EA1757" w:rsidP="00D0348B">
      <w:pPr>
        <w:pStyle w:val="onvn"/>
      </w:pPr>
      <w:r w:rsidRPr="00E9736B">
        <w:t xml:space="preserve">Do những nhược điểm của nó, nên MongoDB thường được sử dụng cho những ứng dụng đang trong quá trình phát triển khi lược đồ dữ liệu phải thay đổi liên tục, hoặc các ứng dụng đòi hỏi đọc ghi với hiệu suất cao mà không cần quan tâm đến tính nhất quán hoặc yêu cầu phải hỗ trợ transaction. </w:t>
      </w:r>
    </w:p>
    <w:p w:rsidR="00EA1757" w:rsidRPr="00E9736B" w:rsidRDefault="00EA1757" w:rsidP="00D0348B">
      <w:pPr>
        <w:pStyle w:val="onvn"/>
      </w:pPr>
      <w:r w:rsidRPr="00E9736B">
        <w:t>Trong trường hợp xây dựng hệ thống hỏi đáp và tìm kiếm chuyên gia, câu hỏi và câu trả lời là một trong những dữ liệu đòi hỏi đọc ghi với hiệu suất cao đồng thời không quan tâm nhiều đến tính nhất quán, phù hợp để chọn MongoDB là kho lưu trữ. Phiên bản phù hợp là Mongodb 3.4.10 cho Ubuntu 16.04 x64.</w:t>
      </w:r>
    </w:p>
    <w:p w:rsidR="00EA1757" w:rsidRPr="00E9736B" w:rsidRDefault="00F075B3" w:rsidP="00F075B3">
      <w:pPr>
        <w:pStyle w:val="Heading2"/>
      </w:pPr>
      <w:bookmarkStart w:id="58" w:name="_Toc502133430"/>
      <w:r>
        <w:t>B</w:t>
      </w:r>
      <w:r w:rsidR="00EA1757" w:rsidRPr="00E9736B">
        <w:t>ackend API: Nodejs v6.11.4 &amp; Expressjs v4.16.0</w:t>
      </w:r>
      <w:bookmarkEnd w:id="58"/>
    </w:p>
    <w:p w:rsidR="00EA1757" w:rsidRPr="00E9736B" w:rsidRDefault="00EA1757" w:rsidP="00D0348B">
      <w:pPr>
        <w:pStyle w:val="onvn"/>
      </w:pPr>
      <w:r w:rsidRPr="00E9736B">
        <w:t>API (viết tắt của Application Programming Interface) hay giao diện lập trình ứng dụng là một giao diện mà một hệ thống máy tính hay ứng dụng cung cấp để cho phép các yêu cầu dịch vụ có thể được tạo ra từ các chương trình máy tính khác, và/hoặc cho phép dữ liệu có thể được trao đổi qua lại giữa chúng.</w:t>
      </w:r>
    </w:p>
    <w:p w:rsidR="00EA1757" w:rsidRPr="00E9736B" w:rsidRDefault="00EA1757" w:rsidP="00D0348B">
      <w:pPr>
        <w:pStyle w:val="onvn"/>
      </w:pPr>
      <w:r w:rsidRPr="00E9736B">
        <w:t xml:space="preserve">Có một điểm chung là các doanh nghiệp lớn như Google, Facebook, Uber, Stack Exchange đều cung cấp API như một hình thức kết nối trong việc phát triển các ứng dụng trong hệ thống nội bộ cũng như các hệ thống mở để làm giàu thêm các kho ứng dụng trong hệ sinh thái của mình. Và ở thời điểm hiện tại, hầu hết các ngôn ngữ lập trình phổ biến đều hỗ trợ cho phép tạo ra các API, có thể kể đến như .NET Framwork Web API, Java Spring, Go Revel, Python Django, Nodejs Express,... Trong đó Nodejs một trong những công nghệ khá nổi bật. </w:t>
      </w:r>
    </w:p>
    <w:p w:rsidR="00EA1757" w:rsidRPr="00E9736B" w:rsidRDefault="00EA1757" w:rsidP="00D0348B">
      <w:pPr>
        <w:pStyle w:val="onvn"/>
      </w:pPr>
      <w:r w:rsidRPr="00E9736B">
        <w:t xml:space="preserve">Nodejs không thực là một framework, cũng không phải là một thư viện. Người ta coi nó là môi trường thực thi(runtime environment) được xây dựng dựa trên Chrome’s V8 JavaScript engine. Công nghệ này lần đầu tiên được giới thiệu vào năm 2009 bởi Ryan Dahl tại hội nghị European JSConf hàng năm và </w:t>
      </w:r>
      <w:r w:rsidRPr="00E9736B">
        <w:lastRenderedPageBreak/>
        <w:t xml:space="preserve">ngay lập tức được công nhận là "phần mềm thú vị nhất trong vũ trụ JavaScript hiện tại". </w:t>
      </w:r>
    </w:p>
    <w:p w:rsidR="00EA1757" w:rsidRPr="00E9736B" w:rsidRDefault="00EA1757" w:rsidP="00D0348B">
      <w:pPr>
        <w:pStyle w:val="onvn"/>
      </w:pPr>
      <w:r w:rsidRPr="00E9736B">
        <w:t xml:space="preserve">Các công nghệ web truyền thống, mỗi khi kết nối đến server sẽ sinh ra một luồng, kèm theo một phần dung lượng RAM để phục vụ duy nhất kết nối đó, kết quả là càng nhiều kết nối thì dung lượng RAM tiêu tốn càng lớn. Cơ chế hoạt động của Nodejs hoàn toàn khác, nó được xây dựng dựa trên kiến trúc hướng sự kiện, hoạt động trên một luồn duy nhất, không chặn I/O và cho phép xử lý hàng chục nghìn kết nối đồng thời. </w:t>
      </w:r>
    </w:p>
    <w:p w:rsidR="00EA1757" w:rsidRPr="00E9736B" w:rsidRDefault="00EA1757" w:rsidP="00D0348B">
      <w:pPr>
        <w:pStyle w:val="onvn"/>
      </w:pPr>
      <w:r w:rsidRPr="00E9736B">
        <w:rPr>
          <w:b/>
          <w:i/>
        </w:rPr>
        <w:t>Lợi thế</w:t>
      </w:r>
      <w:r w:rsidRPr="00E9736B">
        <w:t xml:space="preserve"> khi sử dụng Nodejs:</w:t>
      </w:r>
    </w:p>
    <w:p w:rsidR="00EA1757" w:rsidRPr="00E9736B" w:rsidRDefault="00EA1757" w:rsidP="00D0348B">
      <w:pPr>
        <w:pStyle w:val="ListParagraph"/>
      </w:pPr>
      <w:r w:rsidRPr="00E9736B">
        <w:t>Miễn phí và hỗ trợ đa nền tảng.</w:t>
      </w:r>
    </w:p>
    <w:p w:rsidR="00EA1757" w:rsidRPr="00E9736B" w:rsidRDefault="00EA1757" w:rsidP="00D0348B">
      <w:pPr>
        <w:pStyle w:val="ListParagraph"/>
      </w:pPr>
      <w:r w:rsidRPr="00E9736B">
        <w:t>Do sử dụng lõi là Chrome’s V8 JavaScript engine được viết bằng ngôn ngữ C nên nó thực sự nhanh và được đánh giá là nhanh hơn Ruby, Python, hay Perl.</w:t>
      </w:r>
    </w:p>
    <w:p w:rsidR="00EA1757" w:rsidRPr="00E9736B" w:rsidRDefault="00EA1757" w:rsidP="00D0348B">
      <w:pPr>
        <w:pStyle w:val="ListParagraph"/>
      </w:pPr>
      <w:r w:rsidRPr="00E9736B">
        <w:t>Được thiết kế để hỗ trợ đa kết nối, cho phép xử lý hàng chục nghìn kết nối đồng thời.</w:t>
      </w:r>
    </w:p>
    <w:p w:rsidR="00EA1757" w:rsidRPr="00E9736B" w:rsidRDefault="00EA1757" w:rsidP="00D0348B">
      <w:pPr>
        <w:pStyle w:val="ListParagraph"/>
      </w:pPr>
      <w:r w:rsidRPr="00E9736B">
        <w:t>Sử dụng duy nhất một ngôn ngữ lập trình cho cả 2 phía font-end và backend, dễ học và dễ tiếp cận.</w:t>
      </w:r>
    </w:p>
    <w:p w:rsidR="00EA1757" w:rsidRPr="00E9736B" w:rsidRDefault="00EA1757" w:rsidP="00D0348B">
      <w:pPr>
        <w:pStyle w:val="ListParagraph"/>
      </w:pPr>
      <w:r w:rsidRPr="00E9736B">
        <w:t>Dễ dàng mở rộng(scale) theo cả chiều ngang lần chiều dọc.</w:t>
      </w:r>
    </w:p>
    <w:p w:rsidR="00EA1757" w:rsidRPr="00E9736B" w:rsidRDefault="00EA1757" w:rsidP="00D0348B">
      <w:pPr>
        <w:pStyle w:val="ListParagraph"/>
      </w:pPr>
      <w:r w:rsidRPr="00E9736B">
        <w:t>Được hỗ trợ mạnh mẽ từ cộng đồng với rất nhiều thư viện lập trình cho Nodejs.</w:t>
      </w:r>
    </w:p>
    <w:p w:rsidR="00EA1757" w:rsidRPr="00E9736B" w:rsidRDefault="00EA1757" w:rsidP="00D0348B">
      <w:pPr>
        <w:pStyle w:val="ListParagraph"/>
      </w:pPr>
      <w:r w:rsidRPr="00E9736B">
        <w:t>Hoạt động rất tốt với các cơ sở dữ liệu sử dụng cấu trúc dữ liệu dạng JSON như MongoDB.</w:t>
      </w:r>
    </w:p>
    <w:p w:rsidR="00EA1757" w:rsidRPr="00E9736B" w:rsidRDefault="00EA1757" w:rsidP="00D0348B">
      <w:pPr>
        <w:pStyle w:val="ListParagraph"/>
      </w:pPr>
      <w:r w:rsidRPr="00E9736B">
        <w:t>Đặc biệt phù hợp với kiến trúc microservices – một phát triển của kiến trúc SOA, trong đó hệ thống được phân thành các dịch vụ (service) rất nhỏ để có thể được phát triển, đóng gói và mở rộng một cách độc lập.</w:t>
      </w:r>
    </w:p>
    <w:p w:rsidR="00EA1757" w:rsidRPr="00E9736B" w:rsidRDefault="00EA1757" w:rsidP="00D0348B">
      <w:pPr>
        <w:pStyle w:val="onvn"/>
      </w:pPr>
      <w:r w:rsidRPr="00E9736B">
        <w:rPr>
          <w:b/>
          <w:i/>
        </w:rPr>
        <w:t>Nhược điểm</w:t>
      </w:r>
      <w:r w:rsidRPr="00E9736B">
        <w:t xml:space="preserve"> của Nodejs:</w:t>
      </w:r>
    </w:p>
    <w:p w:rsidR="00EA1757" w:rsidRPr="00E9736B" w:rsidRDefault="00EA1757" w:rsidP="00D0348B">
      <w:pPr>
        <w:pStyle w:val="ListParagraph"/>
      </w:pPr>
      <w:r w:rsidRPr="00E9736B">
        <w:lastRenderedPageBreak/>
        <w:t>API của bản thân Nodejs luôn thay đổi theo từng phiên bản của nó.</w:t>
      </w:r>
    </w:p>
    <w:p w:rsidR="00EA1757" w:rsidRPr="00E9736B" w:rsidRDefault="00EA1757" w:rsidP="00D0348B">
      <w:pPr>
        <w:pStyle w:val="ListParagraph"/>
      </w:pPr>
      <w:r w:rsidRPr="00E9736B">
        <w:t>Nodejs chưa hoạt động tốt với cơ sở dữ liệu SQL.</w:t>
      </w:r>
    </w:p>
    <w:p w:rsidR="00EA1757" w:rsidRPr="00E9736B" w:rsidRDefault="00EA1757" w:rsidP="00D0348B">
      <w:pPr>
        <w:pStyle w:val="ListParagraph"/>
      </w:pPr>
      <w:r w:rsidRPr="00E9736B">
        <w:t>Nodejs sử dụng cách tiếp cận lập trình không đồng bộ nên nhiều nhà phát triển cho rằng nó phức tạp hơn so với cách tiếp cận lập trình đồng bộ và mã nguồn rối hơn.</w:t>
      </w:r>
    </w:p>
    <w:p w:rsidR="00EA1757" w:rsidRPr="00E9736B" w:rsidRDefault="00EA1757" w:rsidP="00D0348B">
      <w:pPr>
        <w:pStyle w:val="ListParagraph"/>
      </w:pPr>
      <w:r w:rsidRPr="00E9736B">
        <w:t>Không hỗ trợ lập trình đa luồng, không phù hợp với các tác vụ đòi hỏi tính toán nặng.</w:t>
      </w:r>
    </w:p>
    <w:p w:rsidR="00EA1757" w:rsidRPr="00E9736B" w:rsidRDefault="00EA1757" w:rsidP="00D0348B">
      <w:pPr>
        <w:pStyle w:val="onvn"/>
      </w:pPr>
      <w:r w:rsidRPr="00E9736B">
        <w:t xml:space="preserve">Nodejs được đánh giá là phù hợp cho việc phát triển các ứng dụng thời gian thực và đa người dùng như game, chat,.. Trong trường hợp xây dựng </w:t>
      </w:r>
      <w:r w:rsidRPr="00E9736B">
        <w:rPr>
          <w:i/>
        </w:rPr>
        <w:t>hệ thống hỏi đáp và tìm kiếm chuyên gia</w:t>
      </w:r>
      <w:r w:rsidRPr="00E9736B">
        <w:t>, tính năng trò chuyện trực tuyến với chuyên gia là một trong những tính năng đòi hỏi về thời gian thực. Mặt khác các tác vụ tìm kiếm câu hỏi và trả lời câu hỏi đòi hỏi phải hỗ trợ đa người dùng, vì vậy Nodejs là một giải pháp hợp lý. Do Nodejs chỉ là môi trường chạy runtime do đó cần sử dụng kết hợp Expressjs - là một thư viện cho Nodejs, được thiết kế cho việc lập trình các API. Phiên bản được đánh giá ổn định của Nodejs là v6.11.4 và Expressjs v4.16.0.</w:t>
      </w:r>
    </w:p>
    <w:p w:rsidR="00EA1757" w:rsidRPr="00E9736B" w:rsidRDefault="00F075B3" w:rsidP="00F075B3">
      <w:pPr>
        <w:pStyle w:val="Heading2"/>
      </w:pPr>
      <w:bookmarkStart w:id="59" w:name="_Toc502133431"/>
      <w:r>
        <w:t>Máy</w:t>
      </w:r>
      <w:r w:rsidR="00C22E9A" w:rsidRPr="00E9736B">
        <w:t xml:space="preserve"> chủ web(Web Server): Nginx v1.11.8</w:t>
      </w:r>
      <w:bookmarkEnd w:id="59"/>
    </w:p>
    <w:p w:rsidR="00C22E9A" w:rsidRPr="00E9736B" w:rsidRDefault="00C22E9A" w:rsidP="00D0348B">
      <w:pPr>
        <w:pStyle w:val="onvn"/>
      </w:pPr>
      <w:r w:rsidRPr="00E9736B">
        <w:t xml:space="preserve">Nginx là một máy chủ proxy ngược mã nguồn mở (open source reverse proxy server) sử dụng phổ biến giao thức HTTP, HTTPS, SMTP, POP3 và IMAP , cũng như dùng làm cân bằng tải (load balancer), HTTP cache và máy chủ web (web server). Dự án Nginx được bắt đầu với việc tập trung vào tính đồng thời cao, hiệu năng cao và sử dụng tài nguyên thấp và được phát triển bởi Igor Sysoev vào nằm 2002, được phân phối ra công chúng lần đầu vào nằm 2004. </w:t>
      </w:r>
    </w:p>
    <w:p w:rsidR="00C22E9A" w:rsidRPr="00E9736B" w:rsidRDefault="00C22E9A" w:rsidP="00D0348B">
      <w:pPr>
        <w:pStyle w:val="onvn"/>
      </w:pPr>
      <w:r w:rsidRPr="00E9736B">
        <w:t xml:space="preserve">Không giống với các máy chủ web truyền thống, Nginx không dựa trên luồn (thread) để xử lý yêu cầu. Thay vào đó, nó sử dụng 1 kiến trúc bất đồng bộ hướng sự kiện linh hoạt . Kiến trúc này sử dụng ít tài nguyên, nhưng quan trọng hợn, là lượng dự đoán về cách sử dụng bộ nhớ RAM, sử dụng CPU và độ </w:t>
      </w:r>
      <w:r w:rsidRPr="00E9736B">
        <w:lastRenderedPageBreak/>
        <w:t>trễ có thể dự đoán khi hoạt động. Đây chính là điểm mấu chốt khiến Nginx là 1 trong số ít những máy chủ được viết để giải quyết vấn đề C10K – phục vụ được 10000 kết nối đồng thời. Nginx có thể được sử dụng trên VPS cấu hình thấp nhất (như gói vps thấp nhất của digitalocean) cho đến một hệ thống rộng lớn như cloud server với nhiều clusters.</w:t>
      </w:r>
    </w:p>
    <w:p w:rsidR="00C22E9A" w:rsidRPr="00E9736B" w:rsidRDefault="00C22E9A" w:rsidP="00D0348B">
      <w:pPr>
        <w:pStyle w:val="onvn"/>
      </w:pPr>
      <w:r w:rsidRPr="00E9736B">
        <w:t>Hiện nay, có khoảng 14,72 % (hơn 137 triệu) các website trên Internet đang sử dụng Nginx là máy chủ web, đứng thứ 3 trong các công nghệ web được sử dụng phổ biến(Apache, Microsoft IIS).</w:t>
      </w:r>
    </w:p>
    <w:p w:rsidR="00C22E9A" w:rsidRPr="00E9736B" w:rsidRDefault="00C22E9A" w:rsidP="00D0348B">
      <w:pPr>
        <w:pStyle w:val="onvn"/>
      </w:pPr>
      <w:r w:rsidRPr="00E9736B">
        <w:rPr>
          <w:b/>
          <w:i/>
        </w:rPr>
        <w:t>Lợi ích</w:t>
      </w:r>
      <w:r w:rsidRPr="00E9736B">
        <w:t xml:space="preserve"> khi sử dụng Nginx:</w:t>
      </w:r>
    </w:p>
    <w:p w:rsidR="00C22E9A" w:rsidRPr="00E9736B" w:rsidRDefault="00C22E9A" w:rsidP="00D0348B">
      <w:pPr>
        <w:pStyle w:val="ListParagraph"/>
      </w:pPr>
      <w:r w:rsidRPr="00E9736B">
        <w:t>Tính năng phong phú và có thể thực hiện vai trò máy chủ khác nhau</w:t>
      </w:r>
    </w:p>
    <w:p w:rsidR="00C22E9A" w:rsidRPr="00E9736B" w:rsidRDefault="00C22E9A" w:rsidP="00D0348B">
      <w:pPr>
        <w:pStyle w:val="ListParagraph"/>
      </w:pPr>
      <w:r w:rsidRPr="00E9736B">
        <w:t>Một máy chủ proxy ngược cho HTTP, HTTPS, SMTP, POP3, và giao thức IMAP</w:t>
      </w:r>
    </w:p>
    <w:p w:rsidR="00C22E9A" w:rsidRPr="00E9736B" w:rsidRDefault="00C22E9A" w:rsidP="00D0348B">
      <w:pPr>
        <w:pStyle w:val="ListParagraph"/>
      </w:pPr>
      <w:r w:rsidRPr="00E9736B">
        <w:t>Một cân bằng tải và một bộ nhớ cache HTTP.</w:t>
      </w:r>
    </w:p>
    <w:p w:rsidR="00C22E9A" w:rsidRPr="00E9736B" w:rsidRDefault="00C22E9A" w:rsidP="00D0348B">
      <w:pPr>
        <w:pStyle w:val="ListParagraph"/>
      </w:pPr>
      <w:r w:rsidRPr="00E9736B">
        <w:t>Một reverse proxy cho Apache và máy chủ web khác, kết hợp linh hoạt của Apache với hiệu năng tốt nội dung tĩnh của NGINX.</w:t>
      </w:r>
    </w:p>
    <w:p w:rsidR="00C22E9A" w:rsidRPr="00E9736B" w:rsidRDefault="00C22E9A" w:rsidP="00D0348B">
      <w:pPr>
        <w:pStyle w:val="ListParagraph"/>
      </w:pPr>
      <w:r w:rsidRPr="00E9736B">
        <w:t>Hỗ trợ đa nền tảng: Linux, Windows,..</w:t>
      </w:r>
    </w:p>
    <w:p w:rsidR="00C22E9A" w:rsidRPr="00E9736B" w:rsidRDefault="00C22E9A" w:rsidP="00D0348B">
      <w:pPr>
        <w:pStyle w:val="ListParagraph"/>
      </w:pPr>
      <w:r w:rsidRPr="00E9736B">
        <w:t>Phục vụ nội dung tĩnh nhanh hơn, tiêu thụ ít tài nguyên hơn: NGINX là nhanh hơn khoảng 2,5 lần so với Apache dựa trên kết quả của một thử nghiệm benchmark chạy lên đến 1.000 kết nối đồng thời. Một điểm chuẩn chạy với 512 kết nối đồng thời, cho thấy NGINX là nhanh hơn khoảng hai lần và tiêu thụ một chút ít bộ nhớ (4%).</w:t>
      </w:r>
    </w:p>
    <w:p w:rsidR="00C22E9A" w:rsidRPr="00E9736B" w:rsidRDefault="00C22E9A" w:rsidP="00D0348B">
      <w:pPr>
        <w:pStyle w:val="ListParagraph"/>
      </w:pPr>
      <w:r w:rsidRPr="00E9736B">
        <w:t>Được hỗ trợ bởi cộng đồng với các tài nguyên học tập đầy đủ và phong phú.</w:t>
      </w:r>
    </w:p>
    <w:p w:rsidR="00C22E9A" w:rsidRPr="00E9736B" w:rsidRDefault="00C22E9A" w:rsidP="00D0348B">
      <w:pPr>
        <w:pStyle w:val="onvn"/>
      </w:pPr>
      <w:r w:rsidRPr="00E9736B">
        <w:rPr>
          <w:b/>
          <w:i/>
        </w:rPr>
        <w:t>Nhược điểm</w:t>
      </w:r>
      <w:r w:rsidRPr="00E9736B">
        <w:t xml:space="preserve"> của Nginx:</w:t>
      </w:r>
      <w:r w:rsidRPr="00E9736B">
        <w:tab/>
      </w:r>
    </w:p>
    <w:p w:rsidR="00C22E9A" w:rsidRPr="00E9736B" w:rsidRDefault="00C22E9A" w:rsidP="00D0348B">
      <w:pPr>
        <w:pStyle w:val="ListParagraph"/>
      </w:pPr>
      <w:r w:rsidRPr="00E9736B">
        <w:t>Hiệu suất Windows của Nginx không cao như các nền tảng khác.</w:t>
      </w:r>
    </w:p>
    <w:p w:rsidR="00C22E9A" w:rsidRPr="00E9736B" w:rsidRDefault="00C22E9A" w:rsidP="00D0348B">
      <w:pPr>
        <w:pStyle w:val="ListParagraph"/>
      </w:pPr>
      <w:r w:rsidRPr="00E9736B">
        <w:lastRenderedPageBreak/>
        <w:t>Nginx chỉ thích hợp cho việc phục vụ các Server riêng, chứ không thích hợp cho Shared Hosting, với mỗi lần cấu hình Nginx sẽ phải load lại file config của nó trên server, người dùng nếu có quyền này chắc chắn dễ dàng làm chết cả server với hàng trăm website cùng nhau chạy.</w:t>
      </w:r>
    </w:p>
    <w:p w:rsidR="00C22E9A" w:rsidRPr="00E9736B" w:rsidRDefault="00C22E9A" w:rsidP="00D0348B">
      <w:pPr>
        <w:pStyle w:val="onvn"/>
      </w:pPr>
      <w:r w:rsidRPr="00E9736B">
        <w:t>Trong trường hợp sử dụng của đề tài, do triển khai trên nền Linux Ubuntu 16.04, mặt khác chỉ sử dụng một hosting duy nhất nên tránh được các nhược điểm vốn có của Nginx. Vì thế trường hợp này Nginx là một lựa chọn khả dĩ. Phiên bản được lựa chọn là v1.11.8.</w:t>
      </w:r>
    </w:p>
    <w:p w:rsidR="00EA1757" w:rsidRPr="00E9736B" w:rsidRDefault="00F075B3" w:rsidP="00F075B3">
      <w:pPr>
        <w:pStyle w:val="Heading2"/>
      </w:pPr>
      <w:bookmarkStart w:id="60" w:name="_Toc502133432"/>
      <w:r>
        <w:t>M</w:t>
      </w:r>
      <w:r w:rsidR="00C22E9A" w:rsidRPr="00E9736B">
        <w:t>áy chủ dữ liệu truy cập nhanh(Cache Server) và kết nối Pub/Sub: Redis v4.0</w:t>
      </w:r>
      <w:bookmarkEnd w:id="60"/>
    </w:p>
    <w:p w:rsidR="00C22E9A" w:rsidRPr="00E9736B" w:rsidRDefault="00C22E9A" w:rsidP="00D0348B">
      <w:pPr>
        <w:pStyle w:val="onvn"/>
      </w:pPr>
      <w:r w:rsidRPr="00E9736B">
        <w:t>Redis là mã nguồn mở (BSD licensed), truy xuất và lưu trữ dữ liệu dạng cấu trúc trên Ram, được sử dụng như một hệ thống database, cache và như một message broker. Redis hỗ trợ các kiểu dữ liệu có cấu trúc cấp cao như strings, hashes, lists, sets, sorted sets.</w:t>
      </w:r>
    </w:p>
    <w:p w:rsidR="00C22E9A" w:rsidRPr="00E9736B" w:rsidRDefault="00C22E9A" w:rsidP="00D0348B">
      <w:pPr>
        <w:pStyle w:val="onvn"/>
      </w:pPr>
      <w:r w:rsidRPr="00E9736B">
        <w:t xml:space="preserve">Các </w:t>
      </w:r>
      <w:r w:rsidRPr="00E9736B">
        <w:rPr>
          <w:b/>
          <w:i/>
        </w:rPr>
        <w:t>đặc điểm nổi bật</w:t>
      </w:r>
      <w:r w:rsidRPr="00E9736B">
        <w:t xml:space="preserve"> của Redis:</w:t>
      </w:r>
    </w:p>
    <w:p w:rsidR="00C22E9A" w:rsidRPr="00E9736B" w:rsidRDefault="00C22E9A" w:rsidP="00D0348B">
      <w:pPr>
        <w:pStyle w:val="ListParagraph"/>
      </w:pPr>
      <w:r w:rsidRPr="00E9736B">
        <w:t>Redis hỗ trợ thêm mới, cập nhật và loại bỏ dữ liệu nhanh chóng </w:t>
      </w:r>
    </w:p>
    <w:p w:rsidR="00C22E9A" w:rsidRPr="00E9736B" w:rsidRDefault="00C22E9A" w:rsidP="00D0348B">
      <w:pPr>
        <w:pStyle w:val="ListParagraph"/>
      </w:pPr>
      <w:r w:rsidRPr="00E9736B">
        <w:t>Redis có những đặc điểm giống như Memcached như: </w:t>
      </w:r>
    </w:p>
    <w:p w:rsidR="00C22E9A" w:rsidRPr="00E9736B" w:rsidRDefault="00C22E9A" w:rsidP="00D0348B">
      <w:pPr>
        <w:pStyle w:val="ListParagraph"/>
      </w:pPr>
      <w:r w:rsidRPr="00E9736B">
        <w:t>Lưu trữ dạng key /value. </w:t>
      </w:r>
    </w:p>
    <w:p w:rsidR="00C22E9A" w:rsidRPr="00E9736B" w:rsidRDefault="00C22E9A" w:rsidP="00D0348B">
      <w:pPr>
        <w:pStyle w:val="ListParagraph"/>
      </w:pPr>
      <w:r w:rsidRPr="00E9736B">
        <w:t>Tất cả data được lưu trên Memory(RAM)</w:t>
      </w:r>
    </w:p>
    <w:p w:rsidR="00C22E9A" w:rsidRPr="00E9736B" w:rsidRDefault="00C22E9A" w:rsidP="00D0348B">
      <w:pPr>
        <w:pStyle w:val="ListParagraph"/>
      </w:pPr>
      <w:r w:rsidRPr="00E9736B">
        <w:t>Key có thể hết hạn(expire) hoặc không </w:t>
      </w:r>
    </w:p>
    <w:p w:rsidR="00C22E9A" w:rsidRPr="00E9736B" w:rsidRDefault="00C22E9A" w:rsidP="00D0348B">
      <w:pPr>
        <w:pStyle w:val="ListParagraph"/>
      </w:pPr>
      <w:r w:rsidRPr="00E9736B">
        <w:t>Nhanh(Fast), nhẹ nhàng(light-weight)</w:t>
      </w:r>
    </w:p>
    <w:p w:rsidR="00C22E9A" w:rsidRPr="00E9736B" w:rsidRDefault="00C22E9A" w:rsidP="00D0348B">
      <w:pPr>
        <w:pStyle w:val="onvn"/>
      </w:pPr>
      <w:r w:rsidRPr="00E9736B">
        <w:t xml:space="preserve">Redis có thêm nhiều đặc điểm, chức năng khác mang lại </w:t>
      </w:r>
      <w:r w:rsidRPr="00E9736B">
        <w:rPr>
          <w:b/>
          <w:i/>
        </w:rPr>
        <w:t>lợi ích</w:t>
      </w:r>
      <w:r w:rsidRPr="00E9736B">
        <w:t xml:space="preserve"> khi sử dụng và triển khai</w:t>
      </w:r>
      <w:r w:rsidR="0095256D" w:rsidRPr="00E9736B">
        <w:t>.</w:t>
      </w:r>
    </w:p>
    <w:p w:rsidR="00C22E9A" w:rsidRPr="00E9736B" w:rsidRDefault="00C22E9A" w:rsidP="00D0348B">
      <w:pPr>
        <w:pStyle w:val="ListParagraph"/>
      </w:pPr>
      <w:r w:rsidRPr="00E9736B">
        <w:t>Hỗ trợ nhiều Databases: Redis hỗ trợ “Multiple database” với nhiều lệnh để tự động chuyển key từ một database tới database khác</w:t>
      </w:r>
    </w:p>
    <w:p w:rsidR="00C22E9A" w:rsidRPr="00E9736B" w:rsidRDefault="00C22E9A" w:rsidP="00D0348B">
      <w:pPr>
        <w:pStyle w:val="ListParagraph"/>
      </w:pPr>
      <w:r w:rsidRPr="00E9736B">
        <w:lastRenderedPageBreak/>
        <w:t>Truy vấn theo Key: Điểm khác biệt dễ nhận thấy của Redis là: Key là một string nhưng value thì rất đa dạng, nó không giới hạn ở một string mà có thể là List, Sets, Sorted...</w:t>
      </w:r>
    </w:p>
    <w:p w:rsidR="00C22E9A" w:rsidRPr="00E9736B" w:rsidRDefault="00C22E9A" w:rsidP="00D0348B">
      <w:pPr>
        <w:pStyle w:val="ListParagraph"/>
      </w:pPr>
      <w:r w:rsidRPr="00E9736B">
        <w:t>Hỗ trợ counters dữ liệu kiểu integer</w:t>
      </w:r>
    </w:p>
    <w:p w:rsidR="00C22E9A" w:rsidRPr="00E9736B" w:rsidRDefault="00C22E9A" w:rsidP="00D0348B">
      <w:pPr>
        <w:pStyle w:val="ListParagraph"/>
      </w:pPr>
      <w:r w:rsidRPr="00E9736B">
        <w:t>Cấu trúc dữ liệu cấp cao</w:t>
      </w:r>
    </w:p>
    <w:p w:rsidR="00C22E9A" w:rsidRPr="00E9736B" w:rsidRDefault="00C22E9A" w:rsidP="00D0348B">
      <w:pPr>
        <w:pStyle w:val="ListParagraph"/>
      </w:pPr>
      <w:r w:rsidRPr="00E9736B">
        <w:t>Thao tác dữ liệu chuyên biệt: Redis rất nhanh trong các thao tác lấy và nạp dữ liệu do Redis hỗ trợ nhiều lệnh mang tính chất chuyên biệt.</w:t>
      </w:r>
    </w:p>
    <w:p w:rsidR="00C22E9A" w:rsidRPr="00E9736B" w:rsidRDefault="00C22E9A" w:rsidP="00D0348B">
      <w:pPr>
        <w:pStyle w:val="ListParagraph"/>
      </w:pPr>
      <w:r w:rsidRPr="00E9736B">
        <w:t>Tự động phân trang danh sách</w:t>
      </w:r>
      <w:r w:rsidR="0095256D" w:rsidRPr="00E9736B">
        <w:t>.</w:t>
      </w:r>
    </w:p>
    <w:p w:rsidR="00C22E9A" w:rsidRPr="00E9736B" w:rsidRDefault="00C22E9A" w:rsidP="00D0348B">
      <w:pPr>
        <w:pStyle w:val="ListParagraph"/>
      </w:pPr>
      <w:r w:rsidRPr="00E9736B">
        <w:t>Nhân rộng master-slave: Hỗ trợ mở rộng master-slave nếu muốn đảm bảo sự an toàn hoặc mở rộng, co giãn trong việc lưu trữ dữ liệu.</w:t>
      </w:r>
    </w:p>
    <w:p w:rsidR="00C22E9A" w:rsidRPr="00E9736B" w:rsidRDefault="00C22E9A" w:rsidP="00D0348B">
      <w:pPr>
        <w:pStyle w:val="ListParagraph"/>
      </w:pPr>
      <w:r w:rsidRPr="00E9736B">
        <w:t>Lấy và nạp dữ liệu trên Memory(RAM), cho phép lưu trữ trên disk(Data in memory, but saved on disk).</w:t>
      </w:r>
    </w:p>
    <w:p w:rsidR="00C22E9A" w:rsidRPr="00E9736B" w:rsidRDefault="00C22E9A" w:rsidP="00D0348B">
      <w:pPr>
        <w:pStyle w:val="onvn"/>
      </w:pPr>
      <w:r w:rsidRPr="00E9736B">
        <w:t>Do lượng truy cập những nội dung như câu hỏi, câu trả lời nên hệ thống đòi hỏi cần phải sử dụng cache để tăng tốc độ và trải nghiệm cho người dùng, đồng thời giảm tải xử lý cho server, khi đó Redis là một lựa chọn hợp lý. Phiên bản Redis được lựa chọn là phiên bản mới nhất v4.0.</w:t>
      </w:r>
    </w:p>
    <w:p w:rsidR="00C22E9A" w:rsidRPr="00E9736B" w:rsidRDefault="00F075B3" w:rsidP="00F075B3">
      <w:pPr>
        <w:pStyle w:val="Heading2"/>
      </w:pPr>
      <w:bookmarkStart w:id="61" w:name="_Toc502133433"/>
      <w:r>
        <w:t>M</w:t>
      </w:r>
      <w:r w:rsidR="00C22E9A" w:rsidRPr="00E9736B">
        <w:t>áy hiển thị công thức toán học trên trình duyệt(Display engine for mathematics): Mathjax v2.7.2</w:t>
      </w:r>
      <w:bookmarkEnd w:id="61"/>
    </w:p>
    <w:p w:rsidR="00C22E9A" w:rsidRPr="00E9736B" w:rsidRDefault="00C22E9A" w:rsidP="00D0348B">
      <w:pPr>
        <w:pStyle w:val="onvn"/>
        <w:rPr>
          <w:shd w:val="clear" w:color="auto" w:fill="FFFFFF"/>
        </w:rPr>
      </w:pPr>
      <w:r w:rsidRPr="00E9736B">
        <w:t xml:space="preserve">Mathjax là một thư viện mã nguồn mở phía client được Stack Exchange sử dụng trên trang </w:t>
      </w:r>
      <w:r w:rsidRPr="00E9736B">
        <w:rPr>
          <w:i/>
          <w:shd w:val="clear" w:color="auto" w:fill="FFFFFF"/>
        </w:rPr>
        <w:t xml:space="preserve">Math.stackexchange.com </w:t>
      </w:r>
      <w:r w:rsidRPr="00E9736B">
        <w:rPr>
          <w:shd w:val="clear" w:color="auto" w:fill="FFFFFF"/>
        </w:rPr>
        <w:t xml:space="preserve">để hiển thị công thức toán học. Mathjax hỗ trợ các kiểu định dạng công thức phổ biến như LaTeX, MathML, đồng thời tương thích với tất cả các trình duyệt đời mới, bao gồm IE 6+, Firefox 3+, Chrome 0.2+, Safari 2+, Opera 9.6+, và phần nhiều trình duyệt di động. </w:t>
      </w:r>
    </w:p>
    <w:p w:rsidR="00C22E9A" w:rsidRPr="00E9736B" w:rsidRDefault="00C22E9A" w:rsidP="00D0348B">
      <w:pPr>
        <w:pStyle w:val="onvn"/>
        <w:rPr>
          <w:shd w:val="clear" w:color="auto" w:fill="FFFFFF"/>
        </w:rPr>
      </w:pPr>
      <w:r w:rsidRPr="00E9736B">
        <w:rPr>
          <w:shd w:val="clear" w:color="auto" w:fill="FFFFFF"/>
        </w:rPr>
        <w:t>Lợi ích có được khi sử dụng Mathjax:</w:t>
      </w:r>
    </w:p>
    <w:p w:rsidR="00C22E9A" w:rsidRPr="00E9736B" w:rsidRDefault="00C22E9A" w:rsidP="00D0348B">
      <w:pPr>
        <w:pStyle w:val="ListParagraph"/>
        <w:rPr>
          <w:shd w:val="clear" w:color="auto" w:fill="FFFFFF"/>
        </w:rPr>
      </w:pPr>
      <w:r w:rsidRPr="00E9736B">
        <w:rPr>
          <w:shd w:val="clear" w:color="auto" w:fill="FFFFFF"/>
        </w:rPr>
        <w:t>Miễn phí.</w:t>
      </w:r>
    </w:p>
    <w:p w:rsidR="00C22E9A" w:rsidRPr="00E9736B" w:rsidRDefault="00C22E9A" w:rsidP="00D0348B">
      <w:pPr>
        <w:pStyle w:val="ListParagraph"/>
        <w:rPr>
          <w:shd w:val="clear" w:color="auto" w:fill="FFFFFF"/>
        </w:rPr>
      </w:pPr>
      <w:r w:rsidRPr="00E9736B">
        <w:rPr>
          <w:shd w:val="clear" w:color="auto" w:fill="FFFFFF"/>
        </w:rPr>
        <w:t>Hỗ trợ các định dạng công thức phổ biến như LaTeX, MathML,..</w:t>
      </w:r>
    </w:p>
    <w:p w:rsidR="00C22E9A" w:rsidRPr="00E9736B" w:rsidRDefault="00C22E9A" w:rsidP="00D0348B">
      <w:pPr>
        <w:pStyle w:val="ListParagraph"/>
        <w:rPr>
          <w:shd w:val="clear" w:color="auto" w:fill="FFFFFF"/>
        </w:rPr>
      </w:pPr>
      <w:r w:rsidRPr="00E9736B">
        <w:rPr>
          <w:shd w:val="clear" w:color="auto" w:fill="FFFFFF"/>
        </w:rPr>
        <w:lastRenderedPageBreak/>
        <w:t>Hỗ trợ trên nhiều trình duyệt bao gồm IE 6+, Firefox 3+, Chrome 0.2+, Safari 2+, Opera 9.6+, và phần nhiều trình duyệt di động.</w:t>
      </w:r>
    </w:p>
    <w:p w:rsidR="00C22E9A" w:rsidRPr="00E9736B" w:rsidRDefault="00C22E9A" w:rsidP="00D0348B">
      <w:pPr>
        <w:pStyle w:val="ListParagraph"/>
        <w:rPr>
          <w:shd w:val="clear" w:color="auto" w:fill="FFFFFF"/>
        </w:rPr>
      </w:pPr>
      <w:r w:rsidRPr="00E9736B">
        <w:rPr>
          <w:shd w:val="clear" w:color="auto" w:fill="FFFFFF"/>
        </w:rPr>
        <w:t>Hiển thị tốt khi thu phóng ở bất kì mức độ, do sử dụng CSS với các phông chữ web(web fonts) hoặc SVG, thay vì sử dụng các hình ảnh bitmap hoặc Flash.</w:t>
      </w:r>
    </w:p>
    <w:p w:rsidR="00C22E9A" w:rsidRPr="00E9736B" w:rsidRDefault="00C22E9A" w:rsidP="00D0348B">
      <w:pPr>
        <w:pStyle w:val="ListParagraph"/>
        <w:rPr>
          <w:shd w:val="clear" w:color="auto" w:fill="FFFFFF"/>
        </w:rPr>
      </w:pPr>
      <w:r w:rsidRPr="00E9736B">
        <w:rPr>
          <w:shd w:val="clear" w:color="auto" w:fill="FFFFFF"/>
        </w:rPr>
        <w:t>Có thể sử dụng như một hàm, cung cấp đầu vào(input) MathML, TeX và ASCIImath cho phép trích xuất đầu ra(output) như SVG, MathML.</w:t>
      </w:r>
    </w:p>
    <w:p w:rsidR="00C22E9A" w:rsidRPr="00E9736B" w:rsidRDefault="00C22E9A" w:rsidP="00D0348B">
      <w:pPr>
        <w:pStyle w:val="ListParagraph"/>
        <w:rPr>
          <w:shd w:val="clear" w:color="auto" w:fill="FFFFFF"/>
        </w:rPr>
      </w:pPr>
      <w:r w:rsidRPr="00E9736B">
        <w:rPr>
          <w:shd w:val="clear" w:color="auto" w:fill="FFFFFF"/>
        </w:rPr>
        <w:t>Cung cấp cơ chế cho phép sao chép các phương trình vào Office, LaTeX, wiki và các phần mềm khác.</w:t>
      </w:r>
    </w:p>
    <w:p w:rsidR="00C22E9A" w:rsidRPr="00E9736B" w:rsidRDefault="00C22E9A" w:rsidP="00D0348B">
      <w:pPr>
        <w:pStyle w:val="onvn"/>
      </w:pPr>
      <w:r w:rsidRPr="00E9736B">
        <w:rPr>
          <w:shd w:val="clear" w:color="auto" w:fill="FFFFFF"/>
        </w:rPr>
        <w:t xml:space="preserve">Việc hiện thị công thức toán học trên website của hệ thống là một điều bắt buộc do đó cần sử dụng các thư viện hỗ trợ tốt cho việc này. Mathjax là một thư viện đáp ứng được các yêu cầu cần thiết và là một lựa chọn tốt. Phiên bản hiện tại của Mathjax là </w:t>
      </w:r>
      <w:r w:rsidRPr="00E9736B">
        <w:t>v2.7.2.</w:t>
      </w:r>
    </w:p>
    <w:p w:rsidR="00C22E9A" w:rsidRPr="00E9736B" w:rsidRDefault="00F075B3" w:rsidP="00F075B3">
      <w:pPr>
        <w:pStyle w:val="Heading2"/>
      </w:pPr>
      <w:bookmarkStart w:id="62" w:name="_Toc502133434"/>
      <w:r>
        <w:t>T</w:t>
      </w:r>
      <w:r w:rsidR="00C22E9A" w:rsidRPr="00E9736B">
        <w:t>ách từ tiếng Việt: vnTokenizer v5.0</w:t>
      </w:r>
      <w:bookmarkEnd w:id="62"/>
    </w:p>
    <w:p w:rsidR="00263FDD" w:rsidRPr="00E9736B" w:rsidRDefault="00263FDD" w:rsidP="00D0348B">
      <w:pPr>
        <w:pStyle w:val="onvn"/>
      </w:pPr>
      <w:r w:rsidRPr="00E9736B">
        <w:rPr>
          <w:shd w:val="clear" w:color="auto" w:fill="FFFFFF"/>
        </w:rPr>
        <w:t xml:space="preserve">Như đã đề cập phía trên, Elasticsearch không được thiết kế cho tiếng Việt </w:t>
      </w:r>
      <w:r w:rsidRPr="00E9736B">
        <w:t>nên khi áp dụng vào tìm kiếm tiếng Việt sẽ gặp phải một số khó khăn do đặc thù tiếng Việt khác với tiếng Anh, ví dụ như: “khoảng trắng” không phải là dấu hiệu phân tách một từ. Do vậy cần sử dụng các thư viện để tách từ tiếng Việt trước khi tìm kiếm trên Elasticsearch để tăng độ chính xác của truy vấn.</w:t>
      </w:r>
    </w:p>
    <w:p w:rsidR="00263FDD" w:rsidRPr="00E9736B" w:rsidRDefault="00263FDD" w:rsidP="00D0348B">
      <w:pPr>
        <w:pStyle w:val="onvn"/>
      </w:pPr>
      <w:r w:rsidRPr="00E9736B">
        <w:rPr>
          <w:i/>
        </w:rPr>
        <w:t xml:space="preserve">vnTokenizer(tên mới là Vitk) </w:t>
      </w:r>
      <w:r w:rsidRPr="00E9736B">
        <w:t>của tác giả Lê Hồng Phương là một tokenizer tự động cho phép phân đoạn văn bản tiếng Việt thành các đơn vị từ vựng. Nó được phát triển dựa trên ngôn ngữ lập trình Java và cho kết quả phân đoạn tốt về độ chính xác và tỉ lệ thu hồi trong khoảng từ 96% -98%. Giải pháp tách từ này có thể triển khai trên Elasticsearch như một plugin. Phiên bản hiện tại của plugin này hỗ trợ Elasticsearch 5.4.1.</w:t>
      </w:r>
    </w:p>
    <w:p w:rsidR="0092651E" w:rsidRDefault="0092651E" w:rsidP="00F405D3">
      <w:pPr>
        <w:pStyle w:val="Heading2"/>
        <w:sectPr w:rsidR="0092651E" w:rsidSect="006326E5">
          <w:pgSz w:w="11907" w:h="16839" w:code="9"/>
          <w:pgMar w:top="1418" w:right="1134" w:bottom="1134" w:left="1985" w:header="0" w:footer="0" w:gutter="0"/>
          <w:cols w:space="720"/>
          <w:formProt w:val="0"/>
          <w:docGrid w:linePitch="381" w:charSpace="-14337"/>
        </w:sectPr>
      </w:pPr>
      <w:bookmarkStart w:id="63" w:name="_Toc502133435"/>
    </w:p>
    <w:p w:rsidR="00F405D3" w:rsidRPr="00E9736B" w:rsidRDefault="00F405D3" w:rsidP="00F405D3">
      <w:pPr>
        <w:pStyle w:val="Heading2"/>
      </w:pPr>
      <w:r>
        <w:lastRenderedPageBreak/>
        <w:t>Công</w:t>
      </w:r>
      <w:r w:rsidRPr="00E9736B">
        <w:t xml:space="preserve"> nghệ truyền thông điệp tức thời (Instant messaging and Video Call): PeerJS v0.3.14 trên nền WebRTC</w:t>
      </w:r>
      <w:bookmarkEnd w:id="63"/>
    </w:p>
    <w:p w:rsidR="00F405D3" w:rsidRPr="00E9736B" w:rsidRDefault="00F405D3" w:rsidP="00F405D3">
      <w:pPr>
        <w:pStyle w:val="onvn"/>
      </w:pPr>
      <w:r w:rsidRPr="00E9736B">
        <w:t>Ý tưởng phát triển WebRTC được nhóm kỹ sư chịu trách nhiệm cho Google Hangouts đưa ra từ tận năm 2009. Vào thời gian đó, để truyền tải video, hình ảnh trên web thì người ta thường phải dùng đến Flash. Nhóm kỹ sơ Hangouts lại không muốn sử dụng công nghệ này, và họ bắt đầu tự làm một chuẩn riêng cho mình. Đến năm 2010, Google thâu tóm hai công ty On2 và Global IP Solutions (GIPS) để lấy công nghệ truyền dữ liệu thời gian thực làm nền tảng cho WebRTC về sau. Vào tháng 5/2011, Google ra mắt một dự án nguồn mở dành cho việc giao tiếp thời gian thực giữa trình duyệt với nhau, và từ lúc này dự án mang tên WebRTC. Song song đó, Hiệp hội World Wide Web (W3C) và Hiệp hội Kĩ sư quốc tế (IETF) cũng đang phát triển một số giao thức để dùng cho việc việc kết nối thời gian thực, thế nên họ bắt tay nhau tiếp tục hoàn thiện để rồi quyết định kết hợp chung vào WebRTC.</w:t>
      </w:r>
    </w:p>
    <w:p w:rsidR="00F405D3" w:rsidRPr="00E9736B" w:rsidRDefault="00F405D3" w:rsidP="00F405D3">
      <w:pPr>
        <w:pStyle w:val="onvn"/>
      </w:pPr>
      <w:r w:rsidRPr="00E9736B">
        <w:t xml:space="preserve">WebRTC(viết tắt của Web Real-Time Communication) là tập hợp các tiêu chuẩn và giao thức cho phép các trình duyệt Web thực hiện trực tiếp các tính năng truyền thông đa phương tiện thời gian thực như gọi điện, tin nhắn hình, truyền dữ liệu bằng các API JavaScript mà không cần phải cài thêm plugins hay phần mềm hỗ trợ nào từ bên ngoài. </w:t>
      </w:r>
    </w:p>
    <w:p w:rsidR="00F405D3" w:rsidRPr="00E9736B" w:rsidRDefault="00F405D3" w:rsidP="00F405D3">
      <w:pPr>
        <w:pStyle w:val="onvn"/>
      </w:pPr>
      <w:r w:rsidRPr="00E9736B">
        <w:t xml:space="preserve">Các </w:t>
      </w:r>
      <w:r w:rsidRPr="00E9736B">
        <w:rPr>
          <w:b/>
          <w:i/>
        </w:rPr>
        <w:t>lợi ích</w:t>
      </w:r>
      <w:r w:rsidRPr="00E9736B">
        <w:t xml:space="preserve"> khi sử dụng WebRTC:</w:t>
      </w:r>
    </w:p>
    <w:p w:rsidR="00F405D3" w:rsidRPr="00E9736B" w:rsidRDefault="00F405D3" w:rsidP="00F405D3">
      <w:pPr>
        <w:pStyle w:val="ListParagraph"/>
      </w:pPr>
      <w:r w:rsidRPr="00E9736B">
        <w:t>WebRTC là một dự án nguồn mở và miễn phí.</w:t>
      </w:r>
    </w:p>
    <w:p w:rsidR="00F405D3" w:rsidRPr="00E9736B" w:rsidRDefault="00F405D3" w:rsidP="00F405D3">
      <w:pPr>
        <w:pStyle w:val="ListParagraph"/>
      </w:pPr>
      <w:r w:rsidRPr="00E9736B">
        <w:t>Có sẵn trên các trình duyệt hiện đại và được hỗ trợ bởi hầu hết các trình duyệt.</w:t>
      </w:r>
    </w:p>
    <w:p w:rsidR="00F405D3" w:rsidRPr="00E9736B" w:rsidRDefault="00F405D3" w:rsidP="00F405D3">
      <w:pPr>
        <w:pStyle w:val="ListParagraph"/>
      </w:pPr>
      <w:r w:rsidRPr="00E9736B">
        <w:t>Hỗ trợ đa nền tảng không chỉ ở trên trình duyệt.</w:t>
      </w:r>
    </w:p>
    <w:p w:rsidR="00F405D3" w:rsidRPr="00E9736B" w:rsidRDefault="00F405D3" w:rsidP="00F405D3">
      <w:pPr>
        <w:pStyle w:val="ListParagraph"/>
      </w:pPr>
      <w:r w:rsidRPr="00E9736B">
        <w:t>Thích ứng tốt với nhiều loại mạng truyền thông và băng thông trong mạng.</w:t>
      </w:r>
    </w:p>
    <w:p w:rsidR="00F405D3" w:rsidRPr="00E9736B" w:rsidRDefault="00F405D3" w:rsidP="00F405D3">
      <w:pPr>
        <w:pStyle w:val="ListParagraph"/>
      </w:pPr>
      <w:r w:rsidRPr="00E9736B">
        <w:t>An toàn hơn và ổn định hơn so với Flash.</w:t>
      </w:r>
    </w:p>
    <w:p w:rsidR="00F405D3" w:rsidRPr="00E9736B" w:rsidRDefault="00F405D3" w:rsidP="00F405D3">
      <w:pPr>
        <w:pStyle w:val="ListParagraph"/>
      </w:pPr>
      <w:r w:rsidRPr="00E9736B">
        <w:lastRenderedPageBreak/>
        <w:t>Được hỗ trợ trên nhiều ngôn ngữ lập trình: Java, C++,  C#, JavaScript, Objective-C,… cho phép phát triển ứng dụng nhanh chóng.</w:t>
      </w:r>
    </w:p>
    <w:p w:rsidR="00F405D3" w:rsidRDefault="00F405D3" w:rsidP="00F405D3">
      <w:pPr>
        <w:pStyle w:val="onvn"/>
      </w:pPr>
      <w:r w:rsidRPr="00E9736B">
        <w:t xml:space="preserve">WebRTC có một </w:t>
      </w:r>
      <w:r w:rsidRPr="00E9736B">
        <w:rPr>
          <w:b/>
          <w:i/>
        </w:rPr>
        <w:t>nhược điểm</w:t>
      </w:r>
      <w:r w:rsidRPr="00E9736B">
        <w:t>, đây là một công nghệ mới, cộng đồng sử dụng và hệ thống các thư viện còn non trẻ. Tuy nhiên nó đang được một số doanh nghiệp lớn sử dụng, ví dụ: Facebook đang sử dụng WebRTC để xây dựng tính năng gọi thoại của họ trên Messenger. Đây là một trong những lí do để chọn WebRTC để xây dựng tính năng trò truyện trực tiế</w:t>
      </w:r>
      <w:r>
        <w:t xml:space="preserve">p - video call. </w:t>
      </w:r>
    </w:p>
    <w:p w:rsidR="00F405D3" w:rsidRDefault="00F405D3" w:rsidP="00F405D3">
      <w:pPr>
        <w:pStyle w:val="onvn"/>
      </w:pPr>
      <w:r w:rsidRPr="00E9736B">
        <w:t>PeerJs là một thư viện được xây dựng dựa trên công nghệ WebRTC của trình duyệt để cung cấp API kết nối peer-to-peer hoàn chỉnh, dễ cấu hình và dễ sử dụng. PeerJs được chọn làm công nghệ để áp dụng xây dựng tính năng gọi thoại - video call. Phiên bản ổn định của PeerJs là v0.3.14.</w:t>
      </w:r>
    </w:p>
    <w:p w:rsidR="00F405D3" w:rsidRDefault="00F405D3" w:rsidP="00F405D3">
      <w:pPr>
        <w:pStyle w:val="Heading2"/>
      </w:pPr>
      <w:bookmarkStart w:id="64" w:name="_Toc502133436"/>
      <w:r>
        <w:t>Thuật toán xếp hạng</w:t>
      </w:r>
      <w:bookmarkEnd w:id="64"/>
      <w:r>
        <w:t xml:space="preserve"> </w:t>
      </w:r>
      <w:bookmarkStart w:id="65" w:name="_Toc476798778"/>
      <w:bookmarkEnd w:id="65"/>
    </w:p>
    <w:p w:rsidR="00F405D3" w:rsidRDefault="00F405D3" w:rsidP="00F405D3">
      <w:pPr>
        <w:pStyle w:val="onvn"/>
      </w:pPr>
      <w:r>
        <w:t xml:space="preserve">Rất nhiều website sử dụng nhiều phương thức khác nhau để xếp hạng bài viết, người dùng và nhiều nội dung khác trên hệ thống của họ. </w:t>
      </w:r>
      <w:r w:rsidR="006F486C">
        <w:t>Một số ví dụ có thể kể đến là Quora và Stack Overflow.</w:t>
      </w:r>
    </w:p>
    <w:p w:rsidR="00DF46DA" w:rsidRDefault="009E5055" w:rsidP="00F405D3">
      <w:pPr>
        <w:pStyle w:val="onvn"/>
      </w:pPr>
      <w:r>
        <w:t xml:space="preserve">Quora là một website cho phép người dùng đăng kí tài khoản, sau đó gửi câu hỏi lên website. </w:t>
      </w:r>
      <w:r w:rsidR="00DF46DA">
        <w:t>Những thành viên khác có thể gửi câu trả lời cho câu hỏi này và câu trả lời được xếp hạng theo thời gian. Theo Quora, họ chắc chắn sử dụng các tham số để xếp hạng câu trả lời được gửi lên bởi người dùng, các tham số đó được liệt kê dưới đây:</w:t>
      </w:r>
    </w:p>
    <w:p w:rsidR="00DF46DA" w:rsidRDefault="00887877" w:rsidP="00DF46DA">
      <w:pPr>
        <w:pStyle w:val="Website"/>
      </w:pPr>
      <w:r>
        <w:t>Càng nhiều upvote thứ hạng càng cao.</w:t>
      </w:r>
    </w:p>
    <w:p w:rsidR="00DF46DA" w:rsidRDefault="00887877" w:rsidP="00DF46DA">
      <w:pPr>
        <w:pStyle w:val="Website"/>
      </w:pPr>
      <w:r>
        <w:t>Nếu downvote nhiều hơn thì thứ hạng thấp hơn.</w:t>
      </w:r>
    </w:p>
    <w:p w:rsidR="00887877" w:rsidRDefault="00887877" w:rsidP="00DF46DA">
      <w:pPr>
        <w:pStyle w:val="Website"/>
      </w:pPr>
      <w:r>
        <w:t>Vote của người có câu trả lời tốt trong quá khữ có giá trị hơn những thành viên khác.</w:t>
      </w:r>
    </w:p>
    <w:p w:rsidR="00887877" w:rsidRDefault="00887877" w:rsidP="00DF46DA">
      <w:pPr>
        <w:pStyle w:val="Website"/>
      </w:pPr>
      <w:r>
        <w:t>Câu trả lời được viết bởi người có câu trả lời tốt trong quá khứ có thứ hạng cao hơn.</w:t>
      </w:r>
    </w:p>
    <w:p w:rsidR="00887877" w:rsidRDefault="00B168E5" w:rsidP="00DF46DA">
      <w:pPr>
        <w:pStyle w:val="Website"/>
      </w:pPr>
      <w:r>
        <w:lastRenderedPageBreak/>
        <w:t>Người dùng spam hệ thống để vote thì vote của họ không được xem xét.</w:t>
      </w:r>
    </w:p>
    <w:p w:rsidR="00B168E5" w:rsidRDefault="00B168E5" w:rsidP="00DF46DA">
      <w:pPr>
        <w:pStyle w:val="Website"/>
      </w:pPr>
      <w:r>
        <w:t>Thứ hạng của câu trả lời sẽ không bị ảnh hưởng nếu người trả lời là quản trị viên hoặc kiểm soát viên.</w:t>
      </w:r>
    </w:p>
    <w:p w:rsidR="00B168E5" w:rsidRDefault="00B168E5" w:rsidP="00B168E5">
      <w:pPr>
        <w:pStyle w:val="onvn"/>
      </w:pPr>
      <w:r>
        <w:t xml:space="preserve">Quora cũng khuyến nghị rằng, người dùng nên tập trung vào viết câu trả lời tốt để có thứ hạng cao hơn. </w:t>
      </w:r>
    </w:p>
    <w:p w:rsidR="00B168E5" w:rsidRDefault="00B168E5" w:rsidP="00B168E5">
      <w:r>
        <w:t xml:space="preserve">Thuật toán xếp hạng này của Quora </w:t>
      </w:r>
      <w:r w:rsidR="003910ED">
        <w:t>khá giống</w:t>
      </w:r>
      <w:r>
        <w:t xml:space="preserve"> với thuật toán Page Rank của Google. Nó tạo ảnh hưởng đến người dùng để họ đưa ra những nội dung phù hợp cho trang của họ để có thứ hạng tốt hơn.</w:t>
      </w:r>
    </w:p>
    <w:p w:rsidR="00B168E5" w:rsidRDefault="006F486C" w:rsidP="00B168E5">
      <w:r>
        <w:t xml:space="preserve">Điều này cũng tương tự đối với Stack Overflow. Website này cho phép người dùng gửi câu hỏi có liên quan đến bất kì ngôn ngữ lập trình nào và những thành viên khác có thể post câu trả lời cho câu hỏi này. Những </w:t>
      </w:r>
      <w:r w:rsidR="003910ED">
        <w:t xml:space="preserve">câu hỏi và </w:t>
      </w:r>
      <w:r>
        <w:t>câu trả lời cũng được sắp xếp dựa trên thuật toán xếp hạng. Thuật toán của Stack Overflow sử dụng hai tham số chính là upvote và downvote, bằng cách lấy upvote trừ downvote để tính ra thứ hạng. Ngoài ra nó còn căn cứ vào một số tham số khác như:</w:t>
      </w:r>
    </w:p>
    <w:p w:rsidR="006F486C" w:rsidRDefault="006F486C" w:rsidP="006F486C">
      <w:pPr>
        <w:pStyle w:val="ListParagraph"/>
      </w:pPr>
      <w:r>
        <w:t>Điểm uy tín của người gửi câu hỏi.</w:t>
      </w:r>
    </w:p>
    <w:p w:rsidR="006F486C" w:rsidRDefault="003910ED" w:rsidP="006F486C">
      <w:pPr>
        <w:pStyle w:val="ListParagraph"/>
      </w:pPr>
      <w:r>
        <w:t>Số lượt xem của câu hỏi.</w:t>
      </w:r>
    </w:p>
    <w:p w:rsidR="003910ED" w:rsidRDefault="003910ED" w:rsidP="006F486C">
      <w:pPr>
        <w:pStyle w:val="ListParagraph"/>
      </w:pPr>
      <w:r>
        <w:t>Số lượt trả lời cho câu hỏi.</w:t>
      </w:r>
    </w:p>
    <w:p w:rsidR="003910ED" w:rsidRDefault="003910ED" w:rsidP="006F486C">
      <w:pPr>
        <w:pStyle w:val="ListParagraph"/>
      </w:pPr>
      <w:r>
        <w:t>Thời điểm gửi câu hỏi.</w:t>
      </w:r>
    </w:p>
    <w:p w:rsidR="003910ED" w:rsidRDefault="003910ED" w:rsidP="006F486C">
      <w:pPr>
        <w:pStyle w:val="ListParagraph"/>
      </w:pPr>
      <w:r>
        <w:t>Thời điểm lần cuối câu hỏi được xem.</w:t>
      </w:r>
    </w:p>
    <w:p w:rsidR="003910ED" w:rsidRDefault="003910ED" w:rsidP="006F486C">
      <w:pPr>
        <w:pStyle w:val="ListParagraph"/>
      </w:pPr>
      <w:r>
        <w:t>Điểm uy tín của những người trả lời.</w:t>
      </w:r>
    </w:p>
    <w:p w:rsidR="003910ED" w:rsidRPr="00B168E5" w:rsidRDefault="003910ED" w:rsidP="003910ED">
      <w:pPr>
        <w:pStyle w:val="onvn"/>
      </w:pPr>
      <w:r>
        <w:t>Sau khi tập hợp các tham số này, hệ thống sẽ tính toán ra thứ hạng của câu hỏi để hiển thị trên giao diện website và cập nhật lại thứ hạng của người dùng. Đây là những căn cứ điển hình để xây dựng thuật toán riêng cho việc xếp hạng nội dung và người dùng trên hệ thống mới.</w:t>
      </w:r>
    </w:p>
    <w:p w:rsidR="00DF46DA" w:rsidRPr="00DF46DA" w:rsidRDefault="00DF46DA" w:rsidP="0092651E">
      <w:pPr>
        <w:ind w:firstLine="0"/>
        <w:sectPr w:rsidR="00DF46DA" w:rsidRPr="00DF46DA" w:rsidSect="006326E5">
          <w:pgSz w:w="11907" w:h="16839" w:code="9"/>
          <w:pgMar w:top="1418" w:right="1134" w:bottom="1134" w:left="1985" w:header="0" w:footer="0" w:gutter="0"/>
          <w:cols w:space="720"/>
          <w:formProt w:val="0"/>
          <w:docGrid w:linePitch="381" w:charSpace="-14337"/>
        </w:sectPr>
      </w:pPr>
    </w:p>
    <w:p w:rsidR="00CB6F5C" w:rsidRPr="00E9736B" w:rsidRDefault="00F075B3" w:rsidP="00F075B3">
      <w:pPr>
        <w:pStyle w:val="Heading1"/>
      </w:pPr>
      <w:bookmarkStart w:id="66" w:name="_Toc502133437"/>
      <w:r>
        <w:lastRenderedPageBreak/>
        <w:t>Chương 3</w:t>
      </w:r>
      <w:r w:rsidRPr="00E9736B">
        <w:br/>
      </w:r>
      <w:r w:rsidR="00113B13" w:rsidRPr="00E9736B">
        <w:t>PHÂN TÍCH HỆ THỐNG</w:t>
      </w:r>
      <w:bookmarkStart w:id="67" w:name="_Toc499067669"/>
      <w:bookmarkStart w:id="68" w:name="_Toc499067792"/>
      <w:bookmarkStart w:id="69" w:name="_Toc499067915"/>
      <w:bookmarkStart w:id="70" w:name="_Toc499068041"/>
      <w:bookmarkStart w:id="71" w:name="_Toc499068169"/>
      <w:bookmarkStart w:id="72" w:name="_Toc499068590"/>
      <w:bookmarkStart w:id="73" w:name="_Toc499068718"/>
      <w:bookmarkStart w:id="74" w:name="_Toc499067670"/>
      <w:bookmarkStart w:id="75" w:name="_Toc499067793"/>
      <w:bookmarkStart w:id="76" w:name="_Toc499067916"/>
      <w:bookmarkStart w:id="77" w:name="_Toc499068042"/>
      <w:bookmarkStart w:id="78" w:name="_Toc499068170"/>
      <w:bookmarkStart w:id="79" w:name="_Toc499068591"/>
      <w:bookmarkStart w:id="80" w:name="_Toc499068719"/>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F075B3" w:rsidRPr="00F075B3" w:rsidRDefault="00F075B3" w:rsidP="00F075B3">
      <w:pPr>
        <w:pStyle w:val="ListParagraph"/>
        <w:numPr>
          <w:ilvl w:val="0"/>
          <w:numId w:val="35"/>
        </w:numPr>
        <w:outlineLvl w:val="1"/>
        <w:rPr>
          <w:b/>
          <w:vanish/>
        </w:rPr>
      </w:pPr>
      <w:bookmarkStart w:id="81" w:name="_Toc499070407"/>
      <w:bookmarkStart w:id="82" w:name="_Toc499071200"/>
      <w:bookmarkStart w:id="83" w:name="_Toc499071462"/>
      <w:bookmarkStart w:id="84" w:name="_Toc499071579"/>
      <w:bookmarkStart w:id="85" w:name="_Toc499101983"/>
      <w:bookmarkStart w:id="86" w:name="_Toc499189208"/>
      <w:bookmarkStart w:id="87" w:name="_Toc499273328"/>
      <w:bookmarkStart w:id="88" w:name="_Toc502133438"/>
      <w:bookmarkStart w:id="89" w:name="_Toc499273329"/>
      <w:bookmarkStart w:id="90" w:name="_Toc502133439"/>
      <w:bookmarkEnd w:id="81"/>
      <w:bookmarkEnd w:id="82"/>
      <w:bookmarkEnd w:id="83"/>
      <w:bookmarkEnd w:id="84"/>
      <w:bookmarkEnd w:id="85"/>
      <w:bookmarkEnd w:id="86"/>
      <w:bookmarkEnd w:id="87"/>
      <w:bookmarkEnd w:id="88"/>
      <w:bookmarkEnd w:id="89"/>
      <w:bookmarkEnd w:id="90"/>
    </w:p>
    <w:p w:rsidR="00B9454D" w:rsidRPr="00E9736B" w:rsidRDefault="00263FDD" w:rsidP="00F075B3">
      <w:pPr>
        <w:pStyle w:val="Style11"/>
      </w:pPr>
      <w:bookmarkStart w:id="91" w:name="_Toc502133440"/>
      <w:r w:rsidRPr="00E9736B">
        <w:t>Xây dựng biểu đồ ca sử dụng (Use case)</w:t>
      </w:r>
      <w:bookmarkEnd w:id="91"/>
    </w:p>
    <w:p w:rsidR="00A320DC" w:rsidRPr="00E9736B" w:rsidRDefault="00263FDD" w:rsidP="00D0348B">
      <w:pPr>
        <w:pStyle w:val="Heading3"/>
      </w:pPr>
      <w:bookmarkStart w:id="92" w:name="_Toc502133441"/>
      <w:r w:rsidRPr="00E9736B">
        <w:t>Xác định các tác nhân và ca sử dụng</w:t>
      </w:r>
      <w:bookmarkEnd w:id="92"/>
    </w:p>
    <w:p w:rsidR="009B25F0" w:rsidRPr="00E9736B" w:rsidRDefault="009B25F0" w:rsidP="00D0348B">
      <w:pPr>
        <w:pStyle w:val="onvn"/>
      </w:pPr>
      <w:r w:rsidRPr="00E9736B">
        <w:t>Dựa vào việc mô tả hệ thống mới và các đối tượng trong hệ thống ở mục 1.3.1, các tác nhân bao gồm:</w:t>
      </w:r>
    </w:p>
    <w:p w:rsidR="00A13323" w:rsidRPr="00E9736B" w:rsidRDefault="00A13323" w:rsidP="00D0348B">
      <w:pPr>
        <w:pStyle w:val="ListParagraph"/>
      </w:pPr>
      <w:r w:rsidRPr="00E9736B">
        <w:t>Người dùng tiềm năng</w:t>
      </w:r>
    </w:p>
    <w:p w:rsidR="009B25F0" w:rsidRPr="00E9736B" w:rsidRDefault="009B25F0" w:rsidP="00D0348B">
      <w:pPr>
        <w:pStyle w:val="ListParagraph"/>
      </w:pPr>
      <w:r w:rsidRPr="00E9736B">
        <w:t>Học sinh</w:t>
      </w:r>
    </w:p>
    <w:p w:rsidR="009B25F0" w:rsidRPr="00E9736B" w:rsidRDefault="009B25F0" w:rsidP="00D0348B">
      <w:pPr>
        <w:pStyle w:val="ListParagraph"/>
      </w:pPr>
      <w:r w:rsidRPr="00E9736B">
        <w:t>Chuyên gia</w:t>
      </w:r>
    </w:p>
    <w:p w:rsidR="009B25F0" w:rsidRPr="00E9736B" w:rsidRDefault="009B25F0" w:rsidP="00D0348B">
      <w:pPr>
        <w:pStyle w:val="ListParagraph"/>
      </w:pPr>
      <w:r w:rsidRPr="00E9736B">
        <w:t>Kiểm soát viên</w:t>
      </w:r>
    </w:p>
    <w:p w:rsidR="009B25F0" w:rsidRPr="00E9736B" w:rsidRDefault="009B25F0" w:rsidP="00D0348B">
      <w:pPr>
        <w:pStyle w:val="ListParagraph"/>
      </w:pPr>
      <w:r w:rsidRPr="00E9736B">
        <w:t>Hỗ trợ viên</w:t>
      </w:r>
    </w:p>
    <w:p w:rsidR="009B25F0" w:rsidRPr="00E9736B" w:rsidRDefault="009B25F0" w:rsidP="00D0348B">
      <w:pPr>
        <w:pStyle w:val="ListParagraph"/>
      </w:pPr>
      <w:r w:rsidRPr="00E9736B">
        <w:t>Quản trị viên</w:t>
      </w:r>
    </w:p>
    <w:p w:rsidR="009B25F0" w:rsidRPr="00E9736B" w:rsidRDefault="009B25F0" w:rsidP="00D0348B">
      <w:pPr>
        <w:pStyle w:val="onvn"/>
      </w:pPr>
      <w:r w:rsidRPr="00E9736B">
        <w:t>Dựa vào các chức năng của hệ thống đã xác định ở mục 1.5, các ca sử dụng của hệ thống bao gồm:</w:t>
      </w:r>
    </w:p>
    <w:tbl>
      <w:tblPr>
        <w:tblStyle w:val="TableGrid"/>
        <w:tblW w:w="8789" w:type="dxa"/>
        <w:tblInd w:w="-5" w:type="dxa"/>
        <w:tblLook w:val="04A0" w:firstRow="1" w:lastRow="0" w:firstColumn="1" w:lastColumn="0" w:noHBand="0" w:noVBand="1"/>
      </w:tblPr>
      <w:tblGrid>
        <w:gridCol w:w="714"/>
        <w:gridCol w:w="2547"/>
        <w:gridCol w:w="2835"/>
        <w:gridCol w:w="2693"/>
      </w:tblGrid>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t>STT</w:t>
            </w:r>
          </w:p>
        </w:tc>
        <w:tc>
          <w:tcPr>
            <w:tcW w:w="2547" w:type="dxa"/>
          </w:tcPr>
          <w:p w:rsidR="001A3078" w:rsidRPr="00E9736B" w:rsidRDefault="001A3078" w:rsidP="00D0348B">
            <w:pPr>
              <w:pStyle w:val="Bang"/>
              <w:spacing w:before="120" w:after="120"/>
              <w:rPr>
                <w:rFonts w:cs="Times New Roman"/>
              </w:rPr>
            </w:pPr>
            <w:r w:rsidRPr="00E9736B">
              <w:rPr>
                <w:rFonts w:cs="Times New Roman"/>
              </w:rPr>
              <w:t>Ca sử dụng</w:t>
            </w:r>
          </w:p>
        </w:tc>
        <w:tc>
          <w:tcPr>
            <w:tcW w:w="2835" w:type="dxa"/>
          </w:tcPr>
          <w:p w:rsidR="001A3078" w:rsidRPr="00E9736B" w:rsidRDefault="001A3078" w:rsidP="00D0348B">
            <w:pPr>
              <w:pStyle w:val="Bang"/>
              <w:spacing w:before="120" w:after="120"/>
              <w:rPr>
                <w:rFonts w:cs="Times New Roman"/>
              </w:rPr>
            </w:pPr>
            <w:r w:rsidRPr="00E9736B">
              <w:rPr>
                <w:rFonts w:cs="Times New Roman"/>
              </w:rPr>
              <w:t>Ca sử dụng mở rộng cấp 1</w:t>
            </w:r>
          </w:p>
        </w:tc>
        <w:tc>
          <w:tcPr>
            <w:tcW w:w="2693" w:type="dxa"/>
          </w:tcPr>
          <w:p w:rsidR="001A3078" w:rsidRPr="00E9736B" w:rsidRDefault="001A3078" w:rsidP="00D0348B">
            <w:pPr>
              <w:pStyle w:val="Bang"/>
              <w:spacing w:before="120" w:after="120"/>
              <w:rPr>
                <w:rFonts w:cs="Times New Roman"/>
              </w:rPr>
            </w:pPr>
            <w:r w:rsidRPr="00E9736B">
              <w:rPr>
                <w:rFonts w:cs="Times New Roman"/>
              </w:rPr>
              <w:t>Tác nhân</w:t>
            </w:r>
          </w:p>
        </w:tc>
      </w:tr>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t>1</w:t>
            </w:r>
          </w:p>
        </w:tc>
        <w:tc>
          <w:tcPr>
            <w:tcW w:w="2547" w:type="dxa"/>
            <w:vMerge w:val="restart"/>
          </w:tcPr>
          <w:p w:rsidR="001A3078" w:rsidRPr="00E9736B" w:rsidRDefault="001A3078" w:rsidP="00D0348B">
            <w:pPr>
              <w:pStyle w:val="Bang"/>
              <w:spacing w:before="120" w:after="120"/>
              <w:rPr>
                <w:rFonts w:cs="Times New Roman"/>
              </w:rPr>
            </w:pPr>
            <w:r w:rsidRPr="00E9736B">
              <w:rPr>
                <w:rFonts w:cs="Times New Roman"/>
              </w:rPr>
              <w:t>Tìm kiếm</w:t>
            </w:r>
          </w:p>
        </w:tc>
        <w:tc>
          <w:tcPr>
            <w:tcW w:w="2835" w:type="dxa"/>
          </w:tcPr>
          <w:p w:rsidR="001A3078" w:rsidRPr="00E9736B" w:rsidRDefault="001A3078" w:rsidP="00D0348B">
            <w:pPr>
              <w:pStyle w:val="Bang"/>
              <w:spacing w:before="120" w:after="120"/>
              <w:rPr>
                <w:rFonts w:cs="Times New Roman"/>
              </w:rPr>
            </w:pPr>
            <w:r w:rsidRPr="00E9736B">
              <w:rPr>
                <w:rFonts w:cs="Times New Roman"/>
              </w:rPr>
              <w:t>Tìm kiếm câu hỏi</w:t>
            </w:r>
          </w:p>
        </w:tc>
        <w:tc>
          <w:tcPr>
            <w:tcW w:w="2693" w:type="dxa"/>
          </w:tcPr>
          <w:p w:rsidR="001A3078" w:rsidRPr="00E9736B" w:rsidRDefault="00293FDF" w:rsidP="00D0348B">
            <w:pPr>
              <w:pStyle w:val="Bang"/>
              <w:spacing w:before="120" w:after="120"/>
              <w:rPr>
                <w:rFonts w:cs="Times New Roman"/>
              </w:rPr>
            </w:pPr>
            <w:r w:rsidRPr="00E9736B">
              <w:rPr>
                <w:rFonts w:cs="Times New Roman"/>
              </w:rPr>
              <w:t>Người dùng tiềm năng, học sinh, chuyên gia</w:t>
            </w:r>
          </w:p>
        </w:tc>
      </w:tr>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t>2</w:t>
            </w:r>
          </w:p>
        </w:tc>
        <w:tc>
          <w:tcPr>
            <w:tcW w:w="2547" w:type="dxa"/>
            <w:vMerge/>
          </w:tcPr>
          <w:p w:rsidR="001A3078" w:rsidRPr="00E9736B" w:rsidRDefault="001A3078" w:rsidP="00D0348B">
            <w:pPr>
              <w:pStyle w:val="Bang"/>
              <w:spacing w:before="120" w:after="120"/>
              <w:rPr>
                <w:rFonts w:cs="Times New Roman"/>
              </w:rPr>
            </w:pPr>
          </w:p>
        </w:tc>
        <w:tc>
          <w:tcPr>
            <w:tcW w:w="2835" w:type="dxa"/>
          </w:tcPr>
          <w:p w:rsidR="000B074D" w:rsidRPr="00E9736B" w:rsidRDefault="001A3078" w:rsidP="00D0348B">
            <w:pPr>
              <w:pStyle w:val="Bang"/>
              <w:spacing w:before="120" w:after="120"/>
              <w:rPr>
                <w:rFonts w:cs="Times New Roman"/>
              </w:rPr>
            </w:pPr>
            <w:r w:rsidRPr="00E9736B">
              <w:rPr>
                <w:rFonts w:cs="Times New Roman"/>
              </w:rPr>
              <w:t xml:space="preserve">Tìm kiếm chuyên </w:t>
            </w:r>
            <w:r w:rsidR="00E17217" w:rsidRPr="00E9736B">
              <w:rPr>
                <w:rFonts w:cs="Times New Roman"/>
              </w:rPr>
              <w:t>gia</w:t>
            </w:r>
          </w:p>
          <w:p w:rsidR="000B074D" w:rsidRPr="00E9736B" w:rsidRDefault="000B074D" w:rsidP="00D0348B">
            <w:pPr>
              <w:spacing w:before="120" w:after="120"/>
              <w:rPr>
                <w:szCs w:val="28"/>
                <w:lang w:eastAsia="ja-JP"/>
              </w:rPr>
            </w:pPr>
          </w:p>
          <w:p w:rsidR="001A3078" w:rsidRPr="00E9736B" w:rsidRDefault="001A3078" w:rsidP="00D0348B">
            <w:pPr>
              <w:spacing w:before="120" w:after="120"/>
              <w:rPr>
                <w:szCs w:val="28"/>
                <w:lang w:eastAsia="ja-JP"/>
              </w:rPr>
            </w:pPr>
          </w:p>
        </w:tc>
        <w:tc>
          <w:tcPr>
            <w:tcW w:w="2693" w:type="dxa"/>
          </w:tcPr>
          <w:p w:rsidR="001A3078" w:rsidRPr="00E9736B" w:rsidRDefault="00293FDF" w:rsidP="00D0348B">
            <w:pPr>
              <w:pStyle w:val="Bang"/>
              <w:spacing w:before="120" w:after="120"/>
              <w:rPr>
                <w:rFonts w:cs="Times New Roman"/>
              </w:rPr>
            </w:pPr>
            <w:r w:rsidRPr="00E9736B">
              <w:rPr>
                <w:rFonts w:cs="Times New Roman"/>
              </w:rPr>
              <w:t>Người dùng tiềm năng, học sinh, chuyên gia</w:t>
            </w:r>
          </w:p>
        </w:tc>
      </w:tr>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lastRenderedPageBreak/>
              <w:t>3</w:t>
            </w:r>
          </w:p>
        </w:tc>
        <w:tc>
          <w:tcPr>
            <w:tcW w:w="2547" w:type="dxa"/>
          </w:tcPr>
          <w:p w:rsidR="001A3078" w:rsidRPr="00E9736B" w:rsidRDefault="001A3078" w:rsidP="00D0348B">
            <w:pPr>
              <w:pStyle w:val="Bang"/>
              <w:spacing w:before="120" w:after="120"/>
              <w:rPr>
                <w:rFonts w:cs="Times New Roman"/>
              </w:rPr>
            </w:pPr>
            <w:r w:rsidRPr="00E9736B">
              <w:rPr>
                <w:rFonts w:cs="Times New Roman"/>
              </w:rPr>
              <w:t>Đăng kí</w:t>
            </w:r>
          </w:p>
        </w:tc>
        <w:tc>
          <w:tcPr>
            <w:tcW w:w="2835" w:type="dxa"/>
          </w:tcPr>
          <w:p w:rsidR="001A3078" w:rsidRPr="00E9736B" w:rsidRDefault="001A3078" w:rsidP="00D0348B">
            <w:pPr>
              <w:pStyle w:val="Bang"/>
              <w:spacing w:before="120" w:after="120"/>
              <w:rPr>
                <w:rFonts w:cs="Times New Roman"/>
              </w:rPr>
            </w:pPr>
          </w:p>
        </w:tc>
        <w:tc>
          <w:tcPr>
            <w:tcW w:w="2693" w:type="dxa"/>
          </w:tcPr>
          <w:p w:rsidR="001A3078" w:rsidRPr="00E9736B" w:rsidRDefault="00406192" w:rsidP="00D0348B">
            <w:pPr>
              <w:pStyle w:val="Bang"/>
              <w:spacing w:before="120" w:after="120"/>
              <w:rPr>
                <w:rFonts w:cs="Times New Roman"/>
              </w:rPr>
            </w:pPr>
            <w:r w:rsidRPr="00E9736B">
              <w:rPr>
                <w:rFonts w:cs="Times New Roman"/>
              </w:rPr>
              <w:t>Người dùng tiềm năng</w:t>
            </w:r>
          </w:p>
        </w:tc>
      </w:tr>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t>4</w:t>
            </w:r>
          </w:p>
        </w:tc>
        <w:tc>
          <w:tcPr>
            <w:tcW w:w="2547" w:type="dxa"/>
          </w:tcPr>
          <w:p w:rsidR="001A3078" w:rsidRPr="00E9736B" w:rsidRDefault="001A3078" w:rsidP="00D0348B">
            <w:pPr>
              <w:pStyle w:val="Bang"/>
              <w:spacing w:before="120" w:after="120"/>
              <w:rPr>
                <w:rFonts w:cs="Times New Roman"/>
              </w:rPr>
            </w:pPr>
            <w:r w:rsidRPr="00E9736B">
              <w:rPr>
                <w:rFonts w:cs="Times New Roman"/>
              </w:rPr>
              <w:t>Đăng nhập</w:t>
            </w:r>
          </w:p>
        </w:tc>
        <w:tc>
          <w:tcPr>
            <w:tcW w:w="2835" w:type="dxa"/>
          </w:tcPr>
          <w:p w:rsidR="001A3078" w:rsidRPr="00E9736B" w:rsidRDefault="00C25A43" w:rsidP="00D0348B">
            <w:pPr>
              <w:pStyle w:val="Bang"/>
              <w:spacing w:before="120" w:after="120"/>
              <w:rPr>
                <w:rFonts w:cs="Times New Roman"/>
              </w:rPr>
            </w:pPr>
            <w:r w:rsidRPr="00E9736B">
              <w:rPr>
                <w:rFonts w:cs="Times New Roman"/>
              </w:rPr>
              <w:t>Cấp lại mật khẩu</w:t>
            </w:r>
          </w:p>
        </w:tc>
        <w:tc>
          <w:tcPr>
            <w:tcW w:w="2693" w:type="dxa"/>
          </w:tcPr>
          <w:p w:rsidR="001A3078" w:rsidRPr="00E9736B" w:rsidRDefault="00406192" w:rsidP="00D0348B">
            <w:pPr>
              <w:pStyle w:val="Bang"/>
              <w:spacing w:before="120" w:after="120"/>
              <w:rPr>
                <w:rFonts w:cs="Times New Roman"/>
              </w:rPr>
            </w:pPr>
            <w:r w:rsidRPr="00E9736B">
              <w:rPr>
                <w:rFonts w:cs="Times New Roman"/>
              </w:rPr>
              <w:t xml:space="preserve">Học sinh, chuyên gia, hỗ trợ viên, kiểm soát viên, </w:t>
            </w:r>
            <w:r w:rsidR="00293FDF" w:rsidRPr="00E9736B">
              <w:rPr>
                <w:rFonts w:cs="Times New Roman"/>
              </w:rPr>
              <w:t>quản trị viên.</w:t>
            </w:r>
          </w:p>
        </w:tc>
      </w:tr>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t>5</w:t>
            </w:r>
          </w:p>
        </w:tc>
        <w:tc>
          <w:tcPr>
            <w:tcW w:w="2547" w:type="dxa"/>
            <w:vMerge w:val="restart"/>
          </w:tcPr>
          <w:p w:rsidR="001A3078" w:rsidRPr="00E9736B" w:rsidRDefault="001A3078" w:rsidP="00D0348B">
            <w:pPr>
              <w:pStyle w:val="Bang"/>
              <w:spacing w:before="120" w:after="120"/>
              <w:rPr>
                <w:rFonts w:cs="Times New Roman"/>
              </w:rPr>
            </w:pPr>
            <w:r w:rsidRPr="00E9736B">
              <w:rPr>
                <w:rFonts w:cs="Times New Roman"/>
              </w:rPr>
              <w:t>Quản lý hỏi đáp miễn phí</w:t>
            </w:r>
          </w:p>
        </w:tc>
        <w:tc>
          <w:tcPr>
            <w:tcW w:w="2835" w:type="dxa"/>
          </w:tcPr>
          <w:p w:rsidR="001A3078" w:rsidRPr="00E9736B" w:rsidRDefault="001A3078" w:rsidP="00D0348B">
            <w:pPr>
              <w:pStyle w:val="Bang"/>
              <w:spacing w:before="120" w:after="120"/>
              <w:rPr>
                <w:rFonts w:cs="Times New Roman"/>
              </w:rPr>
            </w:pPr>
            <w:r w:rsidRPr="00E9736B">
              <w:rPr>
                <w:rFonts w:cs="Times New Roman"/>
              </w:rPr>
              <w:t>Đăng câu hỏi.</w:t>
            </w:r>
          </w:p>
        </w:tc>
        <w:tc>
          <w:tcPr>
            <w:tcW w:w="2693" w:type="dxa"/>
          </w:tcPr>
          <w:p w:rsidR="001A3078" w:rsidRPr="00E9736B" w:rsidRDefault="00293FDF" w:rsidP="00D0348B">
            <w:pPr>
              <w:pStyle w:val="Bang"/>
              <w:spacing w:before="120" w:after="120"/>
              <w:rPr>
                <w:rFonts w:cs="Times New Roman"/>
              </w:rPr>
            </w:pPr>
            <w:r w:rsidRPr="00E9736B">
              <w:rPr>
                <w:rFonts w:cs="Times New Roman"/>
              </w:rPr>
              <w:t>Học sinh, chuyên gia</w:t>
            </w:r>
          </w:p>
        </w:tc>
      </w:tr>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t>6</w:t>
            </w:r>
          </w:p>
        </w:tc>
        <w:tc>
          <w:tcPr>
            <w:tcW w:w="2547" w:type="dxa"/>
            <w:vMerge/>
          </w:tcPr>
          <w:p w:rsidR="001A3078" w:rsidRPr="00E9736B" w:rsidRDefault="001A3078" w:rsidP="00D0348B">
            <w:pPr>
              <w:pStyle w:val="Bang"/>
              <w:spacing w:before="120" w:after="120"/>
              <w:rPr>
                <w:rFonts w:cs="Times New Roman"/>
              </w:rPr>
            </w:pPr>
          </w:p>
        </w:tc>
        <w:tc>
          <w:tcPr>
            <w:tcW w:w="2835" w:type="dxa"/>
          </w:tcPr>
          <w:p w:rsidR="001A3078" w:rsidRPr="00E9736B" w:rsidRDefault="001A3078" w:rsidP="00D0348B">
            <w:pPr>
              <w:pStyle w:val="Bang"/>
              <w:spacing w:before="120" w:after="120"/>
              <w:rPr>
                <w:rFonts w:cs="Times New Roman"/>
              </w:rPr>
            </w:pPr>
            <w:r w:rsidRPr="00E9736B">
              <w:rPr>
                <w:rFonts w:cs="Times New Roman"/>
              </w:rPr>
              <w:t>Trả lời câu hỏi</w:t>
            </w:r>
          </w:p>
        </w:tc>
        <w:tc>
          <w:tcPr>
            <w:tcW w:w="2693" w:type="dxa"/>
          </w:tcPr>
          <w:p w:rsidR="001A3078" w:rsidRPr="00E9736B" w:rsidRDefault="00293FDF" w:rsidP="00D0348B">
            <w:pPr>
              <w:pStyle w:val="Bang"/>
              <w:spacing w:before="120" w:after="120"/>
              <w:rPr>
                <w:rFonts w:cs="Times New Roman"/>
              </w:rPr>
            </w:pPr>
            <w:r w:rsidRPr="00E9736B">
              <w:rPr>
                <w:rFonts w:cs="Times New Roman"/>
              </w:rPr>
              <w:t>Học sinh, chuyên gia</w:t>
            </w:r>
          </w:p>
        </w:tc>
      </w:tr>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t>7</w:t>
            </w:r>
          </w:p>
        </w:tc>
        <w:tc>
          <w:tcPr>
            <w:tcW w:w="2547" w:type="dxa"/>
            <w:vMerge/>
          </w:tcPr>
          <w:p w:rsidR="001A3078" w:rsidRPr="00E9736B" w:rsidRDefault="001A3078" w:rsidP="00D0348B">
            <w:pPr>
              <w:pStyle w:val="Bang"/>
              <w:spacing w:before="120" w:after="120"/>
              <w:rPr>
                <w:rFonts w:cs="Times New Roman"/>
              </w:rPr>
            </w:pPr>
          </w:p>
        </w:tc>
        <w:tc>
          <w:tcPr>
            <w:tcW w:w="2835" w:type="dxa"/>
          </w:tcPr>
          <w:p w:rsidR="001A3078" w:rsidRPr="00E9736B" w:rsidRDefault="001A3078" w:rsidP="00D0348B">
            <w:pPr>
              <w:pStyle w:val="Bang"/>
              <w:spacing w:before="120" w:after="120"/>
              <w:rPr>
                <w:rFonts w:cs="Times New Roman"/>
              </w:rPr>
            </w:pPr>
            <w:r w:rsidRPr="00E9736B">
              <w:rPr>
                <w:rFonts w:cs="Times New Roman"/>
              </w:rPr>
              <w:t>Bình luận câu trả lời</w:t>
            </w:r>
          </w:p>
        </w:tc>
        <w:tc>
          <w:tcPr>
            <w:tcW w:w="2693" w:type="dxa"/>
          </w:tcPr>
          <w:p w:rsidR="001A3078" w:rsidRPr="00E9736B" w:rsidRDefault="00293FDF" w:rsidP="00D0348B">
            <w:pPr>
              <w:pStyle w:val="Bang"/>
              <w:spacing w:before="120" w:after="120"/>
              <w:rPr>
                <w:rFonts w:cs="Times New Roman"/>
              </w:rPr>
            </w:pPr>
            <w:r w:rsidRPr="00E9736B">
              <w:rPr>
                <w:rFonts w:cs="Times New Roman"/>
              </w:rPr>
              <w:t>Học sinh, chuyên gia</w:t>
            </w:r>
          </w:p>
        </w:tc>
      </w:tr>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t>8</w:t>
            </w:r>
          </w:p>
        </w:tc>
        <w:tc>
          <w:tcPr>
            <w:tcW w:w="2547" w:type="dxa"/>
            <w:vMerge/>
          </w:tcPr>
          <w:p w:rsidR="001A3078" w:rsidRPr="00E9736B" w:rsidRDefault="001A3078" w:rsidP="00D0348B">
            <w:pPr>
              <w:pStyle w:val="Bang"/>
              <w:spacing w:before="120" w:after="120"/>
              <w:rPr>
                <w:rFonts w:cs="Times New Roman"/>
              </w:rPr>
            </w:pPr>
          </w:p>
        </w:tc>
        <w:tc>
          <w:tcPr>
            <w:tcW w:w="2835" w:type="dxa"/>
          </w:tcPr>
          <w:p w:rsidR="001A3078" w:rsidRPr="00E9736B" w:rsidRDefault="001A3078" w:rsidP="00D0348B">
            <w:pPr>
              <w:pStyle w:val="Bang"/>
              <w:spacing w:before="120" w:after="120"/>
              <w:rPr>
                <w:rFonts w:cs="Times New Roman"/>
              </w:rPr>
            </w:pPr>
            <w:r w:rsidRPr="00E9736B">
              <w:rPr>
                <w:rFonts w:cs="Times New Roman"/>
              </w:rPr>
              <w:t>Đánh giá chất lượng câu hỏi</w:t>
            </w:r>
          </w:p>
        </w:tc>
        <w:tc>
          <w:tcPr>
            <w:tcW w:w="2693" w:type="dxa"/>
          </w:tcPr>
          <w:p w:rsidR="001A3078" w:rsidRPr="00E9736B" w:rsidRDefault="00293FDF" w:rsidP="00D0348B">
            <w:pPr>
              <w:pStyle w:val="Bang"/>
              <w:spacing w:before="120" w:after="120"/>
              <w:rPr>
                <w:rFonts w:cs="Times New Roman"/>
              </w:rPr>
            </w:pPr>
            <w:r w:rsidRPr="00E9736B">
              <w:rPr>
                <w:rFonts w:cs="Times New Roman"/>
              </w:rPr>
              <w:t>Học sinh, chuyên gia</w:t>
            </w:r>
          </w:p>
        </w:tc>
      </w:tr>
      <w:tr w:rsidR="001A3078" w:rsidRPr="00E9736B" w:rsidTr="007C6A65">
        <w:tc>
          <w:tcPr>
            <w:tcW w:w="714" w:type="dxa"/>
          </w:tcPr>
          <w:p w:rsidR="001A3078" w:rsidRPr="00E9736B" w:rsidRDefault="001A3078" w:rsidP="00D0348B">
            <w:pPr>
              <w:pStyle w:val="Bang"/>
              <w:spacing w:before="120" w:after="120"/>
              <w:rPr>
                <w:rFonts w:cs="Times New Roman"/>
              </w:rPr>
            </w:pPr>
            <w:r w:rsidRPr="00E9736B">
              <w:rPr>
                <w:rFonts w:cs="Times New Roman"/>
              </w:rPr>
              <w:t>9</w:t>
            </w:r>
          </w:p>
        </w:tc>
        <w:tc>
          <w:tcPr>
            <w:tcW w:w="2547" w:type="dxa"/>
            <w:vMerge/>
          </w:tcPr>
          <w:p w:rsidR="001A3078" w:rsidRPr="00E9736B" w:rsidRDefault="001A3078" w:rsidP="00D0348B">
            <w:pPr>
              <w:pStyle w:val="Bang"/>
              <w:spacing w:before="120" w:after="120"/>
              <w:rPr>
                <w:rFonts w:cs="Times New Roman"/>
              </w:rPr>
            </w:pPr>
          </w:p>
        </w:tc>
        <w:tc>
          <w:tcPr>
            <w:tcW w:w="2835" w:type="dxa"/>
          </w:tcPr>
          <w:p w:rsidR="001A3078" w:rsidRPr="00E9736B" w:rsidRDefault="001A3078" w:rsidP="00D0348B">
            <w:pPr>
              <w:pStyle w:val="Bang"/>
              <w:spacing w:before="120" w:after="120"/>
              <w:rPr>
                <w:rFonts w:cs="Times New Roman"/>
              </w:rPr>
            </w:pPr>
            <w:r w:rsidRPr="00E9736B">
              <w:rPr>
                <w:rFonts w:cs="Times New Roman"/>
              </w:rPr>
              <w:t>Đánh giá chất lượng câu trả lời</w:t>
            </w:r>
          </w:p>
        </w:tc>
        <w:tc>
          <w:tcPr>
            <w:tcW w:w="2693" w:type="dxa"/>
          </w:tcPr>
          <w:p w:rsidR="001A3078" w:rsidRPr="00E9736B" w:rsidRDefault="00293FDF" w:rsidP="00D0348B">
            <w:pPr>
              <w:pStyle w:val="Bang"/>
              <w:spacing w:before="120" w:after="120"/>
              <w:rPr>
                <w:rFonts w:cs="Times New Roman"/>
              </w:rPr>
            </w:pPr>
            <w:r w:rsidRPr="00E9736B">
              <w:rPr>
                <w:rFonts w:cs="Times New Roman"/>
              </w:rPr>
              <w:t>Học sinh, chuyên gia</w:t>
            </w:r>
          </w:p>
        </w:tc>
      </w:tr>
      <w:tr w:rsidR="00406192" w:rsidRPr="00E9736B" w:rsidTr="007C6A65">
        <w:tc>
          <w:tcPr>
            <w:tcW w:w="714" w:type="dxa"/>
          </w:tcPr>
          <w:p w:rsidR="00406192" w:rsidRPr="00E9736B" w:rsidRDefault="00406192" w:rsidP="00D0348B">
            <w:pPr>
              <w:pStyle w:val="Bang"/>
              <w:spacing w:before="120" w:after="120"/>
              <w:rPr>
                <w:rFonts w:cs="Times New Roman"/>
              </w:rPr>
            </w:pPr>
            <w:r w:rsidRPr="00E9736B">
              <w:rPr>
                <w:rFonts w:cs="Times New Roman"/>
              </w:rPr>
              <w:t>10</w:t>
            </w:r>
          </w:p>
        </w:tc>
        <w:tc>
          <w:tcPr>
            <w:tcW w:w="2547" w:type="dxa"/>
            <w:vMerge w:val="restart"/>
          </w:tcPr>
          <w:p w:rsidR="00406192" w:rsidRPr="00E9736B" w:rsidRDefault="00406192" w:rsidP="00D0348B">
            <w:pPr>
              <w:pStyle w:val="Bang"/>
              <w:spacing w:before="120" w:after="120"/>
              <w:rPr>
                <w:rFonts w:cs="Times New Roman"/>
              </w:rPr>
            </w:pPr>
            <w:r w:rsidRPr="00E9736B">
              <w:rPr>
                <w:rFonts w:cs="Times New Roman"/>
              </w:rPr>
              <w:t>Quản lý hỏi đáp thu phí</w:t>
            </w:r>
          </w:p>
        </w:tc>
        <w:tc>
          <w:tcPr>
            <w:tcW w:w="2835" w:type="dxa"/>
          </w:tcPr>
          <w:p w:rsidR="00406192" w:rsidRPr="00E9736B" w:rsidRDefault="00406192" w:rsidP="00D0348B">
            <w:pPr>
              <w:pStyle w:val="Bang"/>
              <w:spacing w:before="120" w:after="120"/>
              <w:rPr>
                <w:rFonts w:cs="Times New Roman"/>
              </w:rPr>
            </w:pPr>
            <w:r w:rsidRPr="00E9736B">
              <w:rPr>
                <w:rFonts w:cs="Times New Roman"/>
              </w:rPr>
              <w:t>Hỏi đáp với chuyên gia</w:t>
            </w:r>
          </w:p>
        </w:tc>
        <w:tc>
          <w:tcPr>
            <w:tcW w:w="2693" w:type="dxa"/>
          </w:tcPr>
          <w:p w:rsidR="00406192" w:rsidRPr="00E9736B" w:rsidRDefault="00293FDF" w:rsidP="00D0348B">
            <w:pPr>
              <w:pStyle w:val="Bang"/>
              <w:spacing w:before="120" w:after="120"/>
              <w:rPr>
                <w:rFonts w:cs="Times New Roman"/>
              </w:rPr>
            </w:pPr>
            <w:r w:rsidRPr="00E9736B">
              <w:rPr>
                <w:rFonts w:cs="Times New Roman"/>
              </w:rPr>
              <w:t>Học sinh, chuyên gia</w:t>
            </w:r>
          </w:p>
        </w:tc>
      </w:tr>
      <w:tr w:rsidR="00406192" w:rsidRPr="00E9736B" w:rsidTr="007C6A65">
        <w:tc>
          <w:tcPr>
            <w:tcW w:w="714" w:type="dxa"/>
          </w:tcPr>
          <w:p w:rsidR="00406192" w:rsidRPr="00E9736B" w:rsidRDefault="00406192" w:rsidP="00D0348B">
            <w:pPr>
              <w:pStyle w:val="Bang"/>
              <w:spacing w:before="120" w:after="120"/>
              <w:rPr>
                <w:rFonts w:cs="Times New Roman"/>
              </w:rPr>
            </w:pPr>
            <w:r w:rsidRPr="00E9736B">
              <w:rPr>
                <w:rFonts w:cs="Times New Roman"/>
              </w:rPr>
              <w:t>11</w:t>
            </w:r>
          </w:p>
        </w:tc>
        <w:tc>
          <w:tcPr>
            <w:tcW w:w="2547" w:type="dxa"/>
            <w:vMerge/>
          </w:tcPr>
          <w:p w:rsidR="00406192" w:rsidRPr="00E9736B" w:rsidRDefault="00406192" w:rsidP="00D0348B">
            <w:pPr>
              <w:pStyle w:val="Bang"/>
              <w:spacing w:before="120" w:after="120"/>
              <w:rPr>
                <w:rFonts w:cs="Times New Roman"/>
              </w:rPr>
            </w:pPr>
          </w:p>
        </w:tc>
        <w:tc>
          <w:tcPr>
            <w:tcW w:w="2835" w:type="dxa"/>
          </w:tcPr>
          <w:p w:rsidR="00406192" w:rsidRPr="00E9736B" w:rsidRDefault="00406192" w:rsidP="00D0348B">
            <w:pPr>
              <w:pStyle w:val="Bang"/>
              <w:spacing w:before="120" w:after="120"/>
              <w:rPr>
                <w:rFonts w:cs="Times New Roman"/>
              </w:rPr>
            </w:pPr>
            <w:r w:rsidRPr="00E9736B">
              <w:rPr>
                <w:rFonts w:cs="Times New Roman"/>
              </w:rPr>
              <w:t>Đánh giá chất lượng phiên hỏi đáp.</w:t>
            </w:r>
          </w:p>
        </w:tc>
        <w:tc>
          <w:tcPr>
            <w:tcW w:w="2693" w:type="dxa"/>
          </w:tcPr>
          <w:p w:rsidR="00406192" w:rsidRPr="00E9736B" w:rsidRDefault="00293FDF" w:rsidP="00D0348B">
            <w:pPr>
              <w:pStyle w:val="Bang"/>
              <w:spacing w:before="120" w:after="120"/>
              <w:rPr>
                <w:rFonts w:cs="Times New Roman"/>
              </w:rPr>
            </w:pPr>
            <w:r w:rsidRPr="00E9736B">
              <w:rPr>
                <w:rFonts w:cs="Times New Roman"/>
              </w:rPr>
              <w:t>Học sinh, chuyên gia</w:t>
            </w:r>
          </w:p>
        </w:tc>
      </w:tr>
      <w:tr w:rsidR="009A6A5D" w:rsidRPr="00E9736B" w:rsidTr="007C6A65">
        <w:tc>
          <w:tcPr>
            <w:tcW w:w="714" w:type="dxa"/>
          </w:tcPr>
          <w:p w:rsidR="009A6A5D" w:rsidRPr="00E9736B" w:rsidRDefault="009A6A5D" w:rsidP="00D0348B">
            <w:pPr>
              <w:pStyle w:val="Bang"/>
              <w:spacing w:before="120" w:after="120"/>
              <w:rPr>
                <w:rFonts w:cs="Times New Roman"/>
              </w:rPr>
            </w:pPr>
            <w:r w:rsidRPr="00E9736B">
              <w:rPr>
                <w:rFonts w:cs="Times New Roman"/>
              </w:rPr>
              <w:t>12</w:t>
            </w:r>
          </w:p>
        </w:tc>
        <w:tc>
          <w:tcPr>
            <w:tcW w:w="2547" w:type="dxa"/>
            <w:vMerge w:val="restart"/>
          </w:tcPr>
          <w:p w:rsidR="009A6A5D" w:rsidRPr="00E9736B" w:rsidRDefault="009A6A5D" w:rsidP="00D0348B">
            <w:pPr>
              <w:pStyle w:val="Bang"/>
              <w:spacing w:before="120" w:after="120"/>
              <w:rPr>
                <w:rFonts w:cs="Times New Roman"/>
              </w:rPr>
            </w:pPr>
            <w:r w:rsidRPr="00E9736B">
              <w:rPr>
                <w:rFonts w:cs="Times New Roman"/>
              </w:rPr>
              <w:t>Quản lý lịch sử liên hệ</w:t>
            </w:r>
          </w:p>
        </w:tc>
        <w:tc>
          <w:tcPr>
            <w:tcW w:w="2835" w:type="dxa"/>
          </w:tcPr>
          <w:p w:rsidR="009A6A5D" w:rsidRPr="00E9736B" w:rsidRDefault="009A6A5D" w:rsidP="00D0348B">
            <w:pPr>
              <w:pStyle w:val="Bang"/>
              <w:spacing w:before="120" w:after="120"/>
              <w:rPr>
                <w:rFonts w:cs="Times New Roman"/>
              </w:rPr>
            </w:pPr>
            <w:r w:rsidRPr="00E9736B">
              <w:rPr>
                <w:rFonts w:cs="Times New Roman"/>
              </w:rPr>
              <w:t>Tìm kiếm</w:t>
            </w:r>
          </w:p>
        </w:tc>
        <w:tc>
          <w:tcPr>
            <w:tcW w:w="2693" w:type="dxa"/>
          </w:tcPr>
          <w:p w:rsidR="009A6A5D" w:rsidRPr="00E9736B" w:rsidRDefault="009A6A5D" w:rsidP="00D0348B">
            <w:pPr>
              <w:pStyle w:val="Bang"/>
              <w:spacing w:before="120" w:after="120"/>
              <w:rPr>
                <w:rFonts w:cs="Times New Roman"/>
              </w:rPr>
            </w:pPr>
            <w:r w:rsidRPr="00E9736B">
              <w:rPr>
                <w:rFonts w:cs="Times New Roman"/>
              </w:rPr>
              <w:t>Học sinh, chuyên gia</w:t>
            </w:r>
          </w:p>
        </w:tc>
      </w:tr>
      <w:tr w:rsidR="009A6A5D" w:rsidRPr="00E9736B" w:rsidTr="007C6A65">
        <w:tc>
          <w:tcPr>
            <w:tcW w:w="714" w:type="dxa"/>
          </w:tcPr>
          <w:p w:rsidR="009A6A5D" w:rsidRPr="00E9736B" w:rsidRDefault="009A6A5D" w:rsidP="00D0348B">
            <w:pPr>
              <w:pStyle w:val="Bang"/>
              <w:spacing w:before="120" w:after="120"/>
              <w:rPr>
                <w:rFonts w:cs="Times New Roman"/>
              </w:rPr>
            </w:pPr>
            <w:r w:rsidRPr="00E9736B">
              <w:rPr>
                <w:rFonts w:cs="Times New Roman"/>
              </w:rPr>
              <w:t>13</w:t>
            </w:r>
          </w:p>
        </w:tc>
        <w:tc>
          <w:tcPr>
            <w:tcW w:w="2547" w:type="dxa"/>
            <w:vMerge/>
          </w:tcPr>
          <w:p w:rsidR="009A6A5D" w:rsidRPr="00E9736B" w:rsidRDefault="009A6A5D" w:rsidP="00D0348B">
            <w:pPr>
              <w:pStyle w:val="Bang"/>
              <w:spacing w:before="120" w:after="120"/>
              <w:rPr>
                <w:rFonts w:cs="Times New Roman"/>
              </w:rPr>
            </w:pPr>
          </w:p>
        </w:tc>
        <w:tc>
          <w:tcPr>
            <w:tcW w:w="2835" w:type="dxa"/>
          </w:tcPr>
          <w:p w:rsidR="009A6A5D" w:rsidRPr="00E9736B" w:rsidRDefault="009A6A5D" w:rsidP="00D0348B">
            <w:pPr>
              <w:pStyle w:val="Bang"/>
              <w:spacing w:before="120" w:after="120"/>
              <w:rPr>
                <w:rFonts w:cs="Times New Roman"/>
              </w:rPr>
            </w:pPr>
            <w:r w:rsidRPr="00E9736B">
              <w:rPr>
                <w:rFonts w:cs="Times New Roman"/>
              </w:rPr>
              <w:t>Khóa liên hệ</w:t>
            </w:r>
          </w:p>
        </w:tc>
        <w:tc>
          <w:tcPr>
            <w:tcW w:w="2693" w:type="dxa"/>
          </w:tcPr>
          <w:p w:rsidR="009A6A5D" w:rsidRPr="00E9736B" w:rsidRDefault="009A6A5D" w:rsidP="00D0348B">
            <w:pPr>
              <w:pStyle w:val="Bang"/>
              <w:spacing w:before="120" w:after="120"/>
              <w:rPr>
                <w:rFonts w:cs="Times New Roman"/>
              </w:rPr>
            </w:pPr>
            <w:r w:rsidRPr="00E9736B">
              <w:rPr>
                <w:rFonts w:cs="Times New Roman"/>
              </w:rPr>
              <w:t>Học sinh, chuyên gia</w:t>
            </w:r>
          </w:p>
        </w:tc>
      </w:tr>
      <w:tr w:rsidR="009A6A5D" w:rsidRPr="00E9736B" w:rsidTr="007C6A65">
        <w:tc>
          <w:tcPr>
            <w:tcW w:w="714" w:type="dxa"/>
          </w:tcPr>
          <w:p w:rsidR="009A6A5D" w:rsidRPr="00E9736B" w:rsidRDefault="009A6A5D" w:rsidP="00D0348B">
            <w:pPr>
              <w:pStyle w:val="Bang"/>
              <w:spacing w:before="120" w:after="120"/>
              <w:rPr>
                <w:rFonts w:cs="Times New Roman"/>
              </w:rPr>
            </w:pPr>
            <w:r w:rsidRPr="00E9736B">
              <w:rPr>
                <w:rFonts w:cs="Times New Roman"/>
              </w:rPr>
              <w:t>14</w:t>
            </w:r>
          </w:p>
        </w:tc>
        <w:tc>
          <w:tcPr>
            <w:tcW w:w="2547" w:type="dxa"/>
            <w:vMerge/>
          </w:tcPr>
          <w:p w:rsidR="009A6A5D" w:rsidRPr="00E9736B" w:rsidRDefault="009A6A5D" w:rsidP="00D0348B">
            <w:pPr>
              <w:pStyle w:val="Bang"/>
              <w:spacing w:before="120" w:after="120"/>
              <w:rPr>
                <w:rFonts w:cs="Times New Roman"/>
              </w:rPr>
            </w:pPr>
          </w:p>
        </w:tc>
        <w:tc>
          <w:tcPr>
            <w:tcW w:w="2835" w:type="dxa"/>
          </w:tcPr>
          <w:p w:rsidR="009A6A5D" w:rsidRPr="00E9736B" w:rsidRDefault="009A6A5D" w:rsidP="00D0348B">
            <w:pPr>
              <w:pStyle w:val="Bang"/>
              <w:spacing w:before="120" w:after="120"/>
              <w:rPr>
                <w:rFonts w:cs="Times New Roman"/>
              </w:rPr>
            </w:pPr>
            <w:r w:rsidRPr="00E9736B">
              <w:rPr>
                <w:rFonts w:cs="Times New Roman"/>
              </w:rPr>
              <w:t>Bỏ khóa liên hệ</w:t>
            </w:r>
          </w:p>
        </w:tc>
        <w:tc>
          <w:tcPr>
            <w:tcW w:w="2693" w:type="dxa"/>
          </w:tcPr>
          <w:p w:rsidR="009A6A5D" w:rsidRPr="00E9736B" w:rsidRDefault="009A6A5D" w:rsidP="00D0348B">
            <w:pPr>
              <w:pStyle w:val="Bang"/>
              <w:spacing w:before="120" w:after="120"/>
              <w:rPr>
                <w:rFonts w:cs="Times New Roman"/>
              </w:rPr>
            </w:pPr>
            <w:r w:rsidRPr="00E9736B">
              <w:rPr>
                <w:rFonts w:cs="Times New Roman"/>
              </w:rPr>
              <w:t>Học sinh, chuyên gia</w:t>
            </w:r>
          </w:p>
        </w:tc>
      </w:tr>
      <w:tr w:rsidR="00406192" w:rsidRPr="00E9736B" w:rsidTr="007C6A65">
        <w:tc>
          <w:tcPr>
            <w:tcW w:w="714" w:type="dxa"/>
          </w:tcPr>
          <w:p w:rsidR="00406192" w:rsidRPr="00E9736B" w:rsidRDefault="00406192" w:rsidP="00D0348B">
            <w:pPr>
              <w:pStyle w:val="Bang"/>
              <w:spacing w:before="120" w:after="120"/>
              <w:rPr>
                <w:rFonts w:cs="Times New Roman"/>
              </w:rPr>
            </w:pPr>
            <w:r w:rsidRPr="00E9736B">
              <w:rPr>
                <w:rFonts w:cs="Times New Roman"/>
              </w:rPr>
              <w:t>1</w:t>
            </w:r>
            <w:r w:rsidR="00293FDF" w:rsidRPr="00E9736B">
              <w:rPr>
                <w:rFonts w:cs="Times New Roman"/>
              </w:rPr>
              <w:t>7</w:t>
            </w:r>
          </w:p>
        </w:tc>
        <w:tc>
          <w:tcPr>
            <w:tcW w:w="2547" w:type="dxa"/>
            <w:vMerge w:val="restart"/>
          </w:tcPr>
          <w:p w:rsidR="00406192" w:rsidRPr="00E9736B" w:rsidRDefault="00406192" w:rsidP="00D0348B">
            <w:pPr>
              <w:pStyle w:val="Bang"/>
              <w:spacing w:before="120" w:after="120"/>
              <w:rPr>
                <w:rFonts w:cs="Times New Roman"/>
              </w:rPr>
            </w:pPr>
            <w:r w:rsidRPr="00E9736B">
              <w:rPr>
                <w:rFonts w:cs="Times New Roman"/>
              </w:rPr>
              <w:t>Quản lý hồ sơ cá nhân</w:t>
            </w:r>
          </w:p>
        </w:tc>
        <w:tc>
          <w:tcPr>
            <w:tcW w:w="2835" w:type="dxa"/>
          </w:tcPr>
          <w:p w:rsidR="00406192" w:rsidRPr="00E9736B" w:rsidRDefault="00406192" w:rsidP="00D0348B">
            <w:pPr>
              <w:pStyle w:val="Bang"/>
              <w:spacing w:before="120" w:after="120"/>
              <w:rPr>
                <w:rFonts w:cs="Times New Roman"/>
              </w:rPr>
            </w:pPr>
            <w:r w:rsidRPr="00E9736B">
              <w:rPr>
                <w:rFonts w:cs="Times New Roman"/>
              </w:rPr>
              <w:t>Cập nhật thông tin cá nhân</w:t>
            </w:r>
          </w:p>
        </w:tc>
        <w:tc>
          <w:tcPr>
            <w:tcW w:w="2693" w:type="dxa"/>
          </w:tcPr>
          <w:p w:rsidR="00406192" w:rsidRPr="00E9736B" w:rsidRDefault="00293FDF" w:rsidP="00D0348B">
            <w:pPr>
              <w:pStyle w:val="Bang"/>
              <w:spacing w:before="120" w:after="120"/>
              <w:rPr>
                <w:rFonts w:cs="Times New Roman"/>
              </w:rPr>
            </w:pPr>
            <w:r w:rsidRPr="00E9736B">
              <w:rPr>
                <w:rFonts w:cs="Times New Roman"/>
              </w:rPr>
              <w:t>Học sinh, chuyên gia</w:t>
            </w:r>
          </w:p>
        </w:tc>
      </w:tr>
      <w:tr w:rsidR="00406192" w:rsidRPr="00E9736B" w:rsidTr="007C6A65">
        <w:tc>
          <w:tcPr>
            <w:tcW w:w="714" w:type="dxa"/>
          </w:tcPr>
          <w:p w:rsidR="00406192" w:rsidRPr="00E9736B" w:rsidRDefault="00406192" w:rsidP="00D0348B">
            <w:pPr>
              <w:pStyle w:val="Bang"/>
              <w:spacing w:before="120" w:after="120"/>
              <w:rPr>
                <w:rFonts w:cs="Times New Roman"/>
              </w:rPr>
            </w:pPr>
            <w:r w:rsidRPr="00E9736B">
              <w:rPr>
                <w:rFonts w:cs="Times New Roman"/>
              </w:rPr>
              <w:t>1</w:t>
            </w:r>
            <w:r w:rsidR="00293FDF" w:rsidRPr="00E9736B">
              <w:rPr>
                <w:rFonts w:cs="Times New Roman"/>
              </w:rPr>
              <w:t>8</w:t>
            </w:r>
          </w:p>
        </w:tc>
        <w:tc>
          <w:tcPr>
            <w:tcW w:w="2547" w:type="dxa"/>
            <w:vMerge/>
          </w:tcPr>
          <w:p w:rsidR="00406192" w:rsidRPr="00E9736B" w:rsidRDefault="00406192" w:rsidP="00D0348B">
            <w:pPr>
              <w:pStyle w:val="Bang"/>
              <w:spacing w:before="120" w:after="120"/>
              <w:rPr>
                <w:rFonts w:cs="Times New Roman"/>
              </w:rPr>
            </w:pPr>
          </w:p>
        </w:tc>
        <w:tc>
          <w:tcPr>
            <w:tcW w:w="2835" w:type="dxa"/>
          </w:tcPr>
          <w:p w:rsidR="00406192" w:rsidRPr="00E9736B" w:rsidRDefault="00406192" w:rsidP="00D0348B">
            <w:pPr>
              <w:pStyle w:val="Bang"/>
              <w:spacing w:before="120" w:after="120"/>
              <w:rPr>
                <w:rFonts w:cs="Times New Roman"/>
              </w:rPr>
            </w:pPr>
            <w:r w:rsidRPr="00E9736B">
              <w:rPr>
                <w:rFonts w:cs="Times New Roman"/>
              </w:rPr>
              <w:t>Cập nhật vị trí hiện tại</w:t>
            </w:r>
          </w:p>
        </w:tc>
        <w:tc>
          <w:tcPr>
            <w:tcW w:w="2693" w:type="dxa"/>
          </w:tcPr>
          <w:p w:rsidR="00406192" w:rsidRPr="00E9736B" w:rsidRDefault="00293FDF" w:rsidP="00D0348B">
            <w:pPr>
              <w:pStyle w:val="Bang"/>
              <w:spacing w:before="120" w:after="120"/>
              <w:rPr>
                <w:rFonts w:cs="Times New Roman"/>
              </w:rPr>
            </w:pPr>
            <w:r w:rsidRPr="00E9736B">
              <w:rPr>
                <w:rFonts w:cs="Times New Roman"/>
              </w:rPr>
              <w:t>Học sinh, chuyên gia</w:t>
            </w:r>
          </w:p>
        </w:tc>
      </w:tr>
      <w:tr w:rsidR="00406192" w:rsidRPr="00E9736B" w:rsidTr="007C6A65">
        <w:tc>
          <w:tcPr>
            <w:tcW w:w="714" w:type="dxa"/>
          </w:tcPr>
          <w:p w:rsidR="00406192" w:rsidRPr="00E9736B" w:rsidRDefault="00406192" w:rsidP="00D0348B">
            <w:pPr>
              <w:pStyle w:val="Bang"/>
              <w:spacing w:before="120" w:after="120"/>
              <w:rPr>
                <w:rFonts w:cs="Times New Roman"/>
              </w:rPr>
            </w:pPr>
            <w:r w:rsidRPr="00E9736B">
              <w:rPr>
                <w:rFonts w:cs="Times New Roman"/>
              </w:rPr>
              <w:lastRenderedPageBreak/>
              <w:t>1</w:t>
            </w:r>
            <w:r w:rsidR="00293FDF" w:rsidRPr="00E9736B">
              <w:rPr>
                <w:rFonts w:cs="Times New Roman"/>
              </w:rPr>
              <w:t>9</w:t>
            </w:r>
          </w:p>
        </w:tc>
        <w:tc>
          <w:tcPr>
            <w:tcW w:w="2547" w:type="dxa"/>
            <w:vMerge/>
          </w:tcPr>
          <w:p w:rsidR="00406192" w:rsidRPr="00E9736B" w:rsidRDefault="00406192" w:rsidP="00D0348B">
            <w:pPr>
              <w:pStyle w:val="Bang"/>
              <w:spacing w:before="120" w:after="120"/>
              <w:rPr>
                <w:rFonts w:cs="Times New Roman"/>
              </w:rPr>
            </w:pPr>
          </w:p>
        </w:tc>
        <w:tc>
          <w:tcPr>
            <w:tcW w:w="2835" w:type="dxa"/>
          </w:tcPr>
          <w:p w:rsidR="00406192" w:rsidRPr="00E9736B" w:rsidRDefault="00406192" w:rsidP="00D0348B">
            <w:pPr>
              <w:pStyle w:val="Bang"/>
              <w:spacing w:before="120" w:after="120"/>
              <w:rPr>
                <w:rFonts w:cs="Times New Roman"/>
              </w:rPr>
            </w:pPr>
            <w:r w:rsidRPr="00E9736B">
              <w:rPr>
                <w:rFonts w:cs="Times New Roman"/>
              </w:rPr>
              <w:t>Cập nhật tiểu sử</w:t>
            </w:r>
          </w:p>
        </w:tc>
        <w:tc>
          <w:tcPr>
            <w:tcW w:w="2693" w:type="dxa"/>
          </w:tcPr>
          <w:p w:rsidR="00406192" w:rsidRPr="00E9736B" w:rsidRDefault="00293FDF" w:rsidP="00D0348B">
            <w:pPr>
              <w:pStyle w:val="Bang"/>
              <w:spacing w:before="120" w:after="120"/>
              <w:rPr>
                <w:rFonts w:cs="Times New Roman"/>
              </w:rPr>
            </w:pPr>
            <w:r w:rsidRPr="00E9736B">
              <w:rPr>
                <w:rFonts w:cs="Times New Roman"/>
              </w:rPr>
              <w:t>Học sinh, chuyên gia</w:t>
            </w:r>
          </w:p>
        </w:tc>
      </w:tr>
      <w:tr w:rsidR="00406192" w:rsidRPr="00E9736B" w:rsidTr="007C6A65">
        <w:tc>
          <w:tcPr>
            <w:tcW w:w="714" w:type="dxa"/>
          </w:tcPr>
          <w:p w:rsidR="00406192" w:rsidRPr="00E9736B" w:rsidRDefault="00293FDF" w:rsidP="00D0348B">
            <w:pPr>
              <w:pStyle w:val="Bang"/>
              <w:spacing w:before="120" w:after="120"/>
              <w:rPr>
                <w:rFonts w:cs="Times New Roman"/>
              </w:rPr>
            </w:pPr>
            <w:r w:rsidRPr="00E9736B">
              <w:rPr>
                <w:rFonts w:cs="Times New Roman"/>
              </w:rPr>
              <w:t>20</w:t>
            </w:r>
          </w:p>
        </w:tc>
        <w:tc>
          <w:tcPr>
            <w:tcW w:w="2547" w:type="dxa"/>
            <w:vMerge w:val="restart"/>
          </w:tcPr>
          <w:p w:rsidR="00406192" w:rsidRPr="00E9736B" w:rsidRDefault="00406192" w:rsidP="00D0348B">
            <w:pPr>
              <w:pStyle w:val="Bang"/>
              <w:spacing w:before="120" w:after="120"/>
              <w:rPr>
                <w:rFonts w:cs="Times New Roman"/>
              </w:rPr>
            </w:pPr>
            <w:r w:rsidRPr="00E9736B">
              <w:rPr>
                <w:rFonts w:cs="Times New Roman"/>
              </w:rPr>
              <w:t>Quản lý tài khoản thanh toán cá nhân</w:t>
            </w:r>
          </w:p>
        </w:tc>
        <w:tc>
          <w:tcPr>
            <w:tcW w:w="2835" w:type="dxa"/>
          </w:tcPr>
          <w:p w:rsidR="00406192" w:rsidRPr="00E9736B" w:rsidRDefault="00406192" w:rsidP="00D0348B">
            <w:pPr>
              <w:pStyle w:val="Bang"/>
              <w:spacing w:before="120" w:after="120"/>
              <w:rPr>
                <w:rFonts w:cs="Times New Roman"/>
              </w:rPr>
            </w:pPr>
            <w:r w:rsidRPr="00E9736B">
              <w:rPr>
                <w:rFonts w:cs="Times New Roman"/>
              </w:rPr>
              <w:t>Cập nhật tài khoản thanh toán</w:t>
            </w:r>
          </w:p>
        </w:tc>
        <w:tc>
          <w:tcPr>
            <w:tcW w:w="2693" w:type="dxa"/>
          </w:tcPr>
          <w:p w:rsidR="00406192" w:rsidRPr="00E9736B" w:rsidRDefault="00293FDF" w:rsidP="00D0348B">
            <w:pPr>
              <w:pStyle w:val="Bang"/>
              <w:spacing w:before="120" w:after="120"/>
              <w:rPr>
                <w:rFonts w:cs="Times New Roman"/>
              </w:rPr>
            </w:pPr>
            <w:r w:rsidRPr="00E9736B">
              <w:rPr>
                <w:rFonts w:cs="Times New Roman"/>
              </w:rPr>
              <w:t>Học sinh, chuyên gia</w:t>
            </w:r>
          </w:p>
        </w:tc>
      </w:tr>
      <w:tr w:rsidR="00406192" w:rsidRPr="00E9736B" w:rsidTr="007C6A65">
        <w:tc>
          <w:tcPr>
            <w:tcW w:w="714" w:type="dxa"/>
          </w:tcPr>
          <w:p w:rsidR="00406192" w:rsidRPr="00E9736B" w:rsidRDefault="00293FDF" w:rsidP="00D0348B">
            <w:pPr>
              <w:pStyle w:val="Bang"/>
              <w:spacing w:before="120" w:after="120"/>
              <w:rPr>
                <w:rFonts w:cs="Times New Roman"/>
              </w:rPr>
            </w:pPr>
            <w:r w:rsidRPr="00E9736B">
              <w:rPr>
                <w:rFonts w:cs="Times New Roman"/>
              </w:rPr>
              <w:t>21</w:t>
            </w:r>
          </w:p>
        </w:tc>
        <w:tc>
          <w:tcPr>
            <w:tcW w:w="2547" w:type="dxa"/>
            <w:vMerge/>
          </w:tcPr>
          <w:p w:rsidR="00406192" w:rsidRPr="00E9736B" w:rsidRDefault="00406192" w:rsidP="00D0348B">
            <w:pPr>
              <w:pStyle w:val="Bang"/>
              <w:spacing w:before="120" w:after="120"/>
              <w:rPr>
                <w:rFonts w:cs="Times New Roman"/>
              </w:rPr>
            </w:pPr>
          </w:p>
        </w:tc>
        <w:tc>
          <w:tcPr>
            <w:tcW w:w="2835" w:type="dxa"/>
          </w:tcPr>
          <w:p w:rsidR="00406192" w:rsidRPr="00E9736B" w:rsidRDefault="00406192" w:rsidP="00D0348B">
            <w:pPr>
              <w:pStyle w:val="Bang"/>
              <w:spacing w:before="120" w:after="120"/>
              <w:rPr>
                <w:rFonts w:cs="Times New Roman"/>
              </w:rPr>
            </w:pPr>
            <w:r w:rsidRPr="00E9736B">
              <w:rPr>
                <w:rFonts w:cs="Times New Roman"/>
              </w:rPr>
              <w:t>Nạp tiền vào tài khoản</w:t>
            </w:r>
          </w:p>
        </w:tc>
        <w:tc>
          <w:tcPr>
            <w:tcW w:w="2693" w:type="dxa"/>
          </w:tcPr>
          <w:p w:rsidR="00406192" w:rsidRPr="00E9736B" w:rsidRDefault="00293FDF" w:rsidP="00D0348B">
            <w:pPr>
              <w:pStyle w:val="Bang"/>
              <w:spacing w:before="120" w:after="120"/>
              <w:rPr>
                <w:rFonts w:cs="Times New Roman"/>
              </w:rPr>
            </w:pPr>
            <w:r w:rsidRPr="00E9736B">
              <w:rPr>
                <w:rFonts w:cs="Times New Roman"/>
              </w:rPr>
              <w:t>Học sinh, chuyên gia</w:t>
            </w:r>
          </w:p>
        </w:tc>
      </w:tr>
      <w:tr w:rsidR="00406192" w:rsidRPr="00E9736B" w:rsidTr="007C6A65">
        <w:tc>
          <w:tcPr>
            <w:tcW w:w="714" w:type="dxa"/>
          </w:tcPr>
          <w:p w:rsidR="00406192" w:rsidRPr="00E9736B" w:rsidRDefault="00293FDF" w:rsidP="00D0348B">
            <w:pPr>
              <w:pStyle w:val="Bang"/>
              <w:spacing w:before="120" w:after="120"/>
              <w:rPr>
                <w:rFonts w:cs="Times New Roman"/>
              </w:rPr>
            </w:pPr>
            <w:r w:rsidRPr="00E9736B">
              <w:rPr>
                <w:rFonts w:cs="Times New Roman"/>
              </w:rPr>
              <w:t>22</w:t>
            </w:r>
          </w:p>
        </w:tc>
        <w:tc>
          <w:tcPr>
            <w:tcW w:w="2547" w:type="dxa"/>
            <w:vMerge/>
          </w:tcPr>
          <w:p w:rsidR="00406192" w:rsidRPr="00E9736B" w:rsidRDefault="00406192" w:rsidP="00D0348B">
            <w:pPr>
              <w:pStyle w:val="Bang"/>
              <w:spacing w:before="120" w:after="120"/>
              <w:rPr>
                <w:rFonts w:cs="Times New Roman"/>
              </w:rPr>
            </w:pPr>
          </w:p>
        </w:tc>
        <w:tc>
          <w:tcPr>
            <w:tcW w:w="2835" w:type="dxa"/>
          </w:tcPr>
          <w:p w:rsidR="00406192" w:rsidRPr="00E9736B" w:rsidRDefault="00406192" w:rsidP="00D0348B">
            <w:pPr>
              <w:pStyle w:val="Bang"/>
              <w:spacing w:before="120" w:after="120"/>
              <w:rPr>
                <w:rFonts w:cs="Times New Roman"/>
              </w:rPr>
            </w:pPr>
            <w:r w:rsidRPr="00E9736B">
              <w:rPr>
                <w:rFonts w:cs="Times New Roman"/>
              </w:rPr>
              <w:t>Rút tiền khỏi tài khoản</w:t>
            </w:r>
          </w:p>
        </w:tc>
        <w:tc>
          <w:tcPr>
            <w:tcW w:w="2693" w:type="dxa"/>
          </w:tcPr>
          <w:p w:rsidR="00406192" w:rsidRPr="00E9736B" w:rsidRDefault="00293FDF" w:rsidP="00D0348B">
            <w:pPr>
              <w:pStyle w:val="Bang"/>
              <w:spacing w:before="120" w:after="120"/>
              <w:rPr>
                <w:rFonts w:cs="Times New Roman"/>
              </w:rPr>
            </w:pPr>
            <w:r w:rsidRPr="00E9736B">
              <w:rPr>
                <w:rFonts w:cs="Times New Roman"/>
              </w:rPr>
              <w:t>Học sinh, chuyên gia</w:t>
            </w:r>
          </w:p>
        </w:tc>
      </w:tr>
      <w:tr w:rsidR="00406192" w:rsidRPr="00E9736B" w:rsidTr="007C6A65">
        <w:tc>
          <w:tcPr>
            <w:tcW w:w="714" w:type="dxa"/>
          </w:tcPr>
          <w:p w:rsidR="00406192" w:rsidRPr="00E9736B" w:rsidRDefault="00293FDF" w:rsidP="00D0348B">
            <w:pPr>
              <w:pStyle w:val="Bang"/>
              <w:spacing w:before="120" w:after="120"/>
              <w:rPr>
                <w:rFonts w:cs="Times New Roman"/>
              </w:rPr>
            </w:pPr>
            <w:r w:rsidRPr="00E9736B">
              <w:rPr>
                <w:rFonts w:cs="Times New Roman"/>
              </w:rPr>
              <w:t>23</w:t>
            </w:r>
          </w:p>
        </w:tc>
        <w:tc>
          <w:tcPr>
            <w:tcW w:w="2547" w:type="dxa"/>
            <w:vMerge w:val="restart"/>
          </w:tcPr>
          <w:p w:rsidR="00406192" w:rsidRPr="00E9736B" w:rsidRDefault="00406192" w:rsidP="00D0348B">
            <w:pPr>
              <w:pStyle w:val="Bang"/>
              <w:spacing w:before="120" w:after="120"/>
              <w:rPr>
                <w:rFonts w:cs="Times New Roman"/>
              </w:rPr>
            </w:pPr>
            <w:r w:rsidRPr="00E9736B">
              <w:rPr>
                <w:rFonts w:cs="Times New Roman"/>
              </w:rPr>
              <w:t>Kiểm soát nội dung</w:t>
            </w:r>
          </w:p>
        </w:tc>
        <w:tc>
          <w:tcPr>
            <w:tcW w:w="2835" w:type="dxa"/>
          </w:tcPr>
          <w:p w:rsidR="00406192" w:rsidRPr="00E9736B" w:rsidRDefault="00645065" w:rsidP="00D0348B">
            <w:pPr>
              <w:pStyle w:val="Bang"/>
              <w:spacing w:before="120" w:after="120"/>
              <w:rPr>
                <w:rFonts w:cs="Times New Roman"/>
              </w:rPr>
            </w:pPr>
            <w:r w:rsidRPr="00E9736B">
              <w:rPr>
                <w:rFonts w:cs="Times New Roman"/>
              </w:rPr>
              <w:t>Kiểm soát nội dung</w:t>
            </w:r>
            <w:r w:rsidR="00406192" w:rsidRPr="00E9736B">
              <w:rPr>
                <w:rFonts w:cs="Times New Roman"/>
              </w:rPr>
              <w:t xml:space="preserve"> câu hỏi</w:t>
            </w:r>
          </w:p>
        </w:tc>
        <w:tc>
          <w:tcPr>
            <w:tcW w:w="2693" w:type="dxa"/>
          </w:tcPr>
          <w:p w:rsidR="00406192" w:rsidRPr="00E9736B" w:rsidRDefault="009B4876" w:rsidP="00D0348B">
            <w:pPr>
              <w:pStyle w:val="Bang"/>
              <w:spacing w:before="120" w:after="120"/>
              <w:rPr>
                <w:rFonts w:cs="Times New Roman"/>
              </w:rPr>
            </w:pPr>
            <w:r w:rsidRPr="00E9736B">
              <w:rPr>
                <w:rFonts w:cs="Times New Roman"/>
              </w:rPr>
              <w:t>Kiểm soát viên</w:t>
            </w:r>
          </w:p>
        </w:tc>
      </w:tr>
      <w:tr w:rsidR="00406192" w:rsidRPr="00E9736B" w:rsidTr="007C6A65">
        <w:tc>
          <w:tcPr>
            <w:tcW w:w="714" w:type="dxa"/>
          </w:tcPr>
          <w:p w:rsidR="00406192" w:rsidRPr="00E9736B" w:rsidRDefault="00406192" w:rsidP="00D0348B">
            <w:pPr>
              <w:pStyle w:val="Bang"/>
              <w:spacing w:before="120" w:after="120"/>
              <w:rPr>
                <w:rFonts w:cs="Times New Roman"/>
              </w:rPr>
            </w:pPr>
            <w:r w:rsidRPr="00E9736B">
              <w:rPr>
                <w:rFonts w:cs="Times New Roman"/>
              </w:rPr>
              <w:t>2</w:t>
            </w:r>
            <w:r w:rsidR="00293FDF" w:rsidRPr="00E9736B">
              <w:rPr>
                <w:rFonts w:cs="Times New Roman"/>
              </w:rPr>
              <w:t>4</w:t>
            </w:r>
          </w:p>
        </w:tc>
        <w:tc>
          <w:tcPr>
            <w:tcW w:w="2547" w:type="dxa"/>
            <w:vMerge/>
          </w:tcPr>
          <w:p w:rsidR="00406192" w:rsidRPr="00E9736B" w:rsidRDefault="00406192" w:rsidP="00D0348B">
            <w:pPr>
              <w:pStyle w:val="Bang"/>
              <w:spacing w:before="120" w:after="120"/>
              <w:rPr>
                <w:rFonts w:cs="Times New Roman"/>
              </w:rPr>
            </w:pPr>
          </w:p>
        </w:tc>
        <w:tc>
          <w:tcPr>
            <w:tcW w:w="2835" w:type="dxa"/>
          </w:tcPr>
          <w:p w:rsidR="00406192" w:rsidRPr="00E9736B" w:rsidRDefault="00645065" w:rsidP="00D0348B">
            <w:pPr>
              <w:pStyle w:val="Bang"/>
              <w:spacing w:before="120" w:after="120"/>
              <w:rPr>
                <w:rFonts w:cs="Times New Roman"/>
              </w:rPr>
            </w:pPr>
            <w:r w:rsidRPr="00E9736B">
              <w:rPr>
                <w:rFonts w:cs="Times New Roman"/>
              </w:rPr>
              <w:t>Kiểm soát nội dung</w:t>
            </w:r>
            <w:r w:rsidR="00406192" w:rsidRPr="00E9736B">
              <w:rPr>
                <w:rFonts w:cs="Times New Roman"/>
              </w:rPr>
              <w:t xml:space="preserve"> câu trả lời</w:t>
            </w:r>
          </w:p>
        </w:tc>
        <w:tc>
          <w:tcPr>
            <w:tcW w:w="2693" w:type="dxa"/>
          </w:tcPr>
          <w:p w:rsidR="00406192" w:rsidRPr="00E9736B" w:rsidRDefault="009B4876" w:rsidP="00D0348B">
            <w:pPr>
              <w:pStyle w:val="Bang"/>
              <w:spacing w:before="120" w:after="120"/>
              <w:rPr>
                <w:rFonts w:cs="Times New Roman"/>
              </w:rPr>
            </w:pPr>
            <w:r w:rsidRPr="00E9736B">
              <w:rPr>
                <w:rFonts w:cs="Times New Roman"/>
              </w:rPr>
              <w:t>Kiểm soát viên</w:t>
            </w:r>
          </w:p>
        </w:tc>
      </w:tr>
      <w:tr w:rsidR="00406192" w:rsidRPr="00E9736B" w:rsidTr="007C6A65">
        <w:tc>
          <w:tcPr>
            <w:tcW w:w="714" w:type="dxa"/>
          </w:tcPr>
          <w:p w:rsidR="00406192" w:rsidRPr="00E9736B" w:rsidRDefault="00406192" w:rsidP="00D0348B">
            <w:pPr>
              <w:pStyle w:val="Bang"/>
              <w:spacing w:before="120" w:after="120"/>
              <w:rPr>
                <w:rFonts w:cs="Times New Roman"/>
              </w:rPr>
            </w:pPr>
            <w:r w:rsidRPr="00E9736B">
              <w:rPr>
                <w:rFonts w:cs="Times New Roman"/>
              </w:rPr>
              <w:t>2</w:t>
            </w:r>
            <w:r w:rsidR="00293FDF" w:rsidRPr="00E9736B">
              <w:rPr>
                <w:rFonts w:cs="Times New Roman"/>
              </w:rPr>
              <w:t>5</w:t>
            </w:r>
          </w:p>
        </w:tc>
        <w:tc>
          <w:tcPr>
            <w:tcW w:w="2547" w:type="dxa"/>
            <w:vMerge/>
          </w:tcPr>
          <w:p w:rsidR="00406192" w:rsidRPr="00E9736B" w:rsidRDefault="00406192" w:rsidP="00D0348B">
            <w:pPr>
              <w:pStyle w:val="Bang"/>
              <w:spacing w:before="120" w:after="120"/>
              <w:rPr>
                <w:rFonts w:cs="Times New Roman"/>
              </w:rPr>
            </w:pPr>
          </w:p>
        </w:tc>
        <w:tc>
          <w:tcPr>
            <w:tcW w:w="2835" w:type="dxa"/>
          </w:tcPr>
          <w:p w:rsidR="00406192" w:rsidRPr="00E9736B" w:rsidRDefault="00645065" w:rsidP="00D0348B">
            <w:pPr>
              <w:pStyle w:val="Bang"/>
              <w:spacing w:before="120" w:after="120"/>
              <w:rPr>
                <w:rFonts w:cs="Times New Roman"/>
              </w:rPr>
            </w:pPr>
            <w:r w:rsidRPr="00E9736B">
              <w:rPr>
                <w:rFonts w:cs="Times New Roman"/>
              </w:rPr>
              <w:t>Kiểm soát nội dung</w:t>
            </w:r>
            <w:r w:rsidR="00406192" w:rsidRPr="00E9736B">
              <w:rPr>
                <w:rFonts w:cs="Times New Roman"/>
              </w:rPr>
              <w:t xml:space="preserve"> bình luận</w:t>
            </w:r>
          </w:p>
        </w:tc>
        <w:tc>
          <w:tcPr>
            <w:tcW w:w="2693" w:type="dxa"/>
          </w:tcPr>
          <w:p w:rsidR="00406192" w:rsidRPr="00E9736B" w:rsidRDefault="009B4876" w:rsidP="00D0348B">
            <w:pPr>
              <w:pStyle w:val="Bang"/>
              <w:spacing w:before="120" w:after="120"/>
              <w:rPr>
                <w:rFonts w:cs="Times New Roman"/>
              </w:rPr>
            </w:pPr>
            <w:r w:rsidRPr="00E9736B">
              <w:rPr>
                <w:rFonts w:cs="Times New Roman"/>
              </w:rPr>
              <w:t>Kiểm soát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26</w:t>
            </w:r>
          </w:p>
        </w:tc>
        <w:tc>
          <w:tcPr>
            <w:tcW w:w="2547" w:type="dxa"/>
            <w:vMerge w:val="restart"/>
          </w:tcPr>
          <w:p w:rsidR="00293FDF" w:rsidRPr="00E9736B" w:rsidRDefault="00B71F1C" w:rsidP="00D0348B">
            <w:pPr>
              <w:pStyle w:val="Bang"/>
              <w:spacing w:before="120" w:after="120"/>
              <w:rPr>
                <w:rFonts w:cs="Times New Roman"/>
              </w:rPr>
            </w:pPr>
            <w:r w:rsidRPr="00E9736B">
              <w:rPr>
                <w:rFonts w:cs="Times New Roman"/>
              </w:rPr>
              <w:t>Xác</w:t>
            </w:r>
            <w:r w:rsidR="00293FDF" w:rsidRPr="00E9736B">
              <w:rPr>
                <w:rFonts w:cs="Times New Roman"/>
              </w:rPr>
              <w:t xml:space="preserve"> nhận chuyên gia</w:t>
            </w:r>
          </w:p>
        </w:tc>
        <w:tc>
          <w:tcPr>
            <w:tcW w:w="2835" w:type="dxa"/>
          </w:tcPr>
          <w:p w:rsidR="00293FDF" w:rsidRPr="00E9736B" w:rsidRDefault="00293FDF" w:rsidP="00D0348B">
            <w:pPr>
              <w:pStyle w:val="Bang"/>
              <w:spacing w:before="120" w:after="120"/>
              <w:rPr>
                <w:rFonts w:cs="Times New Roman"/>
              </w:rPr>
            </w:pPr>
            <w:r w:rsidRPr="00E9736B">
              <w:rPr>
                <w:rFonts w:cs="Times New Roman"/>
              </w:rPr>
              <w:t>Ứng tuyển chuyên gia</w:t>
            </w:r>
          </w:p>
        </w:tc>
        <w:tc>
          <w:tcPr>
            <w:tcW w:w="2693" w:type="dxa"/>
          </w:tcPr>
          <w:p w:rsidR="00293FDF" w:rsidRPr="00E9736B" w:rsidRDefault="009B4876" w:rsidP="00D0348B">
            <w:pPr>
              <w:pStyle w:val="Bang"/>
              <w:spacing w:before="120" w:after="120"/>
              <w:rPr>
                <w:rFonts w:cs="Times New Roman"/>
              </w:rPr>
            </w:pPr>
            <w:r w:rsidRPr="00E9736B">
              <w:rPr>
                <w:rFonts w:cs="Times New Roman"/>
              </w:rPr>
              <w:t>Học sinh</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27</w:t>
            </w:r>
          </w:p>
        </w:tc>
        <w:tc>
          <w:tcPr>
            <w:tcW w:w="2547" w:type="dxa"/>
            <w:vMerge/>
          </w:tcPr>
          <w:p w:rsidR="00293FDF" w:rsidRPr="00E9736B" w:rsidRDefault="00293FDF" w:rsidP="00D0348B">
            <w:pPr>
              <w:pStyle w:val="Bang"/>
              <w:spacing w:before="120" w:after="120"/>
              <w:rPr>
                <w:rFonts w:cs="Times New Roman"/>
              </w:rPr>
            </w:pPr>
          </w:p>
        </w:tc>
        <w:tc>
          <w:tcPr>
            <w:tcW w:w="2835" w:type="dxa"/>
          </w:tcPr>
          <w:p w:rsidR="00293FDF" w:rsidRPr="00E9736B" w:rsidRDefault="00293FDF" w:rsidP="00D0348B">
            <w:pPr>
              <w:pStyle w:val="Bang"/>
              <w:spacing w:before="120" w:after="120"/>
              <w:rPr>
                <w:rFonts w:cs="Times New Roman"/>
              </w:rPr>
            </w:pPr>
            <w:r w:rsidRPr="00E9736B">
              <w:rPr>
                <w:rFonts w:cs="Times New Roman"/>
              </w:rPr>
              <w:t>Đánh giá hồ sơ chuyên gia</w:t>
            </w:r>
          </w:p>
        </w:tc>
        <w:tc>
          <w:tcPr>
            <w:tcW w:w="2693" w:type="dxa"/>
          </w:tcPr>
          <w:p w:rsidR="00293FDF" w:rsidRPr="00E9736B" w:rsidRDefault="009B4876" w:rsidP="00D0348B">
            <w:pPr>
              <w:pStyle w:val="Bang"/>
              <w:spacing w:before="120" w:after="120"/>
              <w:rPr>
                <w:rFonts w:cs="Times New Roman"/>
              </w:rPr>
            </w:pPr>
            <w:r w:rsidRPr="00E9736B">
              <w:rPr>
                <w:rFonts w:cs="Times New Roman"/>
              </w:rPr>
              <w:t>Kiểm soát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28</w:t>
            </w:r>
          </w:p>
        </w:tc>
        <w:tc>
          <w:tcPr>
            <w:tcW w:w="2547" w:type="dxa"/>
            <w:vMerge/>
          </w:tcPr>
          <w:p w:rsidR="00293FDF" w:rsidRPr="00E9736B" w:rsidRDefault="00293FDF" w:rsidP="00D0348B">
            <w:pPr>
              <w:pStyle w:val="Bang"/>
              <w:spacing w:before="120" w:after="120"/>
              <w:rPr>
                <w:rFonts w:cs="Times New Roman"/>
              </w:rPr>
            </w:pPr>
          </w:p>
        </w:tc>
        <w:tc>
          <w:tcPr>
            <w:tcW w:w="2835" w:type="dxa"/>
          </w:tcPr>
          <w:p w:rsidR="00293FDF" w:rsidRPr="00E9736B" w:rsidRDefault="00293FDF" w:rsidP="00D0348B">
            <w:pPr>
              <w:pStyle w:val="Bang"/>
              <w:spacing w:before="120" w:after="120"/>
              <w:rPr>
                <w:rFonts w:cs="Times New Roman"/>
              </w:rPr>
            </w:pPr>
            <w:r w:rsidRPr="00E9736B">
              <w:rPr>
                <w:rFonts w:cs="Times New Roman"/>
              </w:rPr>
              <w:t>Kiểm tra năng lực chuyên gia</w:t>
            </w:r>
          </w:p>
        </w:tc>
        <w:tc>
          <w:tcPr>
            <w:tcW w:w="2693" w:type="dxa"/>
          </w:tcPr>
          <w:p w:rsidR="00293FDF" w:rsidRPr="00E9736B" w:rsidRDefault="009B4876" w:rsidP="00D0348B">
            <w:pPr>
              <w:pStyle w:val="Bang"/>
              <w:spacing w:before="120" w:after="120"/>
              <w:rPr>
                <w:rFonts w:cs="Times New Roman"/>
              </w:rPr>
            </w:pPr>
            <w:r w:rsidRPr="00E9736B">
              <w:rPr>
                <w:rFonts w:cs="Times New Roman"/>
              </w:rPr>
              <w:t>Kiểm soát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29</w:t>
            </w:r>
          </w:p>
        </w:tc>
        <w:tc>
          <w:tcPr>
            <w:tcW w:w="2547" w:type="dxa"/>
            <w:vMerge w:val="restart"/>
          </w:tcPr>
          <w:p w:rsidR="00293FDF" w:rsidRPr="00E9736B" w:rsidRDefault="00B71F1C" w:rsidP="00D0348B">
            <w:pPr>
              <w:pStyle w:val="Bang"/>
              <w:spacing w:before="120" w:after="120"/>
              <w:rPr>
                <w:rFonts w:cs="Times New Roman"/>
              </w:rPr>
            </w:pPr>
            <w:r w:rsidRPr="00E9736B">
              <w:rPr>
                <w:rFonts w:cs="Times New Roman"/>
              </w:rPr>
              <w:t>Hỗ trợ</w:t>
            </w:r>
          </w:p>
        </w:tc>
        <w:tc>
          <w:tcPr>
            <w:tcW w:w="2835" w:type="dxa"/>
          </w:tcPr>
          <w:p w:rsidR="00293FDF" w:rsidRPr="00E9736B" w:rsidRDefault="00293FDF" w:rsidP="00D0348B">
            <w:pPr>
              <w:pStyle w:val="Bang"/>
              <w:spacing w:before="120" w:after="120"/>
              <w:rPr>
                <w:rFonts w:cs="Times New Roman"/>
              </w:rPr>
            </w:pPr>
            <w:r w:rsidRPr="00E9736B">
              <w:rPr>
                <w:rFonts w:cs="Times New Roman"/>
              </w:rPr>
              <w:t>Gửi yêu cầu hỗ trợ</w:t>
            </w:r>
          </w:p>
        </w:tc>
        <w:tc>
          <w:tcPr>
            <w:tcW w:w="2693" w:type="dxa"/>
          </w:tcPr>
          <w:p w:rsidR="00293FDF" w:rsidRPr="00E9736B" w:rsidRDefault="009B4876" w:rsidP="00D0348B">
            <w:pPr>
              <w:pStyle w:val="Bang"/>
              <w:spacing w:before="120" w:after="120"/>
              <w:rPr>
                <w:rFonts w:cs="Times New Roman"/>
              </w:rPr>
            </w:pPr>
            <w:r w:rsidRPr="00E9736B">
              <w:rPr>
                <w:rFonts w:cs="Times New Roman"/>
              </w:rPr>
              <w:t>Học sinh, chuyên gia</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30</w:t>
            </w:r>
          </w:p>
        </w:tc>
        <w:tc>
          <w:tcPr>
            <w:tcW w:w="2547" w:type="dxa"/>
            <w:vMerge/>
          </w:tcPr>
          <w:p w:rsidR="00293FDF" w:rsidRPr="00E9736B" w:rsidRDefault="00293FDF" w:rsidP="00D0348B">
            <w:pPr>
              <w:pStyle w:val="Bang"/>
              <w:spacing w:before="120" w:after="120"/>
              <w:rPr>
                <w:rFonts w:cs="Times New Roman"/>
              </w:rPr>
            </w:pPr>
          </w:p>
        </w:tc>
        <w:tc>
          <w:tcPr>
            <w:tcW w:w="2835" w:type="dxa"/>
          </w:tcPr>
          <w:p w:rsidR="00293FDF" w:rsidRPr="00E9736B" w:rsidRDefault="00293FDF" w:rsidP="00D0348B">
            <w:pPr>
              <w:pStyle w:val="Bang"/>
              <w:spacing w:before="120" w:after="120"/>
              <w:rPr>
                <w:rFonts w:cs="Times New Roman"/>
              </w:rPr>
            </w:pPr>
            <w:r w:rsidRPr="00E9736B">
              <w:rPr>
                <w:rFonts w:cs="Times New Roman"/>
              </w:rPr>
              <w:t xml:space="preserve">Trả lời yêu cầu </w:t>
            </w:r>
            <w:r w:rsidR="009B4876" w:rsidRPr="00E9736B">
              <w:rPr>
                <w:rFonts w:cs="Times New Roman"/>
              </w:rPr>
              <w:t>hỗ trợ</w:t>
            </w:r>
          </w:p>
        </w:tc>
        <w:tc>
          <w:tcPr>
            <w:tcW w:w="2693" w:type="dxa"/>
          </w:tcPr>
          <w:p w:rsidR="00293FDF" w:rsidRPr="00E9736B" w:rsidRDefault="009B4876" w:rsidP="00D0348B">
            <w:pPr>
              <w:pStyle w:val="Bang"/>
              <w:spacing w:before="120" w:after="120"/>
              <w:rPr>
                <w:rFonts w:cs="Times New Roman"/>
              </w:rPr>
            </w:pPr>
            <w:r w:rsidRPr="00E9736B">
              <w:rPr>
                <w:rFonts w:cs="Times New Roman"/>
              </w:rPr>
              <w:t>Hỗ trợ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31</w:t>
            </w:r>
          </w:p>
        </w:tc>
        <w:tc>
          <w:tcPr>
            <w:tcW w:w="2547" w:type="dxa"/>
            <w:vMerge w:val="restart"/>
          </w:tcPr>
          <w:p w:rsidR="00293FDF" w:rsidRPr="00E9736B" w:rsidRDefault="00293FDF" w:rsidP="00D0348B">
            <w:pPr>
              <w:pStyle w:val="Bang"/>
              <w:spacing w:before="120" w:after="120"/>
              <w:rPr>
                <w:rFonts w:cs="Times New Roman"/>
              </w:rPr>
            </w:pPr>
            <w:r w:rsidRPr="00E9736B">
              <w:rPr>
                <w:rFonts w:cs="Times New Roman"/>
              </w:rPr>
              <w:t>Quản lý lịch sử hoạt động</w:t>
            </w:r>
          </w:p>
        </w:tc>
        <w:tc>
          <w:tcPr>
            <w:tcW w:w="2835" w:type="dxa"/>
          </w:tcPr>
          <w:p w:rsidR="00293FDF" w:rsidRPr="00E9736B" w:rsidRDefault="00293FDF" w:rsidP="00D0348B">
            <w:pPr>
              <w:pStyle w:val="Bang"/>
              <w:spacing w:before="120" w:after="120"/>
              <w:rPr>
                <w:rFonts w:cs="Times New Roman"/>
              </w:rPr>
            </w:pPr>
            <w:r w:rsidRPr="00E9736B">
              <w:rPr>
                <w:rFonts w:cs="Times New Roman"/>
              </w:rPr>
              <w:t>Quản lý</w:t>
            </w:r>
            <w:r w:rsidR="009B4876" w:rsidRPr="00E9736B">
              <w:rPr>
                <w:rFonts w:cs="Times New Roman"/>
              </w:rPr>
              <w:t xml:space="preserve"> lịch sử</w:t>
            </w:r>
            <w:r w:rsidRPr="00E9736B">
              <w:rPr>
                <w:rFonts w:cs="Times New Roman"/>
              </w:rPr>
              <w:t xml:space="preserve"> truy nhập</w:t>
            </w:r>
          </w:p>
        </w:tc>
        <w:tc>
          <w:tcPr>
            <w:tcW w:w="2693" w:type="dxa"/>
          </w:tcPr>
          <w:p w:rsidR="00293FDF" w:rsidRPr="00E9736B" w:rsidRDefault="009B4876" w:rsidP="00D0348B">
            <w:pPr>
              <w:pStyle w:val="Bang"/>
              <w:spacing w:before="120" w:after="120"/>
              <w:rPr>
                <w:rFonts w:cs="Times New Roman"/>
              </w:rPr>
            </w:pPr>
            <w:r w:rsidRPr="00E9736B">
              <w:rPr>
                <w:rFonts w:cs="Times New Roman"/>
              </w:rPr>
              <w:t>Học sinh, chuyên gia, hỗ trợ viên, quản trị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lastRenderedPageBreak/>
              <w:t>32</w:t>
            </w:r>
          </w:p>
        </w:tc>
        <w:tc>
          <w:tcPr>
            <w:tcW w:w="2547" w:type="dxa"/>
            <w:vMerge/>
          </w:tcPr>
          <w:p w:rsidR="00293FDF" w:rsidRPr="00E9736B" w:rsidRDefault="00293FDF" w:rsidP="00D0348B">
            <w:pPr>
              <w:pStyle w:val="Bang"/>
              <w:spacing w:before="120" w:after="120"/>
              <w:rPr>
                <w:rFonts w:cs="Times New Roman"/>
              </w:rPr>
            </w:pPr>
          </w:p>
        </w:tc>
        <w:tc>
          <w:tcPr>
            <w:tcW w:w="2835" w:type="dxa"/>
          </w:tcPr>
          <w:p w:rsidR="00293FDF" w:rsidRPr="00E9736B" w:rsidRDefault="00293FDF" w:rsidP="00D0348B">
            <w:pPr>
              <w:pStyle w:val="Bang"/>
              <w:spacing w:before="120" w:after="120"/>
              <w:rPr>
                <w:rFonts w:cs="Times New Roman"/>
              </w:rPr>
            </w:pPr>
            <w:r w:rsidRPr="00E9736B">
              <w:rPr>
                <w:rFonts w:cs="Times New Roman"/>
              </w:rPr>
              <w:t>Quản lý lịch sử hỏi đáp miễn phí</w:t>
            </w:r>
          </w:p>
        </w:tc>
        <w:tc>
          <w:tcPr>
            <w:tcW w:w="2693" w:type="dxa"/>
          </w:tcPr>
          <w:p w:rsidR="00293FDF" w:rsidRPr="00E9736B" w:rsidRDefault="009B4876" w:rsidP="00D0348B">
            <w:pPr>
              <w:pStyle w:val="Bang"/>
              <w:spacing w:before="120" w:after="120"/>
              <w:rPr>
                <w:rFonts w:cs="Times New Roman"/>
              </w:rPr>
            </w:pPr>
            <w:r w:rsidRPr="00E9736B">
              <w:rPr>
                <w:rFonts w:cs="Times New Roman"/>
              </w:rPr>
              <w:t>Học sinh, chuyên gia, hỗ trợ viên, quản trị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33</w:t>
            </w:r>
          </w:p>
        </w:tc>
        <w:tc>
          <w:tcPr>
            <w:tcW w:w="2547" w:type="dxa"/>
            <w:vMerge/>
          </w:tcPr>
          <w:p w:rsidR="00293FDF" w:rsidRPr="00E9736B" w:rsidRDefault="00293FDF" w:rsidP="00D0348B">
            <w:pPr>
              <w:pStyle w:val="Bang"/>
              <w:spacing w:before="120" w:after="120"/>
              <w:rPr>
                <w:rFonts w:cs="Times New Roman"/>
              </w:rPr>
            </w:pPr>
          </w:p>
        </w:tc>
        <w:tc>
          <w:tcPr>
            <w:tcW w:w="2835" w:type="dxa"/>
          </w:tcPr>
          <w:p w:rsidR="00293FDF" w:rsidRPr="00E9736B" w:rsidRDefault="00293FDF" w:rsidP="00D0348B">
            <w:pPr>
              <w:pStyle w:val="Bang"/>
              <w:spacing w:before="120" w:after="120"/>
              <w:rPr>
                <w:rFonts w:cs="Times New Roman"/>
              </w:rPr>
            </w:pPr>
            <w:r w:rsidRPr="00E9736B">
              <w:rPr>
                <w:rFonts w:cs="Times New Roman"/>
              </w:rPr>
              <w:t>Quản lý lịch sử hỏi đáp thu phí</w:t>
            </w:r>
          </w:p>
        </w:tc>
        <w:tc>
          <w:tcPr>
            <w:tcW w:w="2693" w:type="dxa"/>
          </w:tcPr>
          <w:p w:rsidR="00293FDF" w:rsidRPr="00E9736B" w:rsidRDefault="009B4876" w:rsidP="00D0348B">
            <w:pPr>
              <w:pStyle w:val="Bang"/>
              <w:spacing w:before="120" w:after="120"/>
              <w:rPr>
                <w:rFonts w:cs="Times New Roman"/>
              </w:rPr>
            </w:pPr>
            <w:r w:rsidRPr="00E9736B">
              <w:rPr>
                <w:rFonts w:cs="Times New Roman"/>
              </w:rPr>
              <w:t>Học sinh, chuyên gia, hỗ trợ viên, quản trị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34</w:t>
            </w:r>
          </w:p>
        </w:tc>
        <w:tc>
          <w:tcPr>
            <w:tcW w:w="2547" w:type="dxa"/>
            <w:vMerge/>
          </w:tcPr>
          <w:p w:rsidR="00293FDF" w:rsidRPr="00E9736B" w:rsidRDefault="00293FDF" w:rsidP="00D0348B">
            <w:pPr>
              <w:pStyle w:val="Bang"/>
              <w:spacing w:before="120" w:after="120"/>
              <w:rPr>
                <w:rFonts w:cs="Times New Roman"/>
              </w:rPr>
            </w:pPr>
          </w:p>
        </w:tc>
        <w:tc>
          <w:tcPr>
            <w:tcW w:w="2835" w:type="dxa"/>
          </w:tcPr>
          <w:p w:rsidR="00293FDF" w:rsidRPr="00E9736B" w:rsidRDefault="00293FDF" w:rsidP="00D0348B">
            <w:pPr>
              <w:pStyle w:val="Bang"/>
              <w:spacing w:before="120" w:after="120"/>
              <w:rPr>
                <w:rFonts w:cs="Times New Roman"/>
              </w:rPr>
            </w:pPr>
            <w:r w:rsidRPr="00E9736B">
              <w:rPr>
                <w:rFonts w:cs="Times New Roman"/>
              </w:rPr>
              <w:t>Quản lý lịch sử thanh toán</w:t>
            </w:r>
          </w:p>
        </w:tc>
        <w:tc>
          <w:tcPr>
            <w:tcW w:w="2693" w:type="dxa"/>
          </w:tcPr>
          <w:p w:rsidR="00293FDF" w:rsidRPr="00E9736B" w:rsidRDefault="009B4876" w:rsidP="00D0348B">
            <w:pPr>
              <w:pStyle w:val="Bang"/>
              <w:spacing w:before="120" w:after="120"/>
              <w:rPr>
                <w:rFonts w:cs="Times New Roman"/>
              </w:rPr>
            </w:pPr>
            <w:r w:rsidRPr="00E9736B">
              <w:rPr>
                <w:rFonts w:cs="Times New Roman"/>
              </w:rPr>
              <w:t>Học sinh, chuyên gia, hỗ trợ viên, quản trị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35</w:t>
            </w:r>
          </w:p>
        </w:tc>
        <w:tc>
          <w:tcPr>
            <w:tcW w:w="2547" w:type="dxa"/>
            <w:vMerge/>
          </w:tcPr>
          <w:p w:rsidR="00293FDF" w:rsidRPr="00E9736B" w:rsidRDefault="00293FDF" w:rsidP="00D0348B">
            <w:pPr>
              <w:pStyle w:val="Bang"/>
              <w:spacing w:before="120" w:after="120"/>
              <w:rPr>
                <w:rFonts w:cs="Times New Roman"/>
              </w:rPr>
            </w:pPr>
          </w:p>
        </w:tc>
        <w:tc>
          <w:tcPr>
            <w:tcW w:w="2835" w:type="dxa"/>
          </w:tcPr>
          <w:p w:rsidR="00293FDF" w:rsidRPr="00E9736B" w:rsidRDefault="00293FDF" w:rsidP="00D0348B">
            <w:pPr>
              <w:pStyle w:val="Bang"/>
              <w:spacing w:before="120" w:after="120"/>
              <w:rPr>
                <w:rFonts w:cs="Times New Roman"/>
              </w:rPr>
            </w:pPr>
            <w:r w:rsidRPr="00E9736B">
              <w:rPr>
                <w:rFonts w:cs="Times New Roman"/>
              </w:rPr>
              <w:t>Quản lý lịch sử kiểm soát nội dung</w:t>
            </w:r>
          </w:p>
        </w:tc>
        <w:tc>
          <w:tcPr>
            <w:tcW w:w="2693" w:type="dxa"/>
          </w:tcPr>
          <w:p w:rsidR="00293FDF" w:rsidRPr="00E9736B" w:rsidRDefault="009B4876" w:rsidP="00D0348B">
            <w:pPr>
              <w:pStyle w:val="Bang"/>
              <w:spacing w:before="120" w:after="120"/>
              <w:rPr>
                <w:rFonts w:cs="Times New Roman"/>
              </w:rPr>
            </w:pPr>
            <w:r w:rsidRPr="00E9736B">
              <w:rPr>
                <w:rFonts w:cs="Times New Roman"/>
              </w:rPr>
              <w:t>Học sinh, chuyên gia, kiểm soát viên,  hỗ trợ viên, quản trị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36</w:t>
            </w:r>
          </w:p>
        </w:tc>
        <w:tc>
          <w:tcPr>
            <w:tcW w:w="2547" w:type="dxa"/>
            <w:vMerge/>
          </w:tcPr>
          <w:p w:rsidR="00293FDF" w:rsidRPr="00E9736B" w:rsidRDefault="00293FDF" w:rsidP="00D0348B">
            <w:pPr>
              <w:pStyle w:val="Bang"/>
              <w:spacing w:before="120" w:after="120"/>
              <w:rPr>
                <w:rFonts w:cs="Times New Roman"/>
              </w:rPr>
            </w:pPr>
          </w:p>
        </w:tc>
        <w:tc>
          <w:tcPr>
            <w:tcW w:w="2835" w:type="dxa"/>
          </w:tcPr>
          <w:p w:rsidR="00293FDF" w:rsidRPr="00E9736B" w:rsidRDefault="00293FDF" w:rsidP="00D0348B">
            <w:pPr>
              <w:pStyle w:val="Bang"/>
              <w:spacing w:before="120" w:after="120"/>
              <w:rPr>
                <w:rFonts w:cs="Times New Roman"/>
              </w:rPr>
            </w:pPr>
            <w:r w:rsidRPr="00E9736B">
              <w:rPr>
                <w:rFonts w:cs="Times New Roman"/>
              </w:rPr>
              <w:t>Quản lý lịch sử hỗ trợ</w:t>
            </w:r>
          </w:p>
        </w:tc>
        <w:tc>
          <w:tcPr>
            <w:tcW w:w="2693" w:type="dxa"/>
          </w:tcPr>
          <w:p w:rsidR="00293FDF" w:rsidRPr="00E9736B" w:rsidRDefault="009B4876" w:rsidP="00D0348B">
            <w:pPr>
              <w:pStyle w:val="Bang"/>
              <w:spacing w:before="120" w:after="120"/>
              <w:rPr>
                <w:rFonts w:cs="Times New Roman"/>
              </w:rPr>
            </w:pPr>
            <w:r w:rsidRPr="00E9736B">
              <w:rPr>
                <w:rFonts w:cs="Times New Roman"/>
              </w:rPr>
              <w:t>Học sinh, chuyên gia, hỗ trợ viên, quản trị viên.</w:t>
            </w:r>
          </w:p>
        </w:tc>
      </w:tr>
      <w:tr w:rsidR="00293FDF" w:rsidRPr="00E9736B" w:rsidTr="007C6A65">
        <w:tc>
          <w:tcPr>
            <w:tcW w:w="714" w:type="dxa"/>
          </w:tcPr>
          <w:p w:rsidR="00293FDF" w:rsidRPr="00E9736B" w:rsidRDefault="00293FDF" w:rsidP="00D0348B">
            <w:pPr>
              <w:pStyle w:val="Bang"/>
              <w:spacing w:before="120" w:after="120"/>
              <w:rPr>
                <w:rFonts w:cs="Times New Roman"/>
              </w:rPr>
            </w:pPr>
            <w:r w:rsidRPr="00E9736B">
              <w:rPr>
                <w:rFonts w:cs="Times New Roman"/>
              </w:rPr>
              <w:t>37</w:t>
            </w:r>
          </w:p>
        </w:tc>
        <w:tc>
          <w:tcPr>
            <w:tcW w:w="2547" w:type="dxa"/>
            <w:vMerge/>
          </w:tcPr>
          <w:p w:rsidR="00293FDF" w:rsidRPr="00E9736B" w:rsidRDefault="00293FDF" w:rsidP="00D0348B">
            <w:pPr>
              <w:pStyle w:val="Bang"/>
              <w:spacing w:before="120" w:after="120"/>
              <w:rPr>
                <w:rFonts w:cs="Times New Roman"/>
              </w:rPr>
            </w:pPr>
          </w:p>
        </w:tc>
        <w:tc>
          <w:tcPr>
            <w:tcW w:w="2835" w:type="dxa"/>
          </w:tcPr>
          <w:p w:rsidR="00293FDF" w:rsidRPr="00E9736B" w:rsidRDefault="00293FDF" w:rsidP="00D0348B">
            <w:pPr>
              <w:pStyle w:val="Bang"/>
              <w:spacing w:before="120" w:after="120"/>
              <w:rPr>
                <w:rFonts w:cs="Times New Roman"/>
              </w:rPr>
            </w:pPr>
            <w:r w:rsidRPr="00E9736B">
              <w:rPr>
                <w:rFonts w:cs="Times New Roman"/>
              </w:rPr>
              <w:t>Quản lý lịch sử thay đổi quyền truy nhập</w:t>
            </w:r>
          </w:p>
        </w:tc>
        <w:tc>
          <w:tcPr>
            <w:tcW w:w="2693" w:type="dxa"/>
          </w:tcPr>
          <w:p w:rsidR="00293FDF" w:rsidRPr="00E9736B" w:rsidRDefault="009B4876" w:rsidP="00D0348B">
            <w:pPr>
              <w:pStyle w:val="Bang"/>
              <w:spacing w:before="120" w:after="120"/>
              <w:rPr>
                <w:rFonts w:cs="Times New Roman"/>
              </w:rPr>
            </w:pPr>
            <w:r w:rsidRPr="00E9736B">
              <w:rPr>
                <w:rFonts w:cs="Times New Roman"/>
              </w:rPr>
              <w:t>Kiểm soát viên, quản trị viên.</w:t>
            </w:r>
          </w:p>
        </w:tc>
      </w:tr>
      <w:tr w:rsidR="007C6A65" w:rsidRPr="00E9736B" w:rsidTr="007C6A65">
        <w:tc>
          <w:tcPr>
            <w:tcW w:w="714" w:type="dxa"/>
          </w:tcPr>
          <w:p w:rsidR="007C6A65" w:rsidRPr="00E9736B" w:rsidRDefault="007C6A65" w:rsidP="00D0348B">
            <w:pPr>
              <w:pStyle w:val="Bang"/>
              <w:spacing w:before="120" w:after="120"/>
              <w:rPr>
                <w:rFonts w:cs="Times New Roman"/>
              </w:rPr>
            </w:pPr>
            <w:r w:rsidRPr="00E9736B">
              <w:rPr>
                <w:rFonts w:cs="Times New Roman"/>
              </w:rPr>
              <w:t>38</w:t>
            </w:r>
          </w:p>
        </w:tc>
        <w:tc>
          <w:tcPr>
            <w:tcW w:w="2547" w:type="dxa"/>
            <w:vMerge w:val="restart"/>
          </w:tcPr>
          <w:p w:rsidR="007C6A65" w:rsidRPr="00E9736B" w:rsidRDefault="007C6A65" w:rsidP="00D0348B">
            <w:pPr>
              <w:pStyle w:val="Bang"/>
              <w:spacing w:before="120" w:after="120"/>
              <w:rPr>
                <w:rFonts w:cs="Times New Roman"/>
              </w:rPr>
            </w:pPr>
            <w:r w:rsidRPr="00E9736B">
              <w:rPr>
                <w:rFonts w:cs="Times New Roman"/>
              </w:rPr>
              <w:t>Quản lý quyền truy cập</w:t>
            </w:r>
          </w:p>
        </w:tc>
        <w:tc>
          <w:tcPr>
            <w:tcW w:w="2835" w:type="dxa"/>
          </w:tcPr>
          <w:p w:rsidR="007C6A65" w:rsidRPr="00E9736B" w:rsidRDefault="007C6A65" w:rsidP="00D0348B">
            <w:pPr>
              <w:pStyle w:val="Bang"/>
              <w:spacing w:before="120" w:after="120"/>
              <w:rPr>
                <w:rFonts w:cs="Times New Roman"/>
              </w:rPr>
            </w:pPr>
            <w:r w:rsidRPr="00E9736B">
              <w:rPr>
                <w:rFonts w:cs="Times New Roman"/>
              </w:rPr>
              <w:t>Tạo người dùng</w:t>
            </w:r>
          </w:p>
          <w:p w:rsidR="007C6A65" w:rsidRPr="00E9736B" w:rsidRDefault="007C6A65" w:rsidP="00D0348B">
            <w:pPr>
              <w:pStyle w:val="Bang"/>
              <w:spacing w:before="120" w:after="120"/>
              <w:rPr>
                <w:rFonts w:cs="Times New Roman"/>
              </w:rPr>
            </w:pPr>
          </w:p>
        </w:tc>
        <w:tc>
          <w:tcPr>
            <w:tcW w:w="2693" w:type="dxa"/>
          </w:tcPr>
          <w:p w:rsidR="007C6A65" w:rsidRPr="00E9736B" w:rsidRDefault="007C6A65" w:rsidP="00D0348B">
            <w:pPr>
              <w:pStyle w:val="Bang"/>
              <w:spacing w:before="120" w:after="120"/>
              <w:rPr>
                <w:rFonts w:cs="Times New Roman"/>
              </w:rPr>
            </w:pPr>
            <w:r w:rsidRPr="00E9736B">
              <w:rPr>
                <w:rFonts w:cs="Times New Roman"/>
              </w:rPr>
              <w:t>Quản trị viên</w:t>
            </w:r>
          </w:p>
        </w:tc>
      </w:tr>
      <w:tr w:rsidR="007C6A65" w:rsidRPr="00E9736B" w:rsidTr="007C6A65">
        <w:tc>
          <w:tcPr>
            <w:tcW w:w="714" w:type="dxa"/>
          </w:tcPr>
          <w:p w:rsidR="007C6A65" w:rsidRPr="00E9736B" w:rsidRDefault="007C6A65" w:rsidP="00D0348B">
            <w:pPr>
              <w:pStyle w:val="Bang"/>
              <w:spacing w:before="120" w:after="120"/>
              <w:rPr>
                <w:rFonts w:cs="Times New Roman"/>
              </w:rPr>
            </w:pPr>
            <w:r w:rsidRPr="00E9736B">
              <w:rPr>
                <w:rFonts w:cs="Times New Roman"/>
              </w:rPr>
              <w:t>39</w:t>
            </w:r>
          </w:p>
        </w:tc>
        <w:tc>
          <w:tcPr>
            <w:tcW w:w="2547" w:type="dxa"/>
            <w:vMerge/>
          </w:tcPr>
          <w:p w:rsidR="007C6A65" w:rsidRPr="00E9736B" w:rsidRDefault="007C6A65" w:rsidP="00D0348B">
            <w:pPr>
              <w:pStyle w:val="Bang"/>
              <w:spacing w:before="120" w:after="120"/>
              <w:rPr>
                <w:rFonts w:cs="Times New Roman"/>
              </w:rPr>
            </w:pPr>
          </w:p>
        </w:tc>
        <w:tc>
          <w:tcPr>
            <w:tcW w:w="2835" w:type="dxa"/>
          </w:tcPr>
          <w:p w:rsidR="007C6A65" w:rsidRPr="00E9736B" w:rsidRDefault="007C6A65" w:rsidP="00D0348B">
            <w:pPr>
              <w:pStyle w:val="Bang"/>
              <w:spacing w:before="120" w:after="120"/>
              <w:rPr>
                <w:rFonts w:cs="Times New Roman"/>
              </w:rPr>
            </w:pPr>
            <w:r w:rsidRPr="00E9736B">
              <w:rPr>
                <w:rFonts w:cs="Times New Roman"/>
              </w:rPr>
              <w:t>Cập nhật thông tin người dùng</w:t>
            </w:r>
          </w:p>
        </w:tc>
        <w:tc>
          <w:tcPr>
            <w:tcW w:w="2693" w:type="dxa"/>
          </w:tcPr>
          <w:p w:rsidR="007C6A65" w:rsidRPr="00E9736B" w:rsidRDefault="007C6A65" w:rsidP="00D0348B">
            <w:pPr>
              <w:pStyle w:val="Bang"/>
              <w:spacing w:before="120" w:after="120"/>
              <w:rPr>
                <w:rFonts w:cs="Times New Roman"/>
              </w:rPr>
            </w:pPr>
            <w:r w:rsidRPr="00E9736B">
              <w:rPr>
                <w:rFonts w:cs="Times New Roman"/>
              </w:rPr>
              <w:t>Quản trị viên</w:t>
            </w:r>
          </w:p>
        </w:tc>
      </w:tr>
      <w:tr w:rsidR="007C6A65" w:rsidRPr="00E9736B" w:rsidTr="007C6A65">
        <w:tc>
          <w:tcPr>
            <w:tcW w:w="714" w:type="dxa"/>
          </w:tcPr>
          <w:p w:rsidR="007C6A65" w:rsidRPr="00E9736B" w:rsidRDefault="007C6A65" w:rsidP="00D0348B">
            <w:pPr>
              <w:pStyle w:val="Bang"/>
              <w:spacing w:before="120" w:after="120"/>
              <w:rPr>
                <w:rFonts w:cs="Times New Roman"/>
              </w:rPr>
            </w:pPr>
            <w:r w:rsidRPr="00E9736B">
              <w:rPr>
                <w:rFonts w:cs="Times New Roman"/>
              </w:rPr>
              <w:t>40</w:t>
            </w:r>
          </w:p>
        </w:tc>
        <w:tc>
          <w:tcPr>
            <w:tcW w:w="2547" w:type="dxa"/>
            <w:vMerge/>
          </w:tcPr>
          <w:p w:rsidR="007C6A65" w:rsidRPr="00E9736B" w:rsidRDefault="007C6A65" w:rsidP="00D0348B">
            <w:pPr>
              <w:pStyle w:val="Bang"/>
              <w:spacing w:before="120" w:after="120"/>
              <w:rPr>
                <w:rFonts w:cs="Times New Roman"/>
              </w:rPr>
            </w:pPr>
          </w:p>
        </w:tc>
        <w:tc>
          <w:tcPr>
            <w:tcW w:w="2835" w:type="dxa"/>
          </w:tcPr>
          <w:p w:rsidR="007C6A65" w:rsidRPr="00E9736B" w:rsidRDefault="007C6A65" w:rsidP="00D0348B">
            <w:pPr>
              <w:pStyle w:val="Bang"/>
              <w:spacing w:before="120" w:after="120"/>
              <w:rPr>
                <w:rFonts w:cs="Times New Roman"/>
              </w:rPr>
            </w:pPr>
            <w:r w:rsidRPr="00E9736B">
              <w:rPr>
                <w:rFonts w:cs="Times New Roman"/>
              </w:rPr>
              <w:t>Khóa tài khoản người dùng</w:t>
            </w:r>
          </w:p>
        </w:tc>
        <w:tc>
          <w:tcPr>
            <w:tcW w:w="2693" w:type="dxa"/>
          </w:tcPr>
          <w:p w:rsidR="007C6A65" w:rsidRPr="00E9736B" w:rsidRDefault="007C6A65" w:rsidP="00D0348B">
            <w:pPr>
              <w:pStyle w:val="Bang"/>
              <w:spacing w:before="120" w:after="120"/>
              <w:rPr>
                <w:rFonts w:cs="Times New Roman"/>
              </w:rPr>
            </w:pPr>
            <w:r w:rsidRPr="00E9736B">
              <w:rPr>
                <w:rFonts w:cs="Times New Roman"/>
              </w:rPr>
              <w:t>Hỗ trợ viên, Quản trị viên</w:t>
            </w:r>
          </w:p>
        </w:tc>
      </w:tr>
      <w:tr w:rsidR="007C6A65" w:rsidRPr="00E9736B" w:rsidTr="007C6A65">
        <w:tc>
          <w:tcPr>
            <w:tcW w:w="714" w:type="dxa"/>
          </w:tcPr>
          <w:p w:rsidR="007C6A65" w:rsidRPr="00E9736B" w:rsidRDefault="007C6A65" w:rsidP="00D0348B">
            <w:pPr>
              <w:pStyle w:val="Bang"/>
              <w:spacing w:before="120" w:after="120"/>
              <w:rPr>
                <w:rFonts w:cs="Times New Roman"/>
              </w:rPr>
            </w:pPr>
            <w:r w:rsidRPr="00E9736B">
              <w:rPr>
                <w:rFonts w:cs="Times New Roman"/>
              </w:rPr>
              <w:lastRenderedPageBreak/>
              <w:t>41</w:t>
            </w:r>
          </w:p>
        </w:tc>
        <w:tc>
          <w:tcPr>
            <w:tcW w:w="2547" w:type="dxa"/>
            <w:vMerge/>
          </w:tcPr>
          <w:p w:rsidR="007C6A65" w:rsidRPr="00E9736B" w:rsidRDefault="007C6A65" w:rsidP="00D0348B">
            <w:pPr>
              <w:pStyle w:val="Bang"/>
              <w:spacing w:before="120" w:after="120"/>
              <w:rPr>
                <w:rFonts w:cs="Times New Roman"/>
              </w:rPr>
            </w:pPr>
          </w:p>
        </w:tc>
        <w:tc>
          <w:tcPr>
            <w:tcW w:w="2835" w:type="dxa"/>
          </w:tcPr>
          <w:p w:rsidR="007C6A65" w:rsidRPr="00E9736B" w:rsidRDefault="007C6A65" w:rsidP="00D0348B">
            <w:pPr>
              <w:pStyle w:val="Bang"/>
              <w:spacing w:before="120" w:after="120"/>
              <w:rPr>
                <w:rFonts w:cs="Times New Roman"/>
              </w:rPr>
            </w:pPr>
            <w:r w:rsidRPr="00E9736B">
              <w:rPr>
                <w:rFonts w:cs="Times New Roman"/>
              </w:rPr>
              <w:t>Bỏ khóa tài khoản người dùng</w:t>
            </w:r>
          </w:p>
        </w:tc>
        <w:tc>
          <w:tcPr>
            <w:tcW w:w="2693" w:type="dxa"/>
          </w:tcPr>
          <w:p w:rsidR="007C6A65" w:rsidRPr="00E9736B" w:rsidRDefault="007C6A65" w:rsidP="00922679">
            <w:pPr>
              <w:pStyle w:val="Bang"/>
              <w:keepNext/>
              <w:spacing w:before="120" w:after="120"/>
              <w:rPr>
                <w:rFonts w:cs="Times New Roman"/>
              </w:rPr>
            </w:pPr>
            <w:r w:rsidRPr="00E9736B">
              <w:rPr>
                <w:rFonts w:cs="Times New Roman"/>
              </w:rPr>
              <w:t>Hỗ trợ viên, Quản trị viên</w:t>
            </w:r>
          </w:p>
        </w:tc>
      </w:tr>
    </w:tbl>
    <w:p w:rsidR="00DC2A19" w:rsidRPr="00E9736B" w:rsidRDefault="00DC2A19" w:rsidP="00D0348B">
      <w:pPr>
        <w:pStyle w:val="Captions"/>
        <w:spacing w:before="120" w:after="120" w:line="360" w:lineRule="auto"/>
      </w:pPr>
      <w:bookmarkStart w:id="93" w:name="_Toc502559136"/>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w:t>
      </w:r>
      <w:r w:rsidR="001D5BC5">
        <w:rPr>
          <w:noProof/>
        </w:rPr>
        <w:fldChar w:fldCharType="end"/>
      </w:r>
      <w:r w:rsidRPr="00E9736B">
        <w:t>: Danh sách ca sử dụng</w:t>
      </w:r>
      <w:bookmarkEnd w:id="93"/>
    </w:p>
    <w:p w:rsidR="00A320DC" w:rsidRPr="00E9736B" w:rsidRDefault="00263FDD" w:rsidP="00D0348B">
      <w:pPr>
        <w:pStyle w:val="Heading3"/>
      </w:pPr>
      <w:bookmarkStart w:id="94" w:name="_Toc499067919"/>
      <w:bookmarkStart w:id="95" w:name="_Toc499068045"/>
      <w:bookmarkStart w:id="96" w:name="_Toc499068173"/>
      <w:bookmarkStart w:id="97" w:name="_Toc499068594"/>
      <w:bookmarkStart w:id="98" w:name="_Toc499068722"/>
      <w:bookmarkStart w:id="99" w:name="_Toc499067921"/>
      <w:bookmarkStart w:id="100" w:name="_Toc499068047"/>
      <w:bookmarkStart w:id="101" w:name="_Toc499068175"/>
      <w:bookmarkStart w:id="102" w:name="_Toc499068596"/>
      <w:bookmarkStart w:id="103" w:name="_Toc499068724"/>
      <w:bookmarkStart w:id="104" w:name="_Toc502133442"/>
      <w:bookmarkEnd w:id="94"/>
      <w:bookmarkEnd w:id="95"/>
      <w:bookmarkEnd w:id="96"/>
      <w:bookmarkEnd w:id="97"/>
      <w:bookmarkEnd w:id="98"/>
      <w:bookmarkEnd w:id="99"/>
      <w:bookmarkEnd w:id="100"/>
      <w:bookmarkEnd w:id="101"/>
      <w:bookmarkEnd w:id="102"/>
      <w:bookmarkEnd w:id="103"/>
      <w:r w:rsidRPr="00E9736B">
        <w:t>Biểu đồ ca sử dụng</w:t>
      </w:r>
      <w:bookmarkEnd w:id="104"/>
    </w:p>
    <w:p w:rsidR="009B25F0" w:rsidRPr="00E9736B" w:rsidRDefault="009B25F0" w:rsidP="00D0348B">
      <w:pPr>
        <w:pStyle w:val="onvn"/>
      </w:pPr>
      <w:r w:rsidRPr="00E9736B">
        <w:t>Dựa vào các thông tin về tác nhân và ca sử dụng ở mục 2.1.1, biểu đồ ca sử dụng được xây dựng như sau:</w:t>
      </w:r>
    </w:p>
    <w:p w:rsidR="007C6A65" w:rsidRPr="00E9736B" w:rsidRDefault="00C90F2B" w:rsidP="00D0348B">
      <w:pPr>
        <w:keepNext/>
        <w:spacing w:before="120" w:after="120"/>
        <w:ind w:firstLine="0"/>
        <w:rPr>
          <w:szCs w:val="28"/>
        </w:rPr>
      </w:pPr>
      <w:r>
        <w:rPr>
          <w:noProof/>
          <w:szCs w:val="28"/>
        </w:rPr>
        <mc:AlternateContent>
          <mc:Choice Requires="wpc">
            <w:drawing>
              <wp:inline distT="0" distB="0" distL="0" distR="0">
                <wp:extent cx="5486400" cy="5915025"/>
                <wp:effectExtent l="0" t="0" r="0" b="0"/>
                <wp:docPr id="160" name="Canvas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Picture 161"/>
                          <pic:cNvPicPr>
                            <a:picLocks noChangeAspect="1"/>
                          </pic:cNvPicPr>
                        </pic:nvPicPr>
                        <pic:blipFill>
                          <a:blip r:embed="rId29"/>
                          <a:stretch>
                            <a:fillRect/>
                          </a:stretch>
                        </pic:blipFill>
                        <pic:spPr>
                          <a:xfrm>
                            <a:off x="0" y="0"/>
                            <a:ext cx="5486400" cy="5653015"/>
                          </a:xfrm>
                          <a:prstGeom prst="rect">
                            <a:avLst/>
                          </a:prstGeom>
                        </pic:spPr>
                      </pic:pic>
                    </wpc:wpc>
                  </a:graphicData>
                </a:graphic>
              </wp:inline>
            </w:drawing>
          </mc:Choice>
          <mc:Fallback>
            <w:pict>
              <v:group w14:anchorId="40FDEBA7" id="Canvas 160" o:spid="_x0000_s1026" editas="canvas" style="width:6in;height:465.75pt;mso-position-horizontal-relative:char;mso-position-vertical-relative:line" coordsize="54864,59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9150;visibility:visible;mso-wrap-style:square">
                  <v:fill o:detectmouseclick="t"/>
                  <v:path o:connecttype="none"/>
                </v:shape>
                <v:shape id="Picture 161" o:spid="_x0000_s1028" type="#_x0000_t75" style="position:absolute;width:54864;height:56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CW0nAAAAA3AAAAA8AAABkcnMvZG93bnJldi54bWxET81KAzEQvgu+QxjBi7TZ9VBk27SUQkGo&#10;IF37AMNmTILJZEnS7fr2RhC8zcf3O5vdHLyYKGUXWUG7bEAQD1E7NgouH8fFC4hckDX6yKTgmzLs&#10;tvd3G+x0vPGZpr4YUUM4d6jAljJ2UubBUsC8jCNx5T5jClgqTEbqhLcaHrx8bpqVDOi4Nlgc6WBp&#10;+OqvQYE5mzc6Pbn23XHqT1P2ZbReqceHeb8GUWgu/+I/96uu81ct/D5TL5Db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gJbScAAAADcAAAADwAAAAAAAAAAAAAAAACfAgAA&#10;ZHJzL2Rvd25yZXYueG1sUEsFBgAAAAAEAAQA9wAAAIwDAAAAAA==&#10;">
                  <v:imagedata r:id="rId30" o:title=""/>
                  <v:path arrowok="t"/>
                </v:shape>
                <w10:anchorlock/>
              </v:group>
            </w:pict>
          </mc:Fallback>
        </mc:AlternateContent>
      </w:r>
    </w:p>
    <w:p w:rsidR="00A13323" w:rsidRPr="00E9736B" w:rsidRDefault="007C6A65" w:rsidP="00D0348B">
      <w:pPr>
        <w:pStyle w:val="Captions"/>
        <w:spacing w:before="120" w:after="120" w:line="360" w:lineRule="auto"/>
      </w:pPr>
      <w:bookmarkStart w:id="105" w:name="_Toc502559082"/>
      <w:r w:rsidRPr="00E9736B">
        <w:t xml:space="preserve">Hình </w:t>
      </w:r>
      <w:r w:rsidR="001D5BC5">
        <w:fldChar w:fldCharType="begin"/>
      </w:r>
      <w:r w:rsidR="001D5BC5">
        <w:instrText xml:space="preserve"> SEQ Hình \* ARABIC </w:instrText>
      </w:r>
      <w:r w:rsidR="001D5BC5">
        <w:fldChar w:fldCharType="separate"/>
      </w:r>
      <w:r w:rsidR="001A5525">
        <w:rPr>
          <w:noProof/>
        </w:rPr>
        <w:t>2</w:t>
      </w:r>
      <w:r w:rsidR="001D5BC5">
        <w:rPr>
          <w:noProof/>
        </w:rPr>
        <w:fldChar w:fldCharType="end"/>
      </w:r>
      <w:r w:rsidRPr="00E9736B">
        <w:t xml:space="preserve">: </w:t>
      </w:r>
      <w:r w:rsidR="00E764BF" w:rsidRPr="00E9736B">
        <w:t>Use case</w:t>
      </w:r>
      <w:r w:rsidRPr="00E9736B">
        <w:t xml:space="preserve"> tổng quát</w:t>
      </w:r>
      <w:bookmarkEnd w:id="105"/>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B9454D" w:rsidRPr="00E9736B" w:rsidRDefault="00263FDD" w:rsidP="00D0348B">
      <w:pPr>
        <w:pStyle w:val="Heading3"/>
      </w:pPr>
      <w:bookmarkStart w:id="106" w:name="_Toc502133443"/>
      <w:r w:rsidRPr="00E9736B">
        <w:lastRenderedPageBreak/>
        <w:t>Mô tả kịch bản cho các ca sử dụng</w:t>
      </w:r>
      <w:bookmarkEnd w:id="106"/>
    </w:p>
    <w:p w:rsidR="003C7DA8" w:rsidRPr="00E9736B" w:rsidRDefault="003C7DA8" w:rsidP="00D0348B">
      <w:pPr>
        <w:pStyle w:val="Heading4"/>
      </w:pPr>
      <w:bookmarkStart w:id="107" w:name="_Toc502133444"/>
      <w:r w:rsidRPr="00E9736B">
        <w:t>Kịch bản ca sử dụng Đăng kí</w:t>
      </w:r>
      <w:bookmarkEnd w:id="107"/>
    </w:p>
    <w:p w:rsidR="003C7DA8" w:rsidRDefault="003C7DA8" w:rsidP="00D0348B">
      <w:pPr>
        <w:pStyle w:val="ListParagraph"/>
        <w:numPr>
          <w:ilvl w:val="0"/>
          <w:numId w:val="20"/>
        </w:numPr>
      </w:pPr>
      <w:r w:rsidRPr="00E9736B">
        <w:t>Biểu đồ ca sử dụng</w:t>
      </w:r>
    </w:p>
    <w:p w:rsidR="00C90F2B" w:rsidRPr="00E9736B" w:rsidRDefault="00C90F2B" w:rsidP="00C90F2B">
      <w:pPr>
        <w:ind w:firstLine="0"/>
      </w:pPr>
      <w:r w:rsidRPr="00E9736B">
        <w:rPr>
          <w:noProof/>
        </w:rPr>
        <mc:AlternateContent>
          <mc:Choice Requires="wps">
            <w:drawing>
              <wp:anchor distT="0" distB="0" distL="114300" distR="114300" simplePos="0" relativeHeight="251712512" behindDoc="0" locked="0" layoutInCell="1" allowOverlap="1" wp14:anchorId="0BBBFAC2" wp14:editId="458FABBC">
                <wp:simplePos x="0" y="0"/>
                <wp:positionH relativeFrom="margin">
                  <wp:align>right</wp:align>
                </wp:positionH>
                <wp:positionV relativeFrom="paragraph">
                  <wp:posOffset>1605280</wp:posOffset>
                </wp:positionV>
                <wp:extent cx="55835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wps:spPr>
                      <wps:txbx>
                        <w:txbxContent>
                          <w:p w:rsidR="003910ED" w:rsidRPr="00D74E78" w:rsidRDefault="003910ED" w:rsidP="007C6A65">
                            <w:pPr>
                              <w:pStyle w:val="Captions"/>
                              <w:rPr>
                                <w:noProof/>
                              </w:rPr>
                            </w:pPr>
                            <w:bookmarkStart w:id="108" w:name="_Toc502559083"/>
                            <w:r>
                              <w:t xml:space="preserve">Hình </w:t>
                            </w:r>
                            <w:r w:rsidR="001D5BC5">
                              <w:fldChar w:fldCharType="begin"/>
                            </w:r>
                            <w:r w:rsidR="001D5BC5">
                              <w:instrText xml:space="preserve"> SEQ Hình \* ARABIC </w:instrText>
                            </w:r>
                            <w:r w:rsidR="001D5BC5">
                              <w:fldChar w:fldCharType="separate"/>
                            </w:r>
                            <w:r w:rsidR="001A5525">
                              <w:rPr>
                                <w:noProof/>
                              </w:rPr>
                              <w:t>3</w:t>
                            </w:r>
                            <w:r w:rsidR="001D5BC5">
                              <w:rPr>
                                <w:noProof/>
                              </w:rPr>
                              <w:fldChar w:fldCharType="end"/>
                            </w:r>
                            <w:r>
                              <w:t>: Biểu đồ ca sử dụng “Đăng kí”</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BBFAC2" id="_x0000_t202" coordsize="21600,21600" o:spt="202" path="m,l,21600r21600,l21600,xe">
                <v:stroke joinstyle="miter"/>
                <v:path gradientshapeok="t" o:connecttype="rect"/>
              </v:shapetype>
              <v:shape id="Text Box 6" o:spid="_x0000_s1026" type="#_x0000_t202" style="position:absolute;left:0;text-align:left;margin-left:388.45pt;margin-top:126.4pt;width:439.6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" stroked="f">
                <v:textbox style="mso-fit-shape-to-text:t" inset="0,0,0,0">
                  <w:txbxContent>
                    <w:p w:rsidR="003910ED" w:rsidRPr="00D74E78" w:rsidRDefault="003910ED" w:rsidP="007C6A65">
                      <w:pPr>
                        <w:pStyle w:val="Captions"/>
                        <w:rPr>
                          <w:noProof/>
                        </w:rPr>
                      </w:pPr>
                      <w:bookmarkStart w:id="109" w:name="_Toc502559083"/>
                      <w:r>
                        <w:t xml:space="preserve">Hình </w:t>
                      </w:r>
                      <w:r w:rsidR="001D5BC5">
                        <w:fldChar w:fldCharType="begin"/>
                      </w:r>
                      <w:r w:rsidR="001D5BC5">
                        <w:instrText xml:space="preserve"> SEQ Hình \* ARABIC </w:instrText>
                      </w:r>
                      <w:r w:rsidR="001D5BC5">
                        <w:fldChar w:fldCharType="separate"/>
                      </w:r>
                      <w:r w:rsidR="001A5525">
                        <w:rPr>
                          <w:noProof/>
                        </w:rPr>
                        <w:t>3</w:t>
                      </w:r>
                      <w:r w:rsidR="001D5BC5">
                        <w:rPr>
                          <w:noProof/>
                        </w:rPr>
                        <w:fldChar w:fldCharType="end"/>
                      </w:r>
                      <w:r>
                        <w:t>: Biểu đồ ca sử dụng “Đăng kí”</w:t>
                      </w:r>
                      <w:bookmarkEnd w:id="109"/>
                    </w:p>
                  </w:txbxContent>
                </v:textbox>
                <w10:wrap type="topAndBottom" anchorx="margin"/>
              </v:shape>
            </w:pict>
          </mc:Fallback>
        </mc:AlternateContent>
      </w:r>
      <w:r>
        <w:rPr>
          <w:noProof/>
        </w:rPr>
        <mc:AlternateContent>
          <mc:Choice Requires="wpc">
            <w:drawing>
              <wp:inline distT="0" distB="0" distL="0" distR="0">
                <wp:extent cx="5524500" cy="1447801"/>
                <wp:effectExtent l="0" t="0" r="0" b="0"/>
                <wp:docPr id="162" name="Canvas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4" name="Picture 164"/>
                          <pic:cNvPicPr>
                            <a:picLocks noChangeAspect="1"/>
                          </pic:cNvPicPr>
                        </pic:nvPicPr>
                        <pic:blipFill>
                          <a:blip r:embed="rId31"/>
                          <a:stretch>
                            <a:fillRect/>
                          </a:stretch>
                        </pic:blipFill>
                        <pic:spPr>
                          <a:xfrm>
                            <a:off x="0" y="0"/>
                            <a:ext cx="5524500" cy="1330262"/>
                          </a:xfrm>
                          <a:prstGeom prst="rect">
                            <a:avLst/>
                          </a:prstGeom>
                        </pic:spPr>
                      </pic:pic>
                    </wpc:wpc>
                  </a:graphicData>
                </a:graphic>
              </wp:inline>
            </w:drawing>
          </mc:Choice>
          <mc:Fallback>
            <w:pict>
              <v:group w14:anchorId="2D0FBFE8" id="Canvas 162" o:spid="_x0000_s1026" editas="canvas" style="width:435pt;height:114pt;mso-position-horizontal-relative:char;mso-position-vertical-relative:line" coordsize="55245,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">
                <v:shape id="_x0000_s1027" type="#_x0000_t75" style="position:absolute;width:55245;height:14478;visibility:visible;mso-wrap-style:square">
                  <v:fill o:detectmouseclick="t"/>
                  <v:path o:connecttype="none"/>
                </v:shape>
                <v:shape id="Picture 164" o:spid="_x0000_s1028" type="#_x0000_t75" style="position:absolute;width:55245;height:1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rgaXAAAAA3AAAAA8AAABkcnMvZG93bnJldi54bWxET0uLwjAQvgv+hzDC3jRVXJVqKkVY0MMe&#10;fN2HZkxLm0lpsrX77zcLgrf5+J6z2w+2ET11vnKsYD5LQBAXTldsFNyuX9MNCB+QNTaOScEvedhn&#10;49EOU+2efKb+EoyIIexTVFCG0KZS+qIki37mWuLIPVxnMUTYGak7fMZw28hFkqykxYpjQ4ktHUoq&#10;6suPVVCcTvac5HOT833R6/WnNnX/rdTHZMi3IAIN4S1+uY86zl8t4f+ZeIHM/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uuBpcAAAADcAAAADwAAAAAAAAAAAAAAAACfAgAA&#10;ZHJzL2Rvd25yZXYueG1sUEsFBgAAAAAEAAQA9wAAAIwDAAAAAA==&#10;">
                  <v:imagedata r:id="rId32" o:title=""/>
                  <v:path arrowok="t"/>
                </v:shape>
                <w10:anchorlock/>
              </v:group>
            </w:pict>
          </mc:Fallback>
        </mc:AlternateContent>
      </w:r>
    </w:p>
    <w:p w:rsidR="009D5AA6" w:rsidRDefault="003C7DA8" w:rsidP="009D5AA6">
      <w:pPr>
        <w:pStyle w:val="ListParagraph"/>
        <w:numPr>
          <w:ilvl w:val="0"/>
          <w:numId w:val="20"/>
        </w:numPr>
      </w:pPr>
      <w:r w:rsidRPr="00E9736B">
        <w:t>Đặc tả ca sử dụng</w:t>
      </w:r>
    </w:p>
    <w:tbl>
      <w:tblPr>
        <w:tblStyle w:val="TableGrid"/>
        <w:tblW w:w="0" w:type="auto"/>
        <w:tblLook w:val="04A0" w:firstRow="1" w:lastRow="0" w:firstColumn="1" w:lastColumn="0" w:noHBand="0" w:noVBand="1"/>
      </w:tblPr>
      <w:tblGrid>
        <w:gridCol w:w="3340"/>
        <w:gridCol w:w="3869"/>
        <w:gridCol w:w="1569"/>
      </w:tblGrid>
      <w:tr w:rsidR="009D5AA6" w:rsidTr="009D5AA6">
        <w:tc>
          <w:tcPr>
            <w:tcW w:w="8778" w:type="dxa"/>
            <w:gridSpan w:val="3"/>
          </w:tcPr>
          <w:p w:rsidR="009D5AA6" w:rsidRDefault="009D5AA6" w:rsidP="009D5AA6">
            <w:pPr>
              <w:ind w:firstLine="0"/>
            </w:pPr>
            <w:r>
              <w:t>UC: Đăng kí</w:t>
            </w:r>
          </w:p>
        </w:tc>
      </w:tr>
      <w:tr w:rsidR="00FC4E40" w:rsidTr="006C1925">
        <w:tc>
          <w:tcPr>
            <w:tcW w:w="8778" w:type="dxa"/>
            <w:gridSpan w:val="3"/>
          </w:tcPr>
          <w:p w:rsidR="00FC4E40" w:rsidRDefault="00FC4E40" w:rsidP="009D5AA6">
            <w:pPr>
              <w:ind w:firstLine="0"/>
            </w:pPr>
            <w:r>
              <w:t>Tác nhân: Người dùng tiềm năng</w:t>
            </w:r>
          </w:p>
        </w:tc>
      </w:tr>
      <w:tr w:rsidR="009D5AA6" w:rsidTr="00FC4E40">
        <w:tc>
          <w:tcPr>
            <w:tcW w:w="3415" w:type="dxa"/>
          </w:tcPr>
          <w:p w:rsidR="009D5AA6" w:rsidRPr="00FC4E40" w:rsidRDefault="00FC4E40" w:rsidP="009D5AA6">
            <w:pPr>
              <w:ind w:firstLine="0"/>
              <w:rPr>
                <w:b/>
              </w:rPr>
            </w:pPr>
            <w:r w:rsidRPr="00FC4E40">
              <w:rPr>
                <w:b/>
              </w:rPr>
              <w:t>Hành động tác nhân</w:t>
            </w:r>
          </w:p>
        </w:tc>
        <w:tc>
          <w:tcPr>
            <w:tcW w:w="3960" w:type="dxa"/>
          </w:tcPr>
          <w:p w:rsidR="009D5AA6" w:rsidRPr="00FC4E40" w:rsidRDefault="00FC4E40" w:rsidP="009D5AA6">
            <w:pPr>
              <w:ind w:firstLine="0"/>
              <w:rPr>
                <w:b/>
              </w:rPr>
            </w:pPr>
            <w:r w:rsidRPr="00FC4E40">
              <w:rPr>
                <w:b/>
              </w:rPr>
              <w:t>Phản ứng hệ thống</w:t>
            </w:r>
          </w:p>
        </w:tc>
        <w:tc>
          <w:tcPr>
            <w:tcW w:w="1403" w:type="dxa"/>
          </w:tcPr>
          <w:p w:rsidR="009D5AA6" w:rsidRPr="00FC4E40" w:rsidRDefault="00FC4E40" w:rsidP="00266784">
            <w:pPr>
              <w:ind w:firstLine="0"/>
              <w:rPr>
                <w:b/>
              </w:rPr>
            </w:pPr>
            <w:r w:rsidRPr="00FC4E40">
              <w:rPr>
                <w:b/>
              </w:rPr>
              <w:t>Dữ liệ</w:t>
            </w:r>
            <w:r w:rsidR="00266784">
              <w:rPr>
                <w:b/>
              </w:rPr>
              <w:t>u</w:t>
            </w:r>
          </w:p>
        </w:tc>
      </w:tr>
      <w:tr w:rsidR="009D5AA6" w:rsidTr="00FC4E40">
        <w:tc>
          <w:tcPr>
            <w:tcW w:w="3415" w:type="dxa"/>
          </w:tcPr>
          <w:p w:rsidR="009D5AA6" w:rsidRDefault="00FC4E40" w:rsidP="009D5AA6">
            <w:pPr>
              <w:ind w:firstLine="0"/>
            </w:pPr>
            <w:r>
              <w:t>Chọn Đăng kí</w:t>
            </w:r>
          </w:p>
        </w:tc>
        <w:tc>
          <w:tcPr>
            <w:tcW w:w="3960" w:type="dxa"/>
          </w:tcPr>
          <w:p w:rsidR="009D5AA6" w:rsidRDefault="00FC4E40" w:rsidP="009D5AA6">
            <w:pPr>
              <w:ind w:firstLine="0"/>
            </w:pPr>
            <w:r>
              <w:t>Hiển thị giao diện Đăng kí</w:t>
            </w:r>
          </w:p>
        </w:tc>
        <w:tc>
          <w:tcPr>
            <w:tcW w:w="1403" w:type="dxa"/>
          </w:tcPr>
          <w:p w:rsidR="009D5AA6" w:rsidRDefault="009D5AA6" w:rsidP="009D5AA6">
            <w:pPr>
              <w:ind w:firstLine="0"/>
            </w:pPr>
          </w:p>
        </w:tc>
      </w:tr>
      <w:tr w:rsidR="009D5AA6" w:rsidTr="00FC4E40">
        <w:tc>
          <w:tcPr>
            <w:tcW w:w="3415" w:type="dxa"/>
          </w:tcPr>
          <w:p w:rsidR="009D5AA6" w:rsidRDefault="00FC4E40" w:rsidP="009D5AA6">
            <w:pPr>
              <w:ind w:firstLine="0"/>
            </w:pPr>
            <w:r>
              <w:t>Nhập thông tin, nhấn Đăng kí</w:t>
            </w:r>
          </w:p>
        </w:tc>
        <w:tc>
          <w:tcPr>
            <w:tcW w:w="3960" w:type="dxa"/>
          </w:tcPr>
          <w:p w:rsidR="009D5AA6" w:rsidRDefault="00FC4E40" w:rsidP="00FC4E40">
            <w:pPr>
              <w:ind w:firstLine="0"/>
            </w:pPr>
            <w:r>
              <w:t>Kiểm tra thông tin và hiển thị thông báo yêu cầu xác nhận email</w:t>
            </w:r>
          </w:p>
        </w:tc>
        <w:tc>
          <w:tcPr>
            <w:tcW w:w="1403" w:type="dxa"/>
          </w:tcPr>
          <w:p w:rsidR="00B2147E" w:rsidRDefault="00FC4E40" w:rsidP="009D5AA6">
            <w:pPr>
              <w:ind w:firstLine="0"/>
            </w:pPr>
            <w:r>
              <w:t>User</w:t>
            </w:r>
            <w:r w:rsidR="00266784">
              <w:t>,</w:t>
            </w:r>
          </w:p>
          <w:p w:rsidR="00B2147E" w:rsidRDefault="00B2147E" w:rsidP="009D5AA6">
            <w:pPr>
              <w:ind w:firstLine="0"/>
            </w:pPr>
            <w:r w:rsidRPr="00B2147E">
              <w:t>Verification</w:t>
            </w:r>
            <w:r w:rsidR="00266784">
              <w:t xml:space="preserve"> </w:t>
            </w:r>
          </w:p>
          <w:p w:rsidR="009D5AA6" w:rsidRDefault="00266784" w:rsidP="009D5AA6">
            <w:pPr>
              <w:ind w:firstLine="0"/>
            </w:pPr>
            <w:r>
              <w:t>History</w:t>
            </w:r>
          </w:p>
        </w:tc>
      </w:tr>
    </w:tbl>
    <w:p w:rsidR="00B71F1C" w:rsidRDefault="00537A48" w:rsidP="00D0348B">
      <w:pPr>
        <w:pStyle w:val="Captions"/>
        <w:spacing w:before="120" w:after="120" w:line="360" w:lineRule="auto"/>
      </w:pPr>
      <w:bookmarkStart w:id="110" w:name="_Toc502559137"/>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w:t>
      </w:r>
      <w:r w:rsidR="001D5BC5">
        <w:rPr>
          <w:noProof/>
        </w:rPr>
        <w:fldChar w:fldCharType="end"/>
      </w:r>
      <w:r w:rsidRPr="00E9736B">
        <w:t>: UC Đăng kí thông tin</w:t>
      </w:r>
      <w:bookmarkEnd w:id="110"/>
    </w:p>
    <w:tbl>
      <w:tblPr>
        <w:tblStyle w:val="TableGrid"/>
        <w:tblW w:w="0" w:type="auto"/>
        <w:tblLook w:val="04A0" w:firstRow="1" w:lastRow="0" w:firstColumn="1" w:lastColumn="0" w:noHBand="0" w:noVBand="1"/>
      </w:tblPr>
      <w:tblGrid>
        <w:gridCol w:w="3309"/>
        <w:gridCol w:w="3830"/>
        <w:gridCol w:w="1639"/>
      </w:tblGrid>
      <w:tr w:rsidR="00FC4E40" w:rsidTr="006C1925">
        <w:tc>
          <w:tcPr>
            <w:tcW w:w="8778" w:type="dxa"/>
            <w:gridSpan w:val="3"/>
          </w:tcPr>
          <w:p w:rsidR="00FC4E40" w:rsidRDefault="00FC4E40" w:rsidP="006C1925">
            <w:pPr>
              <w:ind w:firstLine="0"/>
            </w:pPr>
            <w:r>
              <w:t xml:space="preserve">UC: </w:t>
            </w:r>
            <w:r w:rsidRPr="00E9736B">
              <w:t>Xác nhận email</w:t>
            </w:r>
          </w:p>
        </w:tc>
      </w:tr>
      <w:tr w:rsidR="00FC4E40" w:rsidTr="006C1925">
        <w:tc>
          <w:tcPr>
            <w:tcW w:w="8778" w:type="dxa"/>
            <w:gridSpan w:val="3"/>
          </w:tcPr>
          <w:p w:rsidR="00FC4E40" w:rsidRDefault="00FC4E40" w:rsidP="00FC4E40">
            <w:pPr>
              <w:ind w:firstLine="0"/>
            </w:pPr>
            <w:r>
              <w:lastRenderedPageBreak/>
              <w:t xml:space="preserve">Tác nhân: </w:t>
            </w:r>
            <w:r w:rsidRPr="00E9736B">
              <w:t>Người dùng tiềm năng</w:t>
            </w:r>
          </w:p>
        </w:tc>
      </w:tr>
      <w:tr w:rsidR="00FC4E40" w:rsidRPr="00FC4E40" w:rsidTr="006C1925">
        <w:tc>
          <w:tcPr>
            <w:tcW w:w="3415" w:type="dxa"/>
          </w:tcPr>
          <w:p w:rsidR="00FC4E40" w:rsidRPr="00FC4E40" w:rsidRDefault="00FC4E40" w:rsidP="006C1925">
            <w:pPr>
              <w:ind w:firstLine="0"/>
              <w:rPr>
                <w:b/>
              </w:rPr>
            </w:pPr>
            <w:r w:rsidRPr="00FC4E40">
              <w:rPr>
                <w:b/>
              </w:rPr>
              <w:t>Hành động tác nhân</w:t>
            </w:r>
          </w:p>
        </w:tc>
        <w:tc>
          <w:tcPr>
            <w:tcW w:w="3960" w:type="dxa"/>
          </w:tcPr>
          <w:p w:rsidR="00FC4E40" w:rsidRPr="00FC4E40" w:rsidRDefault="00FC4E40" w:rsidP="006C1925">
            <w:pPr>
              <w:ind w:firstLine="0"/>
              <w:rPr>
                <w:b/>
              </w:rPr>
            </w:pPr>
            <w:r w:rsidRPr="00FC4E40">
              <w:rPr>
                <w:b/>
              </w:rPr>
              <w:t>Phản ứng hệ thống</w:t>
            </w:r>
          </w:p>
        </w:tc>
        <w:tc>
          <w:tcPr>
            <w:tcW w:w="1403" w:type="dxa"/>
          </w:tcPr>
          <w:p w:rsidR="00FC4E40" w:rsidRPr="00FC4E40" w:rsidRDefault="00FC4E40" w:rsidP="00266784">
            <w:pPr>
              <w:ind w:firstLine="0"/>
              <w:rPr>
                <w:b/>
              </w:rPr>
            </w:pPr>
            <w:r w:rsidRPr="00FC4E40">
              <w:rPr>
                <w:b/>
              </w:rPr>
              <w:t>Dữ liệ</w:t>
            </w:r>
            <w:r w:rsidR="00266784">
              <w:rPr>
                <w:b/>
              </w:rPr>
              <w:t>u</w:t>
            </w:r>
          </w:p>
        </w:tc>
      </w:tr>
      <w:tr w:rsidR="00FC4E40" w:rsidTr="006C1925">
        <w:tc>
          <w:tcPr>
            <w:tcW w:w="3415" w:type="dxa"/>
          </w:tcPr>
          <w:p w:rsidR="00FC4E40" w:rsidRDefault="00FC4E40" w:rsidP="006C1925">
            <w:pPr>
              <w:ind w:firstLine="0"/>
            </w:pPr>
            <w:r>
              <w:t>C</w:t>
            </w:r>
            <w:r w:rsidRPr="00E9736B">
              <w:t>lick vào đường dẫn theo yêu cầu trong nội dung email Xác nhận đăng kí để hoàn tất tác vụ của hệ thống.</w:t>
            </w:r>
          </w:p>
        </w:tc>
        <w:tc>
          <w:tcPr>
            <w:tcW w:w="3960" w:type="dxa"/>
          </w:tcPr>
          <w:p w:rsidR="00FC4E40" w:rsidRDefault="00FC4E40" w:rsidP="006C1925">
            <w:pPr>
              <w:ind w:firstLine="0"/>
            </w:pPr>
            <w:r>
              <w:t>K</w:t>
            </w:r>
            <w:r w:rsidRPr="00E9736B">
              <w:t>iểm tra thông tin theo đường dẫn vừa gửi đến và thông tin tài khoản người dùng hiện tại</w:t>
            </w:r>
            <w:r w:rsidR="00266784">
              <w:t>.</w:t>
            </w:r>
          </w:p>
          <w:p w:rsidR="00266784" w:rsidRDefault="00266784" w:rsidP="006C1925">
            <w:pPr>
              <w:ind w:firstLine="0"/>
            </w:pPr>
            <w:r>
              <w:t>H</w:t>
            </w:r>
            <w:r w:rsidRPr="00E9736B">
              <w:t>iển thị xác nhận email thành công</w:t>
            </w:r>
            <w:r>
              <w:t>.</w:t>
            </w:r>
          </w:p>
        </w:tc>
        <w:tc>
          <w:tcPr>
            <w:tcW w:w="1403" w:type="dxa"/>
          </w:tcPr>
          <w:p w:rsidR="00861EE3" w:rsidRDefault="00266784" w:rsidP="006C1925">
            <w:pPr>
              <w:ind w:firstLine="0"/>
            </w:pPr>
            <w:r>
              <w:t xml:space="preserve">User, </w:t>
            </w:r>
            <w:r w:rsidR="00861EE3" w:rsidRPr="00B2147E">
              <w:t>Verification</w:t>
            </w:r>
            <w:r w:rsidR="00861EE3">
              <w:t>,</w:t>
            </w:r>
          </w:p>
          <w:p w:rsidR="00FC4E40" w:rsidRDefault="00266784" w:rsidP="006C1925">
            <w:pPr>
              <w:ind w:firstLine="0"/>
            </w:pPr>
            <w:r>
              <w:t>History</w:t>
            </w:r>
          </w:p>
        </w:tc>
      </w:tr>
    </w:tbl>
    <w:p w:rsidR="00537A48" w:rsidRPr="00E9736B" w:rsidRDefault="00537A48" w:rsidP="00D0348B">
      <w:pPr>
        <w:pStyle w:val="Captions"/>
        <w:spacing w:before="120" w:after="120" w:line="360" w:lineRule="auto"/>
      </w:pPr>
      <w:bookmarkStart w:id="111" w:name="_Toc502559138"/>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w:t>
      </w:r>
      <w:r w:rsidR="001D5BC5">
        <w:rPr>
          <w:noProof/>
        </w:rPr>
        <w:fldChar w:fldCharType="end"/>
      </w:r>
      <w:r w:rsidRPr="00E9736B">
        <w:t>: UC Xác nhận email</w:t>
      </w:r>
      <w:bookmarkEnd w:id="111"/>
    </w:p>
    <w:p w:rsidR="000B074D" w:rsidRPr="00E9736B" w:rsidRDefault="000B074D" w:rsidP="00D0348B">
      <w:pPr>
        <w:pStyle w:val="Heading4"/>
        <w:sectPr w:rsidR="000B074D" w:rsidRPr="00E9736B" w:rsidSect="006326E5">
          <w:pgSz w:w="11907" w:h="16839" w:code="9"/>
          <w:pgMar w:top="1418" w:right="1134" w:bottom="1134" w:left="1985" w:header="0" w:footer="0" w:gutter="0"/>
          <w:cols w:space="720"/>
          <w:formProt w:val="0"/>
          <w:docGrid w:linePitch="381" w:charSpace="-14337"/>
        </w:sectPr>
      </w:pPr>
    </w:p>
    <w:p w:rsidR="003C7DA8" w:rsidRPr="00E9736B" w:rsidRDefault="003C7DA8" w:rsidP="00D0348B">
      <w:pPr>
        <w:pStyle w:val="Heading4"/>
      </w:pPr>
      <w:bookmarkStart w:id="112" w:name="_Toc502133445"/>
      <w:r w:rsidRPr="00E9736B">
        <w:lastRenderedPageBreak/>
        <w:t>Kịch bản ca sử dụng Đăng nhập</w:t>
      </w:r>
      <w:bookmarkEnd w:id="112"/>
    </w:p>
    <w:p w:rsidR="003C7DA8" w:rsidRDefault="003C7DA8" w:rsidP="00D0348B">
      <w:pPr>
        <w:pStyle w:val="ListParagraph"/>
        <w:numPr>
          <w:ilvl w:val="0"/>
          <w:numId w:val="21"/>
        </w:numPr>
      </w:pPr>
      <w:r w:rsidRPr="00E9736B">
        <w:t>Biểu đồ ca sử dụng</w:t>
      </w:r>
    </w:p>
    <w:p w:rsidR="00C90F2B" w:rsidRPr="00E9736B" w:rsidRDefault="00C90F2B" w:rsidP="00C90F2B">
      <w:pPr>
        <w:ind w:firstLine="0"/>
      </w:pPr>
      <w:r w:rsidRPr="00E9736B">
        <w:rPr>
          <w:noProof/>
        </w:rPr>
        <mc:AlternateContent>
          <mc:Choice Requires="wps">
            <w:drawing>
              <wp:anchor distT="0" distB="0" distL="114300" distR="114300" simplePos="0" relativeHeight="251748352" behindDoc="0" locked="0" layoutInCell="1" allowOverlap="1" wp14:anchorId="246C20A9" wp14:editId="632DC5E4">
                <wp:simplePos x="0" y="0"/>
                <wp:positionH relativeFrom="margin">
                  <wp:posOffset>-1270</wp:posOffset>
                </wp:positionH>
                <wp:positionV relativeFrom="paragraph">
                  <wp:posOffset>3370580</wp:posOffset>
                </wp:positionV>
                <wp:extent cx="5583555" cy="331470"/>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583555" cy="331470"/>
                        </a:xfrm>
                        <a:prstGeom prst="rect">
                          <a:avLst/>
                        </a:prstGeom>
                        <a:solidFill>
                          <a:prstClr val="white"/>
                        </a:solidFill>
                        <a:ln>
                          <a:noFill/>
                        </a:ln>
                      </wps:spPr>
                      <wps:txbx>
                        <w:txbxContent>
                          <w:p w:rsidR="003910ED" w:rsidRPr="00181176" w:rsidRDefault="003910ED" w:rsidP="00537A48">
                            <w:pPr>
                              <w:pStyle w:val="Captions"/>
                              <w:rPr>
                                <w:noProof/>
                              </w:rPr>
                            </w:pPr>
                            <w:bookmarkStart w:id="113" w:name="_Toc502559084"/>
                            <w:r>
                              <w:t xml:space="preserve">Hình </w:t>
                            </w:r>
                            <w:r w:rsidR="001D5BC5">
                              <w:fldChar w:fldCharType="begin"/>
                            </w:r>
                            <w:r w:rsidR="001D5BC5">
                              <w:instrText xml:space="preserve"> SEQ Hình \* ARABIC </w:instrText>
                            </w:r>
                            <w:r w:rsidR="001D5BC5">
                              <w:fldChar w:fldCharType="separate"/>
                            </w:r>
                            <w:r w:rsidR="001A5525">
                              <w:rPr>
                                <w:noProof/>
                              </w:rPr>
                              <w:t>4</w:t>
                            </w:r>
                            <w:r w:rsidR="001D5BC5">
                              <w:rPr>
                                <w:noProof/>
                              </w:rPr>
                              <w:fldChar w:fldCharType="end"/>
                            </w:r>
                            <w:r>
                              <w:t>: Biểu đồ ca sử dụng Đăng nhập</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C20A9" id="Text Box 136" o:spid="_x0000_s1027" type="#_x0000_t202" style="position:absolute;left:0;text-align:left;margin-left:-.1pt;margin-top:265.4pt;width:439.65pt;height:26.1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ufNAIAAGs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" stroked="f">
                <v:textbox style="mso-fit-shape-to-text:t" inset="0,0,0,0">
                  <w:txbxContent>
                    <w:p w:rsidR="003910ED" w:rsidRPr="00181176" w:rsidRDefault="003910ED" w:rsidP="00537A48">
                      <w:pPr>
                        <w:pStyle w:val="Captions"/>
                        <w:rPr>
                          <w:noProof/>
                        </w:rPr>
                      </w:pPr>
                      <w:bookmarkStart w:id="114" w:name="_Toc502559084"/>
                      <w:r>
                        <w:t xml:space="preserve">Hình </w:t>
                      </w:r>
                      <w:r w:rsidR="001D5BC5">
                        <w:fldChar w:fldCharType="begin"/>
                      </w:r>
                      <w:r w:rsidR="001D5BC5">
                        <w:instrText xml:space="preserve"> SEQ Hình \* ARABIC </w:instrText>
                      </w:r>
                      <w:r w:rsidR="001D5BC5">
                        <w:fldChar w:fldCharType="separate"/>
                      </w:r>
                      <w:r w:rsidR="001A5525">
                        <w:rPr>
                          <w:noProof/>
                        </w:rPr>
                        <w:t>4</w:t>
                      </w:r>
                      <w:r w:rsidR="001D5BC5">
                        <w:rPr>
                          <w:noProof/>
                        </w:rPr>
                        <w:fldChar w:fldCharType="end"/>
                      </w:r>
                      <w:r>
                        <w:t>: Biểu đồ ca sử dụng Đăng nhập</w:t>
                      </w:r>
                      <w:bookmarkEnd w:id="114"/>
                    </w:p>
                  </w:txbxContent>
                </v:textbox>
                <w10:wrap type="topAndBottom" anchorx="margin"/>
              </v:shape>
            </w:pict>
          </mc:Fallback>
        </mc:AlternateContent>
      </w:r>
      <w:r>
        <w:rPr>
          <w:noProof/>
        </w:rPr>
        <mc:AlternateContent>
          <mc:Choice Requires="wpc">
            <w:drawing>
              <wp:inline distT="0" distB="0" distL="0" distR="0">
                <wp:extent cx="5486400" cy="3200400"/>
                <wp:effectExtent l="0" t="0" r="0" b="0"/>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Picture 166"/>
                          <pic:cNvPicPr>
                            <a:picLocks noChangeAspect="1"/>
                          </pic:cNvPicPr>
                        </pic:nvPicPr>
                        <pic:blipFill>
                          <a:blip r:embed="rId33"/>
                          <a:stretch>
                            <a:fillRect/>
                          </a:stretch>
                        </pic:blipFill>
                        <pic:spPr>
                          <a:xfrm>
                            <a:off x="133350" y="0"/>
                            <a:ext cx="5169408" cy="3200400"/>
                          </a:xfrm>
                          <a:prstGeom prst="rect">
                            <a:avLst/>
                          </a:prstGeom>
                        </pic:spPr>
                      </pic:pic>
                    </wpc:wpc>
                  </a:graphicData>
                </a:graphic>
              </wp:inline>
            </w:drawing>
          </mc:Choice>
          <mc:Fallback>
            <w:pict>
              <v:group w14:anchorId="34BD4FBF" id="Canvas 165"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">
                <v:shape id="_x0000_s1027" type="#_x0000_t75" style="position:absolute;width:54864;height:32004;visibility:visible;mso-wrap-style:square">
                  <v:fill o:detectmouseclick="t"/>
                  <v:path o:connecttype="none"/>
                </v:shape>
                <v:shape id="Picture 166" o:spid="_x0000_s1028" type="#_x0000_t75" style="position:absolute;left:1333;width:5169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ZrlDCAAAA3AAAAA8AAABkcnMvZG93bnJldi54bWxET91KwzAUvhd8h3AE71yqQnHdsqKFsV0M&#10;xeoDHJuzptic1CTturc3grC78/H9nnU5215M5EPnWMH9IgNB3Djdcavg82N79wQiRGSNvWNScKYA&#10;5eb6ao2Fdid+p6mOrUghHApUYGIcCilDY8hiWLiBOHFH5y3GBH0rtcdTCre9fMiyXFrsODUYHKgy&#10;1HzXo1Wwex2rw4v9Mcv949f0tvS1HfNaqdub+XkFItIcL+J/916n+XkOf8+kC+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2a5QwgAAANwAAAAPAAAAAAAAAAAAAAAAAJ8C&#10;AABkcnMvZG93bnJldi54bWxQSwUGAAAAAAQABAD3AAAAjgMAAAAA&#10;">
                  <v:imagedata r:id="rId34" o:title=""/>
                  <v:path arrowok="t"/>
                </v:shape>
                <w10:anchorlock/>
              </v:group>
            </w:pict>
          </mc:Fallback>
        </mc:AlternateContent>
      </w:r>
    </w:p>
    <w:p w:rsidR="0031063E" w:rsidRDefault="003C7DA8" w:rsidP="00D0348B">
      <w:pPr>
        <w:pStyle w:val="ListParagraph"/>
        <w:numPr>
          <w:ilvl w:val="0"/>
          <w:numId w:val="21"/>
        </w:numPr>
      </w:pPr>
      <w:r w:rsidRPr="00E9736B">
        <w:t>Đặc tả ca sử dụng</w:t>
      </w:r>
    </w:p>
    <w:tbl>
      <w:tblPr>
        <w:tblStyle w:val="TableGrid"/>
        <w:tblW w:w="0" w:type="auto"/>
        <w:tblLook w:val="04A0" w:firstRow="1" w:lastRow="0" w:firstColumn="1" w:lastColumn="0" w:noHBand="0" w:noVBand="1"/>
      </w:tblPr>
      <w:tblGrid>
        <w:gridCol w:w="3415"/>
        <w:gridCol w:w="3960"/>
        <w:gridCol w:w="1403"/>
      </w:tblGrid>
      <w:tr w:rsidR="00FC4E40" w:rsidTr="006C1925">
        <w:tc>
          <w:tcPr>
            <w:tcW w:w="8778" w:type="dxa"/>
            <w:gridSpan w:val="3"/>
          </w:tcPr>
          <w:p w:rsidR="00FC4E40" w:rsidRDefault="00FC4E40" w:rsidP="00FC4E40">
            <w:pPr>
              <w:ind w:firstLine="0"/>
            </w:pPr>
            <w:r>
              <w:t>UC: Đăng nhập</w:t>
            </w:r>
          </w:p>
        </w:tc>
      </w:tr>
      <w:tr w:rsidR="00FC4E40" w:rsidTr="006C1925">
        <w:tc>
          <w:tcPr>
            <w:tcW w:w="8778" w:type="dxa"/>
            <w:gridSpan w:val="3"/>
          </w:tcPr>
          <w:p w:rsidR="00FC4E40" w:rsidRDefault="00FC4E40" w:rsidP="00266784">
            <w:pPr>
              <w:ind w:firstLine="0"/>
            </w:pPr>
            <w:r>
              <w:t xml:space="preserve">Tác nhân: </w:t>
            </w:r>
            <w:r w:rsidR="00266784">
              <w:t>Thành viên, kiểm soát viên, hỗ trợ viên, quản trị viên.</w:t>
            </w:r>
          </w:p>
        </w:tc>
      </w:tr>
      <w:tr w:rsidR="00FC4E40" w:rsidRPr="00FC4E40" w:rsidTr="006C1925">
        <w:tc>
          <w:tcPr>
            <w:tcW w:w="3415" w:type="dxa"/>
          </w:tcPr>
          <w:p w:rsidR="00FC4E40" w:rsidRPr="00FC4E40" w:rsidRDefault="00FC4E40" w:rsidP="006C1925">
            <w:pPr>
              <w:ind w:firstLine="0"/>
              <w:rPr>
                <w:b/>
              </w:rPr>
            </w:pPr>
            <w:r w:rsidRPr="00FC4E40">
              <w:rPr>
                <w:b/>
              </w:rPr>
              <w:t>Hành động tác nhân</w:t>
            </w:r>
          </w:p>
        </w:tc>
        <w:tc>
          <w:tcPr>
            <w:tcW w:w="3960" w:type="dxa"/>
          </w:tcPr>
          <w:p w:rsidR="00FC4E40" w:rsidRPr="00FC4E40" w:rsidRDefault="00FC4E40" w:rsidP="006C1925">
            <w:pPr>
              <w:ind w:firstLine="0"/>
              <w:rPr>
                <w:b/>
              </w:rPr>
            </w:pPr>
            <w:r w:rsidRPr="00FC4E40">
              <w:rPr>
                <w:b/>
              </w:rPr>
              <w:t>Phản ứng hệ thống</w:t>
            </w:r>
          </w:p>
        </w:tc>
        <w:tc>
          <w:tcPr>
            <w:tcW w:w="1403" w:type="dxa"/>
          </w:tcPr>
          <w:p w:rsidR="00FC4E40" w:rsidRPr="00FC4E40" w:rsidRDefault="00FC4E40" w:rsidP="00266784">
            <w:pPr>
              <w:ind w:firstLine="0"/>
              <w:rPr>
                <w:b/>
              </w:rPr>
            </w:pPr>
            <w:r w:rsidRPr="00FC4E40">
              <w:rPr>
                <w:b/>
              </w:rPr>
              <w:t>Dữ liệ</w:t>
            </w:r>
            <w:r w:rsidR="00266784">
              <w:rPr>
                <w:b/>
              </w:rPr>
              <w:t>u</w:t>
            </w:r>
          </w:p>
        </w:tc>
      </w:tr>
      <w:tr w:rsidR="00FC4E40" w:rsidTr="006C1925">
        <w:tc>
          <w:tcPr>
            <w:tcW w:w="3415" w:type="dxa"/>
          </w:tcPr>
          <w:p w:rsidR="00FC4E40" w:rsidRDefault="00266784" w:rsidP="006C1925">
            <w:pPr>
              <w:ind w:firstLine="0"/>
            </w:pPr>
            <w:r>
              <w:t>Chọn Đăng nhập</w:t>
            </w:r>
          </w:p>
        </w:tc>
        <w:tc>
          <w:tcPr>
            <w:tcW w:w="3960" w:type="dxa"/>
          </w:tcPr>
          <w:p w:rsidR="00FC4E40" w:rsidRDefault="00266784" w:rsidP="006C1925">
            <w:pPr>
              <w:ind w:firstLine="0"/>
            </w:pPr>
            <w:r>
              <w:t>Hiển thị giao diện Đăng nhập</w:t>
            </w:r>
          </w:p>
        </w:tc>
        <w:tc>
          <w:tcPr>
            <w:tcW w:w="1403" w:type="dxa"/>
          </w:tcPr>
          <w:p w:rsidR="00FC4E40" w:rsidRDefault="00FC4E40" w:rsidP="006C1925">
            <w:pPr>
              <w:ind w:firstLine="0"/>
            </w:pPr>
          </w:p>
        </w:tc>
      </w:tr>
      <w:tr w:rsidR="00FC4E40" w:rsidTr="006C1925">
        <w:tc>
          <w:tcPr>
            <w:tcW w:w="3415" w:type="dxa"/>
          </w:tcPr>
          <w:p w:rsidR="00FC4E40" w:rsidRDefault="00FC4E40" w:rsidP="006C1925">
            <w:pPr>
              <w:ind w:firstLine="0"/>
            </w:pPr>
            <w:r>
              <w:t>Nhập thông tin, nhấ</w:t>
            </w:r>
            <w:r w:rsidR="00266784">
              <w:t>n Đăng nhập</w:t>
            </w:r>
            <w:r w:rsidR="00861EE3">
              <w:t>.</w:t>
            </w:r>
          </w:p>
        </w:tc>
        <w:tc>
          <w:tcPr>
            <w:tcW w:w="3960" w:type="dxa"/>
          </w:tcPr>
          <w:p w:rsidR="00FC4E40" w:rsidRDefault="00266784" w:rsidP="00266784">
            <w:pPr>
              <w:ind w:firstLine="0"/>
            </w:pPr>
            <w:r>
              <w:t>K</w:t>
            </w:r>
            <w:r w:rsidR="00FC4E40">
              <w:t xml:space="preserve">iểm tra thông tin và </w:t>
            </w:r>
            <w:r w:rsidRPr="00E9736B">
              <w:t>cho phép đăng nhập vào hệ thống</w:t>
            </w:r>
            <w:r w:rsidR="00FC4E40">
              <w:t>.</w:t>
            </w:r>
          </w:p>
        </w:tc>
        <w:tc>
          <w:tcPr>
            <w:tcW w:w="1403" w:type="dxa"/>
          </w:tcPr>
          <w:p w:rsidR="00FC4E40" w:rsidRDefault="00FC4E40" w:rsidP="006C1925">
            <w:pPr>
              <w:ind w:firstLine="0"/>
            </w:pPr>
            <w:r>
              <w:t>User</w:t>
            </w:r>
            <w:r w:rsidR="00266784">
              <w:t>, History</w:t>
            </w:r>
          </w:p>
        </w:tc>
      </w:tr>
    </w:tbl>
    <w:p w:rsidR="002D358D" w:rsidRDefault="00537A48" w:rsidP="00D0348B">
      <w:pPr>
        <w:pStyle w:val="Captions"/>
        <w:spacing w:before="120" w:after="120" w:line="360" w:lineRule="auto"/>
      </w:pPr>
      <w:bookmarkStart w:id="115" w:name="_Toc502559139"/>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w:t>
      </w:r>
      <w:r w:rsidR="001D5BC5">
        <w:rPr>
          <w:noProof/>
        </w:rPr>
        <w:fldChar w:fldCharType="end"/>
      </w:r>
      <w:r w:rsidRPr="00E9736B">
        <w:t>: UC Đăng nhập</w:t>
      </w:r>
      <w:bookmarkEnd w:id="115"/>
    </w:p>
    <w:p w:rsidR="00266784" w:rsidRDefault="00266784" w:rsidP="00D0348B">
      <w:pPr>
        <w:pStyle w:val="Captions"/>
        <w:spacing w:before="120" w:after="120" w:line="360" w:lineRule="auto"/>
      </w:pPr>
    </w:p>
    <w:tbl>
      <w:tblPr>
        <w:tblStyle w:val="TableGrid"/>
        <w:tblW w:w="0" w:type="auto"/>
        <w:tblLook w:val="04A0" w:firstRow="1" w:lastRow="0" w:firstColumn="1" w:lastColumn="0" w:noHBand="0" w:noVBand="1"/>
      </w:tblPr>
      <w:tblGrid>
        <w:gridCol w:w="3309"/>
        <w:gridCol w:w="3830"/>
        <w:gridCol w:w="1639"/>
      </w:tblGrid>
      <w:tr w:rsidR="00266784" w:rsidTr="006C1925">
        <w:tc>
          <w:tcPr>
            <w:tcW w:w="8778" w:type="dxa"/>
            <w:gridSpan w:val="3"/>
          </w:tcPr>
          <w:p w:rsidR="00266784" w:rsidRDefault="00266784" w:rsidP="006C1925">
            <w:pPr>
              <w:ind w:firstLine="0"/>
            </w:pPr>
            <w:r>
              <w:lastRenderedPageBreak/>
              <w:t xml:space="preserve">UC: </w:t>
            </w:r>
            <w:r w:rsidRPr="00E9736B">
              <w:t>Quên mật khẩu</w:t>
            </w:r>
          </w:p>
        </w:tc>
      </w:tr>
      <w:tr w:rsidR="00266784" w:rsidTr="006C1925">
        <w:tc>
          <w:tcPr>
            <w:tcW w:w="8778" w:type="dxa"/>
            <w:gridSpan w:val="3"/>
          </w:tcPr>
          <w:p w:rsidR="00266784" w:rsidRDefault="00266784" w:rsidP="006C1925">
            <w:pPr>
              <w:ind w:firstLine="0"/>
            </w:pPr>
            <w:r>
              <w:t>Tác nhân: Thành viên, kiểm soát viên, hỗ trợ viên, quản trị viên.</w:t>
            </w:r>
          </w:p>
        </w:tc>
      </w:tr>
      <w:tr w:rsidR="00266784" w:rsidRPr="00FC4E40" w:rsidTr="006C1925">
        <w:tc>
          <w:tcPr>
            <w:tcW w:w="3415" w:type="dxa"/>
          </w:tcPr>
          <w:p w:rsidR="00266784" w:rsidRPr="00FC4E40" w:rsidRDefault="00266784" w:rsidP="006C1925">
            <w:pPr>
              <w:ind w:firstLine="0"/>
              <w:rPr>
                <w:b/>
              </w:rPr>
            </w:pPr>
            <w:r w:rsidRPr="00FC4E40">
              <w:rPr>
                <w:b/>
              </w:rPr>
              <w:t>Hành động tác nhân</w:t>
            </w:r>
          </w:p>
        </w:tc>
        <w:tc>
          <w:tcPr>
            <w:tcW w:w="3960" w:type="dxa"/>
          </w:tcPr>
          <w:p w:rsidR="00266784" w:rsidRPr="00FC4E40" w:rsidRDefault="00266784" w:rsidP="006C1925">
            <w:pPr>
              <w:ind w:firstLine="0"/>
              <w:rPr>
                <w:b/>
              </w:rPr>
            </w:pPr>
            <w:r w:rsidRPr="00FC4E40">
              <w:rPr>
                <w:b/>
              </w:rPr>
              <w:t>Phản ứng hệ thống</w:t>
            </w:r>
          </w:p>
        </w:tc>
        <w:tc>
          <w:tcPr>
            <w:tcW w:w="1403" w:type="dxa"/>
          </w:tcPr>
          <w:p w:rsidR="00266784" w:rsidRPr="00FC4E40" w:rsidRDefault="00266784" w:rsidP="006C1925">
            <w:pPr>
              <w:ind w:firstLine="0"/>
              <w:rPr>
                <w:b/>
              </w:rPr>
            </w:pPr>
            <w:r w:rsidRPr="00FC4E40">
              <w:rPr>
                <w:b/>
              </w:rPr>
              <w:t>Dữ liệ</w:t>
            </w:r>
            <w:r>
              <w:rPr>
                <w:b/>
              </w:rPr>
              <w:t>u</w:t>
            </w:r>
          </w:p>
        </w:tc>
      </w:tr>
      <w:tr w:rsidR="00266784" w:rsidTr="006C1925">
        <w:tc>
          <w:tcPr>
            <w:tcW w:w="3415" w:type="dxa"/>
          </w:tcPr>
          <w:p w:rsidR="00266784" w:rsidRDefault="00266784" w:rsidP="00266784">
            <w:pPr>
              <w:ind w:firstLine="0"/>
            </w:pPr>
            <w:r>
              <w:t>C</w:t>
            </w:r>
            <w:r w:rsidRPr="00E9736B">
              <w:t>họn Quên mật khẩu</w:t>
            </w:r>
          </w:p>
        </w:tc>
        <w:tc>
          <w:tcPr>
            <w:tcW w:w="3960" w:type="dxa"/>
          </w:tcPr>
          <w:p w:rsidR="00266784" w:rsidRDefault="00266784" w:rsidP="006C1925">
            <w:pPr>
              <w:ind w:firstLine="0"/>
            </w:pPr>
            <w:r>
              <w:t xml:space="preserve">Hiển thị giao diện </w:t>
            </w:r>
            <w:r w:rsidRPr="00E9736B">
              <w:t>Quên mật khẩu</w:t>
            </w:r>
          </w:p>
        </w:tc>
        <w:tc>
          <w:tcPr>
            <w:tcW w:w="1403" w:type="dxa"/>
          </w:tcPr>
          <w:p w:rsidR="00266784" w:rsidRDefault="00266784" w:rsidP="006C1925">
            <w:pPr>
              <w:ind w:firstLine="0"/>
            </w:pPr>
          </w:p>
        </w:tc>
      </w:tr>
      <w:tr w:rsidR="00266784" w:rsidTr="006C1925">
        <w:tc>
          <w:tcPr>
            <w:tcW w:w="3415" w:type="dxa"/>
          </w:tcPr>
          <w:p w:rsidR="00266784" w:rsidRDefault="00266784" w:rsidP="00266784">
            <w:pPr>
              <w:ind w:firstLine="0"/>
            </w:pPr>
            <w:r>
              <w:t>Nhập thông tin, nhấn Hoàn tất</w:t>
            </w:r>
          </w:p>
        </w:tc>
        <w:tc>
          <w:tcPr>
            <w:tcW w:w="3960" w:type="dxa"/>
          </w:tcPr>
          <w:p w:rsidR="00266784" w:rsidRDefault="00266784" w:rsidP="00266784">
            <w:pPr>
              <w:ind w:firstLine="0"/>
            </w:pPr>
            <w:r w:rsidRPr="00E9736B">
              <w:t xml:space="preserve">Kiểm tra thông tin người dùng nhập và gửi email Lấy lại mật khẩu vào địa chỉ hòm thư </w:t>
            </w:r>
            <w:r>
              <w:t xml:space="preserve">của </w:t>
            </w:r>
            <w:r w:rsidRPr="00E9736B">
              <w:t>ngườ</w:t>
            </w:r>
            <w:r>
              <w:t>i dùng.</w:t>
            </w:r>
          </w:p>
        </w:tc>
        <w:tc>
          <w:tcPr>
            <w:tcW w:w="1403" w:type="dxa"/>
          </w:tcPr>
          <w:p w:rsidR="00861EE3" w:rsidRDefault="00266784" w:rsidP="006C1925">
            <w:pPr>
              <w:ind w:firstLine="0"/>
            </w:pPr>
            <w:r>
              <w:t xml:space="preserve">User, </w:t>
            </w:r>
          </w:p>
          <w:p w:rsidR="00861EE3" w:rsidRDefault="00861EE3" w:rsidP="00861EE3">
            <w:pPr>
              <w:ind w:firstLine="0"/>
            </w:pPr>
            <w:r w:rsidRPr="00B2147E">
              <w:t>Verification</w:t>
            </w:r>
            <w:r>
              <w:t>,</w:t>
            </w:r>
          </w:p>
          <w:p w:rsidR="00266784" w:rsidRDefault="00266784" w:rsidP="006C1925">
            <w:pPr>
              <w:ind w:firstLine="0"/>
            </w:pPr>
            <w:r>
              <w:t>History</w:t>
            </w:r>
          </w:p>
        </w:tc>
      </w:tr>
      <w:tr w:rsidR="00266784" w:rsidTr="006C1925">
        <w:tc>
          <w:tcPr>
            <w:tcW w:w="3415" w:type="dxa"/>
          </w:tcPr>
          <w:p w:rsidR="00266784" w:rsidRDefault="00266784" w:rsidP="00266784">
            <w:pPr>
              <w:ind w:firstLine="0"/>
            </w:pPr>
            <w:r>
              <w:t>T</w:t>
            </w:r>
            <w:r w:rsidRPr="00E9736B">
              <w:t>hực hiện xác nhận email</w:t>
            </w:r>
          </w:p>
        </w:tc>
        <w:tc>
          <w:tcPr>
            <w:tcW w:w="3960" w:type="dxa"/>
          </w:tcPr>
          <w:p w:rsidR="00266784" w:rsidRPr="00E9736B" w:rsidRDefault="00266784" w:rsidP="00266784">
            <w:pPr>
              <w:ind w:firstLine="0"/>
            </w:pPr>
            <w:r>
              <w:t>H</w:t>
            </w:r>
            <w:r w:rsidRPr="00E9736B">
              <w:t>iển thị giao diện Thiết lập mật khẩu mới.</w:t>
            </w:r>
          </w:p>
        </w:tc>
        <w:tc>
          <w:tcPr>
            <w:tcW w:w="1403" w:type="dxa"/>
          </w:tcPr>
          <w:p w:rsidR="00266784" w:rsidRDefault="00266784" w:rsidP="006C1925">
            <w:pPr>
              <w:ind w:firstLine="0"/>
            </w:pPr>
          </w:p>
        </w:tc>
      </w:tr>
      <w:tr w:rsidR="00266784" w:rsidTr="006C1925">
        <w:tc>
          <w:tcPr>
            <w:tcW w:w="3415" w:type="dxa"/>
          </w:tcPr>
          <w:p w:rsidR="00266784" w:rsidRDefault="00266784" w:rsidP="00266784">
            <w:pPr>
              <w:ind w:firstLine="0"/>
            </w:pPr>
            <w:r>
              <w:t>N</w:t>
            </w:r>
            <w:r w:rsidRPr="00E9736B">
              <w:t>hập vào thông tin theo hướng dẫn của hệ thống và nhấn Cập nhật mật khẩu.</w:t>
            </w:r>
          </w:p>
        </w:tc>
        <w:tc>
          <w:tcPr>
            <w:tcW w:w="3960" w:type="dxa"/>
          </w:tcPr>
          <w:p w:rsidR="00266784" w:rsidRDefault="00E72B3C" w:rsidP="00E72B3C">
            <w:pPr>
              <w:ind w:firstLine="0"/>
            </w:pPr>
            <w:r>
              <w:t xml:space="preserve">Kiểm tra </w:t>
            </w:r>
            <w:r w:rsidRPr="00E9736B">
              <w:t>thông tin người dùng nhập vào và thực hiện ghi nhận</w:t>
            </w:r>
            <w:r w:rsidR="00861EE3">
              <w:t>.</w:t>
            </w:r>
          </w:p>
        </w:tc>
        <w:tc>
          <w:tcPr>
            <w:tcW w:w="1403" w:type="dxa"/>
          </w:tcPr>
          <w:p w:rsidR="00861EE3" w:rsidRDefault="00E72B3C" w:rsidP="006C1925">
            <w:pPr>
              <w:ind w:firstLine="0"/>
            </w:pPr>
            <w:r>
              <w:t xml:space="preserve">User, </w:t>
            </w:r>
            <w:r w:rsidR="00861EE3" w:rsidRPr="00B2147E">
              <w:t>Verification</w:t>
            </w:r>
            <w:r w:rsidR="00861EE3">
              <w:t>,</w:t>
            </w:r>
          </w:p>
          <w:p w:rsidR="00266784" w:rsidRDefault="00E72B3C" w:rsidP="006C1925">
            <w:pPr>
              <w:ind w:firstLine="0"/>
            </w:pPr>
            <w:r>
              <w:t>History</w:t>
            </w:r>
          </w:p>
        </w:tc>
      </w:tr>
    </w:tbl>
    <w:p w:rsidR="002D358D" w:rsidRPr="00E9736B" w:rsidRDefault="00537A48" w:rsidP="00D0348B">
      <w:pPr>
        <w:pStyle w:val="Captions"/>
        <w:spacing w:before="120" w:after="120" w:line="360" w:lineRule="auto"/>
      </w:pPr>
      <w:bookmarkStart w:id="116" w:name="_Toc502559140"/>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w:t>
      </w:r>
      <w:r w:rsidR="001D5BC5">
        <w:rPr>
          <w:noProof/>
        </w:rPr>
        <w:fldChar w:fldCharType="end"/>
      </w:r>
      <w:r w:rsidRPr="00E9736B">
        <w:t>: UC Quên mật khẩu</w:t>
      </w:r>
      <w:bookmarkEnd w:id="116"/>
    </w:p>
    <w:p w:rsidR="0092651E" w:rsidRDefault="0092651E" w:rsidP="00D0348B">
      <w:pPr>
        <w:pStyle w:val="Heading4"/>
        <w:sectPr w:rsidR="0092651E" w:rsidSect="006326E5">
          <w:pgSz w:w="11907" w:h="16839" w:code="9"/>
          <w:pgMar w:top="1418" w:right="1134" w:bottom="1134" w:left="1985" w:header="0" w:footer="0" w:gutter="0"/>
          <w:cols w:space="720"/>
          <w:formProt w:val="0"/>
          <w:docGrid w:linePitch="381" w:charSpace="-14337"/>
        </w:sectPr>
      </w:pPr>
      <w:bookmarkStart w:id="117" w:name="_Toc502133446"/>
    </w:p>
    <w:p w:rsidR="009E52C9" w:rsidRPr="00E9736B" w:rsidRDefault="009E52C9" w:rsidP="00D0348B">
      <w:pPr>
        <w:pStyle w:val="Heading4"/>
      </w:pPr>
      <w:r w:rsidRPr="00E9736B">
        <w:lastRenderedPageBreak/>
        <w:t>Kịch bản ca sử dụng Tìm kiếm</w:t>
      </w:r>
      <w:bookmarkEnd w:id="117"/>
    </w:p>
    <w:p w:rsidR="00EC0875" w:rsidRDefault="009E52C9" w:rsidP="00D0348B">
      <w:pPr>
        <w:pStyle w:val="ListParagraph"/>
        <w:numPr>
          <w:ilvl w:val="1"/>
          <w:numId w:val="32"/>
        </w:numPr>
      </w:pPr>
      <w:r w:rsidRPr="00E9736B">
        <w:t>Biểu đồ ca sử dụng</w:t>
      </w:r>
    </w:p>
    <w:p w:rsidR="00C90F2B" w:rsidRPr="00E9736B" w:rsidRDefault="009129D0" w:rsidP="00C90F2B">
      <w:pPr>
        <w:ind w:firstLine="0"/>
      </w:pPr>
      <w:r w:rsidRPr="00E9736B">
        <w:rPr>
          <w:noProof/>
        </w:rPr>
        <mc:AlternateContent>
          <mc:Choice Requires="wps">
            <w:drawing>
              <wp:anchor distT="0" distB="0" distL="114300" distR="114300" simplePos="0" relativeHeight="251714560" behindDoc="0" locked="0" layoutInCell="1" allowOverlap="1" wp14:anchorId="71D75DBB" wp14:editId="6E33B030">
                <wp:simplePos x="0" y="0"/>
                <wp:positionH relativeFrom="margin">
                  <wp:align>right</wp:align>
                </wp:positionH>
                <wp:positionV relativeFrom="paragraph">
                  <wp:posOffset>2879725</wp:posOffset>
                </wp:positionV>
                <wp:extent cx="558355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wps:spPr>
                      <wps:txbx>
                        <w:txbxContent>
                          <w:p w:rsidR="003910ED" w:rsidRPr="00922679" w:rsidRDefault="003910ED" w:rsidP="00922679">
                            <w:pPr>
                              <w:pStyle w:val="Captions"/>
                            </w:pPr>
                            <w:bookmarkStart w:id="118" w:name="_Toc502559085"/>
                            <w:r w:rsidRPr="00922679">
                              <w:t xml:space="preserve">Hình </w:t>
                            </w:r>
                            <w:r w:rsidR="001D5BC5">
                              <w:fldChar w:fldCharType="begin"/>
                            </w:r>
                            <w:r w:rsidR="001D5BC5">
                              <w:instrText xml:space="preserve"> SEQ Hình \* ARABIC </w:instrText>
                            </w:r>
                            <w:r w:rsidR="001D5BC5">
                              <w:fldChar w:fldCharType="separate"/>
                            </w:r>
                            <w:r w:rsidR="001A5525">
                              <w:rPr>
                                <w:noProof/>
                              </w:rPr>
                              <w:t>5</w:t>
                            </w:r>
                            <w:r w:rsidR="001D5BC5">
                              <w:rPr>
                                <w:noProof/>
                              </w:rPr>
                              <w:fldChar w:fldCharType="end"/>
                            </w:r>
                            <w:r w:rsidRPr="00922679">
                              <w:t>: Biểu đồ ca sử dụng “Tìm kiếm”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75DBB" id="Text Box 9" o:spid="_x0000_s1028" type="#_x0000_t202" style="position:absolute;left:0;text-align:left;margin-left:388.45pt;margin-top:226.75pt;width:439.65pt;height:.05pt;z-index:251714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" stroked="f">
                <v:textbox style="mso-fit-shape-to-text:t" inset="0,0,0,0">
                  <w:txbxContent>
                    <w:p w:rsidR="003910ED" w:rsidRPr="00922679" w:rsidRDefault="003910ED" w:rsidP="00922679">
                      <w:pPr>
                        <w:pStyle w:val="Captions"/>
                      </w:pPr>
                      <w:bookmarkStart w:id="119" w:name="_Toc502559085"/>
                      <w:r w:rsidRPr="00922679">
                        <w:t xml:space="preserve">Hình </w:t>
                      </w:r>
                      <w:r w:rsidR="001D5BC5">
                        <w:fldChar w:fldCharType="begin"/>
                      </w:r>
                      <w:r w:rsidR="001D5BC5">
                        <w:instrText xml:space="preserve"> SEQ Hình \* ARABIC </w:instrText>
                      </w:r>
                      <w:r w:rsidR="001D5BC5">
                        <w:fldChar w:fldCharType="separate"/>
                      </w:r>
                      <w:r w:rsidR="001A5525">
                        <w:rPr>
                          <w:noProof/>
                        </w:rPr>
                        <w:t>5</w:t>
                      </w:r>
                      <w:r w:rsidR="001D5BC5">
                        <w:rPr>
                          <w:noProof/>
                        </w:rPr>
                        <w:fldChar w:fldCharType="end"/>
                      </w:r>
                      <w:r w:rsidRPr="00922679">
                        <w:t>: Biểu đồ ca sử dụng “Tìm kiếm”</w:t>
                      </w:r>
                      <w:bookmarkEnd w:id="119"/>
                    </w:p>
                  </w:txbxContent>
                </v:textbox>
                <w10:wrap type="topAndBottom" anchorx="margin"/>
              </v:shape>
            </w:pict>
          </mc:Fallback>
        </mc:AlternateContent>
      </w:r>
      <w:r w:rsidR="00C90F2B">
        <w:rPr>
          <w:noProof/>
        </w:rPr>
        <mc:AlternateContent>
          <mc:Choice Requires="wpc">
            <w:drawing>
              <wp:inline distT="0" distB="0" distL="0" distR="0">
                <wp:extent cx="5486400" cy="2695575"/>
                <wp:effectExtent l="0" t="0" r="0" b="0"/>
                <wp:docPr id="167" name="Canvas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9" name="Picture 169"/>
                          <pic:cNvPicPr>
                            <a:picLocks noChangeAspect="1"/>
                          </pic:cNvPicPr>
                        </pic:nvPicPr>
                        <pic:blipFill>
                          <a:blip r:embed="rId35"/>
                          <a:stretch>
                            <a:fillRect/>
                          </a:stretch>
                        </pic:blipFill>
                        <pic:spPr>
                          <a:xfrm>
                            <a:off x="0" y="0"/>
                            <a:ext cx="5486400" cy="2638425"/>
                          </a:xfrm>
                          <a:prstGeom prst="rect">
                            <a:avLst/>
                          </a:prstGeom>
                        </pic:spPr>
                      </pic:pic>
                    </wpc:wpc>
                  </a:graphicData>
                </a:graphic>
              </wp:inline>
            </w:drawing>
          </mc:Choice>
          <mc:Fallback>
            <w:pict>
              <v:group w14:anchorId="33C2F06C" id="Canvas 167" o:spid="_x0000_s1026" editas="canvas" style="width:6in;height:212.25pt;mso-position-horizontal-relative:char;mso-position-vertical-relative:line" coordsize="54864,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">
                <v:shape id="_x0000_s1027" type="#_x0000_t75" style="position:absolute;width:54864;height:26955;visibility:visible;mso-wrap-style:square">
                  <v:fill o:detectmouseclick="t"/>
                  <v:path o:connecttype="none"/>
                </v:shape>
                <v:shape id="Picture 169" o:spid="_x0000_s1028" type="#_x0000_t75" style="position:absolute;width:54864;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1T9rBAAAA3AAAAA8AAABkcnMvZG93bnJldi54bWxET01rwkAQvRf6H5Yp9FY39SA2dZXSIghe&#10;qq3Q47g7JqHZ2ZAZNf33XUHwNo/3ObPFEFtzol6axA6eRwUYYp9Cw5WD76/l0xSMKHLANjE5+COB&#10;xfz+boZlSGfe0GmrlckhLCU6qFW70lrxNUWUUeqIM3dIfUTNsK9s6PGcw2Nrx0UxsREbzg01dvRe&#10;k//dHqMD7PQj6mEvsl9//kxXO9lZ7517fBjeXsEoDXoTX92rkOdPXuDyTL7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91T9rBAAAA3AAAAA8AAAAAAAAAAAAAAAAAnwIA&#10;AGRycy9kb3ducmV2LnhtbFBLBQYAAAAABAAEAPcAAACNAwAAAAA=&#10;">
                  <v:imagedata r:id="rId36" o:title=""/>
                  <v:path arrowok="t"/>
                </v:shape>
                <w10:anchorlock/>
              </v:group>
            </w:pict>
          </mc:Fallback>
        </mc:AlternateContent>
      </w:r>
    </w:p>
    <w:p w:rsidR="009E52C9" w:rsidRDefault="009E52C9" w:rsidP="00D0348B">
      <w:pPr>
        <w:pStyle w:val="ListParagraph"/>
        <w:numPr>
          <w:ilvl w:val="1"/>
          <w:numId w:val="32"/>
        </w:numPr>
      </w:pPr>
      <w:r w:rsidRPr="00E9736B">
        <w:t>Đặc tả ca sử dụng</w:t>
      </w:r>
      <w:r w:rsidR="00E50BCA" w:rsidRPr="00E9736B">
        <w:t xml:space="preserve"> </w:t>
      </w:r>
    </w:p>
    <w:tbl>
      <w:tblPr>
        <w:tblStyle w:val="TableGrid"/>
        <w:tblW w:w="0" w:type="auto"/>
        <w:tblLook w:val="04A0" w:firstRow="1" w:lastRow="0" w:firstColumn="1" w:lastColumn="0" w:noHBand="0" w:noVBand="1"/>
      </w:tblPr>
      <w:tblGrid>
        <w:gridCol w:w="3415"/>
        <w:gridCol w:w="3960"/>
        <w:gridCol w:w="1403"/>
      </w:tblGrid>
      <w:tr w:rsidR="00E72B3C" w:rsidTr="006C1925">
        <w:tc>
          <w:tcPr>
            <w:tcW w:w="8778" w:type="dxa"/>
            <w:gridSpan w:val="3"/>
          </w:tcPr>
          <w:p w:rsidR="00E72B3C" w:rsidRDefault="00E72B3C" w:rsidP="00E72B3C">
            <w:pPr>
              <w:ind w:firstLine="0"/>
            </w:pPr>
            <w:r>
              <w:t xml:space="preserve">UC: </w:t>
            </w:r>
            <w:r w:rsidRPr="00E9736B">
              <w:t>Tìm kiếm chuyên gia sử dụng bộ lọc</w:t>
            </w:r>
          </w:p>
        </w:tc>
      </w:tr>
      <w:tr w:rsidR="00E72B3C" w:rsidTr="006C1925">
        <w:tc>
          <w:tcPr>
            <w:tcW w:w="8778" w:type="dxa"/>
            <w:gridSpan w:val="3"/>
          </w:tcPr>
          <w:p w:rsidR="00E72B3C" w:rsidRDefault="00E72B3C" w:rsidP="00E72B3C">
            <w:pPr>
              <w:ind w:firstLine="0"/>
            </w:pPr>
            <w:r>
              <w:t>Tác nhân: Thành viên, người dùng tiềm năng.</w:t>
            </w:r>
          </w:p>
        </w:tc>
      </w:tr>
      <w:tr w:rsidR="00E72B3C" w:rsidRPr="00FC4E40" w:rsidTr="006C1925">
        <w:tc>
          <w:tcPr>
            <w:tcW w:w="3415" w:type="dxa"/>
          </w:tcPr>
          <w:p w:rsidR="00E72B3C" w:rsidRPr="00FC4E40" w:rsidRDefault="00E72B3C" w:rsidP="006C1925">
            <w:pPr>
              <w:ind w:firstLine="0"/>
              <w:rPr>
                <w:b/>
              </w:rPr>
            </w:pPr>
            <w:r w:rsidRPr="00FC4E40">
              <w:rPr>
                <w:b/>
              </w:rPr>
              <w:t>Hành động tác nhân</w:t>
            </w:r>
          </w:p>
        </w:tc>
        <w:tc>
          <w:tcPr>
            <w:tcW w:w="3960" w:type="dxa"/>
          </w:tcPr>
          <w:p w:rsidR="00E72B3C" w:rsidRPr="00FC4E40" w:rsidRDefault="00E72B3C" w:rsidP="006C1925">
            <w:pPr>
              <w:ind w:firstLine="0"/>
              <w:rPr>
                <w:b/>
              </w:rPr>
            </w:pPr>
            <w:r w:rsidRPr="00FC4E40">
              <w:rPr>
                <w:b/>
              </w:rPr>
              <w:t>Phản ứng hệ thống</w:t>
            </w:r>
          </w:p>
        </w:tc>
        <w:tc>
          <w:tcPr>
            <w:tcW w:w="1403" w:type="dxa"/>
          </w:tcPr>
          <w:p w:rsidR="00E72B3C" w:rsidRPr="00FC4E40" w:rsidRDefault="00E72B3C" w:rsidP="006C1925">
            <w:pPr>
              <w:ind w:firstLine="0"/>
              <w:rPr>
                <w:b/>
              </w:rPr>
            </w:pPr>
            <w:r w:rsidRPr="00FC4E40">
              <w:rPr>
                <w:b/>
              </w:rPr>
              <w:t>Dữ liệ</w:t>
            </w:r>
            <w:r>
              <w:rPr>
                <w:b/>
              </w:rPr>
              <w:t>u</w:t>
            </w:r>
          </w:p>
        </w:tc>
      </w:tr>
      <w:tr w:rsidR="00E72B3C" w:rsidTr="006C1925">
        <w:tc>
          <w:tcPr>
            <w:tcW w:w="3415" w:type="dxa"/>
          </w:tcPr>
          <w:p w:rsidR="00E72B3C" w:rsidRDefault="00E72B3C" w:rsidP="00E72B3C">
            <w:pPr>
              <w:ind w:firstLine="0"/>
            </w:pPr>
            <w:r>
              <w:t>C</w:t>
            </w:r>
            <w:r w:rsidRPr="00E9736B">
              <w:t xml:space="preserve">họn </w:t>
            </w:r>
            <w:r>
              <w:t>Chuyên gia.</w:t>
            </w:r>
          </w:p>
        </w:tc>
        <w:tc>
          <w:tcPr>
            <w:tcW w:w="3960" w:type="dxa"/>
          </w:tcPr>
          <w:p w:rsidR="00E72B3C" w:rsidRDefault="00E72B3C" w:rsidP="00E72B3C">
            <w:pPr>
              <w:ind w:firstLine="0"/>
            </w:pPr>
            <w:r>
              <w:t>Hiển thị giao diện Danh sách chuyên gia</w:t>
            </w:r>
          </w:p>
        </w:tc>
        <w:tc>
          <w:tcPr>
            <w:tcW w:w="1403" w:type="dxa"/>
          </w:tcPr>
          <w:p w:rsidR="00E72B3C" w:rsidRDefault="00E72B3C" w:rsidP="006C1925">
            <w:pPr>
              <w:ind w:firstLine="0"/>
            </w:pPr>
            <w:r>
              <w:t>User</w:t>
            </w:r>
          </w:p>
        </w:tc>
      </w:tr>
      <w:tr w:rsidR="00E72B3C" w:rsidTr="006C1925">
        <w:tc>
          <w:tcPr>
            <w:tcW w:w="3415" w:type="dxa"/>
          </w:tcPr>
          <w:p w:rsidR="00E72B3C" w:rsidRDefault="00E72B3C" w:rsidP="006C1925">
            <w:pPr>
              <w:ind w:firstLine="0"/>
            </w:pPr>
            <w:r>
              <w:t>C</w:t>
            </w:r>
            <w:r w:rsidRPr="00E9736B">
              <w:t>họn các tùy chọn trên dach sách lọc</w:t>
            </w:r>
            <w:r>
              <w:t>.</w:t>
            </w:r>
          </w:p>
        </w:tc>
        <w:tc>
          <w:tcPr>
            <w:tcW w:w="3960" w:type="dxa"/>
          </w:tcPr>
          <w:p w:rsidR="00E72B3C" w:rsidRDefault="00E72B3C" w:rsidP="00E72B3C">
            <w:pPr>
              <w:ind w:firstLine="0"/>
            </w:pPr>
            <w:r>
              <w:t>T</w:t>
            </w:r>
            <w:r w:rsidRPr="00E9736B">
              <w:t>ìm kiếm các chuyên gia thỏa mãn các tùy chọn lọc mà người dùng đã chọn</w:t>
            </w:r>
            <w:r>
              <w:t xml:space="preserve"> và h</w:t>
            </w:r>
            <w:r w:rsidRPr="00E9736B">
              <w:t>iển thị kết quả tìm kiếm</w:t>
            </w:r>
            <w:r>
              <w:t>.</w:t>
            </w:r>
          </w:p>
        </w:tc>
        <w:tc>
          <w:tcPr>
            <w:tcW w:w="1403" w:type="dxa"/>
          </w:tcPr>
          <w:p w:rsidR="00E72B3C" w:rsidRDefault="00E72B3C" w:rsidP="006C1925">
            <w:pPr>
              <w:ind w:firstLine="0"/>
            </w:pPr>
            <w:r>
              <w:t>User, History</w:t>
            </w:r>
          </w:p>
        </w:tc>
      </w:tr>
    </w:tbl>
    <w:p w:rsidR="00E93583" w:rsidRDefault="00537A48" w:rsidP="00D0348B">
      <w:pPr>
        <w:pStyle w:val="Captions"/>
        <w:spacing w:before="120" w:after="120" w:line="360" w:lineRule="auto"/>
      </w:pPr>
      <w:bookmarkStart w:id="120" w:name="_Toc502559141"/>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6</w:t>
      </w:r>
      <w:r w:rsidR="001D5BC5">
        <w:rPr>
          <w:noProof/>
        </w:rPr>
        <w:fldChar w:fldCharType="end"/>
      </w:r>
      <w:r w:rsidRPr="00E9736B">
        <w:t>: UC Tìm kiếm chuyên gia sử dụng bộ lọc</w:t>
      </w:r>
      <w:bookmarkEnd w:id="120"/>
    </w:p>
    <w:tbl>
      <w:tblPr>
        <w:tblStyle w:val="TableGrid"/>
        <w:tblW w:w="0" w:type="auto"/>
        <w:tblLook w:val="04A0" w:firstRow="1" w:lastRow="0" w:firstColumn="1" w:lastColumn="0" w:noHBand="0" w:noVBand="1"/>
      </w:tblPr>
      <w:tblGrid>
        <w:gridCol w:w="3415"/>
        <w:gridCol w:w="3960"/>
        <w:gridCol w:w="1403"/>
      </w:tblGrid>
      <w:tr w:rsidR="00E72B3C" w:rsidTr="006C1925">
        <w:tc>
          <w:tcPr>
            <w:tcW w:w="8778" w:type="dxa"/>
            <w:gridSpan w:val="3"/>
          </w:tcPr>
          <w:p w:rsidR="00E72B3C" w:rsidRDefault="00E72B3C" w:rsidP="006C1925">
            <w:pPr>
              <w:ind w:firstLine="0"/>
            </w:pPr>
            <w:r>
              <w:lastRenderedPageBreak/>
              <w:t xml:space="preserve">UC: </w:t>
            </w:r>
            <w:r w:rsidRPr="00E9736B">
              <w:t>Tìm kiếm chuyên gia sử dụng từ khóa</w:t>
            </w:r>
          </w:p>
        </w:tc>
      </w:tr>
      <w:tr w:rsidR="00E72B3C" w:rsidTr="006C1925">
        <w:tc>
          <w:tcPr>
            <w:tcW w:w="8778" w:type="dxa"/>
            <w:gridSpan w:val="3"/>
          </w:tcPr>
          <w:p w:rsidR="00E72B3C" w:rsidRDefault="00E72B3C" w:rsidP="006C1925">
            <w:pPr>
              <w:ind w:firstLine="0"/>
            </w:pPr>
            <w:r>
              <w:t>Tác nhân: Thành viên, người dùng tiềm năng.</w:t>
            </w:r>
          </w:p>
        </w:tc>
      </w:tr>
      <w:tr w:rsidR="00E72B3C" w:rsidRPr="00FC4E40" w:rsidTr="006C1925">
        <w:tc>
          <w:tcPr>
            <w:tcW w:w="3415" w:type="dxa"/>
          </w:tcPr>
          <w:p w:rsidR="00E72B3C" w:rsidRPr="00FC4E40" w:rsidRDefault="00E72B3C" w:rsidP="006C1925">
            <w:pPr>
              <w:ind w:firstLine="0"/>
              <w:rPr>
                <w:b/>
              </w:rPr>
            </w:pPr>
            <w:r w:rsidRPr="00FC4E40">
              <w:rPr>
                <w:b/>
              </w:rPr>
              <w:t>Hành động tác nhân</w:t>
            </w:r>
          </w:p>
        </w:tc>
        <w:tc>
          <w:tcPr>
            <w:tcW w:w="3960" w:type="dxa"/>
          </w:tcPr>
          <w:p w:rsidR="00E72B3C" w:rsidRPr="00FC4E40" w:rsidRDefault="00E72B3C" w:rsidP="006C1925">
            <w:pPr>
              <w:ind w:firstLine="0"/>
              <w:rPr>
                <w:b/>
              </w:rPr>
            </w:pPr>
            <w:r w:rsidRPr="00FC4E40">
              <w:rPr>
                <w:b/>
              </w:rPr>
              <w:t>Phản ứng hệ thống</w:t>
            </w:r>
          </w:p>
        </w:tc>
        <w:tc>
          <w:tcPr>
            <w:tcW w:w="1403" w:type="dxa"/>
          </w:tcPr>
          <w:p w:rsidR="00E72B3C" w:rsidRPr="00FC4E40" w:rsidRDefault="00E72B3C" w:rsidP="006C1925">
            <w:pPr>
              <w:ind w:firstLine="0"/>
              <w:rPr>
                <w:b/>
              </w:rPr>
            </w:pPr>
            <w:r w:rsidRPr="00FC4E40">
              <w:rPr>
                <w:b/>
              </w:rPr>
              <w:t>Dữ liệ</w:t>
            </w:r>
            <w:r>
              <w:rPr>
                <w:b/>
              </w:rPr>
              <w:t>u</w:t>
            </w:r>
          </w:p>
        </w:tc>
      </w:tr>
      <w:tr w:rsidR="00E72B3C" w:rsidTr="006C1925">
        <w:tc>
          <w:tcPr>
            <w:tcW w:w="3415" w:type="dxa"/>
          </w:tcPr>
          <w:p w:rsidR="00E72B3C" w:rsidRDefault="00E72B3C" w:rsidP="006C1925">
            <w:pPr>
              <w:ind w:firstLine="0"/>
            </w:pPr>
            <w:r>
              <w:t>C</w:t>
            </w:r>
            <w:r w:rsidRPr="00E9736B">
              <w:t xml:space="preserve">họn </w:t>
            </w:r>
            <w:r>
              <w:t>Chuyên gia.</w:t>
            </w:r>
          </w:p>
        </w:tc>
        <w:tc>
          <w:tcPr>
            <w:tcW w:w="3960" w:type="dxa"/>
          </w:tcPr>
          <w:p w:rsidR="00E72B3C" w:rsidRDefault="00E72B3C" w:rsidP="006C1925">
            <w:pPr>
              <w:ind w:firstLine="0"/>
            </w:pPr>
            <w:r>
              <w:t>Hiển thị giao diện Danh sách chuyên gia</w:t>
            </w:r>
          </w:p>
        </w:tc>
        <w:tc>
          <w:tcPr>
            <w:tcW w:w="1403" w:type="dxa"/>
          </w:tcPr>
          <w:p w:rsidR="00E72B3C" w:rsidRDefault="00E72B3C" w:rsidP="006C1925">
            <w:pPr>
              <w:ind w:firstLine="0"/>
            </w:pPr>
            <w:r>
              <w:t>User</w:t>
            </w:r>
          </w:p>
        </w:tc>
      </w:tr>
      <w:tr w:rsidR="00E72B3C" w:rsidTr="006C1925">
        <w:tc>
          <w:tcPr>
            <w:tcW w:w="3415" w:type="dxa"/>
          </w:tcPr>
          <w:p w:rsidR="00E72B3C" w:rsidRDefault="005E0FB5" w:rsidP="006C1925">
            <w:pPr>
              <w:ind w:firstLine="0"/>
            </w:pPr>
            <w:r>
              <w:t>N</w:t>
            </w:r>
            <w:r w:rsidRPr="00E9736B">
              <w:t>hập vào từ khóa trong ô tìm kiếm</w:t>
            </w:r>
          </w:p>
        </w:tc>
        <w:tc>
          <w:tcPr>
            <w:tcW w:w="3960" w:type="dxa"/>
          </w:tcPr>
          <w:p w:rsidR="00E72B3C" w:rsidRDefault="00E72B3C" w:rsidP="009905CC">
            <w:pPr>
              <w:ind w:firstLine="0"/>
            </w:pPr>
            <w:r>
              <w:t>T</w:t>
            </w:r>
            <w:r w:rsidRPr="00E9736B">
              <w:t xml:space="preserve">ìm kiếm các chuyên gia thỏa mãn </w:t>
            </w:r>
            <w:r w:rsidR="009905CC">
              <w:t>từ khóa</w:t>
            </w:r>
            <w:r w:rsidRPr="00E9736B">
              <w:t xml:space="preserve"> mà người dùng đã </w:t>
            </w:r>
            <w:r w:rsidR="009905CC">
              <w:t>nhập</w:t>
            </w:r>
            <w:r>
              <w:t xml:space="preserve"> và h</w:t>
            </w:r>
            <w:r w:rsidRPr="00E9736B">
              <w:t>iển thị kết quả tìm kiếm</w:t>
            </w:r>
            <w:r>
              <w:t>.</w:t>
            </w:r>
          </w:p>
        </w:tc>
        <w:tc>
          <w:tcPr>
            <w:tcW w:w="1403" w:type="dxa"/>
          </w:tcPr>
          <w:p w:rsidR="00E72B3C" w:rsidRDefault="00E72B3C" w:rsidP="006C1925">
            <w:pPr>
              <w:ind w:firstLine="0"/>
            </w:pPr>
            <w:r>
              <w:t>User, History</w:t>
            </w:r>
          </w:p>
        </w:tc>
      </w:tr>
    </w:tbl>
    <w:p w:rsidR="00E93583" w:rsidRDefault="00537A48" w:rsidP="00D0348B">
      <w:pPr>
        <w:pStyle w:val="Captions"/>
        <w:spacing w:before="120" w:after="120" w:line="360" w:lineRule="auto"/>
      </w:pPr>
      <w:bookmarkStart w:id="121" w:name="_Toc502559142"/>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7</w:t>
      </w:r>
      <w:r w:rsidR="001D5BC5">
        <w:rPr>
          <w:noProof/>
        </w:rPr>
        <w:fldChar w:fldCharType="end"/>
      </w:r>
      <w:r w:rsidRPr="00E9736B">
        <w:t>:</w:t>
      </w:r>
      <w:r w:rsidR="00E36CD3" w:rsidRPr="00E9736B">
        <w:t xml:space="preserve"> UC</w:t>
      </w:r>
      <w:r w:rsidRPr="00E9736B">
        <w:t xml:space="preserve"> Tìm kiếm chuyên gia sử dụng từ khóa</w:t>
      </w:r>
      <w:bookmarkEnd w:id="121"/>
    </w:p>
    <w:tbl>
      <w:tblPr>
        <w:tblStyle w:val="TableGrid"/>
        <w:tblW w:w="0" w:type="auto"/>
        <w:tblLook w:val="04A0" w:firstRow="1" w:lastRow="0" w:firstColumn="1" w:lastColumn="0" w:noHBand="0" w:noVBand="1"/>
      </w:tblPr>
      <w:tblGrid>
        <w:gridCol w:w="3415"/>
        <w:gridCol w:w="3960"/>
        <w:gridCol w:w="1403"/>
      </w:tblGrid>
      <w:tr w:rsidR="005E0FB5" w:rsidTr="006C1925">
        <w:tc>
          <w:tcPr>
            <w:tcW w:w="8778" w:type="dxa"/>
            <w:gridSpan w:val="3"/>
          </w:tcPr>
          <w:p w:rsidR="005E0FB5" w:rsidRDefault="005E0FB5" w:rsidP="006C1925">
            <w:pPr>
              <w:ind w:firstLine="0"/>
            </w:pPr>
            <w:r>
              <w:t xml:space="preserve">UC: </w:t>
            </w:r>
            <w:r w:rsidRPr="00E9736B">
              <w:t>Tìm kiếm câu hỏi sử dụng bộ lọc</w:t>
            </w:r>
          </w:p>
        </w:tc>
      </w:tr>
      <w:tr w:rsidR="005E0FB5" w:rsidTr="006C1925">
        <w:tc>
          <w:tcPr>
            <w:tcW w:w="8778" w:type="dxa"/>
            <w:gridSpan w:val="3"/>
          </w:tcPr>
          <w:p w:rsidR="005E0FB5" w:rsidRDefault="005E0FB5" w:rsidP="006C1925">
            <w:pPr>
              <w:ind w:firstLine="0"/>
            </w:pPr>
            <w:r>
              <w:t>Tác nhân: Thành viên, người dùng tiềm năng.</w:t>
            </w:r>
          </w:p>
        </w:tc>
      </w:tr>
      <w:tr w:rsidR="005E0FB5" w:rsidRPr="00FC4E40" w:rsidTr="006C1925">
        <w:tc>
          <w:tcPr>
            <w:tcW w:w="3415" w:type="dxa"/>
          </w:tcPr>
          <w:p w:rsidR="005E0FB5" w:rsidRPr="00FC4E40" w:rsidRDefault="005E0FB5" w:rsidP="006C1925">
            <w:pPr>
              <w:ind w:firstLine="0"/>
              <w:rPr>
                <w:b/>
              </w:rPr>
            </w:pPr>
            <w:r w:rsidRPr="00FC4E40">
              <w:rPr>
                <w:b/>
              </w:rPr>
              <w:t>Hành động tác nhân</w:t>
            </w:r>
          </w:p>
        </w:tc>
        <w:tc>
          <w:tcPr>
            <w:tcW w:w="3960" w:type="dxa"/>
          </w:tcPr>
          <w:p w:rsidR="005E0FB5" w:rsidRPr="00FC4E40" w:rsidRDefault="005E0FB5" w:rsidP="006C1925">
            <w:pPr>
              <w:ind w:firstLine="0"/>
              <w:rPr>
                <w:b/>
              </w:rPr>
            </w:pPr>
            <w:r w:rsidRPr="00FC4E40">
              <w:rPr>
                <w:b/>
              </w:rPr>
              <w:t>Phản ứng hệ thống</w:t>
            </w:r>
          </w:p>
        </w:tc>
        <w:tc>
          <w:tcPr>
            <w:tcW w:w="1403" w:type="dxa"/>
          </w:tcPr>
          <w:p w:rsidR="005E0FB5" w:rsidRPr="00FC4E40" w:rsidRDefault="005E0FB5" w:rsidP="006C1925">
            <w:pPr>
              <w:ind w:firstLine="0"/>
              <w:rPr>
                <w:b/>
              </w:rPr>
            </w:pPr>
            <w:r w:rsidRPr="00FC4E40">
              <w:rPr>
                <w:b/>
              </w:rPr>
              <w:t>Dữ liệ</w:t>
            </w:r>
            <w:r>
              <w:rPr>
                <w:b/>
              </w:rPr>
              <w:t>u</w:t>
            </w:r>
          </w:p>
        </w:tc>
      </w:tr>
      <w:tr w:rsidR="005E0FB5" w:rsidTr="006C1925">
        <w:tc>
          <w:tcPr>
            <w:tcW w:w="3415" w:type="dxa"/>
          </w:tcPr>
          <w:p w:rsidR="005E0FB5" w:rsidRDefault="005E0FB5" w:rsidP="009546F9">
            <w:pPr>
              <w:ind w:firstLine="0"/>
            </w:pPr>
            <w:r>
              <w:t>C</w:t>
            </w:r>
            <w:r w:rsidRPr="00E9736B">
              <w:t xml:space="preserve">họn </w:t>
            </w:r>
            <w:r>
              <w:t>C</w:t>
            </w:r>
            <w:r w:rsidR="009546F9">
              <w:t>âu hỏi</w:t>
            </w:r>
            <w:r>
              <w:t>.</w:t>
            </w:r>
          </w:p>
        </w:tc>
        <w:tc>
          <w:tcPr>
            <w:tcW w:w="3960" w:type="dxa"/>
          </w:tcPr>
          <w:p w:rsidR="005E0FB5" w:rsidRDefault="005E0FB5" w:rsidP="009546F9">
            <w:pPr>
              <w:ind w:firstLine="0"/>
            </w:pPr>
            <w:r>
              <w:t xml:space="preserve">Hiển thị giao diện Danh sách </w:t>
            </w:r>
            <w:r w:rsidR="009546F9">
              <w:t>câu hỏi</w:t>
            </w:r>
          </w:p>
        </w:tc>
        <w:tc>
          <w:tcPr>
            <w:tcW w:w="1403" w:type="dxa"/>
          </w:tcPr>
          <w:p w:rsidR="005E0FB5" w:rsidRDefault="009546F9" w:rsidP="006C1925">
            <w:pPr>
              <w:ind w:firstLine="0"/>
            </w:pPr>
            <w:r>
              <w:t>Question</w:t>
            </w:r>
          </w:p>
        </w:tc>
      </w:tr>
      <w:tr w:rsidR="005E0FB5" w:rsidTr="006C1925">
        <w:tc>
          <w:tcPr>
            <w:tcW w:w="3415" w:type="dxa"/>
          </w:tcPr>
          <w:p w:rsidR="005E0FB5" w:rsidRDefault="005E0FB5" w:rsidP="006C1925">
            <w:pPr>
              <w:ind w:firstLine="0"/>
            </w:pPr>
            <w:r>
              <w:t>N</w:t>
            </w:r>
            <w:r w:rsidRPr="00E9736B">
              <w:t>hập vào từ khóa trong ô tìm kiếm</w:t>
            </w:r>
          </w:p>
        </w:tc>
        <w:tc>
          <w:tcPr>
            <w:tcW w:w="3960" w:type="dxa"/>
          </w:tcPr>
          <w:p w:rsidR="005E0FB5" w:rsidRDefault="005E0FB5" w:rsidP="009546F9">
            <w:pPr>
              <w:ind w:firstLine="0"/>
            </w:pPr>
            <w:r>
              <w:t>T</w:t>
            </w:r>
            <w:r w:rsidRPr="00E9736B">
              <w:t xml:space="preserve">ìm kiếm các </w:t>
            </w:r>
            <w:r w:rsidR="009546F9">
              <w:t>câu hỏi</w:t>
            </w:r>
            <w:r w:rsidRPr="00E9736B">
              <w:t xml:space="preserve"> thỏa mãn các tùy chọn lọc mà người dùng đã chọn</w:t>
            </w:r>
            <w:r>
              <w:t xml:space="preserve"> và h</w:t>
            </w:r>
            <w:r w:rsidRPr="00E9736B">
              <w:t>iển thị kết quả tìm kiếm</w:t>
            </w:r>
            <w:r>
              <w:t>.</w:t>
            </w:r>
          </w:p>
        </w:tc>
        <w:tc>
          <w:tcPr>
            <w:tcW w:w="1403" w:type="dxa"/>
          </w:tcPr>
          <w:p w:rsidR="005E0FB5" w:rsidRDefault="009546F9" w:rsidP="006C1925">
            <w:pPr>
              <w:ind w:firstLine="0"/>
            </w:pPr>
            <w:r>
              <w:t>Question</w:t>
            </w:r>
            <w:r w:rsidR="005E0FB5">
              <w:t>, History</w:t>
            </w:r>
          </w:p>
        </w:tc>
      </w:tr>
    </w:tbl>
    <w:p w:rsidR="00E93583" w:rsidRDefault="00537A48" w:rsidP="00D0348B">
      <w:pPr>
        <w:pStyle w:val="Captions"/>
        <w:spacing w:before="120" w:after="120" w:line="360" w:lineRule="auto"/>
      </w:pPr>
      <w:bookmarkStart w:id="122" w:name="_Toc502559143"/>
      <w:r w:rsidRPr="00E9736B">
        <w:lastRenderedPageBreak/>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8</w:t>
      </w:r>
      <w:r w:rsidR="001D5BC5">
        <w:rPr>
          <w:noProof/>
        </w:rPr>
        <w:fldChar w:fldCharType="end"/>
      </w:r>
      <w:r w:rsidRPr="00E9736B">
        <w:t>: UC Tìm kiếm câu hỏi sử dụng bộ lọc</w:t>
      </w:r>
      <w:bookmarkEnd w:id="122"/>
    </w:p>
    <w:tbl>
      <w:tblPr>
        <w:tblStyle w:val="TableGrid"/>
        <w:tblW w:w="0" w:type="auto"/>
        <w:tblLook w:val="04A0" w:firstRow="1" w:lastRow="0" w:firstColumn="1" w:lastColumn="0" w:noHBand="0" w:noVBand="1"/>
      </w:tblPr>
      <w:tblGrid>
        <w:gridCol w:w="3415"/>
        <w:gridCol w:w="3960"/>
        <w:gridCol w:w="1403"/>
      </w:tblGrid>
      <w:tr w:rsidR="009546F9" w:rsidTr="009905CC">
        <w:tc>
          <w:tcPr>
            <w:tcW w:w="8778" w:type="dxa"/>
            <w:gridSpan w:val="3"/>
          </w:tcPr>
          <w:p w:rsidR="009546F9" w:rsidRDefault="009546F9" w:rsidP="006C1925">
            <w:pPr>
              <w:ind w:firstLine="0"/>
            </w:pPr>
            <w:r>
              <w:t xml:space="preserve">UC: </w:t>
            </w:r>
            <w:r w:rsidRPr="00E9736B">
              <w:t>Tìm kiếm câu hỏi sử dụ</w:t>
            </w:r>
            <w:r w:rsidR="009905CC">
              <w:t>ng từ khóa</w:t>
            </w:r>
          </w:p>
        </w:tc>
      </w:tr>
      <w:tr w:rsidR="009546F9" w:rsidTr="009905CC">
        <w:tc>
          <w:tcPr>
            <w:tcW w:w="8778" w:type="dxa"/>
            <w:gridSpan w:val="3"/>
          </w:tcPr>
          <w:p w:rsidR="009546F9" w:rsidRDefault="009546F9" w:rsidP="006C1925">
            <w:pPr>
              <w:ind w:firstLine="0"/>
            </w:pPr>
            <w:r>
              <w:t>Tác nhân: Thành viên, người dùng tiềm năng.</w:t>
            </w:r>
          </w:p>
        </w:tc>
      </w:tr>
      <w:tr w:rsidR="009546F9" w:rsidRPr="00FC4E40" w:rsidTr="009905CC">
        <w:tc>
          <w:tcPr>
            <w:tcW w:w="3415" w:type="dxa"/>
          </w:tcPr>
          <w:p w:rsidR="009546F9" w:rsidRPr="00FC4E40" w:rsidRDefault="009546F9" w:rsidP="006C1925">
            <w:pPr>
              <w:ind w:firstLine="0"/>
              <w:rPr>
                <w:b/>
              </w:rPr>
            </w:pPr>
            <w:r w:rsidRPr="00FC4E40">
              <w:rPr>
                <w:b/>
              </w:rPr>
              <w:t>Hành động tác nhân</w:t>
            </w:r>
          </w:p>
        </w:tc>
        <w:tc>
          <w:tcPr>
            <w:tcW w:w="3960" w:type="dxa"/>
          </w:tcPr>
          <w:p w:rsidR="009546F9" w:rsidRPr="00FC4E40" w:rsidRDefault="009546F9" w:rsidP="006C1925">
            <w:pPr>
              <w:ind w:firstLine="0"/>
              <w:rPr>
                <w:b/>
              </w:rPr>
            </w:pPr>
            <w:r w:rsidRPr="00FC4E40">
              <w:rPr>
                <w:b/>
              </w:rPr>
              <w:t>Phản ứng hệ thống</w:t>
            </w:r>
          </w:p>
        </w:tc>
        <w:tc>
          <w:tcPr>
            <w:tcW w:w="1403" w:type="dxa"/>
          </w:tcPr>
          <w:p w:rsidR="009546F9" w:rsidRPr="00FC4E40" w:rsidRDefault="009546F9" w:rsidP="006C1925">
            <w:pPr>
              <w:ind w:firstLine="0"/>
              <w:rPr>
                <w:b/>
              </w:rPr>
            </w:pPr>
            <w:r w:rsidRPr="00FC4E40">
              <w:rPr>
                <w:b/>
              </w:rPr>
              <w:t>Dữ liệ</w:t>
            </w:r>
            <w:r>
              <w:rPr>
                <w:b/>
              </w:rPr>
              <w:t>u</w:t>
            </w:r>
          </w:p>
        </w:tc>
      </w:tr>
      <w:tr w:rsidR="009546F9" w:rsidTr="009905CC">
        <w:tc>
          <w:tcPr>
            <w:tcW w:w="3415" w:type="dxa"/>
          </w:tcPr>
          <w:p w:rsidR="009546F9" w:rsidRDefault="009546F9" w:rsidP="006C1925">
            <w:pPr>
              <w:ind w:firstLine="0"/>
            </w:pPr>
            <w:r>
              <w:t>C</w:t>
            </w:r>
            <w:r w:rsidRPr="00E9736B">
              <w:t xml:space="preserve">họn </w:t>
            </w:r>
            <w:r>
              <w:t>Câu hỏi.</w:t>
            </w:r>
          </w:p>
        </w:tc>
        <w:tc>
          <w:tcPr>
            <w:tcW w:w="3960" w:type="dxa"/>
          </w:tcPr>
          <w:p w:rsidR="009546F9" w:rsidRDefault="009546F9" w:rsidP="006C1925">
            <w:pPr>
              <w:ind w:firstLine="0"/>
            </w:pPr>
            <w:r>
              <w:t>Hiển thị giao diện Danh sách câu hỏi</w:t>
            </w:r>
          </w:p>
        </w:tc>
        <w:tc>
          <w:tcPr>
            <w:tcW w:w="1403" w:type="dxa"/>
          </w:tcPr>
          <w:p w:rsidR="009546F9" w:rsidRDefault="009546F9" w:rsidP="006C1925">
            <w:pPr>
              <w:ind w:firstLine="0"/>
            </w:pPr>
            <w:r>
              <w:t>Question</w:t>
            </w:r>
          </w:p>
        </w:tc>
      </w:tr>
      <w:tr w:rsidR="009546F9" w:rsidTr="009905CC">
        <w:tc>
          <w:tcPr>
            <w:tcW w:w="3415" w:type="dxa"/>
          </w:tcPr>
          <w:p w:rsidR="009546F9" w:rsidRDefault="009546F9" w:rsidP="006C1925">
            <w:pPr>
              <w:ind w:firstLine="0"/>
            </w:pPr>
            <w:r>
              <w:t>N</w:t>
            </w:r>
            <w:r w:rsidRPr="00E9736B">
              <w:t>hập vào từ khóa trong ô tìm kiếm</w:t>
            </w:r>
          </w:p>
        </w:tc>
        <w:tc>
          <w:tcPr>
            <w:tcW w:w="3960" w:type="dxa"/>
          </w:tcPr>
          <w:p w:rsidR="009546F9" w:rsidRDefault="009546F9" w:rsidP="009905CC">
            <w:pPr>
              <w:ind w:firstLine="0"/>
            </w:pPr>
            <w:r>
              <w:t>T</w:t>
            </w:r>
            <w:r w:rsidRPr="00E9736B">
              <w:t xml:space="preserve">ìm kiếm các </w:t>
            </w:r>
            <w:r>
              <w:t>câu hỏi</w:t>
            </w:r>
            <w:r w:rsidRPr="00E9736B">
              <w:t xml:space="preserve"> thỏ</w:t>
            </w:r>
            <w:r w:rsidR="009905CC">
              <w:t xml:space="preserve">a mãn từ khóa </w:t>
            </w:r>
            <w:r w:rsidRPr="00E9736B">
              <w:t xml:space="preserve">mà người dùng đã </w:t>
            </w:r>
            <w:r w:rsidR="009905CC">
              <w:t>nhập</w:t>
            </w:r>
            <w:r>
              <w:t xml:space="preserve"> và h</w:t>
            </w:r>
            <w:r w:rsidRPr="00E9736B">
              <w:t>iển thị kết quả tìm kiếm</w:t>
            </w:r>
            <w:r>
              <w:t>.</w:t>
            </w:r>
          </w:p>
        </w:tc>
        <w:tc>
          <w:tcPr>
            <w:tcW w:w="1403" w:type="dxa"/>
          </w:tcPr>
          <w:p w:rsidR="009546F9" w:rsidRDefault="009546F9" w:rsidP="006C1925">
            <w:pPr>
              <w:ind w:firstLine="0"/>
            </w:pPr>
            <w:r>
              <w:t>Question, History</w:t>
            </w:r>
          </w:p>
        </w:tc>
      </w:tr>
    </w:tbl>
    <w:p w:rsidR="00922679" w:rsidRPr="009905CC" w:rsidRDefault="00537A48" w:rsidP="009905CC">
      <w:pPr>
        <w:pStyle w:val="Captions"/>
        <w:spacing w:before="120" w:after="120" w:line="360" w:lineRule="auto"/>
      </w:pPr>
      <w:bookmarkStart w:id="123" w:name="_Toc502559144"/>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9</w:t>
      </w:r>
      <w:r w:rsidR="001D5BC5">
        <w:rPr>
          <w:noProof/>
        </w:rPr>
        <w:fldChar w:fldCharType="end"/>
      </w:r>
      <w:r w:rsidRPr="00E9736B">
        <w:t>: UC Tìm kiếm câu hỏi sử dụng từ khóa</w:t>
      </w:r>
      <w:bookmarkEnd w:id="123"/>
    </w:p>
    <w:p w:rsidR="00AF5940" w:rsidRPr="00E9736B" w:rsidRDefault="00AF5940" w:rsidP="00D0348B">
      <w:pPr>
        <w:pStyle w:val="Heading4"/>
      </w:pPr>
      <w:bookmarkStart w:id="124" w:name="_Toc502133447"/>
      <w:r w:rsidRPr="00E9736B">
        <w:t>Kịch bản ca sử dụng Hỏi đáp miễn phí</w:t>
      </w:r>
      <w:bookmarkEnd w:id="124"/>
    </w:p>
    <w:p w:rsidR="00EA2F03" w:rsidRDefault="009E52C9" w:rsidP="00D0348B">
      <w:pPr>
        <w:pStyle w:val="ListParagraph"/>
        <w:numPr>
          <w:ilvl w:val="0"/>
          <w:numId w:val="23"/>
        </w:numPr>
      </w:pPr>
      <w:r w:rsidRPr="00E9736B">
        <w:t>Biểu đồ ca sử dụng</w:t>
      </w:r>
    </w:p>
    <w:p w:rsidR="009129D0" w:rsidRPr="00E9736B" w:rsidRDefault="009129D0" w:rsidP="009129D0">
      <w:pPr>
        <w:ind w:firstLine="0"/>
      </w:pPr>
      <w:r w:rsidRPr="00E9736B">
        <w:rPr>
          <w:noProof/>
        </w:rPr>
        <mc:AlternateContent>
          <mc:Choice Requires="wps">
            <w:drawing>
              <wp:anchor distT="0" distB="0" distL="114300" distR="114300" simplePos="0" relativeHeight="251720704" behindDoc="0" locked="0" layoutInCell="1" allowOverlap="1" wp14:anchorId="13AF103D" wp14:editId="3E0EB5DF">
                <wp:simplePos x="0" y="0"/>
                <wp:positionH relativeFrom="margin">
                  <wp:align>right</wp:align>
                </wp:positionH>
                <wp:positionV relativeFrom="paragraph">
                  <wp:posOffset>2584450</wp:posOffset>
                </wp:positionV>
                <wp:extent cx="556514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3910ED" w:rsidRPr="00934E7E" w:rsidRDefault="003910ED" w:rsidP="00FE2C0D">
                            <w:pPr>
                              <w:pStyle w:val="Captions"/>
                              <w:rPr>
                                <w:noProof/>
                              </w:rPr>
                            </w:pPr>
                            <w:bookmarkStart w:id="125" w:name="_Toc502559086"/>
                            <w:r>
                              <w:t xml:space="preserve">Hình </w:t>
                            </w:r>
                            <w:r w:rsidR="001D5BC5">
                              <w:fldChar w:fldCharType="begin"/>
                            </w:r>
                            <w:r w:rsidR="001D5BC5">
                              <w:instrText xml:space="preserve"> SEQ Hình \* ARABIC </w:instrText>
                            </w:r>
                            <w:r w:rsidR="001D5BC5">
                              <w:fldChar w:fldCharType="separate"/>
                            </w:r>
                            <w:r w:rsidR="001A5525">
                              <w:rPr>
                                <w:noProof/>
                              </w:rPr>
                              <w:t>6</w:t>
                            </w:r>
                            <w:r w:rsidR="001D5BC5">
                              <w:rPr>
                                <w:noProof/>
                              </w:rPr>
                              <w:fldChar w:fldCharType="end"/>
                            </w:r>
                            <w:r>
                              <w:t>: Biểu đồ ca sử dụng “Quản lý hỏi đáp miễn phí”</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F103D" id="Text Box 19" o:spid="_x0000_s1029" type="#_x0000_t202" style="position:absolute;left:0;text-align:left;margin-left:387pt;margin-top:203.5pt;width:438.2pt;height:.05pt;z-index:251720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1RULgIAAGY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" stroked="f">
                <v:textbox style="mso-fit-shape-to-text:t" inset="0,0,0,0">
                  <w:txbxContent>
                    <w:p w:rsidR="003910ED" w:rsidRPr="00934E7E" w:rsidRDefault="003910ED" w:rsidP="00FE2C0D">
                      <w:pPr>
                        <w:pStyle w:val="Captions"/>
                        <w:rPr>
                          <w:noProof/>
                        </w:rPr>
                      </w:pPr>
                      <w:bookmarkStart w:id="126" w:name="_Toc502559086"/>
                      <w:r>
                        <w:t xml:space="preserve">Hình </w:t>
                      </w:r>
                      <w:r w:rsidR="001D5BC5">
                        <w:fldChar w:fldCharType="begin"/>
                      </w:r>
                      <w:r w:rsidR="001D5BC5">
                        <w:instrText xml:space="preserve"> SEQ Hình \* ARABIC </w:instrText>
                      </w:r>
                      <w:r w:rsidR="001D5BC5">
                        <w:fldChar w:fldCharType="separate"/>
                      </w:r>
                      <w:r w:rsidR="001A5525">
                        <w:rPr>
                          <w:noProof/>
                        </w:rPr>
                        <w:t>6</w:t>
                      </w:r>
                      <w:r w:rsidR="001D5BC5">
                        <w:rPr>
                          <w:noProof/>
                        </w:rPr>
                        <w:fldChar w:fldCharType="end"/>
                      </w:r>
                      <w:r>
                        <w:t>: Biểu đồ ca sử dụng “Quản lý hỏi đáp miễn phí”</w:t>
                      </w:r>
                      <w:bookmarkEnd w:id="126"/>
                    </w:p>
                  </w:txbxContent>
                </v:textbox>
                <w10:wrap type="topAndBottom" anchorx="margin"/>
              </v:shape>
            </w:pict>
          </mc:Fallback>
        </mc:AlternateContent>
      </w:r>
      <w:r>
        <w:rPr>
          <w:noProof/>
        </w:rPr>
        <mc:AlternateContent>
          <mc:Choice Requires="wpc">
            <w:drawing>
              <wp:inline distT="0" distB="0" distL="0" distR="0">
                <wp:extent cx="5486400" cy="2466975"/>
                <wp:effectExtent l="0" t="0" r="0" b="0"/>
                <wp:docPr id="170" name="Canvas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1" name="Picture 171"/>
                          <pic:cNvPicPr>
                            <a:picLocks noChangeAspect="1"/>
                          </pic:cNvPicPr>
                        </pic:nvPicPr>
                        <pic:blipFill>
                          <a:blip r:embed="rId37"/>
                          <a:stretch>
                            <a:fillRect/>
                          </a:stretch>
                        </pic:blipFill>
                        <pic:spPr>
                          <a:xfrm>
                            <a:off x="0" y="0"/>
                            <a:ext cx="5486400" cy="2315111"/>
                          </a:xfrm>
                          <a:prstGeom prst="rect">
                            <a:avLst/>
                          </a:prstGeom>
                        </pic:spPr>
                      </pic:pic>
                    </wpc:wpc>
                  </a:graphicData>
                </a:graphic>
              </wp:inline>
            </w:drawing>
          </mc:Choice>
          <mc:Fallback>
            <w:pict>
              <v:group w14:anchorId="0791C9A4" id="Canvas 170" o:spid="_x0000_s1026" editas="canvas" style="width:6in;height:194.25pt;mso-position-horizontal-relative:char;mso-position-vertical-relative:line" coordsize="54864,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">
                <v:shape id="_x0000_s1027" type="#_x0000_t75" style="position:absolute;width:54864;height:24669;visibility:visible;mso-wrap-style:square">
                  <v:fill o:detectmouseclick="t"/>
                  <v:path o:connecttype="none"/>
                </v:shape>
                <v:shape id="Picture 171" o:spid="_x0000_s1028" type="#_x0000_t75" style="position:absolute;width:54864;height:23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nOObCAAAA3AAAAA8AAABkcnMvZG93bnJldi54bWxET0trwkAQvhf6H5YpeGs2UUlL6ioiioGe&#10;qoVeh+zk0WRnQ3Zj0n/fFQq9zcf3nM1uNp240eAaywqSKAZBXFjdcKXg83p6fgXhPLLGzjIp+CEH&#10;u+3jwwYzbSf+oNvFVyKEsMtQQe19n0npipoMusj2xIEr7WDQBzhUUg84hXDTyWUcp9Jgw6Ghxp4O&#10;NRXtZTQKzCpftvlxPHybOL3y+P61LuVZqcXTvH8D4Wn2/+I/d67D/JcE7s+EC+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JzjmwgAAANwAAAAPAAAAAAAAAAAAAAAAAJ8C&#10;AABkcnMvZG93bnJldi54bWxQSwUGAAAAAAQABAD3AAAAjgMAAAAA&#10;">
                  <v:imagedata r:id="rId38" o:title=""/>
                  <v:path arrowok="t"/>
                </v:shape>
                <w10:anchorlock/>
              </v:group>
            </w:pict>
          </mc:Fallback>
        </mc:AlternateContent>
      </w:r>
    </w:p>
    <w:p w:rsidR="0092651E" w:rsidRDefault="0092651E" w:rsidP="00D0348B">
      <w:pPr>
        <w:pStyle w:val="ListParagraph"/>
        <w:numPr>
          <w:ilvl w:val="0"/>
          <w:numId w:val="23"/>
        </w:numPr>
        <w:sectPr w:rsidR="0092651E" w:rsidSect="006326E5">
          <w:pgSz w:w="11907" w:h="16839" w:code="9"/>
          <w:pgMar w:top="1418" w:right="1134" w:bottom="1134" w:left="1985" w:header="0" w:footer="0" w:gutter="0"/>
          <w:cols w:space="720"/>
          <w:formProt w:val="0"/>
          <w:docGrid w:linePitch="381" w:charSpace="-14337"/>
        </w:sectPr>
      </w:pPr>
    </w:p>
    <w:p w:rsidR="00EA2F03" w:rsidRDefault="009E52C9" w:rsidP="00D0348B">
      <w:pPr>
        <w:pStyle w:val="ListParagraph"/>
        <w:numPr>
          <w:ilvl w:val="0"/>
          <w:numId w:val="23"/>
        </w:numPr>
      </w:pPr>
      <w:r w:rsidRPr="00E9736B">
        <w:lastRenderedPageBreak/>
        <w:t>Đặc tả ca sử dụng</w:t>
      </w:r>
    </w:p>
    <w:tbl>
      <w:tblPr>
        <w:tblStyle w:val="TableGrid"/>
        <w:tblW w:w="0" w:type="auto"/>
        <w:tblLook w:val="04A0" w:firstRow="1" w:lastRow="0" w:firstColumn="1" w:lastColumn="0" w:noHBand="0" w:noVBand="1"/>
      </w:tblPr>
      <w:tblGrid>
        <w:gridCol w:w="3415"/>
        <w:gridCol w:w="3960"/>
        <w:gridCol w:w="1403"/>
      </w:tblGrid>
      <w:tr w:rsidR="009905CC" w:rsidTr="006C1925">
        <w:tc>
          <w:tcPr>
            <w:tcW w:w="8778" w:type="dxa"/>
            <w:gridSpan w:val="3"/>
          </w:tcPr>
          <w:p w:rsidR="009905CC" w:rsidRDefault="009905CC" w:rsidP="006C1925">
            <w:pPr>
              <w:ind w:firstLine="0"/>
            </w:pPr>
            <w:r>
              <w:t xml:space="preserve">UC: </w:t>
            </w:r>
            <w:r w:rsidRPr="00E9736B">
              <w:t>Đặt câu hỏi</w:t>
            </w:r>
          </w:p>
        </w:tc>
      </w:tr>
      <w:tr w:rsidR="009905CC" w:rsidTr="006C1925">
        <w:tc>
          <w:tcPr>
            <w:tcW w:w="8778" w:type="dxa"/>
            <w:gridSpan w:val="3"/>
          </w:tcPr>
          <w:p w:rsidR="009905CC" w:rsidRDefault="009905CC" w:rsidP="009905CC">
            <w:pPr>
              <w:ind w:firstLine="0"/>
            </w:pPr>
            <w:r>
              <w:t>Tác nhân: Thành viên.</w:t>
            </w:r>
          </w:p>
        </w:tc>
      </w:tr>
      <w:tr w:rsidR="009905CC" w:rsidRPr="00FC4E40" w:rsidTr="006C1925">
        <w:tc>
          <w:tcPr>
            <w:tcW w:w="3415" w:type="dxa"/>
          </w:tcPr>
          <w:p w:rsidR="009905CC" w:rsidRPr="00FC4E40" w:rsidRDefault="009905CC" w:rsidP="006C1925">
            <w:pPr>
              <w:ind w:firstLine="0"/>
              <w:rPr>
                <w:b/>
              </w:rPr>
            </w:pPr>
            <w:r w:rsidRPr="00FC4E40">
              <w:rPr>
                <w:b/>
              </w:rPr>
              <w:t>Hành động tác nhân</w:t>
            </w:r>
          </w:p>
        </w:tc>
        <w:tc>
          <w:tcPr>
            <w:tcW w:w="3960" w:type="dxa"/>
          </w:tcPr>
          <w:p w:rsidR="009905CC" w:rsidRPr="00FC4E40" w:rsidRDefault="009905CC" w:rsidP="006C1925">
            <w:pPr>
              <w:ind w:firstLine="0"/>
              <w:rPr>
                <w:b/>
              </w:rPr>
            </w:pPr>
            <w:r w:rsidRPr="00FC4E40">
              <w:rPr>
                <w:b/>
              </w:rPr>
              <w:t>Phản ứng hệ thống</w:t>
            </w:r>
          </w:p>
        </w:tc>
        <w:tc>
          <w:tcPr>
            <w:tcW w:w="1403" w:type="dxa"/>
          </w:tcPr>
          <w:p w:rsidR="009905CC" w:rsidRPr="00FC4E40" w:rsidRDefault="009905CC" w:rsidP="006C1925">
            <w:pPr>
              <w:ind w:firstLine="0"/>
              <w:rPr>
                <w:b/>
              </w:rPr>
            </w:pPr>
            <w:r w:rsidRPr="00FC4E40">
              <w:rPr>
                <w:b/>
              </w:rPr>
              <w:t>Dữ liệ</w:t>
            </w:r>
            <w:r>
              <w:rPr>
                <w:b/>
              </w:rPr>
              <w:t>u</w:t>
            </w:r>
          </w:p>
        </w:tc>
      </w:tr>
      <w:tr w:rsidR="009905CC" w:rsidTr="006C1925">
        <w:tc>
          <w:tcPr>
            <w:tcW w:w="3415" w:type="dxa"/>
          </w:tcPr>
          <w:p w:rsidR="009905CC" w:rsidRDefault="009905CC" w:rsidP="006C1925">
            <w:pPr>
              <w:ind w:firstLine="0"/>
            </w:pPr>
            <w:r>
              <w:t>C</w:t>
            </w:r>
            <w:r w:rsidRPr="00E9736B">
              <w:t xml:space="preserve">họn </w:t>
            </w:r>
            <w:r>
              <w:t>Đ</w:t>
            </w:r>
            <w:r w:rsidRPr="00E9736B">
              <w:t>ặt câu hỏi</w:t>
            </w:r>
            <w:r>
              <w:t>.</w:t>
            </w:r>
          </w:p>
        </w:tc>
        <w:tc>
          <w:tcPr>
            <w:tcW w:w="3960" w:type="dxa"/>
          </w:tcPr>
          <w:p w:rsidR="009905CC" w:rsidRDefault="009905CC" w:rsidP="009905CC">
            <w:pPr>
              <w:ind w:firstLine="0"/>
            </w:pPr>
            <w:r>
              <w:t>Hiển thị giao diện Đặt câu hỏi</w:t>
            </w:r>
          </w:p>
        </w:tc>
        <w:tc>
          <w:tcPr>
            <w:tcW w:w="1403" w:type="dxa"/>
          </w:tcPr>
          <w:p w:rsidR="009905CC" w:rsidRDefault="009905CC" w:rsidP="006C1925">
            <w:pPr>
              <w:ind w:firstLine="0"/>
            </w:pPr>
          </w:p>
        </w:tc>
      </w:tr>
      <w:tr w:rsidR="009905CC" w:rsidTr="006C1925">
        <w:tc>
          <w:tcPr>
            <w:tcW w:w="3415" w:type="dxa"/>
          </w:tcPr>
          <w:p w:rsidR="009905CC" w:rsidRDefault="009905CC" w:rsidP="006C1925">
            <w:pPr>
              <w:ind w:firstLine="0"/>
            </w:pPr>
            <w:r>
              <w:t>N</w:t>
            </w:r>
            <w:r w:rsidRPr="00E9736B">
              <w:t>hập các thông tin theo yêu cầu của hệ thống và nhấn Gửi</w:t>
            </w:r>
            <w:r>
              <w:t>.</w:t>
            </w:r>
          </w:p>
        </w:tc>
        <w:tc>
          <w:tcPr>
            <w:tcW w:w="3960" w:type="dxa"/>
          </w:tcPr>
          <w:p w:rsidR="009905CC" w:rsidRDefault="009905CC" w:rsidP="006C1925">
            <w:pPr>
              <w:ind w:firstLine="0"/>
            </w:pPr>
            <w:r>
              <w:t>K</w:t>
            </w:r>
            <w:r w:rsidRPr="00E9736B">
              <w:t>iểm tra thông tin người dùng đặt câu hỏi</w:t>
            </w:r>
            <w:r w:rsidR="00A5660A">
              <w:t>, ghi nhận</w:t>
            </w:r>
            <w:r w:rsidRPr="00E9736B">
              <w:t xml:space="preserve"> và hiển thị </w:t>
            </w:r>
            <w:r>
              <w:t xml:space="preserve">thông báo </w:t>
            </w:r>
            <w:r w:rsidRPr="00E9736B">
              <w:t>đăng câu hỏi thành công</w:t>
            </w:r>
            <w:r>
              <w:t>.</w:t>
            </w:r>
          </w:p>
        </w:tc>
        <w:tc>
          <w:tcPr>
            <w:tcW w:w="1403" w:type="dxa"/>
          </w:tcPr>
          <w:p w:rsidR="009905CC" w:rsidRDefault="009905CC" w:rsidP="006C1925">
            <w:pPr>
              <w:ind w:firstLine="0"/>
            </w:pPr>
            <w:r>
              <w:t>Question, History</w:t>
            </w:r>
          </w:p>
        </w:tc>
      </w:tr>
    </w:tbl>
    <w:p w:rsidR="00EA2F03" w:rsidRDefault="00537A48" w:rsidP="00D0348B">
      <w:pPr>
        <w:pStyle w:val="Captions"/>
        <w:spacing w:before="120" w:after="120" w:line="360" w:lineRule="auto"/>
      </w:pPr>
      <w:bookmarkStart w:id="127" w:name="_Toc502559145"/>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10</w:t>
      </w:r>
      <w:r w:rsidR="001D5BC5">
        <w:rPr>
          <w:noProof/>
        </w:rPr>
        <w:fldChar w:fldCharType="end"/>
      </w:r>
      <w:r w:rsidRPr="00E9736B">
        <w:t>: UC Đặt câu hỏi</w:t>
      </w:r>
      <w:bookmarkEnd w:id="127"/>
    </w:p>
    <w:tbl>
      <w:tblPr>
        <w:tblStyle w:val="TableGrid"/>
        <w:tblW w:w="0" w:type="auto"/>
        <w:tblLook w:val="04A0" w:firstRow="1" w:lastRow="0" w:firstColumn="1" w:lastColumn="0" w:noHBand="0" w:noVBand="1"/>
      </w:tblPr>
      <w:tblGrid>
        <w:gridCol w:w="3415"/>
        <w:gridCol w:w="3960"/>
        <w:gridCol w:w="1403"/>
      </w:tblGrid>
      <w:tr w:rsidR="009905CC" w:rsidTr="006C1925">
        <w:tc>
          <w:tcPr>
            <w:tcW w:w="8778" w:type="dxa"/>
            <w:gridSpan w:val="3"/>
          </w:tcPr>
          <w:p w:rsidR="009905CC" w:rsidRDefault="009905CC" w:rsidP="006C1925">
            <w:pPr>
              <w:ind w:firstLine="0"/>
            </w:pPr>
            <w:r>
              <w:t xml:space="preserve">UC: </w:t>
            </w:r>
            <w:r w:rsidRPr="00E9736B">
              <w:t>Trả lời câu hỏi</w:t>
            </w:r>
          </w:p>
        </w:tc>
      </w:tr>
      <w:tr w:rsidR="009905CC" w:rsidTr="006C1925">
        <w:tc>
          <w:tcPr>
            <w:tcW w:w="8778" w:type="dxa"/>
            <w:gridSpan w:val="3"/>
          </w:tcPr>
          <w:p w:rsidR="009905CC" w:rsidRDefault="009905CC" w:rsidP="006C1925">
            <w:pPr>
              <w:ind w:firstLine="0"/>
            </w:pPr>
            <w:r>
              <w:t>Tác nhân: Thành viên.</w:t>
            </w:r>
          </w:p>
        </w:tc>
      </w:tr>
      <w:tr w:rsidR="009905CC" w:rsidRPr="00FC4E40" w:rsidTr="006C1925">
        <w:tc>
          <w:tcPr>
            <w:tcW w:w="3415" w:type="dxa"/>
          </w:tcPr>
          <w:p w:rsidR="009905CC" w:rsidRPr="00FC4E40" w:rsidRDefault="009905CC" w:rsidP="006C1925">
            <w:pPr>
              <w:ind w:firstLine="0"/>
              <w:rPr>
                <w:b/>
              </w:rPr>
            </w:pPr>
            <w:r w:rsidRPr="00FC4E40">
              <w:rPr>
                <w:b/>
              </w:rPr>
              <w:t>Hành động tác nhân</w:t>
            </w:r>
          </w:p>
        </w:tc>
        <w:tc>
          <w:tcPr>
            <w:tcW w:w="3960" w:type="dxa"/>
          </w:tcPr>
          <w:p w:rsidR="009905CC" w:rsidRPr="00FC4E40" w:rsidRDefault="009905CC" w:rsidP="006C1925">
            <w:pPr>
              <w:ind w:firstLine="0"/>
              <w:rPr>
                <w:b/>
              </w:rPr>
            </w:pPr>
            <w:r w:rsidRPr="00FC4E40">
              <w:rPr>
                <w:b/>
              </w:rPr>
              <w:t>Phản ứng hệ thống</w:t>
            </w:r>
          </w:p>
        </w:tc>
        <w:tc>
          <w:tcPr>
            <w:tcW w:w="1403" w:type="dxa"/>
          </w:tcPr>
          <w:p w:rsidR="009905CC" w:rsidRPr="00FC4E40" w:rsidRDefault="009905CC" w:rsidP="006C1925">
            <w:pPr>
              <w:ind w:firstLine="0"/>
              <w:rPr>
                <w:b/>
              </w:rPr>
            </w:pPr>
            <w:r w:rsidRPr="00FC4E40">
              <w:rPr>
                <w:b/>
              </w:rPr>
              <w:t>Dữ liệ</w:t>
            </w:r>
            <w:r>
              <w:rPr>
                <w:b/>
              </w:rPr>
              <w:t>u</w:t>
            </w:r>
          </w:p>
        </w:tc>
      </w:tr>
      <w:tr w:rsidR="009905CC" w:rsidTr="006C1925">
        <w:tc>
          <w:tcPr>
            <w:tcW w:w="3415" w:type="dxa"/>
          </w:tcPr>
          <w:p w:rsidR="009905CC" w:rsidRDefault="009905CC" w:rsidP="006C1925">
            <w:pPr>
              <w:ind w:firstLine="0"/>
            </w:pPr>
            <w:r>
              <w:t>C</w:t>
            </w:r>
            <w:r w:rsidRPr="00E9736B">
              <w:t>họn Trả lời cho câu hỏi</w:t>
            </w:r>
            <w:r>
              <w:t>.</w:t>
            </w:r>
          </w:p>
        </w:tc>
        <w:tc>
          <w:tcPr>
            <w:tcW w:w="3960" w:type="dxa"/>
          </w:tcPr>
          <w:p w:rsidR="009905CC" w:rsidRDefault="009905CC" w:rsidP="009905CC">
            <w:pPr>
              <w:ind w:firstLine="0"/>
            </w:pPr>
            <w:r>
              <w:t>Hiển thị giao diện Trả lời câu hỏi</w:t>
            </w:r>
          </w:p>
        </w:tc>
        <w:tc>
          <w:tcPr>
            <w:tcW w:w="1403" w:type="dxa"/>
          </w:tcPr>
          <w:p w:rsidR="009905CC" w:rsidRDefault="009905CC" w:rsidP="006C1925">
            <w:pPr>
              <w:ind w:firstLine="0"/>
            </w:pPr>
          </w:p>
        </w:tc>
      </w:tr>
      <w:tr w:rsidR="009905CC" w:rsidTr="006C1925">
        <w:tc>
          <w:tcPr>
            <w:tcW w:w="3415" w:type="dxa"/>
          </w:tcPr>
          <w:p w:rsidR="009905CC" w:rsidRDefault="009905CC" w:rsidP="006C1925">
            <w:pPr>
              <w:ind w:firstLine="0"/>
            </w:pPr>
            <w:r>
              <w:t>N</w:t>
            </w:r>
            <w:r w:rsidRPr="00E9736B">
              <w:t>hập các thông tin theo yêu cầu của hệ thống và nhấn Gửi</w:t>
            </w:r>
            <w:r>
              <w:t>.</w:t>
            </w:r>
          </w:p>
        </w:tc>
        <w:tc>
          <w:tcPr>
            <w:tcW w:w="3960" w:type="dxa"/>
          </w:tcPr>
          <w:p w:rsidR="009905CC" w:rsidRDefault="009905CC" w:rsidP="00A5660A">
            <w:pPr>
              <w:ind w:firstLine="0"/>
            </w:pPr>
            <w:r>
              <w:t>K</w:t>
            </w:r>
            <w:r w:rsidRPr="00E9736B">
              <w:t>iểm tra thông tin người dùng đặt câu hỏi</w:t>
            </w:r>
            <w:r w:rsidR="00A5660A">
              <w:t xml:space="preserve">, ghi nhận </w:t>
            </w:r>
            <w:r w:rsidRPr="00E9736B">
              <w:t xml:space="preserve">và hiển thị </w:t>
            </w:r>
            <w:r>
              <w:t xml:space="preserve">thông báo </w:t>
            </w:r>
            <w:r w:rsidRPr="00E9736B">
              <w:t>đăng</w:t>
            </w:r>
            <w:r w:rsidR="00A5660A">
              <w:t xml:space="preserve"> câu trả lời cho</w:t>
            </w:r>
            <w:r w:rsidRPr="00E9736B">
              <w:t xml:space="preserve"> câu hỏi thành công</w:t>
            </w:r>
            <w:r>
              <w:t>.</w:t>
            </w:r>
          </w:p>
        </w:tc>
        <w:tc>
          <w:tcPr>
            <w:tcW w:w="1403" w:type="dxa"/>
          </w:tcPr>
          <w:p w:rsidR="00A5660A" w:rsidRDefault="009905CC" w:rsidP="006C1925">
            <w:pPr>
              <w:ind w:firstLine="0"/>
            </w:pPr>
            <w:r>
              <w:t>Question,</w:t>
            </w:r>
          </w:p>
          <w:p w:rsidR="00A5660A" w:rsidRDefault="00A5660A" w:rsidP="006C1925">
            <w:pPr>
              <w:ind w:firstLine="0"/>
            </w:pPr>
            <w:r>
              <w:t>Answer,</w:t>
            </w:r>
          </w:p>
          <w:p w:rsidR="009905CC" w:rsidRDefault="009905CC" w:rsidP="006C1925">
            <w:pPr>
              <w:ind w:firstLine="0"/>
            </w:pPr>
            <w:r>
              <w:t xml:space="preserve"> History</w:t>
            </w:r>
          </w:p>
        </w:tc>
      </w:tr>
    </w:tbl>
    <w:p w:rsidR="00EA2F03" w:rsidRDefault="00537A48" w:rsidP="00D0348B">
      <w:pPr>
        <w:pStyle w:val="Captions"/>
        <w:spacing w:before="120" w:after="120" w:line="360" w:lineRule="auto"/>
      </w:pPr>
      <w:bookmarkStart w:id="128" w:name="_Toc502559146"/>
      <w:r w:rsidRPr="00E9736B">
        <w:lastRenderedPageBreak/>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11</w:t>
      </w:r>
      <w:r w:rsidR="001D5BC5">
        <w:rPr>
          <w:noProof/>
        </w:rPr>
        <w:fldChar w:fldCharType="end"/>
      </w:r>
      <w:r w:rsidRPr="00E9736B">
        <w:t>: UC Trả lời câu hỏi</w:t>
      </w:r>
      <w:bookmarkEnd w:id="128"/>
    </w:p>
    <w:tbl>
      <w:tblPr>
        <w:tblStyle w:val="TableGrid"/>
        <w:tblW w:w="0" w:type="auto"/>
        <w:tblLook w:val="04A0" w:firstRow="1" w:lastRow="0" w:firstColumn="1" w:lastColumn="0" w:noHBand="0" w:noVBand="1"/>
      </w:tblPr>
      <w:tblGrid>
        <w:gridCol w:w="3415"/>
        <w:gridCol w:w="3960"/>
        <w:gridCol w:w="1403"/>
      </w:tblGrid>
      <w:tr w:rsidR="00A5660A" w:rsidTr="006C1925">
        <w:tc>
          <w:tcPr>
            <w:tcW w:w="8778" w:type="dxa"/>
            <w:gridSpan w:val="3"/>
          </w:tcPr>
          <w:p w:rsidR="00A5660A" w:rsidRDefault="00A5660A" w:rsidP="006C1925">
            <w:pPr>
              <w:ind w:firstLine="0"/>
            </w:pPr>
            <w:r>
              <w:t xml:space="preserve">UC: </w:t>
            </w:r>
            <w:r w:rsidRPr="00E9736B">
              <w:t>Bình luận trên câu trả lời</w:t>
            </w:r>
          </w:p>
        </w:tc>
      </w:tr>
      <w:tr w:rsidR="00A5660A" w:rsidTr="006C1925">
        <w:tc>
          <w:tcPr>
            <w:tcW w:w="8778" w:type="dxa"/>
            <w:gridSpan w:val="3"/>
          </w:tcPr>
          <w:p w:rsidR="00A5660A" w:rsidRDefault="00A5660A" w:rsidP="006C1925">
            <w:pPr>
              <w:ind w:firstLine="0"/>
            </w:pPr>
            <w:r>
              <w:t>Tác nhân: Thành viên.</w:t>
            </w:r>
          </w:p>
        </w:tc>
      </w:tr>
      <w:tr w:rsidR="00A5660A" w:rsidRPr="00FC4E40" w:rsidTr="006C1925">
        <w:tc>
          <w:tcPr>
            <w:tcW w:w="3415" w:type="dxa"/>
          </w:tcPr>
          <w:p w:rsidR="00A5660A" w:rsidRPr="00FC4E40" w:rsidRDefault="00A5660A" w:rsidP="006C1925">
            <w:pPr>
              <w:ind w:firstLine="0"/>
              <w:rPr>
                <w:b/>
              </w:rPr>
            </w:pPr>
            <w:r w:rsidRPr="00FC4E40">
              <w:rPr>
                <w:b/>
              </w:rPr>
              <w:t>Hành động tác nhân</w:t>
            </w:r>
          </w:p>
        </w:tc>
        <w:tc>
          <w:tcPr>
            <w:tcW w:w="3960" w:type="dxa"/>
          </w:tcPr>
          <w:p w:rsidR="00A5660A" w:rsidRPr="00FC4E40" w:rsidRDefault="00A5660A" w:rsidP="006C1925">
            <w:pPr>
              <w:ind w:firstLine="0"/>
              <w:rPr>
                <w:b/>
              </w:rPr>
            </w:pPr>
            <w:r w:rsidRPr="00FC4E40">
              <w:rPr>
                <w:b/>
              </w:rPr>
              <w:t>Phản ứng hệ thống</w:t>
            </w:r>
          </w:p>
        </w:tc>
        <w:tc>
          <w:tcPr>
            <w:tcW w:w="1403" w:type="dxa"/>
          </w:tcPr>
          <w:p w:rsidR="00A5660A" w:rsidRPr="00FC4E40" w:rsidRDefault="00A5660A" w:rsidP="006C1925">
            <w:pPr>
              <w:ind w:firstLine="0"/>
              <w:rPr>
                <w:b/>
              </w:rPr>
            </w:pPr>
            <w:r w:rsidRPr="00FC4E40">
              <w:rPr>
                <w:b/>
              </w:rPr>
              <w:t>Dữ liệ</w:t>
            </w:r>
            <w:r>
              <w:rPr>
                <w:b/>
              </w:rPr>
              <w:t>u</w:t>
            </w:r>
          </w:p>
        </w:tc>
      </w:tr>
      <w:tr w:rsidR="00A5660A" w:rsidTr="006C1925">
        <w:tc>
          <w:tcPr>
            <w:tcW w:w="3415" w:type="dxa"/>
          </w:tcPr>
          <w:p w:rsidR="00A5660A" w:rsidRDefault="00A5660A" w:rsidP="006C1925">
            <w:pPr>
              <w:ind w:firstLine="0"/>
            </w:pPr>
            <w:r>
              <w:t>N</w:t>
            </w:r>
            <w:r w:rsidRPr="00E9736B">
              <w:t>hập nội dung bình luận</w:t>
            </w:r>
            <w:r>
              <w:t>.</w:t>
            </w:r>
          </w:p>
        </w:tc>
        <w:tc>
          <w:tcPr>
            <w:tcW w:w="3960" w:type="dxa"/>
          </w:tcPr>
          <w:p w:rsidR="00A5660A" w:rsidRDefault="00A5660A" w:rsidP="00A5660A">
            <w:pPr>
              <w:ind w:firstLine="0"/>
            </w:pPr>
            <w:r>
              <w:t>K</w:t>
            </w:r>
            <w:r w:rsidRPr="00E9736B">
              <w:t>iểm tra thông tin người dùng bình luận về câu trả lời</w:t>
            </w:r>
            <w:r>
              <w:t>, ghi nhận và hiển thị bình luận vừa xong.</w:t>
            </w:r>
          </w:p>
        </w:tc>
        <w:tc>
          <w:tcPr>
            <w:tcW w:w="1403" w:type="dxa"/>
          </w:tcPr>
          <w:p w:rsidR="00A5660A" w:rsidRDefault="00A5660A" w:rsidP="006C1925">
            <w:pPr>
              <w:ind w:firstLine="0"/>
            </w:pPr>
            <w:r>
              <w:t>Comment</w:t>
            </w:r>
            <w:r w:rsidR="00861EE3">
              <w:t>,</w:t>
            </w:r>
          </w:p>
          <w:p w:rsidR="00861EE3" w:rsidRDefault="00861EE3" w:rsidP="006C1925">
            <w:pPr>
              <w:ind w:firstLine="0"/>
            </w:pPr>
            <w:r>
              <w:t>History</w:t>
            </w:r>
          </w:p>
        </w:tc>
      </w:tr>
    </w:tbl>
    <w:p w:rsidR="00EA2F03" w:rsidRDefault="00537A48" w:rsidP="00D0348B">
      <w:pPr>
        <w:pStyle w:val="Captions"/>
        <w:spacing w:before="120" w:after="120" w:line="360" w:lineRule="auto"/>
      </w:pPr>
      <w:bookmarkStart w:id="129" w:name="_Toc502559147"/>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12</w:t>
      </w:r>
      <w:r w:rsidR="001D5BC5">
        <w:rPr>
          <w:noProof/>
        </w:rPr>
        <w:fldChar w:fldCharType="end"/>
      </w:r>
      <w:r w:rsidRPr="00E9736B">
        <w:t>: UC Bình luận trên câu trả lời</w:t>
      </w:r>
      <w:bookmarkEnd w:id="129"/>
    </w:p>
    <w:tbl>
      <w:tblPr>
        <w:tblStyle w:val="TableGrid"/>
        <w:tblW w:w="0" w:type="auto"/>
        <w:tblLook w:val="04A0" w:firstRow="1" w:lastRow="0" w:firstColumn="1" w:lastColumn="0" w:noHBand="0" w:noVBand="1"/>
      </w:tblPr>
      <w:tblGrid>
        <w:gridCol w:w="3415"/>
        <w:gridCol w:w="3960"/>
        <w:gridCol w:w="1403"/>
      </w:tblGrid>
      <w:tr w:rsidR="00A5660A" w:rsidTr="006C1925">
        <w:tc>
          <w:tcPr>
            <w:tcW w:w="8778" w:type="dxa"/>
            <w:gridSpan w:val="3"/>
          </w:tcPr>
          <w:p w:rsidR="00A5660A" w:rsidRDefault="00A5660A" w:rsidP="006C1925">
            <w:pPr>
              <w:ind w:firstLine="0"/>
            </w:pPr>
            <w:r>
              <w:t xml:space="preserve">UC: </w:t>
            </w:r>
            <w:r w:rsidRPr="00E9736B">
              <w:t>Đánh giá chất lượng câu hỏi</w:t>
            </w:r>
          </w:p>
        </w:tc>
      </w:tr>
      <w:tr w:rsidR="00A5660A" w:rsidTr="006C1925">
        <w:tc>
          <w:tcPr>
            <w:tcW w:w="8778" w:type="dxa"/>
            <w:gridSpan w:val="3"/>
          </w:tcPr>
          <w:p w:rsidR="00A5660A" w:rsidRDefault="00A5660A" w:rsidP="006C1925">
            <w:pPr>
              <w:ind w:firstLine="0"/>
            </w:pPr>
            <w:r>
              <w:t>Tác nhân: Thành viên.</w:t>
            </w:r>
          </w:p>
        </w:tc>
      </w:tr>
      <w:tr w:rsidR="00A5660A" w:rsidRPr="00FC4E40" w:rsidTr="006C1925">
        <w:tc>
          <w:tcPr>
            <w:tcW w:w="3415" w:type="dxa"/>
          </w:tcPr>
          <w:p w:rsidR="00A5660A" w:rsidRPr="00FC4E40" w:rsidRDefault="00A5660A" w:rsidP="006C1925">
            <w:pPr>
              <w:ind w:firstLine="0"/>
              <w:rPr>
                <w:b/>
              </w:rPr>
            </w:pPr>
            <w:r w:rsidRPr="00FC4E40">
              <w:rPr>
                <w:b/>
              </w:rPr>
              <w:t>Hành động tác nhân</w:t>
            </w:r>
          </w:p>
        </w:tc>
        <w:tc>
          <w:tcPr>
            <w:tcW w:w="3960" w:type="dxa"/>
          </w:tcPr>
          <w:p w:rsidR="00A5660A" w:rsidRPr="00FC4E40" w:rsidRDefault="00A5660A" w:rsidP="006C1925">
            <w:pPr>
              <w:ind w:firstLine="0"/>
              <w:rPr>
                <w:b/>
              </w:rPr>
            </w:pPr>
            <w:r w:rsidRPr="00FC4E40">
              <w:rPr>
                <w:b/>
              </w:rPr>
              <w:t>Phản ứng hệ thống</w:t>
            </w:r>
          </w:p>
        </w:tc>
        <w:tc>
          <w:tcPr>
            <w:tcW w:w="1403" w:type="dxa"/>
          </w:tcPr>
          <w:p w:rsidR="00A5660A" w:rsidRPr="00FC4E40" w:rsidRDefault="00A5660A" w:rsidP="006C1925">
            <w:pPr>
              <w:ind w:firstLine="0"/>
              <w:rPr>
                <w:b/>
              </w:rPr>
            </w:pPr>
            <w:r w:rsidRPr="00FC4E40">
              <w:rPr>
                <w:b/>
              </w:rPr>
              <w:t>Dữ liệ</w:t>
            </w:r>
            <w:r>
              <w:rPr>
                <w:b/>
              </w:rPr>
              <w:t>u</w:t>
            </w:r>
          </w:p>
        </w:tc>
      </w:tr>
      <w:tr w:rsidR="00A5660A" w:rsidTr="006C1925">
        <w:tc>
          <w:tcPr>
            <w:tcW w:w="3415" w:type="dxa"/>
          </w:tcPr>
          <w:p w:rsidR="00A5660A" w:rsidRDefault="00A5660A" w:rsidP="006C1925">
            <w:pPr>
              <w:ind w:firstLine="0"/>
            </w:pPr>
            <w:r>
              <w:t xml:space="preserve">Chọn </w:t>
            </w:r>
            <w:r w:rsidRPr="00E9736B">
              <w:t>đánh giá “</w:t>
            </w:r>
            <w:r w:rsidRPr="00E9736B">
              <w:rPr>
                <w:i/>
              </w:rPr>
              <w:t>Câu hỏi hữu ích</w:t>
            </w:r>
            <w:r w:rsidRPr="00E9736B">
              <w:t>” hoặc “</w:t>
            </w:r>
            <w:r w:rsidRPr="00E9736B">
              <w:rPr>
                <w:i/>
              </w:rPr>
              <w:t>Câu hỏi vô bổ</w:t>
            </w:r>
            <w:r w:rsidRPr="00E9736B">
              <w:t>” trên giao diện Chi tiết một câu hỏi.</w:t>
            </w:r>
          </w:p>
        </w:tc>
        <w:tc>
          <w:tcPr>
            <w:tcW w:w="3960" w:type="dxa"/>
          </w:tcPr>
          <w:p w:rsidR="00A5660A" w:rsidRDefault="00A5660A" w:rsidP="00A5660A">
            <w:pPr>
              <w:ind w:firstLine="0"/>
            </w:pPr>
            <w:r>
              <w:t>K</w:t>
            </w:r>
            <w:r w:rsidRPr="00E9736B">
              <w:t>iểm tra xem người dùng đã đánh giá cho câu hỏi trước đó hay chưa? Nếu người dùng chưa đánh giá trước đó thì ghi nhận lại trên hệ thống</w:t>
            </w:r>
            <w:r>
              <w:t xml:space="preserve"> và hiển thị thông báo ghi nhận đánh giá thành công.</w:t>
            </w:r>
          </w:p>
        </w:tc>
        <w:tc>
          <w:tcPr>
            <w:tcW w:w="1403" w:type="dxa"/>
          </w:tcPr>
          <w:p w:rsidR="00A5660A" w:rsidRDefault="00A5660A" w:rsidP="006C1925">
            <w:pPr>
              <w:ind w:firstLine="0"/>
            </w:pPr>
            <w:r>
              <w:t>Vote</w:t>
            </w:r>
            <w:r w:rsidR="00861EE3">
              <w:t>,</w:t>
            </w:r>
          </w:p>
          <w:p w:rsidR="00861EE3" w:rsidRDefault="00861EE3" w:rsidP="006C1925">
            <w:pPr>
              <w:ind w:firstLine="0"/>
            </w:pPr>
            <w:r>
              <w:t>History</w:t>
            </w:r>
          </w:p>
        </w:tc>
      </w:tr>
    </w:tbl>
    <w:p w:rsidR="00EA2F03" w:rsidRDefault="00537A48" w:rsidP="00D0348B">
      <w:pPr>
        <w:pStyle w:val="Captions"/>
        <w:spacing w:before="120" w:after="120" w:line="360" w:lineRule="auto"/>
      </w:pPr>
      <w:bookmarkStart w:id="130" w:name="_Toc502559148"/>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13</w:t>
      </w:r>
      <w:r w:rsidR="001D5BC5">
        <w:rPr>
          <w:noProof/>
        </w:rPr>
        <w:fldChar w:fldCharType="end"/>
      </w:r>
      <w:r w:rsidRPr="00E9736B">
        <w:t>:</w:t>
      </w:r>
      <w:r w:rsidR="00E36CD3" w:rsidRPr="00E9736B">
        <w:t>UC</w:t>
      </w:r>
      <w:r w:rsidRPr="00E9736B">
        <w:t xml:space="preserve"> Đánh giá chất lượng câu hỏi</w:t>
      </w:r>
      <w:bookmarkEnd w:id="130"/>
    </w:p>
    <w:tbl>
      <w:tblPr>
        <w:tblStyle w:val="TableGrid"/>
        <w:tblW w:w="0" w:type="auto"/>
        <w:tblLook w:val="04A0" w:firstRow="1" w:lastRow="0" w:firstColumn="1" w:lastColumn="0" w:noHBand="0" w:noVBand="1"/>
      </w:tblPr>
      <w:tblGrid>
        <w:gridCol w:w="3415"/>
        <w:gridCol w:w="3960"/>
        <w:gridCol w:w="1403"/>
      </w:tblGrid>
      <w:tr w:rsidR="00A5660A" w:rsidTr="006C1925">
        <w:tc>
          <w:tcPr>
            <w:tcW w:w="8778" w:type="dxa"/>
            <w:gridSpan w:val="3"/>
          </w:tcPr>
          <w:p w:rsidR="00A5660A" w:rsidRDefault="00A5660A" w:rsidP="006C1925">
            <w:pPr>
              <w:ind w:firstLine="0"/>
            </w:pPr>
            <w:r>
              <w:t xml:space="preserve">UC: </w:t>
            </w:r>
            <w:r w:rsidRPr="00E9736B">
              <w:t>Đánh giá chất lượng câu hỏi</w:t>
            </w:r>
          </w:p>
        </w:tc>
      </w:tr>
      <w:tr w:rsidR="00A5660A" w:rsidTr="006C1925">
        <w:tc>
          <w:tcPr>
            <w:tcW w:w="8778" w:type="dxa"/>
            <w:gridSpan w:val="3"/>
          </w:tcPr>
          <w:p w:rsidR="00A5660A" w:rsidRDefault="00A5660A" w:rsidP="006C1925">
            <w:pPr>
              <w:ind w:firstLine="0"/>
            </w:pPr>
            <w:r>
              <w:lastRenderedPageBreak/>
              <w:t>Tác nhân: Thành viên.</w:t>
            </w:r>
          </w:p>
        </w:tc>
      </w:tr>
      <w:tr w:rsidR="00A5660A" w:rsidRPr="00FC4E40" w:rsidTr="006C1925">
        <w:tc>
          <w:tcPr>
            <w:tcW w:w="3415" w:type="dxa"/>
          </w:tcPr>
          <w:p w:rsidR="00A5660A" w:rsidRPr="00FC4E40" w:rsidRDefault="00A5660A" w:rsidP="006C1925">
            <w:pPr>
              <w:ind w:firstLine="0"/>
              <w:rPr>
                <w:b/>
              </w:rPr>
            </w:pPr>
            <w:r w:rsidRPr="00FC4E40">
              <w:rPr>
                <w:b/>
              </w:rPr>
              <w:t>Hành động tác nhân</w:t>
            </w:r>
          </w:p>
        </w:tc>
        <w:tc>
          <w:tcPr>
            <w:tcW w:w="3960" w:type="dxa"/>
          </w:tcPr>
          <w:p w:rsidR="00A5660A" w:rsidRPr="00FC4E40" w:rsidRDefault="00A5660A" w:rsidP="006C1925">
            <w:pPr>
              <w:ind w:firstLine="0"/>
              <w:rPr>
                <w:b/>
              </w:rPr>
            </w:pPr>
            <w:r w:rsidRPr="00FC4E40">
              <w:rPr>
                <w:b/>
              </w:rPr>
              <w:t>Phản ứng hệ thống</w:t>
            </w:r>
          </w:p>
        </w:tc>
        <w:tc>
          <w:tcPr>
            <w:tcW w:w="1403" w:type="dxa"/>
          </w:tcPr>
          <w:p w:rsidR="00A5660A" w:rsidRPr="00FC4E40" w:rsidRDefault="00A5660A" w:rsidP="006C1925">
            <w:pPr>
              <w:ind w:firstLine="0"/>
              <w:rPr>
                <w:b/>
              </w:rPr>
            </w:pPr>
            <w:r w:rsidRPr="00FC4E40">
              <w:rPr>
                <w:b/>
              </w:rPr>
              <w:t>Dữ liệ</w:t>
            </w:r>
            <w:r>
              <w:rPr>
                <w:b/>
              </w:rPr>
              <w:t>u</w:t>
            </w:r>
          </w:p>
        </w:tc>
      </w:tr>
      <w:tr w:rsidR="00A5660A" w:rsidTr="006C1925">
        <w:tc>
          <w:tcPr>
            <w:tcW w:w="3415" w:type="dxa"/>
          </w:tcPr>
          <w:p w:rsidR="00A5660A" w:rsidRDefault="00A5660A" w:rsidP="006C1925">
            <w:pPr>
              <w:ind w:firstLine="0"/>
            </w:pPr>
            <w:r>
              <w:t xml:space="preserve">Chọn </w:t>
            </w:r>
            <w:r w:rsidRPr="00E9736B">
              <w:t>đánh giá đánh giá “</w:t>
            </w:r>
            <w:r w:rsidRPr="00E9736B">
              <w:rPr>
                <w:i/>
              </w:rPr>
              <w:t>Câu trả lời đúng</w:t>
            </w:r>
            <w:r w:rsidRPr="00E9736B">
              <w:t>” hoặc “</w:t>
            </w:r>
            <w:r w:rsidRPr="00E9736B">
              <w:rPr>
                <w:i/>
              </w:rPr>
              <w:t>Câu trả lời sai</w:t>
            </w:r>
            <w:r w:rsidRPr="00E9736B">
              <w:t>” trên giao diện Chi tiết một câu hỏi</w:t>
            </w:r>
            <w:r>
              <w:t>.</w:t>
            </w:r>
          </w:p>
        </w:tc>
        <w:tc>
          <w:tcPr>
            <w:tcW w:w="3960" w:type="dxa"/>
          </w:tcPr>
          <w:p w:rsidR="00A5660A" w:rsidRDefault="00A5660A" w:rsidP="00A5660A">
            <w:pPr>
              <w:ind w:firstLine="0"/>
            </w:pPr>
            <w:r>
              <w:t>K</w:t>
            </w:r>
            <w:r w:rsidRPr="00E9736B">
              <w:t>iể</w:t>
            </w:r>
            <w:r>
              <w:t xml:space="preserve">m </w:t>
            </w:r>
            <w:r w:rsidRPr="00E9736B">
              <w:t>tra xem người dùng đã đánh giá cho câu trả lời trước đó hay chưa? Nếu người dùng chưa đánh giá trước đó thì ghi nhận lại trên hệ thống</w:t>
            </w:r>
            <w:r>
              <w:t xml:space="preserve"> và hiển thị thông báo ghi nhận đánh giá thành công.</w:t>
            </w:r>
          </w:p>
        </w:tc>
        <w:tc>
          <w:tcPr>
            <w:tcW w:w="1403" w:type="dxa"/>
          </w:tcPr>
          <w:p w:rsidR="00A5660A" w:rsidRDefault="00A5660A" w:rsidP="006C1925">
            <w:pPr>
              <w:ind w:firstLine="0"/>
            </w:pPr>
            <w:r>
              <w:t>Vote</w:t>
            </w:r>
            <w:r w:rsidR="00861EE3">
              <w:t>,</w:t>
            </w:r>
          </w:p>
          <w:p w:rsidR="00861EE3" w:rsidRDefault="00861EE3" w:rsidP="006C1925">
            <w:pPr>
              <w:ind w:firstLine="0"/>
            </w:pPr>
            <w:r>
              <w:t>History</w:t>
            </w:r>
          </w:p>
        </w:tc>
      </w:tr>
    </w:tbl>
    <w:p w:rsidR="00537A48" w:rsidRPr="00E9736B" w:rsidRDefault="00537A48" w:rsidP="00D0348B">
      <w:pPr>
        <w:pStyle w:val="Captions"/>
        <w:spacing w:before="120" w:after="120" w:line="360" w:lineRule="auto"/>
      </w:pPr>
      <w:bookmarkStart w:id="131" w:name="_Toc502559149"/>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14</w:t>
      </w:r>
      <w:r w:rsidR="001D5BC5">
        <w:rPr>
          <w:noProof/>
        </w:rPr>
        <w:fldChar w:fldCharType="end"/>
      </w:r>
      <w:r w:rsidRPr="00E9736B">
        <w:t>:  UC Đánh giá chất lượng câu trả lời</w:t>
      </w:r>
      <w:bookmarkEnd w:id="131"/>
    </w:p>
    <w:p w:rsidR="009E52C9" w:rsidRPr="00E9736B" w:rsidRDefault="000D1D50" w:rsidP="00D0348B">
      <w:pPr>
        <w:pStyle w:val="Heading4"/>
      </w:pPr>
      <w:bookmarkStart w:id="132" w:name="_Toc502133448"/>
      <w:r w:rsidRPr="00E9736B">
        <w:t>Kịch bản ca sử dụng Hỏi đáp thu phí</w:t>
      </w:r>
      <w:bookmarkEnd w:id="132"/>
    </w:p>
    <w:p w:rsidR="00EA2F03" w:rsidRDefault="00EA2F03" w:rsidP="00D0348B">
      <w:pPr>
        <w:pStyle w:val="ListParagraph"/>
        <w:numPr>
          <w:ilvl w:val="0"/>
          <w:numId w:val="24"/>
        </w:numPr>
      </w:pPr>
      <w:r w:rsidRPr="00E9736B">
        <w:t>Biểu đồ ca sử dụng</w:t>
      </w:r>
    </w:p>
    <w:p w:rsidR="009129D0" w:rsidRPr="00E9736B" w:rsidRDefault="009129D0" w:rsidP="009129D0">
      <w:pPr>
        <w:ind w:firstLine="0"/>
      </w:pPr>
      <w:r w:rsidRPr="00E9736B">
        <w:rPr>
          <w:noProof/>
        </w:rPr>
        <mc:AlternateContent>
          <mc:Choice Requires="wps">
            <w:drawing>
              <wp:anchor distT="0" distB="0" distL="114300" distR="114300" simplePos="0" relativeHeight="251718656" behindDoc="0" locked="0" layoutInCell="1" allowOverlap="1" wp14:anchorId="71F06827" wp14:editId="2ED88B9E">
                <wp:simplePos x="0" y="0"/>
                <wp:positionH relativeFrom="margin">
                  <wp:align>right</wp:align>
                </wp:positionH>
                <wp:positionV relativeFrom="paragraph">
                  <wp:posOffset>2630805</wp:posOffset>
                </wp:positionV>
                <wp:extent cx="5572760" cy="635"/>
                <wp:effectExtent l="0" t="0" r="8890" b="0"/>
                <wp:wrapTopAndBottom/>
                <wp:docPr id="15" name="Text Box 15"/>
                <wp:cNvGraphicFramePr/>
                <a:graphic xmlns:a="http://schemas.openxmlformats.org/drawingml/2006/main">
                  <a:graphicData uri="http://schemas.microsoft.com/office/word/2010/wordprocessingShape">
                    <wps:wsp>
                      <wps:cNvSpPr txBox="1"/>
                      <wps:spPr>
                        <a:xfrm>
                          <a:off x="0" y="0"/>
                          <a:ext cx="5572760" cy="635"/>
                        </a:xfrm>
                        <a:prstGeom prst="rect">
                          <a:avLst/>
                        </a:prstGeom>
                        <a:solidFill>
                          <a:prstClr val="white"/>
                        </a:solidFill>
                        <a:ln>
                          <a:noFill/>
                        </a:ln>
                      </wps:spPr>
                      <wps:txbx>
                        <w:txbxContent>
                          <w:p w:rsidR="003910ED" w:rsidRPr="00AB152F" w:rsidRDefault="003910ED" w:rsidP="00FE2C0D">
                            <w:pPr>
                              <w:pStyle w:val="Captions"/>
                              <w:rPr>
                                <w:noProof/>
                              </w:rPr>
                            </w:pPr>
                            <w:bookmarkStart w:id="133" w:name="_Toc502559087"/>
                            <w:r>
                              <w:t xml:space="preserve">Hình </w:t>
                            </w:r>
                            <w:r w:rsidR="001D5BC5">
                              <w:fldChar w:fldCharType="begin"/>
                            </w:r>
                            <w:r w:rsidR="001D5BC5">
                              <w:instrText xml:space="preserve"> SEQ Hình \* ARABIC </w:instrText>
                            </w:r>
                            <w:r w:rsidR="001D5BC5">
                              <w:fldChar w:fldCharType="separate"/>
                            </w:r>
                            <w:r w:rsidR="001A5525">
                              <w:rPr>
                                <w:noProof/>
                              </w:rPr>
                              <w:t>7</w:t>
                            </w:r>
                            <w:r w:rsidR="001D5BC5">
                              <w:rPr>
                                <w:noProof/>
                              </w:rPr>
                              <w:fldChar w:fldCharType="end"/>
                            </w:r>
                            <w:r>
                              <w:t>: Biểu đồ ca sử dụng “Quản lý hỏi đáp thu phí”</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06827" id="Text Box 15" o:spid="_x0000_s1030" type="#_x0000_t202" style="position:absolute;left:0;text-align:left;margin-left:387.6pt;margin-top:207.15pt;width:438.8pt;height:.05pt;z-index:251718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" stroked="f">
                <v:textbox style="mso-fit-shape-to-text:t" inset="0,0,0,0">
                  <w:txbxContent>
                    <w:p w:rsidR="003910ED" w:rsidRPr="00AB152F" w:rsidRDefault="003910ED" w:rsidP="00FE2C0D">
                      <w:pPr>
                        <w:pStyle w:val="Captions"/>
                        <w:rPr>
                          <w:noProof/>
                        </w:rPr>
                      </w:pPr>
                      <w:bookmarkStart w:id="134" w:name="_Toc502559087"/>
                      <w:r>
                        <w:t xml:space="preserve">Hình </w:t>
                      </w:r>
                      <w:r w:rsidR="001D5BC5">
                        <w:fldChar w:fldCharType="begin"/>
                      </w:r>
                      <w:r w:rsidR="001D5BC5">
                        <w:instrText xml:space="preserve"> SEQ Hình \* ARABIC </w:instrText>
                      </w:r>
                      <w:r w:rsidR="001D5BC5">
                        <w:fldChar w:fldCharType="separate"/>
                      </w:r>
                      <w:r w:rsidR="001A5525">
                        <w:rPr>
                          <w:noProof/>
                        </w:rPr>
                        <w:t>7</w:t>
                      </w:r>
                      <w:r w:rsidR="001D5BC5">
                        <w:rPr>
                          <w:noProof/>
                        </w:rPr>
                        <w:fldChar w:fldCharType="end"/>
                      </w:r>
                      <w:r>
                        <w:t>: Biểu đồ ca sử dụng “Quản lý hỏi đáp thu phí”</w:t>
                      </w:r>
                      <w:bookmarkEnd w:id="134"/>
                    </w:p>
                  </w:txbxContent>
                </v:textbox>
                <w10:wrap type="topAndBottom" anchorx="margin"/>
              </v:shape>
            </w:pict>
          </mc:Fallback>
        </mc:AlternateContent>
      </w:r>
      <w:r>
        <w:rPr>
          <w:noProof/>
        </w:rPr>
        <mc:AlternateContent>
          <mc:Choice Requires="wpc">
            <w:drawing>
              <wp:inline distT="0" distB="0" distL="0" distR="0">
                <wp:extent cx="5486400" cy="2533650"/>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Picture 174"/>
                          <pic:cNvPicPr>
                            <a:picLocks noChangeAspect="1"/>
                          </pic:cNvPicPr>
                        </pic:nvPicPr>
                        <pic:blipFill>
                          <a:blip r:embed="rId39"/>
                          <a:stretch>
                            <a:fillRect/>
                          </a:stretch>
                        </pic:blipFill>
                        <pic:spPr>
                          <a:xfrm>
                            <a:off x="0" y="0"/>
                            <a:ext cx="5486400" cy="2261767"/>
                          </a:xfrm>
                          <a:prstGeom prst="rect">
                            <a:avLst/>
                          </a:prstGeom>
                        </pic:spPr>
                      </pic:pic>
                    </wpc:wpc>
                  </a:graphicData>
                </a:graphic>
              </wp:inline>
            </w:drawing>
          </mc:Choice>
          <mc:Fallback>
            <w:pict>
              <v:group w14:anchorId="1B4DBC88" id="Canvas 172" o:spid="_x0000_s1026" editas="canvas" style="width:6in;height:199.5pt;mso-position-horizontal-relative:char;mso-position-vertical-relative:line" coordsize="54864,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">
                <v:shape id="_x0000_s1027" type="#_x0000_t75" style="position:absolute;width:54864;height:25336;visibility:visible;mso-wrap-style:square">
                  <v:fill o:detectmouseclick="t"/>
                  <v:path o:connecttype="none"/>
                </v:shape>
                <v:shape id="Picture 174" o:spid="_x0000_s1028" type="#_x0000_t75" style="position:absolute;width:54864;height:22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86SXDAAAA3AAAAA8AAABkcnMvZG93bnJldi54bWxET0trAjEQvhf6H8IUvBTNWkorq1Gs0NKT&#10;VOtBb2My+6CbyZJE3frrjSB4m4/vOZNZZxtxJB9qxwqGgwwEsXam5lLB5vezPwIRIrLBxjEp+KcA&#10;s+njwwRz4068ouM6liKFcMhRQRVjm0sZdEUWw8C1xIkrnLcYE/SlNB5PKdw28iXL3qTFmlNDhS0t&#10;KtJ/64NV0J7n+mf7Vfhl8/G8CkWm97u9Vqr31M3HICJ18S6+ub9Nmv/+Ctdn0gVye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nzpJcMAAADcAAAADwAAAAAAAAAAAAAAAACf&#10;AgAAZHJzL2Rvd25yZXYueG1sUEsFBgAAAAAEAAQA9wAAAI8DAAAAAA==&#10;">
                  <v:imagedata r:id="rId40" o:title=""/>
                  <v:path arrowok="t"/>
                </v:shape>
                <w10:anchorlock/>
              </v:group>
            </w:pict>
          </mc:Fallback>
        </mc:AlternateContent>
      </w:r>
    </w:p>
    <w:p w:rsidR="00C41B24" w:rsidRDefault="00EA2F03" w:rsidP="00D0348B">
      <w:pPr>
        <w:pStyle w:val="ListParagraph"/>
        <w:numPr>
          <w:ilvl w:val="0"/>
          <w:numId w:val="24"/>
        </w:numPr>
      </w:pPr>
      <w:r w:rsidRPr="00E9736B">
        <w:t>Đặc tả ca sử dụng</w:t>
      </w:r>
    </w:p>
    <w:tbl>
      <w:tblPr>
        <w:tblStyle w:val="TableGrid"/>
        <w:tblW w:w="0" w:type="auto"/>
        <w:tblLook w:val="04A0" w:firstRow="1" w:lastRow="0" w:firstColumn="1" w:lastColumn="0" w:noHBand="0" w:noVBand="1"/>
      </w:tblPr>
      <w:tblGrid>
        <w:gridCol w:w="3338"/>
        <w:gridCol w:w="3863"/>
        <w:gridCol w:w="1577"/>
      </w:tblGrid>
      <w:tr w:rsidR="00A5660A" w:rsidTr="006C1925">
        <w:tc>
          <w:tcPr>
            <w:tcW w:w="8778" w:type="dxa"/>
            <w:gridSpan w:val="3"/>
          </w:tcPr>
          <w:p w:rsidR="00A5660A" w:rsidRDefault="00A5660A" w:rsidP="006C1925">
            <w:pPr>
              <w:ind w:firstLine="0"/>
            </w:pPr>
            <w:r>
              <w:t xml:space="preserve">UC: </w:t>
            </w:r>
            <w:r w:rsidRPr="00E9736B">
              <w:t>Kết nối với chuyên gia</w:t>
            </w:r>
            <w:r>
              <w:t>.</w:t>
            </w:r>
          </w:p>
        </w:tc>
      </w:tr>
      <w:tr w:rsidR="00A5660A" w:rsidTr="006C1925">
        <w:tc>
          <w:tcPr>
            <w:tcW w:w="8778" w:type="dxa"/>
            <w:gridSpan w:val="3"/>
          </w:tcPr>
          <w:p w:rsidR="00A5660A" w:rsidRDefault="00A5660A" w:rsidP="006C1925">
            <w:pPr>
              <w:ind w:firstLine="0"/>
            </w:pPr>
            <w:r>
              <w:lastRenderedPageBreak/>
              <w:t>Tác nhân: Thành viên.</w:t>
            </w:r>
          </w:p>
        </w:tc>
      </w:tr>
      <w:tr w:rsidR="00A5660A" w:rsidRPr="00FC4E40" w:rsidTr="006C1925">
        <w:tc>
          <w:tcPr>
            <w:tcW w:w="3415" w:type="dxa"/>
          </w:tcPr>
          <w:p w:rsidR="00A5660A" w:rsidRPr="00FC4E40" w:rsidRDefault="00A5660A" w:rsidP="006C1925">
            <w:pPr>
              <w:ind w:firstLine="0"/>
              <w:rPr>
                <w:b/>
              </w:rPr>
            </w:pPr>
            <w:r w:rsidRPr="00FC4E40">
              <w:rPr>
                <w:b/>
              </w:rPr>
              <w:t>Hành động tác nhân</w:t>
            </w:r>
          </w:p>
        </w:tc>
        <w:tc>
          <w:tcPr>
            <w:tcW w:w="3960" w:type="dxa"/>
          </w:tcPr>
          <w:p w:rsidR="00A5660A" w:rsidRPr="00FC4E40" w:rsidRDefault="00A5660A" w:rsidP="006C1925">
            <w:pPr>
              <w:ind w:firstLine="0"/>
              <w:rPr>
                <w:b/>
              </w:rPr>
            </w:pPr>
            <w:r w:rsidRPr="00FC4E40">
              <w:rPr>
                <w:b/>
              </w:rPr>
              <w:t>Phản ứng hệ thống</w:t>
            </w:r>
          </w:p>
        </w:tc>
        <w:tc>
          <w:tcPr>
            <w:tcW w:w="1403" w:type="dxa"/>
          </w:tcPr>
          <w:p w:rsidR="00A5660A" w:rsidRPr="00FC4E40" w:rsidRDefault="00A5660A" w:rsidP="006C1925">
            <w:pPr>
              <w:ind w:firstLine="0"/>
              <w:rPr>
                <w:b/>
              </w:rPr>
            </w:pPr>
            <w:r w:rsidRPr="00FC4E40">
              <w:rPr>
                <w:b/>
              </w:rPr>
              <w:t>Dữ liệ</w:t>
            </w:r>
            <w:r>
              <w:rPr>
                <w:b/>
              </w:rPr>
              <w:t>u</w:t>
            </w:r>
          </w:p>
        </w:tc>
      </w:tr>
      <w:tr w:rsidR="00A5660A" w:rsidTr="006C1925">
        <w:tc>
          <w:tcPr>
            <w:tcW w:w="3415" w:type="dxa"/>
          </w:tcPr>
          <w:p w:rsidR="00A5660A" w:rsidRDefault="00A5660A" w:rsidP="006C1925">
            <w:pPr>
              <w:ind w:firstLine="0"/>
            </w:pPr>
            <w:r>
              <w:t xml:space="preserve">Chọn </w:t>
            </w:r>
            <w:r w:rsidRPr="00E9736B">
              <w:t>Kết nối với chuyên gia trong giao diện Chi tiết một chuyên gia</w:t>
            </w:r>
            <w:r>
              <w:t>.</w:t>
            </w:r>
          </w:p>
        </w:tc>
        <w:tc>
          <w:tcPr>
            <w:tcW w:w="3960" w:type="dxa"/>
          </w:tcPr>
          <w:p w:rsidR="00A5660A" w:rsidRDefault="00A5660A" w:rsidP="006C1925">
            <w:pPr>
              <w:ind w:firstLine="0"/>
            </w:pPr>
            <w:r>
              <w:t xml:space="preserve">Hiển thị </w:t>
            </w:r>
            <w:r w:rsidRPr="00E9736B">
              <w:t>thông báo xác nhận kết nối với chuyên gia</w:t>
            </w:r>
            <w:r>
              <w:t>.</w:t>
            </w:r>
          </w:p>
        </w:tc>
        <w:tc>
          <w:tcPr>
            <w:tcW w:w="1403" w:type="dxa"/>
          </w:tcPr>
          <w:p w:rsidR="006A07F0" w:rsidRDefault="006A07F0" w:rsidP="006C1925">
            <w:pPr>
              <w:ind w:firstLine="0"/>
            </w:pPr>
          </w:p>
        </w:tc>
      </w:tr>
      <w:tr w:rsidR="00A5660A" w:rsidTr="006C1925">
        <w:tc>
          <w:tcPr>
            <w:tcW w:w="3415" w:type="dxa"/>
          </w:tcPr>
          <w:p w:rsidR="00A5660A" w:rsidRDefault="00A5660A" w:rsidP="006C1925">
            <w:pPr>
              <w:ind w:firstLine="0"/>
            </w:pPr>
            <w:r>
              <w:t xml:space="preserve">Chọn </w:t>
            </w:r>
            <w:r w:rsidRPr="00E9736B">
              <w:t>Đồng ý kết nối</w:t>
            </w:r>
          </w:p>
        </w:tc>
        <w:tc>
          <w:tcPr>
            <w:tcW w:w="3960" w:type="dxa"/>
          </w:tcPr>
          <w:p w:rsidR="002E0CB5" w:rsidRDefault="00A5660A" w:rsidP="006C1925">
            <w:pPr>
              <w:ind w:firstLine="0"/>
            </w:pPr>
            <w:r>
              <w:t>K</w:t>
            </w:r>
            <w:r w:rsidRPr="00E9736B">
              <w:t>iểm tra thông tin yêu cầu kết nối chuyên gia và cho phép thực hiện yêu cầu kết nối trên hệ thống</w:t>
            </w:r>
            <w:r w:rsidR="006D4646">
              <w:t>.</w:t>
            </w:r>
          </w:p>
        </w:tc>
        <w:tc>
          <w:tcPr>
            <w:tcW w:w="1403" w:type="dxa"/>
          </w:tcPr>
          <w:p w:rsidR="006A07F0" w:rsidRDefault="006A07F0" w:rsidP="006A07F0">
            <w:pPr>
              <w:ind w:firstLine="0"/>
            </w:pPr>
            <w:r>
              <w:t>Connection,</w:t>
            </w:r>
          </w:p>
          <w:p w:rsidR="00A5660A" w:rsidRDefault="006A07F0" w:rsidP="006A07F0">
            <w:pPr>
              <w:ind w:firstLine="0"/>
            </w:pPr>
            <w:r>
              <w:t>History</w:t>
            </w:r>
          </w:p>
        </w:tc>
      </w:tr>
      <w:tr w:rsidR="002E0CB5" w:rsidTr="006C1925">
        <w:tc>
          <w:tcPr>
            <w:tcW w:w="3415" w:type="dxa"/>
          </w:tcPr>
          <w:p w:rsidR="002E0CB5" w:rsidRDefault="002E0CB5" w:rsidP="006C1925">
            <w:pPr>
              <w:ind w:firstLine="0"/>
            </w:pPr>
            <w:r w:rsidRPr="00E9736B">
              <w:t>Chuyên gia chấp nhận kết nối</w:t>
            </w:r>
            <w:r>
              <w:t>.</w:t>
            </w:r>
          </w:p>
        </w:tc>
        <w:tc>
          <w:tcPr>
            <w:tcW w:w="3960" w:type="dxa"/>
          </w:tcPr>
          <w:p w:rsidR="002E0CB5" w:rsidRDefault="002E0CB5" w:rsidP="002E0CB5">
            <w:pPr>
              <w:pStyle w:val="Bang"/>
              <w:spacing w:before="120" w:after="120"/>
            </w:pPr>
            <w:r w:rsidRPr="00E9736B">
              <w:rPr>
                <w:rFonts w:cs="Times New Roman"/>
              </w:rPr>
              <w:t>Hệ th</w:t>
            </w:r>
            <w:r>
              <w:rPr>
                <w:rFonts w:cs="Times New Roman"/>
              </w:rPr>
              <w:t>ống ghi nhận kết nối thành công và khởi tạo phiên hỏi đáp.</w:t>
            </w:r>
          </w:p>
        </w:tc>
        <w:tc>
          <w:tcPr>
            <w:tcW w:w="1403" w:type="dxa"/>
          </w:tcPr>
          <w:p w:rsidR="002E0CB5" w:rsidRDefault="002E0CB5" w:rsidP="006C1925">
            <w:pPr>
              <w:ind w:firstLine="0"/>
            </w:pPr>
          </w:p>
        </w:tc>
      </w:tr>
    </w:tbl>
    <w:p w:rsidR="00757976" w:rsidRDefault="00537A48" w:rsidP="00D0348B">
      <w:pPr>
        <w:pStyle w:val="Captions"/>
        <w:spacing w:before="120" w:after="120" w:line="360" w:lineRule="auto"/>
      </w:pPr>
      <w:bookmarkStart w:id="135" w:name="_Toc502559150"/>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15</w:t>
      </w:r>
      <w:r w:rsidR="001D5BC5">
        <w:rPr>
          <w:noProof/>
        </w:rPr>
        <w:fldChar w:fldCharType="end"/>
      </w:r>
      <w:r w:rsidRPr="00E9736B">
        <w:t>:</w:t>
      </w:r>
      <w:r w:rsidR="00E36CD3" w:rsidRPr="00E9736B">
        <w:t>UC</w:t>
      </w:r>
      <w:r w:rsidRPr="00E9736B">
        <w:t xml:space="preserve"> Kết nối với chuyên gia</w:t>
      </w:r>
      <w:bookmarkEnd w:id="135"/>
    </w:p>
    <w:tbl>
      <w:tblPr>
        <w:tblStyle w:val="TableGrid"/>
        <w:tblW w:w="0" w:type="auto"/>
        <w:tblLook w:val="04A0" w:firstRow="1" w:lastRow="0" w:firstColumn="1" w:lastColumn="0" w:noHBand="0" w:noVBand="1"/>
      </w:tblPr>
      <w:tblGrid>
        <w:gridCol w:w="3415"/>
        <w:gridCol w:w="3960"/>
        <w:gridCol w:w="1403"/>
      </w:tblGrid>
      <w:tr w:rsidR="002E0CB5" w:rsidTr="006C1925">
        <w:tc>
          <w:tcPr>
            <w:tcW w:w="8778" w:type="dxa"/>
            <w:gridSpan w:val="3"/>
          </w:tcPr>
          <w:p w:rsidR="002E0CB5" w:rsidRDefault="002E0CB5" w:rsidP="006C1925">
            <w:pPr>
              <w:ind w:firstLine="0"/>
            </w:pPr>
            <w:r>
              <w:t xml:space="preserve">UC: </w:t>
            </w:r>
            <w:r w:rsidRPr="00E9736B">
              <w:t>Hỏi đáp với chuyên gia</w:t>
            </w:r>
            <w:r>
              <w:t>.</w:t>
            </w:r>
          </w:p>
        </w:tc>
      </w:tr>
      <w:tr w:rsidR="002E0CB5" w:rsidTr="006C1925">
        <w:tc>
          <w:tcPr>
            <w:tcW w:w="8778" w:type="dxa"/>
            <w:gridSpan w:val="3"/>
          </w:tcPr>
          <w:p w:rsidR="002E0CB5" w:rsidRDefault="002E0CB5" w:rsidP="006C1925">
            <w:pPr>
              <w:ind w:firstLine="0"/>
            </w:pPr>
            <w:r>
              <w:t>Tác nhân: Thành viên.</w:t>
            </w:r>
          </w:p>
        </w:tc>
      </w:tr>
      <w:tr w:rsidR="002E0CB5" w:rsidRPr="00FC4E40" w:rsidTr="006C1925">
        <w:tc>
          <w:tcPr>
            <w:tcW w:w="3415" w:type="dxa"/>
          </w:tcPr>
          <w:p w:rsidR="002E0CB5" w:rsidRPr="00FC4E40" w:rsidRDefault="002E0CB5" w:rsidP="006C1925">
            <w:pPr>
              <w:ind w:firstLine="0"/>
              <w:rPr>
                <w:b/>
              </w:rPr>
            </w:pPr>
            <w:r w:rsidRPr="00FC4E40">
              <w:rPr>
                <w:b/>
              </w:rPr>
              <w:t>Hành động tác nhân</w:t>
            </w:r>
          </w:p>
        </w:tc>
        <w:tc>
          <w:tcPr>
            <w:tcW w:w="3960" w:type="dxa"/>
          </w:tcPr>
          <w:p w:rsidR="002E0CB5" w:rsidRPr="00FC4E40" w:rsidRDefault="002E0CB5" w:rsidP="006C1925">
            <w:pPr>
              <w:ind w:firstLine="0"/>
              <w:rPr>
                <w:b/>
              </w:rPr>
            </w:pPr>
            <w:r w:rsidRPr="00FC4E40">
              <w:rPr>
                <w:b/>
              </w:rPr>
              <w:t>Phản ứng hệ thống</w:t>
            </w:r>
          </w:p>
        </w:tc>
        <w:tc>
          <w:tcPr>
            <w:tcW w:w="1403" w:type="dxa"/>
          </w:tcPr>
          <w:p w:rsidR="002E0CB5" w:rsidRPr="00FC4E40" w:rsidRDefault="002E0CB5" w:rsidP="006C1925">
            <w:pPr>
              <w:ind w:firstLine="0"/>
              <w:rPr>
                <w:b/>
              </w:rPr>
            </w:pPr>
            <w:r w:rsidRPr="00FC4E40">
              <w:rPr>
                <w:b/>
              </w:rPr>
              <w:t>Dữ liệ</w:t>
            </w:r>
            <w:r>
              <w:rPr>
                <w:b/>
              </w:rPr>
              <w:t>u</w:t>
            </w:r>
          </w:p>
        </w:tc>
      </w:tr>
      <w:tr w:rsidR="002E0CB5" w:rsidTr="006C1925">
        <w:tc>
          <w:tcPr>
            <w:tcW w:w="3415" w:type="dxa"/>
          </w:tcPr>
          <w:p w:rsidR="002E0CB5" w:rsidRDefault="002E0CB5" w:rsidP="006C1925">
            <w:pPr>
              <w:ind w:firstLine="0"/>
            </w:pPr>
            <w:r>
              <w:t>Nhập tin nhắn và nhấn Enter</w:t>
            </w:r>
          </w:p>
        </w:tc>
        <w:tc>
          <w:tcPr>
            <w:tcW w:w="3960" w:type="dxa"/>
          </w:tcPr>
          <w:p w:rsidR="002E0CB5" w:rsidRDefault="002E0CB5" w:rsidP="002E0CB5">
            <w:pPr>
              <w:ind w:firstLine="0"/>
            </w:pPr>
            <w:r>
              <w:t xml:space="preserve">Kiểm tra nội dung, ghi nhận và </w:t>
            </w:r>
            <w:r w:rsidRPr="00E9736B">
              <w:t>chuyển tiếp cho bên người dùng nhận</w:t>
            </w:r>
            <w:r>
              <w:t>.</w:t>
            </w:r>
          </w:p>
        </w:tc>
        <w:tc>
          <w:tcPr>
            <w:tcW w:w="1403" w:type="dxa"/>
          </w:tcPr>
          <w:p w:rsidR="002E0CB5" w:rsidRDefault="006A07F0" w:rsidP="006C1925">
            <w:pPr>
              <w:ind w:firstLine="0"/>
            </w:pPr>
            <w:r>
              <w:t>Message</w:t>
            </w:r>
          </w:p>
        </w:tc>
      </w:tr>
    </w:tbl>
    <w:p w:rsidR="00D71908" w:rsidRDefault="00537A48" w:rsidP="00D0348B">
      <w:pPr>
        <w:pStyle w:val="Captions"/>
        <w:spacing w:before="120" w:after="120" w:line="360" w:lineRule="auto"/>
      </w:pPr>
      <w:bookmarkStart w:id="136" w:name="_Toc502559151"/>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16</w:t>
      </w:r>
      <w:r w:rsidR="001D5BC5">
        <w:rPr>
          <w:noProof/>
        </w:rPr>
        <w:fldChar w:fldCharType="end"/>
      </w:r>
      <w:r w:rsidRPr="00E9736B">
        <w:t>: UC Hỏi đáp với chuyên gia</w:t>
      </w:r>
      <w:bookmarkEnd w:id="136"/>
    </w:p>
    <w:p w:rsidR="002E0CB5" w:rsidRDefault="002E0CB5" w:rsidP="00D0348B">
      <w:pPr>
        <w:pStyle w:val="Captions"/>
        <w:spacing w:before="120" w:after="120" w:line="360" w:lineRule="auto"/>
      </w:pPr>
    </w:p>
    <w:tbl>
      <w:tblPr>
        <w:tblStyle w:val="TableGrid"/>
        <w:tblW w:w="0" w:type="auto"/>
        <w:tblLook w:val="04A0" w:firstRow="1" w:lastRow="0" w:firstColumn="1" w:lastColumn="0" w:noHBand="0" w:noVBand="1"/>
      </w:tblPr>
      <w:tblGrid>
        <w:gridCol w:w="3245"/>
        <w:gridCol w:w="3754"/>
        <w:gridCol w:w="1779"/>
      </w:tblGrid>
      <w:tr w:rsidR="002E0CB5" w:rsidTr="006C1925">
        <w:tc>
          <w:tcPr>
            <w:tcW w:w="8778" w:type="dxa"/>
            <w:gridSpan w:val="3"/>
          </w:tcPr>
          <w:p w:rsidR="002E0CB5" w:rsidRDefault="002E0CB5" w:rsidP="002E0CB5">
            <w:pPr>
              <w:ind w:firstLine="0"/>
            </w:pPr>
            <w:r>
              <w:t xml:space="preserve">UC: </w:t>
            </w:r>
            <w:r w:rsidRPr="00E9736B">
              <w:t>Đánh giá chất lượng phiên hỏi đáp</w:t>
            </w:r>
            <w:r>
              <w:t>.</w:t>
            </w:r>
          </w:p>
        </w:tc>
      </w:tr>
      <w:tr w:rsidR="002E0CB5" w:rsidTr="006C1925">
        <w:tc>
          <w:tcPr>
            <w:tcW w:w="8778" w:type="dxa"/>
            <w:gridSpan w:val="3"/>
          </w:tcPr>
          <w:p w:rsidR="002E0CB5" w:rsidRDefault="002E0CB5" w:rsidP="006C1925">
            <w:pPr>
              <w:ind w:firstLine="0"/>
            </w:pPr>
            <w:r>
              <w:t>Tác nhân: Thành viên.</w:t>
            </w:r>
          </w:p>
        </w:tc>
      </w:tr>
      <w:tr w:rsidR="002E0CB5" w:rsidRPr="00FC4E40" w:rsidTr="006C1925">
        <w:tc>
          <w:tcPr>
            <w:tcW w:w="3415" w:type="dxa"/>
          </w:tcPr>
          <w:p w:rsidR="002E0CB5" w:rsidRPr="00FC4E40" w:rsidRDefault="002E0CB5" w:rsidP="006C1925">
            <w:pPr>
              <w:ind w:firstLine="0"/>
              <w:rPr>
                <w:b/>
              </w:rPr>
            </w:pPr>
            <w:r w:rsidRPr="00FC4E40">
              <w:rPr>
                <w:b/>
              </w:rPr>
              <w:t>Hành động tác nhân</w:t>
            </w:r>
          </w:p>
        </w:tc>
        <w:tc>
          <w:tcPr>
            <w:tcW w:w="3960" w:type="dxa"/>
          </w:tcPr>
          <w:p w:rsidR="002E0CB5" w:rsidRPr="00FC4E40" w:rsidRDefault="002E0CB5" w:rsidP="006C1925">
            <w:pPr>
              <w:ind w:firstLine="0"/>
              <w:rPr>
                <w:b/>
              </w:rPr>
            </w:pPr>
            <w:r w:rsidRPr="00FC4E40">
              <w:rPr>
                <w:b/>
              </w:rPr>
              <w:t>Phản ứng hệ thống</w:t>
            </w:r>
          </w:p>
        </w:tc>
        <w:tc>
          <w:tcPr>
            <w:tcW w:w="1403" w:type="dxa"/>
          </w:tcPr>
          <w:p w:rsidR="002E0CB5" w:rsidRPr="00FC4E40" w:rsidRDefault="002E0CB5" w:rsidP="006C1925">
            <w:pPr>
              <w:ind w:firstLine="0"/>
              <w:rPr>
                <w:b/>
              </w:rPr>
            </w:pPr>
            <w:r w:rsidRPr="00FC4E40">
              <w:rPr>
                <w:b/>
              </w:rPr>
              <w:t>Dữ liệ</w:t>
            </w:r>
            <w:r>
              <w:rPr>
                <w:b/>
              </w:rPr>
              <w:t>u</w:t>
            </w:r>
          </w:p>
        </w:tc>
      </w:tr>
      <w:tr w:rsidR="002E0CB5" w:rsidTr="006C1925">
        <w:tc>
          <w:tcPr>
            <w:tcW w:w="3415" w:type="dxa"/>
          </w:tcPr>
          <w:p w:rsidR="002E0CB5" w:rsidRDefault="00CE0841" w:rsidP="00CE0841">
            <w:pPr>
              <w:ind w:firstLine="0"/>
            </w:pPr>
            <w:r>
              <w:t>Chọn</w:t>
            </w:r>
            <w:r w:rsidRPr="00E9736B">
              <w:t xml:space="preserve"> đánh giá chất lượng phiên hỏi đáp sau khi phiên hỏi đáp kết thúc</w:t>
            </w:r>
            <w:r>
              <w:t>.</w:t>
            </w:r>
          </w:p>
        </w:tc>
        <w:tc>
          <w:tcPr>
            <w:tcW w:w="3960" w:type="dxa"/>
          </w:tcPr>
          <w:p w:rsidR="002E0CB5" w:rsidRDefault="00CE0841" w:rsidP="00CE0841">
            <w:pPr>
              <w:ind w:firstLine="0"/>
            </w:pPr>
            <w:r>
              <w:t>K</w:t>
            </w:r>
            <w:r w:rsidRPr="00E9736B">
              <w:t xml:space="preserve">iểm tra </w:t>
            </w:r>
            <w:r>
              <w:t>kết quả</w:t>
            </w:r>
            <w:r w:rsidRPr="00E9736B">
              <w:t xml:space="preserve"> đánh giá chất lượng phiên hỏi đáp và </w:t>
            </w:r>
            <w:r w:rsidR="002E0CB5">
              <w:t xml:space="preserve">ghi nhận và </w:t>
            </w:r>
            <w:r>
              <w:t>hiển thị thông báo ghi nhận đánh giá thành công</w:t>
            </w:r>
            <w:r w:rsidR="002E0CB5">
              <w:t>.</w:t>
            </w:r>
          </w:p>
        </w:tc>
        <w:tc>
          <w:tcPr>
            <w:tcW w:w="1403" w:type="dxa"/>
          </w:tcPr>
          <w:p w:rsidR="00582938" w:rsidRDefault="00582938" w:rsidP="006C1925">
            <w:pPr>
              <w:ind w:firstLine="0"/>
            </w:pPr>
            <w:r>
              <w:t>User</w:t>
            </w:r>
          </w:p>
          <w:p w:rsidR="002E0CB5" w:rsidRDefault="006A07F0" w:rsidP="006C1925">
            <w:pPr>
              <w:ind w:firstLine="0"/>
            </w:pPr>
            <w:r>
              <w:t>ExpertRating,</w:t>
            </w:r>
          </w:p>
          <w:p w:rsidR="006A07F0" w:rsidRDefault="006A07F0" w:rsidP="006C1925">
            <w:pPr>
              <w:ind w:firstLine="0"/>
            </w:pPr>
            <w:r>
              <w:t>History</w:t>
            </w:r>
          </w:p>
        </w:tc>
      </w:tr>
    </w:tbl>
    <w:p w:rsidR="00537A48" w:rsidRPr="00E9736B" w:rsidRDefault="00537A48" w:rsidP="00D0348B">
      <w:pPr>
        <w:pStyle w:val="Captions"/>
        <w:spacing w:before="120" w:after="120" w:line="360" w:lineRule="auto"/>
      </w:pPr>
      <w:bookmarkStart w:id="137" w:name="_Toc502559152"/>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17</w:t>
      </w:r>
      <w:r w:rsidR="001D5BC5">
        <w:rPr>
          <w:noProof/>
        </w:rPr>
        <w:fldChar w:fldCharType="end"/>
      </w:r>
      <w:r w:rsidRPr="00E9736B">
        <w:t>:</w:t>
      </w:r>
      <w:r w:rsidR="00E61EED" w:rsidRPr="00E9736B">
        <w:t xml:space="preserve">UC </w:t>
      </w:r>
      <w:r w:rsidRPr="00E9736B">
        <w:t>Đánh giá chất lượng phiên hỏi đáp</w:t>
      </w:r>
      <w:bookmarkEnd w:id="137"/>
    </w:p>
    <w:p w:rsidR="00E61EED" w:rsidRPr="00E9736B" w:rsidRDefault="00E61EED" w:rsidP="00D0348B">
      <w:pPr>
        <w:pStyle w:val="Captions"/>
        <w:spacing w:before="120" w:after="120" w:line="360" w:lineRule="auto"/>
        <w:rPr>
          <w:b/>
          <w:vanish/>
        </w:rPr>
      </w:pPr>
    </w:p>
    <w:p w:rsidR="000E52F3" w:rsidRPr="00E9736B" w:rsidRDefault="00EA2F03" w:rsidP="00D0348B">
      <w:pPr>
        <w:pStyle w:val="Heading4"/>
      </w:pPr>
      <w:bookmarkStart w:id="138" w:name="_Toc502133449"/>
      <w:r w:rsidRPr="00E9736B">
        <w:t>Kịch bản ca sử dụng</w:t>
      </w:r>
      <w:r w:rsidR="000E52F3" w:rsidRPr="00E9736B">
        <w:t xml:space="preserve"> Quản lý </w:t>
      </w:r>
      <w:r w:rsidR="00406192" w:rsidRPr="00E9736B">
        <w:t>liên hệ</w:t>
      </w:r>
      <w:bookmarkEnd w:id="138"/>
    </w:p>
    <w:p w:rsidR="000E52F3" w:rsidRDefault="000E52F3" w:rsidP="00D0348B">
      <w:pPr>
        <w:pStyle w:val="ListParagraph"/>
        <w:numPr>
          <w:ilvl w:val="0"/>
          <w:numId w:val="25"/>
        </w:numPr>
      </w:pPr>
      <w:r w:rsidRPr="00E9736B">
        <w:t>Biểu đồ ca sử dụng</w:t>
      </w:r>
    </w:p>
    <w:p w:rsidR="003E3004" w:rsidRPr="00E9736B" w:rsidRDefault="003E3004" w:rsidP="003E3004">
      <w:pPr>
        <w:ind w:firstLine="0"/>
      </w:pPr>
      <w:r w:rsidRPr="00E9736B">
        <w:rPr>
          <w:noProof/>
        </w:rPr>
        <mc:AlternateContent>
          <mc:Choice Requires="wps">
            <w:drawing>
              <wp:anchor distT="0" distB="0" distL="114300" distR="114300" simplePos="0" relativeHeight="251722752" behindDoc="0" locked="0" layoutInCell="1" allowOverlap="1" wp14:anchorId="54BEE4FE" wp14:editId="3A63D916">
                <wp:simplePos x="0" y="0"/>
                <wp:positionH relativeFrom="margin">
                  <wp:align>right</wp:align>
                </wp:positionH>
                <wp:positionV relativeFrom="paragraph">
                  <wp:posOffset>2216785</wp:posOffset>
                </wp:positionV>
                <wp:extent cx="558355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wps:spPr>
                      <wps:txbx>
                        <w:txbxContent>
                          <w:p w:rsidR="003910ED" w:rsidRPr="00765B50" w:rsidRDefault="003910ED" w:rsidP="00FE2C0D">
                            <w:pPr>
                              <w:pStyle w:val="Captions"/>
                              <w:rPr>
                                <w:noProof/>
                              </w:rPr>
                            </w:pPr>
                            <w:bookmarkStart w:id="139" w:name="_Toc502559088"/>
                            <w:r>
                              <w:t xml:space="preserve">Hình </w:t>
                            </w:r>
                            <w:r w:rsidR="001D5BC5">
                              <w:fldChar w:fldCharType="begin"/>
                            </w:r>
                            <w:r w:rsidR="001D5BC5">
                              <w:instrText xml:space="preserve"> SEQ Hình \* ARABIC </w:instrText>
                            </w:r>
                            <w:r w:rsidR="001D5BC5">
                              <w:fldChar w:fldCharType="separate"/>
                            </w:r>
                            <w:r w:rsidR="001A5525">
                              <w:rPr>
                                <w:noProof/>
                              </w:rPr>
                              <w:t>8</w:t>
                            </w:r>
                            <w:r w:rsidR="001D5BC5">
                              <w:rPr>
                                <w:noProof/>
                              </w:rPr>
                              <w:fldChar w:fldCharType="end"/>
                            </w:r>
                            <w:r>
                              <w:t>: Biểu đồ ca sử dụng “Quản lý liên hệ”</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EE4FE" id="Text Box 20" o:spid="_x0000_s1031" type="#_x0000_t202" style="position:absolute;left:0;text-align:left;margin-left:388.45pt;margin-top:174.55pt;width:439.65pt;height:.05pt;z-index:251722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" stroked="f">
                <v:textbox style="mso-fit-shape-to-text:t" inset="0,0,0,0">
                  <w:txbxContent>
                    <w:p w:rsidR="003910ED" w:rsidRPr="00765B50" w:rsidRDefault="003910ED" w:rsidP="00FE2C0D">
                      <w:pPr>
                        <w:pStyle w:val="Captions"/>
                        <w:rPr>
                          <w:noProof/>
                        </w:rPr>
                      </w:pPr>
                      <w:bookmarkStart w:id="140" w:name="_Toc502559088"/>
                      <w:r>
                        <w:t xml:space="preserve">Hình </w:t>
                      </w:r>
                      <w:r w:rsidR="001D5BC5">
                        <w:fldChar w:fldCharType="begin"/>
                      </w:r>
                      <w:r w:rsidR="001D5BC5">
                        <w:instrText xml:space="preserve"> SEQ Hình \* ARABIC </w:instrText>
                      </w:r>
                      <w:r w:rsidR="001D5BC5">
                        <w:fldChar w:fldCharType="separate"/>
                      </w:r>
                      <w:r w:rsidR="001A5525">
                        <w:rPr>
                          <w:noProof/>
                        </w:rPr>
                        <w:t>8</w:t>
                      </w:r>
                      <w:r w:rsidR="001D5BC5">
                        <w:rPr>
                          <w:noProof/>
                        </w:rPr>
                        <w:fldChar w:fldCharType="end"/>
                      </w:r>
                      <w:r>
                        <w:t>: Biểu đồ ca sử dụng “Quản lý liên hệ”</w:t>
                      </w:r>
                      <w:bookmarkEnd w:id="140"/>
                    </w:p>
                  </w:txbxContent>
                </v:textbox>
                <w10:wrap type="topAndBottom" anchorx="margin"/>
              </v:shape>
            </w:pict>
          </mc:Fallback>
        </mc:AlternateContent>
      </w:r>
      <w:r>
        <w:rPr>
          <w:noProof/>
        </w:rPr>
        <mc:AlternateContent>
          <mc:Choice Requires="wpc">
            <w:drawing>
              <wp:inline distT="0" distB="0" distL="0" distR="0">
                <wp:extent cx="5486400" cy="2047875"/>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6" name="Picture 176"/>
                          <pic:cNvPicPr>
                            <a:picLocks noChangeAspect="1"/>
                          </pic:cNvPicPr>
                        </pic:nvPicPr>
                        <pic:blipFill>
                          <a:blip r:embed="rId41"/>
                          <a:stretch>
                            <a:fillRect/>
                          </a:stretch>
                        </pic:blipFill>
                        <pic:spPr>
                          <a:xfrm>
                            <a:off x="0" y="0"/>
                            <a:ext cx="5486400" cy="1849661"/>
                          </a:xfrm>
                          <a:prstGeom prst="rect">
                            <a:avLst/>
                          </a:prstGeom>
                        </pic:spPr>
                      </pic:pic>
                    </wpc:wpc>
                  </a:graphicData>
                </a:graphic>
              </wp:inline>
            </w:drawing>
          </mc:Choice>
          <mc:Fallback>
            <w:pict>
              <v:group w14:anchorId="1EB9996A" id="Canvas 175" o:spid="_x0000_s1026" editas="canvas" style="width:6in;height:161.25pt;mso-position-horizontal-relative:char;mso-position-vertical-relative:line" coordsize="54864,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">
                <v:shape id="_x0000_s1027" type="#_x0000_t75" style="position:absolute;width:54864;height:20478;visibility:visible;mso-wrap-style:square">
                  <v:fill o:detectmouseclick="t"/>
                  <v:path o:connecttype="none"/>
                </v:shape>
                <v:shape id="Picture 176" o:spid="_x0000_s1028" type="#_x0000_t75" style="position:absolute;width:54864;height:18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zYrXCAAAA3AAAAA8AAABkcnMvZG93bnJldi54bWxET9uKwjAQfV/wH8IIvq2pClaqUURd8aUs&#10;Xj5gaMam2kxKk9W6X79ZWNi3OZzrLFadrcWDWl85VjAaJiCIC6crLhVczh/vMxA+IGusHZOCF3lY&#10;LXtvC8y0e/KRHqdQihjCPkMFJoQmk9IXhiz6oWuII3d1rcUQYVtK3eIzhttajpNkKi1WHBsMNrQx&#10;VNxPX1ZBnuPOm3SbTnIuvj/H+y2eDzelBv1uPQcRqAv/4j/3Qcf56RR+n4kXyO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82K1wgAAANwAAAAPAAAAAAAAAAAAAAAAAJ8C&#10;AABkcnMvZG93bnJldi54bWxQSwUGAAAAAAQABAD3AAAAjgMAAAAA&#10;">
                  <v:imagedata r:id="rId42" o:title=""/>
                  <v:path arrowok="t"/>
                </v:shape>
                <w10:anchorlock/>
              </v:group>
            </w:pict>
          </mc:Fallback>
        </mc:AlternateContent>
      </w:r>
    </w:p>
    <w:p w:rsidR="000D2F3A" w:rsidRDefault="000E52F3" w:rsidP="00D0348B">
      <w:pPr>
        <w:pStyle w:val="ListParagraph"/>
        <w:numPr>
          <w:ilvl w:val="0"/>
          <w:numId w:val="25"/>
        </w:numPr>
      </w:pPr>
      <w:r w:rsidRPr="00E9736B">
        <w:t>Đặc tả ca sử dụng</w:t>
      </w:r>
    </w:p>
    <w:tbl>
      <w:tblPr>
        <w:tblStyle w:val="TableGrid"/>
        <w:tblW w:w="0" w:type="auto"/>
        <w:tblLook w:val="04A0" w:firstRow="1" w:lastRow="0" w:firstColumn="1" w:lastColumn="0" w:noHBand="0" w:noVBand="1"/>
      </w:tblPr>
      <w:tblGrid>
        <w:gridCol w:w="3415"/>
        <w:gridCol w:w="3960"/>
        <w:gridCol w:w="1403"/>
      </w:tblGrid>
      <w:tr w:rsidR="00CE0841" w:rsidTr="006C1925">
        <w:tc>
          <w:tcPr>
            <w:tcW w:w="8778" w:type="dxa"/>
            <w:gridSpan w:val="3"/>
          </w:tcPr>
          <w:p w:rsidR="00CE0841" w:rsidRDefault="00CE0841" w:rsidP="006C1925">
            <w:pPr>
              <w:ind w:firstLine="0"/>
            </w:pPr>
            <w:r>
              <w:t xml:space="preserve">UC: </w:t>
            </w:r>
            <w:r w:rsidRPr="00E9736B">
              <w:t>Tìm kiếm liên hệ</w:t>
            </w:r>
            <w:r>
              <w:t>.</w:t>
            </w:r>
          </w:p>
        </w:tc>
      </w:tr>
      <w:tr w:rsidR="00CE0841" w:rsidTr="006C1925">
        <w:tc>
          <w:tcPr>
            <w:tcW w:w="8778" w:type="dxa"/>
            <w:gridSpan w:val="3"/>
          </w:tcPr>
          <w:p w:rsidR="00CE0841" w:rsidRDefault="00CE0841" w:rsidP="006C1925">
            <w:pPr>
              <w:ind w:firstLine="0"/>
            </w:pPr>
            <w:r>
              <w:lastRenderedPageBreak/>
              <w:t>Tác nhân: Thành viên.</w:t>
            </w:r>
          </w:p>
        </w:tc>
      </w:tr>
      <w:tr w:rsidR="00CE0841" w:rsidRPr="00FC4E40" w:rsidTr="006C1925">
        <w:tc>
          <w:tcPr>
            <w:tcW w:w="3415" w:type="dxa"/>
          </w:tcPr>
          <w:p w:rsidR="00CE0841" w:rsidRPr="00FC4E40" w:rsidRDefault="00CE0841" w:rsidP="006C1925">
            <w:pPr>
              <w:ind w:firstLine="0"/>
              <w:rPr>
                <w:b/>
              </w:rPr>
            </w:pPr>
            <w:r w:rsidRPr="00FC4E40">
              <w:rPr>
                <w:b/>
              </w:rPr>
              <w:t>Hành động tác nhân</w:t>
            </w:r>
          </w:p>
        </w:tc>
        <w:tc>
          <w:tcPr>
            <w:tcW w:w="3960" w:type="dxa"/>
          </w:tcPr>
          <w:p w:rsidR="00CE0841" w:rsidRPr="00FC4E40" w:rsidRDefault="00CE0841" w:rsidP="006C1925">
            <w:pPr>
              <w:ind w:firstLine="0"/>
              <w:rPr>
                <w:b/>
              </w:rPr>
            </w:pPr>
            <w:r w:rsidRPr="00FC4E40">
              <w:rPr>
                <w:b/>
              </w:rPr>
              <w:t>Phản ứng hệ thống</w:t>
            </w:r>
          </w:p>
        </w:tc>
        <w:tc>
          <w:tcPr>
            <w:tcW w:w="1403" w:type="dxa"/>
          </w:tcPr>
          <w:p w:rsidR="00CE0841" w:rsidRPr="00FC4E40" w:rsidRDefault="00CE0841" w:rsidP="006C1925">
            <w:pPr>
              <w:ind w:firstLine="0"/>
              <w:rPr>
                <w:b/>
              </w:rPr>
            </w:pPr>
            <w:r w:rsidRPr="00FC4E40">
              <w:rPr>
                <w:b/>
              </w:rPr>
              <w:t>Dữ liệ</w:t>
            </w:r>
            <w:r>
              <w:rPr>
                <w:b/>
              </w:rPr>
              <w:t>u</w:t>
            </w:r>
          </w:p>
        </w:tc>
      </w:tr>
      <w:tr w:rsidR="00CE0841" w:rsidTr="006C1925">
        <w:trPr>
          <w:trHeight w:val="1884"/>
        </w:trPr>
        <w:tc>
          <w:tcPr>
            <w:tcW w:w="3415" w:type="dxa"/>
          </w:tcPr>
          <w:p w:rsidR="00CE0841" w:rsidRDefault="00CE0841" w:rsidP="006C1925">
            <w:pPr>
              <w:ind w:firstLine="0"/>
            </w:pPr>
            <w:r>
              <w:t>N</w:t>
            </w:r>
            <w:r w:rsidRPr="00E9736B">
              <w:t xml:space="preserve">hập </w:t>
            </w:r>
            <w:r w:rsidR="006C1925">
              <w:t>từ khóa</w:t>
            </w:r>
            <w:r w:rsidRPr="00E9736B">
              <w:t xml:space="preserve"> tìm kiếm vào ô tìm kiếm</w:t>
            </w:r>
            <w:r>
              <w:t xml:space="preserve"> trong giao diệ</w:t>
            </w:r>
            <w:r w:rsidR="006C1925">
              <w:t>n L</w:t>
            </w:r>
            <w:r>
              <w:t>iên hệ.</w:t>
            </w:r>
          </w:p>
        </w:tc>
        <w:tc>
          <w:tcPr>
            <w:tcW w:w="3960" w:type="dxa"/>
          </w:tcPr>
          <w:p w:rsidR="00CE0841" w:rsidRDefault="00CE0841" w:rsidP="006C1925">
            <w:pPr>
              <w:ind w:firstLine="0"/>
            </w:pPr>
            <w:r>
              <w:t>T</w:t>
            </w:r>
            <w:r w:rsidRPr="00E9736B">
              <w:t xml:space="preserve">ìm kiếm </w:t>
            </w:r>
            <w:r w:rsidR="006C1925" w:rsidRPr="00E9736B">
              <w:t>liên hệ</w:t>
            </w:r>
            <w:r w:rsidR="006C1925">
              <w:t xml:space="preserve"> </w:t>
            </w:r>
            <w:r w:rsidRPr="00E9736B">
              <w:t xml:space="preserve">theo nội dung </w:t>
            </w:r>
            <w:r w:rsidR="006C1925">
              <w:t>từ khóa và hiển thị kết quả tìm kiếm.</w:t>
            </w:r>
          </w:p>
        </w:tc>
        <w:tc>
          <w:tcPr>
            <w:tcW w:w="1403" w:type="dxa"/>
          </w:tcPr>
          <w:p w:rsidR="00CE0841" w:rsidRDefault="006A07F0" w:rsidP="006C1925">
            <w:pPr>
              <w:ind w:firstLine="0"/>
            </w:pPr>
            <w:r>
              <w:t>Contact</w:t>
            </w:r>
          </w:p>
        </w:tc>
      </w:tr>
    </w:tbl>
    <w:p w:rsidR="000D2F3A" w:rsidRDefault="00537A48" w:rsidP="00D0348B">
      <w:pPr>
        <w:pStyle w:val="Captions"/>
        <w:spacing w:before="120" w:after="120" w:line="360" w:lineRule="auto"/>
      </w:pPr>
      <w:bookmarkStart w:id="141" w:name="_Toc502559153"/>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18</w:t>
      </w:r>
      <w:r w:rsidR="001D5BC5">
        <w:rPr>
          <w:noProof/>
        </w:rPr>
        <w:fldChar w:fldCharType="end"/>
      </w:r>
      <w:r w:rsidRPr="00E9736B">
        <w:t>: UC Tìm kiếm liên hệ</w:t>
      </w:r>
      <w:bookmarkEnd w:id="141"/>
    </w:p>
    <w:tbl>
      <w:tblPr>
        <w:tblStyle w:val="TableGrid"/>
        <w:tblW w:w="0" w:type="auto"/>
        <w:tblLook w:val="04A0" w:firstRow="1" w:lastRow="0" w:firstColumn="1" w:lastColumn="0" w:noHBand="0" w:noVBand="1"/>
      </w:tblPr>
      <w:tblGrid>
        <w:gridCol w:w="3415"/>
        <w:gridCol w:w="3960"/>
        <w:gridCol w:w="1403"/>
      </w:tblGrid>
      <w:tr w:rsidR="006C1925" w:rsidTr="006C1925">
        <w:tc>
          <w:tcPr>
            <w:tcW w:w="8778" w:type="dxa"/>
            <w:gridSpan w:val="3"/>
          </w:tcPr>
          <w:p w:rsidR="006C1925" w:rsidRDefault="006C1925" w:rsidP="006C1925">
            <w:pPr>
              <w:ind w:firstLine="0"/>
            </w:pPr>
            <w:r>
              <w:t xml:space="preserve">UC: </w:t>
            </w:r>
            <w:r w:rsidRPr="00E9736B">
              <w:t>Khóa liên hệ</w:t>
            </w:r>
            <w:r>
              <w:t>.</w:t>
            </w:r>
          </w:p>
        </w:tc>
      </w:tr>
      <w:tr w:rsidR="006C1925" w:rsidTr="006C1925">
        <w:tc>
          <w:tcPr>
            <w:tcW w:w="8778" w:type="dxa"/>
            <w:gridSpan w:val="3"/>
          </w:tcPr>
          <w:p w:rsidR="006C1925" w:rsidRDefault="006C1925" w:rsidP="006C1925">
            <w:pPr>
              <w:ind w:firstLine="0"/>
            </w:pPr>
            <w:r>
              <w:t>Tác nhân: Thành viên.</w:t>
            </w:r>
          </w:p>
        </w:tc>
      </w:tr>
      <w:tr w:rsidR="006C1925" w:rsidRPr="00FC4E40" w:rsidTr="006C1925">
        <w:tc>
          <w:tcPr>
            <w:tcW w:w="3415" w:type="dxa"/>
          </w:tcPr>
          <w:p w:rsidR="006C1925" w:rsidRPr="00FC4E40" w:rsidRDefault="006C1925" w:rsidP="006C1925">
            <w:pPr>
              <w:ind w:firstLine="0"/>
              <w:rPr>
                <w:b/>
              </w:rPr>
            </w:pPr>
            <w:r w:rsidRPr="00FC4E40">
              <w:rPr>
                <w:b/>
              </w:rPr>
              <w:t>Hành động tác nhân</w:t>
            </w:r>
          </w:p>
        </w:tc>
        <w:tc>
          <w:tcPr>
            <w:tcW w:w="3960" w:type="dxa"/>
          </w:tcPr>
          <w:p w:rsidR="006C1925" w:rsidRPr="00FC4E40" w:rsidRDefault="006C1925" w:rsidP="006C1925">
            <w:pPr>
              <w:ind w:firstLine="0"/>
              <w:rPr>
                <w:b/>
              </w:rPr>
            </w:pPr>
            <w:r w:rsidRPr="00FC4E40">
              <w:rPr>
                <w:b/>
              </w:rPr>
              <w:t>Phản ứng hệ thống</w:t>
            </w:r>
          </w:p>
        </w:tc>
        <w:tc>
          <w:tcPr>
            <w:tcW w:w="1403" w:type="dxa"/>
          </w:tcPr>
          <w:p w:rsidR="006C1925" w:rsidRPr="00FC4E40" w:rsidRDefault="006C1925" w:rsidP="006C1925">
            <w:pPr>
              <w:ind w:firstLine="0"/>
              <w:rPr>
                <w:b/>
              </w:rPr>
            </w:pPr>
            <w:r w:rsidRPr="00FC4E40">
              <w:rPr>
                <w:b/>
              </w:rPr>
              <w:t>Dữ liệ</w:t>
            </w:r>
            <w:r>
              <w:rPr>
                <w:b/>
              </w:rPr>
              <w:t>u</w:t>
            </w:r>
          </w:p>
        </w:tc>
      </w:tr>
      <w:tr w:rsidR="006C1925" w:rsidTr="006C1925">
        <w:trPr>
          <w:trHeight w:val="1245"/>
        </w:trPr>
        <w:tc>
          <w:tcPr>
            <w:tcW w:w="3415" w:type="dxa"/>
          </w:tcPr>
          <w:p w:rsidR="006C1925" w:rsidRDefault="006C1925" w:rsidP="006C1925">
            <w:pPr>
              <w:ind w:firstLine="0"/>
            </w:pPr>
            <w:r>
              <w:t>C</w:t>
            </w:r>
            <w:r w:rsidRPr="00E9736B">
              <w:t xml:space="preserve">họn Khóa liên hệ trong giao diện </w:t>
            </w:r>
            <w:r>
              <w:t>L</w:t>
            </w:r>
            <w:r w:rsidRPr="00E9736B">
              <w:t>iên hệ</w:t>
            </w:r>
            <w:r>
              <w:t>.</w:t>
            </w:r>
          </w:p>
        </w:tc>
        <w:tc>
          <w:tcPr>
            <w:tcW w:w="3960" w:type="dxa"/>
          </w:tcPr>
          <w:p w:rsidR="006C1925" w:rsidRDefault="006C1925" w:rsidP="006C1925">
            <w:pPr>
              <w:ind w:firstLine="0"/>
            </w:pPr>
            <w:r>
              <w:t xml:space="preserve">Hiển thị </w:t>
            </w:r>
            <w:r w:rsidRPr="00E9736B">
              <w:t>thông báo xác nhận khóa</w:t>
            </w:r>
            <w:r>
              <w:t xml:space="preserve"> liên hệ.</w:t>
            </w:r>
          </w:p>
        </w:tc>
        <w:tc>
          <w:tcPr>
            <w:tcW w:w="1403" w:type="dxa"/>
          </w:tcPr>
          <w:p w:rsidR="006A07F0" w:rsidRDefault="006A07F0" w:rsidP="006C1925">
            <w:pPr>
              <w:ind w:firstLine="0"/>
            </w:pPr>
          </w:p>
        </w:tc>
      </w:tr>
      <w:tr w:rsidR="006C1925" w:rsidTr="006C1925">
        <w:trPr>
          <w:trHeight w:val="1884"/>
        </w:trPr>
        <w:tc>
          <w:tcPr>
            <w:tcW w:w="3415" w:type="dxa"/>
          </w:tcPr>
          <w:p w:rsidR="006C1925" w:rsidRDefault="006C1925" w:rsidP="006C1925">
            <w:pPr>
              <w:ind w:firstLine="0"/>
            </w:pPr>
            <w:r>
              <w:t>C</w:t>
            </w:r>
            <w:r w:rsidRPr="00E9736B">
              <w:t>họn Đồ</w:t>
            </w:r>
            <w:r>
              <w:t>ng ý</w:t>
            </w:r>
          </w:p>
        </w:tc>
        <w:tc>
          <w:tcPr>
            <w:tcW w:w="3960" w:type="dxa"/>
          </w:tcPr>
          <w:p w:rsidR="006C1925" w:rsidRDefault="006C1925" w:rsidP="006C1925">
            <w:pPr>
              <w:ind w:firstLine="0"/>
            </w:pPr>
            <w:r>
              <w:t>K</w:t>
            </w:r>
            <w:r w:rsidRPr="00E9736B">
              <w:t>iểm tra thông tin yêu cầu khóa liên hệ</w:t>
            </w:r>
            <w:r>
              <w:t>, ghi nhận và hiển thị thông báo khóa liên hệ thành công.</w:t>
            </w:r>
          </w:p>
        </w:tc>
        <w:tc>
          <w:tcPr>
            <w:tcW w:w="1403" w:type="dxa"/>
          </w:tcPr>
          <w:p w:rsidR="006C1925" w:rsidRDefault="006A07F0" w:rsidP="006C1925">
            <w:pPr>
              <w:ind w:firstLine="0"/>
            </w:pPr>
            <w:r>
              <w:t>Contact,</w:t>
            </w:r>
          </w:p>
          <w:p w:rsidR="006A07F0" w:rsidRDefault="006A07F0" w:rsidP="006C1925">
            <w:pPr>
              <w:ind w:firstLine="0"/>
            </w:pPr>
            <w:r>
              <w:t>History</w:t>
            </w:r>
          </w:p>
        </w:tc>
      </w:tr>
    </w:tbl>
    <w:p w:rsidR="000D2F3A" w:rsidRDefault="00537A48" w:rsidP="00D0348B">
      <w:pPr>
        <w:pStyle w:val="Captions"/>
        <w:spacing w:before="120" w:after="120" w:line="360" w:lineRule="auto"/>
      </w:pPr>
      <w:bookmarkStart w:id="142" w:name="_Toc502559154"/>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19</w:t>
      </w:r>
      <w:r w:rsidR="001D5BC5">
        <w:rPr>
          <w:noProof/>
        </w:rPr>
        <w:fldChar w:fldCharType="end"/>
      </w:r>
      <w:r w:rsidRPr="00E9736B">
        <w:t>: UC Khóa liên hệ</w:t>
      </w:r>
      <w:bookmarkEnd w:id="142"/>
    </w:p>
    <w:tbl>
      <w:tblPr>
        <w:tblStyle w:val="TableGrid"/>
        <w:tblW w:w="0" w:type="auto"/>
        <w:tblLook w:val="04A0" w:firstRow="1" w:lastRow="0" w:firstColumn="1" w:lastColumn="0" w:noHBand="0" w:noVBand="1"/>
      </w:tblPr>
      <w:tblGrid>
        <w:gridCol w:w="3415"/>
        <w:gridCol w:w="3960"/>
        <w:gridCol w:w="1403"/>
      </w:tblGrid>
      <w:tr w:rsidR="006C1925" w:rsidTr="006C1925">
        <w:tc>
          <w:tcPr>
            <w:tcW w:w="8778" w:type="dxa"/>
            <w:gridSpan w:val="3"/>
          </w:tcPr>
          <w:p w:rsidR="006C1925" w:rsidRDefault="006C1925" w:rsidP="006C1925">
            <w:pPr>
              <w:ind w:firstLine="0"/>
            </w:pPr>
            <w:r>
              <w:t>UC: Bỏ k</w:t>
            </w:r>
            <w:r w:rsidRPr="00E9736B">
              <w:t>hóa liên hệ</w:t>
            </w:r>
            <w:r>
              <w:t>.</w:t>
            </w:r>
          </w:p>
        </w:tc>
      </w:tr>
      <w:tr w:rsidR="006C1925" w:rsidTr="006C1925">
        <w:tc>
          <w:tcPr>
            <w:tcW w:w="8778" w:type="dxa"/>
            <w:gridSpan w:val="3"/>
          </w:tcPr>
          <w:p w:rsidR="006C1925" w:rsidRDefault="006C1925" w:rsidP="006C1925">
            <w:pPr>
              <w:ind w:firstLine="0"/>
            </w:pPr>
            <w:r>
              <w:t>Tác nhân: Thành viên.</w:t>
            </w:r>
          </w:p>
        </w:tc>
      </w:tr>
      <w:tr w:rsidR="006C1925" w:rsidRPr="00FC4E40" w:rsidTr="006C1925">
        <w:tc>
          <w:tcPr>
            <w:tcW w:w="3415" w:type="dxa"/>
          </w:tcPr>
          <w:p w:rsidR="006C1925" w:rsidRPr="00FC4E40" w:rsidRDefault="006C1925" w:rsidP="006C1925">
            <w:pPr>
              <w:ind w:firstLine="0"/>
              <w:rPr>
                <w:b/>
              </w:rPr>
            </w:pPr>
            <w:r w:rsidRPr="00FC4E40">
              <w:rPr>
                <w:b/>
              </w:rPr>
              <w:lastRenderedPageBreak/>
              <w:t>Hành động tác nhân</w:t>
            </w:r>
          </w:p>
        </w:tc>
        <w:tc>
          <w:tcPr>
            <w:tcW w:w="3960" w:type="dxa"/>
          </w:tcPr>
          <w:p w:rsidR="006C1925" w:rsidRPr="00FC4E40" w:rsidRDefault="006C1925" w:rsidP="006C1925">
            <w:pPr>
              <w:ind w:firstLine="0"/>
              <w:rPr>
                <w:b/>
              </w:rPr>
            </w:pPr>
            <w:r w:rsidRPr="00FC4E40">
              <w:rPr>
                <w:b/>
              </w:rPr>
              <w:t>Phản ứng hệ thống</w:t>
            </w:r>
          </w:p>
        </w:tc>
        <w:tc>
          <w:tcPr>
            <w:tcW w:w="1403" w:type="dxa"/>
          </w:tcPr>
          <w:p w:rsidR="006C1925" w:rsidRPr="00FC4E40" w:rsidRDefault="006C1925" w:rsidP="006C1925">
            <w:pPr>
              <w:ind w:firstLine="0"/>
              <w:rPr>
                <w:b/>
              </w:rPr>
            </w:pPr>
            <w:r w:rsidRPr="00FC4E40">
              <w:rPr>
                <w:b/>
              </w:rPr>
              <w:t>Dữ liệ</w:t>
            </w:r>
            <w:r>
              <w:rPr>
                <w:b/>
              </w:rPr>
              <w:t>u</w:t>
            </w:r>
          </w:p>
        </w:tc>
      </w:tr>
      <w:tr w:rsidR="006C1925" w:rsidTr="006C1925">
        <w:trPr>
          <w:trHeight w:val="1245"/>
        </w:trPr>
        <w:tc>
          <w:tcPr>
            <w:tcW w:w="3415" w:type="dxa"/>
          </w:tcPr>
          <w:p w:rsidR="006C1925" w:rsidRDefault="006C1925" w:rsidP="006C1925">
            <w:pPr>
              <w:ind w:firstLine="0"/>
            </w:pPr>
            <w:r>
              <w:t>C</w:t>
            </w:r>
            <w:r w:rsidRPr="00E9736B">
              <w:t>họ</w:t>
            </w:r>
            <w:r>
              <w:t>n Bỏ k</w:t>
            </w:r>
            <w:r w:rsidRPr="00E9736B">
              <w:t xml:space="preserve">hóa liên hệ trong giao diện </w:t>
            </w:r>
            <w:r>
              <w:t>L</w:t>
            </w:r>
            <w:r w:rsidRPr="00E9736B">
              <w:t>iên hệ</w:t>
            </w:r>
            <w:r>
              <w:t>.</w:t>
            </w:r>
          </w:p>
        </w:tc>
        <w:tc>
          <w:tcPr>
            <w:tcW w:w="3960" w:type="dxa"/>
          </w:tcPr>
          <w:p w:rsidR="006C1925" w:rsidRDefault="006C1925" w:rsidP="006C1925">
            <w:pPr>
              <w:ind w:firstLine="0"/>
            </w:pPr>
            <w:r>
              <w:t xml:space="preserve">Hiển thị </w:t>
            </w:r>
            <w:r w:rsidRPr="00E9736B">
              <w:t>thông báo xác nhận</w:t>
            </w:r>
            <w:r>
              <w:t xml:space="preserve"> bỏ</w:t>
            </w:r>
            <w:r w:rsidRPr="00E9736B">
              <w:t xml:space="preserve"> khóa</w:t>
            </w:r>
            <w:r>
              <w:t xml:space="preserve"> liên hệ.</w:t>
            </w:r>
          </w:p>
        </w:tc>
        <w:tc>
          <w:tcPr>
            <w:tcW w:w="1403" w:type="dxa"/>
          </w:tcPr>
          <w:p w:rsidR="006C1925" w:rsidRDefault="006C1925" w:rsidP="006C1925">
            <w:pPr>
              <w:ind w:firstLine="0"/>
            </w:pPr>
          </w:p>
        </w:tc>
      </w:tr>
      <w:tr w:rsidR="006C1925" w:rsidTr="006C1925">
        <w:trPr>
          <w:trHeight w:val="1884"/>
        </w:trPr>
        <w:tc>
          <w:tcPr>
            <w:tcW w:w="3415" w:type="dxa"/>
          </w:tcPr>
          <w:p w:rsidR="006C1925" w:rsidRDefault="006C1925" w:rsidP="006C1925">
            <w:pPr>
              <w:ind w:firstLine="0"/>
            </w:pPr>
            <w:r>
              <w:t>C</w:t>
            </w:r>
            <w:r w:rsidRPr="00E9736B">
              <w:t>họn Đồ</w:t>
            </w:r>
            <w:r>
              <w:t>ng ý</w:t>
            </w:r>
          </w:p>
        </w:tc>
        <w:tc>
          <w:tcPr>
            <w:tcW w:w="3960" w:type="dxa"/>
          </w:tcPr>
          <w:p w:rsidR="006C1925" w:rsidRDefault="006C1925" w:rsidP="006C1925">
            <w:pPr>
              <w:ind w:firstLine="0"/>
            </w:pPr>
            <w:r>
              <w:t>K</w:t>
            </w:r>
            <w:r w:rsidRPr="00E9736B">
              <w:t>iểm tra thông tin yêu cầu</w:t>
            </w:r>
            <w:r>
              <w:t xml:space="preserve"> bỏ</w:t>
            </w:r>
            <w:r w:rsidRPr="00E9736B">
              <w:t xml:space="preserve"> khóa liên hệ</w:t>
            </w:r>
            <w:r>
              <w:t>, ghi nhận và hiển thị thông báo bỏ khóa liên hệ thành công.</w:t>
            </w:r>
          </w:p>
        </w:tc>
        <w:tc>
          <w:tcPr>
            <w:tcW w:w="1403" w:type="dxa"/>
          </w:tcPr>
          <w:p w:rsidR="006A07F0" w:rsidRDefault="006A07F0" w:rsidP="006A07F0">
            <w:pPr>
              <w:ind w:firstLine="0"/>
            </w:pPr>
            <w:r>
              <w:t>Contact,</w:t>
            </w:r>
          </w:p>
          <w:p w:rsidR="006C1925" w:rsidRDefault="006A07F0" w:rsidP="006A07F0">
            <w:pPr>
              <w:ind w:firstLine="0"/>
            </w:pPr>
            <w:r>
              <w:t>History</w:t>
            </w:r>
          </w:p>
        </w:tc>
      </w:tr>
    </w:tbl>
    <w:p w:rsidR="002F6F78" w:rsidRPr="00E9736B" w:rsidRDefault="002F6F78" w:rsidP="00D0348B">
      <w:pPr>
        <w:pStyle w:val="Captions"/>
        <w:spacing w:before="120" w:after="120" w:line="360" w:lineRule="auto"/>
      </w:pPr>
      <w:bookmarkStart w:id="143" w:name="_Toc502559155"/>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20</w:t>
      </w:r>
      <w:r w:rsidR="001D5BC5">
        <w:rPr>
          <w:noProof/>
        </w:rPr>
        <w:fldChar w:fldCharType="end"/>
      </w:r>
      <w:r w:rsidRPr="00E9736B">
        <w:t>: UC Bỏ khóa liên hệ</w:t>
      </w:r>
      <w:bookmarkEnd w:id="143"/>
    </w:p>
    <w:p w:rsidR="000E52F3" w:rsidRPr="00E9736B" w:rsidRDefault="000E52F3" w:rsidP="00D0348B">
      <w:pPr>
        <w:pStyle w:val="Heading4"/>
      </w:pPr>
      <w:bookmarkStart w:id="144" w:name="_Toc502133450"/>
      <w:r w:rsidRPr="00E9736B">
        <w:t xml:space="preserve">Kịch bản ca sử dụng </w:t>
      </w:r>
      <w:r w:rsidR="00897CEC" w:rsidRPr="00E9736B">
        <w:t>Quản lý hồ sơ cá nhân</w:t>
      </w:r>
      <w:bookmarkEnd w:id="144"/>
    </w:p>
    <w:p w:rsidR="00396ED2" w:rsidRDefault="00396ED2" w:rsidP="00D0348B">
      <w:pPr>
        <w:pStyle w:val="ListParagraph"/>
        <w:numPr>
          <w:ilvl w:val="0"/>
          <w:numId w:val="26"/>
        </w:numPr>
      </w:pPr>
      <w:r w:rsidRPr="00E9736B">
        <w:t>Biểu đồ ca sử dụng</w:t>
      </w:r>
    </w:p>
    <w:p w:rsidR="003E3004" w:rsidRPr="00E9736B" w:rsidRDefault="003E3004" w:rsidP="003E3004">
      <w:pPr>
        <w:ind w:firstLine="0"/>
      </w:pPr>
      <w:r w:rsidRPr="00E9736B">
        <w:rPr>
          <w:noProof/>
        </w:rPr>
        <mc:AlternateContent>
          <mc:Choice Requires="wps">
            <w:drawing>
              <wp:anchor distT="0" distB="0" distL="114300" distR="114300" simplePos="0" relativeHeight="251750400" behindDoc="0" locked="0" layoutInCell="1" allowOverlap="1" wp14:anchorId="1889F764" wp14:editId="7FE47105">
                <wp:simplePos x="0" y="0"/>
                <wp:positionH relativeFrom="margin">
                  <wp:align>right</wp:align>
                </wp:positionH>
                <wp:positionV relativeFrom="paragraph">
                  <wp:posOffset>2237105</wp:posOffset>
                </wp:positionV>
                <wp:extent cx="5580380" cy="635"/>
                <wp:effectExtent l="0" t="0" r="1270" b="0"/>
                <wp:wrapTopAndBottom/>
                <wp:docPr id="5" name="Text Box 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rsidR="003910ED" w:rsidRPr="002518CB" w:rsidRDefault="003910ED" w:rsidP="00CD7B91">
                            <w:pPr>
                              <w:pStyle w:val="Captions"/>
                              <w:rPr>
                                <w:noProof/>
                              </w:rPr>
                            </w:pPr>
                            <w:bookmarkStart w:id="145" w:name="_Toc502559089"/>
                            <w:r>
                              <w:t xml:space="preserve">Hình </w:t>
                            </w:r>
                            <w:r w:rsidR="001D5BC5">
                              <w:fldChar w:fldCharType="begin"/>
                            </w:r>
                            <w:r w:rsidR="001D5BC5">
                              <w:instrText xml:space="preserve"> SEQ Hình \* ARABIC </w:instrText>
                            </w:r>
                            <w:r w:rsidR="001D5BC5">
                              <w:fldChar w:fldCharType="separate"/>
                            </w:r>
                            <w:r w:rsidR="001A5525">
                              <w:rPr>
                                <w:noProof/>
                              </w:rPr>
                              <w:t>9</w:t>
                            </w:r>
                            <w:r w:rsidR="001D5BC5">
                              <w:rPr>
                                <w:noProof/>
                              </w:rPr>
                              <w:fldChar w:fldCharType="end"/>
                            </w:r>
                            <w:r>
                              <w:t>: Biểu đồ ca sử dụng “Quản lý hồ sơ cá nhân”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9F764" id="Text Box 5" o:spid="_x0000_s1032" type="#_x0000_t202" style="position:absolute;left:0;text-align:left;margin-left:388.2pt;margin-top:176.15pt;width:439.4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" stroked="f">
                <v:textbox style="mso-fit-shape-to-text:t" inset="0,0,0,0">
                  <w:txbxContent>
                    <w:p w:rsidR="003910ED" w:rsidRPr="002518CB" w:rsidRDefault="003910ED" w:rsidP="00CD7B91">
                      <w:pPr>
                        <w:pStyle w:val="Captions"/>
                        <w:rPr>
                          <w:noProof/>
                        </w:rPr>
                      </w:pPr>
                      <w:bookmarkStart w:id="146" w:name="_Toc502559089"/>
                      <w:r>
                        <w:t xml:space="preserve">Hình </w:t>
                      </w:r>
                      <w:r w:rsidR="001D5BC5">
                        <w:fldChar w:fldCharType="begin"/>
                      </w:r>
                      <w:r w:rsidR="001D5BC5">
                        <w:instrText xml:space="preserve"> SEQ Hình \* ARABIC </w:instrText>
                      </w:r>
                      <w:r w:rsidR="001D5BC5">
                        <w:fldChar w:fldCharType="separate"/>
                      </w:r>
                      <w:r w:rsidR="001A5525">
                        <w:rPr>
                          <w:noProof/>
                        </w:rPr>
                        <w:t>9</w:t>
                      </w:r>
                      <w:r w:rsidR="001D5BC5">
                        <w:rPr>
                          <w:noProof/>
                        </w:rPr>
                        <w:fldChar w:fldCharType="end"/>
                      </w:r>
                      <w:r>
                        <w:t>: Biểu đồ ca sử dụng “Quản lý hồ sơ cá nhân”</w:t>
                      </w:r>
                      <w:bookmarkEnd w:id="146"/>
                    </w:p>
                  </w:txbxContent>
                </v:textbox>
                <w10:wrap type="topAndBottom" anchorx="margin"/>
              </v:shape>
            </w:pict>
          </mc:Fallback>
        </mc:AlternateContent>
      </w:r>
      <w:r>
        <w:rPr>
          <w:noProof/>
        </w:rPr>
        <mc:AlternateContent>
          <mc:Choice Requires="wpc">
            <w:drawing>
              <wp:inline distT="0" distB="0" distL="0" distR="0">
                <wp:extent cx="5486400" cy="2143125"/>
                <wp:effectExtent l="0" t="0" r="0" b="0"/>
                <wp:docPr id="177" name="Canvas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9" name="Picture 179"/>
                          <pic:cNvPicPr>
                            <a:picLocks noChangeAspect="1"/>
                          </pic:cNvPicPr>
                        </pic:nvPicPr>
                        <pic:blipFill>
                          <a:blip r:embed="rId43"/>
                          <a:stretch>
                            <a:fillRect/>
                          </a:stretch>
                        </pic:blipFill>
                        <pic:spPr>
                          <a:xfrm>
                            <a:off x="0" y="0"/>
                            <a:ext cx="5486400" cy="2047691"/>
                          </a:xfrm>
                          <a:prstGeom prst="rect">
                            <a:avLst/>
                          </a:prstGeom>
                        </pic:spPr>
                      </pic:pic>
                    </wpc:wpc>
                  </a:graphicData>
                </a:graphic>
              </wp:inline>
            </w:drawing>
          </mc:Choice>
          <mc:Fallback>
            <w:pict>
              <v:group w14:anchorId="34DAA878" id="Canvas 177" o:spid="_x0000_s1026" editas="canvas" style="width:6in;height:168.75pt;mso-position-horizontal-relative:char;mso-position-vertical-relative:line" coordsize="54864,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">
                <v:shape id="_x0000_s1027" type="#_x0000_t75" style="position:absolute;width:54864;height:21431;visibility:visible;mso-wrap-style:square">
                  <v:fill o:detectmouseclick="t"/>
                  <v:path o:connecttype="none"/>
                </v:shape>
                <v:shape id="Picture 179" o:spid="_x0000_s1028" type="#_x0000_t75" style="position:absolute;width:54864;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Ga4TCAAAA3AAAAA8AAABkcnMvZG93bnJldi54bWxET9uKwjAQfRf8hzCCb5q6gpdqFFdZEFlh&#10;rYqvQzO2xWZSmqzWvzcLC77N4VxnvmxMKe5Uu8KygkE/AkGcWl1wpuB0/OpNQDiPrLG0TAqe5GC5&#10;aLfmGGv74APdE5+JEMIuRgW591UspUtzMuj6tiIO3NXWBn2AdSZ1jY8Qbkr5EUUjabDg0JBjReuc&#10;0lvyaxRwufuR5pLsR+e9+f48pxuZDY9KdTvNagbCU+Pf4n/3Vof54yn8PRMukI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RmuEwgAAANwAAAAPAAAAAAAAAAAAAAAAAJ8C&#10;AABkcnMvZG93bnJldi54bWxQSwUGAAAAAAQABAD3AAAAjgMAAAAA&#10;">
                  <v:imagedata r:id="rId44" o:title=""/>
                  <v:path arrowok="t"/>
                </v:shape>
                <w10:anchorlock/>
              </v:group>
            </w:pict>
          </mc:Fallback>
        </mc:AlternateContent>
      </w:r>
    </w:p>
    <w:p w:rsidR="0083601E" w:rsidRDefault="00396ED2" w:rsidP="00D0348B">
      <w:pPr>
        <w:pStyle w:val="ListParagraph"/>
        <w:numPr>
          <w:ilvl w:val="0"/>
          <w:numId w:val="26"/>
        </w:numPr>
      </w:pPr>
      <w:r w:rsidRPr="00E9736B">
        <w:t>Đặc tả ca sử dụng</w:t>
      </w:r>
    </w:p>
    <w:tbl>
      <w:tblPr>
        <w:tblStyle w:val="TableGrid"/>
        <w:tblW w:w="0" w:type="auto"/>
        <w:tblLook w:val="04A0" w:firstRow="1" w:lastRow="0" w:firstColumn="1" w:lastColumn="0" w:noHBand="0" w:noVBand="1"/>
      </w:tblPr>
      <w:tblGrid>
        <w:gridCol w:w="3415"/>
        <w:gridCol w:w="3960"/>
        <w:gridCol w:w="1403"/>
      </w:tblGrid>
      <w:tr w:rsidR="006C1925" w:rsidTr="006C1925">
        <w:tc>
          <w:tcPr>
            <w:tcW w:w="8778" w:type="dxa"/>
            <w:gridSpan w:val="3"/>
          </w:tcPr>
          <w:p w:rsidR="006C1925" w:rsidRDefault="006C1925" w:rsidP="006C1925">
            <w:pPr>
              <w:ind w:firstLine="0"/>
            </w:pPr>
            <w:r>
              <w:t xml:space="preserve">UC: </w:t>
            </w:r>
            <w:r w:rsidRPr="00E9736B">
              <w:t>Cập nhật thông tin cá nhân</w:t>
            </w:r>
            <w:r>
              <w:t>.</w:t>
            </w:r>
          </w:p>
        </w:tc>
      </w:tr>
      <w:tr w:rsidR="006C1925" w:rsidTr="006C1925">
        <w:tc>
          <w:tcPr>
            <w:tcW w:w="8778" w:type="dxa"/>
            <w:gridSpan w:val="3"/>
          </w:tcPr>
          <w:p w:rsidR="006C1925" w:rsidRDefault="006C1925" w:rsidP="006C1925">
            <w:pPr>
              <w:ind w:firstLine="0"/>
            </w:pPr>
            <w:r>
              <w:t>Tác nhân: Thành viên.</w:t>
            </w:r>
          </w:p>
        </w:tc>
      </w:tr>
      <w:tr w:rsidR="006C1925" w:rsidRPr="00FC4E40" w:rsidTr="006C1925">
        <w:tc>
          <w:tcPr>
            <w:tcW w:w="3415" w:type="dxa"/>
          </w:tcPr>
          <w:p w:rsidR="006C1925" w:rsidRPr="00FC4E40" w:rsidRDefault="006C1925" w:rsidP="006C1925">
            <w:pPr>
              <w:ind w:firstLine="0"/>
              <w:rPr>
                <w:b/>
              </w:rPr>
            </w:pPr>
            <w:r w:rsidRPr="00FC4E40">
              <w:rPr>
                <w:b/>
              </w:rPr>
              <w:lastRenderedPageBreak/>
              <w:t>Hành động tác nhân</w:t>
            </w:r>
          </w:p>
        </w:tc>
        <w:tc>
          <w:tcPr>
            <w:tcW w:w="3960" w:type="dxa"/>
          </w:tcPr>
          <w:p w:rsidR="006C1925" w:rsidRPr="00FC4E40" w:rsidRDefault="006C1925" w:rsidP="006C1925">
            <w:pPr>
              <w:ind w:firstLine="0"/>
              <w:rPr>
                <w:b/>
              </w:rPr>
            </w:pPr>
            <w:r w:rsidRPr="00FC4E40">
              <w:rPr>
                <w:b/>
              </w:rPr>
              <w:t>Phản ứng hệ thống</w:t>
            </w:r>
          </w:p>
        </w:tc>
        <w:tc>
          <w:tcPr>
            <w:tcW w:w="1403" w:type="dxa"/>
          </w:tcPr>
          <w:p w:rsidR="006C1925" w:rsidRPr="00FC4E40" w:rsidRDefault="006C1925" w:rsidP="006C1925">
            <w:pPr>
              <w:ind w:firstLine="0"/>
              <w:rPr>
                <w:b/>
              </w:rPr>
            </w:pPr>
            <w:r w:rsidRPr="00FC4E40">
              <w:rPr>
                <w:b/>
              </w:rPr>
              <w:t>Dữ liệ</w:t>
            </w:r>
            <w:r>
              <w:rPr>
                <w:b/>
              </w:rPr>
              <w:t>u</w:t>
            </w:r>
          </w:p>
        </w:tc>
      </w:tr>
      <w:tr w:rsidR="006C1925" w:rsidTr="006C1925">
        <w:trPr>
          <w:trHeight w:val="1245"/>
        </w:trPr>
        <w:tc>
          <w:tcPr>
            <w:tcW w:w="3415" w:type="dxa"/>
          </w:tcPr>
          <w:p w:rsidR="006C1925" w:rsidRDefault="006C1925" w:rsidP="006C1925">
            <w:pPr>
              <w:ind w:firstLine="0"/>
            </w:pPr>
            <w:r>
              <w:t>C</w:t>
            </w:r>
            <w:r w:rsidRPr="00E9736B">
              <w:t>họ</w:t>
            </w:r>
            <w:r>
              <w:t xml:space="preserve">n </w:t>
            </w:r>
            <w:r w:rsidRPr="00E9736B">
              <w:t>Cập nhật thông tin cá nhân trong giao diện Quản lý hồ sơ cá nhân</w:t>
            </w:r>
            <w:r>
              <w:t>.</w:t>
            </w:r>
          </w:p>
        </w:tc>
        <w:tc>
          <w:tcPr>
            <w:tcW w:w="3960" w:type="dxa"/>
          </w:tcPr>
          <w:p w:rsidR="006C1925" w:rsidRDefault="006C1925" w:rsidP="006C1925">
            <w:pPr>
              <w:ind w:firstLine="0"/>
            </w:pPr>
            <w:r>
              <w:t xml:space="preserve">Hiển </w:t>
            </w:r>
            <w:r w:rsidRPr="00E9736B">
              <w:t>thị giao diện Cập nhật thông tin cá nhân.</w:t>
            </w:r>
          </w:p>
        </w:tc>
        <w:tc>
          <w:tcPr>
            <w:tcW w:w="1403" w:type="dxa"/>
          </w:tcPr>
          <w:p w:rsidR="006C1925" w:rsidRDefault="006C1925" w:rsidP="006C1925">
            <w:pPr>
              <w:ind w:firstLine="0"/>
            </w:pPr>
          </w:p>
        </w:tc>
      </w:tr>
      <w:tr w:rsidR="006C1925" w:rsidTr="006C1925">
        <w:trPr>
          <w:trHeight w:val="1884"/>
        </w:trPr>
        <w:tc>
          <w:tcPr>
            <w:tcW w:w="3415" w:type="dxa"/>
          </w:tcPr>
          <w:p w:rsidR="006C1925" w:rsidRDefault="006C1925" w:rsidP="006C1925">
            <w:pPr>
              <w:ind w:firstLine="0"/>
            </w:pPr>
            <w:r>
              <w:t>N</w:t>
            </w:r>
            <w:r w:rsidRPr="00E9736B">
              <w:t>hập nội dung theo yêu cầu của hệ thống và nhấn Cập nhật</w:t>
            </w:r>
            <w:r>
              <w:t>.</w:t>
            </w:r>
          </w:p>
        </w:tc>
        <w:tc>
          <w:tcPr>
            <w:tcW w:w="3960" w:type="dxa"/>
          </w:tcPr>
          <w:p w:rsidR="006C1925" w:rsidRDefault="006C1925" w:rsidP="006C1925">
            <w:pPr>
              <w:ind w:firstLine="0"/>
            </w:pPr>
            <w:r>
              <w:t>K</w:t>
            </w:r>
            <w:r w:rsidRPr="00E9736B">
              <w:t>iểm tra thông tin</w:t>
            </w:r>
            <w:r>
              <w:t xml:space="preserve"> cập nhật, ghi nhận và hiển thị thông báo bỏ cập nhật thành công.</w:t>
            </w:r>
          </w:p>
        </w:tc>
        <w:tc>
          <w:tcPr>
            <w:tcW w:w="1403" w:type="dxa"/>
          </w:tcPr>
          <w:p w:rsidR="006C1925" w:rsidRDefault="006A07F0" w:rsidP="006C1925">
            <w:pPr>
              <w:ind w:firstLine="0"/>
            </w:pPr>
            <w:r>
              <w:t>User,</w:t>
            </w:r>
          </w:p>
          <w:p w:rsidR="006A07F0" w:rsidRDefault="006A07F0" w:rsidP="006C1925">
            <w:pPr>
              <w:ind w:firstLine="0"/>
            </w:pPr>
            <w:r>
              <w:t>History</w:t>
            </w:r>
          </w:p>
        </w:tc>
      </w:tr>
    </w:tbl>
    <w:p w:rsidR="0083601E" w:rsidRDefault="00537A48" w:rsidP="00D0348B">
      <w:pPr>
        <w:pStyle w:val="Captions"/>
        <w:spacing w:before="120" w:after="120" w:line="360" w:lineRule="auto"/>
      </w:pPr>
      <w:bookmarkStart w:id="147" w:name="_Toc502559156"/>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21</w:t>
      </w:r>
      <w:r w:rsidR="001D5BC5">
        <w:rPr>
          <w:noProof/>
        </w:rPr>
        <w:fldChar w:fldCharType="end"/>
      </w:r>
      <w:r w:rsidRPr="00E9736B">
        <w:t>:</w:t>
      </w:r>
      <w:r w:rsidR="00E36CD3" w:rsidRPr="00E9736B">
        <w:t xml:space="preserve"> UC</w:t>
      </w:r>
      <w:r w:rsidRPr="00E9736B">
        <w:t xml:space="preserve"> Cập nhật thông tin cá nhân</w:t>
      </w:r>
      <w:bookmarkEnd w:id="147"/>
    </w:p>
    <w:tbl>
      <w:tblPr>
        <w:tblStyle w:val="TableGrid"/>
        <w:tblW w:w="0" w:type="auto"/>
        <w:tblLook w:val="04A0" w:firstRow="1" w:lastRow="0" w:firstColumn="1" w:lastColumn="0" w:noHBand="0" w:noVBand="1"/>
      </w:tblPr>
      <w:tblGrid>
        <w:gridCol w:w="3415"/>
        <w:gridCol w:w="3960"/>
        <w:gridCol w:w="1403"/>
      </w:tblGrid>
      <w:tr w:rsidR="006C1925" w:rsidTr="006C1925">
        <w:tc>
          <w:tcPr>
            <w:tcW w:w="8778" w:type="dxa"/>
            <w:gridSpan w:val="3"/>
          </w:tcPr>
          <w:p w:rsidR="006C1925" w:rsidRDefault="006C1925" w:rsidP="006C1925">
            <w:pPr>
              <w:ind w:firstLine="0"/>
            </w:pPr>
            <w:r>
              <w:t xml:space="preserve">UC: </w:t>
            </w:r>
            <w:r w:rsidRPr="00E9736B">
              <w:t>Cập nhật vị trí hiện tại</w:t>
            </w:r>
            <w:r>
              <w:t>.</w:t>
            </w:r>
          </w:p>
        </w:tc>
      </w:tr>
      <w:tr w:rsidR="006C1925" w:rsidTr="006C1925">
        <w:tc>
          <w:tcPr>
            <w:tcW w:w="8778" w:type="dxa"/>
            <w:gridSpan w:val="3"/>
          </w:tcPr>
          <w:p w:rsidR="006C1925" w:rsidRDefault="006C1925" w:rsidP="006C1925">
            <w:pPr>
              <w:ind w:firstLine="0"/>
            </w:pPr>
            <w:r>
              <w:t>Tác nhân: Thành viên.</w:t>
            </w:r>
          </w:p>
        </w:tc>
      </w:tr>
      <w:tr w:rsidR="006C1925" w:rsidRPr="00FC4E40" w:rsidTr="006C1925">
        <w:tc>
          <w:tcPr>
            <w:tcW w:w="3415" w:type="dxa"/>
          </w:tcPr>
          <w:p w:rsidR="006C1925" w:rsidRPr="00FC4E40" w:rsidRDefault="006C1925" w:rsidP="006C1925">
            <w:pPr>
              <w:ind w:firstLine="0"/>
              <w:rPr>
                <w:b/>
              </w:rPr>
            </w:pPr>
            <w:r w:rsidRPr="00FC4E40">
              <w:rPr>
                <w:b/>
              </w:rPr>
              <w:t>Hành động tác nhân</w:t>
            </w:r>
          </w:p>
        </w:tc>
        <w:tc>
          <w:tcPr>
            <w:tcW w:w="3960" w:type="dxa"/>
          </w:tcPr>
          <w:p w:rsidR="006C1925" w:rsidRPr="00FC4E40" w:rsidRDefault="006C1925" w:rsidP="006C1925">
            <w:pPr>
              <w:ind w:firstLine="0"/>
              <w:rPr>
                <w:b/>
              </w:rPr>
            </w:pPr>
            <w:r w:rsidRPr="00FC4E40">
              <w:rPr>
                <w:b/>
              </w:rPr>
              <w:t>Phản ứng hệ thống</w:t>
            </w:r>
          </w:p>
        </w:tc>
        <w:tc>
          <w:tcPr>
            <w:tcW w:w="1403" w:type="dxa"/>
          </w:tcPr>
          <w:p w:rsidR="006C1925" w:rsidRPr="00FC4E40" w:rsidRDefault="006C1925" w:rsidP="006C1925">
            <w:pPr>
              <w:ind w:firstLine="0"/>
              <w:rPr>
                <w:b/>
              </w:rPr>
            </w:pPr>
            <w:r w:rsidRPr="00FC4E40">
              <w:rPr>
                <w:b/>
              </w:rPr>
              <w:t>Dữ liệ</w:t>
            </w:r>
            <w:r>
              <w:rPr>
                <w:b/>
              </w:rPr>
              <w:t>u</w:t>
            </w:r>
          </w:p>
        </w:tc>
      </w:tr>
      <w:tr w:rsidR="006C1925" w:rsidTr="006C1925">
        <w:trPr>
          <w:trHeight w:val="1245"/>
        </w:trPr>
        <w:tc>
          <w:tcPr>
            <w:tcW w:w="3415" w:type="dxa"/>
          </w:tcPr>
          <w:p w:rsidR="006C1925" w:rsidRDefault="006C1925" w:rsidP="006C1925">
            <w:pPr>
              <w:ind w:firstLine="0"/>
            </w:pPr>
            <w:r>
              <w:t>C</w:t>
            </w:r>
            <w:r w:rsidRPr="00E9736B">
              <w:t>họ</w:t>
            </w:r>
            <w:r>
              <w:t xml:space="preserve">n </w:t>
            </w:r>
            <w:r w:rsidRPr="00E9736B">
              <w:t>Cập nhật vị trí trong giao diện Quản lý hồ sơ cá nhân</w:t>
            </w:r>
            <w:r>
              <w:t>.</w:t>
            </w:r>
          </w:p>
        </w:tc>
        <w:tc>
          <w:tcPr>
            <w:tcW w:w="3960" w:type="dxa"/>
          </w:tcPr>
          <w:p w:rsidR="006C1925" w:rsidRDefault="006C1925" w:rsidP="006C1925">
            <w:pPr>
              <w:ind w:firstLine="0"/>
            </w:pPr>
            <w:r w:rsidRPr="00E9736B">
              <w:t>Trình duyệt hiển thị yêu cầu người dùng cho phép hệ thống đọc thông tin về vị trí</w:t>
            </w:r>
            <w:r>
              <w:t>.</w:t>
            </w:r>
          </w:p>
        </w:tc>
        <w:tc>
          <w:tcPr>
            <w:tcW w:w="1403" w:type="dxa"/>
          </w:tcPr>
          <w:p w:rsidR="006C1925" w:rsidRDefault="006C1925" w:rsidP="006C1925">
            <w:pPr>
              <w:ind w:firstLine="0"/>
            </w:pPr>
          </w:p>
        </w:tc>
      </w:tr>
      <w:tr w:rsidR="006C1925" w:rsidTr="006C1925">
        <w:trPr>
          <w:trHeight w:val="1884"/>
        </w:trPr>
        <w:tc>
          <w:tcPr>
            <w:tcW w:w="3415" w:type="dxa"/>
          </w:tcPr>
          <w:p w:rsidR="006C1925" w:rsidRDefault="006C1925" w:rsidP="006C1925">
            <w:pPr>
              <w:ind w:firstLine="0"/>
            </w:pPr>
            <w:r>
              <w:t>Chọn Cho phép</w:t>
            </w:r>
          </w:p>
        </w:tc>
        <w:tc>
          <w:tcPr>
            <w:tcW w:w="3960" w:type="dxa"/>
          </w:tcPr>
          <w:p w:rsidR="006C1925" w:rsidRDefault="006C1925" w:rsidP="006C1925">
            <w:pPr>
              <w:ind w:firstLine="0"/>
            </w:pPr>
            <w:r>
              <w:t>C</w:t>
            </w:r>
            <w:r w:rsidRPr="00E9736B">
              <w:t>ập nhật vị trí người dùng hiện tại dựa trên thông tin trình duyệt cung cấp</w:t>
            </w:r>
            <w:r>
              <w:t xml:space="preserve"> ghi nhận và </w:t>
            </w:r>
            <w:r w:rsidRPr="00E9736B">
              <w:t>hiển thị thông báo cập nhật thành công</w:t>
            </w:r>
            <w:r>
              <w:t>.</w:t>
            </w:r>
          </w:p>
        </w:tc>
        <w:tc>
          <w:tcPr>
            <w:tcW w:w="1403" w:type="dxa"/>
          </w:tcPr>
          <w:p w:rsidR="006C1925" w:rsidRDefault="006A07F0" w:rsidP="006C1925">
            <w:pPr>
              <w:ind w:firstLine="0"/>
            </w:pPr>
            <w:r>
              <w:t>Location,</w:t>
            </w:r>
          </w:p>
          <w:p w:rsidR="006A07F0" w:rsidRDefault="006A07F0" w:rsidP="006C1925">
            <w:pPr>
              <w:ind w:firstLine="0"/>
            </w:pPr>
            <w:r>
              <w:t>History</w:t>
            </w:r>
          </w:p>
        </w:tc>
      </w:tr>
    </w:tbl>
    <w:p w:rsidR="00DF7408" w:rsidRDefault="00537A48" w:rsidP="00D0348B">
      <w:pPr>
        <w:pStyle w:val="Captions"/>
        <w:spacing w:before="120" w:after="120" w:line="360" w:lineRule="auto"/>
      </w:pPr>
      <w:bookmarkStart w:id="148" w:name="_Toc502559157"/>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22</w:t>
      </w:r>
      <w:r w:rsidR="001D5BC5">
        <w:rPr>
          <w:noProof/>
        </w:rPr>
        <w:fldChar w:fldCharType="end"/>
      </w:r>
      <w:r w:rsidRPr="00E9736B">
        <w:t>: UC Cập nhật vị trí hiện tại</w:t>
      </w:r>
      <w:bookmarkEnd w:id="148"/>
    </w:p>
    <w:tbl>
      <w:tblPr>
        <w:tblStyle w:val="TableGrid"/>
        <w:tblW w:w="0" w:type="auto"/>
        <w:tblLook w:val="04A0" w:firstRow="1" w:lastRow="0" w:firstColumn="1" w:lastColumn="0" w:noHBand="0" w:noVBand="1"/>
      </w:tblPr>
      <w:tblGrid>
        <w:gridCol w:w="3415"/>
        <w:gridCol w:w="3960"/>
        <w:gridCol w:w="1403"/>
      </w:tblGrid>
      <w:tr w:rsidR="009F5FEB" w:rsidTr="00484C9E">
        <w:tc>
          <w:tcPr>
            <w:tcW w:w="8778" w:type="dxa"/>
            <w:gridSpan w:val="3"/>
          </w:tcPr>
          <w:p w:rsidR="009F5FEB" w:rsidRDefault="009F5FEB" w:rsidP="00484C9E">
            <w:pPr>
              <w:ind w:firstLine="0"/>
            </w:pPr>
            <w:r>
              <w:lastRenderedPageBreak/>
              <w:t xml:space="preserve">UC: </w:t>
            </w:r>
            <w:r w:rsidRPr="00E9736B">
              <w:t>Thay đổi mật khẩu</w:t>
            </w:r>
            <w:r>
              <w:t>.</w:t>
            </w:r>
          </w:p>
        </w:tc>
      </w:tr>
      <w:tr w:rsidR="009F5FEB" w:rsidTr="00484C9E">
        <w:tc>
          <w:tcPr>
            <w:tcW w:w="8778" w:type="dxa"/>
            <w:gridSpan w:val="3"/>
          </w:tcPr>
          <w:p w:rsidR="009F5FEB" w:rsidRDefault="009F5FEB" w:rsidP="00484C9E">
            <w:pPr>
              <w:ind w:firstLine="0"/>
            </w:pPr>
            <w:r>
              <w:t>Tác nhân: Thành viên.</w:t>
            </w:r>
          </w:p>
        </w:tc>
      </w:tr>
      <w:tr w:rsidR="009F5FEB" w:rsidRPr="00FC4E40" w:rsidTr="00484C9E">
        <w:tc>
          <w:tcPr>
            <w:tcW w:w="3415" w:type="dxa"/>
          </w:tcPr>
          <w:p w:rsidR="009F5FEB" w:rsidRPr="00FC4E40" w:rsidRDefault="009F5FEB" w:rsidP="00484C9E">
            <w:pPr>
              <w:ind w:firstLine="0"/>
              <w:rPr>
                <w:b/>
              </w:rPr>
            </w:pPr>
            <w:r w:rsidRPr="00FC4E40">
              <w:rPr>
                <w:b/>
              </w:rPr>
              <w:t>Hành động tác nhân</w:t>
            </w:r>
          </w:p>
        </w:tc>
        <w:tc>
          <w:tcPr>
            <w:tcW w:w="3960" w:type="dxa"/>
          </w:tcPr>
          <w:p w:rsidR="009F5FEB" w:rsidRPr="00FC4E40" w:rsidRDefault="009F5FEB" w:rsidP="00484C9E">
            <w:pPr>
              <w:ind w:firstLine="0"/>
              <w:rPr>
                <w:b/>
              </w:rPr>
            </w:pPr>
            <w:r w:rsidRPr="00FC4E40">
              <w:rPr>
                <w:b/>
              </w:rPr>
              <w:t>Phản ứng hệ thống</w:t>
            </w:r>
          </w:p>
        </w:tc>
        <w:tc>
          <w:tcPr>
            <w:tcW w:w="1403" w:type="dxa"/>
          </w:tcPr>
          <w:p w:rsidR="009F5FEB" w:rsidRPr="00FC4E40" w:rsidRDefault="009F5FEB" w:rsidP="00484C9E">
            <w:pPr>
              <w:ind w:firstLine="0"/>
              <w:rPr>
                <w:b/>
              </w:rPr>
            </w:pPr>
            <w:r w:rsidRPr="00FC4E40">
              <w:rPr>
                <w:b/>
              </w:rPr>
              <w:t>Dữ liệ</w:t>
            </w:r>
            <w:r>
              <w:rPr>
                <w:b/>
              </w:rPr>
              <w:t>u</w:t>
            </w:r>
          </w:p>
        </w:tc>
      </w:tr>
      <w:tr w:rsidR="009F5FEB" w:rsidTr="00484C9E">
        <w:trPr>
          <w:trHeight w:val="1245"/>
        </w:trPr>
        <w:tc>
          <w:tcPr>
            <w:tcW w:w="3415" w:type="dxa"/>
          </w:tcPr>
          <w:p w:rsidR="009F5FEB" w:rsidRDefault="009F5FEB" w:rsidP="00484C9E">
            <w:pPr>
              <w:ind w:firstLine="0"/>
            </w:pPr>
            <w:r>
              <w:t>C</w:t>
            </w:r>
            <w:r w:rsidRPr="00E9736B">
              <w:t>họ</w:t>
            </w:r>
            <w:r>
              <w:t xml:space="preserve">n </w:t>
            </w:r>
            <w:r w:rsidRPr="00E9736B">
              <w:t>Thay đổi mật khẩu trong giao diện Quản lý hồ sơ cá nhân</w:t>
            </w:r>
            <w:r>
              <w:t>.</w:t>
            </w:r>
          </w:p>
        </w:tc>
        <w:tc>
          <w:tcPr>
            <w:tcW w:w="3960" w:type="dxa"/>
          </w:tcPr>
          <w:p w:rsidR="009F5FEB" w:rsidRDefault="009F5FEB" w:rsidP="00484C9E">
            <w:pPr>
              <w:ind w:firstLine="0"/>
            </w:pPr>
            <w:r>
              <w:t>Hiển</w:t>
            </w:r>
            <w:r w:rsidRPr="00E9736B">
              <w:t xml:space="preserve"> thị giao diện Thay đổi mật khẩu</w:t>
            </w:r>
            <w:r>
              <w:t>.</w:t>
            </w:r>
          </w:p>
        </w:tc>
        <w:tc>
          <w:tcPr>
            <w:tcW w:w="1403" w:type="dxa"/>
          </w:tcPr>
          <w:p w:rsidR="009F5FEB" w:rsidRDefault="009F5FEB" w:rsidP="00484C9E">
            <w:pPr>
              <w:ind w:firstLine="0"/>
            </w:pPr>
          </w:p>
        </w:tc>
      </w:tr>
      <w:tr w:rsidR="009F5FEB" w:rsidTr="00484C9E">
        <w:trPr>
          <w:trHeight w:val="1884"/>
        </w:trPr>
        <w:tc>
          <w:tcPr>
            <w:tcW w:w="3415" w:type="dxa"/>
          </w:tcPr>
          <w:p w:rsidR="009F5FEB" w:rsidRDefault="009F5FEB" w:rsidP="009F5FEB">
            <w:pPr>
              <w:ind w:firstLine="0"/>
            </w:pPr>
            <w:r>
              <w:t>N</w:t>
            </w:r>
            <w:r w:rsidRPr="00E9736B">
              <w:t>hập thông tin theo yêu cầu của hệ thống và nhấn Cập nhậ</w:t>
            </w:r>
            <w:r>
              <w:t>t.</w:t>
            </w:r>
          </w:p>
        </w:tc>
        <w:tc>
          <w:tcPr>
            <w:tcW w:w="3960" w:type="dxa"/>
          </w:tcPr>
          <w:p w:rsidR="009F5FEB" w:rsidRDefault="009F5FEB" w:rsidP="009F5FEB">
            <w:pPr>
              <w:ind w:firstLine="0"/>
            </w:pPr>
            <w:r>
              <w:t>K</w:t>
            </w:r>
            <w:r w:rsidRPr="00E9736B">
              <w:t>iểm tra thông tin thay đổi mật khẩ</w:t>
            </w:r>
            <w:r>
              <w:t>u, ghi nhận và hiển thị thông báo cập nhật thành công.</w:t>
            </w:r>
          </w:p>
        </w:tc>
        <w:tc>
          <w:tcPr>
            <w:tcW w:w="1403" w:type="dxa"/>
          </w:tcPr>
          <w:p w:rsidR="009F5FEB" w:rsidRDefault="006A07F0" w:rsidP="00484C9E">
            <w:pPr>
              <w:ind w:firstLine="0"/>
            </w:pPr>
            <w:r>
              <w:t>User,</w:t>
            </w:r>
          </w:p>
          <w:p w:rsidR="006A07F0" w:rsidRDefault="006A07F0" w:rsidP="00484C9E">
            <w:pPr>
              <w:ind w:firstLine="0"/>
            </w:pPr>
            <w:r>
              <w:t>History</w:t>
            </w:r>
          </w:p>
        </w:tc>
      </w:tr>
    </w:tbl>
    <w:p w:rsidR="0083601E" w:rsidRDefault="00537A48" w:rsidP="00D0348B">
      <w:pPr>
        <w:pStyle w:val="Captions"/>
        <w:spacing w:before="120" w:after="120" w:line="360" w:lineRule="auto"/>
      </w:pPr>
      <w:bookmarkStart w:id="149" w:name="_Toc502559158"/>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23</w:t>
      </w:r>
      <w:r w:rsidR="001D5BC5">
        <w:rPr>
          <w:noProof/>
        </w:rPr>
        <w:fldChar w:fldCharType="end"/>
      </w:r>
      <w:r w:rsidRPr="00E9736B">
        <w:t>: UC Thay đổi mật khẩu</w:t>
      </w:r>
      <w:bookmarkEnd w:id="149"/>
    </w:p>
    <w:tbl>
      <w:tblPr>
        <w:tblStyle w:val="TableGrid"/>
        <w:tblW w:w="0" w:type="auto"/>
        <w:tblLook w:val="04A0" w:firstRow="1" w:lastRow="0" w:firstColumn="1" w:lastColumn="0" w:noHBand="0" w:noVBand="1"/>
      </w:tblPr>
      <w:tblGrid>
        <w:gridCol w:w="3392"/>
        <w:gridCol w:w="3933"/>
        <w:gridCol w:w="1453"/>
      </w:tblGrid>
      <w:tr w:rsidR="009F5FEB" w:rsidTr="00484C9E">
        <w:tc>
          <w:tcPr>
            <w:tcW w:w="8778" w:type="dxa"/>
            <w:gridSpan w:val="3"/>
          </w:tcPr>
          <w:p w:rsidR="009F5FEB" w:rsidRDefault="009F5FEB" w:rsidP="00484C9E">
            <w:pPr>
              <w:ind w:firstLine="0"/>
            </w:pPr>
            <w:r>
              <w:t xml:space="preserve">UC: </w:t>
            </w:r>
            <w:r w:rsidRPr="00E9736B">
              <w:t>Cập nhật tiểu sử</w:t>
            </w:r>
            <w:r>
              <w:t>.</w:t>
            </w:r>
          </w:p>
        </w:tc>
      </w:tr>
      <w:tr w:rsidR="009F5FEB" w:rsidTr="00484C9E">
        <w:tc>
          <w:tcPr>
            <w:tcW w:w="8778" w:type="dxa"/>
            <w:gridSpan w:val="3"/>
          </w:tcPr>
          <w:p w:rsidR="009F5FEB" w:rsidRDefault="009F5FEB" w:rsidP="00484C9E">
            <w:pPr>
              <w:ind w:firstLine="0"/>
            </w:pPr>
            <w:r>
              <w:t>Tác nhân: Thành viên.</w:t>
            </w:r>
          </w:p>
        </w:tc>
      </w:tr>
      <w:tr w:rsidR="009F5FEB" w:rsidRPr="00FC4E40" w:rsidTr="00484C9E">
        <w:tc>
          <w:tcPr>
            <w:tcW w:w="3415" w:type="dxa"/>
          </w:tcPr>
          <w:p w:rsidR="009F5FEB" w:rsidRPr="00FC4E40" w:rsidRDefault="009F5FEB" w:rsidP="00484C9E">
            <w:pPr>
              <w:ind w:firstLine="0"/>
              <w:rPr>
                <w:b/>
              </w:rPr>
            </w:pPr>
            <w:r w:rsidRPr="00FC4E40">
              <w:rPr>
                <w:b/>
              </w:rPr>
              <w:t>Hành động tác nhân</w:t>
            </w:r>
          </w:p>
        </w:tc>
        <w:tc>
          <w:tcPr>
            <w:tcW w:w="3960" w:type="dxa"/>
          </w:tcPr>
          <w:p w:rsidR="009F5FEB" w:rsidRPr="00FC4E40" w:rsidRDefault="009F5FEB" w:rsidP="00484C9E">
            <w:pPr>
              <w:ind w:firstLine="0"/>
              <w:rPr>
                <w:b/>
              </w:rPr>
            </w:pPr>
            <w:r w:rsidRPr="00FC4E40">
              <w:rPr>
                <w:b/>
              </w:rPr>
              <w:t>Phản ứng hệ thống</w:t>
            </w:r>
          </w:p>
        </w:tc>
        <w:tc>
          <w:tcPr>
            <w:tcW w:w="1403" w:type="dxa"/>
          </w:tcPr>
          <w:p w:rsidR="009F5FEB" w:rsidRPr="00FC4E40" w:rsidRDefault="009F5FEB" w:rsidP="00484C9E">
            <w:pPr>
              <w:ind w:firstLine="0"/>
              <w:rPr>
                <w:b/>
              </w:rPr>
            </w:pPr>
            <w:r w:rsidRPr="00FC4E40">
              <w:rPr>
                <w:b/>
              </w:rPr>
              <w:t>Dữ liệ</w:t>
            </w:r>
            <w:r>
              <w:rPr>
                <w:b/>
              </w:rPr>
              <w:t>u</w:t>
            </w:r>
          </w:p>
        </w:tc>
      </w:tr>
      <w:tr w:rsidR="009F5FEB" w:rsidTr="00484C9E">
        <w:trPr>
          <w:trHeight w:val="1245"/>
        </w:trPr>
        <w:tc>
          <w:tcPr>
            <w:tcW w:w="3415" w:type="dxa"/>
          </w:tcPr>
          <w:p w:rsidR="009F5FEB" w:rsidRDefault="009F5FEB" w:rsidP="00484C9E">
            <w:pPr>
              <w:ind w:firstLine="0"/>
            </w:pPr>
            <w:r>
              <w:t>C</w:t>
            </w:r>
            <w:r w:rsidRPr="00E9736B">
              <w:t>họ</w:t>
            </w:r>
            <w:r>
              <w:t xml:space="preserve">n </w:t>
            </w:r>
            <w:r w:rsidRPr="00E9736B">
              <w:t>Cập nhật tiểu sử trong giao diện Quản lý hồ sơ cá nhân</w:t>
            </w:r>
            <w:r>
              <w:t>.</w:t>
            </w:r>
          </w:p>
        </w:tc>
        <w:tc>
          <w:tcPr>
            <w:tcW w:w="3960" w:type="dxa"/>
          </w:tcPr>
          <w:p w:rsidR="009F5FEB" w:rsidRDefault="009F5FEB" w:rsidP="00484C9E">
            <w:pPr>
              <w:ind w:firstLine="0"/>
            </w:pPr>
            <w:r>
              <w:t>Hiển</w:t>
            </w:r>
            <w:r w:rsidRPr="00E9736B">
              <w:t xml:space="preserve"> thị giao diện Cập nhật tiểu sử</w:t>
            </w:r>
            <w:r>
              <w:t>.</w:t>
            </w:r>
          </w:p>
        </w:tc>
        <w:tc>
          <w:tcPr>
            <w:tcW w:w="1403" w:type="dxa"/>
          </w:tcPr>
          <w:p w:rsidR="009F5FEB" w:rsidRDefault="009F5FEB" w:rsidP="00484C9E">
            <w:pPr>
              <w:ind w:firstLine="0"/>
            </w:pPr>
          </w:p>
        </w:tc>
      </w:tr>
      <w:tr w:rsidR="009F5FEB" w:rsidTr="00484C9E">
        <w:trPr>
          <w:trHeight w:val="1884"/>
        </w:trPr>
        <w:tc>
          <w:tcPr>
            <w:tcW w:w="3415" w:type="dxa"/>
          </w:tcPr>
          <w:p w:rsidR="009F5FEB" w:rsidRDefault="009F5FEB" w:rsidP="009F5FEB">
            <w:pPr>
              <w:ind w:firstLine="0"/>
            </w:pPr>
            <w:r>
              <w:lastRenderedPageBreak/>
              <w:t>N</w:t>
            </w:r>
            <w:r w:rsidRPr="00E9736B">
              <w:t>hập thông tin theo yêu cầu của hệ thống và nhấn Cập nhậ</w:t>
            </w:r>
            <w:r>
              <w:t>t.</w:t>
            </w:r>
          </w:p>
        </w:tc>
        <w:tc>
          <w:tcPr>
            <w:tcW w:w="3960" w:type="dxa"/>
          </w:tcPr>
          <w:p w:rsidR="009F5FEB" w:rsidRDefault="009F5FEB" w:rsidP="009F5FEB">
            <w:pPr>
              <w:ind w:firstLine="0"/>
            </w:pPr>
            <w:r>
              <w:t>K</w:t>
            </w:r>
            <w:r w:rsidRPr="00E9736B">
              <w:t>iểm tra thông tin</w:t>
            </w:r>
            <w:r>
              <w:t xml:space="preserve"> người dùng nhập, ghi nhận và hiển thị thông báo cập nhật thành công.</w:t>
            </w:r>
          </w:p>
        </w:tc>
        <w:tc>
          <w:tcPr>
            <w:tcW w:w="1403" w:type="dxa"/>
          </w:tcPr>
          <w:p w:rsidR="009F5FEB" w:rsidRDefault="006A07F0" w:rsidP="00582938">
            <w:pPr>
              <w:ind w:firstLine="0"/>
            </w:pPr>
            <w:r>
              <w:t>C</w:t>
            </w:r>
            <w:r w:rsidRPr="006A07F0">
              <w:t>redential</w:t>
            </w:r>
            <w:r w:rsidR="000848C6">
              <w:t>, History</w:t>
            </w:r>
          </w:p>
        </w:tc>
      </w:tr>
    </w:tbl>
    <w:p w:rsidR="00537A48" w:rsidRPr="00E9736B" w:rsidRDefault="00537A48" w:rsidP="00D0348B">
      <w:pPr>
        <w:pStyle w:val="Captions"/>
        <w:spacing w:before="120" w:after="120" w:line="360" w:lineRule="auto"/>
        <w:rPr>
          <w:b/>
          <w:vanish/>
        </w:rPr>
      </w:pPr>
      <w:bookmarkStart w:id="150" w:name="_Toc502559159"/>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24</w:t>
      </w:r>
      <w:r w:rsidR="001D5BC5">
        <w:rPr>
          <w:noProof/>
        </w:rPr>
        <w:fldChar w:fldCharType="end"/>
      </w:r>
      <w:r w:rsidRPr="00E9736B">
        <w:t xml:space="preserve">: UC </w:t>
      </w:r>
      <w:r w:rsidR="003D75C9" w:rsidRPr="00E9736B">
        <w:t>Cập nhật tiểu sử</w:t>
      </w:r>
      <w:bookmarkEnd w:id="150"/>
    </w:p>
    <w:p w:rsidR="00897CEC" w:rsidRPr="00E9736B" w:rsidRDefault="00897CEC" w:rsidP="00D0348B">
      <w:pPr>
        <w:pStyle w:val="Heading4"/>
      </w:pPr>
      <w:bookmarkStart w:id="151" w:name="_Toc502133451"/>
      <w:r w:rsidRPr="00E9736B">
        <w:t>Kịch bản ca sử dụng Quả</w:t>
      </w:r>
      <w:r w:rsidR="00AB0599" w:rsidRPr="00E9736B">
        <w:t>n lý tài khoản</w:t>
      </w:r>
      <w:r w:rsidRPr="00E9736B">
        <w:t xml:space="preserve"> thanh toán</w:t>
      </w:r>
      <w:r w:rsidR="00AB0599" w:rsidRPr="00E9736B">
        <w:t xml:space="preserve"> cá nhân</w:t>
      </w:r>
      <w:bookmarkEnd w:id="151"/>
    </w:p>
    <w:p w:rsidR="00396ED2" w:rsidRDefault="00C57F9C" w:rsidP="00D0348B">
      <w:pPr>
        <w:pStyle w:val="ListParagraph"/>
        <w:numPr>
          <w:ilvl w:val="0"/>
          <w:numId w:val="27"/>
        </w:numPr>
      </w:pPr>
      <w:r w:rsidRPr="00E9736B">
        <w:rPr>
          <w:noProof/>
        </w:rPr>
        <mc:AlternateContent>
          <mc:Choice Requires="wps">
            <w:drawing>
              <wp:anchor distT="0" distB="0" distL="114300" distR="114300" simplePos="0" relativeHeight="251724800" behindDoc="0" locked="0" layoutInCell="1" allowOverlap="1" wp14:anchorId="6DFE6F30" wp14:editId="54FC83D1">
                <wp:simplePos x="0" y="0"/>
                <wp:positionH relativeFrom="margin">
                  <wp:align>right</wp:align>
                </wp:positionH>
                <wp:positionV relativeFrom="paragraph">
                  <wp:posOffset>2655068</wp:posOffset>
                </wp:positionV>
                <wp:extent cx="558355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583555" cy="635"/>
                        </a:xfrm>
                        <a:prstGeom prst="rect">
                          <a:avLst/>
                        </a:prstGeom>
                        <a:solidFill>
                          <a:prstClr val="white"/>
                        </a:solidFill>
                        <a:ln>
                          <a:noFill/>
                        </a:ln>
                      </wps:spPr>
                      <wps:txbx>
                        <w:txbxContent>
                          <w:p w:rsidR="003910ED" w:rsidRPr="000133A7" w:rsidRDefault="003910ED" w:rsidP="00542CE5">
                            <w:pPr>
                              <w:pStyle w:val="Captions"/>
                              <w:rPr>
                                <w:noProof/>
                              </w:rPr>
                            </w:pPr>
                            <w:bookmarkStart w:id="152" w:name="_Toc502559090"/>
                            <w:r>
                              <w:t xml:space="preserve">Hình </w:t>
                            </w:r>
                            <w:r w:rsidR="001D5BC5">
                              <w:fldChar w:fldCharType="begin"/>
                            </w:r>
                            <w:r w:rsidR="001D5BC5">
                              <w:instrText xml:space="preserve"> SEQ Hình \* ARABIC </w:instrText>
                            </w:r>
                            <w:r w:rsidR="001D5BC5">
                              <w:fldChar w:fldCharType="separate"/>
                            </w:r>
                            <w:r w:rsidR="001A5525">
                              <w:rPr>
                                <w:noProof/>
                              </w:rPr>
                              <w:t>10</w:t>
                            </w:r>
                            <w:r w:rsidR="001D5BC5">
                              <w:rPr>
                                <w:noProof/>
                              </w:rPr>
                              <w:fldChar w:fldCharType="end"/>
                            </w:r>
                            <w:r>
                              <w:t>: Biểu đồ ca sử dụng “Quản lý tài khoản thanh toán cá nhân”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E6F30" id="Text Box 21" o:spid="_x0000_s1033" type="#_x0000_t202" style="position:absolute;left:0;text-align:left;margin-left:388.45pt;margin-top:209.05pt;width:439.65pt;height:.05pt;z-index:251724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" stroked="f">
                <v:textbox style="mso-fit-shape-to-text:t" inset="0,0,0,0">
                  <w:txbxContent>
                    <w:p w:rsidR="003910ED" w:rsidRPr="000133A7" w:rsidRDefault="003910ED" w:rsidP="00542CE5">
                      <w:pPr>
                        <w:pStyle w:val="Captions"/>
                        <w:rPr>
                          <w:noProof/>
                        </w:rPr>
                      </w:pPr>
                      <w:bookmarkStart w:id="153" w:name="_Toc502559090"/>
                      <w:r>
                        <w:t xml:space="preserve">Hình </w:t>
                      </w:r>
                      <w:r w:rsidR="001D5BC5">
                        <w:fldChar w:fldCharType="begin"/>
                      </w:r>
                      <w:r w:rsidR="001D5BC5">
                        <w:instrText xml:space="preserve"> SEQ Hình \* ARABIC </w:instrText>
                      </w:r>
                      <w:r w:rsidR="001D5BC5">
                        <w:fldChar w:fldCharType="separate"/>
                      </w:r>
                      <w:r w:rsidR="001A5525">
                        <w:rPr>
                          <w:noProof/>
                        </w:rPr>
                        <w:t>10</w:t>
                      </w:r>
                      <w:r w:rsidR="001D5BC5">
                        <w:rPr>
                          <w:noProof/>
                        </w:rPr>
                        <w:fldChar w:fldCharType="end"/>
                      </w:r>
                      <w:r>
                        <w:t>: Biểu đồ ca sử dụng “Quản lý tài khoản thanh toán cá nhân”</w:t>
                      </w:r>
                      <w:bookmarkEnd w:id="153"/>
                    </w:p>
                  </w:txbxContent>
                </v:textbox>
                <w10:wrap type="topAndBottom" anchorx="margin"/>
              </v:shape>
            </w:pict>
          </mc:Fallback>
        </mc:AlternateContent>
      </w:r>
      <w:r w:rsidR="00396ED2" w:rsidRPr="00E9736B">
        <w:t>Biểu đồ ca sử dụng</w:t>
      </w:r>
    </w:p>
    <w:p w:rsidR="003E3004" w:rsidRPr="00E9736B" w:rsidRDefault="003E3004" w:rsidP="003E3004">
      <w:pPr>
        <w:ind w:firstLine="0"/>
      </w:pPr>
      <w:r>
        <w:rPr>
          <w:noProof/>
        </w:rPr>
        <mc:AlternateContent>
          <mc:Choice Requires="wpc">
            <w:drawing>
              <wp:inline distT="0" distB="0" distL="0" distR="0">
                <wp:extent cx="5486400" cy="1990725"/>
                <wp:effectExtent l="0" t="0" r="0" b="0"/>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Picture 181"/>
                          <pic:cNvPicPr>
                            <a:picLocks noChangeAspect="1"/>
                          </pic:cNvPicPr>
                        </pic:nvPicPr>
                        <pic:blipFill>
                          <a:blip r:embed="rId45"/>
                          <a:stretch>
                            <a:fillRect/>
                          </a:stretch>
                        </pic:blipFill>
                        <pic:spPr>
                          <a:xfrm>
                            <a:off x="0" y="0"/>
                            <a:ext cx="5486400" cy="1796489"/>
                          </a:xfrm>
                          <a:prstGeom prst="rect">
                            <a:avLst/>
                          </a:prstGeom>
                        </pic:spPr>
                      </pic:pic>
                    </wpc:wpc>
                  </a:graphicData>
                </a:graphic>
              </wp:inline>
            </w:drawing>
          </mc:Choice>
          <mc:Fallback>
            <w:pict>
              <v:group w14:anchorId="1309D22D" id="Canvas 180" o:spid="_x0000_s1026" editas="canvas" style="width:6in;height:156.75pt;mso-position-horizontal-relative:char;mso-position-vertical-relative:line" coordsize="54864,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">
                <v:shape id="_x0000_s1027" type="#_x0000_t75" style="position:absolute;width:54864;height:19907;visibility:visible;mso-wrap-style:square">
                  <v:fill o:detectmouseclick="t"/>
                  <v:path o:connecttype="none"/>
                </v:shape>
                <v:shape id="Picture 181" o:spid="_x0000_s1028" type="#_x0000_t75" style="position:absolute;width:54864;height:17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Yh+PDAAAA3AAAAA8AAABkcnMvZG93bnJldi54bWxET01rwkAQvQv+h2UEb3UTDyKpa5DSgihI&#10;jR56nGan2WB2Ns2uMfbXdwsFb/N4n7PKB9uInjpfO1aQzhIQxKXTNVcKzqe3pyUIH5A1No5JwZ08&#10;5OvxaIWZdjc+Ul+ESsQQ9hkqMCG0mZS+NGTRz1xLHLkv11kMEXaV1B3eYrht5DxJFtJizbHBYEsv&#10;hspLcbUK5uF4/W5x15tPf3jfux/8KF4XSk0nw+YZRKAhPMT/7q2O85cp/D0TL5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ZiH48MAAADcAAAADwAAAAAAAAAAAAAAAACf&#10;AgAAZHJzL2Rvd25yZXYueG1sUEsFBgAAAAAEAAQA9wAAAI8DAAAAAA==&#10;">
                  <v:imagedata r:id="rId46" o:title=""/>
                  <v:path arrowok="t"/>
                </v:shape>
                <w10:anchorlock/>
              </v:group>
            </w:pict>
          </mc:Fallback>
        </mc:AlternateContent>
      </w:r>
    </w:p>
    <w:p w:rsidR="00A17AF7" w:rsidRDefault="00396ED2" w:rsidP="00D0348B">
      <w:pPr>
        <w:pStyle w:val="ListParagraph"/>
        <w:numPr>
          <w:ilvl w:val="0"/>
          <w:numId w:val="27"/>
        </w:numPr>
      </w:pPr>
      <w:r w:rsidRPr="00E9736B">
        <w:t>Đặc tả ca sử dụng</w:t>
      </w:r>
    </w:p>
    <w:tbl>
      <w:tblPr>
        <w:tblStyle w:val="TableGrid"/>
        <w:tblW w:w="0" w:type="auto"/>
        <w:tblLook w:val="04A0" w:firstRow="1" w:lastRow="0" w:firstColumn="1" w:lastColumn="0" w:noHBand="0" w:noVBand="1"/>
      </w:tblPr>
      <w:tblGrid>
        <w:gridCol w:w="3098"/>
        <w:gridCol w:w="3574"/>
        <w:gridCol w:w="2106"/>
      </w:tblGrid>
      <w:tr w:rsidR="009F5FEB" w:rsidTr="00484C9E">
        <w:tc>
          <w:tcPr>
            <w:tcW w:w="8778" w:type="dxa"/>
            <w:gridSpan w:val="3"/>
          </w:tcPr>
          <w:p w:rsidR="009F5FEB" w:rsidRDefault="009F5FEB" w:rsidP="00484C9E">
            <w:pPr>
              <w:ind w:firstLine="0"/>
            </w:pPr>
            <w:r>
              <w:t xml:space="preserve">UC: </w:t>
            </w:r>
            <w:r w:rsidRPr="00E9736B">
              <w:t>Cập nhật tài khoản thanh toán</w:t>
            </w:r>
            <w:r>
              <w:t>.</w:t>
            </w:r>
          </w:p>
        </w:tc>
      </w:tr>
      <w:tr w:rsidR="009F5FEB" w:rsidTr="00484C9E">
        <w:tc>
          <w:tcPr>
            <w:tcW w:w="8778" w:type="dxa"/>
            <w:gridSpan w:val="3"/>
          </w:tcPr>
          <w:p w:rsidR="009F5FEB" w:rsidRDefault="009F5FEB" w:rsidP="00484C9E">
            <w:pPr>
              <w:ind w:firstLine="0"/>
            </w:pPr>
            <w:r>
              <w:t>Tác nhân: Thành viên.</w:t>
            </w:r>
          </w:p>
        </w:tc>
      </w:tr>
      <w:tr w:rsidR="009F5FEB" w:rsidRPr="00FC4E40" w:rsidTr="00484C9E">
        <w:tc>
          <w:tcPr>
            <w:tcW w:w="3415" w:type="dxa"/>
          </w:tcPr>
          <w:p w:rsidR="009F5FEB" w:rsidRPr="00FC4E40" w:rsidRDefault="009F5FEB" w:rsidP="00484C9E">
            <w:pPr>
              <w:ind w:firstLine="0"/>
              <w:rPr>
                <w:b/>
              </w:rPr>
            </w:pPr>
            <w:r w:rsidRPr="00FC4E40">
              <w:rPr>
                <w:b/>
              </w:rPr>
              <w:t>Hành động tác nhân</w:t>
            </w:r>
          </w:p>
        </w:tc>
        <w:tc>
          <w:tcPr>
            <w:tcW w:w="3960" w:type="dxa"/>
          </w:tcPr>
          <w:p w:rsidR="009F5FEB" w:rsidRPr="00FC4E40" w:rsidRDefault="009F5FEB" w:rsidP="00484C9E">
            <w:pPr>
              <w:ind w:firstLine="0"/>
              <w:rPr>
                <w:b/>
              </w:rPr>
            </w:pPr>
            <w:r w:rsidRPr="00FC4E40">
              <w:rPr>
                <w:b/>
              </w:rPr>
              <w:t>Phản ứng hệ thống</w:t>
            </w:r>
          </w:p>
        </w:tc>
        <w:tc>
          <w:tcPr>
            <w:tcW w:w="1403" w:type="dxa"/>
          </w:tcPr>
          <w:p w:rsidR="009F5FEB" w:rsidRPr="00FC4E40" w:rsidRDefault="009F5FEB" w:rsidP="00484C9E">
            <w:pPr>
              <w:ind w:firstLine="0"/>
              <w:rPr>
                <w:b/>
              </w:rPr>
            </w:pPr>
            <w:r w:rsidRPr="00FC4E40">
              <w:rPr>
                <w:b/>
              </w:rPr>
              <w:t>Dữ liệ</w:t>
            </w:r>
            <w:r>
              <w:rPr>
                <w:b/>
              </w:rPr>
              <w:t>u</w:t>
            </w:r>
          </w:p>
        </w:tc>
      </w:tr>
      <w:tr w:rsidR="009F5FEB" w:rsidTr="00484C9E">
        <w:trPr>
          <w:trHeight w:val="1245"/>
        </w:trPr>
        <w:tc>
          <w:tcPr>
            <w:tcW w:w="3415" w:type="dxa"/>
          </w:tcPr>
          <w:p w:rsidR="009F5FEB" w:rsidRDefault="009F5FEB" w:rsidP="00484C9E">
            <w:pPr>
              <w:ind w:firstLine="0"/>
            </w:pPr>
            <w:r>
              <w:t>C</w:t>
            </w:r>
            <w:r w:rsidRPr="00E9736B">
              <w:t>họ</w:t>
            </w:r>
            <w:r>
              <w:t xml:space="preserve">n </w:t>
            </w:r>
            <w:r w:rsidRPr="00E9736B">
              <w:t>Cập nhật tài khoản thanh toán trong giao diện Quản lý tài khoản thanh toán cá nhân</w:t>
            </w:r>
            <w:r>
              <w:t>.</w:t>
            </w:r>
          </w:p>
        </w:tc>
        <w:tc>
          <w:tcPr>
            <w:tcW w:w="3960" w:type="dxa"/>
          </w:tcPr>
          <w:p w:rsidR="009F5FEB" w:rsidRDefault="009F5FEB" w:rsidP="00484C9E">
            <w:pPr>
              <w:ind w:firstLine="0"/>
            </w:pPr>
            <w:r>
              <w:t>Hiển</w:t>
            </w:r>
            <w:r w:rsidRPr="00E9736B">
              <w:t xml:space="preserve"> thị giao diện Cập nhật tài khoản thanh toán</w:t>
            </w:r>
            <w:r>
              <w:t>.</w:t>
            </w:r>
          </w:p>
        </w:tc>
        <w:tc>
          <w:tcPr>
            <w:tcW w:w="1403" w:type="dxa"/>
          </w:tcPr>
          <w:p w:rsidR="009F5FEB" w:rsidRDefault="009F5FEB" w:rsidP="00484C9E">
            <w:pPr>
              <w:ind w:firstLine="0"/>
            </w:pPr>
          </w:p>
        </w:tc>
      </w:tr>
      <w:tr w:rsidR="009F5FEB" w:rsidTr="005E3B98">
        <w:trPr>
          <w:trHeight w:val="1695"/>
        </w:trPr>
        <w:tc>
          <w:tcPr>
            <w:tcW w:w="3415" w:type="dxa"/>
          </w:tcPr>
          <w:p w:rsidR="009F5FEB" w:rsidRDefault="009F5FEB" w:rsidP="005E3B98">
            <w:pPr>
              <w:ind w:firstLine="0"/>
            </w:pPr>
            <w:r>
              <w:lastRenderedPageBreak/>
              <w:t>N</w:t>
            </w:r>
            <w:r w:rsidRPr="00E9736B">
              <w:t xml:space="preserve">hập </w:t>
            </w:r>
            <w:r w:rsidR="005E3B98" w:rsidRPr="00E9736B">
              <w:t>thông tin theo yêu cầu của hệ thống và nhấn Cập nhật</w:t>
            </w:r>
            <w:r>
              <w:t>.</w:t>
            </w:r>
          </w:p>
        </w:tc>
        <w:tc>
          <w:tcPr>
            <w:tcW w:w="3960" w:type="dxa"/>
          </w:tcPr>
          <w:p w:rsidR="009F5FEB" w:rsidRDefault="009F5FEB" w:rsidP="00484C9E">
            <w:pPr>
              <w:ind w:firstLine="0"/>
            </w:pPr>
            <w:r>
              <w:t>K</w:t>
            </w:r>
            <w:r w:rsidRPr="00E9736B">
              <w:t xml:space="preserve">iểm </w:t>
            </w:r>
            <w:r w:rsidR="005E3B98" w:rsidRPr="00E9736B">
              <w:t>tra thông tin thanh toán của ngườ</w:t>
            </w:r>
            <w:r w:rsidR="005E3B98">
              <w:t>i dùng,</w:t>
            </w:r>
            <w:r w:rsidR="005E3B98" w:rsidRPr="00E9736B">
              <w:t xml:space="preserve"> thực hiện cập nhật</w:t>
            </w:r>
            <w:r w:rsidR="005E3B98">
              <w:t xml:space="preserve"> và </w:t>
            </w:r>
            <w:r w:rsidR="005E3B98" w:rsidRPr="00E9736B">
              <w:t>hiển thị thông báo cập nhật thành công</w:t>
            </w:r>
            <w:r>
              <w:t>.</w:t>
            </w:r>
          </w:p>
        </w:tc>
        <w:tc>
          <w:tcPr>
            <w:tcW w:w="1403" w:type="dxa"/>
          </w:tcPr>
          <w:p w:rsidR="009F5FEB" w:rsidRDefault="000848C6" w:rsidP="00484C9E">
            <w:pPr>
              <w:ind w:firstLine="0"/>
            </w:pPr>
            <w:r>
              <w:t>Payment,</w:t>
            </w:r>
          </w:p>
          <w:p w:rsidR="000848C6" w:rsidRDefault="00B934B5" w:rsidP="00484C9E">
            <w:pPr>
              <w:ind w:firstLine="0"/>
            </w:pPr>
            <w:r>
              <w:t>Payment</w:t>
            </w:r>
            <w:r w:rsidR="000848C6">
              <w:t>History</w:t>
            </w:r>
            <w:r>
              <w:t>,</w:t>
            </w:r>
          </w:p>
          <w:p w:rsidR="00B934B5" w:rsidRDefault="00B934B5" w:rsidP="00484C9E">
            <w:pPr>
              <w:ind w:firstLine="0"/>
            </w:pPr>
            <w:r>
              <w:t>History</w:t>
            </w:r>
          </w:p>
        </w:tc>
      </w:tr>
    </w:tbl>
    <w:p w:rsidR="00A17AF7" w:rsidRDefault="003D75C9" w:rsidP="00D0348B">
      <w:pPr>
        <w:pStyle w:val="Captions"/>
        <w:spacing w:before="120" w:after="120" w:line="360" w:lineRule="auto"/>
      </w:pPr>
      <w:bookmarkStart w:id="154" w:name="_Toc502559160"/>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25</w:t>
      </w:r>
      <w:r w:rsidR="001D5BC5">
        <w:rPr>
          <w:noProof/>
        </w:rPr>
        <w:fldChar w:fldCharType="end"/>
      </w:r>
      <w:r w:rsidRPr="00E9736B">
        <w:t>:</w:t>
      </w:r>
      <w:r w:rsidR="00E36CD3" w:rsidRPr="00E9736B">
        <w:t>UC</w:t>
      </w:r>
      <w:r w:rsidRPr="00E9736B">
        <w:t xml:space="preserve"> Cập nhật tài khoản thanh toán</w:t>
      </w:r>
      <w:bookmarkEnd w:id="154"/>
    </w:p>
    <w:tbl>
      <w:tblPr>
        <w:tblStyle w:val="TableGrid"/>
        <w:tblW w:w="0" w:type="auto"/>
        <w:tblLook w:val="04A0" w:firstRow="1" w:lastRow="0" w:firstColumn="1" w:lastColumn="0" w:noHBand="0" w:noVBand="1"/>
      </w:tblPr>
      <w:tblGrid>
        <w:gridCol w:w="3093"/>
        <w:gridCol w:w="3579"/>
        <w:gridCol w:w="2106"/>
      </w:tblGrid>
      <w:tr w:rsidR="005E3B98" w:rsidTr="00484C9E">
        <w:tc>
          <w:tcPr>
            <w:tcW w:w="8778" w:type="dxa"/>
            <w:gridSpan w:val="3"/>
          </w:tcPr>
          <w:p w:rsidR="005E3B98" w:rsidRDefault="005E3B98" w:rsidP="00484C9E">
            <w:pPr>
              <w:ind w:firstLine="0"/>
            </w:pPr>
            <w:r>
              <w:t xml:space="preserve">UC: </w:t>
            </w:r>
            <w:r w:rsidRPr="00E9736B">
              <w:t>Nạp tiền vào tài khoản</w:t>
            </w:r>
            <w:r>
              <w:t>.</w:t>
            </w:r>
          </w:p>
        </w:tc>
      </w:tr>
      <w:tr w:rsidR="005E3B98" w:rsidTr="00484C9E">
        <w:tc>
          <w:tcPr>
            <w:tcW w:w="8778" w:type="dxa"/>
            <w:gridSpan w:val="3"/>
          </w:tcPr>
          <w:p w:rsidR="005E3B98" w:rsidRDefault="005E3B98" w:rsidP="00484C9E">
            <w:pPr>
              <w:ind w:firstLine="0"/>
            </w:pPr>
            <w:r>
              <w:t>Tác nhân: Thành viên, hỗ trợ viên.</w:t>
            </w:r>
          </w:p>
        </w:tc>
      </w:tr>
      <w:tr w:rsidR="005E3B98" w:rsidRPr="00FC4E40" w:rsidTr="00484C9E">
        <w:tc>
          <w:tcPr>
            <w:tcW w:w="3415" w:type="dxa"/>
          </w:tcPr>
          <w:p w:rsidR="005E3B98" w:rsidRPr="00FC4E40" w:rsidRDefault="005E3B98" w:rsidP="00484C9E">
            <w:pPr>
              <w:ind w:firstLine="0"/>
              <w:rPr>
                <w:b/>
              </w:rPr>
            </w:pPr>
            <w:r w:rsidRPr="00FC4E40">
              <w:rPr>
                <w:b/>
              </w:rPr>
              <w:t>Hành động tác nhân</w:t>
            </w:r>
          </w:p>
        </w:tc>
        <w:tc>
          <w:tcPr>
            <w:tcW w:w="3960" w:type="dxa"/>
          </w:tcPr>
          <w:p w:rsidR="005E3B98" w:rsidRPr="00FC4E40" w:rsidRDefault="005E3B98" w:rsidP="00484C9E">
            <w:pPr>
              <w:ind w:firstLine="0"/>
              <w:rPr>
                <w:b/>
              </w:rPr>
            </w:pPr>
            <w:r w:rsidRPr="00FC4E40">
              <w:rPr>
                <w:b/>
              </w:rPr>
              <w:t>Phản ứng hệ thống</w:t>
            </w:r>
          </w:p>
        </w:tc>
        <w:tc>
          <w:tcPr>
            <w:tcW w:w="1403" w:type="dxa"/>
          </w:tcPr>
          <w:p w:rsidR="005E3B98" w:rsidRPr="00FC4E40" w:rsidRDefault="005E3B98" w:rsidP="00484C9E">
            <w:pPr>
              <w:ind w:firstLine="0"/>
              <w:rPr>
                <w:b/>
              </w:rPr>
            </w:pPr>
            <w:r w:rsidRPr="00FC4E40">
              <w:rPr>
                <w:b/>
              </w:rPr>
              <w:t>Dữ liệ</w:t>
            </w:r>
            <w:r>
              <w:rPr>
                <w:b/>
              </w:rPr>
              <w:t>u</w:t>
            </w:r>
          </w:p>
        </w:tc>
      </w:tr>
      <w:tr w:rsidR="005E3B98" w:rsidTr="00484C9E">
        <w:trPr>
          <w:trHeight w:val="1245"/>
        </w:trPr>
        <w:tc>
          <w:tcPr>
            <w:tcW w:w="3415" w:type="dxa"/>
          </w:tcPr>
          <w:p w:rsidR="005E3B98" w:rsidRDefault="005E3B98" w:rsidP="00484C9E">
            <w:pPr>
              <w:ind w:firstLine="0"/>
            </w:pPr>
            <w:r>
              <w:t>C</w:t>
            </w:r>
            <w:r w:rsidRPr="00E9736B">
              <w:t>họ</w:t>
            </w:r>
            <w:r>
              <w:t xml:space="preserve">n </w:t>
            </w:r>
            <w:r w:rsidRPr="00E9736B">
              <w:t>Nạp tiền</w:t>
            </w:r>
            <w:r>
              <w:t>.</w:t>
            </w:r>
          </w:p>
        </w:tc>
        <w:tc>
          <w:tcPr>
            <w:tcW w:w="3960" w:type="dxa"/>
          </w:tcPr>
          <w:p w:rsidR="005E3B98" w:rsidRDefault="005E3B98" w:rsidP="00484C9E">
            <w:pPr>
              <w:ind w:firstLine="0"/>
            </w:pPr>
            <w:r>
              <w:t>Hiển</w:t>
            </w:r>
            <w:r w:rsidRPr="00E9736B">
              <w:t xml:space="preserve"> thị giao diện Nạp tiền vào tài khoản</w:t>
            </w:r>
            <w:r>
              <w:t>.</w:t>
            </w:r>
          </w:p>
        </w:tc>
        <w:tc>
          <w:tcPr>
            <w:tcW w:w="1403" w:type="dxa"/>
          </w:tcPr>
          <w:p w:rsidR="00B934B5" w:rsidRDefault="00B934B5" w:rsidP="00484C9E">
            <w:pPr>
              <w:ind w:firstLine="0"/>
            </w:pPr>
          </w:p>
        </w:tc>
      </w:tr>
      <w:tr w:rsidR="005E3B98" w:rsidTr="00484C9E">
        <w:trPr>
          <w:trHeight w:val="1695"/>
        </w:trPr>
        <w:tc>
          <w:tcPr>
            <w:tcW w:w="3415" w:type="dxa"/>
          </w:tcPr>
          <w:p w:rsidR="005E3B98" w:rsidRDefault="005E3B98" w:rsidP="00484C9E">
            <w:pPr>
              <w:ind w:firstLine="0"/>
            </w:pPr>
            <w:r>
              <w:t>N</w:t>
            </w:r>
            <w:r w:rsidRPr="00E9736B">
              <w:t>hập các thông tin cần thiết theo yêu cầu của hệ thống và nhấn Gửi</w:t>
            </w:r>
            <w:r>
              <w:t>.</w:t>
            </w:r>
          </w:p>
        </w:tc>
        <w:tc>
          <w:tcPr>
            <w:tcW w:w="3960" w:type="dxa"/>
          </w:tcPr>
          <w:p w:rsidR="005E3B98" w:rsidRDefault="005E3B98" w:rsidP="00484C9E">
            <w:pPr>
              <w:ind w:firstLine="0"/>
            </w:pPr>
            <w:r>
              <w:t>H</w:t>
            </w:r>
            <w:r w:rsidRPr="00E9736B">
              <w:t>iển thị giao diện Xác nhận gửi yêu cầu xác nhận nạp tiền</w:t>
            </w:r>
            <w:r>
              <w:t>.</w:t>
            </w:r>
          </w:p>
        </w:tc>
        <w:tc>
          <w:tcPr>
            <w:tcW w:w="1403" w:type="dxa"/>
          </w:tcPr>
          <w:p w:rsidR="005E3B98" w:rsidRDefault="005E3B98" w:rsidP="00484C9E">
            <w:pPr>
              <w:ind w:firstLine="0"/>
            </w:pPr>
          </w:p>
        </w:tc>
      </w:tr>
      <w:tr w:rsidR="005E3B98" w:rsidTr="00484C9E">
        <w:trPr>
          <w:trHeight w:val="1695"/>
        </w:trPr>
        <w:tc>
          <w:tcPr>
            <w:tcW w:w="3415" w:type="dxa"/>
          </w:tcPr>
          <w:p w:rsidR="005E3B98" w:rsidRDefault="005E3B98" w:rsidP="00484C9E">
            <w:pPr>
              <w:ind w:firstLine="0"/>
            </w:pPr>
            <w:r>
              <w:t>C</w:t>
            </w:r>
            <w:r w:rsidRPr="00E9736B">
              <w:t>họn Đồng ý</w:t>
            </w:r>
          </w:p>
        </w:tc>
        <w:tc>
          <w:tcPr>
            <w:tcW w:w="3960" w:type="dxa"/>
          </w:tcPr>
          <w:p w:rsidR="005E3B98" w:rsidRDefault="005E3B98" w:rsidP="00484C9E">
            <w:pPr>
              <w:ind w:firstLine="0"/>
            </w:pPr>
            <w:r>
              <w:t>G</w:t>
            </w:r>
            <w:r w:rsidRPr="00E9736B">
              <w:t>hi nhận yêu cầu xác nhận nạp tiền vào tài khoản và đẩy yêu cầu này cho Hỗ trợ viên</w:t>
            </w:r>
            <w:r>
              <w:t>.</w:t>
            </w:r>
          </w:p>
        </w:tc>
        <w:tc>
          <w:tcPr>
            <w:tcW w:w="1403" w:type="dxa"/>
          </w:tcPr>
          <w:p w:rsidR="00B934B5" w:rsidRDefault="00B934B5" w:rsidP="00B934B5">
            <w:pPr>
              <w:ind w:firstLine="0"/>
            </w:pPr>
            <w:r>
              <w:t>PaymentHistory,</w:t>
            </w:r>
          </w:p>
          <w:p w:rsidR="005E3B98" w:rsidRDefault="00B934B5" w:rsidP="00B934B5">
            <w:pPr>
              <w:ind w:firstLine="0"/>
            </w:pPr>
            <w:r>
              <w:t>History</w:t>
            </w:r>
          </w:p>
        </w:tc>
      </w:tr>
      <w:tr w:rsidR="005E3B98" w:rsidTr="00484C9E">
        <w:trPr>
          <w:trHeight w:val="1695"/>
        </w:trPr>
        <w:tc>
          <w:tcPr>
            <w:tcW w:w="3415" w:type="dxa"/>
          </w:tcPr>
          <w:p w:rsidR="005E3B98" w:rsidRDefault="005E3B98" w:rsidP="00484C9E">
            <w:pPr>
              <w:ind w:firstLine="0"/>
            </w:pPr>
            <w:r w:rsidRPr="00E9736B">
              <w:t>Hỗ trợ viên đố</w:t>
            </w:r>
            <w:r>
              <w:t>i chiế</w:t>
            </w:r>
            <w:r w:rsidRPr="00E9736B">
              <w:t>u và xác nhận yêu cầu nạp tiền.</w:t>
            </w:r>
          </w:p>
        </w:tc>
        <w:tc>
          <w:tcPr>
            <w:tcW w:w="3960" w:type="dxa"/>
          </w:tcPr>
          <w:p w:rsidR="005E3B98" w:rsidRDefault="005E3B98" w:rsidP="00484C9E">
            <w:pPr>
              <w:ind w:firstLine="0"/>
            </w:pPr>
            <w:r>
              <w:t>G</w:t>
            </w:r>
            <w:r w:rsidRPr="00E9736B">
              <w:t>hi nhận kết quả xác nhận của hỗ trợ viên và hiển thị thông báo nạp tiền vào tài khoản thành công</w:t>
            </w:r>
          </w:p>
        </w:tc>
        <w:tc>
          <w:tcPr>
            <w:tcW w:w="1403" w:type="dxa"/>
          </w:tcPr>
          <w:p w:rsidR="00B934B5" w:rsidRDefault="00B934B5" w:rsidP="00B934B5">
            <w:pPr>
              <w:ind w:firstLine="0"/>
            </w:pPr>
            <w:r>
              <w:t>PaymentHistory,</w:t>
            </w:r>
          </w:p>
          <w:p w:rsidR="00B934B5" w:rsidRDefault="00B934B5" w:rsidP="00B934B5">
            <w:pPr>
              <w:ind w:firstLine="0"/>
            </w:pPr>
            <w:r>
              <w:t>Notification,</w:t>
            </w:r>
          </w:p>
          <w:p w:rsidR="005E3B98" w:rsidRDefault="00B934B5" w:rsidP="00B934B5">
            <w:pPr>
              <w:ind w:firstLine="0"/>
            </w:pPr>
            <w:r>
              <w:t>History</w:t>
            </w:r>
          </w:p>
        </w:tc>
      </w:tr>
    </w:tbl>
    <w:p w:rsidR="00A17AF7" w:rsidRDefault="003D75C9" w:rsidP="00D0348B">
      <w:pPr>
        <w:pStyle w:val="Captions"/>
        <w:spacing w:before="120" w:after="120" w:line="360" w:lineRule="auto"/>
      </w:pPr>
      <w:bookmarkStart w:id="155" w:name="_Toc502559161"/>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26</w:t>
      </w:r>
      <w:r w:rsidR="001D5BC5">
        <w:rPr>
          <w:noProof/>
        </w:rPr>
        <w:fldChar w:fldCharType="end"/>
      </w:r>
      <w:r w:rsidRPr="00E9736B">
        <w:t>: UC Nạp tiền vào tài khoản</w:t>
      </w:r>
      <w:bookmarkEnd w:id="155"/>
    </w:p>
    <w:tbl>
      <w:tblPr>
        <w:tblStyle w:val="TableGrid"/>
        <w:tblW w:w="0" w:type="auto"/>
        <w:tblLook w:val="04A0" w:firstRow="1" w:lastRow="0" w:firstColumn="1" w:lastColumn="0" w:noHBand="0" w:noVBand="1"/>
      </w:tblPr>
      <w:tblGrid>
        <w:gridCol w:w="3099"/>
        <w:gridCol w:w="3573"/>
        <w:gridCol w:w="2106"/>
      </w:tblGrid>
      <w:tr w:rsidR="005E3B98" w:rsidTr="00484C9E">
        <w:tc>
          <w:tcPr>
            <w:tcW w:w="8778" w:type="dxa"/>
            <w:gridSpan w:val="3"/>
          </w:tcPr>
          <w:p w:rsidR="005E3B98" w:rsidRDefault="005E3B98" w:rsidP="005E3B98">
            <w:pPr>
              <w:ind w:firstLine="0"/>
            </w:pPr>
            <w:r>
              <w:lastRenderedPageBreak/>
              <w:t>UC: Rút tiền khỏi</w:t>
            </w:r>
            <w:r w:rsidRPr="00E9736B">
              <w:t xml:space="preserve"> tài khoản</w:t>
            </w:r>
            <w:r>
              <w:t>.</w:t>
            </w:r>
          </w:p>
        </w:tc>
      </w:tr>
      <w:tr w:rsidR="005E3B98" w:rsidTr="00484C9E">
        <w:tc>
          <w:tcPr>
            <w:tcW w:w="8778" w:type="dxa"/>
            <w:gridSpan w:val="3"/>
          </w:tcPr>
          <w:p w:rsidR="005E3B98" w:rsidRDefault="005E3B98" w:rsidP="00484C9E">
            <w:pPr>
              <w:ind w:firstLine="0"/>
            </w:pPr>
            <w:r>
              <w:t>Tác nhân: Thành viên, hỗ trợ viên.</w:t>
            </w:r>
          </w:p>
        </w:tc>
      </w:tr>
      <w:tr w:rsidR="005E3B98" w:rsidRPr="00FC4E40" w:rsidTr="00484C9E">
        <w:tc>
          <w:tcPr>
            <w:tcW w:w="3415" w:type="dxa"/>
          </w:tcPr>
          <w:p w:rsidR="005E3B98" w:rsidRPr="00FC4E40" w:rsidRDefault="005E3B98" w:rsidP="00484C9E">
            <w:pPr>
              <w:ind w:firstLine="0"/>
              <w:rPr>
                <w:b/>
              </w:rPr>
            </w:pPr>
            <w:r w:rsidRPr="00FC4E40">
              <w:rPr>
                <w:b/>
              </w:rPr>
              <w:t>Hành động tác nhân</w:t>
            </w:r>
          </w:p>
        </w:tc>
        <w:tc>
          <w:tcPr>
            <w:tcW w:w="3960" w:type="dxa"/>
          </w:tcPr>
          <w:p w:rsidR="005E3B98" w:rsidRPr="00FC4E40" w:rsidRDefault="005E3B98" w:rsidP="00484C9E">
            <w:pPr>
              <w:ind w:firstLine="0"/>
              <w:rPr>
                <w:b/>
              </w:rPr>
            </w:pPr>
            <w:r w:rsidRPr="00FC4E40">
              <w:rPr>
                <w:b/>
              </w:rPr>
              <w:t>Phản ứng hệ thống</w:t>
            </w:r>
          </w:p>
        </w:tc>
        <w:tc>
          <w:tcPr>
            <w:tcW w:w="1403" w:type="dxa"/>
          </w:tcPr>
          <w:p w:rsidR="005E3B98" w:rsidRPr="00FC4E40" w:rsidRDefault="005E3B98" w:rsidP="00484C9E">
            <w:pPr>
              <w:ind w:firstLine="0"/>
              <w:rPr>
                <w:b/>
              </w:rPr>
            </w:pPr>
            <w:r w:rsidRPr="00FC4E40">
              <w:rPr>
                <w:b/>
              </w:rPr>
              <w:t>Dữ liệ</w:t>
            </w:r>
            <w:r>
              <w:rPr>
                <w:b/>
              </w:rPr>
              <w:t>u</w:t>
            </w:r>
          </w:p>
        </w:tc>
      </w:tr>
      <w:tr w:rsidR="005E3B98" w:rsidTr="00484C9E">
        <w:trPr>
          <w:trHeight w:val="1245"/>
        </w:trPr>
        <w:tc>
          <w:tcPr>
            <w:tcW w:w="3415" w:type="dxa"/>
          </w:tcPr>
          <w:p w:rsidR="005E3B98" w:rsidRDefault="005E3B98" w:rsidP="00696D4D">
            <w:pPr>
              <w:ind w:firstLine="0"/>
            </w:pPr>
            <w:r>
              <w:t>C</w:t>
            </w:r>
            <w:r w:rsidRPr="00E9736B">
              <w:t>họ</w:t>
            </w:r>
            <w:r>
              <w:t xml:space="preserve">n </w:t>
            </w:r>
            <w:r w:rsidR="00696D4D" w:rsidRPr="00E9736B">
              <w:t>Rút</w:t>
            </w:r>
            <w:r w:rsidR="00696D4D">
              <w:t xml:space="preserve"> tiền</w:t>
            </w:r>
            <w:r>
              <w:t>.</w:t>
            </w:r>
          </w:p>
        </w:tc>
        <w:tc>
          <w:tcPr>
            <w:tcW w:w="3960" w:type="dxa"/>
          </w:tcPr>
          <w:p w:rsidR="005E3B98" w:rsidRDefault="005E3B98" w:rsidP="00696D4D">
            <w:pPr>
              <w:ind w:firstLine="0"/>
            </w:pPr>
            <w:r>
              <w:t>Hiển</w:t>
            </w:r>
            <w:r w:rsidRPr="00E9736B">
              <w:t xml:space="preserve"> thị giao diện </w:t>
            </w:r>
            <w:r w:rsidR="00696D4D">
              <w:t>Rút</w:t>
            </w:r>
            <w:r w:rsidRPr="00E9736B">
              <w:t xml:space="preserve"> tiền </w:t>
            </w:r>
            <w:r w:rsidR="00696D4D">
              <w:t>khỏi</w:t>
            </w:r>
            <w:r w:rsidRPr="00E9736B">
              <w:t xml:space="preserve"> tài khoản</w:t>
            </w:r>
            <w:r>
              <w:t>.</w:t>
            </w:r>
          </w:p>
        </w:tc>
        <w:tc>
          <w:tcPr>
            <w:tcW w:w="1403" w:type="dxa"/>
          </w:tcPr>
          <w:p w:rsidR="005E3B98" w:rsidRDefault="005E3B98" w:rsidP="00484C9E">
            <w:pPr>
              <w:ind w:firstLine="0"/>
            </w:pPr>
          </w:p>
        </w:tc>
      </w:tr>
      <w:tr w:rsidR="005E3B98" w:rsidTr="00484C9E">
        <w:trPr>
          <w:trHeight w:val="1695"/>
        </w:trPr>
        <w:tc>
          <w:tcPr>
            <w:tcW w:w="3415" w:type="dxa"/>
          </w:tcPr>
          <w:p w:rsidR="005E3B98" w:rsidRDefault="005E3B98" w:rsidP="00484C9E">
            <w:pPr>
              <w:ind w:firstLine="0"/>
            </w:pPr>
            <w:r>
              <w:t>N</w:t>
            </w:r>
            <w:r w:rsidRPr="00E9736B">
              <w:t>hập các thông tin cần thiết theo yêu cầu của hệ thống và nhấn Gửi</w:t>
            </w:r>
            <w:r>
              <w:t>.</w:t>
            </w:r>
          </w:p>
        </w:tc>
        <w:tc>
          <w:tcPr>
            <w:tcW w:w="3960" w:type="dxa"/>
          </w:tcPr>
          <w:p w:rsidR="005E3B98" w:rsidRDefault="005E3B98" w:rsidP="00696D4D">
            <w:pPr>
              <w:ind w:firstLine="0"/>
            </w:pPr>
            <w:r>
              <w:t>H</w:t>
            </w:r>
            <w:r w:rsidRPr="00E9736B">
              <w:t xml:space="preserve">iển thị giao diện Xác nhận gửi yêu cầu xác nhận </w:t>
            </w:r>
            <w:r w:rsidR="00696D4D">
              <w:t>rút</w:t>
            </w:r>
            <w:r w:rsidRPr="00E9736B">
              <w:t xml:space="preserve"> tiền</w:t>
            </w:r>
            <w:r>
              <w:t>.</w:t>
            </w:r>
          </w:p>
        </w:tc>
        <w:tc>
          <w:tcPr>
            <w:tcW w:w="1403" w:type="dxa"/>
          </w:tcPr>
          <w:p w:rsidR="005E3B98" w:rsidRDefault="005E3B98" w:rsidP="00484C9E">
            <w:pPr>
              <w:ind w:firstLine="0"/>
            </w:pPr>
          </w:p>
        </w:tc>
      </w:tr>
      <w:tr w:rsidR="00B934B5" w:rsidTr="00484C9E">
        <w:trPr>
          <w:trHeight w:val="1695"/>
        </w:trPr>
        <w:tc>
          <w:tcPr>
            <w:tcW w:w="3415" w:type="dxa"/>
          </w:tcPr>
          <w:p w:rsidR="00B934B5" w:rsidRDefault="00B934B5" w:rsidP="00B934B5">
            <w:pPr>
              <w:ind w:firstLine="0"/>
            </w:pPr>
            <w:r>
              <w:t>C</w:t>
            </w:r>
            <w:r w:rsidRPr="00E9736B">
              <w:t>họn Đồng ý</w:t>
            </w:r>
          </w:p>
        </w:tc>
        <w:tc>
          <w:tcPr>
            <w:tcW w:w="3960" w:type="dxa"/>
          </w:tcPr>
          <w:p w:rsidR="00B934B5" w:rsidRDefault="00B934B5" w:rsidP="00B934B5">
            <w:pPr>
              <w:ind w:firstLine="0"/>
            </w:pPr>
            <w:r>
              <w:t>G</w:t>
            </w:r>
            <w:r w:rsidRPr="00E9736B">
              <w:t>hi nhận yêu cầu và gửi email xác nhận rút tiền</w:t>
            </w:r>
            <w:r>
              <w:t>.</w:t>
            </w:r>
          </w:p>
        </w:tc>
        <w:tc>
          <w:tcPr>
            <w:tcW w:w="1403" w:type="dxa"/>
          </w:tcPr>
          <w:p w:rsidR="00B934B5" w:rsidRDefault="00B934B5" w:rsidP="00B934B5">
            <w:pPr>
              <w:ind w:firstLine="0"/>
            </w:pPr>
            <w:r>
              <w:t>PaymentHistory,</w:t>
            </w:r>
          </w:p>
          <w:p w:rsidR="00B934B5" w:rsidRDefault="00B934B5" w:rsidP="00B934B5">
            <w:pPr>
              <w:ind w:firstLine="0"/>
            </w:pPr>
            <w:r>
              <w:t>Verification,</w:t>
            </w:r>
          </w:p>
          <w:p w:rsidR="00B934B5" w:rsidRDefault="00B934B5" w:rsidP="00B934B5">
            <w:pPr>
              <w:ind w:firstLine="0"/>
            </w:pPr>
            <w:r>
              <w:t>History</w:t>
            </w:r>
          </w:p>
        </w:tc>
      </w:tr>
      <w:tr w:rsidR="00B934B5" w:rsidTr="00484C9E">
        <w:trPr>
          <w:trHeight w:val="1695"/>
        </w:trPr>
        <w:tc>
          <w:tcPr>
            <w:tcW w:w="3415" w:type="dxa"/>
          </w:tcPr>
          <w:p w:rsidR="00B934B5" w:rsidRDefault="00B934B5" w:rsidP="00B934B5">
            <w:pPr>
              <w:ind w:firstLine="0"/>
            </w:pPr>
            <w:r>
              <w:t>X</w:t>
            </w:r>
            <w:r w:rsidRPr="00E9736B">
              <w:t>ác nhận email.</w:t>
            </w:r>
          </w:p>
        </w:tc>
        <w:tc>
          <w:tcPr>
            <w:tcW w:w="3960" w:type="dxa"/>
          </w:tcPr>
          <w:p w:rsidR="00B934B5" w:rsidRDefault="00B934B5" w:rsidP="00B934B5">
            <w:pPr>
              <w:ind w:firstLine="0"/>
            </w:pPr>
            <w:r>
              <w:t>K</w:t>
            </w:r>
            <w:r w:rsidRPr="00E9736B">
              <w:t>iểm tra email xác nhận và đẩy yêu cầu này cho Hỗ trợ viên</w:t>
            </w:r>
            <w:r>
              <w:t>.</w:t>
            </w:r>
          </w:p>
        </w:tc>
        <w:tc>
          <w:tcPr>
            <w:tcW w:w="1403" w:type="dxa"/>
          </w:tcPr>
          <w:p w:rsidR="00B934B5" w:rsidRDefault="00B934B5" w:rsidP="00B934B5">
            <w:pPr>
              <w:ind w:firstLine="0"/>
            </w:pPr>
            <w:r>
              <w:t>PaymentHistory,</w:t>
            </w:r>
          </w:p>
          <w:p w:rsidR="00B934B5" w:rsidRDefault="00B934B5" w:rsidP="00B934B5">
            <w:pPr>
              <w:ind w:firstLine="0"/>
            </w:pPr>
            <w:r>
              <w:t>Verification,</w:t>
            </w:r>
          </w:p>
          <w:p w:rsidR="00B934B5" w:rsidRDefault="00B934B5" w:rsidP="00B934B5">
            <w:pPr>
              <w:ind w:firstLine="0"/>
            </w:pPr>
            <w:r>
              <w:t>Notification,</w:t>
            </w:r>
          </w:p>
          <w:p w:rsidR="00B934B5" w:rsidRDefault="00B934B5" w:rsidP="00B934B5">
            <w:pPr>
              <w:ind w:firstLine="0"/>
            </w:pPr>
            <w:r>
              <w:t>History</w:t>
            </w:r>
          </w:p>
        </w:tc>
      </w:tr>
      <w:tr w:rsidR="00B934B5" w:rsidTr="00696D4D">
        <w:trPr>
          <w:trHeight w:val="2451"/>
        </w:trPr>
        <w:tc>
          <w:tcPr>
            <w:tcW w:w="3415" w:type="dxa"/>
          </w:tcPr>
          <w:p w:rsidR="00B934B5" w:rsidRDefault="00B934B5" w:rsidP="00B934B5">
            <w:pPr>
              <w:ind w:firstLine="0"/>
            </w:pPr>
            <w:r w:rsidRPr="00E9736B">
              <w:lastRenderedPageBreak/>
              <w:t xml:space="preserve">Hỗ trợ viên kiểm tra yêu cầu rút tiền </w:t>
            </w:r>
            <w:r>
              <w:t>với</w:t>
            </w:r>
            <w:r w:rsidRPr="00E9736B">
              <w:t xml:space="preserve"> tài khoản thanh toán của người dùng</w:t>
            </w:r>
            <w:r>
              <w:t xml:space="preserve"> và thực hiện chuyển khoản.</w:t>
            </w:r>
          </w:p>
        </w:tc>
        <w:tc>
          <w:tcPr>
            <w:tcW w:w="3960" w:type="dxa"/>
          </w:tcPr>
          <w:p w:rsidR="00B934B5" w:rsidRDefault="00B934B5" w:rsidP="00B934B5">
            <w:pPr>
              <w:ind w:firstLine="0"/>
            </w:pPr>
            <w:r>
              <w:t>G</w:t>
            </w:r>
            <w:r w:rsidRPr="00E9736B">
              <w:t>hi nhận kết quả xác nhận của hỗ trợ viên và hiển thị thông báo chuyển tiền vào tài khoản ngân hàng thành công.</w:t>
            </w:r>
          </w:p>
        </w:tc>
        <w:tc>
          <w:tcPr>
            <w:tcW w:w="1403" w:type="dxa"/>
          </w:tcPr>
          <w:p w:rsidR="00B934B5" w:rsidRDefault="00B934B5" w:rsidP="00B934B5">
            <w:pPr>
              <w:ind w:firstLine="0"/>
            </w:pPr>
            <w:r>
              <w:t>PaymentHistory,</w:t>
            </w:r>
          </w:p>
          <w:p w:rsidR="00B934B5" w:rsidRDefault="00B934B5" w:rsidP="00B934B5">
            <w:pPr>
              <w:ind w:firstLine="0"/>
            </w:pPr>
            <w:r>
              <w:t>Notification,</w:t>
            </w:r>
          </w:p>
          <w:p w:rsidR="00B934B5" w:rsidRDefault="00B934B5" w:rsidP="00B934B5">
            <w:pPr>
              <w:ind w:firstLine="0"/>
            </w:pPr>
            <w:r>
              <w:t>History</w:t>
            </w:r>
          </w:p>
        </w:tc>
      </w:tr>
    </w:tbl>
    <w:p w:rsidR="00696D4D" w:rsidRPr="00E9736B" w:rsidRDefault="003D75C9" w:rsidP="00696D4D">
      <w:pPr>
        <w:pStyle w:val="Captions"/>
        <w:spacing w:before="120" w:after="120" w:line="360" w:lineRule="auto"/>
      </w:pPr>
      <w:bookmarkStart w:id="156" w:name="_Toc502559162"/>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27</w:t>
      </w:r>
      <w:r w:rsidR="001D5BC5">
        <w:rPr>
          <w:noProof/>
        </w:rPr>
        <w:fldChar w:fldCharType="end"/>
      </w:r>
      <w:r w:rsidRPr="00E9736B">
        <w:t>: UC Rút tiền khỏi tài khoản</w:t>
      </w:r>
      <w:bookmarkEnd w:id="156"/>
    </w:p>
    <w:p w:rsidR="00897CEC" w:rsidRPr="00E9736B" w:rsidRDefault="00897CEC" w:rsidP="00D0348B">
      <w:pPr>
        <w:pStyle w:val="Heading4"/>
      </w:pPr>
      <w:bookmarkStart w:id="157" w:name="_Toc502133452"/>
      <w:r w:rsidRPr="00E9736B">
        <w:t>Kịch bản ca sử dụng Kiểm soát nội dung</w:t>
      </w:r>
      <w:bookmarkEnd w:id="157"/>
    </w:p>
    <w:p w:rsidR="00396ED2" w:rsidRPr="00E9736B" w:rsidRDefault="00396ED2" w:rsidP="00D0348B">
      <w:pPr>
        <w:pStyle w:val="ListParagraph"/>
        <w:numPr>
          <w:ilvl w:val="0"/>
          <w:numId w:val="28"/>
        </w:numPr>
      </w:pPr>
      <w:r w:rsidRPr="00E9736B">
        <w:t>Biểu đồ ca sử dụng</w:t>
      </w:r>
    </w:p>
    <w:p w:rsidR="00C57F9C" w:rsidRPr="00E9736B" w:rsidRDefault="00662FDE" w:rsidP="00D0348B">
      <w:pPr>
        <w:keepNext/>
        <w:spacing w:before="120" w:after="120"/>
        <w:ind w:firstLine="0"/>
        <w:rPr>
          <w:szCs w:val="28"/>
        </w:rPr>
      </w:pPr>
      <w:r w:rsidRPr="00E9736B">
        <w:rPr>
          <w:noProof/>
          <w:szCs w:val="28"/>
        </w:rPr>
        <mc:AlternateContent>
          <mc:Choice Requires="wpc">
            <w:drawing>
              <wp:inline distT="0" distB="0" distL="0" distR="0" wp14:anchorId="67E31856" wp14:editId="0E2992AE">
                <wp:extent cx="5486400" cy="3543300"/>
                <wp:effectExtent l="0" t="0" r="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2" name="Picture 182"/>
                          <pic:cNvPicPr>
                            <a:picLocks noChangeAspect="1"/>
                          </pic:cNvPicPr>
                        </pic:nvPicPr>
                        <pic:blipFill>
                          <a:blip r:embed="rId47"/>
                          <a:stretch>
                            <a:fillRect/>
                          </a:stretch>
                        </pic:blipFill>
                        <pic:spPr>
                          <a:xfrm>
                            <a:off x="0" y="0"/>
                            <a:ext cx="5486400" cy="3484025"/>
                          </a:xfrm>
                          <a:prstGeom prst="rect">
                            <a:avLst/>
                          </a:prstGeom>
                        </pic:spPr>
                      </pic:pic>
                    </wpc:wpc>
                  </a:graphicData>
                </a:graphic>
              </wp:inline>
            </w:drawing>
          </mc:Choice>
          <mc:Fallback>
            <w:pict>
              <v:group w14:anchorId="33F04EE1" id="Canvas 55" o:spid="_x0000_s1026" editas="canvas" style="width:6in;height:279pt;mso-position-horizontal-relative:char;mso-position-vertical-relative:line" coordsize="54864,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">
                <v:shape id="_x0000_s1027" type="#_x0000_t75" style="position:absolute;width:54864;height:35433;visibility:visible;mso-wrap-style:square">
                  <v:fill o:detectmouseclick="t"/>
                  <v:path o:connecttype="none"/>
                </v:shape>
                <v:shape id="Picture 182" o:spid="_x0000_s1028" type="#_x0000_t75" style="position:absolute;width:54864;height:34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VydPAAAAA3AAAAA8AAABkcnMvZG93bnJldi54bWxET8uqwjAQ3Qv+Qxjh7jTVhUg1ingRBRF8&#10;9AOGZmx7bSY1iVr//kYQ3M3hPGe2aE0tHuR8ZVnBcJCAIM6trrhQkJ3X/QkIH5A11pZJwYs8LObd&#10;zgxTbZ98pMcpFCKGsE9RQRlCk0rp85IM+oFtiCN3sc5giNAVUjt8xnBTy1GSjKXBimNDiQ2tSsqv&#10;p7tR4Par23J3eG3r0GT0t9ln69/jVamfXrucggjUhq/4497qOH8ygvcz8QI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JXJ08AAAADcAAAADwAAAAAAAAAAAAAAAACfAgAA&#10;ZHJzL2Rvd25yZXYueG1sUEsFBgAAAAAEAAQA9wAAAIwDAAAAAA==&#10;">
                  <v:imagedata r:id="rId48" o:title=""/>
                  <v:path arrowok="t"/>
                </v:shape>
                <w10:anchorlock/>
              </v:group>
            </w:pict>
          </mc:Fallback>
        </mc:AlternateContent>
      </w:r>
    </w:p>
    <w:p w:rsidR="00011161" w:rsidRPr="00E9736B" w:rsidRDefault="00C57F9C" w:rsidP="00D0348B">
      <w:pPr>
        <w:pStyle w:val="Captions"/>
        <w:spacing w:before="120" w:after="120" w:line="360" w:lineRule="auto"/>
      </w:pPr>
      <w:bookmarkStart w:id="158" w:name="_Toc502559091"/>
      <w:r w:rsidRPr="00E9736B">
        <w:t xml:space="preserve">Hình </w:t>
      </w:r>
      <w:r w:rsidR="001D5BC5">
        <w:fldChar w:fldCharType="begin"/>
      </w:r>
      <w:r w:rsidR="001D5BC5">
        <w:instrText xml:space="preserve"> SEQ Hình \* ARABIC </w:instrText>
      </w:r>
      <w:r w:rsidR="001D5BC5">
        <w:fldChar w:fldCharType="separate"/>
      </w:r>
      <w:r w:rsidR="001A5525">
        <w:rPr>
          <w:noProof/>
        </w:rPr>
        <w:t>11</w:t>
      </w:r>
      <w:r w:rsidR="001D5BC5">
        <w:rPr>
          <w:noProof/>
        </w:rPr>
        <w:fldChar w:fldCharType="end"/>
      </w:r>
      <w:r w:rsidRPr="00E9736B">
        <w:t>: Biểu đồ ca sử dụng “Kiểm soát nội dung”</w:t>
      </w:r>
      <w:bookmarkEnd w:id="158"/>
    </w:p>
    <w:p w:rsidR="00454F6B" w:rsidRDefault="00396ED2" w:rsidP="00D0348B">
      <w:pPr>
        <w:pStyle w:val="ListParagraph"/>
        <w:numPr>
          <w:ilvl w:val="0"/>
          <w:numId w:val="28"/>
        </w:numPr>
      </w:pPr>
      <w:r w:rsidRPr="00E9736B">
        <w:t>Đặc tả ca sử dụng</w:t>
      </w:r>
    </w:p>
    <w:tbl>
      <w:tblPr>
        <w:tblStyle w:val="TableGrid"/>
        <w:tblW w:w="0" w:type="auto"/>
        <w:tblLook w:val="04A0" w:firstRow="1" w:lastRow="0" w:firstColumn="1" w:lastColumn="0" w:noHBand="0" w:noVBand="1"/>
      </w:tblPr>
      <w:tblGrid>
        <w:gridCol w:w="3415"/>
        <w:gridCol w:w="3960"/>
        <w:gridCol w:w="1403"/>
      </w:tblGrid>
      <w:tr w:rsidR="00696D4D" w:rsidTr="00484C9E">
        <w:tc>
          <w:tcPr>
            <w:tcW w:w="8778" w:type="dxa"/>
            <w:gridSpan w:val="3"/>
          </w:tcPr>
          <w:p w:rsidR="00696D4D" w:rsidRDefault="00696D4D" w:rsidP="00696D4D">
            <w:pPr>
              <w:ind w:firstLine="0"/>
            </w:pPr>
            <w:r>
              <w:t xml:space="preserve">UC: </w:t>
            </w:r>
            <w:r w:rsidRPr="00E9736B">
              <w:t xml:space="preserve">Khóa </w:t>
            </w:r>
            <w:r>
              <w:t>hiển thị câu hỏi</w:t>
            </w:r>
          </w:p>
        </w:tc>
      </w:tr>
      <w:tr w:rsidR="00696D4D" w:rsidTr="00484C9E">
        <w:tc>
          <w:tcPr>
            <w:tcW w:w="8778" w:type="dxa"/>
            <w:gridSpan w:val="3"/>
          </w:tcPr>
          <w:p w:rsidR="00696D4D" w:rsidRDefault="00696D4D" w:rsidP="00493085">
            <w:pPr>
              <w:ind w:firstLine="0"/>
            </w:pPr>
            <w:r>
              <w:t xml:space="preserve">Tác nhân: </w:t>
            </w:r>
            <w:r w:rsidR="00493085">
              <w:t>Kiểm soát viên</w:t>
            </w:r>
            <w:r>
              <w:t>.</w:t>
            </w:r>
          </w:p>
        </w:tc>
      </w:tr>
      <w:tr w:rsidR="00696D4D" w:rsidRPr="00FC4E40" w:rsidTr="00484C9E">
        <w:tc>
          <w:tcPr>
            <w:tcW w:w="3415" w:type="dxa"/>
          </w:tcPr>
          <w:p w:rsidR="00696D4D" w:rsidRPr="00FC4E40" w:rsidRDefault="00696D4D" w:rsidP="00484C9E">
            <w:pPr>
              <w:ind w:firstLine="0"/>
              <w:rPr>
                <w:b/>
              </w:rPr>
            </w:pPr>
            <w:r w:rsidRPr="00FC4E40">
              <w:rPr>
                <w:b/>
              </w:rPr>
              <w:lastRenderedPageBreak/>
              <w:t>Hành động tác nhân</w:t>
            </w:r>
          </w:p>
        </w:tc>
        <w:tc>
          <w:tcPr>
            <w:tcW w:w="3960" w:type="dxa"/>
          </w:tcPr>
          <w:p w:rsidR="00696D4D" w:rsidRPr="00FC4E40" w:rsidRDefault="00696D4D" w:rsidP="00484C9E">
            <w:pPr>
              <w:ind w:firstLine="0"/>
              <w:rPr>
                <w:b/>
              </w:rPr>
            </w:pPr>
            <w:r w:rsidRPr="00FC4E40">
              <w:rPr>
                <w:b/>
              </w:rPr>
              <w:t>Phản ứng hệ thống</w:t>
            </w:r>
          </w:p>
        </w:tc>
        <w:tc>
          <w:tcPr>
            <w:tcW w:w="1403" w:type="dxa"/>
          </w:tcPr>
          <w:p w:rsidR="00696D4D" w:rsidRPr="00FC4E40" w:rsidRDefault="00696D4D" w:rsidP="00484C9E">
            <w:pPr>
              <w:ind w:firstLine="0"/>
              <w:rPr>
                <w:b/>
              </w:rPr>
            </w:pPr>
            <w:r w:rsidRPr="00FC4E40">
              <w:rPr>
                <w:b/>
              </w:rPr>
              <w:t>Dữ liệ</w:t>
            </w:r>
            <w:r>
              <w:rPr>
                <w:b/>
              </w:rPr>
              <w:t>u</w:t>
            </w:r>
          </w:p>
        </w:tc>
      </w:tr>
      <w:tr w:rsidR="00696D4D" w:rsidTr="00484C9E">
        <w:trPr>
          <w:trHeight w:val="1245"/>
        </w:trPr>
        <w:tc>
          <w:tcPr>
            <w:tcW w:w="3415" w:type="dxa"/>
          </w:tcPr>
          <w:p w:rsidR="00696D4D" w:rsidRDefault="00696D4D" w:rsidP="00484C9E">
            <w:pPr>
              <w:ind w:firstLine="0"/>
            </w:pPr>
            <w:r>
              <w:t>C</w:t>
            </w:r>
            <w:r w:rsidRPr="00E9736B">
              <w:t>họ</w:t>
            </w:r>
            <w:r>
              <w:t xml:space="preserve">n </w:t>
            </w:r>
            <w:r w:rsidRPr="00E9736B">
              <w:t>Khóa câu hỏi trên giao diện Chi tiết của một câu hỏi</w:t>
            </w:r>
            <w:r>
              <w:t>.</w:t>
            </w:r>
          </w:p>
        </w:tc>
        <w:tc>
          <w:tcPr>
            <w:tcW w:w="3960" w:type="dxa"/>
          </w:tcPr>
          <w:p w:rsidR="00696D4D" w:rsidRDefault="00696D4D" w:rsidP="00484C9E">
            <w:pPr>
              <w:ind w:firstLine="0"/>
            </w:pPr>
            <w:r>
              <w:t>Hiển</w:t>
            </w:r>
            <w:r w:rsidRPr="00E9736B">
              <w:t xml:space="preserve"> thị thông báo xác nhận khóa</w:t>
            </w:r>
            <w:r>
              <w:t>.</w:t>
            </w:r>
          </w:p>
        </w:tc>
        <w:tc>
          <w:tcPr>
            <w:tcW w:w="1403" w:type="dxa"/>
          </w:tcPr>
          <w:p w:rsidR="00696D4D" w:rsidRDefault="00696D4D" w:rsidP="00484C9E">
            <w:pPr>
              <w:ind w:firstLine="0"/>
            </w:pPr>
          </w:p>
        </w:tc>
      </w:tr>
      <w:tr w:rsidR="00696D4D" w:rsidTr="00696D4D">
        <w:trPr>
          <w:trHeight w:val="885"/>
        </w:trPr>
        <w:tc>
          <w:tcPr>
            <w:tcW w:w="3415" w:type="dxa"/>
          </w:tcPr>
          <w:p w:rsidR="00696D4D" w:rsidRDefault="00696D4D" w:rsidP="00484C9E">
            <w:pPr>
              <w:ind w:firstLine="0"/>
            </w:pPr>
            <w:r>
              <w:t>C</w:t>
            </w:r>
            <w:r w:rsidRPr="00E9736B">
              <w:t>họn Đồng ý</w:t>
            </w:r>
            <w:r>
              <w:t>.</w:t>
            </w:r>
          </w:p>
        </w:tc>
        <w:tc>
          <w:tcPr>
            <w:tcW w:w="3960" w:type="dxa"/>
          </w:tcPr>
          <w:p w:rsidR="00696D4D" w:rsidRDefault="00696D4D" w:rsidP="00696D4D">
            <w:pPr>
              <w:ind w:firstLine="0"/>
            </w:pPr>
            <w:r>
              <w:t>K</w:t>
            </w:r>
            <w:r w:rsidRPr="00E9736B">
              <w:t>iểm tra thông tin yêu cầu khóa câu hỏi</w:t>
            </w:r>
            <w:r>
              <w:t>, ghi nhận</w:t>
            </w:r>
            <w:r w:rsidRPr="00E9736B">
              <w:t xml:space="preserve"> và </w:t>
            </w:r>
            <w:r>
              <w:t>hiển thị thông báo</w:t>
            </w:r>
            <w:r w:rsidRPr="00E9736B">
              <w:t xml:space="preserve"> khóa</w:t>
            </w:r>
            <w:r>
              <w:t xml:space="preserve"> thành công câu hỏi.</w:t>
            </w:r>
          </w:p>
        </w:tc>
        <w:tc>
          <w:tcPr>
            <w:tcW w:w="1403" w:type="dxa"/>
          </w:tcPr>
          <w:p w:rsidR="00696D4D" w:rsidRDefault="00B934B5" w:rsidP="00484C9E">
            <w:pPr>
              <w:ind w:firstLine="0"/>
            </w:pPr>
            <w:r>
              <w:t>Question,</w:t>
            </w:r>
          </w:p>
          <w:p w:rsidR="00B934B5" w:rsidRDefault="00B934B5" w:rsidP="00484C9E">
            <w:pPr>
              <w:ind w:firstLine="0"/>
            </w:pPr>
            <w:r>
              <w:t>History</w:t>
            </w:r>
          </w:p>
        </w:tc>
      </w:tr>
    </w:tbl>
    <w:p w:rsidR="00454F6B" w:rsidRDefault="003D75C9" w:rsidP="00D0348B">
      <w:pPr>
        <w:pStyle w:val="Captions"/>
        <w:spacing w:before="120" w:after="120" w:line="360" w:lineRule="auto"/>
      </w:pPr>
      <w:bookmarkStart w:id="159" w:name="_Toc502559163"/>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28</w:t>
      </w:r>
      <w:r w:rsidR="001D5BC5">
        <w:rPr>
          <w:noProof/>
        </w:rPr>
        <w:fldChar w:fldCharType="end"/>
      </w:r>
      <w:r w:rsidRPr="00E9736B">
        <w:t>: UC Khóa câu hỏi</w:t>
      </w:r>
      <w:bookmarkEnd w:id="159"/>
    </w:p>
    <w:tbl>
      <w:tblPr>
        <w:tblStyle w:val="TableGrid"/>
        <w:tblW w:w="0" w:type="auto"/>
        <w:tblLook w:val="04A0" w:firstRow="1" w:lastRow="0" w:firstColumn="1" w:lastColumn="0" w:noHBand="0" w:noVBand="1"/>
      </w:tblPr>
      <w:tblGrid>
        <w:gridCol w:w="3415"/>
        <w:gridCol w:w="3960"/>
        <w:gridCol w:w="1403"/>
      </w:tblGrid>
      <w:tr w:rsidR="00696D4D" w:rsidTr="00484C9E">
        <w:tc>
          <w:tcPr>
            <w:tcW w:w="8778" w:type="dxa"/>
            <w:gridSpan w:val="3"/>
          </w:tcPr>
          <w:p w:rsidR="00696D4D" w:rsidRDefault="00696D4D" w:rsidP="00696D4D">
            <w:pPr>
              <w:ind w:firstLine="0"/>
            </w:pPr>
            <w:r>
              <w:t xml:space="preserve">UC: </w:t>
            </w:r>
            <w:r w:rsidRPr="00E9736B">
              <w:t>Bỏ khóa</w:t>
            </w:r>
            <w:r>
              <w:t xml:space="preserve"> hiển thị</w:t>
            </w:r>
            <w:r w:rsidRPr="00E9736B">
              <w:t xml:space="preserve"> câu hỏi</w:t>
            </w:r>
          </w:p>
        </w:tc>
      </w:tr>
      <w:tr w:rsidR="00696D4D" w:rsidTr="00484C9E">
        <w:tc>
          <w:tcPr>
            <w:tcW w:w="8778" w:type="dxa"/>
            <w:gridSpan w:val="3"/>
          </w:tcPr>
          <w:p w:rsidR="00696D4D" w:rsidRDefault="00696D4D" w:rsidP="00696D4D">
            <w:pPr>
              <w:ind w:firstLine="0"/>
            </w:pPr>
            <w:r>
              <w:t>Tác nhân: Kiểm soát viên.</w:t>
            </w:r>
          </w:p>
        </w:tc>
      </w:tr>
      <w:tr w:rsidR="00696D4D" w:rsidRPr="00FC4E40" w:rsidTr="00484C9E">
        <w:tc>
          <w:tcPr>
            <w:tcW w:w="3415" w:type="dxa"/>
          </w:tcPr>
          <w:p w:rsidR="00696D4D" w:rsidRPr="00FC4E40" w:rsidRDefault="00696D4D" w:rsidP="00484C9E">
            <w:pPr>
              <w:ind w:firstLine="0"/>
              <w:rPr>
                <w:b/>
              </w:rPr>
            </w:pPr>
            <w:r w:rsidRPr="00FC4E40">
              <w:rPr>
                <w:b/>
              </w:rPr>
              <w:t>Hành động tác nhân</w:t>
            </w:r>
          </w:p>
        </w:tc>
        <w:tc>
          <w:tcPr>
            <w:tcW w:w="3960" w:type="dxa"/>
          </w:tcPr>
          <w:p w:rsidR="00696D4D" w:rsidRPr="00FC4E40" w:rsidRDefault="00696D4D" w:rsidP="00484C9E">
            <w:pPr>
              <w:ind w:firstLine="0"/>
              <w:rPr>
                <w:b/>
              </w:rPr>
            </w:pPr>
            <w:r w:rsidRPr="00FC4E40">
              <w:rPr>
                <w:b/>
              </w:rPr>
              <w:t>Phản ứng hệ thống</w:t>
            </w:r>
          </w:p>
        </w:tc>
        <w:tc>
          <w:tcPr>
            <w:tcW w:w="1403" w:type="dxa"/>
          </w:tcPr>
          <w:p w:rsidR="00696D4D" w:rsidRPr="00FC4E40" w:rsidRDefault="00696D4D" w:rsidP="00484C9E">
            <w:pPr>
              <w:ind w:firstLine="0"/>
              <w:rPr>
                <w:b/>
              </w:rPr>
            </w:pPr>
            <w:r w:rsidRPr="00FC4E40">
              <w:rPr>
                <w:b/>
              </w:rPr>
              <w:t>Dữ liệ</w:t>
            </w:r>
            <w:r>
              <w:rPr>
                <w:b/>
              </w:rPr>
              <w:t>u</w:t>
            </w:r>
          </w:p>
        </w:tc>
      </w:tr>
      <w:tr w:rsidR="00696D4D" w:rsidTr="00484C9E">
        <w:trPr>
          <w:trHeight w:val="1245"/>
        </w:trPr>
        <w:tc>
          <w:tcPr>
            <w:tcW w:w="3415" w:type="dxa"/>
          </w:tcPr>
          <w:p w:rsidR="00696D4D" w:rsidRDefault="00696D4D" w:rsidP="00493085">
            <w:pPr>
              <w:ind w:firstLine="0"/>
            </w:pPr>
            <w:r>
              <w:t>C</w:t>
            </w:r>
            <w:r w:rsidRPr="00E9736B">
              <w:t>họ</w:t>
            </w:r>
            <w:r>
              <w:t xml:space="preserve">n </w:t>
            </w:r>
            <w:r w:rsidR="00493085">
              <w:t>Bỏ k</w:t>
            </w:r>
            <w:r w:rsidRPr="00E9736B">
              <w:t>hóa câu hỏi trên giao diện Chi tiết của một câu hỏi</w:t>
            </w:r>
            <w:r>
              <w:t>.</w:t>
            </w:r>
          </w:p>
        </w:tc>
        <w:tc>
          <w:tcPr>
            <w:tcW w:w="3960" w:type="dxa"/>
          </w:tcPr>
          <w:p w:rsidR="00696D4D" w:rsidRDefault="00696D4D" w:rsidP="00484C9E">
            <w:pPr>
              <w:ind w:firstLine="0"/>
            </w:pPr>
            <w:r>
              <w:t>Hiển</w:t>
            </w:r>
            <w:r w:rsidRPr="00E9736B">
              <w:t xml:space="preserve"> thị thông báo xác nhận </w:t>
            </w:r>
            <w:r w:rsidR="00493085">
              <w:t xml:space="preserve">bỏ </w:t>
            </w:r>
            <w:r w:rsidRPr="00E9736B">
              <w:t>khóa</w:t>
            </w:r>
            <w:r>
              <w:t>.</w:t>
            </w:r>
          </w:p>
        </w:tc>
        <w:tc>
          <w:tcPr>
            <w:tcW w:w="1403" w:type="dxa"/>
          </w:tcPr>
          <w:p w:rsidR="00696D4D" w:rsidRDefault="00696D4D" w:rsidP="00484C9E">
            <w:pPr>
              <w:ind w:firstLine="0"/>
            </w:pPr>
          </w:p>
        </w:tc>
      </w:tr>
      <w:tr w:rsidR="00696D4D" w:rsidTr="00484C9E">
        <w:trPr>
          <w:trHeight w:val="885"/>
        </w:trPr>
        <w:tc>
          <w:tcPr>
            <w:tcW w:w="3415" w:type="dxa"/>
          </w:tcPr>
          <w:p w:rsidR="00696D4D" w:rsidRDefault="00696D4D" w:rsidP="00484C9E">
            <w:pPr>
              <w:ind w:firstLine="0"/>
            </w:pPr>
            <w:r>
              <w:t>C</w:t>
            </w:r>
            <w:r w:rsidRPr="00E9736B">
              <w:t>họn Đồng ý</w:t>
            </w:r>
            <w:r>
              <w:t>.</w:t>
            </w:r>
          </w:p>
        </w:tc>
        <w:tc>
          <w:tcPr>
            <w:tcW w:w="3960" w:type="dxa"/>
          </w:tcPr>
          <w:p w:rsidR="00696D4D" w:rsidRDefault="00696D4D" w:rsidP="00484C9E">
            <w:pPr>
              <w:ind w:firstLine="0"/>
            </w:pPr>
            <w:r>
              <w:t>K</w:t>
            </w:r>
            <w:r w:rsidRPr="00E9736B">
              <w:t>iểm tra thông tin yêu cầu</w:t>
            </w:r>
            <w:r w:rsidR="00493085">
              <w:t xml:space="preserve"> bỏ</w:t>
            </w:r>
            <w:r w:rsidRPr="00E9736B">
              <w:t xml:space="preserve"> khóa câu hỏi</w:t>
            </w:r>
            <w:r>
              <w:t>, ghi nhận</w:t>
            </w:r>
            <w:r w:rsidRPr="00E9736B">
              <w:t xml:space="preserve"> và </w:t>
            </w:r>
            <w:r>
              <w:t>hiển thị thông báo</w:t>
            </w:r>
            <w:r w:rsidR="00493085">
              <w:t xml:space="preserve"> bỏ</w:t>
            </w:r>
            <w:r w:rsidRPr="00E9736B">
              <w:t xml:space="preserve"> khóa</w:t>
            </w:r>
            <w:r>
              <w:t xml:space="preserve"> thành công câu hỏi.</w:t>
            </w:r>
          </w:p>
        </w:tc>
        <w:tc>
          <w:tcPr>
            <w:tcW w:w="1403" w:type="dxa"/>
          </w:tcPr>
          <w:p w:rsidR="00B934B5" w:rsidRDefault="00B934B5" w:rsidP="00B934B5">
            <w:pPr>
              <w:ind w:firstLine="0"/>
            </w:pPr>
            <w:r>
              <w:t>Question,</w:t>
            </w:r>
          </w:p>
          <w:p w:rsidR="00696D4D" w:rsidRDefault="00B934B5" w:rsidP="00B934B5">
            <w:pPr>
              <w:ind w:firstLine="0"/>
            </w:pPr>
            <w:r>
              <w:t>History</w:t>
            </w:r>
          </w:p>
        </w:tc>
      </w:tr>
    </w:tbl>
    <w:p w:rsidR="00454F6B" w:rsidRDefault="003D75C9" w:rsidP="00D0348B">
      <w:pPr>
        <w:pStyle w:val="Captions"/>
        <w:spacing w:before="120" w:after="120" w:line="360" w:lineRule="auto"/>
      </w:pPr>
      <w:bookmarkStart w:id="160" w:name="_Toc502559164"/>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29</w:t>
      </w:r>
      <w:r w:rsidR="001D5BC5">
        <w:rPr>
          <w:noProof/>
        </w:rPr>
        <w:fldChar w:fldCharType="end"/>
      </w:r>
      <w:r w:rsidRPr="00E9736B">
        <w:t>: UC Bỏ khóa câu hỏi</w:t>
      </w:r>
      <w:bookmarkEnd w:id="160"/>
    </w:p>
    <w:tbl>
      <w:tblPr>
        <w:tblStyle w:val="TableGrid"/>
        <w:tblW w:w="0" w:type="auto"/>
        <w:tblLook w:val="04A0" w:firstRow="1" w:lastRow="0" w:firstColumn="1" w:lastColumn="0" w:noHBand="0" w:noVBand="1"/>
      </w:tblPr>
      <w:tblGrid>
        <w:gridCol w:w="3415"/>
        <w:gridCol w:w="3960"/>
        <w:gridCol w:w="1403"/>
      </w:tblGrid>
      <w:tr w:rsidR="00493085" w:rsidTr="00484C9E">
        <w:tc>
          <w:tcPr>
            <w:tcW w:w="8778" w:type="dxa"/>
            <w:gridSpan w:val="3"/>
          </w:tcPr>
          <w:p w:rsidR="00493085" w:rsidRDefault="00493085" w:rsidP="00B934B5">
            <w:pPr>
              <w:ind w:firstLine="0"/>
            </w:pPr>
            <w:r>
              <w:lastRenderedPageBreak/>
              <w:t xml:space="preserve">UC: </w:t>
            </w:r>
            <w:r w:rsidRPr="00E9736B">
              <w:t>Đánh dấu câu hỏi</w:t>
            </w:r>
          </w:p>
        </w:tc>
      </w:tr>
      <w:tr w:rsidR="00493085" w:rsidTr="00484C9E">
        <w:tc>
          <w:tcPr>
            <w:tcW w:w="8778" w:type="dxa"/>
            <w:gridSpan w:val="3"/>
          </w:tcPr>
          <w:p w:rsidR="00493085" w:rsidRDefault="00493085" w:rsidP="00484C9E">
            <w:pPr>
              <w:ind w:firstLine="0"/>
            </w:pPr>
            <w:r>
              <w:t>Tác nhân: Kiểm soát viên.</w:t>
            </w:r>
          </w:p>
        </w:tc>
      </w:tr>
      <w:tr w:rsidR="00493085" w:rsidRPr="00FC4E40" w:rsidTr="00484C9E">
        <w:tc>
          <w:tcPr>
            <w:tcW w:w="3415" w:type="dxa"/>
          </w:tcPr>
          <w:p w:rsidR="00493085" w:rsidRPr="00FC4E40" w:rsidRDefault="00493085" w:rsidP="00484C9E">
            <w:pPr>
              <w:ind w:firstLine="0"/>
              <w:rPr>
                <w:b/>
              </w:rPr>
            </w:pPr>
            <w:r w:rsidRPr="00FC4E40">
              <w:rPr>
                <w:b/>
              </w:rPr>
              <w:t>Hành động tác nhân</w:t>
            </w:r>
          </w:p>
        </w:tc>
        <w:tc>
          <w:tcPr>
            <w:tcW w:w="3960" w:type="dxa"/>
          </w:tcPr>
          <w:p w:rsidR="00493085" w:rsidRPr="00FC4E40" w:rsidRDefault="00493085" w:rsidP="00484C9E">
            <w:pPr>
              <w:ind w:firstLine="0"/>
              <w:rPr>
                <w:b/>
              </w:rPr>
            </w:pPr>
            <w:r w:rsidRPr="00FC4E40">
              <w:rPr>
                <w:b/>
              </w:rPr>
              <w:t>Phản ứng hệ thống</w:t>
            </w:r>
          </w:p>
        </w:tc>
        <w:tc>
          <w:tcPr>
            <w:tcW w:w="1403" w:type="dxa"/>
          </w:tcPr>
          <w:p w:rsidR="00493085" w:rsidRPr="00FC4E40" w:rsidRDefault="00493085" w:rsidP="00484C9E">
            <w:pPr>
              <w:ind w:firstLine="0"/>
              <w:rPr>
                <w:b/>
              </w:rPr>
            </w:pPr>
            <w:r w:rsidRPr="00FC4E40">
              <w:rPr>
                <w:b/>
              </w:rPr>
              <w:t>Dữ liệ</w:t>
            </w:r>
            <w:r>
              <w:rPr>
                <w:b/>
              </w:rPr>
              <w:t>u</w:t>
            </w:r>
          </w:p>
        </w:tc>
      </w:tr>
      <w:tr w:rsidR="00493085" w:rsidTr="00484C9E">
        <w:trPr>
          <w:trHeight w:val="1245"/>
        </w:trPr>
        <w:tc>
          <w:tcPr>
            <w:tcW w:w="3415" w:type="dxa"/>
          </w:tcPr>
          <w:p w:rsidR="00493085" w:rsidRDefault="00493085" w:rsidP="00493085">
            <w:pPr>
              <w:ind w:firstLine="0"/>
            </w:pPr>
            <w:r>
              <w:t>C</w:t>
            </w:r>
            <w:r w:rsidRPr="00E9736B">
              <w:t>họ</w:t>
            </w:r>
            <w:r>
              <w:t>n Đánh dấu</w:t>
            </w:r>
            <w:r w:rsidR="00B934B5">
              <w:t xml:space="preserve"> “</w:t>
            </w:r>
            <w:r w:rsidR="00B934B5" w:rsidRPr="00B934B5">
              <w:rPr>
                <w:i/>
              </w:rPr>
              <w:t>Ưu tiên</w:t>
            </w:r>
            <w:r w:rsidR="00B934B5">
              <w:rPr>
                <w:i/>
              </w:rPr>
              <w:t xml:space="preserve"> hiển thị</w:t>
            </w:r>
            <w:r w:rsidR="00B934B5">
              <w:t>” –“</w:t>
            </w:r>
            <w:r w:rsidR="00B934B5" w:rsidRPr="00B934B5">
              <w:rPr>
                <w:i/>
              </w:rPr>
              <w:t>Không ưu tiên</w:t>
            </w:r>
            <w:r w:rsidR="00B934B5">
              <w:rPr>
                <w:i/>
              </w:rPr>
              <w:t xml:space="preserve"> hiển thị</w:t>
            </w:r>
            <w:r w:rsidR="00B934B5">
              <w:t>”</w:t>
            </w:r>
            <w:r w:rsidRPr="00E9736B">
              <w:t xml:space="preserve"> trên giao diện Chi tiết của một câu hỏi</w:t>
            </w:r>
            <w:r>
              <w:t>.</w:t>
            </w:r>
          </w:p>
        </w:tc>
        <w:tc>
          <w:tcPr>
            <w:tcW w:w="3960" w:type="dxa"/>
          </w:tcPr>
          <w:p w:rsidR="00493085" w:rsidRDefault="00493085" w:rsidP="00493085">
            <w:pPr>
              <w:ind w:firstLine="0"/>
            </w:pPr>
            <w:r>
              <w:t>Hiển</w:t>
            </w:r>
            <w:r w:rsidRPr="00E9736B">
              <w:t xml:space="preserve"> thị thông báo xác nhận </w:t>
            </w:r>
            <w:r>
              <w:t>đánh dấu.</w:t>
            </w:r>
          </w:p>
        </w:tc>
        <w:tc>
          <w:tcPr>
            <w:tcW w:w="1403" w:type="dxa"/>
          </w:tcPr>
          <w:p w:rsidR="00493085" w:rsidRDefault="00493085" w:rsidP="00484C9E">
            <w:pPr>
              <w:ind w:firstLine="0"/>
            </w:pPr>
          </w:p>
        </w:tc>
      </w:tr>
      <w:tr w:rsidR="00493085" w:rsidTr="00484C9E">
        <w:trPr>
          <w:trHeight w:val="885"/>
        </w:trPr>
        <w:tc>
          <w:tcPr>
            <w:tcW w:w="3415" w:type="dxa"/>
          </w:tcPr>
          <w:p w:rsidR="00493085" w:rsidRDefault="00493085" w:rsidP="00484C9E">
            <w:pPr>
              <w:ind w:firstLine="0"/>
            </w:pPr>
            <w:r>
              <w:t>C</w:t>
            </w:r>
            <w:r w:rsidRPr="00E9736B">
              <w:t>họn</w:t>
            </w:r>
            <w:r>
              <w:t xml:space="preserve"> nhãn và nhấn</w:t>
            </w:r>
            <w:r w:rsidRPr="00E9736B">
              <w:t xml:space="preserve"> Đồng ý</w:t>
            </w:r>
            <w:r>
              <w:t>.</w:t>
            </w:r>
          </w:p>
        </w:tc>
        <w:tc>
          <w:tcPr>
            <w:tcW w:w="3960" w:type="dxa"/>
          </w:tcPr>
          <w:p w:rsidR="00493085" w:rsidRDefault="00493085" w:rsidP="00493085">
            <w:pPr>
              <w:ind w:firstLine="0"/>
            </w:pPr>
            <w:r>
              <w:t>K</w:t>
            </w:r>
            <w:r w:rsidRPr="00E9736B">
              <w:t xml:space="preserve">iểm tra thông tin </w:t>
            </w:r>
            <w:r>
              <w:t>đánh dấu</w:t>
            </w:r>
            <w:r w:rsidRPr="00E9736B">
              <w:t xml:space="preserve"> câu hỏi</w:t>
            </w:r>
            <w:r>
              <w:t>, ghi nhận</w:t>
            </w:r>
            <w:r w:rsidRPr="00E9736B">
              <w:t xml:space="preserve"> và </w:t>
            </w:r>
            <w:r>
              <w:t>hiển thị thông báo đánh dấu thành công câu hỏi.</w:t>
            </w:r>
          </w:p>
        </w:tc>
        <w:tc>
          <w:tcPr>
            <w:tcW w:w="1403" w:type="dxa"/>
          </w:tcPr>
          <w:p w:rsidR="00B934B5" w:rsidRDefault="00B934B5" w:rsidP="00B934B5">
            <w:pPr>
              <w:ind w:firstLine="0"/>
            </w:pPr>
            <w:r>
              <w:t>Question,</w:t>
            </w:r>
          </w:p>
          <w:p w:rsidR="00493085" w:rsidRDefault="00B934B5" w:rsidP="00B934B5">
            <w:pPr>
              <w:ind w:firstLine="0"/>
            </w:pPr>
            <w:r>
              <w:t>History</w:t>
            </w:r>
          </w:p>
        </w:tc>
      </w:tr>
    </w:tbl>
    <w:p w:rsidR="003D75C9" w:rsidRPr="00E9736B" w:rsidRDefault="003D75C9" w:rsidP="00D0348B">
      <w:pPr>
        <w:pStyle w:val="Captions"/>
        <w:spacing w:before="120" w:after="120" w:line="360" w:lineRule="auto"/>
      </w:pPr>
      <w:bookmarkStart w:id="161" w:name="_Toc502559165"/>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30</w:t>
      </w:r>
      <w:r w:rsidR="001D5BC5">
        <w:rPr>
          <w:noProof/>
        </w:rPr>
        <w:fldChar w:fldCharType="end"/>
      </w:r>
      <w:r w:rsidRPr="00E9736B">
        <w:t>:</w:t>
      </w:r>
      <w:r w:rsidR="00160D6E" w:rsidRPr="00E9736B">
        <w:t>UC</w:t>
      </w:r>
      <w:r w:rsidRPr="00E9736B">
        <w:t xml:space="preserve"> Đánh dấu câu hỏi</w:t>
      </w:r>
      <w:bookmarkEnd w:id="161"/>
    </w:p>
    <w:p w:rsidR="00645FAB" w:rsidRPr="00E9736B" w:rsidRDefault="00645FAB" w:rsidP="00D0348B">
      <w:pPr>
        <w:pStyle w:val="Heading4"/>
      </w:pPr>
      <w:bookmarkStart w:id="162" w:name="_Toc502133453"/>
      <w:r w:rsidRPr="00E9736B">
        <w:t>Kịch bản ca sử dụng Hỗ trợ</w:t>
      </w:r>
      <w:bookmarkEnd w:id="162"/>
    </w:p>
    <w:p w:rsidR="00645FAB" w:rsidRPr="00E9736B" w:rsidRDefault="00645FAB" w:rsidP="00D0348B">
      <w:pPr>
        <w:pStyle w:val="ListParagraph"/>
        <w:numPr>
          <w:ilvl w:val="1"/>
          <w:numId w:val="22"/>
        </w:numPr>
      </w:pPr>
      <w:r w:rsidRPr="00E9736B">
        <w:t>Biểu đồ ca sử dụng</w:t>
      </w:r>
    </w:p>
    <w:p w:rsidR="0031135F" w:rsidRDefault="0031135F" w:rsidP="0031135F">
      <w:pPr>
        <w:keepNext/>
        <w:spacing w:before="120" w:after="120"/>
        <w:ind w:firstLine="0"/>
      </w:pPr>
      <w:r>
        <w:rPr>
          <w:noProof/>
          <w:szCs w:val="28"/>
        </w:rPr>
        <mc:AlternateContent>
          <mc:Choice Requires="wpc">
            <w:drawing>
              <wp:inline distT="0" distB="0" distL="0" distR="0">
                <wp:extent cx="5486400" cy="2235393"/>
                <wp:effectExtent l="0" t="0" r="0" b="0"/>
                <wp:docPr id="183" name="Canvas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Picture 184"/>
                          <pic:cNvPicPr>
                            <a:picLocks noChangeAspect="1"/>
                          </pic:cNvPicPr>
                        </pic:nvPicPr>
                        <pic:blipFill>
                          <a:blip r:embed="rId49"/>
                          <a:stretch>
                            <a:fillRect/>
                          </a:stretch>
                        </pic:blipFill>
                        <pic:spPr>
                          <a:xfrm>
                            <a:off x="0" y="0"/>
                            <a:ext cx="5486400" cy="2199394"/>
                          </a:xfrm>
                          <a:prstGeom prst="rect">
                            <a:avLst/>
                          </a:prstGeom>
                        </pic:spPr>
                      </pic:pic>
                    </wpc:wpc>
                  </a:graphicData>
                </a:graphic>
              </wp:inline>
            </w:drawing>
          </mc:Choice>
          <mc:Fallback>
            <w:pict>
              <v:group w14:anchorId="08185299" id="Canvas 183" o:spid="_x0000_s1026" editas="canvas" style="width:6in;height:176pt;mso-position-horizontal-relative:char;mso-position-vertical-relative:line" coordsize="54864,22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">
                <v:shape id="_x0000_s1027" type="#_x0000_t75" style="position:absolute;width:54864;height:22352;visibility:visible;mso-wrap-style:square">
                  <v:fill o:detectmouseclick="t"/>
                  <v:path o:connecttype="none"/>
                </v:shape>
                <v:shape id="Picture 184" o:spid="_x0000_s1028" type="#_x0000_t75" style="position:absolute;width:54864;height:21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Uw2/CAAAA3AAAAA8AAABkcnMvZG93bnJldi54bWxET01rwkAQvRf8D8sUems2LSKaukoRqsVT&#10;GnNob0N2mg3NzobsaqK/3hUK3ubxPme5Hm0rTtT7xrGClyQFQVw53XCtoDx8PM9B+ICssXVMCs7k&#10;Yb2aPCwx027gLzoVoRYxhH2GCkwIXSalrwxZ9InriCP363qLIcK+lrrHIYbbVr6m6UxabDg2GOxo&#10;Y6j6K45WwfZnl5uSfL7PyV/SbbNbfAdW6ulxfH8DEWgMd/G/+1PH+fMp3J6JF8jV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MNvwgAAANwAAAAPAAAAAAAAAAAAAAAAAJ8C&#10;AABkcnMvZG93bnJldi54bWxQSwUGAAAAAAQABAD3AAAAjgMAAAAA&#10;">
                  <v:imagedata r:id="rId50" o:title=""/>
                  <v:path arrowok="t"/>
                </v:shape>
                <w10:anchorlock/>
              </v:group>
            </w:pict>
          </mc:Fallback>
        </mc:AlternateContent>
      </w:r>
    </w:p>
    <w:p w:rsidR="00645FAB" w:rsidRPr="00E9736B" w:rsidRDefault="0031135F" w:rsidP="0031135F">
      <w:pPr>
        <w:pStyle w:val="Captions"/>
        <w:spacing w:before="120" w:after="120" w:line="360" w:lineRule="auto"/>
      </w:pPr>
      <w:bookmarkStart w:id="163" w:name="_Toc502559092"/>
      <w:r>
        <w:t xml:space="preserve">Hình </w:t>
      </w:r>
      <w:r w:rsidR="001D5BC5">
        <w:fldChar w:fldCharType="begin"/>
      </w:r>
      <w:r w:rsidR="001D5BC5">
        <w:instrText xml:space="preserve"> SEQ Hình \* ARABIC </w:instrText>
      </w:r>
      <w:r w:rsidR="001D5BC5">
        <w:fldChar w:fldCharType="separate"/>
      </w:r>
      <w:r w:rsidR="001A5525">
        <w:rPr>
          <w:noProof/>
        </w:rPr>
        <w:t>12</w:t>
      </w:r>
      <w:r w:rsidR="001D5BC5">
        <w:rPr>
          <w:noProof/>
        </w:rPr>
        <w:fldChar w:fldCharType="end"/>
      </w:r>
      <w:r>
        <w:t xml:space="preserve">: </w:t>
      </w:r>
      <w:r w:rsidRPr="00E9736B">
        <w:t>Biểu đồ ca sử dụng “</w:t>
      </w:r>
      <w:r>
        <w:t>Hỗ trợ</w:t>
      </w:r>
      <w:r w:rsidRPr="00E9736B">
        <w:t>”</w:t>
      </w:r>
      <w:bookmarkEnd w:id="163"/>
    </w:p>
    <w:p w:rsidR="0092651E" w:rsidRDefault="0092651E" w:rsidP="00D0348B">
      <w:pPr>
        <w:pStyle w:val="ListParagraph"/>
        <w:numPr>
          <w:ilvl w:val="1"/>
          <w:numId w:val="22"/>
        </w:numPr>
        <w:sectPr w:rsidR="0092651E" w:rsidSect="006326E5">
          <w:pgSz w:w="11907" w:h="16839" w:code="9"/>
          <w:pgMar w:top="1418" w:right="1134" w:bottom="1134" w:left="1985" w:header="0" w:footer="0" w:gutter="0"/>
          <w:cols w:space="720"/>
          <w:formProt w:val="0"/>
          <w:docGrid w:linePitch="381" w:charSpace="-14337"/>
        </w:sectPr>
      </w:pPr>
    </w:p>
    <w:p w:rsidR="00645FAB" w:rsidRDefault="00645FAB" w:rsidP="00D0348B">
      <w:pPr>
        <w:pStyle w:val="ListParagraph"/>
        <w:numPr>
          <w:ilvl w:val="1"/>
          <w:numId w:val="22"/>
        </w:numPr>
      </w:pPr>
      <w:r w:rsidRPr="00E9736B">
        <w:lastRenderedPageBreak/>
        <w:t>Đặc tả ca sử dụng</w:t>
      </w:r>
    </w:p>
    <w:tbl>
      <w:tblPr>
        <w:tblStyle w:val="TableGrid"/>
        <w:tblW w:w="0" w:type="auto"/>
        <w:tblLook w:val="04A0" w:firstRow="1" w:lastRow="0" w:firstColumn="1" w:lastColumn="0" w:noHBand="0" w:noVBand="1"/>
      </w:tblPr>
      <w:tblGrid>
        <w:gridCol w:w="3309"/>
        <w:gridCol w:w="3830"/>
        <w:gridCol w:w="1639"/>
      </w:tblGrid>
      <w:tr w:rsidR="00493085" w:rsidTr="00484C9E">
        <w:tc>
          <w:tcPr>
            <w:tcW w:w="8778" w:type="dxa"/>
            <w:gridSpan w:val="3"/>
          </w:tcPr>
          <w:p w:rsidR="00493085" w:rsidRDefault="00493085" w:rsidP="00484C9E">
            <w:pPr>
              <w:ind w:firstLine="0"/>
            </w:pPr>
            <w:r>
              <w:t xml:space="preserve">UC: </w:t>
            </w:r>
            <w:r w:rsidR="00765F15" w:rsidRPr="00E9736B">
              <w:t>Gửi yêu cầu hỗ trợ</w:t>
            </w:r>
            <w:r w:rsidR="00765F15">
              <w:t>.</w:t>
            </w:r>
          </w:p>
        </w:tc>
      </w:tr>
      <w:tr w:rsidR="00493085" w:rsidTr="00484C9E">
        <w:tc>
          <w:tcPr>
            <w:tcW w:w="8778" w:type="dxa"/>
            <w:gridSpan w:val="3"/>
          </w:tcPr>
          <w:p w:rsidR="00493085" w:rsidRDefault="00493085" w:rsidP="00765F15">
            <w:pPr>
              <w:ind w:firstLine="0"/>
            </w:pPr>
            <w:r>
              <w:t>Tác nhân:</w:t>
            </w:r>
            <w:r w:rsidR="00765F15">
              <w:t xml:space="preserve"> Thành</w:t>
            </w:r>
            <w:r>
              <w:t xml:space="preserve"> viên.</w:t>
            </w:r>
          </w:p>
        </w:tc>
      </w:tr>
      <w:tr w:rsidR="00493085" w:rsidRPr="00FC4E40" w:rsidTr="00B934B5">
        <w:tc>
          <w:tcPr>
            <w:tcW w:w="3309" w:type="dxa"/>
          </w:tcPr>
          <w:p w:rsidR="00493085" w:rsidRPr="00FC4E40" w:rsidRDefault="00493085" w:rsidP="00484C9E">
            <w:pPr>
              <w:ind w:firstLine="0"/>
              <w:rPr>
                <w:b/>
              </w:rPr>
            </w:pPr>
            <w:r w:rsidRPr="00FC4E40">
              <w:rPr>
                <w:b/>
              </w:rPr>
              <w:t>Hành động tác nhân</w:t>
            </w:r>
          </w:p>
        </w:tc>
        <w:tc>
          <w:tcPr>
            <w:tcW w:w="3830" w:type="dxa"/>
          </w:tcPr>
          <w:p w:rsidR="00493085" w:rsidRPr="00FC4E40" w:rsidRDefault="00493085" w:rsidP="00484C9E">
            <w:pPr>
              <w:ind w:firstLine="0"/>
              <w:rPr>
                <w:b/>
              </w:rPr>
            </w:pPr>
            <w:r w:rsidRPr="00FC4E40">
              <w:rPr>
                <w:b/>
              </w:rPr>
              <w:t>Phản ứng hệ thống</w:t>
            </w:r>
          </w:p>
        </w:tc>
        <w:tc>
          <w:tcPr>
            <w:tcW w:w="1639" w:type="dxa"/>
          </w:tcPr>
          <w:p w:rsidR="00493085" w:rsidRPr="00FC4E40" w:rsidRDefault="00493085" w:rsidP="00484C9E">
            <w:pPr>
              <w:ind w:firstLine="0"/>
              <w:rPr>
                <w:b/>
              </w:rPr>
            </w:pPr>
            <w:r w:rsidRPr="00FC4E40">
              <w:rPr>
                <w:b/>
              </w:rPr>
              <w:t>Dữ liệ</w:t>
            </w:r>
            <w:r>
              <w:rPr>
                <w:b/>
              </w:rPr>
              <w:t>u</w:t>
            </w:r>
          </w:p>
        </w:tc>
      </w:tr>
      <w:tr w:rsidR="00493085" w:rsidTr="00B934B5">
        <w:trPr>
          <w:trHeight w:val="1245"/>
        </w:trPr>
        <w:tc>
          <w:tcPr>
            <w:tcW w:w="3309" w:type="dxa"/>
          </w:tcPr>
          <w:p w:rsidR="00493085" w:rsidRDefault="00493085" w:rsidP="00484C9E">
            <w:pPr>
              <w:ind w:firstLine="0"/>
            </w:pPr>
            <w:r>
              <w:t>C</w:t>
            </w:r>
            <w:r w:rsidRPr="00E9736B">
              <w:t>họ</w:t>
            </w:r>
            <w:r>
              <w:t xml:space="preserve">n </w:t>
            </w:r>
            <w:r w:rsidR="00765F15" w:rsidRPr="00E9736B">
              <w:t>Hỗ trợ</w:t>
            </w:r>
            <w:r>
              <w:t>.</w:t>
            </w:r>
          </w:p>
        </w:tc>
        <w:tc>
          <w:tcPr>
            <w:tcW w:w="3830" w:type="dxa"/>
          </w:tcPr>
          <w:p w:rsidR="00493085" w:rsidRDefault="00493085" w:rsidP="00765F15">
            <w:pPr>
              <w:ind w:firstLine="0"/>
            </w:pPr>
            <w:r>
              <w:t>Hiển</w:t>
            </w:r>
            <w:r w:rsidRPr="00E9736B">
              <w:t xml:space="preserve"> thị </w:t>
            </w:r>
            <w:r w:rsidR="00765F15">
              <w:t>giao diện Hỗ trợ</w:t>
            </w:r>
            <w:r>
              <w:t>.</w:t>
            </w:r>
          </w:p>
        </w:tc>
        <w:tc>
          <w:tcPr>
            <w:tcW w:w="1639" w:type="dxa"/>
          </w:tcPr>
          <w:p w:rsidR="00493085" w:rsidRDefault="00493085" w:rsidP="00484C9E">
            <w:pPr>
              <w:ind w:firstLine="0"/>
            </w:pPr>
          </w:p>
        </w:tc>
      </w:tr>
      <w:tr w:rsidR="00765F15" w:rsidTr="00B934B5">
        <w:trPr>
          <w:trHeight w:val="885"/>
        </w:trPr>
        <w:tc>
          <w:tcPr>
            <w:tcW w:w="3309" w:type="dxa"/>
          </w:tcPr>
          <w:p w:rsidR="00765F15" w:rsidRDefault="00765F15" w:rsidP="00484C9E">
            <w:pPr>
              <w:ind w:firstLine="0"/>
            </w:pPr>
            <w:r>
              <w:t>N</w:t>
            </w:r>
            <w:r w:rsidRPr="00E9736B">
              <w:t>hập thông tin theo hướng dẫn của hệ thống và nhấn Gửi</w:t>
            </w:r>
            <w:r>
              <w:t>.</w:t>
            </w:r>
          </w:p>
        </w:tc>
        <w:tc>
          <w:tcPr>
            <w:tcW w:w="3830" w:type="dxa"/>
          </w:tcPr>
          <w:p w:rsidR="00765F15" w:rsidRDefault="00765F15" w:rsidP="00765F15">
            <w:pPr>
              <w:ind w:firstLine="0"/>
            </w:pPr>
            <w:r>
              <w:t>K</w:t>
            </w:r>
            <w:r w:rsidRPr="00E9736B">
              <w:t xml:space="preserve">iểm tra thông tin yêu cầu hỗ trợ </w:t>
            </w:r>
            <w:r>
              <w:t xml:space="preserve">, </w:t>
            </w:r>
            <w:r w:rsidRPr="00E9736B">
              <w:t>ghi nhậ</w:t>
            </w:r>
            <w:r>
              <w:t>n và hiển thị thông báo gửi yêu cầu hỗ trợ thành công.</w:t>
            </w:r>
          </w:p>
        </w:tc>
        <w:tc>
          <w:tcPr>
            <w:tcW w:w="1639" w:type="dxa"/>
          </w:tcPr>
          <w:p w:rsidR="00765F15" w:rsidRDefault="00B934B5" w:rsidP="00484C9E">
            <w:pPr>
              <w:ind w:firstLine="0"/>
            </w:pPr>
            <w:r>
              <w:t>Support,</w:t>
            </w:r>
          </w:p>
          <w:p w:rsidR="00B934B5" w:rsidRDefault="00B934B5" w:rsidP="00484C9E">
            <w:pPr>
              <w:ind w:firstLine="0"/>
            </w:pPr>
            <w:r>
              <w:t>Notification,</w:t>
            </w:r>
          </w:p>
          <w:p w:rsidR="00B934B5" w:rsidRDefault="00B934B5" w:rsidP="00484C9E">
            <w:pPr>
              <w:ind w:firstLine="0"/>
            </w:pPr>
            <w:r>
              <w:t>History</w:t>
            </w:r>
          </w:p>
        </w:tc>
      </w:tr>
    </w:tbl>
    <w:p w:rsidR="00645FAB" w:rsidRDefault="003D75C9" w:rsidP="00D0348B">
      <w:pPr>
        <w:pStyle w:val="Captions"/>
        <w:spacing w:before="120" w:after="120" w:line="360" w:lineRule="auto"/>
      </w:pPr>
      <w:bookmarkStart w:id="164" w:name="_Toc502559166"/>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31</w:t>
      </w:r>
      <w:r w:rsidR="001D5BC5">
        <w:rPr>
          <w:noProof/>
        </w:rPr>
        <w:fldChar w:fldCharType="end"/>
      </w:r>
      <w:r w:rsidRPr="00E9736B">
        <w:t>: UC Gửi yêu cầu hỗ trợ</w:t>
      </w:r>
      <w:bookmarkEnd w:id="164"/>
    </w:p>
    <w:tbl>
      <w:tblPr>
        <w:tblStyle w:val="TableGrid"/>
        <w:tblW w:w="0" w:type="auto"/>
        <w:tblLook w:val="04A0" w:firstRow="1" w:lastRow="0" w:firstColumn="1" w:lastColumn="0" w:noHBand="0" w:noVBand="1"/>
      </w:tblPr>
      <w:tblGrid>
        <w:gridCol w:w="3308"/>
        <w:gridCol w:w="3831"/>
        <w:gridCol w:w="1639"/>
      </w:tblGrid>
      <w:tr w:rsidR="00765F15" w:rsidTr="00484C9E">
        <w:tc>
          <w:tcPr>
            <w:tcW w:w="8778" w:type="dxa"/>
            <w:gridSpan w:val="3"/>
          </w:tcPr>
          <w:p w:rsidR="00765F15" w:rsidRDefault="00765F15" w:rsidP="00765F15">
            <w:pPr>
              <w:ind w:firstLine="0"/>
            </w:pPr>
            <w:r>
              <w:t xml:space="preserve">UC: </w:t>
            </w:r>
            <w:r w:rsidRPr="00E9736B">
              <w:t>Trả lời yêu cầu hỗ trợ</w:t>
            </w:r>
            <w:r>
              <w:t>.</w:t>
            </w:r>
          </w:p>
        </w:tc>
      </w:tr>
      <w:tr w:rsidR="00765F15" w:rsidTr="00484C9E">
        <w:tc>
          <w:tcPr>
            <w:tcW w:w="8778" w:type="dxa"/>
            <w:gridSpan w:val="3"/>
          </w:tcPr>
          <w:p w:rsidR="00765F15" w:rsidRDefault="00765F15" w:rsidP="00A535F4">
            <w:pPr>
              <w:ind w:firstLine="0"/>
            </w:pPr>
            <w:r>
              <w:t>Tác nhân:</w:t>
            </w:r>
            <w:r w:rsidR="00A535F4">
              <w:t xml:space="preserve"> Hỗ trợ</w:t>
            </w:r>
            <w:r>
              <w:t xml:space="preserve"> viên.</w:t>
            </w:r>
          </w:p>
        </w:tc>
      </w:tr>
      <w:tr w:rsidR="00765F15" w:rsidRPr="00FC4E40" w:rsidTr="00484C9E">
        <w:tc>
          <w:tcPr>
            <w:tcW w:w="3415" w:type="dxa"/>
          </w:tcPr>
          <w:p w:rsidR="00765F15" w:rsidRPr="00FC4E40" w:rsidRDefault="00765F15" w:rsidP="00484C9E">
            <w:pPr>
              <w:ind w:firstLine="0"/>
              <w:rPr>
                <w:b/>
              </w:rPr>
            </w:pPr>
            <w:r w:rsidRPr="00FC4E40">
              <w:rPr>
                <w:b/>
              </w:rPr>
              <w:t>Hành động tác nhân</w:t>
            </w:r>
          </w:p>
        </w:tc>
        <w:tc>
          <w:tcPr>
            <w:tcW w:w="3960" w:type="dxa"/>
          </w:tcPr>
          <w:p w:rsidR="00765F15" w:rsidRPr="00FC4E40" w:rsidRDefault="00765F15" w:rsidP="00484C9E">
            <w:pPr>
              <w:ind w:firstLine="0"/>
              <w:rPr>
                <w:b/>
              </w:rPr>
            </w:pPr>
            <w:r w:rsidRPr="00FC4E40">
              <w:rPr>
                <w:b/>
              </w:rPr>
              <w:t>Phản ứng hệ thống</w:t>
            </w:r>
          </w:p>
        </w:tc>
        <w:tc>
          <w:tcPr>
            <w:tcW w:w="1403" w:type="dxa"/>
          </w:tcPr>
          <w:p w:rsidR="00765F15" w:rsidRPr="00FC4E40" w:rsidRDefault="00765F15" w:rsidP="00484C9E">
            <w:pPr>
              <w:ind w:firstLine="0"/>
              <w:rPr>
                <w:b/>
              </w:rPr>
            </w:pPr>
            <w:r w:rsidRPr="00FC4E40">
              <w:rPr>
                <w:b/>
              </w:rPr>
              <w:t>Dữ liệ</w:t>
            </w:r>
            <w:r>
              <w:rPr>
                <w:b/>
              </w:rPr>
              <w:t>u</w:t>
            </w:r>
          </w:p>
        </w:tc>
      </w:tr>
      <w:tr w:rsidR="00765F15" w:rsidTr="00484C9E">
        <w:trPr>
          <w:trHeight w:val="1245"/>
        </w:trPr>
        <w:tc>
          <w:tcPr>
            <w:tcW w:w="3415" w:type="dxa"/>
          </w:tcPr>
          <w:p w:rsidR="00765F15" w:rsidRDefault="00765F15" w:rsidP="00484C9E">
            <w:pPr>
              <w:ind w:firstLine="0"/>
            </w:pPr>
            <w:r>
              <w:t>C</w:t>
            </w:r>
            <w:r w:rsidRPr="00E9736B">
              <w:t>họ</w:t>
            </w:r>
            <w:r>
              <w:t xml:space="preserve">n </w:t>
            </w:r>
            <w:r w:rsidRPr="00E9736B">
              <w:t>Trả lời hỗ trợ trên giao diện Danh sách yêu cầu hỗ trợ</w:t>
            </w:r>
            <w:r>
              <w:t>.</w:t>
            </w:r>
          </w:p>
        </w:tc>
        <w:tc>
          <w:tcPr>
            <w:tcW w:w="3960" w:type="dxa"/>
          </w:tcPr>
          <w:p w:rsidR="00765F15" w:rsidRDefault="00765F15" w:rsidP="00A535F4">
            <w:pPr>
              <w:ind w:firstLine="0"/>
            </w:pPr>
            <w:r>
              <w:t>Hiển</w:t>
            </w:r>
            <w:r w:rsidRPr="00E9736B">
              <w:t xml:space="preserve"> thị </w:t>
            </w:r>
            <w:r>
              <w:t xml:space="preserve">giao diện </w:t>
            </w:r>
            <w:r w:rsidR="00A535F4">
              <w:t>Trả lời h</w:t>
            </w:r>
            <w:r>
              <w:t>ỗ trợ.</w:t>
            </w:r>
          </w:p>
        </w:tc>
        <w:tc>
          <w:tcPr>
            <w:tcW w:w="1403" w:type="dxa"/>
          </w:tcPr>
          <w:p w:rsidR="00765F15" w:rsidRDefault="00765F15" w:rsidP="00484C9E">
            <w:pPr>
              <w:ind w:firstLine="0"/>
            </w:pPr>
          </w:p>
        </w:tc>
      </w:tr>
      <w:tr w:rsidR="00A535F4" w:rsidTr="00484C9E">
        <w:trPr>
          <w:trHeight w:val="1245"/>
        </w:trPr>
        <w:tc>
          <w:tcPr>
            <w:tcW w:w="3415" w:type="dxa"/>
          </w:tcPr>
          <w:p w:rsidR="00A535F4" w:rsidRDefault="00A535F4" w:rsidP="00484C9E">
            <w:pPr>
              <w:ind w:firstLine="0"/>
            </w:pPr>
            <w:r>
              <w:t>N</w:t>
            </w:r>
            <w:r w:rsidRPr="00E9736B">
              <w:t>hập câu trả lời và nhấn Gửi</w:t>
            </w:r>
          </w:p>
        </w:tc>
        <w:tc>
          <w:tcPr>
            <w:tcW w:w="3960" w:type="dxa"/>
          </w:tcPr>
          <w:p w:rsidR="00A535F4" w:rsidRDefault="00A535F4" w:rsidP="00A535F4">
            <w:pPr>
              <w:ind w:firstLine="0"/>
            </w:pPr>
            <w:r>
              <w:t>H</w:t>
            </w:r>
            <w:r w:rsidRPr="00E9736B">
              <w:t>iển thị yêu cầu Xác nhận gửi câu trả lờ</w:t>
            </w:r>
            <w:r>
              <w:t>i.</w:t>
            </w:r>
          </w:p>
        </w:tc>
        <w:tc>
          <w:tcPr>
            <w:tcW w:w="1403" w:type="dxa"/>
          </w:tcPr>
          <w:p w:rsidR="00A535F4" w:rsidRDefault="00A535F4" w:rsidP="00484C9E">
            <w:pPr>
              <w:ind w:firstLine="0"/>
            </w:pPr>
          </w:p>
        </w:tc>
      </w:tr>
      <w:tr w:rsidR="00765F15" w:rsidTr="00484C9E">
        <w:trPr>
          <w:trHeight w:val="885"/>
        </w:trPr>
        <w:tc>
          <w:tcPr>
            <w:tcW w:w="3415" w:type="dxa"/>
          </w:tcPr>
          <w:p w:rsidR="00765F15" w:rsidRDefault="00765F15" w:rsidP="00A535F4">
            <w:pPr>
              <w:ind w:firstLine="0"/>
            </w:pPr>
            <w:r>
              <w:lastRenderedPageBreak/>
              <w:t>C</w:t>
            </w:r>
            <w:r w:rsidRPr="00E9736B">
              <w:t>họn</w:t>
            </w:r>
            <w:r>
              <w:t xml:space="preserve"> </w:t>
            </w:r>
            <w:r w:rsidRPr="00E9736B">
              <w:t>Đồng ý</w:t>
            </w:r>
            <w:r>
              <w:t>.</w:t>
            </w:r>
          </w:p>
        </w:tc>
        <w:tc>
          <w:tcPr>
            <w:tcW w:w="3960" w:type="dxa"/>
          </w:tcPr>
          <w:p w:rsidR="00765F15" w:rsidRDefault="00765F15" w:rsidP="00A535F4">
            <w:pPr>
              <w:ind w:firstLine="0"/>
            </w:pPr>
            <w:r>
              <w:t>K</w:t>
            </w:r>
            <w:r w:rsidRPr="00E9736B">
              <w:t xml:space="preserve">iểm </w:t>
            </w:r>
            <w:r w:rsidR="00A535F4" w:rsidRPr="00E9736B">
              <w:t>tra thông tin câu trả lờ</w:t>
            </w:r>
            <w:r w:rsidR="00A535F4">
              <w:t xml:space="preserve">i, </w:t>
            </w:r>
            <w:r w:rsidR="00A535F4" w:rsidRPr="00E9736B">
              <w:t>ghi nhậ</w:t>
            </w:r>
            <w:r w:rsidR="00A535F4">
              <w:t xml:space="preserve">n và </w:t>
            </w:r>
            <w:r w:rsidR="00A535F4" w:rsidRPr="00E9736B">
              <w:t>gửi thông báo câu trả lời  cho người có yêu cầu hỗ trợ</w:t>
            </w:r>
            <w:r w:rsidR="00A535F4">
              <w:t xml:space="preserve"> tương ứng</w:t>
            </w:r>
            <w:r w:rsidR="00A535F4" w:rsidRPr="00E9736B">
              <w:t>.</w:t>
            </w:r>
          </w:p>
          <w:p w:rsidR="00A535F4" w:rsidRDefault="00A535F4" w:rsidP="00A535F4">
            <w:pPr>
              <w:ind w:firstLine="0"/>
            </w:pPr>
            <w:r>
              <w:t>Hiển thị thông báo đã gửi yêu cầu hỗ trợ thành công</w:t>
            </w:r>
          </w:p>
        </w:tc>
        <w:tc>
          <w:tcPr>
            <w:tcW w:w="1403" w:type="dxa"/>
          </w:tcPr>
          <w:p w:rsidR="00B934B5" w:rsidRDefault="00B934B5" w:rsidP="00B934B5">
            <w:pPr>
              <w:ind w:firstLine="0"/>
            </w:pPr>
            <w:r>
              <w:t>Support,</w:t>
            </w:r>
          </w:p>
          <w:p w:rsidR="00B934B5" w:rsidRDefault="00B934B5" w:rsidP="00B934B5">
            <w:pPr>
              <w:ind w:firstLine="0"/>
            </w:pPr>
            <w:r>
              <w:t>Notification,</w:t>
            </w:r>
          </w:p>
          <w:p w:rsidR="00765F15" w:rsidRDefault="00B934B5" w:rsidP="00B934B5">
            <w:pPr>
              <w:ind w:firstLine="0"/>
            </w:pPr>
            <w:r>
              <w:t>History</w:t>
            </w:r>
          </w:p>
        </w:tc>
      </w:tr>
    </w:tbl>
    <w:p w:rsidR="00645FAB" w:rsidRPr="00E9736B" w:rsidRDefault="003D75C9" w:rsidP="00D0348B">
      <w:pPr>
        <w:pStyle w:val="Captions"/>
        <w:spacing w:before="120" w:after="120" w:line="360" w:lineRule="auto"/>
      </w:pPr>
      <w:bookmarkStart w:id="165" w:name="_Toc502559167"/>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32</w:t>
      </w:r>
      <w:r w:rsidR="001D5BC5">
        <w:rPr>
          <w:noProof/>
        </w:rPr>
        <w:fldChar w:fldCharType="end"/>
      </w:r>
      <w:r w:rsidRPr="00E9736B">
        <w:t>: UC Trả lời yêu cầu hỗ trợ</w:t>
      </w:r>
      <w:bookmarkEnd w:id="165"/>
    </w:p>
    <w:p w:rsidR="00897CEC" w:rsidRPr="00E9736B" w:rsidRDefault="00897CEC" w:rsidP="00D0348B">
      <w:pPr>
        <w:pStyle w:val="Heading4"/>
      </w:pPr>
      <w:bookmarkStart w:id="166" w:name="_Toc502133454"/>
      <w:r w:rsidRPr="00E9736B">
        <w:t>Kịch bản ca sử dụ</w:t>
      </w:r>
      <w:r w:rsidR="00645FAB" w:rsidRPr="00E9736B">
        <w:t xml:space="preserve">ng </w:t>
      </w:r>
      <w:r w:rsidR="00B71F1C" w:rsidRPr="00E9736B">
        <w:t>Xác</w:t>
      </w:r>
      <w:r w:rsidRPr="00E9736B">
        <w:t xml:space="preserve"> nhận chuyên gia</w:t>
      </w:r>
      <w:bookmarkEnd w:id="166"/>
    </w:p>
    <w:p w:rsidR="006A21B2" w:rsidRDefault="00396ED2" w:rsidP="00D0348B">
      <w:pPr>
        <w:pStyle w:val="ListParagraph"/>
        <w:numPr>
          <w:ilvl w:val="0"/>
          <w:numId w:val="29"/>
        </w:numPr>
      </w:pPr>
      <w:r w:rsidRPr="00E9736B">
        <w:t>Biểu đồ ca sử dụng</w:t>
      </w:r>
    </w:p>
    <w:p w:rsidR="0031135F" w:rsidRPr="00E9736B" w:rsidRDefault="0031135F" w:rsidP="0031135F">
      <w:pPr>
        <w:ind w:firstLine="0"/>
      </w:pPr>
      <w:r w:rsidRPr="00E9736B">
        <w:rPr>
          <w:noProof/>
        </w:rPr>
        <mc:AlternateContent>
          <mc:Choice Requires="wps">
            <w:drawing>
              <wp:anchor distT="0" distB="0" distL="114300" distR="114300" simplePos="0" relativeHeight="251726848" behindDoc="0" locked="0" layoutInCell="1" allowOverlap="1" wp14:anchorId="6896CC99" wp14:editId="7C3406A2">
                <wp:simplePos x="0" y="0"/>
                <wp:positionH relativeFrom="margin">
                  <wp:align>right</wp:align>
                </wp:positionH>
                <wp:positionV relativeFrom="paragraph">
                  <wp:posOffset>2474595</wp:posOffset>
                </wp:positionV>
                <wp:extent cx="5572125" cy="635"/>
                <wp:effectExtent l="0" t="0" r="9525" b="0"/>
                <wp:wrapTopAndBottom/>
                <wp:docPr id="39" name="Text Box 39"/>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rsidR="003910ED" w:rsidRPr="005B4364" w:rsidRDefault="003910ED" w:rsidP="00C57F9C">
                            <w:pPr>
                              <w:pStyle w:val="Captions"/>
                              <w:rPr>
                                <w:noProof/>
                              </w:rPr>
                            </w:pPr>
                            <w:bookmarkStart w:id="167" w:name="_Toc502559093"/>
                            <w:r>
                              <w:t xml:space="preserve">Hình </w:t>
                            </w:r>
                            <w:r w:rsidR="001D5BC5">
                              <w:fldChar w:fldCharType="begin"/>
                            </w:r>
                            <w:r w:rsidR="001D5BC5">
                              <w:instrText xml:space="preserve"> SEQ Hình \* ARABIC </w:instrText>
                            </w:r>
                            <w:r w:rsidR="001D5BC5">
                              <w:fldChar w:fldCharType="separate"/>
                            </w:r>
                            <w:r w:rsidR="001A5525">
                              <w:rPr>
                                <w:noProof/>
                              </w:rPr>
                              <w:t>13</w:t>
                            </w:r>
                            <w:r w:rsidR="001D5BC5">
                              <w:rPr>
                                <w:noProof/>
                              </w:rPr>
                              <w:fldChar w:fldCharType="end"/>
                            </w:r>
                            <w:r>
                              <w:t>: Biểu đồ ca sử dụng “Quản lý yêu cầu xác nhận chuyên gia”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6CC99" id="Text Box 39" o:spid="_x0000_s1034" type="#_x0000_t202" style="position:absolute;left:0;text-align:left;margin-left:387.55pt;margin-top:194.85pt;width:438.75pt;height:.05pt;z-index:251726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rVeMAIAAGYEAAAOAAAAZHJzL2Uyb0RvYy54bWysVMFu2zAMvQ/YPwi6L05SpO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" stroked="f">
                <v:textbox style="mso-fit-shape-to-text:t" inset="0,0,0,0">
                  <w:txbxContent>
                    <w:p w:rsidR="003910ED" w:rsidRPr="005B4364" w:rsidRDefault="003910ED" w:rsidP="00C57F9C">
                      <w:pPr>
                        <w:pStyle w:val="Captions"/>
                        <w:rPr>
                          <w:noProof/>
                        </w:rPr>
                      </w:pPr>
                      <w:bookmarkStart w:id="168" w:name="_Toc502559093"/>
                      <w:r>
                        <w:t xml:space="preserve">Hình </w:t>
                      </w:r>
                      <w:r w:rsidR="001D5BC5">
                        <w:fldChar w:fldCharType="begin"/>
                      </w:r>
                      <w:r w:rsidR="001D5BC5">
                        <w:instrText xml:space="preserve"> SEQ Hình \* ARABIC </w:instrText>
                      </w:r>
                      <w:r w:rsidR="001D5BC5">
                        <w:fldChar w:fldCharType="separate"/>
                      </w:r>
                      <w:r w:rsidR="001A5525">
                        <w:rPr>
                          <w:noProof/>
                        </w:rPr>
                        <w:t>13</w:t>
                      </w:r>
                      <w:r w:rsidR="001D5BC5">
                        <w:rPr>
                          <w:noProof/>
                        </w:rPr>
                        <w:fldChar w:fldCharType="end"/>
                      </w:r>
                      <w:r>
                        <w:t>: Biểu đồ ca sử dụng “Quản lý yêu cầu xác nhận chuyên gia”</w:t>
                      </w:r>
                      <w:bookmarkEnd w:id="168"/>
                    </w:p>
                  </w:txbxContent>
                </v:textbox>
                <w10:wrap type="topAndBottom" anchorx="margin"/>
              </v:shape>
            </w:pict>
          </mc:Fallback>
        </mc:AlternateContent>
      </w:r>
      <w:r>
        <w:rPr>
          <w:noProof/>
        </w:rPr>
        <mc:AlternateContent>
          <mc:Choice Requires="wpc">
            <w:drawing>
              <wp:inline distT="0" distB="0" distL="0" distR="0">
                <wp:extent cx="5486400" cy="2314575"/>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Picture 187"/>
                          <pic:cNvPicPr>
                            <a:picLocks noChangeAspect="1"/>
                          </pic:cNvPicPr>
                        </pic:nvPicPr>
                        <pic:blipFill>
                          <a:blip r:embed="rId51"/>
                          <a:stretch>
                            <a:fillRect/>
                          </a:stretch>
                        </pic:blipFill>
                        <pic:spPr>
                          <a:xfrm>
                            <a:off x="0" y="0"/>
                            <a:ext cx="5486400" cy="2209705"/>
                          </a:xfrm>
                          <a:prstGeom prst="rect">
                            <a:avLst/>
                          </a:prstGeom>
                        </pic:spPr>
                      </pic:pic>
                    </wpc:wpc>
                  </a:graphicData>
                </a:graphic>
              </wp:inline>
            </w:drawing>
          </mc:Choice>
          <mc:Fallback>
            <w:pict>
              <v:group w14:anchorId="4D7D31D3" id="Canvas 185" o:spid="_x0000_s1026" editas="canvas" style="width:6in;height:182.25pt;mso-position-horizontal-relative:char;mso-position-vertical-relative:line" coordsize="54864,23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">
                <v:shape id="_x0000_s1027" type="#_x0000_t75" style="position:absolute;width:54864;height:23145;visibility:visible;mso-wrap-style:square">
                  <v:fill o:detectmouseclick="t"/>
                  <v:path o:connecttype="none"/>
                </v:shape>
                <v:shape id="Picture 187" o:spid="_x0000_s1028" type="#_x0000_t75" style="position:absolute;width:54864;height:22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OCHzCAAAA3AAAAA8AAABkcnMvZG93bnJldi54bWxET01rwkAQvRf8D8sIvdVNAm01uooEhCLt&#10;odGDxyE7ZoPZ2ZBdY/rvXUHobR7vc1ab0bZioN43jhWkswQEceV0w7WC42H3NgfhA7LG1jEp+CMP&#10;m/XkZYW5djf+paEMtYgh7HNUYELocil9Zciin7mOOHJn11sMEfa11D3eYrhtZZYkH9Jiw7HBYEeF&#10;oepSXq0Cnb1nl+/Fj7nui1NRDl3qhjJV6nU6bpcgAo3hX/x0f+k4f/4Jj2fiBXJ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Tgh8wgAAANwAAAAPAAAAAAAAAAAAAAAAAJ8C&#10;AABkcnMvZG93bnJldi54bWxQSwUGAAAAAAQABAD3AAAAjgMAAAAA&#10;">
                  <v:imagedata r:id="rId52" o:title=""/>
                  <v:path arrowok="t"/>
                </v:shape>
                <w10:anchorlock/>
              </v:group>
            </w:pict>
          </mc:Fallback>
        </mc:AlternateContent>
      </w:r>
    </w:p>
    <w:p w:rsidR="006A21B2" w:rsidRDefault="00396ED2" w:rsidP="00D0348B">
      <w:pPr>
        <w:pStyle w:val="ListParagraph"/>
        <w:numPr>
          <w:ilvl w:val="0"/>
          <w:numId w:val="29"/>
        </w:numPr>
      </w:pPr>
      <w:r w:rsidRPr="00E9736B">
        <w:t>Đặc tả ca sử dụng</w:t>
      </w:r>
    </w:p>
    <w:tbl>
      <w:tblPr>
        <w:tblStyle w:val="TableGrid"/>
        <w:tblW w:w="0" w:type="auto"/>
        <w:tblLook w:val="04A0" w:firstRow="1" w:lastRow="0" w:firstColumn="1" w:lastColumn="0" w:noHBand="0" w:noVBand="1"/>
      </w:tblPr>
      <w:tblGrid>
        <w:gridCol w:w="3340"/>
        <w:gridCol w:w="3869"/>
        <w:gridCol w:w="1569"/>
      </w:tblGrid>
      <w:tr w:rsidR="00A535F4" w:rsidTr="00484C9E">
        <w:tc>
          <w:tcPr>
            <w:tcW w:w="8778" w:type="dxa"/>
            <w:gridSpan w:val="3"/>
          </w:tcPr>
          <w:p w:rsidR="00A535F4" w:rsidRDefault="00A535F4" w:rsidP="00484C9E">
            <w:pPr>
              <w:ind w:firstLine="0"/>
            </w:pPr>
            <w:r>
              <w:t xml:space="preserve">UC: </w:t>
            </w:r>
            <w:r w:rsidRPr="00E9736B">
              <w:t>Ứng tuyển chuyên gia</w:t>
            </w:r>
            <w:r>
              <w:t>.</w:t>
            </w:r>
          </w:p>
        </w:tc>
      </w:tr>
      <w:tr w:rsidR="00A535F4" w:rsidTr="00484C9E">
        <w:tc>
          <w:tcPr>
            <w:tcW w:w="8778" w:type="dxa"/>
            <w:gridSpan w:val="3"/>
          </w:tcPr>
          <w:p w:rsidR="00A535F4" w:rsidRDefault="00A535F4" w:rsidP="00484C9E">
            <w:pPr>
              <w:ind w:firstLine="0"/>
            </w:pPr>
            <w:r>
              <w:t>Tác nhân: Thành viên.</w:t>
            </w:r>
          </w:p>
        </w:tc>
      </w:tr>
      <w:tr w:rsidR="00A535F4" w:rsidRPr="00FC4E40" w:rsidTr="00484C9E">
        <w:tc>
          <w:tcPr>
            <w:tcW w:w="3415" w:type="dxa"/>
          </w:tcPr>
          <w:p w:rsidR="00A535F4" w:rsidRPr="00FC4E40" w:rsidRDefault="00A535F4" w:rsidP="00484C9E">
            <w:pPr>
              <w:ind w:firstLine="0"/>
              <w:rPr>
                <w:b/>
              </w:rPr>
            </w:pPr>
            <w:r w:rsidRPr="00FC4E40">
              <w:rPr>
                <w:b/>
              </w:rPr>
              <w:t>Hành động tác nhân</w:t>
            </w:r>
          </w:p>
        </w:tc>
        <w:tc>
          <w:tcPr>
            <w:tcW w:w="3960" w:type="dxa"/>
          </w:tcPr>
          <w:p w:rsidR="00A535F4" w:rsidRPr="00FC4E40" w:rsidRDefault="00A535F4" w:rsidP="00484C9E">
            <w:pPr>
              <w:ind w:firstLine="0"/>
              <w:rPr>
                <w:b/>
              </w:rPr>
            </w:pPr>
            <w:r w:rsidRPr="00FC4E40">
              <w:rPr>
                <w:b/>
              </w:rPr>
              <w:t>Phản ứng hệ thống</w:t>
            </w:r>
          </w:p>
        </w:tc>
        <w:tc>
          <w:tcPr>
            <w:tcW w:w="1403" w:type="dxa"/>
          </w:tcPr>
          <w:p w:rsidR="00A535F4" w:rsidRPr="00FC4E40" w:rsidRDefault="00A535F4" w:rsidP="00484C9E">
            <w:pPr>
              <w:ind w:firstLine="0"/>
              <w:rPr>
                <w:b/>
              </w:rPr>
            </w:pPr>
            <w:r w:rsidRPr="00FC4E40">
              <w:rPr>
                <w:b/>
              </w:rPr>
              <w:t>Dữ liệ</w:t>
            </w:r>
            <w:r>
              <w:rPr>
                <w:b/>
              </w:rPr>
              <w:t>u</w:t>
            </w:r>
          </w:p>
        </w:tc>
      </w:tr>
      <w:tr w:rsidR="00A535F4" w:rsidTr="00484C9E">
        <w:trPr>
          <w:trHeight w:val="1245"/>
        </w:trPr>
        <w:tc>
          <w:tcPr>
            <w:tcW w:w="3415" w:type="dxa"/>
          </w:tcPr>
          <w:p w:rsidR="00A535F4" w:rsidRDefault="00A535F4" w:rsidP="00484C9E">
            <w:pPr>
              <w:ind w:firstLine="0"/>
            </w:pPr>
            <w:r>
              <w:lastRenderedPageBreak/>
              <w:t>C</w:t>
            </w:r>
            <w:r w:rsidRPr="00E9736B">
              <w:t>họ</w:t>
            </w:r>
            <w:r>
              <w:t xml:space="preserve">n </w:t>
            </w:r>
            <w:r w:rsidRPr="00E9736B">
              <w:t>Ứng tuyển chuyên gia</w:t>
            </w:r>
            <w:r>
              <w:t>.</w:t>
            </w:r>
          </w:p>
        </w:tc>
        <w:tc>
          <w:tcPr>
            <w:tcW w:w="3960" w:type="dxa"/>
          </w:tcPr>
          <w:p w:rsidR="00A535F4" w:rsidRDefault="00A535F4" w:rsidP="00A535F4">
            <w:pPr>
              <w:ind w:firstLine="0"/>
            </w:pPr>
            <w:r>
              <w:t>Hiển</w:t>
            </w:r>
            <w:r w:rsidRPr="00E9736B">
              <w:t xml:space="preserve"> thị giao diện yêu cầu Xác nhận yêu cầu ứng tuyển chuyên gia</w:t>
            </w:r>
            <w:r>
              <w:t>.</w:t>
            </w:r>
          </w:p>
        </w:tc>
        <w:tc>
          <w:tcPr>
            <w:tcW w:w="1403" w:type="dxa"/>
          </w:tcPr>
          <w:p w:rsidR="00A535F4" w:rsidRDefault="00A535F4" w:rsidP="00484C9E">
            <w:pPr>
              <w:ind w:firstLine="0"/>
            </w:pPr>
          </w:p>
        </w:tc>
      </w:tr>
      <w:tr w:rsidR="00A535F4" w:rsidTr="00484C9E">
        <w:trPr>
          <w:trHeight w:val="885"/>
        </w:trPr>
        <w:tc>
          <w:tcPr>
            <w:tcW w:w="3415" w:type="dxa"/>
          </w:tcPr>
          <w:p w:rsidR="00A535F4" w:rsidRDefault="00A535F4" w:rsidP="00484C9E">
            <w:pPr>
              <w:ind w:firstLine="0"/>
            </w:pPr>
            <w:r>
              <w:t>C</w:t>
            </w:r>
            <w:r w:rsidRPr="00E9736B">
              <w:t>họn</w:t>
            </w:r>
            <w:r>
              <w:t xml:space="preserve"> </w:t>
            </w:r>
            <w:r w:rsidRPr="00E9736B">
              <w:t>Đồng ý</w:t>
            </w:r>
            <w:r>
              <w:t>.</w:t>
            </w:r>
          </w:p>
        </w:tc>
        <w:tc>
          <w:tcPr>
            <w:tcW w:w="3960" w:type="dxa"/>
          </w:tcPr>
          <w:p w:rsidR="00A535F4" w:rsidRDefault="00A535F4" w:rsidP="00332985">
            <w:pPr>
              <w:ind w:firstLine="0"/>
            </w:pPr>
            <w:r>
              <w:t>K</w:t>
            </w:r>
            <w:r w:rsidRPr="00E9736B">
              <w:t xml:space="preserve">iểm tra </w:t>
            </w:r>
            <w:r w:rsidR="00332985" w:rsidRPr="00E9736B">
              <w:t>thông tin tài khoản ngườ</w:t>
            </w:r>
            <w:r w:rsidR="00332985">
              <w:t xml:space="preserve">i dùng, </w:t>
            </w:r>
            <w:r w:rsidR="00332985" w:rsidRPr="00E9736B">
              <w:t>ghi nhận</w:t>
            </w:r>
            <w:r w:rsidR="00332985">
              <w:t xml:space="preserve"> và</w:t>
            </w:r>
            <w:r w:rsidR="00332985" w:rsidRPr="00E9736B">
              <w:t xml:space="preserve"> hiển thị thông báo ghi nhận yêu cầu thành công.</w:t>
            </w:r>
          </w:p>
        </w:tc>
        <w:tc>
          <w:tcPr>
            <w:tcW w:w="1403" w:type="dxa"/>
          </w:tcPr>
          <w:p w:rsidR="00A535F4" w:rsidRDefault="00A5690B" w:rsidP="00484C9E">
            <w:pPr>
              <w:ind w:firstLine="0"/>
            </w:pPr>
            <w:r>
              <w:t>User,</w:t>
            </w:r>
          </w:p>
          <w:p w:rsidR="00A5690B" w:rsidRDefault="00A5690B" w:rsidP="00484C9E">
            <w:pPr>
              <w:ind w:firstLine="0"/>
            </w:pPr>
            <w:r>
              <w:t>ExpertCV,</w:t>
            </w:r>
          </w:p>
          <w:p w:rsidR="00A5690B" w:rsidRDefault="00A5690B" w:rsidP="00484C9E">
            <w:pPr>
              <w:ind w:firstLine="0"/>
            </w:pPr>
            <w:r>
              <w:t>Notification</w:t>
            </w:r>
          </w:p>
          <w:p w:rsidR="00A5690B" w:rsidRDefault="00A5690B" w:rsidP="00484C9E">
            <w:pPr>
              <w:ind w:firstLine="0"/>
            </w:pPr>
            <w:r>
              <w:t>History</w:t>
            </w:r>
          </w:p>
        </w:tc>
      </w:tr>
    </w:tbl>
    <w:p w:rsidR="006A21B2" w:rsidRDefault="003D75C9" w:rsidP="00D0348B">
      <w:pPr>
        <w:pStyle w:val="Captions"/>
        <w:spacing w:before="120" w:after="120" w:line="360" w:lineRule="auto"/>
      </w:pPr>
      <w:bookmarkStart w:id="169" w:name="_Toc502559168"/>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33</w:t>
      </w:r>
      <w:r w:rsidR="001D5BC5">
        <w:rPr>
          <w:noProof/>
        </w:rPr>
        <w:fldChar w:fldCharType="end"/>
      </w:r>
      <w:r w:rsidRPr="00E9736B">
        <w:t>: UC Ứng tuyển chuyên gia</w:t>
      </w:r>
      <w:bookmarkEnd w:id="169"/>
    </w:p>
    <w:tbl>
      <w:tblPr>
        <w:tblStyle w:val="TableGrid"/>
        <w:tblW w:w="0" w:type="auto"/>
        <w:tblLook w:val="04A0" w:firstRow="1" w:lastRow="0" w:firstColumn="1" w:lastColumn="0" w:noHBand="0" w:noVBand="1"/>
      </w:tblPr>
      <w:tblGrid>
        <w:gridCol w:w="3342"/>
        <w:gridCol w:w="3867"/>
        <w:gridCol w:w="1569"/>
      </w:tblGrid>
      <w:tr w:rsidR="00332985" w:rsidTr="00484C9E">
        <w:tc>
          <w:tcPr>
            <w:tcW w:w="8778" w:type="dxa"/>
            <w:gridSpan w:val="3"/>
          </w:tcPr>
          <w:p w:rsidR="00332985" w:rsidRDefault="00332985" w:rsidP="00484C9E">
            <w:pPr>
              <w:ind w:firstLine="0"/>
            </w:pPr>
            <w:r>
              <w:t xml:space="preserve">UC: </w:t>
            </w:r>
            <w:r w:rsidRPr="00E9736B">
              <w:t>Đánh giá hồ sơ chuyên gia</w:t>
            </w:r>
            <w:r>
              <w:t>.</w:t>
            </w:r>
          </w:p>
        </w:tc>
      </w:tr>
      <w:tr w:rsidR="00332985" w:rsidTr="00484C9E">
        <w:tc>
          <w:tcPr>
            <w:tcW w:w="8778" w:type="dxa"/>
            <w:gridSpan w:val="3"/>
          </w:tcPr>
          <w:p w:rsidR="00332985" w:rsidRDefault="00332985" w:rsidP="00332985">
            <w:pPr>
              <w:ind w:firstLine="0"/>
            </w:pPr>
            <w:r>
              <w:t>Tác nhân: Kiểm soát viên.</w:t>
            </w:r>
          </w:p>
        </w:tc>
      </w:tr>
      <w:tr w:rsidR="00332985" w:rsidRPr="00FC4E40" w:rsidTr="00484C9E">
        <w:tc>
          <w:tcPr>
            <w:tcW w:w="3415" w:type="dxa"/>
          </w:tcPr>
          <w:p w:rsidR="00332985" w:rsidRPr="00FC4E40" w:rsidRDefault="00332985" w:rsidP="00484C9E">
            <w:pPr>
              <w:ind w:firstLine="0"/>
              <w:rPr>
                <w:b/>
              </w:rPr>
            </w:pPr>
            <w:r w:rsidRPr="00FC4E40">
              <w:rPr>
                <w:b/>
              </w:rPr>
              <w:t>Hành động tác nhân</w:t>
            </w:r>
          </w:p>
        </w:tc>
        <w:tc>
          <w:tcPr>
            <w:tcW w:w="3960" w:type="dxa"/>
          </w:tcPr>
          <w:p w:rsidR="00332985" w:rsidRPr="00FC4E40" w:rsidRDefault="00332985" w:rsidP="00484C9E">
            <w:pPr>
              <w:ind w:firstLine="0"/>
              <w:rPr>
                <w:b/>
              </w:rPr>
            </w:pPr>
            <w:r w:rsidRPr="00FC4E40">
              <w:rPr>
                <w:b/>
              </w:rPr>
              <w:t>Phản ứng hệ thống</w:t>
            </w:r>
          </w:p>
        </w:tc>
        <w:tc>
          <w:tcPr>
            <w:tcW w:w="1403" w:type="dxa"/>
          </w:tcPr>
          <w:p w:rsidR="00332985" w:rsidRPr="00FC4E40" w:rsidRDefault="00332985" w:rsidP="00484C9E">
            <w:pPr>
              <w:ind w:firstLine="0"/>
              <w:rPr>
                <w:b/>
              </w:rPr>
            </w:pPr>
            <w:r w:rsidRPr="00FC4E40">
              <w:rPr>
                <w:b/>
              </w:rPr>
              <w:t>Dữ liệ</w:t>
            </w:r>
            <w:r>
              <w:rPr>
                <w:b/>
              </w:rPr>
              <w:t>u</w:t>
            </w:r>
          </w:p>
        </w:tc>
      </w:tr>
      <w:tr w:rsidR="00332985" w:rsidTr="00484C9E">
        <w:trPr>
          <w:trHeight w:val="1245"/>
        </w:trPr>
        <w:tc>
          <w:tcPr>
            <w:tcW w:w="3415" w:type="dxa"/>
          </w:tcPr>
          <w:p w:rsidR="00332985" w:rsidRDefault="00332985" w:rsidP="00484C9E">
            <w:pPr>
              <w:ind w:firstLine="0"/>
            </w:pPr>
            <w:r>
              <w:t>C</w:t>
            </w:r>
            <w:r w:rsidRPr="00E9736B">
              <w:t>họ</w:t>
            </w:r>
            <w:r>
              <w:t xml:space="preserve">n </w:t>
            </w:r>
            <w:r w:rsidRPr="00E9736B">
              <w:t>Xem một hồ sơ ứng tuyển chuyên gia trên giao diện Xác nhận chuyên gia</w:t>
            </w:r>
            <w:r>
              <w:t>.</w:t>
            </w:r>
          </w:p>
        </w:tc>
        <w:tc>
          <w:tcPr>
            <w:tcW w:w="3960" w:type="dxa"/>
          </w:tcPr>
          <w:p w:rsidR="00332985" w:rsidRDefault="00332985" w:rsidP="00484C9E">
            <w:pPr>
              <w:ind w:firstLine="0"/>
            </w:pPr>
            <w:r>
              <w:t>Hiển</w:t>
            </w:r>
            <w:r w:rsidRPr="00E9736B">
              <w:t xml:space="preserve"> thị giao diện </w:t>
            </w:r>
            <w:r>
              <w:t>T</w:t>
            </w:r>
            <w:r w:rsidRPr="00E9736B">
              <w:t>hông tin hồ sơ ứng tuyển</w:t>
            </w:r>
            <w:r>
              <w:t>.</w:t>
            </w:r>
          </w:p>
        </w:tc>
        <w:tc>
          <w:tcPr>
            <w:tcW w:w="1403" w:type="dxa"/>
          </w:tcPr>
          <w:p w:rsidR="00332985" w:rsidRDefault="00332985" w:rsidP="00484C9E">
            <w:pPr>
              <w:ind w:firstLine="0"/>
            </w:pPr>
          </w:p>
        </w:tc>
      </w:tr>
      <w:tr w:rsidR="00332985" w:rsidTr="00793D20">
        <w:trPr>
          <w:trHeight w:val="1326"/>
        </w:trPr>
        <w:tc>
          <w:tcPr>
            <w:tcW w:w="3415" w:type="dxa"/>
          </w:tcPr>
          <w:p w:rsidR="00332985" w:rsidRDefault="00332985" w:rsidP="00484C9E">
            <w:pPr>
              <w:ind w:firstLine="0"/>
            </w:pPr>
            <w:r>
              <w:t xml:space="preserve">Đánh </w:t>
            </w:r>
            <w:r w:rsidRPr="00E9736B">
              <w:t>giá hồ sơ và nhấn Gửi.</w:t>
            </w:r>
          </w:p>
        </w:tc>
        <w:tc>
          <w:tcPr>
            <w:tcW w:w="3960" w:type="dxa"/>
          </w:tcPr>
          <w:p w:rsidR="00793D20" w:rsidRPr="00E9736B" w:rsidRDefault="00793D20" w:rsidP="00793D20">
            <w:pPr>
              <w:pStyle w:val="Bang"/>
              <w:spacing w:before="120" w:after="120"/>
              <w:rPr>
                <w:rFonts w:cs="Times New Roman"/>
              </w:rPr>
            </w:pPr>
            <w:r>
              <w:rPr>
                <w:rFonts w:cs="Times New Roman"/>
              </w:rPr>
              <w:t>H</w:t>
            </w:r>
            <w:r w:rsidRPr="00E9736B">
              <w:rPr>
                <w:rFonts w:cs="Times New Roman"/>
              </w:rPr>
              <w:t>iển thị yêu cầu Xác nhận gửi đánh giá hồ sơ.</w:t>
            </w:r>
          </w:p>
          <w:p w:rsidR="00332985" w:rsidRDefault="00332985" w:rsidP="00484C9E">
            <w:pPr>
              <w:ind w:firstLine="0"/>
            </w:pPr>
          </w:p>
        </w:tc>
        <w:tc>
          <w:tcPr>
            <w:tcW w:w="1403" w:type="dxa"/>
          </w:tcPr>
          <w:p w:rsidR="00A5690B" w:rsidRDefault="00A5690B" w:rsidP="00A5690B">
            <w:pPr>
              <w:ind w:firstLine="0"/>
            </w:pPr>
            <w:r>
              <w:t>User,</w:t>
            </w:r>
          </w:p>
          <w:p w:rsidR="00A5690B" w:rsidRDefault="00A5690B" w:rsidP="00A5690B">
            <w:pPr>
              <w:ind w:firstLine="0"/>
            </w:pPr>
            <w:r>
              <w:t>Cr</w:t>
            </w:r>
            <w:r w:rsidR="00582938">
              <w:t>e</w:t>
            </w:r>
            <w:r>
              <w:t>dential</w:t>
            </w:r>
          </w:p>
          <w:p w:rsidR="00332985" w:rsidRDefault="00A5690B" w:rsidP="00A5690B">
            <w:pPr>
              <w:ind w:firstLine="0"/>
            </w:pPr>
            <w:r>
              <w:t>ExpertCV</w:t>
            </w:r>
          </w:p>
        </w:tc>
      </w:tr>
      <w:tr w:rsidR="00793D20" w:rsidTr="00793D20">
        <w:trPr>
          <w:trHeight w:val="1146"/>
        </w:trPr>
        <w:tc>
          <w:tcPr>
            <w:tcW w:w="3415" w:type="dxa"/>
          </w:tcPr>
          <w:p w:rsidR="00793D20" w:rsidRDefault="00793D20" w:rsidP="00484C9E">
            <w:pPr>
              <w:ind w:firstLine="0"/>
            </w:pPr>
            <w:r>
              <w:t>C</w:t>
            </w:r>
            <w:r w:rsidRPr="00E9736B">
              <w:t>họn Đồng ý</w:t>
            </w:r>
          </w:p>
        </w:tc>
        <w:tc>
          <w:tcPr>
            <w:tcW w:w="3960" w:type="dxa"/>
          </w:tcPr>
          <w:p w:rsidR="00793D20" w:rsidRDefault="00793D20" w:rsidP="00793D20">
            <w:pPr>
              <w:pStyle w:val="Bang"/>
              <w:spacing w:before="120" w:after="120"/>
              <w:rPr>
                <w:rFonts w:cs="Times New Roman"/>
              </w:rPr>
            </w:pPr>
            <w:r>
              <w:rPr>
                <w:rFonts w:cs="Times New Roman"/>
              </w:rPr>
              <w:t>K</w:t>
            </w:r>
            <w:r w:rsidRPr="00E9736B">
              <w:rPr>
                <w:rFonts w:cs="Times New Roman"/>
              </w:rPr>
              <w:t>iểm tra thông tin đánh giá của kiểm soát viên</w:t>
            </w:r>
            <w:r>
              <w:rPr>
                <w:rFonts w:cs="Times New Roman"/>
              </w:rPr>
              <w:t xml:space="preserve">, ghi nhận và hiển </w:t>
            </w:r>
            <w:r>
              <w:rPr>
                <w:rFonts w:cs="Times New Roman"/>
              </w:rPr>
              <w:lastRenderedPageBreak/>
              <w:t xml:space="preserve">thị </w:t>
            </w:r>
            <w:r w:rsidRPr="00E9736B">
              <w:rPr>
                <w:rFonts w:cs="Times New Roman"/>
              </w:rPr>
              <w:t>thông báo ghi nhận đánh giá hồ sơ ứng tuyển thành công</w:t>
            </w:r>
            <w:r>
              <w:rPr>
                <w:rFonts w:cs="Times New Roman"/>
              </w:rPr>
              <w:t>.</w:t>
            </w:r>
          </w:p>
          <w:p w:rsidR="00793D20" w:rsidRDefault="00793D20" w:rsidP="00793D20">
            <w:pPr>
              <w:pStyle w:val="Bang"/>
              <w:spacing w:before="120" w:after="120"/>
              <w:rPr>
                <w:rFonts w:cs="Times New Roman"/>
              </w:rPr>
            </w:pPr>
            <w:r>
              <w:rPr>
                <w:rFonts w:cs="Times New Roman"/>
              </w:rPr>
              <w:t>G</w:t>
            </w:r>
            <w:r w:rsidRPr="00E9736B">
              <w:rPr>
                <w:rFonts w:cs="Times New Roman"/>
              </w:rPr>
              <w:t>ửi thông báo kết quả đánh giá hồ sơ đến người ứng tuyển</w:t>
            </w:r>
            <w:r>
              <w:rPr>
                <w:rFonts w:cs="Times New Roman"/>
              </w:rPr>
              <w:t>.</w:t>
            </w:r>
          </w:p>
        </w:tc>
        <w:tc>
          <w:tcPr>
            <w:tcW w:w="1403" w:type="dxa"/>
          </w:tcPr>
          <w:p w:rsidR="00A5690B" w:rsidRDefault="00A5690B" w:rsidP="00A5690B">
            <w:pPr>
              <w:ind w:firstLine="0"/>
            </w:pPr>
            <w:r>
              <w:lastRenderedPageBreak/>
              <w:t>ExpertCV,</w:t>
            </w:r>
          </w:p>
          <w:p w:rsidR="00A5690B" w:rsidRDefault="00A5690B" w:rsidP="00A5690B">
            <w:pPr>
              <w:ind w:firstLine="0"/>
            </w:pPr>
            <w:r>
              <w:lastRenderedPageBreak/>
              <w:t>Notification</w:t>
            </w:r>
          </w:p>
          <w:p w:rsidR="00793D20" w:rsidRDefault="00A5690B" w:rsidP="00A5690B">
            <w:pPr>
              <w:ind w:firstLine="0"/>
            </w:pPr>
            <w:r>
              <w:t>History</w:t>
            </w:r>
          </w:p>
        </w:tc>
      </w:tr>
    </w:tbl>
    <w:p w:rsidR="00793D20" w:rsidRPr="00E9736B" w:rsidRDefault="003D75C9" w:rsidP="00582938">
      <w:pPr>
        <w:pStyle w:val="Captions"/>
        <w:spacing w:before="120" w:after="120" w:line="360" w:lineRule="auto"/>
      </w:pPr>
      <w:bookmarkStart w:id="170" w:name="_Toc502559169"/>
      <w:r w:rsidRPr="00E9736B">
        <w:lastRenderedPageBreak/>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34</w:t>
      </w:r>
      <w:r w:rsidR="001D5BC5">
        <w:rPr>
          <w:noProof/>
        </w:rPr>
        <w:fldChar w:fldCharType="end"/>
      </w:r>
      <w:r w:rsidRPr="00E9736B">
        <w:t>: UC Đánh giá hồ sơ chuyên gia</w:t>
      </w:r>
      <w:bookmarkEnd w:id="170"/>
    </w:p>
    <w:tbl>
      <w:tblPr>
        <w:tblStyle w:val="TableGrid"/>
        <w:tblW w:w="0" w:type="auto"/>
        <w:tblLook w:val="04A0" w:firstRow="1" w:lastRow="0" w:firstColumn="1" w:lastColumn="0" w:noHBand="0" w:noVBand="1"/>
      </w:tblPr>
      <w:tblGrid>
        <w:gridCol w:w="3300"/>
        <w:gridCol w:w="3823"/>
        <w:gridCol w:w="1655"/>
      </w:tblGrid>
      <w:tr w:rsidR="00793D20" w:rsidTr="00484C9E">
        <w:tc>
          <w:tcPr>
            <w:tcW w:w="8778" w:type="dxa"/>
            <w:gridSpan w:val="3"/>
          </w:tcPr>
          <w:p w:rsidR="00793D20" w:rsidRDefault="00793D20" w:rsidP="00484C9E">
            <w:pPr>
              <w:ind w:firstLine="0"/>
            </w:pPr>
            <w:r>
              <w:t xml:space="preserve">UC: </w:t>
            </w:r>
            <w:r w:rsidRPr="00E9736B">
              <w:t>Kiểm tra năng lực</w:t>
            </w:r>
            <w:r>
              <w:t>.</w:t>
            </w:r>
          </w:p>
        </w:tc>
      </w:tr>
      <w:tr w:rsidR="00793D20" w:rsidTr="00484C9E">
        <w:tc>
          <w:tcPr>
            <w:tcW w:w="8778" w:type="dxa"/>
            <w:gridSpan w:val="3"/>
          </w:tcPr>
          <w:p w:rsidR="00793D20" w:rsidRDefault="00793D20" w:rsidP="00484C9E">
            <w:pPr>
              <w:ind w:firstLine="0"/>
            </w:pPr>
            <w:r>
              <w:t>Tác nhân: Kiểm soát viên.</w:t>
            </w:r>
          </w:p>
        </w:tc>
      </w:tr>
      <w:tr w:rsidR="00793D20" w:rsidRPr="00FC4E40" w:rsidTr="00484C9E">
        <w:tc>
          <w:tcPr>
            <w:tcW w:w="3415" w:type="dxa"/>
          </w:tcPr>
          <w:p w:rsidR="00793D20" w:rsidRPr="00FC4E40" w:rsidRDefault="00793D20" w:rsidP="00484C9E">
            <w:pPr>
              <w:ind w:firstLine="0"/>
              <w:rPr>
                <w:b/>
              </w:rPr>
            </w:pPr>
            <w:r w:rsidRPr="00FC4E40">
              <w:rPr>
                <w:b/>
              </w:rPr>
              <w:t>Hành động tác nhân</w:t>
            </w:r>
          </w:p>
        </w:tc>
        <w:tc>
          <w:tcPr>
            <w:tcW w:w="3960" w:type="dxa"/>
          </w:tcPr>
          <w:p w:rsidR="00793D20" w:rsidRPr="00FC4E40" w:rsidRDefault="00793D20" w:rsidP="00484C9E">
            <w:pPr>
              <w:ind w:firstLine="0"/>
              <w:rPr>
                <w:b/>
              </w:rPr>
            </w:pPr>
            <w:r w:rsidRPr="00FC4E40">
              <w:rPr>
                <w:b/>
              </w:rPr>
              <w:t>Phản ứng hệ thống</w:t>
            </w:r>
          </w:p>
        </w:tc>
        <w:tc>
          <w:tcPr>
            <w:tcW w:w="1403" w:type="dxa"/>
          </w:tcPr>
          <w:p w:rsidR="00793D20" w:rsidRPr="00FC4E40" w:rsidRDefault="00793D20" w:rsidP="00484C9E">
            <w:pPr>
              <w:ind w:firstLine="0"/>
              <w:rPr>
                <w:b/>
              </w:rPr>
            </w:pPr>
            <w:r w:rsidRPr="00FC4E40">
              <w:rPr>
                <w:b/>
              </w:rPr>
              <w:t>Dữ liệ</w:t>
            </w:r>
            <w:r>
              <w:rPr>
                <w:b/>
              </w:rPr>
              <w:t>u</w:t>
            </w:r>
          </w:p>
        </w:tc>
      </w:tr>
      <w:tr w:rsidR="00793D20" w:rsidTr="00484C9E">
        <w:trPr>
          <w:trHeight w:val="1245"/>
        </w:trPr>
        <w:tc>
          <w:tcPr>
            <w:tcW w:w="3415" w:type="dxa"/>
          </w:tcPr>
          <w:p w:rsidR="00793D20" w:rsidRDefault="00793D20" w:rsidP="00484C9E">
            <w:pPr>
              <w:ind w:firstLine="0"/>
            </w:pPr>
            <w:r>
              <w:t>C</w:t>
            </w:r>
            <w:r w:rsidRPr="00E9736B">
              <w:t>họ</w:t>
            </w:r>
            <w:r>
              <w:t xml:space="preserve">n </w:t>
            </w:r>
            <w:r w:rsidRPr="00E9736B">
              <w:t>Thông báo đánh giá hồ sơ đủ điều kiện trên giao diện Thông báo</w:t>
            </w:r>
            <w:r>
              <w:t>.</w:t>
            </w:r>
          </w:p>
        </w:tc>
        <w:tc>
          <w:tcPr>
            <w:tcW w:w="3960" w:type="dxa"/>
          </w:tcPr>
          <w:p w:rsidR="00793D20" w:rsidRDefault="00793D20" w:rsidP="00484C9E">
            <w:pPr>
              <w:ind w:firstLine="0"/>
            </w:pPr>
            <w:r>
              <w:t>Hiển</w:t>
            </w:r>
            <w:r w:rsidRPr="00E9736B">
              <w:t xml:space="preserve"> thị giao diện Kiểm tra năng lực chuyên gia</w:t>
            </w:r>
            <w:r>
              <w:t>.</w:t>
            </w:r>
          </w:p>
        </w:tc>
        <w:tc>
          <w:tcPr>
            <w:tcW w:w="1403" w:type="dxa"/>
          </w:tcPr>
          <w:p w:rsidR="00793D20" w:rsidRDefault="00793D20" w:rsidP="00484C9E">
            <w:pPr>
              <w:ind w:firstLine="0"/>
            </w:pPr>
          </w:p>
        </w:tc>
      </w:tr>
      <w:tr w:rsidR="00793D20" w:rsidTr="00484C9E">
        <w:trPr>
          <w:trHeight w:val="1326"/>
        </w:trPr>
        <w:tc>
          <w:tcPr>
            <w:tcW w:w="3415" w:type="dxa"/>
          </w:tcPr>
          <w:p w:rsidR="00793D20" w:rsidRDefault="00793D20" w:rsidP="00484C9E">
            <w:pPr>
              <w:ind w:firstLine="0"/>
            </w:pPr>
            <w:r>
              <w:t>Chọn</w:t>
            </w:r>
            <w:r w:rsidRPr="00E9736B">
              <w:t xml:space="preserve"> Bắt đầu kiểm tra.</w:t>
            </w:r>
          </w:p>
        </w:tc>
        <w:tc>
          <w:tcPr>
            <w:tcW w:w="3960" w:type="dxa"/>
          </w:tcPr>
          <w:p w:rsidR="00793D20" w:rsidRPr="00E9736B" w:rsidRDefault="00793D20" w:rsidP="00793D20">
            <w:pPr>
              <w:pStyle w:val="Bang"/>
              <w:spacing w:before="120" w:after="120"/>
              <w:rPr>
                <w:rFonts w:cs="Times New Roman"/>
              </w:rPr>
            </w:pPr>
            <w:r>
              <w:rPr>
                <w:rFonts w:cs="Times New Roman"/>
              </w:rPr>
              <w:t>H</w:t>
            </w:r>
            <w:r w:rsidRPr="00E9736B">
              <w:rPr>
                <w:rFonts w:cs="Times New Roman"/>
              </w:rPr>
              <w:t>iển thị danh sách câu hỏi và câu trả lời.</w:t>
            </w:r>
          </w:p>
          <w:p w:rsidR="00793D20" w:rsidRDefault="00793D20" w:rsidP="00484C9E">
            <w:pPr>
              <w:ind w:firstLine="0"/>
            </w:pPr>
          </w:p>
        </w:tc>
        <w:tc>
          <w:tcPr>
            <w:tcW w:w="1403" w:type="dxa"/>
          </w:tcPr>
          <w:p w:rsidR="00A5690B" w:rsidRDefault="00A5690B" w:rsidP="00484C9E">
            <w:pPr>
              <w:ind w:firstLine="0"/>
            </w:pPr>
            <w:r>
              <w:t>Exam</w:t>
            </w:r>
          </w:p>
        </w:tc>
      </w:tr>
      <w:tr w:rsidR="00793D20" w:rsidTr="00484C9E">
        <w:trPr>
          <w:trHeight w:val="1146"/>
        </w:trPr>
        <w:tc>
          <w:tcPr>
            <w:tcW w:w="3415" w:type="dxa"/>
          </w:tcPr>
          <w:p w:rsidR="00793D20" w:rsidRDefault="00793D20" w:rsidP="00484C9E">
            <w:pPr>
              <w:ind w:firstLine="0"/>
            </w:pPr>
            <w:r>
              <w:t>L</w:t>
            </w:r>
            <w:r w:rsidRPr="00E9736B">
              <w:t>àm bài kiểm tra theo hướng dẫn của hệ thống và nhấn Nộp bài</w:t>
            </w:r>
            <w:r>
              <w:t>.</w:t>
            </w:r>
          </w:p>
        </w:tc>
        <w:tc>
          <w:tcPr>
            <w:tcW w:w="3960" w:type="dxa"/>
          </w:tcPr>
          <w:p w:rsidR="00793D20" w:rsidRDefault="00793D20" w:rsidP="00793D20">
            <w:pPr>
              <w:pStyle w:val="Bang"/>
              <w:spacing w:before="120" w:after="120"/>
              <w:rPr>
                <w:rFonts w:cs="Times New Roman"/>
              </w:rPr>
            </w:pPr>
            <w:r>
              <w:rPr>
                <w:rFonts w:cs="Times New Roman"/>
              </w:rPr>
              <w:t>K</w:t>
            </w:r>
            <w:r w:rsidRPr="00E9736B">
              <w:rPr>
                <w:rFonts w:cs="Times New Roman"/>
              </w:rPr>
              <w:t xml:space="preserve">iểm tra </w:t>
            </w:r>
            <w:r>
              <w:rPr>
                <w:rFonts w:cs="Times New Roman"/>
              </w:rPr>
              <w:t xml:space="preserve">kết quả bài kiểm tra năng lực, </w:t>
            </w:r>
            <w:r w:rsidRPr="00E9736B">
              <w:rPr>
                <w:rFonts w:cs="Times New Roman"/>
              </w:rPr>
              <w:t xml:space="preserve">ghi nhận </w:t>
            </w:r>
            <w:r>
              <w:rPr>
                <w:rFonts w:cs="Times New Roman"/>
              </w:rPr>
              <w:t>và gửi thông báo kết quả cuối cùng xét duyệt hồ sơ chuyên gia.</w:t>
            </w:r>
          </w:p>
        </w:tc>
        <w:tc>
          <w:tcPr>
            <w:tcW w:w="1403" w:type="dxa"/>
          </w:tcPr>
          <w:p w:rsidR="00A5690B" w:rsidRDefault="00A5690B" w:rsidP="00484C9E">
            <w:pPr>
              <w:ind w:firstLine="0"/>
            </w:pPr>
            <w:r>
              <w:t>Exam,</w:t>
            </w:r>
          </w:p>
          <w:p w:rsidR="00A5690B" w:rsidRDefault="00A5690B" w:rsidP="00484C9E">
            <w:pPr>
              <w:ind w:firstLine="0"/>
            </w:pPr>
            <w:r>
              <w:t>ExamResult,</w:t>
            </w:r>
          </w:p>
          <w:p w:rsidR="00793D20" w:rsidRDefault="00A5690B" w:rsidP="00484C9E">
            <w:pPr>
              <w:ind w:firstLine="0"/>
            </w:pPr>
            <w:r>
              <w:t>ExpertCV,</w:t>
            </w:r>
          </w:p>
          <w:p w:rsidR="00A5690B" w:rsidRDefault="00A5690B" w:rsidP="00484C9E">
            <w:pPr>
              <w:ind w:firstLine="0"/>
            </w:pPr>
            <w:r>
              <w:t>Notification,</w:t>
            </w:r>
          </w:p>
          <w:p w:rsidR="00A5690B" w:rsidRDefault="00A5690B" w:rsidP="00484C9E">
            <w:pPr>
              <w:ind w:firstLine="0"/>
            </w:pPr>
            <w:r>
              <w:t>History</w:t>
            </w:r>
          </w:p>
        </w:tc>
      </w:tr>
    </w:tbl>
    <w:p w:rsidR="003D75C9" w:rsidRPr="00E9736B" w:rsidRDefault="003D75C9" w:rsidP="00D0348B">
      <w:pPr>
        <w:pStyle w:val="Captions"/>
        <w:spacing w:before="120" w:after="120" w:line="360" w:lineRule="auto"/>
      </w:pPr>
      <w:bookmarkStart w:id="171" w:name="_Toc502559170"/>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35</w:t>
      </w:r>
      <w:r w:rsidR="001D5BC5">
        <w:rPr>
          <w:noProof/>
        </w:rPr>
        <w:fldChar w:fldCharType="end"/>
      </w:r>
      <w:r w:rsidRPr="00E9736B">
        <w:t>: UC Kiểm tra năng lực</w:t>
      </w:r>
      <w:bookmarkEnd w:id="171"/>
    </w:p>
    <w:p w:rsidR="00396ED2" w:rsidRPr="00E9736B" w:rsidRDefault="00C57F9C" w:rsidP="00D0348B">
      <w:pPr>
        <w:pStyle w:val="Heading4"/>
      </w:pPr>
      <w:r w:rsidRPr="00E9736B">
        <w:br w:type="page"/>
      </w:r>
      <w:bookmarkStart w:id="172" w:name="_Toc502133455"/>
      <w:r w:rsidR="00897CEC" w:rsidRPr="00E9736B">
        <w:lastRenderedPageBreak/>
        <w:t>Kịch bản ca sử dụng Quản lý lịch sử hoạt độ</w:t>
      </w:r>
      <w:r w:rsidR="00396ED2" w:rsidRPr="00E9736B">
        <w:t>ng</w:t>
      </w:r>
      <w:bookmarkEnd w:id="172"/>
    </w:p>
    <w:p w:rsidR="00396ED2" w:rsidRDefault="00C57F9C" w:rsidP="00D0348B">
      <w:pPr>
        <w:pStyle w:val="ListParagraph"/>
        <w:numPr>
          <w:ilvl w:val="0"/>
          <w:numId w:val="30"/>
        </w:numPr>
      </w:pPr>
      <w:r w:rsidRPr="00E9736B">
        <w:rPr>
          <w:noProof/>
        </w:rPr>
        <mc:AlternateContent>
          <mc:Choice Requires="wps">
            <w:drawing>
              <wp:anchor distT="0" distB="0" distL="114300" distR="114300" simplePos="0" relativeHeight="251729920" behindDoc="0" locked="0" layoutInCell="1" allowOverlap="1" wp14:anchorId="74DE09A7" wp14:editId="05253B64">
                <wp:simplePos x="0" y="0"/>
                <wp:positionH relativeFrom="column">
                  <wp:posOffset>-1270</wp:posOffset>
                </wp:positionH>
                <wp:positionV relativeFrom="paragraph">
                  <wp:posOffset>3705225</wp:posOffset>
                </wp:positionV>
                <wp:extent cx="55816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rsidR="003910ED" w:rsidRPr="006B7ED5" w:rsidRDefault="003910ED" w:rsidP="00C57F9C">
                            <w:pPr>
                              <w:pStyle w:val="Captions"/>
                              <w:rPr>
                                <w:noProof/>
                              </w:rPr>
                            </w:pPr>
                            <w:bookmarkStart w:id="173" w:name="_Toc502559094"/>
                            <w:r>
                              <w:t xml:space="preserve">Hình </w:t>
                            </w:r>
                            <w:r w:rsidR="001D5BC5">
                              <w:fldChar w:fldCharType="begin"/>
                            </w:r>
                            <w:r w:rsidR="001D5BC5">
                              <w:instrText xml:space="preserve"> SEQ Hình \* ARABIC </w:instrText>
                            </w:r>
                            <w:r w:rsidR="001D5BC5">
                              <w:fldChar w:fldCharType="separate"/>
                            </w:r>
                            <w:r w:rsidR="001A5525">
                              <w:rPr>
                                <w:noProof/>
                              </w:rPr>
                              <w:t>14</w:t>
                            </w:r>
                            <w:r w:rsidR="001D5BC5">
                              <w:rPr>
                                <w:noProof/>
                              </w:rPr>
                              <w:fldChar w:fldCharType="end"/>
                            </w:r>
                            <w:r>
                              <w:t xml:space="preserve">: </w:t>
                            </w:r>
                            <w:r w:rsidRPr="00CF51C0">
                              <w:t>Biểu đồ ca sử dụng “Quản lý lịch sử hoạt động”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E09A7" id="Text Box 63" o:spid="_x0000_s1035" type="#_x0000_t202" style="position:absolute;left:0;text-align:left;margin-left:-.1pt;margin-top:291.75pt;width:439.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3vxLwIAAGYEAAAOAAAAZHJzL2Uyb0RvYy54bWysVMFu2zAMvQ/YPwi6L05aJOi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" stroked="f">
                <v:textbox style="mso-fit-shape-to-text:t" inset="0,0,0,0">
                  <w:txbxContent>
                    <w:p w:rsidR="003910ED" w:rsidRPr="006B7ED5" w:rsidRDefault="003910ED" w:rsidP="00C57F9C">
                      <w:pPr>
                        <w:pStyle w:val="Captions"/>
                        <w:rPr>
                          <w:noProof/>
                        </w:rPr>
                      </w:pPr>
                      <w:bookmarkStart w:id="174" w:name="_Toc502559094"/>
                      <w:r>
                        <w:t xml:space="preserve">Hình </w:t>
                      </w:r>
                      <w:r w:rsidR="001D5BC5">
                        <w:fldChar w:fldCharType="begin"/>
                      </w:r>
                      <w:r w:rsidR="001D5BC5">
                        <w:instrText xml:space="preserve"> SEQ Hình \* ARABIC </w:instrText>
                      </w:r>
                      <w:r w:rsidR="001D5BC5">
                        <w:fldChar w:fldCharType="separate"/>
                      </w:r>
                      <w:r w:rsidR="001A5525">
                        <w:rPr>
                          <w:noProof/>
                        </w:rPr>
                        <w:t>14</w:t>
                      </w:r>
                      <w:r w:rsidR="001D5BC5">
                        <w:rPr>
                          <w:noProof/>
                        </w:rPr>
                        <w:fldChar w:fldCharType="end"/>
                      </w:r>
                      <w:r>
                        <w:t xml:space="preserve">: </w:t>
                      </w:r>
                      <w:r w:rsidRPr="00CF51C0">
                        <w:t>Biểu đồ ca sử dụng “Quản lý lịch sử hoạt động”</w:t>
                      </w:r>
                      <w:bookmarkEnd w:id="174"/>
                    </w:p>
                  </w:txbxContent>
                </v:textbox>
                <w10:wrap type="topAndBottom"/>
              </v:shape>
            </w:pict>
          </mc:Fallback>
        </mc:AlternateContent>
      </w:r>
      <w:r w:rsidR="00396ED2" w:rsidRPr="00E9736B">
        <w:t>Biểu đồ ca sử dụng</w:t>
      </w:r>
    </w:p>
    <w:p w:rsidR="0031135F" w:rsidRPr="00E9736B" w:rsidRDefault="0031135F" w:rsidP="0031135F">
      <w:pPr>
        <w:ind w:firstLine="0"/>
      </w:pPr>
      <w:r>
        <w:rPr>
          <w:noProof/>
        </w:rPr>
        <mc:AlternateContent>
          <mc:Choice Requires="wpc">
            <w:drawing>
              <wp:inline distT="0" distB="0" distL="0" distR="0">
                <wp:extent cx="5486400" cy="3200400"/>
                <wp:effectExtent l="0" t="0" r="0" b="0"/>
                <wp:docPr id="188" name="Canvas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Picture 1"/>
                          <pic:cNvPicPr>
                            <a:picLocks noChangeAspect="1"/>
                          </pic:cNvPicPr>
                        </pic:nvPicPr>
                        <pic:blipFill>
                          <a:blip r:embed="rId53"/>
                          <a:stretch>
                            <a:fillRect/>
                          </a:stretch>
                        </pic:blipFill>
                        <pic:spPr>
                          <a:xfrm>
                            <a:off x="0" y="0"/>
                            <a:ext cx="5486400" cy="3140684"/>
                          </a:xfrm>
                          <a:prstGeom prst="rect">
                            <a:avLst/>
                          </a:prstGeom>
                        </pic:spPr>
                      </pic:pic>
                    </wpc:wpc>
                  </a:graphicData>
                </a:graphic>
              </wp:inline>
            </w:drawing>
          </mc:Choice>
          <mc:Fallback>
            <w:pict>
              <v:group w14:anchorId="5D79E2EE" id="Canvas 188"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Picture 1" o:spid="_x0000_s1028" type="#_x0000_t75" style="position:absolute;width:54864;height:31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ykG9AAAA2gAAAA8AAABkcnMvZG93bnJldi54bWxET02LwjAQvQv+hzCCN031IFqNIkJBT+5W&#10;BY9DM6bFZlKaqPXfG2FhT8Pjfc5q09laPKn1lWMFk3ECgrhwumKj4HzKRnMQPiBrrB2Tgjd52Kz7&#10;vRWm2r34l555MCKGsE9RQRlCk0rpi5Is+rFriCN3c63FEGFrpG7xFcNtLadJMpMWK44NJTa0K6m4&#10;5w+rYHo5zkO2+9mTMTktDtdsi++LUsNBt12CCNSFf/Gfe6/jfPi+8r1y/Q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3ODKQb0AAADaAAAADwAAAAAAAAAAAAAAAACfAgAAZHJz&#10;L2Rvd25yZXYueG1sUEsFBgAAAAAEAAQA9wAAAIkDAAAAAA==&#10;">
                  <v:imagedata r:id="rId54" o:title=""/>
                  <v:path arrowok="t"/>
                </v:shape>
                <w10:anchorlock/>
              </v:group>
            </w:pict>
          </mc:Fallback>
        </mc:AlternateContent>
      </w:r>
    </w:p>
    <w:p w:rsidR="00396ED2" w:rsidRPr="00E9736B" w:rsidRDefault="00396ED2" w:rsidP="00D0348B">
      <w:pPr>
        <w:pStyle w:val="ListParagraph"/>
        <w:numPr>
          <w:ilvl w:val="0"/>
          <w:numId w:val="30"/>
        </w:numPr>
      </w:pPr>
      <w:r w:rsidRPr="00E9736B">
        <w:t>Đặc tả ca sử dụng</w:t>
      </w:r>
    </w:p>
    <w:p w:rsidR="00576D8E" w:rsidRPr="00E9736B" w:rsidRDefault="00576D8E" w:rsidP="00D0348B">
      <w:pPr>
        <w:pStyle w:val="ListParagraph"/>
        <w:numPr>
          <w:ilvl w:val="0"/>
          <w:numId w:val="19"/>
        </w:numPr>
      </w:pPr>
      <w:r w:rsidRPr="00E9736B">
        <w:t>Quản lý lịch sử hỏi đáp miễn phí</w:t>
      </w:r>
    </w:p>
    <w:p w:rsidR="0025743F" w:rsidRPr="00E9736B" w:rsidRDefault="0025743F" w:rsidP="00EF2DFC">
      <w:pPr>
        <w:spacing w:before="120" w:after="120"/>
        <w:rPr>
          <w:szCs w:val="28"/>
        </w:rPr>
      </w:pPr>
      <w:r w:rsidRPr="00E9736B">
        <w:rPr>
          <w:szCs w:val="28"/>
        </w:rPr>
        <w:t>+ Sơ đồ:</w:t>
      </w:r>
    </w:p>
    <w:p w:rsidR="0025743F" w:rsidRPr="00E9736B" w:rsidRDefault="00EF2DFC" w:rsidP="00EF2DFC">
      <w:pPr>
        <w:spacing w:before="120" w:after="120"/>
        <w:ind w:firstLine="0"/>
        <w:rPr>
          <w:szCs w:val="28"/>
        </w:rPr>
      </w:pPr>
      <w:r>
        <w:rPr>
          <w:noProof/>
          <w:szCs w:val="28"/>
        </w:rPr>
        <mc:AlternateContent>
          <mc:Choice Requires="wpc">
            <w:drawing>
              <wp:inline distT="0" distB="0" distL="0" distR="0">
                <wp:extent cx="5486400" cy="2913772"/>
                <wp:effectExtent l="0" t="0" r="0" b="1270"/>
                <wp:docPr id="190" name="Canvas 1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1" name="Picture 191"/>
                          <pic:cNvPicPr>
                            <a:picLocks noChangeAspect="1"/>
                          </pic:cNvPicPr>
                        </pic:nvPicPr>
                        <pic:blipFill>
                          <a:blip r:embed="rId55"/>
                          <a:stretch>
                            <a:fillRect/>
                          </a:stretch>
                        </pic:blipFill>
                        <pic:spPr>
                          <a:xfrm>
                            <a:off x="0" y="0"/>
                            <a:ext cx="5486400" cy="2877773"/>
                          </a:xfrm>
                          <a:prstGeom prst="rect">
                            <a:avLst/>
                          </a:prstGeom>
                        </pic:spPr>
                      </pic:pic>
                    </wpc:wpc>
                  </a:graphicData>
                </a:graphic>
              </wp:inline>
            </w:drawing>
          </mc:Choice>
          <mc:Fallback>
            <w:pict>
              <v:group w14:anchorId="4CB323A4" id="Canvas 190" o:spid="_x0000_s1026" editas="canvas" style="width:6in;height:229.45pt;mso-position-horizontal-relative:char;mso-position-vertical-relative:line" coordsize="54864,29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">
                <v:shape id="_x0000_s1027" type="#_x0000_t75" style="position:absolute;width:54864;height:29133;visibility:visible;mso-wrap-style:square">
                  <v:fill o:detectmouseclick="t"/>
                  <v:path o:connecttype="none"/>
                </v:shape>
                <v:shape id="Picture 191" o:spid="_x0000_s1028" type="#_x0000_t75" style="position:absolute;width:54864;height:28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LTYLDAAAA3AAAAA8AAABkcnMvZG93bnJldi54bWxET01rwkAQvRf6H5YRvNWNHopNXSUIBXvo&#10;QWstvY3ZMQlmZ8Pu1MR/7wqF3ubxPmexGlyrLhRi49nAdJKBIi69bbgysP98e5qDioJssfVMBq4U&#10;YbV8fFhgbn3PW7rspFIphGOOBmqRLtc6ljU5jBPfESfu5INDSTBU2gbsU7hr9SzLnrXDhlNDjR2t&#10;ayrPu19noJev/emjOByO3z8YrD2v3wtpjBmPhuIVlNAg/+I/98am+S9TuD+TLtD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NgsMAAADcAAAADwAAAAAAAAAAAAAAAACf&#10;AgAAZHJzL2Rvd25yZXYueG1sUEsFBgAAAAAEAAQA9wAAAI8DAAAAAA==&#10;">
                  <v:imagedata r:id="rId56" o:title=""/>
                  <v:path arrowok="t"/>
                </v:shape>
                <w10:anchorlock/>
              </v:group>
            </w:pict>
          </mc:Fallback>
        </mc:AlternateContent>
      </w:r>
    </w:p>
    <w:p w:rsidR="002665A1" w:rsidRDefault="008C702A" w:rsidP="00D0348B">
      <w:pPr>
        <w:spacing w:before="120" w:after="120"/>
        <w:rPr>
          <w:szCs w:val="28"/>
        </w:rPr>
      </w:pPr>
      <w:r w:rsidRPr="00E9736B">
        <w:rPr>
          <w:noProof/>
          <w:szCs w:val="28"/>
        </w:rPr>
        <w:lastRenderedPageBreak/>
        <mc:AlternateContent>
          <mc:Choice Requires="wps">
            <w:drawing>
              <wp:anchor distT="0" distB="0" distL="114300" distR="114300" simplePos="0" relativeHeight="251731968" behindDoc="0" locked="0" layoutInCell="1" allowOverlap="1" wp14:anchorId="0C12C108" wp14:editId="46840B2D">
                <wp:simplePos x="0" y="0"/>
                <wp:positionH relativeFrom="margin">
                  <wp:align>right</wp:align>
                </wp:positionH>
                <wp:positionV relativeFrom="paragraph">
                  <wp:posOffset>0</wp:posOffset>
                </wp:positionV>
                <wp:extent cx="557149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571490" cy="635"/>
                        </a:xfrm>
                        <a:prstGeom prst="rect">
                          <a:avLst/>
                        </a:prstGeom>
                        <a:solidFill>
                          <a:prstClr val="white"/>
                        </a:solidFill>
                        <a:ln>
                          <a:noFill/>
                        </a:ln>
                      </wps:spPr>
                      <wps:txbx>
                        <w:txbxContent>
                          <w:p w:rsidR="003910ED" w:rsidRPr="003D4528" w:rsidRDefault="003910ED" w:rsidP="008C702A">
                            <w:pPr>
                              <w:pStyle w:val="Captions"/>
                              <w:rPr>
                                <w:noProof/>
                              </w:rPr>
                            </w:pPr>
                            <w:bookmarkStart w:id="175" w:name="_Toc502559095"/>
                            <w:r>
                              <w:t xml:space="preserve">Hình </w:t>
                            </w:r>
                            <w:r w:rsidR="001D5BC5">
                              <w:fldChar w:fldCharType="begin"/>
                            </w:r>
                            <w:r w:rsidR="001D5BC5">
                              <w:instrText xml:space="preserve"> SEQ Hình \* ARABIC </w:instrText>
                            </w:r>
                            <w:r w:rsidR="001D5BC5">
                              <w:fldChar w:fldCharType="separate"/>
                            </w:r>
                            <w:r w:rsidR="001A5525">
                              <w:rPr>
                                <w:noProof/>
                              </w:rPr>
                              <w:t>15</w:t>
                            </w:r>
                            <w:r w:rsidR="001D5BC5">
                              <w:rPr>
                                <w:noProof/>
                              </w:rPr>
                              <w:fldChar w:fldCharType="end"/>
                            </w:r>
                            <w:r>
                              <w:t>: Biểu đồ ca sử dụng “Quản lý lịch sử hỏi đáp miễn phí”</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C108" id="Text Box 64" o:spid="_x0000_s1036" type="#_x0000_t202" style="position:absolute;left:0;text-align:left;margin-left:387.5pt;margin-top:0;width:438.7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" stroked="f">
                <v:textbox style="mso-fit-shape-to-text:t" inset="0,0,0,0">
                  <w:txbxContent>
                    <w:p w:rsidR="003910ED" w:rsidRPr="003D4528" w:rsidRDefault="003910ED" w:rsidP="008C702A">
                      <w:pPr>
                        <w:pStyle w:val="Captions"/>
                        <w:rPr>
                          <w:noProof/>
                        </w:rPr>
                      </w:pPr>
                      <w:bookmarkStart w:id="176" w:name="_Toc502559095"/>
                      <w:r>
                        <w:t xml:space="preserve">Hình </w:t>
                      </w:r>
                      <w:r w:rsidR="001D5BC5">
                        <w:fldChar w:fldCharType="begin"/>
                      </w:r>
                      <w:r w:rsidR="001D5BC5">
                        <w:instrText xml:space="preserve"> SEQ Hình \* ARABIC </w:instrText>
                      </w:r>
                      <w:r w:rsidR="001D5BC5">
                        <w:fldChar w:fldCharType="separate"/>
                      </w:r>
                      <w:r w:rsidR="001A5525">
                        <w:rPr>
                          <w:noProof/>
                        </w:rPr>
                        <w:t>15</w:t>
                      </w:r>
                      <w:r w:rsidR="001D5BC5">
                        <w:rPr>
                          <w:noProof/>
                        </w:rPr>
                        <w:fldChar w:fldCharType="end"/>
                      </w:r>
                      <w:r>
                        <w:t>: Biểu đồ ca sử dụng “Quản lý lịch sử hỏi đáp miễn phí”</w:t>
                      </w:r>
                      <w:bookmarkEnd w:id="176"/>
                    </w:p>
                  </w:txbxContent>
                </v:textbox>
                <w10:wrap type="topAndBottom" anchorx="margin"/>
              </v:shape>
            </w:pict>
          </mc:Fallback>
        </mc:AlternateContent>
      </w:r>
      <w:r w:rsidR="0025743F" w:rsidRPr="00E9736B">
        <w:rPr>
          <w:szCs w:val="28"/>
        </w:rPr>
        <w:t>+ Đặc tả ca sử dụng:</w:t>
      </w:r>
    </w:p>
    <w:tbl>
      <w:tblPr>
        <w:tblStyle w:val="TableGrid"/>
        <w:tblW w:w="0" w:type="auto"/>
        <w:tblLook w:val="04A0" w:firstRow="1" w:lastRow="0" w:firstColumn="1" w:lastColumn="0" w:noHBand="0" w:noVBand="1"/>
      </w:tblPr>
      <w:tblGrid>
        <w:gridCol w:w="3415"/>
        <w:gridCol w:w="3960"/>
        <w:gridCol w:w="1403"/>
      </w:tblGrid>
      <w:tr w:rsidR="00793D20" w:rsidTr="00484C9E">
        <w:tc>
          <w:tcPr>
            <w:tcW w:w="8778" w:type="dxa"/>
            <w:gridSpan w:val="3"/>
          </w:tcPr>
          <w:p w:rsidR="00793D20" w:rsidRDefault="00793D20" w:rsidP="00484C9E">
            <w:pPr>
              <w:ind w:firstLine="0"/>
            </w:pPr>
            <w:r>
              <w:t xml:space="preserve">UC: </w:t>
            </w:r>
            <w:r w:rsidRPr="00E9736B">
              <w:t>Tìm kiếm lịch sử hỏi đáp miễn phí</w:t>
            </w:r>
            <w:r>
              <w:t>.</w:t>
            </w:r>
          </w:p>
        </w:tc>
      </w:tr>
      <w:tr w:rsidR="00793D20" w:rsidTr="00484C9E">
        <w:tc>
          <w:tcPr>
            <w:tcW w:w="8778" w:type="dxa"/>
            <w:gridSpan w:val="3"/>
          </w:tcPr>
          <w:p w:rsidR="00793D20" w:rsidRDefault="00793D20" w:rsidP="00793D20">
            <w:pPr>
              <w:ind w:firstLine="0"/>
            </w:pPr>
            <w:r>
              <w:t>Tác nhân: Thành viên, hỗ trợ viên, quản trị viên.</w:t>
            </w:r>
          </w:p>
        </w:tc>
      </w:tr>
      <w:tr w:rsidR="00793D20" w:rsidRPr="00FC4E40" w:rsidTr="00484C9E">
        <w:tc>
          <w:tcPr>
            <w:tcW w:w="3415" w:type="dxa"/>
          </w:tcPr>
          <w:p w:rsidR="00793D20" w:rsidRPr="00FC4E40" w:rsidRDefault="00793D20" w:rsidP="00484C9E">
            <w:pPr>
              <w:ind w:firstLine="0"/>
              <w:rPr>
                <w:b/>
              </w:rPr>
            </w:pPr>
            <w:r w:rsidRPr="00FC4E40">
              <w:rPr>
                <w:b/>
              </w:rPr>
              <w:t>Hành động tác nhân</w:t>
            </w:r>
          </w:p>
        </w:tc>
        <w:tc>
          <w:tcPr>
            <w:tcW w:w="3960" w:type="dxa"/>
          </w:tcPr>
          <w:p w:rsidR="00793D20" w:rsidRPr="00FC4E40" w:rsidRDefault="00793D20" w:rsidP="00484C9E">
            <w:pPr>
              <w:ind w:firstLine="0"/>
              <w:rPr>
                <w:b/>
              </w:rPr>
            </w:pPr>
            <w:r w:rsidRPr="00FC4E40">
              <w:rPr>
                <w:b/>
              </w:rPr>
              <w:t>Phản ứng hệ thống</w:t>
            </w:r>
          </w:p>
        </w:tc>
        <w:tc>
          <w:tcPr>
            <w:tcW w:w="1403" w:type="dxa"/>
          </w:tcPr>
          <w:p w:rsidR="00793D20" w:rsidRPr="00FC4E40" w:rsidRDefault="00793D20" w:rsidP="00484C9E">
            <w:pPr>
              <w:ind w:firstLine="0"/>
              <w:rPr>
                <w:b/>
              </w:rPr>
            </w:pPr>
            <w:r w:rsidRPr="00FC4E40">
              <w:rPr>
                <w:b/>
              </w:rPr>
              <w:t>Dữ liệ</w:t>
            </w:r>
            <w:r>
              <w:rPr>
                <w:b/>
              </w:rPr>
              <w:t>u</w:t>
            </w:r>
          </w:p>
        </w:tc>
      </w:tr>
      <w:tr w:rsidR="00793D20" w:rsidTr="00484C9E">
        <w:trPr>
          <w:trHeight w:val="1245"/>
        </w:trPr>
        <w:tc>
          <w:tcPr>
            <w:tcW w:w="3415" w:type="dxa"/>
          </w:tcPr>
          <w:p w:rsidR="00793D20" w:rsidRDefault="00793D20" w:rsidP="00793D20">
            <w:pPr>
              <w:ind w:firstLine="0"/>
            </w:pPr>
            <w:r>
              <w:t xml:space="preserve">Nhập từ khóa </w:t>
            </w:r>
            <w:r w:rsidRPr="00E9736B">
              <w:t>Tìm kiếm trong giao diện Lịch sử hỏi đáp miễn phí</w:t>
            </w:r>
            <w:r>
              <w:t>.</w:t>
            </w:r>
          </w:p>
        </w:tc>
        <w:tc>
          <w:tcPr>
            <w:tcW w:w="3960" w:type="dxa"/>
          </w:tcPr>
          <w:p w:rsidR="00793D20" w:rsidRDefault="00793D20" w:rsidP="00793D20">
            <w:pPr>
              <w:pStyle w:val="Bang"/>
              <w:spacing w:before="120" w:after="120"/>
              <w:rPr>
                <w:rFonts w:cs="Times New Roman"/>
              </w:rPr>
            </w:pPr>
            <w:r>
              <w:rPr>
                <w:rFonts w:cs="Times New Roman"/>
              </w:rPr>
              <w:t>K</w:t>
            </w:r>
            <w:r w:rsidRPr="00E9736B">
              <w:rPr>
                <w:rFonts w:cs="Times New Roman"/>
              </w:rPr>
              <w:t>iểm tra thông tin từ khóa nhập vào của người dùng nhập vào và tìm kiếm các kết quả tương ứng.</w:t>
            </w:r>
          </w:p>
          <w:p w:rsidR="00793D20" w:rsidRDefault="00793D20" w:rsidP="00793D20">
            <w:pPr>
              <w:pStyle w:val="Bang"/>
              <w:spacing w:before="120" w:after="120"/>
            </w:pPr>
            <w:r>
              <w:rPr>
                <w:rFonts w:cs="Times New Roman"/>
              </w:rPr>
              <w:t>Hiển thị kết quả tìm kiếm</w:t>
            </w:r>
          </w:p>
        </w:tc>
        <w:tc>
          <w:tcPr>
            <w:tcW w:w="1403" w:type="dxa"/>
          </w:tcPr>
          <w:p w:rsidR="00793D20" w:rsidRDefault="00A5690B" w:rsidP="00484C9E">
            <w:pPr>
              <w:ind w:firstLine="0"/>
            </w:pPr>
            <w:r>
              <w:t>History</w:t>
            </w:r>
          </w:p>
        </w:tc>
      </w:tr>
    </w:tbl>
    <w:p w:rsidR="00477D62" w:rsidRDefault="009C57A0" w:rsidP="00D0348B">
      <w:pPr>
        <w:pStyle w:val="Captions"/>
        <w:spacing w:before="120" w:after="120" w:line="360" w:lineRule="auto"/>
      </w:pPr>
      <w:bookmarkStart w:id="177" w:name="_Toc502559171"/>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36</w:t>
      </w:r>
      <w:r w:rsidR="001D5BC5">
        <w:rPr>
          <w:noProof/>
        </w:rPr>
        <w:fldChar w:fldCharType="end"/>
      </w:r>
      <w:r w:rsidRPr="00E9736B">
        <w:t>: UC Tìm kiếm lịch sử hỏi đáp miễn phí</w:t>
      </w:r>
      <w:bookmarkEnd w:id="177"/>
    </w:p>
    <w:tbl>
      <w:tblPr>
        <w:tblStyle w:val="TableGrid"/>
        <w:tblW w:w="0" w:type="auto"/>
        <w:tblLook w:val="04A0" w:firstRow="1" w:lastRow="0" w:firstColumn="1" w:lastColumn="0" w:noHBand="0" w:noVBand="1"/>
      </w:tblPr>
      <w:tblGrid>
        <w:gridCol w:w="3415"/>
        <w:gridCol w:w="3960"/>
        <w:gridCol w:w="1403"/>
      </w:tblGrid>
      <w:tr w:rsidR="00793D20" w:rsidTr="00484C9E">
        <w:tc>
          <w:tcPr>
            <w:tcW w:w="8778" w:type="dxa"/>
            <w:gridSpan w:val="3"/>
          </w:tcPr>
          <w:p w:rsidR="00793D20" w:rsidRDefault="00793D20" w:rsidP="00484C9E">
            <w:pPr>
              <w:ind w:firstLine="0"/>
            </w:pPr>
            <w:r>
              <w:t xml:space="preserve">UC: </w:t>
            </w:r>
            <w:r w:rsidRPr="00E9736B">
              <w:t>Lọc lịch sử hỏi đáp miễn phí</w:t>
            </w:r>
            <w:r>
              <w:t>.</w:t>
            </w:r>
          </w:p>
        </w:tc>
      </w:tr>
      <w:tr w:rsidR="00793D20" w:rsidTr="00484C9E">
        <w:tc>
          <w:tcPr>
            <w:tcW w:w="8778" w:type="dxa"/>
            <w:gridSpan w:val="3"/>
          </w:tcPr>
          <w:p w:rsidR="00793D20" w:rsidRDefault="00793D20" w:rsidP="00484C9E">
            <w:pPr>
              <w:ind w:firstLine="0"/>
            </w:pPr>
            <w:r>
              <w:t>Tác nhân: Thành viên, hỗ trợ viên, quản trị viên.</w:t>
            </w:r>
          </w:p>
        </w:tc>
      </w:tr>
      <w:tr w:rsidR="00793D20" w:rsidRPr="00FC4E40" w:rsidTr="00484C9E">
        <w:tc>
          <w:tcPr>
            <w:tcW w:w="3415" w:type="dxa"/>
          </w:tcPr>
          <w:p w:rsidR="00793D20" w:rsidRPr="00FC4E40" w:rsidRDefault="00793D20" w:rsidP="00484C9E">
            <w:pPr>
              <w:ind w:firstLine="0"/>
              <w:rPr>
                <w:b/>
              </w:rPr>
            </w:pPr>
            <w:r w:rsidRPr="00FC4E40">
              <w:rPr>
                <w:b/>
              </w:rPr>
              <w:t>Hành động tác nhân</w:t>
            </w:r>
          </w:p>
        </w:tc>
        <w:tc>
          <w:tcPr>
            <w:tcW w:w="3960" w:type="dxa"/>
          </w:tcPr>
          <w:p w:rsidR="00793D20" w:rsidRPr="00FC4E40" w:rsidRDefault="00793D20" w:rsidP="00484C9E">
            <w:pPr>
              <w:ind w:firstLine="0"/>
              <w:rPr>
                <w:b/>
              </w:rPr>
            </w:pPr>
            <w:r w:rsidRPr="00FC4E40">
              <w:rPr>
                <w:b/>
              </w:rPr>
              <w:t>Phản ứng hệ thống</w:t>
            </w:r>
          </w:p>
        </w:tc>
        <w:tc>
          <w:tcPr>
            <w:tcW w:w="1403" w:type="dxa"/>
          </w:tcPr>
          <w:p w:rsidR="00793D20" w:rsidRPr="00FC4E40" w:rsidRDefault="00793D20" w:rsidP="00484C9E">
            <w:pPr>
              <w:ind w:firstLine="0"/>
              <w:rPr>
                <w:b/>
              </w:rPr>
            </w:pPr>
            <w:r w:rsidRPr="00FC4E40">
              <w:rPr>
                <w:b/>
              </w:rPr>
              <w:t>Dữ liệ</w:t>
            </w:r>
            <w:r>
              <w:rPr>
                <w:b/>
              </w:rPr>
              <w:t>u</w:t>
            </w:r>
          </w:p>
        </w:tc>
      </w:tr>
      <w:tr w:rsidR="00793D20" w:rsidTr="00484C9E">
        <w:trPr>
          <w:trHeight w:val="1245"/>
        </w:trPr>
        <w:tc>
          <w:tcPr>
            <w:tcW w:w="3415" w:type="dxa"/>
          </w:tcPr>
          <w:p w:rsidR="00793D20" w:rsidRDefault="00793D20" w:rsidP="00484C9E">
            <w:pPr>
              <w:ind w:firstLine="0"/>
            </w:pPr>
            <w:r>
              <w:t>C</w:t>
            </w:r>
            <w:r w:rsidRPr="00E9736B">
              <w:t>họn bộ lọc trong giao diện Lịch sử hỏi đáp miễn phí</w:t>
            </w:r>
            <w:r>
              <w:t>.</w:t>
            </w:r>
          </w:p>
        </w:tc>
        <w:tc>
          <w:tcPr>
            <w:tcW w:w="3960" w:type="dxa"/>
          </w:tcPr>
          <w:p w:rsidR="00793D20" w:rsidRDefault="00793D20" w:rsidP="00484C9E">
            <w:pPr>
              <w:pStyle w:val="Bang"/>
              <w:spacing w:before="120" w:after="120"/>
              <w:rPr>
                <w:rFonts w:cs="Times New Roman"/>
              </w:rPr>
            </w:pPr>
            <w:r>
              <w:rPr>
                <w:rFonts w:cs="Times New Roman"/>
              </w:rPr>
              <w:t>T</w:t>
            </w:r>
            <w:r w:rsidRPr="00E9736B">
              <w:rPr>
                <w:rFonts w:cs="Times New Roman"/>
              </w:rPr>
              <w:t>ìm kiếm các kết quả tương ứng</w:t>
            </w:r>
            <w:r>
              <w:rPr>
                <w:rFonts w:cs="Times New Roman"/>
              </w:rPr>
              <w:t xml:space="preserve"> với bộ lọc</w:t>
            </w:r>
            <w:r w:rsidRPr="00E9736B">
              <w:rPr>
                <w:rFonts w:cs="Times New Roman"/>
              </w:rPr>
              <w:t>.</w:t>
            </w:r>
          </w:p>
          <w:p w:rsidR="00793D20" w:rsidRDefault="00793D20" w:rsidP="00484C9E">
            <w:pPr>
              <w:pStyle w:val="Bang"/>
              <w:spacing w:before="120" w:after="120"/>
            </w:pPr>
            <w:r>
              <w:rPr>
                <w:rFonts w:cs="Times New Roman"/>
              </w:rPr>
              <w:t>Hiển thị kết quả tìm kiếm</w:t>
            </w:r>
          </w:p>
        </w:tc>
        <w:tc>
          <w:tcPr>
            <w:tcW w:w="1403" w:type="dxa"/>
          </w:tcPr>
          <w:p w:rsidR="00793D20" w:rsidRDefault="00A5690B" w:rsidP="00484C9E">
            <w:pPr>
              <w:ind w:firstLine="0"/>
            </w:pPr>
            <w:r>
              <w:t>History</w:t>
            </w:r>
          </w:p>
        </w:tc>
      </w:tr>
    </w:tbl>
    <w:p w:rsidR="009C57A0" w:rsidRDefault="009C57A0" w:rsidP="00D0348B">
      <w:pPr>
        <w:pStyle w:val="Captions"/>
        <w:spacing w:before="120" w:after="120" w:line="360" w:lineRule="auto"/>
      </w:pPr>
      <w:bookmarkStart w:id="178" w:name="_Toc502559172"/>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37</w:t>
      </w:r>
      <w:r w:rsidR="001D5BC5">
        <w:rPr>
          <w:noProof/>
        </w:rPr>
        <w:fldChar w:fldCharType="end"/>
      </w:r>
      <w:r w:rsidRPr="00E9736B">
        <w:t>: UC Lọc lịch sử hỏi đáp miễn phí</w:t>
      </w:r>
      <w:bookmarkEnd w:id="178"/>
    </w:p>
    <w:p w:rsidR="0092651E" w:rsidRDefault="0092651E" w:rsidP="00197026">
      <w:pPr>
        <w:ind w:firstLine="0"/>
        <w:sectPr w:rsidR="0092651E" w:rsidSect="006326E5">
          <w:pgSz w:w="11907" w:h="16839" w:code="9"/>
          <w:pgMar w:top="1418" w:right="1134" w:bottom="1134" w:left="1985" w:header="0" w:footer="0" w:gutter="0"/>
          <w:cols w:space="720"/>
          <w:formProt w:val="0"/>
          <w:docGrid w:linePitch="381" w:charSpace="-14337"/>
        </w:sectPr>
      </w:pPr>
    </w:p>
    <w:tbl>
      <w:tblPr>
        <w:tblStyle w:val="TableGrid"/>
        <w:tblW w:w="0" w:type="auto"/>
        <w:tblLook w:val="04A0" w:firstRow="1" w:lastRow="0" w:firstColumn="1" w:lastColumn="0" w:noHBand="0" w:noVBand="1"/>
      </w:tblPr>
      <w:tblGrid>
        <w:gridCol w:w="3415"/>
        <w:gridCol w:w="3960"/>
        <w:gridCol w:w="1403"/>
      </w:tblGrid>
      <w:tr w:rsidR="00260F51" w:rsidTr="00484C9E">
        <w:tc>
          <w:tcPr>
            <w:tcW w:w="8778" w:type="dxa"/>
            <w:gridSpan w:val="3"/>
          </w:tcPr>
          <w:p w:rsidR="00260F51" w:rsidRDefault="00260F51" w:rsidP="00197026">
            <w:pPr>
              <w:ind w:firstLine="0"/>
            </w:pPr>
            <w:r>
              <w:lastRenderedPageBreak/>
              <w:t xml:space="preserve">UC: </w:t>
            </w:r>
            <w:r w:rsidRPr="00E9736B">
              <w:t>Đánh dấu lịch sử hỏi đáp miễn phí</w:t>
            </w:r>
            <w:r>
              <w:t>.</w:t>
            </w:r>
          </w:p>
        </w:tc>
      </w:tr>
      <w:tr w:rsidR="00260F51" w:rsidTr="00484C9E">
        <w:tc>
          <w:tcPr>
            <w:tcW w:w="8778" w:type="dxa"/>
            <w:gridSpan w:val="3"/>
          </w:tcPr>
          <w:p w:rsidR="00260F51" w:rsidRDefault="00260F51" w:rsidP="00260F51">
            <w:pPr>
              <w:ind w:firstLine="0"/>
            </w:pPr>
            <w:r>
              <w:t>Tác nhân: Hỗ trợ viên, quản trị viên.</w:t>
            </w:r>
          </w:p>
        </w:tc>
      </w:tr>
      <w:tr w:rsidR="00260F51" w:rsidRPr="00FC4E40" w:rsidTr="00484C9E">
        <w:tc>
          <w:tcPr>
            <w:tcW w:w="3415" w:type="dxa"/>
          </w:tcPr>
          <w:p w:rsidR="00260F51" w:rsidRPr="00FC4E40" w:rsidRDefault="00260F51" w:rsidP="00484C9E">
            <w:pPr>
              <w:ind w:firstLine="0"/>
              <w:rPr>
                <w:b/>
              </w:rPr>
            </w:pPr>
            <w:r w:rsidRPr="00FC4E40">
              <w:rPr>
                <w:b/>
              </w:rPr>
              <w:t>Hành động tác nhân</w:t>
            </w:r>
          </w:p>
        </w:tc>
        <w:tc>
          <w:tcPr>
            <w:tcW w:w="3960" w:type="dxa"/>
          </w:tcPr>
          <w:p w:rsidR="00260F51" w:rsidRPr="00FC4E40" w:rsidRDefault="00260F51" w:rsidP="00484C9E">
            <w:pPr>
              <w:ind w:firstLine="0"/>
              <w:rPr>
                <w:b/>
              </w:rPr>
            </w:pPr>
            <w:r w:rsidRPr="00FC4E40">
              <w:rPr>
                <w:b/>
              </w:rPr>
              <w:t>Phản ứng hệ thống</w:t>
            </w:r>
          </w:p>
        </w:tc>
        <w:tc>
          <w:tcPr>
            <w:tcW w:w="1403" w:type="dxa"/>
          </w:tcPr>
          <w:p w:rsidR="00260F51" w:rsidRPr="00FC4E40" w:rsidRDefault="00260F51" w:rsidP="00484C9E">
            <w:pPr>
              <w:ind w:firstLine="0"/>
              <w:rPr>
                <w:b/>
              </w:rPr>
            </w:pPr>
            <w:r w:rsidRPr="00FC4E40">
              <w:rPr>
                <w:b/>
              </w:rPr>
              <w:t>Dữ liệ</w:t>
            </w:r>
            <w:r>
              <w:rPr>
                <w:b/>
              </w:rPr>
              <w:t>u</w:t>
            </w:r>
          </w:p>
        </w:tc>
      </w:tr>
      <w:tr w:rsidR="00260F51" w:rsidTr="00484C9E">
        <w:trPr>
          <w:trHeight w:val="1245"/>
        </w:trPr>
        <w:tc>
          <w:tcPr>
            <w:tcW w:w="3415" w:type="dxa"/>
          </w:tcPr>
          <w:p w:rsidR="00260F51" w:rsidRDefault="00260F51" w:rsidP="00197026">
            <w:pPr>
              <w:ind w:firstLine="0"/>
            </w:pPr>
            <w:r>
              <w:t>C</w:t>
            </w:r>
            <w:r w:rsidRPr="00E9736B">
              <w:t xml:space="preserve">họn Đánh dấu </w:t>
            </w:r>
            <w:r w:rsidR="00197026">
              <w:t>“</w:t>
            </w:r>
            <w:r w:rsidR="00197026" w:rsidRPr="00197026">
              <w:rPr>
                <w:i/>
              </w:rPr>
              <w:t>Bất thường</w:t>
            </w:r>
            <w:r w:rsidR="00197026">
              <w:t xml:space="preserve">” </w:t>
            </w:r>
            <w:r w:rsidRPr="00E9736B">
              <w:t>trong giao diện Lịch sử hỏi đáp miễn phí</w:t>
            </w:r>
            <w:r>
              <w:t>.</w:t>
            </w:r>
          </w:p>
        </w:tc>
        <w:tc>
          <w:tcPr>
            <w:tcW w:w="3960" w:type="dxa"/>
          </w:tcPr>
          <w:p w:rsidR="00260F51" w:rsidRDefault="00260F51" w:rsidP="00484C9E">
            <w:pPr>
              <w:pStyle w:val="Bang"/>
              <w:spacing w:before="120" w:after="120"/>
            </w:pPr>
            <w:r>
              <w:rPr>
                <w:rFonts w:cs="Times New Roman"/>
              </w:rPr>
              <w:t>Hiển thị giao diện Xác nhận đánh dấu lịch sử</w:t>
            </w:r>
            <w:r w:rsidR="00197026">
              <w:rPr>
                <w:rFonts w:cs="Times New Roman"/>
              </w:rPr>
              <w:t>.</w:t>
            </w:r>
          </w:p>
        </w:tc>
        <w:tc>
          <w:tcPr>
            <w:tcW w:w="1403" w:type="dxa"/>
          </w:tcPr>
          <w:p w:rsidR="00260F51" w:rsidRDefault="00197026" w:rsidP="00484C9E">
            <w:pPr>
              <w:ind w:firstLine="0"/>
            </w:pPr>
            <w:r>
              <w:t>History</w:t>
            </w:r>
          </w:p>
        </w:tc>
      </w:tr>
      <w:tr w:rsidR="00260F51" w:rsidTr="00260F51">
        <w:trPr>
          <w:trHeight w:val="1677"/>
        </w:trPr>
        <w:tc>
          <w:tcPr>
            <w:tcW w:w="3415" w:type="dxa"/>
          </w:tcPr>
          <w:p w:rsidR="00260F51" w:rsidRDefault="00260F51" w:rsidP="00484C9E">
            <w:pPr>
              <w:ind w:firstLine="0"/>
            </w:pPr>
            <w:r>
              <w:t>Chọn nhãn và nhấn Xác nhận</w:t>
            </w:r>
          </w:p>
        </w:tc>
        <w:tc>
          <w:tcPr>
            <w:tcW w:w="3960" w:type="dxa"/>
          </w:tcPr>
          <w:p w:rsidR="00260F51" w:rsidRDefault="00260F51" w:rsidP="00260F51">
            <w:pPr>
              <w:pStyle w:val="Bang"/>
              <w:spacing w:before="120" w:after="120"/>
              <w:rPr>
                <w:rFonts w:cs="Times New Roman"/>
              </w:rPr>
            </w:pPr>
            <w:r>
              <w:rPr>
                <w:rFonts w:cs="Times New Roman"/>
              </w:rPr>
              <w:t>K</w:t>
            </w:r>
            <w:r w:rsidRPr="00E9736B">
              <w:rPr>
                <w:rFonts w:cs="Times New Roman"/>
              </w:rPr>
              <w:t>iểm</w:t>
            </w:r>
            <w:r>
              <w:rPr>
                <w:rFonts w:cs="Times New Roman"/>
              </w:rPr>
              <w:t xml:space="preserve"> tra thông tin đánh dấu đã chọn, </w:t>
            </w:r>
            <w:r w:rsidRPr="00E9736B">
              <w:rPr>
                <w:rFonts w:cs="Times New Roman"/>
              </w:rPr>
              <w:t>ghi</w:t>
            </w:r>
            <w:r>
              <w:rPr>
                <w:rFonts w:cs="Times New Roman"/>
              </w:rPr>
              <w:t xml:space="preserve"> nhận và hiển thị thông báo cập nhật nhãn thành công.</w:t>
            </w:r>
          </w:p>
        </w:tc>
        <w:tc>
          <w:tcPr>
            <w:tcW w:w="1403" w:type="dxa"/>
          </w:tcPr>
          <w:p w:rsidR="00260F51" w:rsidRDefault="00197026" w:rsidP="00484C9E">
            <w:pPr>
              <w:ind w:firstLine="0"/>
            </w:pPr>
            <w:r>
              <w:t>History</w:t>
            </w:r>
          </w:p>
        </w:tc>
      </w:tr>
    </w:tbl>
    <w:p w:rsidR="00725FBC" w:rsidRDefault="009C57A0" w:rsidP="00D0348B">
      <w:pPr>
        <w:pStyle w:val="Captions"/>
        <w:spacing w:before="120" w:after="120" w:line="360" w:lineRule="auto"/>
      </w:pPr>
      <w:bookmarkStart w:id="179" w:name="_Toc502559173"/>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38</w:t>
      </w:r>
      <w:r w:rsidR="001D5BC5">
        <w:rPr>
          <w:noProof/>
        </w:rPr>
        <w:fldChar w:fldCharType="end"/>
      </w:r>
      <w:r w:rsidRPr="00E9736B">
        <w:t>: UC Đánh dấu lịch sử hỏi đáp miễn phí</w:t>
      </w:r>
      <w:bookmarkEnd w:id="179"/>
    </w:p>
    <w:tbl>
      <w:tblPr>
        <w:tblStyle w:val="TableGrid"/>
        <w:tblW w:w="0" w:type="auto"/>
        <w:tblLook w:val="04A0" w:firstRow="1" w:lastRow="0" w:firstColumn="1" w:lastColumn="0" w:noHBand="0" w:noVBand="1"/>
      </w:tblPr>
      <w:tblGrid>
        <w:gridCol w:w="3311"/>
        <w:gridCol w:w="3828"/>
        <w:gridCol w:w="1639"/>
      </w:tblGrid>
      <w:tr w:rsidR="00260F51" w:rsidTr="00484C9E">
        <w:tc>
          <w:tcPr>
            <w:tcW w:w="8778" w:type="dxa"/>
            <w:gridSpan w:val="3"/>
          </w:tcPr>
          <w:p w:rsidR="00260F51" w:rsidRDefault="00260F51" w:rsidP="00484C9E">
            <w:pPr>
              <w:ind w:firstLine="0"/>
            </w:pPr>
            <w:r>
              <w:t xml:space="preserve">UC: </w:t>
            </w:r>
            <w:r w:rsidRPr="00E9736B">
              <w:t>Chuyển tiếp lịch sử hỏi đáp miễn phí</w:t>
            </w:r>
            <w:r>
              <w:t>.</w:t>
            </w:r>
          </w:p>
        </w:tc>
      </w:tr>
      <w:tr w:rsidR="00260F51" w:rsidTr="00484C9E">
        <w:tc>
          <w:tcPr>
            <w:tcW w:w="8778" w:type="dxa"/>
            <w:gridSpan w:val="3"/>
          </w:tcPr>
          <w:p w:rsidR="00260F51" w:rsidRDefault="00260F51" w:rsidP="00260F51">
            <w:pPr>
              <w:ind w:firstLine="0"/>
            </w:pPr>
            <w:r>
              <w:t>Tác nhân: Hỗ trợ viên, quản trị viên.</w:t>
            </w:r>
          </w:p>
        </w:tc>
      </w:tr>
      <w:tr w:rsidR="00260F51" w:rsidRPr="00FC4E40" w:rsidTr="0092651E">
        <w:trPr>
          <w:trHeight w:val="723"/>
        </w:trPr>
        <w:tc>
          <w:tcPr>
            <w:tcW w:w="3415" w:type="dxa"/>
          </w:tcPr>
          <w:p w:rsidR="00260F51" w:rsidRPr="00FC4E40" w:rsidRDefault="00260F51" w:rsidP="00484C9E">
            <w:pPr>
              <w:ind w:firstLine="0"/>
              <w:rPr>
                <w:b/>
              </w:rPr>
            </w:pPr>
            <w:r w:rsidRPr="00FC4E40">
              <w:rPr>
                <w:b/>
              </w:rPr>
              <w:t>Hành động tác nhân</w:t>
            </w:r>
          </w:p>
        </w:tc>
        <w:tc>
          <w:tcPr>
            <w:tcW w:w="3960" w:type="dxa"/>
          </w:tcPr>
          <w:p w:rsidR="00260F51" w:rsidRPr="00FC4E40" w:rsidRDefault="00260F51" w:rsidP="00484C9E">
            <w:pPr>
              <w:ind w:firstLine="0"/>
              <w:rPr>
                <w:b/>
              </w:rPr>
            </w:pPr>
            <w:r w:rsidRPr="00FC4E40">
              <w:rPr>
                <w:b/>
              </w:rPr>
              <w:t>Phản ứng hệ thống</w:t>
            </w:r>
          </w:p>
        </w:tc>
        <w:tc>
          <w:tcPr>
            <w:tcW w:w="1403" w:type="dxa"/>
          </w:tcPr>
          <w:p w:rsidR="00260F51" w:rsidRPr="00FC4E40" w:rsidRDefault="00260F51" w:rsidP="00484C9E">
            <w:pPr>
              <w:ind w:firstLine="0"/>
              <w:rPr>
                <w:b/>
              </w:rPr>
            </w:pPr>
            <w:r w:rsidRPr="00FC4E40">
              <w:rPr>
                <w:b/>
              </w:rPr>
              <w:t>Dữ liệ</w:t>
            </w:r>
            <w:r>
              <w:rPr>
                <w:b/>
              </w:rPr>
              <w:t>u</w:t>
            </w:r>
          </w:p>
        </w:tc>
      </w:tr>
      <w:tr w:rsidR="00260F51" w:rsidTr="0092651E">
        <w:trPr>
          <w:trHeight w:val="1722"/>
        </w:trPr>
        <w:tc>
          <w:tcPr>
            <w:tcW w:w="3415" w:type="dxa"/>
          </w:tcPr>
          <w:p w:rsidR="00260F51" w:rsidRDefault="00260F51" w:rsidP="00484C9E">
            <w:pPr>
              <w:ind w:firstLine="0"/>
            </w:pPr>
            <w:r>
              <w:t>C</w:t>
            </w:r>
            <w:r w:rsidRPr="00E9736B">
              <w:t>họn Chuyển tiếp trong giao diện Lịch sử hỏi đáp miễn phí</w:t>
            </w:r>
            <w:r>
              <w:t>.</w:t>
            </w:r>
          </w:p>
        </w:tc>
        <w:tc>
          <w:tcPr>
            <w:tcW w:w="3960" w:type="dxa"/>
          </w:tcPr>
          <w:p w:rsidR="00260F51" w:rsidRDefault="00260F51" w:rsidP="00484C9E">
            <w:pPr>
              <w:pStyle w:val="Bang"/>
              <w:spacing w:before="120" w:after="120"/>
            </w:pPr>
            <w:r>
              <w:rPr>
                <w:rFonts w:cs="Times New Roman"/>
              </w:rPr>
              <w:t>Hiển thị giao diện Xác nhận đánh dấu lịch sử</w:t>
            </w:r>
          </w:p>
        </w:tc>
        <w:tc>
          <w:tcPr>
            <w:tcW w:w="1403" w:type="dxa"/>
          </w:tcPr>
          <w:p w:rsidR="00260F51" w:rsidRDefault="00197026" w:rsidP="00484C9E">
            <w:pPr>
              <w:ind w:firstLine="0"/>
            </w:pPr>
            <w:r>
              <w:t>History</w:t>
            </w:r>
          </w:p>
        </w:tc>
      </w:tr>
      <w:tr w:rsidR="00260F51" w:rsidTr="00484C9E">
        <w:trPr>
          <w:trHeight w:val="1677"/>
        </w:trPr>
        <w:tc>
          <w:tcPr>
            <w:tcW w:w="3415" w:type="dxa"/>
          </w:tcPr>
          <w:p w:rsidR="00260F51" w:rsidRDefault="00260F51" w:rsidP="00484C9E">
            <w:pPr>
              <w:ind w:firstLine="0"/>
            </w:pPr>
            <w:r>
              <w:t>C</w:t>
            </w:r>
            <w:r w:rsidRPr="00E9736B">
              <w:t>họn đích đế</w:t>
            </w:r>
            <w:r>
              <w:t>n và nhấn Gửi.</w:t>
            </w:r>
          </w:p>
        </w:tc>
        <w:tc>
          <w:tcPr>
            <w:tcW w:w="3960" w:type="dxa"/>
          </w:tcPr>
          <w:p w:rsidR="00260F51" w:rsidRDefault="00260F51" w:rsidP="00484C9E">
            <w:pPr>
              <w:pStyle w:val="Bang"/>
              <w:spacing w:before="120" w:after="120"/>
              <w:rPr>
                <w:rFonts w:cs="Times New Roman"/>
              </w:rPr>
            </w:pPr>
            <w:r>
              <w:rPr>
                <w:rFonts w:cs="Times New Roman"/>
              </w:rPr>
              <w:t>K</w:t>
            </w:r>
            <w:r w:rsidRPr="00E9736B">
              <w:rPr>
                <w:rFonts w:cs="Times New Roman"/>
              </w:rPr>
              <w:t>iểm tra thông tin đích đến người dùng đã chọn và thực hiện chuyển tiếp</w:t>
            </w:r>
            <w:r>
              <w:rPr>
                <w:rFonts w:cs="Times New Roman"/>
              </w:rPr>
              <w:t>.</w:t>
            </w:r>
          </w:p>
          <w:p w:rsidR="00260F51" w:rsidRDefault="00260F51" w:rsidP="00484C9E">
            <w:pPr>
              <w:pStyle w:val="Bang"/>
              <w:spacing w:before="120" w:after="120"/>
              <w:rPr>
                <w:rFonts w:cs="Times New Roman"/>
              </w:rPr>
            </w:pPr>
            <w:r>
              <w:rPr>
                <w:rFonts w:cs="Times New Roman"/>
              </w:rPr>
              <w:lastRenderedPageBreak/>
              <w:t>H</w:t>
            </w:r>
            <w:r w:rsidRPr="00E9736B">
              <w:rPr>
                <w:rFonts w:cs="Times New Roman"/>
              </w:rPr>
              <w:t>iển thị thông báo đã chuyển tiếp</w:t>
            </w:r>
          </w:p>
        </w:tc>
        <w:tc>
          <w:tcPr>
            <w:tcW w:w="1403" w:type="dxa"/>
          </w:tcPr>
          <w:p w:rsidR="00260F51" w:rsidRDefault="00197026" w:rsidP="00484C9E">
            <w:pPr>
              <w:ind w:firstLine="0"/>
            </w:pPr>
            <w:r>
              <w:lastRenderedPageBreak/>
              <w:t>Notification,</w:t>
            </w:r>
          </w:p>
          <w:p w:rsidR="00197026" w:rsidRDefault="00197026" w:rsidP="00484C9E">
            <w:pPr>
              <w:ind w:firstLine="0"/>
            </w:pPr>
            <w:r>
              <w:t>History</w:t>
            </w:r>
          </w:p>
        </w:tc>
      </w:tr>
    </w:tbl>
    <w:p w:rsidR="009C57A0" w:rsidRPr="00E9736B" w:rsidRDefault="009C57A0" w:rsidP="00D0348B">
      <w:pPr>
        <w:pStyle w:val="Captions"/>
        <w:spacing w:before="120" w:after="120" w:line="360" w:lineRule="auto"/>
      </w:pPr>
      <w:bookmarkStart w:id="180" w:name="_Toc502559174"/>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39</w:t>
      </w:r>
      <w:r w:rsidR="001D5BC5">
        <w:rPr>
          <w:noProof/>
        </w:rPr>
        <w:fldChar w:fldCharType="end"/>
      </w:r>
      <w:r w:rsidRPr="00E9736B">
        <w:t>: UC Chuyển tiếp lịch sử hỏi đáp miễn phí</w:t>
      </w:r>
      <w:bookmarkEnd w:id="180"/>
    </w:p>
    <w:p w:rsidR="00897CEC" w:rsidRPr="00E9736B" w:rsidRDefault="00897CEC" w:rsidP="00D0348B">
      <w:pPr>
        <w:pStyle w:val="Heading4"/>
      </w:pPr>
      <w:bookmarkStart w:id="181" w:name="_Toc502133456"/>
      <w:r w:rsidRPr="00E9736B">
        <w:t xml:space="preserve">Kịch bản ca sử dụng </w:t>
      </w:r>
      <w:r w:rsidR="00396ED2" w:rsidRPr="00E9736B">
        <w:t>Quản lý quyền truy cập</w:t>
      </w:r>
      <w:bookmarkEnd w:id="181"/>
    </w:p>
    <w:p w:rsidR="0038259E" w:rsidRDefault="00DD4740" w:rsidP="00D0348B">
      <w:pPr>
        <w:pStyle w:val="ListParagraph"/>
        <w:numPr>
          <w:ilvl w:val="0"/>
          <w:numId w:val="31"/>
        </w:numPr>
      </w:pPr>
      <w:r w:rsidRPr="00E9736B">
        <w:rPr>
          <w:noProof/>
        </w:rPr>
        <mc:AlternateContent>
          <mc:Choice Requires="wps">
            <w:drawing>
              <wp:anchor distT="0" distB="0" distL="114300" distR="114300" simplePos="0" relativeHeight="251746304" behindDoc="0" locked="0" layoutInCell="1" allowOverlap="1" wp14:anchorId="4CBA081D" wp14:editId="17D62E75">
                <wp:simplePos x="0" y="0"/>
                <wp:positionH relativeFrom="margin">
                  <wp:align>right</wp:align>
                </wp:positionH>
                <wp:positionV relativeFrom="paragraph">
                  <wp:posOffset>3359785</wp:posOffset>
                </wp:positionV>
                <wp:extent cx="5724525" cy="635"/>
                <wp:effectExtent l="0" t="0" r="9525" b="0"/>
                <wp:wrapTopAndBottom/>
                <wp:docPr id="115" name="Text Box 115"/>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003910ED" w:rsidRPr="00BA4AFC" w:rsidRDefault="003910ED" w:rsidP="00503826">
                            <w:pPr>
                              <w:pStyle w:val="Captions"/>
                              <w:rPr>
                                <w:noProof/>
                              </w:rPr>
                            </w:pPr>
                            <w:bookmarkStart w:id="182" w:name="_Toc502559096"/>
                            <w:r>
                              <w:t xml:space="preserve">Hình </w:t>
                            </w:r>
                            <w:r w:rsidR="001D5BC5">
                              <w:fldChar w:fldCharType="begin"/>
                            </w:r>
                            <w:r w:rsidR="001D5BC5">
                              <w:instrText xml:space="preserve"> SEQ Hình \* ARABIC </w:instrText>
                            </w:r>
                            <w:r w:rsidR="001D5BC5">
                              <w:fldChar w:fldCharType="separate"/>
                            </w:r>
                            <w:r w:rsidR="001A5525">
                              <w:rPr>
                                <w:noProof/>
                              </w:rPr>
                              <w:t>16</w:t>
                            </w:r>
                            <w:r w:rsidR="001D5BC5">
                              <w:rPr>
                                <w:noProof/>
                              </w:rPr>
                              <w:fldChar w:fldCharType="end"/>
                            </w:r>
                            <w:r>
                              <w:t>:</w:t>
                            </w:r>
                            <w:r w:rsidRPr="00503826">
                              <w:t xml:space="preserve"> </w:t>
                            </w:r>
                            <w:r>
                              <w:t>Biểu đồ ca sử dụng “Quản lý quyền truy cập”</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A081D" id="Text Box 115" o:spid="_x0000_s1037" type="#_x0000_t202" style="position:absolute;left:0;text-align:left;margin-left:399.55pt;margin-top:264.55pt;width:450.75pt;height:.05pt;z-index:251746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" stroked="f">
                <v:textbox style="mso-fit-shape-to-text:t" inset="0,0,0,0">
                  <w:txbxContent>
                    <w:p w:rsidR="003910ED" w:rsidRPr="00BA4AFC" w:rsidRDefault="003910ED" w:rsidP="00503826">
                      <w:pPr>
                        <w:pStyle w:val="Captions"/>
                        <w:rPr>
                          <w:noProof/>
                        </w:rPr>
                      </w:pPr>
                      <w:bookmarkStart w:id="183" w:name="_Toc502559096"/>
                      <w:r>
                        <w:t xml:space="preserve">Hình </w:t>
                      </w:r>
                      <w:r w:rsidR="001D5BC5">
                        <w:fldChar w:fldCharType="begin"/>
                      </w:r>
                      <w:r w:rsidR="001D5BC5">
                        <w:instrText xml:space="preserve"> SEQ Hình \* ARABIC </w:instrText>
                      </w:r>
                      <w:r w:rsidR="001D5BC5">
                        <w:fldChar w:fldCharType="separate"/>
                      </w:r>
                      <w:r w:rsidR="001A5525">
                        <w:rPr>
                          <w:noProof/>
                        </w:rPr>
                        <w:t>16</w:t>
                      </w:r>
                      <w:r w:rsidR="001D5BC5">
                        <w:rPr>
                          <w:noProof/>
                        </w:rPr>
                        <w:fldChar w:fldCharType="end"/>
                      </w:r>
                      <w:r>
                        <w:t>:</w:t>
                      </w:r>
                      <w:r w:rsidRPr="00503826">
                        <w:t xml:space="preserve"> </w:t>
                      </w:r>
                      <w:r>
                        <w:t>Biểu đồ ca sử dụng “Quản lý quyền truy cập”</w:t>
                      </w:r>
                      <w:bookmarkEnd w:id="183"/>
                    </w:p>
                  </w:txbxContent>
                </v:textbox>
                <w10:wrap type="topAndBottom" anchorx="margin"/>
              </v:shape>
            </w:pict>
          </mc:Fallback>
        </mc:AlternateContent>
      </w:r>
      <w:r w:rsidR="00396ED2" w:rsidRPr="00E9736B">
        <w:t>Biểu đồ ca sử dụng</w:t>
      </w:r>
    </w:p>
    <w:p w:rsidR="00DD4740" w:rsidRPr="00E9736B" w:rsidRDefault="00DD4740" w:rsidP="00DD4740">
      <w:pPr>
        <w:ind w:firstLine="0"/>
      </w:pPr>
      <w:r>
        <w:rPr>
          <w:noProof/>
        </w:rPr>
        <mc:AlternateContent>
          <mc:Choice Requires="wpc">
            <w:drawing>
              <wp:inline distT="0" distB="0" distL="0" distR="0">
                <wp:extent cx="5486400" cy="2895785"/>
                <wp:effectExtent l="0" t="0" r="0" b="0"/>
                <wp:docPr id="194" name="Canvas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Picture 195"/>
                          <pic:cNvPicPr>
                            <a:picLocks noChangeAspect="1"/>
                          </pic:cNvPicPr>
                        </pic:nvPicPr>
                        <pic:blipFill>
                          <a:blip r:embed="rId57"/>
                          <a:stretch>
                            <a:fillRect/>
                          </a:stretch>
                        </pic:blipFill>
                        <pic:spPr>
                          <a:xfrm>
                            <a:off x="0" y="0"/>
                            <a:ext cx="5486400" cy="2859786"/>
                          </a:xfrm>
                          <a:prstGeom prst="rect">
                            <a:avLst/>
                          </a:prstGeom>
                        </pic:spPr>
                      </pic:pic>
                    </wpc:wpc>
                  </a:graphicData>
                </a:graphic>
              </wp:inline>
            </w:drawing>
          </mc:Choice>
          <mc:Fallback>
            <w:pict>
              <v:group w14:anchorId="5EB79AFC" id="Canvas 194" o:spid="_x0000_s1026" editas="canvas" style="width:6in;height:228pt;mso-position-horizontal-relative:char;mso-position-vertical-relative:line" coordsize="54864,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">
                <v:shape id="_x0000_s1027" type="#_x0000_t75" style="position:absolute;width:54864;height:28956;visibility:visible;mso-wrap-style:square">
                  <v:fill o:detectmouseclick="t"/>
                  <v:path o:connecttype="none"/>
                </v:shape>
                <v:shape id="Picture 195" o:spid="_x0000_s1028" type="#_x0000_t75" style="position:absolute;width:54864;height:28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y6B/FAAAA3AAAAA8AAABkcnMvZG93bnJldi54bWxEj0+LwjAQxe8LfocwgpdF0wq7aDWKCLv0&#10;Jv5BPA7N2FabSWlirfvpjSDsbYb3fm/ezJedqURLjSstK4hHEQjizOqScwWH/c9wAsJ5ZI2VZVLw&#10;IAfLRe9jjom2d95Su/O5CCHsElRQeF8nUrqsIINuZGvioJ1tY9CHtcmlbvAewk0lx1H0LQ2WHC4U&#10;WNO6oOy6u5lQ41LH8e/peNt8Tjd2HP2lp3ObKjXod6sZCE+d/ze/6VQHbvoFr2fCBHLx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cugfxQAAANwAAAAPAAAAAAAAAAAAAAAA&#10;AJ8CAABkcnMvZG93bnJldi54bWxQSwUGAAAAAAQABAD3AAAAkQMAAAAA&#10;">
                  <v:imagedata r:id="rId60" o:title=""/>
                  <v:path arrowok="t"/>
                </v:shape>
                <w10:anchorlock/>
              </v:group>
            </w:pict>
          </mc:Fallback>
        </mc:AlternateContent>
      </w:r>
    </w:p>
    <w:p w:rsidR="001927EC" w:rsidRDefault="00396ED2" w:rsidP="00D0348B">
      <w:pPr>
        <w:pStyle w:val="ListParagraph"/>
        <w:numPr>
          <w:ilvl w:val="0"/>
          <w:numId w:val="31"/>
        </w:numPr>
      </w:pPr>
      <w:r w:rsidRPr="00E9736B">
        <w:t>Đặc tả ca sử dụng</w:t>
      </w:r>
    </w:p>
    <w:tbl>
      <w:tblPr>
        <w:tblStyle w:val="TableGrid"/>
        <w:tblW w:w="0" w:type="auto"/>
        <w:tblLook w:val="04A0" w:firstRow="1" w:lastRow="0" w:firstColumn="1" w:lastColumn="0" w:noHBand="0" w:noVBand="1"/>
      </w:tblPr>
      <w:tblGrid>
        <w:gridCol w:w="3415"/>
        <w:gridCol w:w="3960"/>
        <w:gridCol w:w="1403"/>
      </w:tblGrid>
      <w:tr w:rsidR="00260F51" w:rsidTr="00484C9E">
        <w:tc>
          <w:tcPr>
            <w:tcW w:w="8778" w:type="dxa"/>
            <w:gridSpan w:val="3"/>
          </w:tcPr>
          <w:p w:rsidR="00260F51" w:rsidRDefault="00260F51" w:rsidP="00484C9E">
            <w:pPr>
              <w:ind w:firstLine="0"/>
            </w:pPr>
            <w:r>
              <w:t xml:space="preserve">UC: </w:t>
            </w:r>
            <w:r w:rsidRPr="00E9736B">
              <w:t>Tạo người dùng</w:t>
            </w:r>
            <w:r>
              <w:t>.</w:t>
            </w:r>
          </w:p>
        </w:tc>
      </w:tr>
      <w:tr w:rsidR="00260F51" w:rsidTr="00484C9E">
        <w:tc>
          <w:tcPr>
            <w:tcW w:w="8778" w:type="dxa"/>
            <w:gridSpan w:val="3"/>
          </w:tcPr>
          <w:p w:rsidR="00260F51" w:rsidRDefault="00260F51" w:rsidP="00484C9E">
            <w:pPr>
              <w:ind w:firstLine="0"/>
            </w:pPr>
            <w:r>
              <w:t xml:space="preserve">Tác nhân: </w:t>
            </w:r>
            <w:r w:rsidR="00484C9E">
              <w:t>Q</w:t>
            </w:r>
            <w:r>
              <w:t>uản trị viên.</w:t>
            </w:r>
          </w:p>
        </w:tc>
      </w:tr>
      <w:tr w:rsidR="00260F51" w:rsidRPr="00FC4E40" w:rsidTr="00484C9E">
        <w:tc>
          <w:tcPr>
            <w:tcW w:w="3415" w:type="dxa"/>
          </w:tcPr>
          <w:p w:rsidR="00260F51" w:rsidRPr="00FC4E40" w:rsidRDefault="00260F51" w:rsidP="00484C9E">
            <w:pPr>
              <w:ind w:firstLine="0"/>
              <w:rPr>
                <w:b/>
              </w:rPr>
            </w:pPr>
            <w:r w:rsidRPr="00FC4E40">
              <w:rPr>
                <w:b/>
              </w:rPr>
              <w:t>Hành động tác nhân</w:t>
            </w:r>
          </w:p>
        </w:tc>
        <w:tc>
          <w:tcPr>
            <w:tcW w:w="3960" w:type="dxa"/>
          </w:tcPr>
          <w:p w:rsidR="00260F51" w:rsidRPr="00FC4E40" w:rsidRDefault="00260F51" w:rsidP="00484C9E">
            <w:pPr>
              <w:ind w:firstLine="0"/>
              <w:rPr>
                <w:b/>
              </w:rPr>
            </w:pPr>
            <w:r w:rsidRPr="00FC4E40">
              <w:rPr>
                <w:b/>
              </w:rPr>
              <w:t>Phản ứng hệ thống</w:t>
            </w:r>
          </w:p>
        </w:tc>
        <w:tc>
          <w:tcPr>
            <w:tcW w:w="1403" w:type="dxa"/>
          </w:tcPr>
          <w:p w:rsidR="00260F51" w:rsidRPr="00FC4E40" w:rsidRDefault="00260F51" w:rsidP="00484C9E">
            <w:pPr>
              <w:ind w:firstLine="0"/>
              <w:rPr>
                <w:b/>
              </w:rPr>
            </w:pPr>
            <w:r w:rsidRPr="00FC4E40">
              <w:rPr>
                <w:b/>
              </w:rPr>
              <w:t>Dữ liệ</w:t>
            </w:r>
            <w:r>
              <w:rPr>
                <w:b/>
              </w:rPr>
              <w:t>u</w:t>
            </w:r>
          </w:p>
        </w:tc>
      </w:tr>
      <w:tr w:rsidR="00260F51" w:rsidTr="00484C9E">
        <w:trPr>
          <w:trHeight w:val="1245"/>
        </w:trPr>
        <w:tc>
          <w:tcPr>
            <w:tcW w:w="3415" w:type="dxa"/>
          </w:tcPr>
          <w:p w:rsidR="00260F51" w:rsidRDefault="00260F51" w:rsidP="00484C9E">
            <w:pPr>
              <w:ind w:firstLine="0"/>
            </w:pPr>
            <w:r>
              <w:lastRenderedPageBreak/>
              <w:t>C</w:t>
            </w:r>
            <w:r w:rsidRPr="00E9736B">
              <w:t>họn Tạo người dùng trên giao diện Quản lý quyền truy cập</w:t>
            </w:r>
            <w:r>
              <w:t>.</w:t>
            </w:r>
          </w:p>
        </w:tc>
        <w:tc>
          <w:tcPr>
            <w:tcW w:w="3960" w:type="dxa"/>
          </w:tcPr>
          <w:p w:rsidR="00260F51" w:rsidRDefault="00260F51" w:rsidP="00484C9E">
            <w:pPr>
              <w:pStyle w:val="Bang"/>
              <w:spacing w:before="120" w:after="120"/>
            </w:pPr>
            <w:r>
              <w:rPr>
                <w:rFonts w:cs="Times New Roman"/>
              </w:rPr>
              <w:t xml:space="preserve">Hiển thị giao diện </w:t>
            </w:r>
            <w:r w:rsidRPr="00E9736B">
              <w:rPr>
                <w:rFonts w:cs="Times New Roman"/>
              </w:rPr>
              <w:t>Tạo người dùng</w:t>
            </w:r>
            <w:r>
              <w:rPr>
                <w:rFonts w:cs="Times New Roman"/>
              </w:rPr>
              <w:t>.</w:t>
            </w:r>
          </w:p>
        </w:tc>
        <w:tc>
          <w:tcPr>
            <w:tcW w:w="1403" w:type="dxa"/>
          </w:tcPr>
          <w:p w:rsidR="00260F51" w:rsidRDefault="00260F51" w:rsidP="00484C9E">
            <w:pPr>
              <w:ind w:firstLine="0"/>
            </w:pPr>
          </w:p>
        </w:tc>
      </w:tr>
      <w:tr w:rsidR="00260F51" w:rsidTr="00484C9E">
        <w:trPr>
          <w:trHeight w:val="1677"/>
        </w:trPr>
        <w:tc>
          <w:tcPr>
            <w:tcW w:w="3415" w:type="dxa"/>
          </w:tcPr>
          <w:p w:rsidR="00260F51" w:rsidRDefault="00260F51" w:rsidP="00484C9E">
            <w:pPr>
              <w:ind w:firstLine="0"/>
            </w:pPr>
            <w:r>
              <w:t>N</w:t>
            </w:r>
            <w:r w:rsidRPr="00E9736B">
              <w:t>hập các thông tin theo yêu cầu hệ thống và nhấn Tạo</w:t>
            </w:r>
            <w:r>
              <w:t>.</w:t>
            </w:r>
          </w:p>
        </w:tc>
        <w:tc>
          <w:tcPr>
            <w:tcW w:w="3960" w:type="dxa"/>
          </w:tcPr>
          <w:p w:rsidR="00260F51" w:rsidRDefault="00260F51" w:rsidP="00484C9E">
            <w:pPr>
              <w:pStyle w:val="Bang"/>
              <w:spacing w:before="120" w:after="120"/>
              <w:rPr>
                <w:rFonts w:cs="Times New Roman"/>
              </w:rPr>
            </w:pPr>
            <w:r>
              <w:rPr>
                <w:rFonts w:cs="Times New Roman"/>
              </w:rPr>
              <w:t>H</w:t>
            </w:r>
            <w:r w:rsidRPr="00E9736B">
              <w:rPr>
                <w:rFonts w:cs="Times New Roman"/>
              </w:rPr>
              <w:t>iển thị giao diện Xác nhận tạo người dùng</w:t>
            </w:r>
            <w:r>
              <w:rPr>
                <w:rFonts w:cs="Times New Roman"/>
              </w:rPr>
              <w:t>.</w:t>
            </w:r>
          </w:p>
        </w:tc>
        <w:tc>
          <w:tcPr>
            <w:tcW w:w="1403" w:type="dxa"/>
          </w:tcPr>
          <w:p w:rsidR="00260F51" w:rsidRDefault="00260F51" w:rsidP="00484C9E">
            <w:pPr>
              <w:ind w:firstLine="0"/>
            </w:pPr>
          </w:p>
        </w:tc>
      </w:tr>
      <w:tr w:rsidR="00260F51" w:rsidTr="00484C9E">
        <w:trPr>
          <w:trHeight w:val="1677"/>
        </w:trPr>
        <w:tc>
          <w:tcPr>
            <w:tcW w:w="3415" w:type="dxa"/>
          </w:tcPr>
          <w:p w:rsidR="00260F51" w:rsidRDefault="00260F51" w:rsidP="00484C9E">
            <w:pPr>
              <w:ind w:firstLine="0"/>
            </w:pPr>
            <w:r>
              <w:t>C</w:t>
            </w:r>
            <w:r w:rsidRPr="00E9736B">
              <w:t>họn Đồng ý</w:t>
            </w:r>
          </w:p>
        </w:tc>
        <w:tc>
          <w:tcPr>
            <w:tcW w:w="3960" w:type="dxa"/>
          </w:tcPr>
          <w:p w:rsidR="00197026" w:rsidRDefault="00260F51" w:rsidP="00260F51">
            <w:pPr>
              <w:pStyle w:val="Bang"/>
              <w:spacing w:before="120" w:after="120"/>
              <w:rPr>
                <w:rFonts w:cs="Times New Roman"/>
              </w:rPr>
            </w:pPr>
            <w:r>
              <w:rPr>
                <w:rFonts w:cs="Times New Roman"/>
              </w:rPr>
              <w:t>K</w:t>
            </w:r>
            <w:r w:rsidRPr="00E9736B">
              <w:rPr>
                <w:rFonts w:cs="Times New Roman"/>
              </w:rPr>
              <w:t>iểm tra các thông tin người dùng nhập vào</w:t>
            </w:r>
            <w:r>
              <w:rPr>
                <w:rFonts w:cs="Times New Roman"/>
              </w:rPr>
              <w:t xml:space="preserve">, </w:t>
            </w:r>
            <w:r w:rsidRPr="00E9736B">
              <w:rPr>
                <w:rFonts w:cs="Times New Roman"/>
              </w:rPr>
              <w:t>ghi nhận</w:t>
            </w:r>
            <w:r w:rsidR="00197026">
              <w:rPr>
                <w:rFonts w:cs="Times New Roman"/>
              </w:rPr>
              <w:t>, gửi email</w:t>
            </w:r>
            <w:r>
              <w:rPr>
                <w:rFonts w:cs="Times New Roman"/>
              </w:rPr>
              <w:t xml:space="preserve"> và hiển thị thông báo tạo người dùng thành công</w:t>
            </w:r>
            <w:r w:rsidR="00197026">
              <w:rPr>
                <w:rFonts w:cs="Times New Roman"/>
              </w:rPr>
              <w:t>.</w:t>
            </w:r>
          </w:p>
        </w:tc>
        <w:tc>
          <w:tcPr>
            <w:tcW w:w="1403" w:type="dxa"/>
          </w:tcPr>
          <w:p w:rsidR="0014121B" w:rsidRDefault="00197026" w:rsidP="00484C9E">
            <w:pPr>
              <w:ind w:firstLine="0"/>
            </w:pPr>
            <w:r>
              <w:t>User,</w:t>
            </w:r>
          </w:p>
          <w:p w:rsidR="00197026" w:rsidRDefault="00197026" w:rsidP="00484C9E">
            <w:pPr>
              <w:ind w:firstLine="0"/>
            </w:pPr>
            <w:r>
              <w:t>History</w:t>
            </w:r>
          </w:p>
        </w:tc>
      </w:tr>
    </w:tbl>
    <w:p w:rsidR="001927EC" w:rsidRDefault="000B2227" w:rsidP="00D0348B">
      <w:pPr>
        <w:pStyle w:val="Captions"/>
        <w:spacing w:before="120" w:after="120" w:line="360" w:lineRule="auto"/>
      </w:pPr>
      <w:bookmarkStart w:id="184" w:name="_Toc502559175"/>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40</w:t>
      </w:r>
      <w:r w:rsidR="001D5BC5">
        <w:rPr>
          <w:noProof/>
        </w:rPr>
        <w:fldChar w:fldCharType="end"/>
      </w:r>
      <w:r w:rsidRPr="00E9736B">
        <w:t>: UC Tạo người dùng</w:t>
      </w:r>
      <w:bookmarkEnd w:id="184"/>
    </w:p>
    <w:tbl>
      <w:tblPr>
        <w:tblStyle w:val="TableGrid"/>
        <w:tblW w:w="0" w:type="auto"/>
        <w:tblLook w:val="04A0" w:firstRow="1" w:lastRow="0" w:firstColumn="1" w:lastColumn="0" w:noHBand="0" w:noVBand="1"/>
      </w:tblPr>
      <w:tblGrid>
        <w:gridCol w:w="3415"/>
        <w:gridCol w:w="3960"/>
        <w:gridCol w:w="1403"/>
      </w:tblGrid>
      <w:tr w:rsidR="00260F51" w:rsidTr="00484C9E">
        <w:tc>
          <w:tcPr>
            <w:tcW w:w="8778" w:type="dxa"/>
            <w:gridSpan w:val="3"/>
          </w:tcPr>
          <w:p w:rsidR="00260F51" w:rsidRDefault="00260F51" w:rsidP="00260F51">
            <w:pPr>
              <w:ind w:firstLine="0"/>
            </w:pPr>
            <w:r>
              <w:t xml:space="preserve">UC: </w:t>
            </w:r>
            <w:r w:rsidRPr="00E9736B">
              <w:t>Cập nhật thông tin người dùng</w:t>
            </w:r>
            <w:r>
              <w:t>.</w:t>
            </w:r>
          </w:p>
        </w:tc>
      </w:tr>
      <w:tr w:rsidR="00260F51" w:rsidTr="00484C9E">
        <w:tc>
          <w:tcPr>
            <w:tcW w:w="8778" w:type="dxa"/>
            <w:gridSpan w:val="3"/>
          </w:tcPr>
          <w:p w:rsidR="00260F51" w:rsidRDefault="00260F51" w:rsidP="00484C9E">
            <w:pPr>
              <w:ind w:firstLine="0"/>
            </w:pPr>
            <w:r>
              <w:t xml:space="preserve">Tác nhân: </w:t>
            </w:r>
            <w:r w:rsidR="00484C9E">
              <w:t>Q</w:t>
            </w:r>
            <w:r>
              <w:t>uản trị viên.</w:t>
            </w:r>
          </w:p>
        </w:tc>
      </w:tr>
      <w:tr w:rsidR="00260F51" w:rsidRPr="00FC4E40" w:rsidTr="00484C9E">
        <w:tc>
          <w:tcPr>
            <w:tcW w:w="3415" w:type="dxa"/>
          </w:tcPr>
          <w:p w:rsidR="00260F51" w:rsidRPr="00FC4E40" w:rsidRDefault="00260F51" w:rsidP="00484C9E">
            <w:pPr>
              <w:ind w:firstLine="0"/>
              <w:rPr>
                <w:b/>
              </w:rPr>
            </w:pPr>
            <w:r w:rsidRPr="00FC4E40">
              <w:rPr>
                <w:b/>
              </w:rPr>
              <w:t>Hành động tác nhân</w:t>
            </w:r>
          </w:p>
        </w:tc>
        <w:tc>
          <w:tcPr>
            <w:tcW w:w="3960" w:type="dxa"/>
          </w:tcPr>
          <w:p w:rsidR="00260F51" w:rsidRPr="00FC4E40" w:rsidRDefault="00260F51" w:rsidP="00484C9E">
            <w:pPr>
              <w:ind w:firstLine="0"/>
              <w:rPr>
                <w:b/>
              </w:rPr>
            </w:pPr>
            <w:r w:rsidRPr="00FC4E40">
              <w:rPr>
                <w:b/>
              </w:rPr>
              <w:t>Phản ứng hệ thống</w:t>
            </w:r>
          </w:p>
        </w:tc>
        <w:tc>
          <w:tcPr>
            <w:tcW w:w="1403" w:type="dxa"/>
          </w:tcPr>
          <w:p w:rsidR="00260F51" w:rsidRPr="00FC4E40" w:rsidRDefault="00260F51" w:rsidP="00484C9E">
            <w:pPr>
              <w:ind w:firstLine="0"/>
              <w:rPr>
                <w:b/>
              </w:rPr>
            </w:pPr>
            <w:r w:rsidRPr="00FC4E40">
              <w:rPr>
                <w:b/>
              </w:rPr>
              <w:t>Dữ liệ</w:t>
            </w:r>
            <w:r>
              <w:rPr>
                <w:b/>
              </w:rPr>
              <w:t>u</w:t>
            </w:r>
          </w:p>
        </w:tc>
      </w:tr>
      <w:tr w:rsidR="00260F51" w:rsidTr="00484C9E">
        <w:trPr>
          <w:trHeight w:val="1245"/>
        </w:trPr>
        <w:tc>
          <w:tcPr>
            <w:tcW w:w="3415" w:type="dxa"/>
          </w:tcPr>
          <w:p w:rsidR="00260F51" w:rsidRDefault="00260F51" w:rsidP="00484C9E">
            <w:pPr>
              <w:ind w:firstLine="0"/>
            </w:pPr>
            <w:r>
              <w:t>C</w:t>
            </w:r>
            <w:r w:rsidRPr="00E9736B">
              <w:t xml:space="preserve">họn </w:t>
            </w:r>
            <w:r w:rsidR="00484C9E" w:rsidRPr="00E9736B">
              <w:t>Cập nhật thông tin tài khoản của một người dùng trên giao diện Quản lý quyền truy cập</w:t>
            </w:r>
            <w:r w:rsidR="00484C9E">
              <w:t>.</w:t>
            </w:r>
          </w:p>
        </w:tc>
        <w:tc>
          <w:tcPr>
            <w:tcW w:w="3960" w:type="dxa"/>
          </w:tcPr>
          <w:p w:rsidR="00260F51" w:rsidRDefault="00260F51" w:rsidP="00484C9E">
            <w:pPr>
              <w:pStyle w:val="Bang"/>
              <w:spacing w:before="120" w:after="120"/>
            </w:pPr>
            <w:r>
              <w:rPr>
                <w:rFonts w:cs="Times New Roman"/>
              </w:rPr>
              <w:t xml:space="preserve">Hiển thị giao diện </w:t>
            </w:r>
            <w:r w:rsidR="00484C9E" w:rsidRPr="00E9736B">
              <w:rPr>
                <w:rFonts w:cs="Times New Roman"/>
              </w:rPr>
              <w:t>Cập nhật thông tin tài khoản người dùng</w:t>
            </w:r>
            <w:r>
              <w:rPr>
                <w:rFonts w:cs="Times New Roman"/>
              </w:rPr>
              <w:t>.</w:t>
            </w:r>
          </w:p>
        </w:tc>
        <w:tc>
          <w:tcPr>
            <w:tcW w:w="1403" w:type="dxa"/>
          </w:tcPr>
          <w:p w:rsidR="00197026" w:rsidRDefault="00197026" w:rsidP="00484C9E">
            <w:pPr>
              <w:ind w:firstLine="0"/>
            </w:pPr>
            <w:r>
              <w:t>User</w:t>
            </w:r>
          </w:p>
        </w:tc>
      </w:tr>
      <w:tr w:rsidR="00260F51" w:rsidTr="00484C9E">
        <w:trPr>
          <w:trHeight w:val="1677"/>
        </w:trPr>
        <w:tc>
          <w:tcPr>
            <w:tcW w:w="3415" w:type="dxa"/>
          </w:tcPr>
          <w:p w:rsidR="00260F51" w:rsidRDefault="00260F51" w:rsidP="00484C9E">
            <w:pPr>
              <w:ind w:firstLine="0"/>
            </w:pPr>
            <w:r>
              <w:t>N</w:t>
            </w:r>
            <w:r w:rsidRPr="00E9736B">
              <w:t xml:space="preserve">hập </w:t>
            </w:r>
            <w:r w:rsidR="00484C9E" w:rsidRPr="00E9736B">
              <w:t>các thông tin theo yêu cầu hệ thống và nhấn Cập nhật</w:t>
            </w:r>
            <w:r>
              <w:t>.</w:t>
            </w:r>
          </w:p>
        </w:tc>
        <w:tc>
          <w:tcPr>
            <w:tcW w:w="3960" w:type="dxa"/>
          </w:tcPr>
          <w:p w:rsidR="00260F51" w:rsidRDefault="00260F51" w:rsidP="00197026">
            <w:pPr>
              <w:pStyle w:val="Bang"/>
              <w:spacing w:before="120" w:after="120"/>
              <w:rPr>
                <w:rFonts w:cs="Times New Roman"/>
              </w:rPr>
            </w:pPr>
            <w:r>
              <w:rPr>
                <w:rFonts w:cs="Times New Roman"/>
              </w:rPr>
              <w:t>H</w:t>
            </w:r>
            <w:r w:rsidRPr="00E9736B">
              <w:rPr>
                <w:rFonts w:cs="Times New Roman"/>
              </w:rPr>
              <w:t xml:space="preserve">iển thị giao diện Xác nhận </w:t>
            </w:r>
            <w:r w:rsidR="00197026">
              <w:rPr>
                <w:rFonts w:cs="Times New Roman"/>
              </w:rPr>
              <w:t>cập nhật thông tin</w:t>
            </w:r>
            <w:r w:rsidRPr="00E9736B">
              <w:rPr>
                <w:rFonts w:cs="Times New Roman"/>
              </w:rPr>
              <w:t xml:space="preserve"> người dùng</w:t>
            </w:r>
            <w:r>
              <w:rPr>
                <w:rFonts w:cs="Times New Roman"/>
              </w:rPr>
              <w:t>.</w:t>
            </w:r>
          </w:p>
        </w:tc>
        <w:tc>
          <w:tcPr>
            <w:tcW w:w="1403" w:type="dxa"/>
          </w:tcPr>
          <w:p w:rsidR="00260F51" w:rsidRDefault="00260F51" w:rsidP="00484C9E">
            <w:pPr>
              <w:ind w:firstLine="0"/>
            </w:pPr>
          </w:p>
        </w:tc>
      </w:tr>
      <w:tr w:rsidR="00260F51" w:rsidTr="00484C9E">
        <w:trPr>
          <w:trHeight w:val="1677"/>
        </w:trPr>
        <w:tc>
          <w:tcPr>
            <w:tcW w:w="3415" w:type="dxa"/>
          </w:tcPr>
          <w:p w:rsidR="00260F51" w:rsidRDefault="00260F51" w:rsidP="00484C9E">
            <w:pPr>
              <w:ind w:firstLine="0"/>
            </w:pPr>
            <w:r>
              <w:lastRenderedPageBreak/>
              <w:t>C</w:t>
            </w:r>
            <w:r w:rsidRPr="00E9736B">
              <w:t>họn Đồng ý</w:t>
            </w:r>
          </w:p>
        </w:tc>
        <w:tc>
          <w:tcPr>
            <w:tcW w:w="3960" w:type="dxa"/>
          </w:tcPr>
          <w:p w:rsidR="00260F51" w:rsidRDefault="00260F51" w:rsidP="00484C9E">
            <w:pPr>
              <w:pStyle w:val="Bang"/>
              <w:spacing w:before="120" w:after="120"/>
              <w:rPr>
                <w:rFonts w:cs="Times New Roman"/>
              </w:rPr>
            </w:pPr>
            <w:r>
              <w:rPr>
                <w:rFonts w:cs="Times New Roman"/>
              </w:rPr>
              <w:t>K</w:t>
            </w:r>
            <w:r w:rsidRPr="00E9736B">
              <w:rPr>
                <w:rFonts w:cs="Times New Roman"/>
              </w:rPr>
              <w:t>iểm tra các thông tin người dùng nhập vào</w:t>
            </w:r>
            <w:r>
              <w:rPr>
                <w:rFonts w:cs="Times New Roman"/>
              </w:rPr>
              <w:t xml:space="preserve">, </w:t>
            </w:r>
            <w:r w:rsidRPr="00E9736B">
              <w:rPr>
                <w:rFonts w:cs="Times New Roman"/>
              </w:rPr>
              <w:t>ghi nhận</w:t>
            </w:r>
            <w:r>
              <w:rPr>
                <w:rFonts w:cs="Times New Roman"/>
              </w:rPr>
              <w:t xml:space="preserve"> và hiển thị thông báo </w:t>
            </w:r>
            <w:r w:rsidR="00484C9E">
              <w:rPr>
                <w:rFonts w:cs="Times New Roman"/>
              </w:rPr>
              <w:t>cập nhật thông tin</w:t>
            </w:r>
            <w:r>
              <w:rPr>
                <w:rFonts w:cs="Times New Roman"/>
              </w:rPr>
              <w:t xml:space="preserve"> người dùng thành công</w:t>
            </w:r>
          </w:p>
        </w:tc>
        <w:tc>
          <w:tcPr>
            <w:tcW w:w="1403" w:type="dxa"/>
          </w:tcPr>
          <w:p w:rsidR="00260F51" w:rsidRDefault="00197026" w:rsidP="00484C9E">
            <w:pPr>
              <w:ind w:firstLine="0"/>
            </w:pPr>
            <w:r>
              <w:t>User, History</w:t>
            </w:r>
          </w:p>
        </w:tc>
      </w:tr>
    </w:tbl>
    <w:p w:rsidR="001927EC" w:rsidRDefault="000B2227" w:rsidP="00D0348B">
      <w:pPr>
        <w:pStyle w:val="Captions"/>
        <w:spacing w:before="120" w:after="120" w:line="360" w:lineRule="auto"/>
      </w:pPr>
      <w:bookmarkStart w:id="185" w:name="_Toc502559176"/>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41</w:t>
      </w:r>
      <w:r w:rsidR="001D5BC5">
        <w:rPr>
          <w:noProof/>
        </w:rPr>
        <w:fldChar w:fldCharType="end"/>
      </w:r>
      <w:r w:rsidRPr="00E9736B">
        <w:t>: UC Cập nhật thông tin người dùng</w:t>
      </w:r>
      <w:bookmarkEnd w:id="185"/>
    </w:p>
    <w:tbl>
      <w:tblPr>
        <w:tblStyle w:val="TableGrid"/>
        <w:tblW w:w="0" w:type="auto"/>
        <w:tblLook w:val="04A0" w:firstRow="1" w:lastRow="0" w:firstColumn="1" w:lastColumn="0" w:noHBand="0" w:noVBand="1"/>
      </w:tblPr>
      <w:tblGrid>
        <w:gridCol w:w="3415"/>
        <w:gridCol w:w="3960"/>
        <w:gridCol w:w="1403"/>
      </w:tblGrid>
      <w:tr w:rsidR="00484C9E" w:rsidTr="00484C9E">
        <w:tc>
          <w:tcPr>
            <w:tcW w:w="8778" w:type="dxa"/>
            <w:gridSpan w:val="3"/>
          </w:tcPr>
          <w:p w:rsidR="00484C9E" w:rsidRDefault="00484C9E" w:rsidP="00484C9E">
            <w:pPr>
              <w:ind w:firstLine="0"/>
            </w:pPr>
            <w:r>
              <w:t xml:space="preserve">UC: </w:t>
            </w:r>
            <w:r w:rsidRPr="00E9736B">
              <w:t>Khóa tài khoản</w:t>
            </w:r>
            <w:r>
              <w:t>.</w:t>
            </w:r>
          </w:p>
        </w:tc>
      </w:tr>
      <w:tr w:rsidR="00484C9E" w:rsidTr="00484C9E">
        <w:tc>
          <w:tcPr>
            <w:tcW w:w="8778" w:type="dxa"/>
            <w:gridSpan w:val="3"/>
          </w:tcPr>
          <w:p w:rsidR="00484C9E" w:rsidRDefault="00484C9E" w:rsidP="00484C9E">
            <w:pPr>
              <w:ind w:firstLine="0"/>
            </w:pPr>
            <w:r>
              <w:t>Tác nhân: Quản trị viên, kiểm soát viên.</w:t>
            </w:r>
          </w:p>
        </w:tc>
      </w:tr>
      <w:tr w:rsidR="00484C9E" w:rsidRPr="00FC4E40" w:rsidTr="00484C9E">
        <w:tc>
          <w:tcPr>
            <w:tcW w:w="3415" w:type="dxa"/>
          </w:tcPr>
          <w:p w:rsidR="00484C9E" w:rsidRPr="00FC4E40" w:rsidRDefault="00484C9E" w:rsidP="00484C9E">
            <w:pPr>
              <w:ind w:firstLine="0"/>
              <w:rPr>
                <w:b/>
              </w:rPr>
            </w:pPr>
            <w:r w:rsidRPr="00FC4E40">
              <w:rPr>
                <w:b/>
              </w:rPr>
              <w:t>Hành động tác nhân</w:t>
            </w:r>
          </w:p>
        </w:tc>
        <w:tc>
          <w:tcPr>
            <w:tcW w:w="3960" w:type="dxa"/>
          </w:tcPr>
          <w:p w:rsidR="00484C9E" w:rsidRPr="00FC4E40" w:rsidRDefault="00484C9E" w:rsidP="00484C9E">
            <w:pPr>
              <w:ind w:firstLine="0"/>
              <w:rPr>
                <w:b/>
              </w:rPr>
            </w:pPr>
            <w:r w:rsidRPr="00FC4E40">
              <w:rPr>
                <w:b/>
              </w:rPr>
              <w:t>Phản ứng hệ thống</w:t>
            </w:r>
          </w:p>
        </w:tc>
        <w:tc>
          <w:tcPr>
            <w:tcW w:w="1403" w:type="dxa"/>
          </w:tcPr>
          <w:p w:rsidR="00484C9E" w:rsidRPr="00FC4E40" w:rsidRDefault="00484C9E" w:rsidP="00484C9E">
            <w:pPr>
              <w:ind w:firstLine="0"/>
              <w:rPr>
                <w:b/>
              </w:rPr>
            </w:pPr>
            <w:r w:rsidRPr="00FC4E40">
              <w:rPr>
                <w:b/>
              </w:rPr>
              <w:t>Dữ liệ</w:t>
            </w:r>
            <w:r>
              <w:rPr>
                <w:b/>
              </w:rPr>
              <w:t>u</w:t>
            </w:r>
          </w:p>
        </w:tc>
      </w:tr>
      <w:tr w:rsidR="00484C9E" w:rsidTr="00484C9E">
        <w:trPr>
          <w:trHeight w:val="1245"/>
        </w:trPr>
        <w:tc>
          <w:tcPr>
            <w:tcW w:w="3415" w:type="dxa"/>
          </w:tcPr>
          <w:p w:rsidR="00484C9E" w:rsidRDefault="00484C9E" w:rsidP="00484C9E">
            <w:pPr>
              <w:ind w:firstLine="0"/>
            </w:pPr>
            <w:r>
              <w:t>C</w:t>
            </w:r>
            <w:r w:rsidRPr="00E9736B">
              <w:t xml:space="preserve">họn </w:t>
            </w:r>
            <w:r w:rsidR="00FA157D" w:rsidRPr="00E9736B">
              <w:t>Khóa tài khoản</w:t>
            </w:r>
            <w:r>
              <w:t>.</w:t>
            </w:r>
          </w:p>
        </w:tc>
        <w:tc>
          <w:tcPr>
            <w:tcW w:w="3960" w:type="dxa"/>
          </w:tcPr>
          <w:p w:rsidR="00484C9E" w:rsidRDefault="00484C9E" w:rsidP="00484C9E">
            <w:pPr>
              <w:pStyle w:val="Bang"/>
              <w:spacing w:before="120" w:after="120"/>
            </w:pPr>
            <w:r>
              <w:rPr>
                <w:rFonts w:cs="Times New Roman"/>
              </w:rPr>
              <w:t xml:space="preserve">Hiển thị giao diện </w:t>
            </w:r>
            <w:r w:rsidR="00FA157D">
              <w:rPr>
                <w:rFonts w:cs="Times New Roman"/>
              </w:rPr>
              <w:t>Xác nhận k</w:t>
            </w:r>
            <w:r w:rsidR="00FA157D" w:rsidRPr="00E9736B">
              <w:rPr>
                <w:rFonts w:cs="Times New Roman"/>
              </w:rPr>
              <w:t>hóa tài khoản</w:t>
            </w:r>
            <w:r>
              <w:rPr>
                <w:rFonts w:cs="Times New Roman"/>
              </w:rPr>
              <w:t>.</w:t>
            </w:r>
          </w:p>
        </w:tc>
        <w:tc>
          <w:tcPr>
            <w:tcW w:w="1403" w:type="dxa"/>
          </w:tcPr>
          <w:p w:rsidR="00484C9E" w:rsidRDefault="00484C9E" w:rsidP="00484C9E">
            <w:pPr>
              <w:ind w:firstLine="0"/>
            </w:pPr>
          </w:p>
        </w:tc>
      </w:tr>
      <w:tr w:rsidR="00FA157D" w:rsidTr="00484C9E">
        <w:trPr>
          <w:trHeight w:val="1677"/>
        </w:trPr>
        <w:tc>
          <w:tcPr>
            <w:tcW w:w="3415" w:type="dxa"/>
          </w:tcPr>
          <w:p w:rsidR="00FA157D" w:rsidRDefault="00FA157D" w:rsidP="00FA157D">
            <w:pPr>
              <w:ind w:firstLine="0"/>
            </w:pPr>
            <w:r>
              <w:t>C</w:t>
            </w:r>
            <w:r w:rsidRPr="00E9736B">
              <w:t>họn Đồng ý</w:t>
            </w:r>
          </w:p>
        </w:tc>
        <w:tc>
          <w:tcPr>
            <w:tcW w:w="3960" w:type="dxa"/>
          </w:tcPr>
          <w:p w:rsidR="00FA157D" w:rsidRDefault="00FA157D" w:rsidP="00FA157D">
            <w:pPr>
              <w:pStyle w:val="Bang"/>
              <w:spacing w:before="120" w:after="120"/>
              <w:rPr>
                <w:rFonts w:cs="Times New Roman"/>
              </w:rPr>
            </w:pPr>
            <w:r>
              <w:rPr>
                <w:rFonts w:cs="Times New Roman"/>
              </w:rPr>
              <w:t>K</w:t>
            </w:r>
            <w:r w:rsidRPr="00E9736B">
              <w:rPr>
                <w:rFonts w:cs="Times New Roman"/>
              </w:rPr>
              <w:t>iểm tra các thông tin người dùng nhập vào</w:t>
            </w:r>
            <w:r>
              <w:rPr>
                <w:rFonts w:cs="Times New Roman"/>
              </w:rPr>
              <w:t xml:space="preserve">, </w:t>
            </w:r>
            <w:r w:rsidRPr="00E9736B">
              <w:rPr>
                <w:rFonts w:cs="Times New Roman"/>
              </w:rPr>
              <w:t>ghi nhận</w:t>
            </w:r>
            <w:r>
              <w:rPr>
                <w:rFonts w:cs="Times New Roman"/>
              </w:rPr>
              <w:t xml:space="preserve"> và hiển thị thông báo khóa tài khoản người dùng thành công</w:t>
            </w:r>
            <w:r w:rsidR="0014121B">
              <w:rPr>
                <w:rFonts w:cs="Times New Roman"/>
              </w:rPr>
              <w:t>.</w:t>
            </w:r>
          </w:p>
        </w:tc>
        <w:tc>
          <w:tcPr>
            <w:tcW w:w="1403" w:type="dxa"/>
          </w:tcPr>
          <w:p w:rsidR="00FA157D" w:rsidRDefault="0014121B" w:rsidP="00FA157D">
            <w:pPr>
              <w:ind w:firstLine="0"/>
            </w:pPr>
            <w:r>
              <w:t>User, History</w:t>
            </w:r>
          </w:p>
        </w:tc>
      </w:tr>
    </w:tbl>
    <w:p w:rsidR="001927EC" w:rsidRDefault="000B2227" w:rsidP="00D0348B">
      <w:pPr>
        <w:pStyle w:val="Captions"/>
        <w:spacing w:before="120" w:after="120" w:line="360" w:lineRule="auto"/>
      </w:pPr>
      <w:bookmarkStart w:id="186" w:name="_Toc502559177"/>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42</w:t>
      </w:r>
      <w:r w:rsidR="001D5BC5">
        <w:rPr>
          <w:noProof/>
        </w:rPr>
        <w:fldChar w:fldCharType="end"/>
      </w:r>
      <w:r w:rsidRPr="00E9736B">
        <w:t>: UC Khóa tài khoản</w:t>
      </w:r>
      <w:bookmarkEnd w:id="186"/>
    </w:p>
    <w:tbl>
      <w:tblPr>
        <w:tblStyle w:val="TableGrid"/>
        <w:tblW w:w="0" w:type="auto"/>
        <w:tblLook w:val="04A0" w:firstRow="1" w:lastRow="0" w:firstColumn="1" w:lastColumn="0" w:noHBand="0" w:noVBand="1"/>
      </w:tblPr>
      <w:tblGrid>
        <w:gridCol w:w="3415"/>
        <w:gridCol w:w="3960"/>
        <w:gridCol w:w="1403"/>
      </w:tblGrid>
      <w:tr w:rsidR="00FA157D" w:rsidTr="00FA157D">
        <w:tc>
          <w:tcPr>
            <w:tcW w:w="8778" w:type="dxa"/>
            <w:gridSpan w:val="3"/>
          </w:tcPr>
          <w:p w:rsidR="00FA157D" w:rsidRDefault="00FA157D" w:rsidP="00FA157D">
            <w:pPr>
              <w:ind w:firstLine="0"/>
            </w:pPr>
            <w:r>
              <w:t>UC: Bỏ k</w:t>
            </w:r>
            <w:r w:rsidRPr="00E9736B">
              <w:t>hóa tài khoản</w:t>
            </w:r>
            <w:r>
              <w:t>.</w:t>
            </w:r>
          </w:p>
        </w:tc>
      </w:tr>
      <w:tr w:rsidR="00FA157D" w:rsidTr="00FA157D">
        <w:tc>
          <w:tcPr>
            <w:tcW w:w="8778" w:type="dxa"/>
            <w:gridSpan w:val="3"/>
          </w:tcPr>
          <w:p w:rsidR="00FA157D" w:rsidRDefault="00FA157D" w:rsidP="00FA157D">
            <w:pPr>
              <w:ind w:firstLine="0"/>
            </w:pPr>
            <w:r>
              <w:t>Tác nhân: Quản trị viên, kiểm soát viên.</w:t>
            </w:r>
          </w:p>
        </w:tc>
      </w:tr>
      <w:tr w:rsidR="00FA157D" w:rsidRPr="00FC4E40" w:rsidTr="00FA157D">
        <w:tc>
          <w:tcPr>
            <w:tcW w:w="3415" w:type="dxa"/>
          </w:tcPr>
          <w:p w:rsidR="00FA157D" w:rsidRPr="00FC4E40" w:rsidRDefault="00FA157D" w:rsidP="00FA157D">
            <w:pPr>
              <w:ind w:firstLine="0"/>
              <w:rPr>
                <w:b/>
              </w:rPr>
            </w:pPr>
            <w:r w:rsidRPr="00FC4E40">
              <w:rPr>
                <w:b/>
              </w:rPr>
              <w:t>Hành động tác nhân</w:t>
            </w:r>
          </w:p>
        </w:tc>
        <w:tc>
          <w:tcPr>
            <w:tcW w:w="3960" w:type="dxa"/>
          </w:tcPr>
          <w:p w:rsidR="00FA157D" w:rsidRPr="00FC4E40" w:rsidRDefault="00FA157D" w:rsidP="00FA157D">
            <w:pPr>
              <w:ind w:firstLine="0"/>
              <w:rPr>
                <w:b/>
              </w:rPr>
            </w:pPr>
            <w:r w:rsidRPr="00FC4E40">
              <w:rPr>
                <w:b/>
              </w:rPr>
              <w:t>Phản ứng hệ thống</w:t>
            </w:r>
          </w:p>
        </w:tc>
        <w:tc>
          <w:tcPr>
            <w:tcW w:w="1403" w:type="dxa"/>
          </w:tcPr>
          <w:p w:rsidR="00FA157D" w:rsidRPr="00FC4E40" w:rsidRDefault="00FA157D" w:rsidP="00FA157D">
            <w:pPr>
              <w:ind w:firstLine="0"/>
              <w:rPr>
                <w:b/>
              </w:rPr>
            </w:pPr>
            <w:r w:rsidRPr="00FC4E40">
              <w:rPr>
                <w:b/>
              </w:rPr>
              <w:t>Dữ liệ</w:t>
            </w:r>
            <w:r>
              <w:rPr>
                <w:b/>
              </w:rPr>
              <w:t>u</w:t>
            </w:r>
          </w:p>
        </w:tc>
      </w:tr>
      <w:tr w:rsidR="00FA157D" w:rsidTr="00FA157D">
        <w:trPr>
          <w:trHeight w:val="1245"/>
        </w:trPr>
        <w:tc>
          <w:tcPr>
            <w:tcW w:w="3415" w:type="dxa"/>
          </w:tcPr>
          <w:p w:rsidR="00FA157D" w:rsidRDefault="00FA157D" w:rsidP="00FA157D">
            <w:pPr>
              <w:ind w:firstLine="0"/>
            </w:pPr>
            <w:r>
              <w:t>C</w:t>
            </w:r>
            <w:r w:rsidRPr="00E9736B">
              <w:t xml:space="preserve">họn </w:t>
            </w:r>
            <w:r>
              <w:t>Bỏ k</w:t>
            </w:r>
            <w:r w:rsidRPr="00E9736B">
              <w:t>hóa tài khoản</w:t>
            </w:r>
            <w:r>
              <w:t>.</w:t>
            </w:r>
          </w:p>
        </w:tc>
        <w:tc>
          <w:tcPr>
            <w:tcW w:w="3960" w:type="dxa"/>
          </w:tcPr>
          <w:p w:rsidR="00FA157D" w:rsidRDefault="00FA157D" w:rsidP="00FA157D">
            <w:pPr>
              <w:pStyle w:val="Bang"/>
              <w:spacing w:before="120" w:after="120"/>
            </w:pPr>
            <w:r>
              <w:rPr>
                <w:rFonts w:cs="Times New Roman"/>
              </w:rPr>
              <w:t>Hiển thị giao diện Xác nhận bỏ k</w:t>
            </w:r>
            <w:r w:rsidRPr="00E9736B">
              <w:rPr>
                <w:rFonts w:cs="Times New Roman"/>
              </w:rPr>
              <w:t>hóa tài khoản</w:t>
            </w:r>
            <w:r>
              <w:rPr>
                <w:rFonts w:cs="Times New Roman"/>
              </w:rPr>
              <w:t>.</w:t>
            </w:r>
          </w:p>
        </w:tc>
        <w:tc>
          <w:tcPr>
            <w:tcW w:w="1403" w:type="dxa"/>
          </w:tcPr>
          <w:p w:rsidR="00FA157D" w:rsidRDefault="00FA157D" w:rsidP="00FA157D">
            <w:pPr>
              <w:ind w:firstLine="0"/>
            </w:pPr>
          </w:p>
        </w:tc>
      </w:tr>
      <w:tr w:rsidR="00FA157D" w:rsidTr="00FA157D">
        <w:trPr>
          <w:trHeight w:val="1677"/>
        </w:trPr>
        <w:tc>
          <w:tcPr>
            <w:tcW w:w="3415" w:type="dxa"/>
          </w:tcPr>
          <w:p w:rsidR="00FA157D" w:rsidRDefault="00FA157D" w:rsidP="00FA157D">
            <w:pPr>
              <w:ind w:firstLine="0"/>
            </w:pPr>
            <w:r>
              <w:lastRenderedPageBreak/>
              <w:t>C</w:t>
            </w:r>
            <w:r w:rsidRPr="00E9736B">
              <w:t>họn Đồng ý</w:t>
            </w:r>
          </w:p>
        </w:tc>
        <w:tc>
          <w:tcPr>
            <w:tcW w:w="3960" w:type="dxa"/>
          </w:tcPr>
          <w:p w:rsidR="00FA157D" w:rsidRDefault="00FA157D" w:rsidP="00FA157D">
            <w:pPr>
              <w:pStyle w:val="Bang"/>
              <w:spacing w:before="120" w:after="120"/>
              <w:rPr>
                <w:rFonts w:cs="Times New Roman"/>
              </w:rPr>
            </w:pPr>
            <w:r>
              <w:rPr>
                <w:rFonts w:cs="Times New Roman"/>
              </w:rPr>
              <w:t>K</w:t>
            </w:r>
            <w:r w:rsidRPr="00E9736B">
              <w:rPr>
                <w:rFonts w:cs="Times New Roman"/>
              </w:rPr>
              <w:t>iểm tra các thông tin người dùng nhập vào</w:t>
            </w:r>
            <w:r>
              <w:rPr>
                <w:rFonts w:cs="Times New Roman"/>
              </w:rPr>
              <w:t xml:space="preserve">, </w:t>
            </w:r>
            <w:r w:rsidRPr="00E9736B">
              <w:rPr>
                <w:rFonts w:cs="Times New Roman"/>
              </w:rPr>
              <w:t>ghi nhận</w:t>
            </w:r>
            <w:r>
              <w:rPr>
                <w:rFonts w:cs="Times New Roman"/>
              </w:rPr>
              <w:t xml:space="preserve"> và hiển thị thông báo bỏ khóa tài khoản người dùng thành công</w:t>
            </w:r>
          </w:p>
        </w:tc>
        <w:tc>
          <w:tcPr>
            <w:tcW w:w="1403" w:type="dxa"/>
          </w:tcPr>
          <w:p w:rsidR="00FA157D" w:rsidRDefault="0014121B" w:rsidP="00FA157D">
            <w:pPr>
              <w:ind w:firstLine="0"/>
            </w:pPr>
            <w:r>
              <w:t>User, History</w:t>
            </w:r>
          </w:p>
        </w:tc>
      </w:tr>
    </w:tbl>
    <w:p w:rsidR="000B2227" w:rsidRPr="00E9736B" w:rsidRDefault="000B2227" w:rsidP="00D0348B">
      <w:pPr>
        <w:pStyle w:val="Captions"/>
        <w:spacing w:before="120" w:after="120" w:line="360" w:lineRule="auto"/>
      </w:pPr>
      <w:bookmarkStart w:id="187" w:name="_Toc502559178"/>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43</w:t>
      </w:r>
      <w:r w:rsidR="001D5BC5">
        <w:rPr>
          <w:noProof/>
        </w:rPr>
        <w:fldChar w:fldCharType="end"/>
      </w:r>
      <w:r w:rsidRPr="00E9736B">
        <w:t>: UC Bỏ khóa tài khoản</w:t>
      </w:r>
      <w:bookmarkEnd w:id="187"/>
    </w:p>
    <w:p w:rsidR="000B074D" w:rsidRPr="00E9736B" w:rsidRDefault="000B074D" w:rsidP="00F075B3">
      <w:pPr>
        <w:pStyle w:val="Heading2"/>
        <w:sectPr w:rsidR="000B074D" w:rsidRPr="00E9736B" w:rsidSect="006326E5">
          <w:pgSz w:w="11907" w:h="16839" w:code="9"/>
          <w:pgMar w:top="1418" w:right="1134" w:bottom="1134" w:left="1985" w:header="0" w:footer="0" w:gutter="0"/>
          <w:cols w:space="720"/>
          <w:formProt w:val="0"/>
          <w:docGrid w:linePitch="381" w:charSpace="-14337"/>
        </w:sectPr>
      </w:pPr>
      <w:bookmarkStart w:id="188" w:name="_Toc499067688"/>
      <w:bookmarkStart w:id="189" w:name="_Toc499067811"/>
      <w:bookmarkStart w:id="190" w:name="_Toc499067937"/>
      <w:bookmarkStart w:id="191" w:name="_Toc499068063"/>
      <w:bookmarkStart w:id="192" w:name="_Toc499068191"/>
      <w:bookmarkStart w:id="193" w:name="_Toc499068612"/>
      <w:bookmarkStart w:id="194" w:name="_Toc499068740"/>
      <w:bookmarkStart w:id="195" w:name="_Toc499067689"/>
      <w:bookmarkStart w:id="196" w:name="_Toc499067812"/>
      <w:bookmarkStart w:id="197" w:name="_Toc499067938"/>
      <w:bookmarkStart w:id="198" w:name="_Toc499068064"/>
      <w:bookmarkStart w:id="199" w:name="_Toc499068192"/>
      <w:bookmarkStart w:id="200" w:name="_Toc499068613"/>
      <w:bookmarkStart w:id="201" w:name="_Toc499068741"/>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DB33AB" w:rsidRPr="00E9736B" w:rsidRDefault="009B25F0" w:rsidP="00F075B3">
      <w:pPr>
        <w:pStyle w:val="Heading2"/>
      </w:pPr>
      <w:bookmarkStart w:id="202" w:name="_Toc502133457"/>
      <w:r w:rsidRPr="00E9736B">
        <w:lastRenderedPageBreak/>
        <w:t xml:space="preserve">Xây dựng </w:t>
      </w:r>
      <w:r w:rsidR="007D40F5" w:rsidRPr="00E9736B">
        <w:t>biểu đồ hoạt động(Activity Diagram)</w:t>
      </w:r>
      <w:bookmarkEnd w:id="202"/>
      <w:r w:rsidR="00DB33AB" w:rsidRPr="00E9736B">
        <w:t xml:space="preserve"> </w:t>
      </w:r>
    </w:p>
    <w:p w:rsidR="007D40F5" w:rsidRPr="00E9736B" w:rsidRDefault="00DB33AB" w:rsidP="00D0348B">
      <w:pPr>
        <w:pStyle w:val="Heading3"/>
      </w:pPr>
      <w:bookmarkStart w:id="203" w:name="_Toc502133458"/>
      <w:r w:rsidRPr="00E9736B">
        <w:t>Activity Đăng kí</w:t>
      </w:r>
      <w:bookmarkEnd w:id="203"/>
    </w:p>
    <w:bookmarkStart w:id="204" w:name="_Toc499068066"/>
    <w:bookmarkEnd w:id="204"/>
    <w:p w:rsidR="00503826" w:rsidRPr="00E9736B" w:rsidRDefault="000F1B59" w:rsidP="00D0348B">
      <w:pPr>
        <w:keepNext/>
        <w:spacing w:before="120" w:after="120"/>
        <w:ind w:firstLine="0"/>
        <w:rPr>
          <w:szCs w:val="28"/>
        </w:rPr>
      </w:pPr>
      <w:r w:rsidRPr="00E9736B">
        <w:rPr>
          <w:noProof/>
          <w:szCs w:val="28"/>
        </w:rPr>
        <mc:AlternateContent>
          <mc:Choice Requires="wpc">
            <w:drawing>
              <wp:inline distT="0" distB="0" distL="0" distR="0" wp14:anchorId="62CDD9A6" wp14:editId="0E238DA6">
                <wp:extent cx="5486400" cy="7572375"/>
                <wp:effectExtent l="0" t="0" r="0" b="9525"/>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Picture 119"/>
                          <pic:cNvPicPr>
                            <a:picLocks noChangeAspect="1"/>
                          </pic:cNvPicPr>
                        </pic:nvPicPr>
                        <pic:blipFill>
                          <a:blip r:embed="rId61"/>
                          <a:stretch>
                            <a:fillRect/>
                          </a:stretch>
                        </pic:blipFill>
                        <pic:spPr>
                          <a:xfrm>
                            <a:off x="0" y="0"/>
                            <a:ext cx="5486400" cy="7543800"/>
                          </a:xfrm>
                          <a:prstGeom prst="rect">
                            <a:avLst/>
                          </a:prstGeom>
                        </pic:spPr>
                      </pic:pic>
                    </wpc:wpc>
                  </a:graphicData>
                </a:graphic>
              </wp:inline>
            </w:drawing>
          </mc:Choice>
          <mc:Fallback>
            <w:pict>
              <v:group w14:anchorId="543B8A4D" id="Canvas 10" o:spid="_x0000_s1026" editas="canvas" style="width:6in;height:596.25pt;mso-position-horizontal-relative:char;mso-position-vertical-relative:line" coordsize="54864,7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">
                <v:shape id="_x0000_s1027" type="#_x0000_t75" style="position:absolute;width:54864;height:75723;visibility:visible;mso-wrap-style:square">
                  <v:fill o:detectmouseclick="t"/>
                  <v:path o:connecttype="none"/>
                </v:shape>
                <v:shape id="Picture 119" o:spid="_x0000_s1028" type="#_x0000_t75" style="position:absolute;width:54864;height:75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ZS2zDAAAA3AAAAA8AAABkcnMvZG93bnJldi54bWxET01rwkAQvRf8D8sUvNWNHkIbXUMqKB70&#10;0CiF3obsmASzszG7JvHfu4VCb/N4n7NKR9OInjpXW1Ywn0UgiAuray4VnE/bt3cQziNrbCyTggc5&#10;SNeTlxUm2g78RX3uSxFC2CWooPK+TaR0RUUG3cy2xIG72M6gD7Arpe5wCOGmkYsoiqXBmkNDhS1t&#10;Kiqu+d0oiKPjZ/zTLg7x98XtMt4Nm+ZWKjV9HbMlCE+j/xf/ufc6zJ9/wO8z4QK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FlLbMMAAADcAAAADwAAAAAAAAAAAAAAAACf&#10;AgAAZHJzL2Rvd25yZXYueG1sUEsFBgAAAAAEAAQA9wAAAI8DAAAAAA==&#10;">
                  <v:imagedata r:id="rId62" o:title=""/>
                  <v:path arrowok="t"/>
                </v:shape>
                <w10:anchorlock/>
              </v:group>
            </w:pict>
          </mc:Fallback>
        </mc:AlternateContent>
      </w:r>
    </w:p>
    <w:p w:rsidR="007D49C1" w:rsidRPr="00E9736B" w:rsidRDefault="00503826" w:rsidP="00D0348B">
      <w:pPr>
        <w:pStyle w:val="Captions"/>
        <w:spacing w:before="120" w:after="120" w:line="360" w:lineRule="auto"/>
      </w:pPr>
      <w:bookmarkStart w:id="205" w:name="_Toc502559097"/>
      <w:r w:rsidRPr="00E9736B">
        <w:t xml:space="preserve">Hình </w:t>
      </w:r>
      <w:r w:rsidR="001D5BC5">
        <w:fldChar w:fldCharType="begin"/>
      </w:r>
      <w:r w:rsidR="001D5BC5">
        <w:instrText xml:space="preserve"> SEQ Hình \* ARABIC </w:instrText>
      </w:r>
      <w:r w:rsidR="001D5BC5">
        <w:fldChar w:fldCharType="separate"/>
      </w:r>
      <w:r w:rsidR="001A5525">
        <w:rPr>
          <w:noProof/>
        </w:rPr>
        <w:t>17</w:t>
      </w:r>
      <w:r w:rsidR="001D5BC5">
        <w:rPr>
          <w:noProof/>
        </w:rPr>
        <w:fldChar w:fldCharType="end"/>
      </w:r>
      <w:r w:rsidRPr="00E9736B">
        <w:t>: Activity Đăng kí</w:t>
      </w:r>
      <w:bookmarkEnd w:id="205"/>
    </w:p>
    <w:p w:rsidR="003E77AF" w:rsidRPr="00E9736B" w:rsidRDefault="00E17217" w:rsidP="00D0348B">
      <w:pPr>
        <w:pStyle w:val="Heading3"/>
      </w:pPr>
      <w:bookmarkStart w:id="206" w:name="_Toc499068195"/>
      <w:bookmarkStart w:id="207" w:name="_Toc499068616"/>
      <w:bookmarkStart w:id="208" w:name="_Toc499068198"/>
      <w:bookmarkStart w:id="209" w:name="_Toc499068619"/>
      <w:bookmarkStart w:id="210" w:name="_Toc499068744"/>
      <w:bookmarkStart w:id="211" w:name="_Toc502133459"/>
      <w:bookmarkEnd w:id="206"/>
      <w:bookmarkEnd w:id="207"/>
      <w:bookmarkEnd w:id="208"/>
      <w:bookmarkEnd w:id="209"/>
      <w:bookmarkEnd w:id="210"/>
      <w:r w:rsidRPr="00E9736B">
        <w:lastRenderedPageBreak/>
        <w:t>Activity Đăng nhập</w:t>
      </w:r>
      <w:bookmarkEnd w:id="211"/>
    </w:p>
    <w:p w:rsidR="008D00D2" w:rsidRPr="00E9736B" w:rsidRDefault="000F1B59" w:rsidP="00D0348B">
      <w:pPr>
        <w:keepNext/>
        <w:spacing w:before="120" w:after="120"/>
        <w:ind w:firstLine="0"/>
        <w:rPr>
          <w:szCs w:val="28"/>
        </w:rPr>
      </w:pPr>
      <w:r w:rsidRPr="00E9736B">
        <w:rPr>
          <w:noProof/>
          <w:szCs w:val="28"/>
        </w:rPr>
        <mc:AlternateContent>
          <mc:Choice Requires="wpc">
            <w:drawing>
              <wp:inline distT="0" distB="0" distL="0" distR="0" wp14:anchorId="04FDD2B4" wp14:editId="1888FC1D">
                <wp:extent cx="5486400" cy="7612083"/>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a:picLocks noChangeAspect="1"/>
                          </pic:cNvPicPr>
                        </pic:nvPicPr>
                        <pic:blipFill>
                          <a:blip r:embed="rId63"/>
                          <a:stretch>
                            <a:fillRect/>
                          </a:stretch>
                        </pic:blipFill>
                        <pic:spPr>
                          <a:xfrm>
                            <a:off x="0" y="0"/>
                            <a:ext cx="5486400" cy="7264017"/>
                          </a:xfrm>
                          <a:prstGeom prst="rect">
                            <a:avLst/>
                          </a:prstGeom>
                        </pic:spPr>
                      </pic:pic>
                    </wpc:wpc>
                  </a:graphicData>
                </a:graphic>
              </wp:inline>
            </w:drawing>
          </mc:Choice>
          <mc:Fallback>
            <w:pict>
              <v:group w14:anchorId="4EB16089" id="Canvas 12" o:spid="_x0000_s1026" editas="canvas" style="width:6in;height:599.4pt;mso-position-horizontal-relative:char;mso-position-vertical-relative:line" coordsize="54864,76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">
                <v:shape id="_x0000_s1027" type="#_x0000_t75" style="position:absolute;width:54864;height:76117;visibility:visible;mso-wrap-style:square">
                  <v:fill o:detectmouseclick="t"/>
                  <v:path o:connecttype="none"/>
                </v:shape>
                <v:shape id="Picture 4" o:spid="_x0000_s1028" type="#_x0000_t75" style="position:absolute;width:54864;height:72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oTDLDAAAA2gAAAA8AAABkcnMvZG93bnJldi54bWxEj0+LwjAUxO+C3yE8YW+a+geRahTZsuhF&#10;1O6C10fzbEubl9JkbffbbwTB4zAzv2E2u97U4kGtKy0rmE4iEMSZ1SXnCn6+v8YrEM4ja6wtk4I/&#10;crDbDgcbjLXt+EqP1OciQNjFqKDwvomldFlBBt3ENsTBu9vWoA+yzaVusQtwU8tZFC2lwZLDQoEN&#10;fRaUVemvUXDXB92dknl3PZ6r5JZc5tUsPSj1Mer3axCeev8Ov9pHrWABzyvhBsjt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hMMsMAAADaAAAADwAAAAAAAAAAAAAAAACf&#10;AgAAZHJzL2Rvd25yZXYueG1sUEsFBgAAAAAEAAQA9wAAAI8DAAAAAA==&#10;">
                  <v:imagedata r:id="rId64" o:title=""/>
                  <v:path arrowok="t"/>
                </v:shape>
                <w10:anchorlock/>
              </v:group>
            </w:pict>
          </mc:Fallback>
        </mc:AlternateContent>
      </w:r>
    </w:p>
    <w:p w:rsidR="008D00D2" w:rsidRPr="00E9736B" w:rsidRDefault="008D00D2" w:rsidP="00D0348B">
      <w:pPr>
        <w:pStyle w:val="Captions"/>
        <w:spacing w:before="120" w:after="120" w:line="360" w:lineRule="auto"/>
      </w:pPr>
      <w:bookmarkStart w:id="212" w:name="_Toc502559098"/>
      <w:r w:rsidRPr="00E9736B">
        <w:t xml:space="preserve">Hình </w:t>
      </w:r>
      <w:r w:rsidR="001D5BC5">
        <w:fldChar w:fldCharType="begin"/>
      </w:r>
      <w:r w:rsidR="001D5BC5">
        <w:instrText xml:space="preserve"> SEQ Hình \* ARABIC </w:instrText>
      </w:r>
      <w:r w:rsidR="001D5BC5">
        <w:fldChar w:fldCharType="separate"/>
      </w:r>
      <w:r w:rsidR="001A5525">
        <w:rPr>
          <w:noProof/>
        </w:rPr>
        <w:t>18</w:t>
      </w:r>
      <w:r w:rsidR="001D5BC5">
        <w:rPr>
          <w:noProof/>
        </w:rPr>
        <w:fldChar w:fldCharType="end"/>
      </w:r>
      <w:r w:rsidRPr="00E9736B">
        <w:t>: Activity Đăng nhập</w:t>
      </w:r>
      <w:bookmarkEnd w:id="212"/>
    </w:p>
    <w:p w:rsidR="00CD7B91" w:rsidRPr="00E9736B" w:rsidRDefault="00CD7B91" w:rsidP="00D0348B">
      <w:pPr>
        <w:pStyle w:val="Heading3"/>
        <w:sectPr w:rsidR="00CD7B91" w:rsidRPr="00E9736B" w:rsidSect="006326E5">
          <w:pgSz w:w="11907" w:h="16839" w:code="9"/>
          <w:pgMar w:top="1418" w:right="1134" w:bottom="1134" w:left="1985" w:header="0" w:footer="0" w:gutter="0"/>
          <w:cols w:space="720"/>
          <w:formProt w:val="0"/>
          <w:docGrid w:linePitch="381" w:charSpace="-14337"/>
        </w:sectPr>
      </w:pPr>
    </w:p>
    <w:p w:rsidR="003E77AF" w:rsidRPr="00E9736B" w:rsidRDefault="00E17217" w:rsidP="00D0348B">
      <w:pPr>
        <w:pStyle w:val="Heading3"/>
      </w:pPr>
      <w:bookmarkStart w:id="213" w:name="_Toc502133460"/>
      <w:r w:rsidRPr="00E9736B">
        <w:lastRenderedPageBreak/>
        <w:t>Activity Tìm kiếm câu hỏ</w:t>
      </w:r>
      <w:r w:rsidR="003E77AF" w:rsidRPr="00E9736B">
        <w:t>i</w:t>
      </w:r>
      <w:bookmarkEnd w:id="213"/>
    </w:p>
    <w:p w:rsidR="008D00D2" w:rsidRPr="00E9736B" w:rsidRDefault="000F1B59" w:rsidP="00D0348B">
      <w:pPr>
        <w:keepNext/>
        <w:spacing w:before="120" w:after="120"/>
        <w:ind w:firstLine="0"/>
        <w:rPr>
          <w:szCs w:val="28"/>
        </w:rPr>
      </w:pPr>
      <w:r w:rsidRPr="00E9736B">
        <w:rPr>
          <w:i/>
          <w:noProof/>
          <w:szCs w:val="28"/>
        </w:rPr>
        <mc:AlternateContent>
          <mc:Choice Requires="wpc">
            <w:drawing>
              <wp:inline distT="0" distB="0" distL="0" distR="0" wp14:anchorId="5A3CAB44" wp14:editId="64833B86">
                <wp:extent cx="5486400" cy="6935190"/>
                <wp:effectExtent l="0" t="0" r="0"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 name="Picture 121"/>
                          <pic:cNvPicPr>
                            <a:picLocks noChangeAspect="1"/>
                          </pic:cNvPicPr>
                        </pic:nvPicPr>
                        <pic:blipFill>
                          <a:blip r:embed="rId65"/>
                          <a:stretch>
                            <a:fillRect/>
                          </a:stretch>
                        </pic:blipFill>
                        <pic:spPr>
                          <a:xfrm>
                            <a:off x="180000" y="180000"/>
                            <a:ext cx="5028571" cy="6466667"/>
                          </a:xfrm>
                          <a:prstGeom prst="rect">
                            <a:avLst/>
                          </a:prstGeom>
                        </pic:spPr>
                      </pic:pic>
                    </wpc:wpc>
                  </a:graphicData>
                </a:graphic>
              </wp:inline>
            </w:drawing>
          </mc:Choice>
          <mc:Fallback>
            <w:pict>
              <v:group w14:anchorId="2F333518" id="Canvas 7" o:spid="_x0000_s1026" editas="canvas" style="width:6in;height:546.1pt;mso-position-horizontal-relative:char;mso-position-vertical-relative:line" coordsize="54864,69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">
                <v:shape id="_x0000_s1027" type="#_x0000_t75" style="position:absolute;width:54864;height:69348;visibility:visible;mso-wrap-style:square">
                  <v:fill o:detectmouseclick="t"/>
                  <v:path o:connecttype="none"/>
                </v:shape>
                <v:shape id="Picture 121" o:spid="_x0000_s1028" type="#_x0000_t75" style="position:absolute;left:1800;top:1800;width:50285;height:64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bugLCAAAA3AAAAA8AAABkcnMvZG93bnJldi54bWxET0trAjEQvhf8D2GEXqRmFSplaxQRBG+t&#10;D7THIRl3VzeTJYnr1l/fCEJv8/E9ZzrvbC1a8qFyrGA0zEAQa2cqLhTsd6u3DxAhIhusHZOCXwow&#10;n/Veppgbd+MNtdtYiBTCIUcFZYxNLmXQJVkMQ9cQJ+7kvMWYoC+k8XhL4baW4yybSIsVp4YSG1qW&#10;pC/bq1XwLs+H+yp4fTp+ed0ujuvvweBHqdd+t/gEEamL/+Kne23S/PEIHs+kC+T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m7oCwgAAANwAAAAPAAAAAAAAAAAAAAAAAJ8C&#10;AABkcnMvZG93bnJldi54bWxQSwUGAAAAAAQABAD3AAAAjgMAAAAA&#10;">
                  <v:imagedata r:id="rId66" o:title=""/>
                  <v:path arrowok="t"/>
                </v:shape>
                <w10:anchorlock/>
              </v:group>
            </w:pict>
          </mc:Fallback>
        </mc:AlternateContent>
      </w:r>
    </w:p>
    <w:p w:rsidR="008D00D2" w:rsidRPr="00E9736B" w:rsidRDefault="008D00D2" w:rsidP="00D0348B">
      <w:pPr>
        <w:pStyle w:val="Captions"/>
        <w:spacing w:before="120" w:after="120" w:line="360" w:lineRule="auto"/>
      </w:pPr>
      <w:bookmarkStart w:id="214" w:name="_Toc502559099"/>
      <w:r w:rsidRPr="00E9736B">
        <w:t xml:space="preserve">Hình </w:t>
      </w:r>
      <w:r w:rsidR="001D5BC5">
        <w:fldChar w:fldCharType="begin"/>
      </w:r>
      <w:r w:rsidR="001D5BC5">
        <w:instrText xml:space="preserve"> SEQ Hình \* ARABIC </w:instrText>
      </w:r>
      <w:r w:rsidR="001D5BC5">
        <w:fldChar w:fldCharType="separate"/>
      </w:r>
      <w:r w:rsidR="001A5525">
        <w:rPr>
          <w:noProof/>
        </w:rPr>
        <w:t>19</w:t>
      </w:r>
      <w:r w:rsidR="001D5BC5">
        <w:rPr>
          <w:noProof/>
        </w:rPr>
        <w:fldChar w:fldCharType="end"/>
      </w:r>
      <w:r w:rsidRPr="00E9736B">
        <w:t>: Activity Tìm kiếm câu hỏi</w:t>
      </w:r>
      <w:bookmarkEnd w:id="214"/>
    </w:p>
    <w:p w:rsidR="000B074D" w:rsidRPr="00E9736B" w:rsidRDefault="000B074D" w:rsidP="00D0348B">
      <w:pPr>
        <w:pStyle w:val="Heading3"/>
        <w:numPr>
          <w:ilvl w:val="2"/>
          <w:numId w:val="38"/>
        </w:numPr>
        <w:sectPr w:rsidR="000B074D" w:rsidRPr="00E9736B" w:rsidSect="006326E5">
          <w:pgSz w:w="11907" w:h="16839" w:code="9"/>
          <w:pgMar w:top="1418" w:right="1134" w:bottom="1134" w:left="1985" w:header="0" w:footer="0" w:gutter="0"/>
          <w:cols w:space="720"/>
          <w:formProt w:val="0"/>
          <w:docGrid w:linePitch="381" w:charSpace="-14337"/>
        </w:sectPr>
      </w:pPr>
    </w:p>
    <w:p w:rsidR="003E77AF" w:rsidRPr="00E9736B" w:rsidRDefault="00E17217" w:rsidP="00D0348B">
      <w:pPr>
        <w:pStyle w:val="Heading3"/>
        <w:numPr>
          <w:ilvl w:val="2"/>
          <w:numId w:val="38"/>
        </w:numPr>
      </w:pPr>
      <w:bookmarkStart w:id="215" w:name="_Toc502133461"/>
      <w:r w:rsidRPr="00E9736B">
        <w:lastRenderedPageBreak/>
        <w:t xml:space="preserve">Activity Tìm kiếm </w:t>
      </w:r>
      <w:r w:rsidR="008B6E11" w:rsidRPr="00E9736B">
        <w:t>chuyên gia</w:t>
      </w:r>
      <w:bookmarkEnd w:id="215"/>
    </w:p>
    <w:p w:rsidR="00390695" w:rsidRPr="00E9736B" w:rsidRDefault="00B6219B" w:rsidP="00D0348B">
      <w:pPr>
        <w:keepNext/>
        <w:spacing w:before="120" w:after="120"/>
        <w:ind w:firstLine="0"/>
        <w:rPr>
          <w:szCs w:val="28"/>
        </w:rPr>
      </w:pPr>
      <w:r w:rsidRPr="00E9736B">
        <w:rPr>
          <w:noProof/>
          <w:szCs w:val="28"/>
        </w:rPr>
        <mc:AlternateContent>
          <mc:Choice Requires="wpc">
            <w:drawing>
              <wp:inline distT="0" distB="0" distL="0" distR="0" wp14:anchorId="198F6C22" wp14:editId="2E340FC5">
                <wp:extent cx="5486400" cy="6753225"/>
                <wp:effectExtent l="0" t="0" r="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2" name="Picture 122"/>
                          <pic:cNvPicPr>
                            <a:picLocks noChangeAspect="1"/>
                          </pic:cNvPicPr>
                        </pic:nvPicPr>
                        <pic:blipFill>
                          <a:blip r:embed="rId67"/>
                          <a:stretch>
                            <a:fillRect/>
                          </a:stretch>
                        </pic:blipFill>
                        <pic:spPr>
                          <a:xfrm>
                            <a:off x="180000" y="180000"/>
                            <a:ext cx="5028571" cy="6380952"/>
                          </a:xfrm>
                          <a:prstGeom prst="rect">
                            <a:avLst/>
                          </a:prstGeom>
                        </pic:spPr>
                      </pic:pic>
                    </wpc:wpc>
                  </a:graphicData>
                </a:graphic>
              </wp:inline>
            </w:drawing>
          </mc:Choice>
          <mc:Fallback>
            <w:pict>
              <v:group w14:anchorId="342B4855" id="Canvas 16" o:spid="_x0000_s1026" editas="canvas" style="width:6in;height:531.75pt;mso-position-horizontal-relative:char;mso-position-vertical-relative:line" coordsize="54864,67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">
                <v:shape id="_x0000_s1027" type="#_x0000_t75" style="position:absolute;width:54864;height:67532;visibility:visible;mso-wrap-style:square">
                  <v:fill o:detectmouseclick="t"/>
                  <v:path o:connecttype="none"/>
                </v:shape>
                <v:shape id="Picture 122" o:spid="_x0000_s1028" type="#_x0000_t75" style="position:absolute;left:1800;top:1800;width:50285;height:63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WRyjAAAAA3AAAAA8AAABkcnMvZG93bnJldi54bWxET02LwjAQvS/4H8II3tbUHkSqUURRBPey&#10;dQ/rbWjGpthMShM1/vvNguBtHu9zFqtoW3Gn3jeOFUzGGQjiyumGawU/p93nDIQPyBpbx6TgSR5W&#10;y8HHAgvtHvxN9zLUIoWwL1CBCaErpPSVIYt+7DrixF1cbzEk2NdS9/hI4baVeZZNpcWGU4PBjjaG&#10;qmt5swrsvrzF6/ZovpqDOxKebRV/c6VGw7iegwgUw1v8ch90mp/n8P9MukAu/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9ZHKMAAAADcAAAADwAAAAAAAAAAAAAAAACfAgAA&#10;ZHJzL2Rvd25yZXYueG1sUEsFBgAAAAAEAAQA9wAAAIwDAAAAAA==&#10;">
                  <v:imagedata r:id="rId68" o:title=""/>
                  <v:path arrowok="t"/>
                </v:shape>
                <w10:anchorlock/>
              </v:group>
            </w:pict>
          </mc:Fallback>
        </mc:AlternateContent>
      </w:r>
    </w:p>
    <w:p w:rsidR="008D00D2" w:rsidRPr="00E9736B" w:rsidRDefault="00390695" w:rsidP="00D0348B">
      <w:pPr>
        <w:pStyle w:val="Captions"/>
        <w:spacing w:before="120" w:after="120" w:line="360" w:lineRule="auto"/>
      </w:pPr>
      <w:bookmarkStart w:id="216" w:name="_Toc502559100"/>
      <w:r w:rsidRPr="00E9736B">
        <w:t xml:space="preserve">Hình </w:t>
      </w:r>
      <w:r w:rsidR="001D5BC5">
        <w:fldChar w:fldCharType="begin"/>
      </w:r>
      <w:r w:rsidR="001D5BC5">
        <w:instrText xml:space="preserve"> SEQ Hình \* ARABIC </w:instrText>
      </w:r>
      <w:r w:rsidR="001D5BC5">
        <w:fldChar w:fldCharType="separate"/>
      </w:r>
      <w:r w:rsidR="001A5525">
        <w:rPr>
          <w:noProof/>
        </w:rPr>
        <w:t>20</w:t>
      </w:r>
      <w:r w:rsidR="001D5BC5">
        <w:rPr>
          <w:noProof/>
        </w:rPr>
        <w:fldChar w:fldCharType="end"/>
      </w:r>
      <w:r w:rsidRPr="00E9736B">
        <w:t>: Activity Tìm kiếm chuyên gia</w:t>
      </w:r>
      <w:bookmarkEnd w:id="216"/>
    </w:p>
    <w:p w:rsidR="00CD7B91" w:rsidRPr="00E9736B" w:rsidRDefault="00CD7B91" w:rsidP="00D0348B">
      <w:pPr>
        <w:pStyle w:val="Heading3"/>
        <w:sectPr w:rsidR="00CD7B91" w:rsidRPr="00E9736B" w:rsidSect="006326E5">
          <w:pgSz w:w="11907" w:h="16839" w:code="9"/>
          <w:pgMar w:top="1418" w:right="1134" w:bottom="1134" w:left="1985" w:header="0" w:footer="0" w:gutter="0"/>
          <w:cols w:space="720"/>
          <w:formProt w:val="0"/>
          <w:docGrid w:linePitch="381" w:charSpace="-14337"/>
        </w:sectPr>
      </w:pPr>
    </w:p>
    <w:p w:rsidR="003E77AF" w:rsidRPr="00E9736B" w:rsidRDefault="00E17217" w:rsidP="00D0348B">
      <w:pPr>
        <w:pStyle w:val="Heading3"/>
      </w:pPr>
      <w:bookmarkStart w:id="217" w:name="_Toc502133462"/>
      <w:r w:rsidRPr="00E9736B">
        <w:lastRenderedPageBreak/>
        <w:t xml:space="preserve">Activity </w:t>
      </w:r>
      <w:r w:rsidR="008B6E11" w:rsidRPr="00E9736B">
        <w:t>Đặt câu hỏi</w:t>
      </w:r>
      <w:bookmarkEnd w:id="217"/>
    </w:p>
    <w:p w:rsidR="00390695" w:rsidRPr="00E9736B" w:rsidRDefault="00B6219B" w:rsidP="00D0348B">
      <w:pPr>
        <w:keepNext/>
        <w:spacing w:before="120" w:after="120"/>
        <w:ind w:firstLine="0"/>
        <w:rPr>
          <w:szCs w:val="28"/>
        </w:rPr>
      </w:pPr>
      <w:r w:rsidRPr="00E9736B">
        <w:rPr>
          <w:noProof/>
          <w:szCs w:val="28"/>
        </w:rPr>
        <mc:AlternateContent>
          <mc:Choice Requires="wpc">
            <w:drawing>
              <wp:inline distT="0" distB="0" distL="0" distR="0" wp14:anchorId="1E4DD3FB" wp14:editId="2ACA0EBD">
                <wp:extent cx="5486400" cy="8165804"/>
                <wp:effectExtent l="0" t="0" r="0" b="6985"/>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Picture 123"/>
                          <pic:cNvPicPr>
                            <a:picLocks noChangeAspect="1"/>
                          </pic:cNvPicPr>
                        </pic:nvPicPr>
                        <pic:blipFill>
                          <a:blip r:embed="rId69"/>
                          <a:stretch>
                            <a:fillRect/>
                          </a:stretch>
                        </pic:blipFill>
                        <pic:spPr>
                          <a:xfrm>
                            <a:off x="0" y="0"/>
                            <a:ext cx="5104593" cy="8165465"/>
                          </a:xfrm>
                          <a:prstGeom prst="rect">
                            <a:avLst/>
                          </a:prstGeom>
                        </pic:spPr>
                      </pic:pic>
                    </wpc:wpc>
                  </a:graphicData>
                </a:graphic>
              </wp:inline>
            </w:drawing>
          </mc:Choice>
          <mc:Fallback>
            <w:pict>
              <v:group w14:anchorId="799B58A2" id="Canvas 18" o:spid="_x0000_s1026" editas="canvas" style="width:6in;height:643pt;mso-position-horizontal-relative:char;mso-position-vertical-relative:line" coordsize="54864,81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">
                <v:shape id="_x0000_s1027" type="#_x0000_t75" style="position:absolute;width:54864;height:81654;visibility:visible;mso-wrap-style:square">
                  <v:fill o:detectmouseclick="t"/>
                  <v:path o:connecttype="none"/>
                </v:shape>
                <v:shape id="Picture 123" o:spid="_x0000_s1028" type="#_x0000_t75" style="position:absolute;width:51045;height:81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YVMrDAAAA3AAAAA8AAABkcnMvZG93bnJldi54bWxET81qwkAQvgt9h2UK3nRTRSmpa5DWlBQP&#10;UtsHGLLTbJrsbMiuJn17tyB4m4/vdzbZaFtxod7XjhU8zRMQxKXTNVcKvr/y2TMIH5A1to5JwR95&#10;yLYPkw2m2g38SZdTqEQMYZ+iAhNCl0rpS0MW/dx1xJH7cb3FEGFfSd3jEMNtKxdJspYWa44NBjt6&#10;NVQ2p7NVkHNRrt5D4X/NsckP+7fdx9BVSk0fx90LiEBjuItv7kLH+Ysl/D8TL5Db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JhUysMAAADcAAAADwAAAAAAAAAAAAAAAACf&#10;AgAAZHJzL2Rvd25yZXYueG1sUEsFBgAAAAAEAAQA9wAAAI8DAAAAAA==&#10;">
                  <v:imagedata r:id="rId70" o:title=""/>
                  <v:path arrowok="t"/>
                </v:shape>
                <w10:anchorlock/>
              </v:group>
            </w:pict>
          </mc:Fallback>
        </mc:AlternateContent>
      </w:r>
    </w:p>
    <w:p w:rsidR="008D00D2" w:rsidRPr="00E9736B" w:rsidRDefault="00390695" w:rsidP="00D0348B">
      <w:pPr>
        <w:pStyle w:val="Captions"/>
        <w:spacing w:before="120" w:after="120" w:line="360" w:lineRule="auto"/>
      </w:pPr>
      <w:bookmarkStart w:id="218" w:name="_Toc502559101"/>
      <w:r w:rsidRPr="00E9736B">
        <w:t xml:space="preserve">Hình </w:t>
      </w:r>
      <w:r w:rsidR="001D5BC5">
        <w:fldChar w:fldCharType="begin"/>
      </w:r>
      <w:r w:rsidR="001D5BC5">
        <w:instrText xml:space="preserve"> SEQ Hình \* ARABIC </w:instrText>
      </w:r>
      <w:r w:rsidR="001D5BC5">
        <w:fldChar w:fldCharType="separate"/>
      </w:r>
      <w:r w:rsidR="001A5525">
        <w:rPr>
          <w:noProof/>
        </w:rPr>
        <w:t>21</w:t>
      </w:r>
      <w:r w:rsidR="001D5BC5">
        <w:rPr>
          <w:noProof/>
        </w:rPr>
        <w:fldChar w:fldCharType="end"/>
      </w:r>
      <w:r w:rsidRPr="00E9736B">
        <w:t>: Activity Đặt câu hỏi</w:t>
      </w:r>
      <w:bookmarkEnd w:id="218"/>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3E77AF" w:rsidRPr="00E9736B" w:rsidRDefault="008B6E11" w:rsidP="00D0348B">
      <w:pPr>
        <w:pStyle w:val="Heading3"/>
      </w:pPr>
      <w:bookmarkStart w:id="219" w:name="_Toc502133463"/>
      <w:r w:rsidRPr="00E9736B">
        <w:lastRenderedPageBreak/>
        <w:t>Activity Trả lời câu hỏi</w:t>
      </w:r>
      <w:bookmarkEnd w:id="219"/>
    </w:p>
    <w:p w:rsidR="00390695" w:rsidRPr="00E9736B" w:rsidRDefault="00726D52" w:rsidP="00D0348B">
      <w:pPr>
        <w:keepNext/>
        <w:spacing w:before="120" w:after="120"/>
        <w:ind w:firstLine="0"/>
        <w:rPr>
          <w:szCs w:val="28"/>
        </w:rPr>
      </w:pPr>
      <w:r w:rsidRPr="00E9736B">
        <w:rPr>
          <w:noProof/>
          <w:szCs w:val="28"/>
        </w:rPr>
        <mc:AlternateContent>
          <mc:Choice Requires="wpc">
            <w:drawing>
              <wp:inline distT="0" distB="0" distL="0" distR="0" wp14:anchorId="24A4383C" wp14:editId="4B0E2BE4">
                <wp:extent cx="5486400" cy="8010525"/>
                <wp:effectExtent l="0" t="0" r="0" b="952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4" name="Picture 124"/>
                          <pic:cNvPicPr>
                            <a:picLocks noChangeAspect="1"/>
                          </pic:cNvPicPr>
                        </pic:nvPicPr>
                        <pic:blipFill>
                          <a:blip r:embed="rId71"/>
                          <a:stretch>
                            <a:fillRect/>
                          </a:stretch>
                        </pic:blipFill>
                        <pic:spPr>
                          <a:xfrm>
                            <a:off x="247650" y="0"/>
                            <a:ext cx="5007733" cy="8010525"/>
                          </a:xfrm>
                          <a:prstGeom prst="rect">
                            <a:avLst/>
                          </a:prstGeom>
                        </pic:spPr>
                      </pic:pic>
                    </wpc:wpc>
                  </a:graphicData>
                </a:graphic>
              </wp:inline>
            </w:drawing>
          </mc:Choice>
          <mc:Fallback>
            <w:pict>
              <v:group w14:anchorId="05E9AE82" id="Canvas 22" o:spid="_x0000_s1026" editas="canvas" style="width:6in;height:630.75pt;mso-position-horizontal-relative:char;mso-position-vertical-relative:line" coordsize="54864,80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">
                <v:shape id="_x0000_s1027" type="#_x0000_t75" style="position:absolute;width:54864;height:80105;visibility:visible;mso-wrap-style:square">
                  <v:fill o:detectmouseclick="t"/>
                  <v:path o:connecttype="none"/>
                </v:shape>
                <v:shape id="Picture 124" o:spid="_x0000_s1028" type="#_x0000_t75" style="position:absolute;left:2476;width:50077;height:80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8yhjEAAAA3AAAAA8AAABkcnMvZG93bnJldi54bWxET01rwkAQvQv+h2UKvenGYEWimyAtrT0V&#10;G0vxOGbHJDU7G7Jbk/57VxB6m8f7nHU2mEZcqHO1ZQWzaQSCuLC65lLB1/51sgThPLLGxjIp+CMH&#10;WToerTHRtudPuuS+FCGEXYIKKu/bREpXVGTQTW1LHLiT7Qz6ALtS6g77EG4aGUfRQhqsOTRU2NJz&#10;RcU5/zUKDsM2nx0386dt//bRLuLd9w+9xEo9PgybFQhPg/8X393vOsyP53B7Jlwg0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R8yhjEAAAA3AAAAA8AAAAAAAAAAAAAAAAA&#10;nwIAAGRycy9kb3ducmV2LnhtbFBLBQYAAAAABAAEAPcAAACQAwAAAAA=&#10;">
                  <v:imagedata r:id="rId72" o:title=""/>
                  <v:path arrowok="t"/>
                </v:shape>
                <w10:anchorlock/>
              </v:group>
            </w:pict>
          </mc:Fallback>
        </mc:AlternateContent>
      </w:r>
    </w:p>
    <w:p w:rsidR="008D00D2" w:rsidRPr="00E9736B" w:rsidRDefault="00390695" w:rsidP="00D0348B">
      <w:pPr>
        <w:pStyle w:val="Captions"/>
        <w:spacing w:before="120" w:after="120" w:line="360" w:lineRule="auto"/>
      </w:pPr>
      <w:bookmarkStart w:id="220" w:name="_Toc502559102"/>
      <w:r w:rsidRPr="00E9736B">
        <w:t xml:space="preserve">Hình </w:t>
      </w:r>
      <w:r w:rsidR="001D5BC5">
        <w:fldChar w:fldCharType="begin"/>
      </w:r>
      <w:r w:rsidR="001D5BC5">
        <w:instrText xml:space="preserve"> SEQ Hình \* ARABIC </w:instrText>
      </w:r>
      <w:r w:rsidR="001D5BC5">
        <w:fldChar w:fldCharType="separate"/>
      </w:r>
      <w:r w:rsidR="001A5525">
        <w:rPr>
          <w:noProof/>
        </w:rPr>
        <w:t>22</w:t>
      </w:r>
      <w:r w:rsidR="001D5BC5">
        <w:rPr>
          <w:noProof/>
        </w:rPr>
        <w:fldChar w:fldCharType="end"/>
      </w:r>
      <w:r w:rsidRPr="00E9736B">
        <w:t>: Trả lời  câu hỏi</w:t>
      </w:r>
      <w:bookmarkEnd w:id="220"/>
    </w:p>
    <w:p w:rsidR="008B6E11" w:rsidRPr="00E9736B" w:rsidRDefault="008B6E11" w:rsidP="00D0348B">
      <w:pPr>
        <w:pStyle w:val="Heading3"/>
      </w:pPr>
      <w:bookmarkStart w:id="221" w:name="_Toc502133464"/>
      <w:r w:rsidRPr="00E9736B">
        <w:lastRenderedPageBreak/>
        <w:t xml:space="preserve">Activity </w:t>
      </w:r>
      <w:r w:rsidR="00726D52" w:rsidRPr="00E9736B">
        <w:t>Bình luận về câu trả lời</w:t>
      </w:r>
      <w:bookmarkEnd w:id="221"/>
    </w:p>
    <w:p w:rsidR="00390695" w:rsidRPr="00E9736B" w:rsidRDefault="00726D52" w:rsidP="00D0348B">
      <w:pPr>
        <w:keepNext/>
        <w:spacing w:before="120" w:after="120"/>
        <w:ind w:firstLine="0"/>
        <w:rPr>
          <w:szCs w:val="28"/>
        </w:rPr>
      </w:pPr>
      <w:r w:rsidRPr="00E9736B">
        <w:rPr>
          <w:noProof/>
          <w:szCs w:val="28"/>
        </w:rPr>
        <mc:AlternateContent>
          <mc:Choice Requires="wpc">
            <w:drawing>
              <wp:inline distT="0" distB="0" distL="0" distR="0" wp14:anchorId="79B6985A" wp14:editId="6CFF9C52">
                <wp:extent cx="5509260" cy="7896225"/>
                <wp:effectExtent l="0" t="0" r="0" b="9525"/>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Picture 125"/>
                          <pic:cNvPicPr>
                            <a:picLocks noChangeAspect="1"/>
                          </pic:cNvPicPr>
                        </pic:nvPicPr>
                        <pic:blipFill>
                          <a:blip r:embed="rId73"/>
                          <a:stretch>
                            <a:fillRect/>
                          </a:stretch>
                        </pic:blipFill>
                        <pic:spPr>
                          <a:xfrm>
                            <a:off x="304800" y="0"/>
                            <a:ext cx="4852329" cy="7896225"/>
                          </a:xfrm>
                          <a:prstGeom prst="rect">
                            <a:avLst/>
                          </a:prstGeom>
                        </pic:spPr>
                      </pic:pic>
                    </wpc:wpc>
                  </a:graphicData>
                </a:graphic>
              </wp:inline>
            </w:drawing>
          </mc:Choice>
          <mc:Fallback>
            <w:pict>
              <v:group w14:anchorId="06BA2FF1" id="Canvas 25" o:spid="_x0000_s1026" editas="canvas" style="width:433.8pt;height:621.75pt;mso-position-horizontal-relative:char;mso-position-vertical-relative:line" coordsize="55092,78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">
                <v:shape id="_x0000_s1027" type="#_x0000_t75" style="position:absolute;width:55092;height:78962;visibility:visible;mso-wrap-style:square">
                  <v:fill o:detectmouseclick="t"/>
                  <v:path o:connecttype="none"/>
                </v:shape>
                <v:shape id="Picture 125" o:spid="_x0000_s1028" type="#_x0000_t75" style="position:absolute;left:3048;width:48523;height:78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LFnCAAAA3AAAAA8AAABkcnMvZG93bnJldi54bWxET01rwkAQvRf6H5YpeKubCLUhukoVWhRC&#10;wSieh+yYhGZnQ3abxH/vCoK3ebzPWa5H04ieOldbVhBPIxDEhdU1lwpOx+/3BITzyBoby6TgSg7W&#10;q9eXJabaDnygPvelCCHsUlRQed+mUrqiIoNualviwF1sZ9AH2JVSdziEcNPIWRTNpcGaQ0OFLW0r&#10;Kv7yf6PA/Z4/k58hi/N9Vmex5cM16TdKTd7GrwUIT6N/ih/unQ7zZx9wfyZc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fyxZwgAAANwAAAAPAAAAAAAAAAAAAAAAAJ8C&#10;AABkcnMvZG93bnJldi54bWxQSwUGAAAAAAQABAD3AAAAjgMAAAAA&#10;">
                  <v:imagedata r:id="rId74" o:title=""/>
                  <v:path arrowok="t"/>
                </v:shape>
                <w10:anchorlock/>
              </v:group>
            </w:pict>
          </mc:Fallback>
        </mc:AlternateContent>
      </w:r>
    </w:p>
    <w:p w:rsidR="007D49C1" w:rsidRPr="00E9736B" w:rsidRDefault="00390695" w:rsidP="00D0348B">
      <w:pPr>
        <w:pStyle w:val="Captions"/>
        <w:spacing w:before="120" w:after="120" w:line="360" w:lineRule="auto"/>
      </w:pPr>
      <w:bookmarkStart w:id="222" w:name="_Toc502559103"/>
      <w:r w:rsidRPr="00E9736B">
        <w:t xml:space="preserve">Hình </w:t>
      </w:r>
      <w:r w:rsidR="001D5BC5">
        <w:fldChar w:fldCharType="begin"/>
      </w:r>
      <w:r w:rsidR="001D5BC5">
        <w:instrText xml:space="preserve"> SEQ Hình \* ARABIC </w:instrText>
      </w:r>
      <w:r w:rsidR="001D5BC5">
        <w:fldChar w:fldCharType="separate"/>
      </w:r>
      <w:r w:rsidR="001A5525">
        <w:rPr>
          <w:noProof/>
        </w:rPr>
        <w:t>23</w:t>
      </w:r>
      <w:r w:rsidR="001D5BC5">
        <w:rPr>
          <w:noProof/>
        </w:rPr>
        <w:fldChar w:fldCharType="end"/>
      </w:r>
      <w:r w:rsidRPr="00E9736B">
        <w:t>: Activity Bình luận về câu trả lời</w:t>
      </w:r>
      <w:bookmarkEnd w:id="222"/>
    </w:p>
    <w:p w:rsidR="00CD7B91" w:rsidRPr="00E9736B" w:rsidRDefault="00CD7B91" w:rsidP="00D0348B">
      <w:pPr>
        <w:pStyle w:val="Heading3"/>
        <w:sectPr w:rsidR="00CD7B91" w:rsidRPr="00E9736B" w:rsidSect="006326E5">
          <w:pgSz w:w="11907" w:h="16839" w:code="9"/>
          <w:pgMar w:top="1418" w:right="1134" w:bottom="1134" w:left="1985" w:header="0" w:footer="0" w:gutter="0"/>
          <w:cols w:space="720"/>
          <w:formProt w:val="0"/>
          <w:docGrid w:linePitch="381" w:charSpace="-14337"/>
        </w:sectPr>
      </w:pPr>
    </w:p>
    <w:p w:rsidR="008B6E11" w:rsidRPr="00E9736B" w:rsidRDefault="008B6E11" w:rsidP="00D0348B">
      <w:pPr>
        <w:pStyle w:val="Heading3"/>
      </w:pPr>
      <w:bookmarkStart w:id="223" w:name="_Toc502133465"/>
      <w:r w:rsidRPr="00E9736B">
        <w:lastRenderedPageBreak/>
        <w:t xml:space="preserve">Activity </w:t>
      </w:r>
      <w:r w:rsidR="00E66422" w:rsidRPr="00E9736B">
        <w:t>Đánh giá câu hỏi</w:t>
      </w:r>
      <w:bookmarkEnd w:id="223"/>
    </w:p>
    <w:p w:rsidR="00390695" w:rsidRPr="00E9736B" w:rsidRDefault="00E66422" w:rsidP="00D0348B">
      <w:pPr>
        <w:keepNext/>
        <w:spacing w:before="120" w:after="120"/>
        <w:ind w:firstLine="0"/>
        <w:rPr>
          <w:szCs w:val="28"/>
        </w:rPr>
      </w:pPr>
      <w:r w:rsidRPr="00E9736B">
        <w:rPr>
          <w:noProof/>
          <w:szCs w:val="28"/>
        </w:rPr>
        <mc:AlternateContent>
          <mc:Choice Requires="wpc">
            <w:drawing>
              <wp:inline distT="0" distB="0" distL="0" distR="0" wp14:anchorId="251CD7B9" wp14:editId="5E8C9744">
                <wp:extent cx="5486400" cy="6429375"/>
                <wp:effectExtent l="0" t="0" r="0"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6" name="Picture 126"/>
                          <pic:cNvPicPr>
                            <a:picLocks noChangeAspect="1"/>
                          </pic:cNvPicPr>
                        </pic:nvPicPr>
                        <pic:blipFill>
                          <a:blip r:embed="rId75"/>
                          <a:stretch>
                            <a:fillRect/>
                          </a:stretch>
                        </pic:blipFill>
                        <pic:spPr>
                          <a:xfrm>
                            <a:off x="0" y="0"/>
                            <a:ext cx="5486400" cy="5599912"/>
                          </a:xfrm>
                          <a:prstGeom prst="rect">
                            <a:avLst/>
                          </a:prstGeom>
                        </pic:spPr>
                      </pic:pic>
                    </wpc:wpc>
                  </a:graphicData>
                </a:graphic>
              </wp:inline>
            </w:drawing>
          </mc:Choice>
          <mc:Fallback>
            <w:pict>
              <v:group w14:anchorId="4B2E7013" id="Canvas 48" o:spid="_x0000_s1026" editas="canvas" style="width:6in;height:506.25pt;mso-position-horizontal-relative:char;mso-position-vertical-relative:line" coordsize="54864,6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">
                <v:shape id="_x0000_s1027" type="#_x0000_t75" style="position:absolute;width:54864;height:64293;visibility:visible;mso-wrap-style:square">
                  <v:fill o:detectmouseclick="t"/>
                  <v:path o:connecttype="none"/>
                </v:shape>
                <v:shape id="Picture 126" o:spid="_x0000_s1028" type="#_x0000_t75" style="position:absolute;width:54864;height:55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Tj6TDAAAA3AAAAA8AAABkcnMvZG93bnJldi54bWxET0uLwjAQvi/4H8IIe1k01YNINcquWFDx&#10;4mvZ49iMTbGZlCar3X+/EQRv8/E9ZzpvbSVu1PjSsYJBPwFBnDtdcqHgeMh6YxA+IGusHJOCP/Iw&#10;n3Xepphqd+cd3fahEDGEfYoKTAh1KqXPDVn0fVcTR+7iGoshwqaQusF7DLeVHCbJSFosOTYYrGlh&#10;KL/uf62CM5+WMvs4Z2b7lenrbvPzfVk7pd677ecERKA2vMRP90rH+cMRPJ6JF8j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xOPpMMAAADcAAAADwAAAAAAAAAAAAAAAACf&#10;AgAAZHJzL2Rvd25yZXYueG1sUEsFBgAAAAAEAAQA9wAAAI8DAAAAAA==&#10;">
                  <v:imagedata r:id="rId76" o:title=""/>
                  <v:path arrowok="t"/>
                </v:shape>
                <w10:anchorlock/>
              </v:group>
            </w:pict>
          </mc:Fallback>
        </mc:AlternateContent>
      </w:r>
    </w:p>
    <w:p w:rsidR="008D00D2" w:rsidRPr="00E9736B" w:rsidRDefault="00390695" w:rsidP="00D0348B">
      <w:pPr>
        <w:pStyle w:val="Captions"/>
        <w:spacing w:before="120" w:after="120" w:line="360" w:lineRule="auto"/>
      </w:pPr>
      <w:bookmarkStart w:id="224" w:name="_Toc502559104"/>
      <w:r w:rsidRPr="00E9736B">
        <w:t xml:space="preserve">Hình </w:t>
      </w:r>
      <w:r w:rsidR="001D5BC5">
        <w:fldChar w:fldCharType="begin"/>
      </w:r>
      <w:r w:rsidR="001D5BC5">
        <w:instrText xml:space="preserve"> SEQ Hình \* ARABIC </w:instrText>
      </w:r>
      <w:r w:rsidR="001D5BC5">
        <w:fldChar w:fldCharType="separate"/>
      </w:r>
      <w:r w:rsidR="001A5525">
        <w:rPr>
          <w:noProof/>
        </w:rPr>
        <w:t>24</w:t>
      </w:r>
      <w:r w:rsidR="001D5BC5">
        <w:rPr>
          <w:noProof/>
        </w:rPr>
        <w:fldChar w:fldCharType="end"/>
      </w:r>
      <w:r w:rsidRPr="00E9736B">
        <w:t>: Activity Đánh giá câu hỏi</w:t>
      </w:r>
      <w:bookmarkEnd w:id="224"/>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8B6E11" w:rsidRPr="00E9736B" w:rsidRDefault="00390695" w:rsidP="00D0348B">
      <w:pPr>
        <w:pStyle w:val="Heading3"/>
      </w:pPr>
      <w:bookmarkStart w:id="225" w:name="_Toc502133466"/>
      <w:r w:rsidRPr="00E9736B">
        <w:lastRenderedPageBreak/>
        <w:t>Activity Đánh giá câu trả lời</w:t>
      </w:r>
      <w:bookmarkEnd w:id="225"/>
    </w:p>
    <w:p w:rsidR="00390695" w:rsidRPr="00E9736B" w:rsidRDefault="00E66422" w:rsidP="00D0348B">
      <w:pPr>
        <w:keepNext/>
        <w:spacing w:before="120" w:after="120"/>
        <w:ind w:firstLine="0"/>
        <w:rPr>
          <w:szCs w:val="28"/>
        </w:rPr>
      </w:pPr>
      <w:r w:rsidRPr="00E9736B">
        <w:rPr>
          <w:noProof/>
          <w:szCs w:val="28"/>
        </w:rPr>
        <mc:AlternateContent>
          <mc:Choice Requires="wpc">
            <w:drawing>
              <wp:inline distT="0" distB="0" distL="0" distR="0" wp14:anchorId="5293FB58" wp14:editId="121E518A">
                <wp:extent cx="5486400" cy="6191250"/>
                <wp:effectExtent l="0" t="0" r="0" b="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Picture 127"/>
                          <pic:cNvPicPr>
                            <a:picLocks noChangeAspect="1"/>
                          </pic:cNvPicPr>
                        </pic:nvPicPr>
                        <pic:blipFill>
                          <a:blip r:embed="rId77"/>
                          <a:stretch>
                            <a:fillRect/>
                          </a:stretch>
                        </pic:blipFill>
                        <pic:spPr>
                          <a:xfrm>
                            <a:off x="0" y="0"/>
                            <a:ext cx="5486400" cy="5599912"/>
                          </a:xfrm>
                          <a:prstGeom prst="rect">
                            <a:avLst/>
                          </a:prstGeom>
                        </pic:spPr>
                      </pic:pic>
                    </wpc:wpc>
                  </a:graphicData>
                </a:graphic>
              </wp:inline>
            </w:drawing>
          </mc:Choice>
          <mc:Fallback>
            <w:pict>
              <v:group w14:anchorId="0431A781" id="Canvas 31" o:spid="_x0000_s1026" editas="canvas" style="width:6in;height:487.5pt;mso-position-horizontal-relative:char;mso-position-vertical-relative:line" coordsize="54864,61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">
                <v:shape id="_x0000_s1027" type="#_x0000_t75" style="position:absolute;width:54864;height:61912;visibility:visible;mso-wrap-style:square">
                  <v:fill o:detectmouseclick="t"/>
                  <v:path o:connecttype="none"/>
                </v:shape>
                <v:shape id="Picture 127" o:spid="_x0000_s1028" type="#_x0000_t75" style="position:absolute;width:54864;height:55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DvfjCAAAA3AAAAA8AAABkcnMvZG93bnJldi54bWxET01rwkAQvRf8D8sI3urGHGyIriKCtQel&#10;rdb7mB2z0exsyK4a/323UPA2j/c503lna3Gj1leOFYyGCQjiwumKSwU/+9VrBsIHZI21Y1LwIA/z&#10;We9lirl2d/6m2y6UIoawz1GBCaHJpfSFIYt+6BriyJ1cazFE2JZSt3iP4baWaZKMpcWKY4PBhpaG&#10;isvuahWkB7PfvmfnrBsfeW3On4+v9Wap1KDfLSYgAnXhKf53f+g4P32Dv2fiBXL2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A734wgAAANwAAAAPAAAAAAAAAAAAAAAAAJ8C&#10;AABkcnMvZG93bnJldi54bWxQSwUGAAAAAAQABAD3AAAAjgMAAAAA&#10;">
                  <v:imagedata r:id="rId78" o:title=""/>
                  <v:path arrowok="t"/>
                </v:shape>
                <w10:anchorlock/>
              </v:group>
            </w:pict>
          </mc:Fallback>
        </mc:AlternateContent>
      </w:r>
    </w:p>
    <w:p w:rsidR="007D49C1" w:rsidRPr="00E9736B" w:rsidRDefault="00390695" w:rsidP="00D0348B">
      <w:pPr>
        <w:pStyle w:val="Captions"/>
        <w:spacing w:before="120" w:after="120" w:line="360" w:lineRule="auto"/>
      </w:pPr>
      <w:bookmarkStart w:id="226" w:name="_Toc502559105"/>
      <w:r w:rsidRPr="00E9736B">
        <w:t xml:space="preserve">Hình </w:t>
      </w:r>
      <w:r w:rsidR="001D5BC5">
        <w:fldChar w:fldCharType="begin"/>
      </w:r>
      <w:r w:rsidR="001D5BC5">
        <w:instrText xml:space="preserve"> SEQ Hình \* ARABIC </w:instrText>
      </w:r>
      <w:r w:rsidR="001D5BC5">
        <w:fldChar w:fldCharType="separate"/>
      </w:r>
      <w:r w:rsidR="001A5525">
        <w:rPr>
          <w:noProof/>
        </w:rPr>
        <w:t>25</w:t>
      </w:r>
      <w:r w:rsidR="001D5BC5">
        <w:rPr>
          <w:noProof/>
        </w:rPr>
        <w:fldChar w:fldCharType="end"/>
      </w:r>
      <w:r w:rsidRPr="00E9736B">
        <w:t>: Activity Đánh giá câu trả lời</w:t>
      </w:r>
      <w:bookmarkEnd w:id="226"/>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8B6E11" w:rsidRPr="00E9736B" w:rsidRDefault="008B6E11" w:rsidP="00D0348B">
      <w:pPr>
        <w:pStyle w:val="Heading3"/>
      </w:pPr>
      <w:bookmarkStart w:id="227" w:name="_Toc502133467"/>
      <w:r w:rsidRPr="00E9736B">
        <w:lastRenderedPageBreak/>
        <w:t xml:space="preserve">Activity </w:t>
      </w:r>
      <w:r w:rsidR="00E66422" w:rsidRPr="00E9736B">
        <w:t>Hỏi đáp thu phí</w:t>
      </w:r>
      <w:bookmarkEnd w:id="227"/>
    </w:p>
    <w:p w:rsidR="00390695" w:rsidRPr="00E9736B" w:rsidRDefault="00E66422" w:rsidP="00D0348B">
      <w:pPr>
        <w:keepNext/>
        <w:spacing w:before="120" w:after="120"/>
        <w:ind w:firstLine="0"/>
        <w:rPr>
          <w:szCs w:val="28"/>
        </w:rPr>
      </w:pPr>
      <w:r w:rsidRPr="00E9736B">
        <w:rPr>
          <w:noProof/>
          <w:szCs w:val="28"/>
        </w:rPr>
        <mc:AlternateContent>
          <mc:Choice Requires="wpc">
            <w:drawing>
              <wp:inline distT="0" distB="0" distL="0" distR="0" wp14:anchorId="302AC432" wp14:editId="73B57A51">
                <wp:extent cx="5486400" cy="8058150"/>
                <wp:effectExtent l="0" t="0" r="0"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8" name="Picture 128"/>
                          <pic:cNvPicPr>
                            <a:picLocks noChangeAspect="1"/>
                          </pic:cNvPicPr>
                        </pic:nvPicPr>
                        <pic:blipFill>
                          <a:blip r:embed="rId79"/>
                          <a:stretch>
                            <a:fillRect/>
                          </a:stretch>
                        </pic:blipFill>
                        <pic:spPr>
                          <a:xfrm>
                            <a:off x="200025" y="0"/>
                            <a:ext cx="5065123" cy="8058150"/>
                          </a:xfrm>
                          <a:prstGeom prst="rect">
                            <a:avLst/>
                          </a:prstGeom>
                        </pic:spPr>
                      </pic:pic>
                    </wpc:wpc>
                  </a:graphicData>
                </a:graphic>
              </wp:inline>
            </w:drawing>
          </mc:Choice>
          <mc:Fallback>
            <w:pict>
              <v:group w14:anchorId="2F6CB620" id="Canvas 50" o:spid="_x0000_s1026" editas="canvas" style="width:6in;height:634.5pt;mso-position-horizontal-relative:char;mso-position-vertical-relative:line" coordsize="54864,8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">
                <v:shape id="_x0000_s1027" type="#_x0000_t75" style="position:absolute;width:54864;height:80581;visibility:visible;mso-wrap-style:square">
                  <v:fill o:detectmouseclick="t"/>
                  <v:path o:connecttype="none"/>
                </v:shape>
                <v:shape id="Picture 128" o:spid="_x0000_s1028" type="#_x0000_t75" style="position:absolute;left:2000;width:50651;height:80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awgPGAAAA3AAAAA8AAABkcnMvZG93bnJldi54bWxEj09rwkAQxe+FfodlCt7qxrSIRDcSCm09&#10;KFjb3ofs5A9mZ0N2a+K37xwEbzO8N+/9ZrOdXKcuNITWs4HFPAFFXHrbcm3g5/v9eQUqRGSLnWcy&#10;cKUA2/zxYYOZ9SN/0eUUayUhHDI00MTYZ1qHsiGHYe57YtEqPziMsg61tgOOEu46nSbJUjtsWRoa&#10;7OmtofJ8+nMG0uq4un4Wh+Pva/HxsuzH/XhY7I2ZPU3FGlSkKd7Nt+udFfxUaOUZmUD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1rCA8YAAADcAAAADwAAAAAAAAAAAAAA&#10;AACfAgAAZHJzL2Rvd25yZXYueG1sUEsFBgAAAAAEAAQA9wAAAJIDAAAAAA==&#10;">
                  <v:imagedata r:id="rId80" o:title=""/>
                  <v:path arrowok="t"/>
                </v:shape>
                <w10:anchorlock/>
              </v:group>
            </w:pict>
          </mc:Fallback>
        </mc:AlternateContent>
      </w:r>
    </w:p>
    <w:p w:rsidR="007D49C1" w:rsidRPr="00E9736B" w:rsidRDefault="00390695" w:rsidP="00D0348B">
      <w:pPr>
        <w:pStyle w:val="Captions"/>
        <w:spacing w:before="120" w:after="120" w:line="360" w:lineRule="auto"/>
      </w:pPr>
      <w:bookmarkStart w:id="228" w:name="_Toc502559106"/>
      <w:r w:rsidRPr="00E9736B">
        <w:t xml:space="preserve">Hình </w:t>
      </w:r>
      <w:r w:rsidR="001D5BC5">
        <w:fldChar w:fldCharType="begin"/>
      </w:r>
      <w:r w:rsidR="001D5BC5">
        <w:instrText xml:space="preserve"> SEQ Hình \* ARABIC </w:instrText>
      </w:r>
      <w:r w:rsidR="001D5BC5">
        <w:fldChar w:fldCharType="separate"/>
      </w:r>
      <w:r w:rsidR="001A5525">
        <w:rPr>
          <w:noProof/>
        </w:rPr>
        <w:t>26</w:t>
      </w:r>
      <w:r w:rsidR="001D5BC5">
        <w:rPr>
          <w:noProof/>
        </w:rPr>
        <w:fldChar w:fldCharType="end"/>
      </w:r>
      <w:r w:rsidRPr="00E9736B">
        <w:t>: Activity Hỏi đáp thu phí</w:t>
      </w:r>
      <w:bookmarkEnd w:id="228"/>
    </w:p>
    <w:p w:rsidR="008B6E11" w:rsidRPr="00E9736B" w:rsidRDefault="008B6E11" w:rsidP="00D0348B">
      <w:pPr>
        <w:pStyle w:val="Heading3"/>
      </w:pPr>
      <w:bookmarkStart w:id="229" w:name="_Toc502133468"/>
      <w:r w:rsidRPr="00E9736B">
        <w:lastRenderedPageBreak/>
        <w:t xml:space="preserve">Activity </w:t>
      </w:r>
      <w:r w:rsidR="00E66422" w:rsidRPr="00E9736B">
        <w:t>Tìm kiếm liên hệ</w:t>
      </w:r>
      <w:bookmarkEnd w:id="229"/>
    </w:p>
    <w:p w:rsidR="00337775" w:rsidRPr="00E9736B" w:rsidRDefault="00E66422" w:rsidP="00D0348B">
      <w:pPr>
        <w:keepNext/>
        <w:spacing w:before="120" w:after="120"/>
        <w:ind w:firstLine="0"/>
        <w:rPr>
          <w:szCs w:val="28"/>
        </w:rPr>
      </w:pPr>
      <w:r w:rsidRPr="00E9736B">
        <w:rPr>
          <w:noProof/>
          <w:szCs w:val="28"/>
        </w:rPr>
        <mc:AlternateContent>
          <mc:Choice Requires="wpc">
            <w:drawing>
              <wp:inline distT="0" distB="0" distL="0" distR="0" wp14:anchorId="1422728F" wp14:editId="0891989E">
                <wp:extent cx="5486400" cy="6419850"/>
                <wp:effectExtent l="0" t="0" r="0" b="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9" name="Picture 129"/>
                          <pic:cNvPicPr>
                            <a:picLocks noChangeAspect="1"/>
                          </pic:cNvPicPr>
                        </pic:nvPicPr>
                        <pic:blipFill>
                          <a:blip r:embed="rId81"/>
                          <a:stretch>
                            <a:fillRect/>
                          </a:stretch>
                        </pic:blipFill>
                        <pic:spPr>
                          <a:xfrm>
                            <a:off x="646725" y="189525"/>
                            <a:ext cx="4342857" cy="5561905"/>
                          </a:xfrm>
                          <a:prstGeom prst="rect">
                            <a:avLst/>
                          </a:prstGeom>
                        </pic:spPr>
                      </pic:pic>
                    </wpc:wpc>
                  </a:graphicData>
                </a:graphic>
              </wp:inline>
            </w:drawing>
          </mc:Choice>
          <mc:Fallback>
            <w:pict>
              <v:group w14:anchorId="6EB4A95B" id="Canvas 52" o:spid="_x0000_s1026" editas="canvas" style="width:6in;height:505.5pt;mso-position-horizontal-relative:char;mso-position-vertical-relative:line" coordsize="54864,64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">
                <v:shape id="_x0000_s1027" type="#_x0000_t75" style="position:absolute;width:54864;height:64198;visibility:visible;mso-wrap-style:square">
                  <v:fill o:detectmouseclick="t"/>
                  <v:path o:connecttype="none"/>
                </v:shape>
                <v:shape id="Picture 129" o:spid="_x0000_s1028" type="#_x0000_t75" style="position:absolute;left:6467;top:1895;width:43428;height:55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qsA3EAAAA3AAAAA8AAABkcnMvZG93bnJldi54bWxET01rwkAQvRf6H5YpeCm6MUjR6CpSEHMR&#10;qmkRb0N2TGKzsyG7avTXdwuCt3m8z5ktOlOLC7WusqxgOIhAEOdWV1wo+M5W/TEI55E11pZJwY0c&#10;LOavLzNMtL3yli47X4gQwi5BBaX3TSKly0sy6Aa2IQ7c0bYGfYBtIXWL1xBuahlH0Yc0WHFoKLGh&#10;z5Ly393ZKPgq7sv1Kjtt3uN0a34yfaD96KBU761bTkF46vxT/HCnOsyPJ/D/TLh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qsA3EAAAA3AAAAA8AAAAAAAAAAAAAAAAA&#10;nwIAAGRycy9kb3ducmV2LnhtbFBLBQYAAAAABAAEAPcAAACQAwAAAAA=&#10;">
                  <v:imagedata r:id="rId82" o:title=""/>
                  <v:path arrowok="t"/>
                </v:shape>
                <w10:anchorlock/>
              </v:group>
            </w:pict>
          </mc:Fallback>
        </mc:AlternateContent>
      </w:r>
    </w:p>
    <w:p w:rsidR="00E66422" w:rsidRPr="00E9736B" w:rsidRDefault="00337775" w:rsidP="00D0348B">
      <w:pPr>
        <w:pStyle w:val="Captions"/>
        <w:spacing w:before="120" w:after="120" w:line="360" w:lineRule="auto"/>
      </w:pPr>
      <w:bookmarkStart w:id="230" w:name="_Toc502559107"/>
      <w:r w:rsidRPr="00E9736B">
        <w:t xml:space="preserve">Hình </w:t>
      </w:r>
      <w:r w:rsidR="001D5BC5">
        <w:fldChar w:fldCharType="begin"/>
      </w:r>
      <w:r w:rsidR="001D5BC5">
        <w:instrText xml:space="preserve"> SEQ Hình \* ARABIC </w:instrText>
      </w:r>
      <w:r w:rsidR="001D5BC5">
        <w:fldChar w:fldCharType="separate"/>
      </w:r>
      <w:r w:rsidR="001A5525">
        <w:rPr>
          <w:noProof/>
        </w:rPr>
        <w:t>27</w:t>
      </w:r>
      <w:r w:rsidR="001D5BC5">
        <w:rPr>
          <w:noProof/>
        </w:rPr>
        <w:fldChar w:fldCharType="end"/>
      </w:r>
      <w:r w:rsidRPr="00E9736B">
        <w:t>: Activity Tìm kiếm liên hệ</w:t>
      </w:r>
      <w:bookmarkEnd w:id="230"/>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8B6E11" w:rsidRPr="00E9736B" w:rsidRDefault="008B6E11" w:rsidP="00D0348B">
      <w:pPr>
        <w:pStyle w:val="Heading3"/>
      </w:pPr>
      <w:bookmarkStart w:id="231" w:name="_Toc502133469"/>
      <w:r w:rsidRPr="00E9736B">
        <w:lastRenderedPageBreak/>
        <w:t xml:space="preserve">Activity </w:t>
      </w:r>
      <w:r w:rsidR="006D35E6" w:rsidRPr="00E9736B">
        <w:t>Khóa liên hệ</w:t>
      </w:r>
      <w:bookmarkEnd w:id="231"/>
    </w:p>
    <w:p w:rsidR="00337775" w:rsidRPr="00E9736B" w:rsidRDefault="003750FB" w:rsidP="00D0348B">
      <w:pPr>
        <w:keepNext/>
        <w:spacing w:before="120" w:after="120"/>
        <w:ind w:firstLine="0"/>
        <w:rPr>
          <w:szCs w:val="28"/>
        </w:rPr>
      </w:pPr>
      <w:r w:rsidRPr="00E9736B">
        <w:rPr>
          <w:noProof/>
          <w:szCs w:val="28"/>
        </w:rPr>
        <mc:AlternateContent>
          <mc:Choice Requires="wpc">
            <w:drawing>
              <wp:inline distT="0" distB="0" distL="0" distR="0" wp14:anchorId="54988F82" wp14:editId="7BC64B36">
                <wp:extent cx="5486400" cy="7882142"/>
                <wp:effectExtent l="0" t="0" r="0" b="508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1" name="Picture 131"/>
                          <pic:cNvPicPr>
                            <a:picLocks noChangeAspect="1"/>
                          </pic:cNvPicPr>
                        </pic:nvPicPr>
                        <pic:blipFill>
                          <a:blip r:embed="rId83"/>
                          <a:stretch>
                            <a:fillRect/>
                          </a:stretch>
                        </pic:blipFill>
                        <pic:spPr>
                          <a:xfrm>
                            <a:off x="533400" y="0"/>
                            <a:ext cx="4363039" cy="7881620"/>
                          </a:xfrm>
                          <a:prstGeom prst="rect">
                            <a:avLst/>
                          </a:prstGeom>
                        </pic:spPr>
                      </pic:pic>
                    </wpc:wpc>
                  </a:graphicData>
                </a:graphic>
              </wp:inline>
            </w:drawing>
          </mc:Choice>
          <mc:Fallback>
            <w:pict>
              <v:group w14:anchorId="1EADC1F4" id="Canvas 56" o:spid="_x0000_s1026" editas="canvas" style="width:6in;height:620.65pt;mso-position-horizontal-relative:char;mso-position-vertical-relative:line" coordsize="54864,7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">
                <v:shape id="_x0000_s1027" type="#_x0000_t75" style="position:absolute;width:54864;height:78816;visibility:visible;mso-wrap-style:square">
                  <v:fill o:detectmouseclick="t"/>
                  <v:path o:connecttype="none"/>
                </v:shape>
                <v:shape id="Picture 131" o:spid="_x0000_s1028" type="#_x0000_t75" style="position:absolute;left:5334;width:43630;height:7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FI+bCAAAA3AAAAA8AAABkcnMvZG93bnJldi54bWxET0trwkAQvgv+h2UKvYjZaItImjVYqeK1&#10;Pg7ehuw0G5udDdltjP++Wyh4m4/vOXkx2Eb01PnasYJZkoIgLp2uuVJwOm6nSxA+IGtsHJOCO3ko&#10;VuNRjpl2N/6k/hAqEUPYZ6jAhNBmUvrSkEWfuJY4cl+usxgi7CqpO7zFcNvIeZoupMWaY4PBljaG&#10;yu/Dj1VwDnbD1/n+/v6xu7zK68KUE2+Uen4a1m8gAg3hIf5373Wc/zKDv2fiB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BSPmwgAAANwAAAAPAAAAAAAAAAAAAAAAAJ8C&#10;AABkcnMvZG93bnJldi54bWxQSwUGAAAAAAQABAD3AAAAjgMAAAAA&#10;">
                  <v:imagedata r:id="rId84" o:title=""/>
                  <v:path arrowok="t"/>
                </v:shape>
                <w10:anchorlock/>
              </v:group>
            </w:pict>
          </mc:Fallback>
        </mc:AlternateContent>
      </w:r>
    </w:p>
    <w:p w:rsidR="007D49C1" w:rsidRPr="00E9736B" w:rsidRDefault="00337775" w:rsidP="00D0348B">
      <w:pPr>
        <w:pStyle w:val="Captions"/>
        <w:spacing w:before="120" w:after="120" w:line="360" w:lineRule="auto"/>
      </w:pPr>
      <w:bookmarkStart w:id="232" w:name="_Toc502559108"/>
      <w:r w:rsidRPr="00E9736B">
        <w:t xml:space="preserve">Hình </w:t>
      </w:r>
      <w:r w:rsidR="001D5BC5">
        <w:fldChar w:fldCharType="begin"/>
      </w:r>
      <w:r w:rsidR="001D5BC5">
        <w:instrText xml:space="preserve"> SEQ Hình \* ARABIC </w:instrText>
      </w:r>
      <w:r w:rsidR="001D5BC5">
        <w:fldChar w:fldCharType="separate"/>
      </w:r>
      <w:r w:rsidR="001A5525">
        <w:rPr>
          <w:noProof/>
        </w:rPr>
        <w:t>28</w:t>
      </w:r>
      <w:r w:rsidR="001D5BC5">
        <w:rPr>
          <w:noProof/>
        </w:rPr>
        <w:fldChar w:fldCharType="end"/>
      </w:r>
      <w:r w:rsidRPr="00E9736B">
        <w:t>: Activity Khóa liên hệ</w:t>
      </w:r>
      <w:bookmarkEnd w:id="232"/>
    </w:p>
    <w:p w:rsidR="00224644" w:rsidRDefault="00224644" w:rsidP="00D0348B">
      <w:pPr>
        <w:pStyle w:val="Heading3"/>
        <w:sectPr w:rsidR="00224644" w:rsidSect="006326E5">
          <w:pgSz w:w="11907" w:h="16839" w:code="9"/>
          <w:pgMar w:top="1418" w:right="1134" w:bottom="1134" w:left="1985" w:header="0" w:footer="0" w:gutter="0"/>
          <w:cols w:space="720"/>
          <w:formProt w:val="0"/>
          <w:docGrid w:linePitch="381" w:charSpace="-14337"/>
        </w:sectPr>
      </w:pPr>
    </w:p>
    <w:p w:rsidR="008B6E11" w:rsidRPr="00E9736B" w:rsidRDefault="008B6E11" w:rsidP="00D0348B">
      <w:pPr>
        <w:pStyle w:val="Heading3"/>
      </w:pPr>
      <w:bookmarkStart w:id="233" w:name="_Toc502133470"/>
      <w:r w:rsidRPr="00E9736B">
        <w:lastRenderedPageBreak/>
        <w:t xml:space="preserve">Activity </w:t>
      </w:r>
      <w:r w:rsidR="006D35E6" w:rsidRPr="00E9736B">
        <w:t>Bỏ khóa liên hệ</w:t>
      </w:r>
      <w:bookmarkEnd w:id="233"/>
    </w:p>
    <w:p w:rsidR="00337775" w:rsidRPr="00E9736B" w:rsidRDefault="006D35E6" w:rsidP="00D0348B">
      <w:pPr>
        <w:keepNext/>
        <w:spacing w:before="120" w:after="120"/>
        <w:ind w:firstLine="0"/>
        <w:rPr>
          <w:szCs w:val="28"/>
        </w:rPr>
      </w:pPr>
      <w:r w:rsidRPr="00E9736B">
        <w:rPr>
          <w:noProof/>
          <w:szCs w:val="28"/>
        </w:rPr>
        <mc:AlternateContent>
          <mc:Choice Requires="wpc">
            <w:drawing>
              <wp:inline distT="0" distB="0" distL="0" distR="0" wp14:anchorId="0140406C" wp14:editId="18F40EA2">
                <wp:extent cx="5486400" cy="7781925"/>
                <wp:effectExtent l="0" t="0" r="0" b="9525"/>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3" name="Picture 133"/>
                          <pic:cNvPicPr>
                            <a:picLocks noChangeAspect="1"/>
                          </pic:cNvPicPr>
                        </pic:nvPicPr>
                        <pic:blipFill>
                          <a:blip r:embed="rId85"/>
                          <a:stretch>
                            <a:fillRect/>
                          </a:stretch>
                        </pic:blipFill>
                        <pic:spPr>
                          <a:xfrm>
                            <a:off x="571500" y="0"/>
                            <a:ext cx="4307851" cy="7781925"/>
                          </a:xfrm>
                          <a:prstGeom prst="rect">
                            <a:avLst/>
                          </a:prstGeom>
                        </pic:spPr>
                      </pic:pic>
                    </wpc:wpc>
                  </a:graphicData>
                </a:graphic>
              </wp:inline>
            </w:drawing>
          </mc:Choice>
          <mc:Fallback>
            <w:pict>
              <v:group w14:anchorId="02446142" id="Canvas 60" o:spid="_x0000_s1026" editas="canvas" style="width:6in;height:612.75pt;mso-position-horizontal-relative:char;mso-position-vertical-relative:line" coordsize="54864,77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">
                <v:shape id="_x0000_s1027" type="#_x0000_t75" style="position:absolute;width:54864;height:77819;visibility:visible;mso-wrap-style:square">
                  <v:fill o:detectmouseclick="t"/>
                  <v:path o:connecttype="none"/>
                </v:shape>
                <v:shape id="Picture 133" o:spid="_x0000_s1028" type="#_x0000_t75" style="position:absolute;left:5715;width:43078;height:77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ai9/EAAAA3AAAAA8AAABkcnMvZG93bnJldi54bWxET01rwkAQvRf8D8sUvJS6UaFIdJVqW6r0&#10;lNgg3obsmA1mZ0N21fTfd4VCb/N4n7NY9bYRV+p87VjBeJSAIC6drrlS8L3/eJ6B8AFZY+OYFPyQ&#10;h9Vy8LDAVLsbZ3TNQyViCPsUFZgQ2lRKXxqy6EeuJY7cyXUWQ4RdJXWHtxhuGzlJkhdpsebYYLCl&#10;jaHynF+sgrevrD3sLlm+LcbH4sl+mvciWys1fOxf5yAC9eFf/Ofe6jh/OoX7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ai9/EAAAA3AAAAA8AAAAAAAAAAAAAAAAA&#10;nwIAAGRycy9kb3ducmV2LnhtbFBLBQYAAAAABAAEAPcAAACQAwAAAAA=&#10;">
                  <v:imagedata r:id="rId86" o:title=""/>
                  <v:path arrowok="t"/>
                </v:shape>
                <w10:anchorlock/>
              </v:group>
            </w:pict>
          </mc:Fallback>
        </mc:AlternateContent>
      </w:r>
    </w:p>
    <w:p w:rsidR="006D35E6" w:rsidRPr="00E9736B" w:rsidRDefault="00337775" w:rsidP="00D0348B">
      <w:pPr>
        <w:pStyle w:val="Captions"/>
        <w:spacing w:before="120" w:after="120" w:line="360" w:lineRule="auto"/>
      </w:pPr>
      <w:bookmarkStart w:id="234" w:name="_Toc502559109"/>
      <w:r w:rsidRPr="00E9736B">
        <w:t xml:space="preserve">Hình </w:t>
      </w:r>
      <w:r w:rsidR="001D5BC5">
        <w:fldChar w:fldCharType="begin"/>
      </w:r>
      <w:r w:rsidR="001D5BC5">
        <w:instrText xml:space="preserve"> SEQ Hình \* ARABIC </w:instrText>
      </w:r>
      <w:r w:rsidR="001D5BC5">
        <w:fldChar w:fldCharType="separate"/>
      </w:r>
      <w:r w:rsidR="001A5525">
        <w:rPr>
          <w:noProof/>
        </w:rPr>
        <w:t>29</w:t>
      </w:r>
      <w:r w:rsidR="001D5BC5">
        <w:rPr>
          <w:noProof/>
        </w:rPr>
        <w:fldChar w:fldCharType="end"/>
      </w:r>
      <w:r w:rsidRPr="00E9736B">
        <w:t>: Activity Bỏ khóa liên hệ</w:t>
      </w:r>
      <w:bookmarkEnd w:id="234"/>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8B6E11" w:rsidRPr="00E9736B" w:rsidRDefault="008B6E11" w:rsidP="00D0348B">
      <w:pPr>
        <w:pStyle w:val="Heading3"/>
      </w:pPr>
      <w:bookmarkStart w:id="235" w:name="_Toc502133471"/>
      <w:r w:rsidRPr="00E9736B">
        <w:lastRenderedPageBreak/>
        <w:t xml:space="preserve">Activity </w:t>
      </w:r>
      <w:r w:rsidR="000A2F65" w:rsidRPr="00E9736B">
        <w:t>Cập nhật thông tin cá nhân</w:t>
      </w:r>
      <w:bookmarkEnd w:id="235"/>
    </w:p>
    <w:p w:rsidR="00337775" w:rsidRPr="00E9736B" w:rsidRDefault="000A2F65" w:rsidP="00D0348B">
      <w:pPr>
        <w:keepNext/>
        <w:spacing w:before="120" w:after="120"/>
        <w:ind w:firstLine="0"/>
        <w:rPr>
          <w:szCs w:val="28"/>
        </w:rPr>
      </w:pPr>
      <w:r w:rsidRPr="00E9736B">
        <w:rPr>
          <w:i/>
          <w:noProof/>
          <w:szCs w:val="28"/>
        </w:rPr>
        <mc:AlternateContent>
          <mc:Choice Requires="wpc">
            <w:drawing>
              <wp:inline distT="0" distB="0" distL="0" distR="0" wp14:anchorId="65E21473" wp14:editId="2D375C94">
                <wp:extent cx="5486400" cy="7820025"/>
                <wp:effectExtent l="0" t="0" r="0" b="0"/>
                <wp:docPr id="78" name="Canvas 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5" name="Picture 135"/>
                          <pic:cNvPicPr>
                            <a:picLocks noChangeAspect="1"/>
                          </pic:cNvPicPr>
                        </pic:nvPicPr>
                        <pic:blipFill>
                          <a:blip r:embed="rId87"/>
                          <a:stretch>
                            <a:fillRect/>
                          </a:stretch>
                        </pic:blipFill>
                        <pic:spPr>
                          <a:xfrm>
                            <a:off x="0" y="0"/>
                            <a:ext cx="5486400" cy="7649560"/>
                          </a:xfrm>
                          <a:prstGeom prst="rect">
                            <a:avLst/>
                          </a:prstGeom>
                        </pic:spPr>
                      </pic:pic>
                    </wpc:wpc>
                  </a:graphicData>
                </a:graphic>
              </wp:inline>
            </w:drawing>
          </mc:Choice>
          <mc:Fallback>
            <w:pict>
              <v:group w14:anchorId="39A520AF" id="Canvas 78" o:spid="_x0000_s1026" editas="canvas" style="width:6in;height:615.75pt;mso-position-horizontal-relative:char;mso-position-vertical-relative:line" coordsize="54864,7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">
                <v:shape id="_x0000_s1027" type="#_x0000_t75" style="position:absolute;width:54864;height:78200;visibility:visible;mso-wrap-style:square">
                  <v:fill o:detectmouseclick="t"/>
                  <v:path o:connecttype="none"/>
                </v:shape>
                <v:shape id="Picture 135" o:spid="_x0000_s1028" type="#_x0000_t75" style="position:absolute;width:54864;height:76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o8TvBAAAA3AAAAA8AAABkcnMvZG93bnJldi54bWxET02LwjAQvS/4H8II3tbUFYtUo4ggCrKH&#10;rYLXoRnTYjMpTdZWf/1GEPY2j/c5y3Vva3Gn1leOFUzGCQjiwumKjYLzafc5B+EDssbaMSl4kIf1&#10;avCxxEy7jn/ongcjYgj7DBWUITSZlL4oyaIfu4Y4clfXWgwRtkbqFrsYbmv5lSSptFhxbCixoW1J&#10;xS3/tQqMS2+TzXH+zFPzfeik2c/C7qLUaNhvFiAC9eFf/HYfdJw/ncHrmXiB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Ho8TvBAAAA3AAAAA8AAAAAAAAAAAAAAAAAnwIA&#10;AGRycy9kb3ducmV2LnhtbFBLBQYAAAAABAAEAPcAAACNAwAAAAA=&#10;">
                  <v:imagedata r:id="rId88" o:title=""/>
                  <v:path arrowok="t"/>
                </v:shape>
                <w10:anchorlock/>
              </v:group>
            </w:pict>
          </mc:Fallback>
        </mc:AlternateContent>
      </w:r>
    </w:p>
    <w:p w:rsidR="000A2F65" w:rsidRPr="00E9736B" w:rsidRDefault="00337775" w:rsidP="00D0348B">
      <w:pPr>
        <w:pStyle w:val="Captions"/>
        <w:spacing w:before="120" w:after="120" w:line="360" w:lineRule="auto"/>
      </w:pPr>
      <w:bookmarkStart w:id="236" w:name="_Toc502559110"/>
      <w:r w:rsidRPr="00E9736B">
        <w:t xml:space="preserve">Hình </w:t>
      </w:r>
      <w:r w:rsidR="001D5BC5">
        <w:fldChar w:fldCharType="begin"/>
      </w:r>
      <w:r w:rsidR="001D5BC5">
        <w:instrText xml:space="preserve"> SEQ Hình \* ARABIC </w:instrText>
      </w:r>
      <w:r w:rsidR="001D5BC5">
        <w:fldChar w:fldCharType="separate"/>
      </w:r>
      <w:r w:rsidR="001A5525">
        <w:rPr>
          <w:noProof/>
        </w:rPr>
        <w:t>30</w:t>
      </w:r>
      <w:r w:rsidR="001D5BC5">
        <w:rPr>
          <w:noProof/>
        </w:rPr>
        <w:fldChar w:fldCharType="end"/>
      </w:r>
      <w:r w:rsidRPr="00E9736B">
        <w:t>: Activity Cập nhật thông tin cá nhân</w:t>
      </w:r>
      <w:bookmarkEnd w:id="236"/>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6D35E6" w:rsidRPr="00E9736B" w:rsidRDefault="006D35E6" w:rsidP="00D0348B">
      <w:pPr>
        <w:pStyle w:val="Heading3"/>
      </w:pPr>
      <w:bookmarkStart w:id="237" w:name="_Toc502133472"/>
      <w:r w:rsidRPr="00E9736B">
        <w:lastRenderedPageBreak/>
        <w:t xml:space="preserve">Activity </w:t>
      </w:r>
      <w:r w:rsidR="000A2F65" w:rsidRPr="00E9736B">
        <w:t>Cập nhật vị trí hiện tại</w:t>
      </w:r>
      <w:bookmarkEnd w:id="237"/>
    </w:p>
    <w:p w:rsidR="00337775" w:rsidRPr="00E9736B" w:rsidRDefault="000A2F65" w:rsidP="00D0348B">
      <w:pPr>
        <w:keepNext/>
        <w:spacing w:before="120" w:after="120"/>
        <w:ind w:firstLine="0"/>
        <w:rPr>
          <w:szCs w:val="28"/>
        </w:rPr>
      </w:pPr>
      <w:r w:rsidRPr="00E9736B">
        <w:rPr>
          <w:noProof/>
          <w:szCs w:val="28"/>
        </w:rPr>
        <mc:AlternateContent>
          <mc:Choice Requires="wpc">
            <w:drawing>
              <wp:inline distT="0" distB="0" distL="0" distR="0" wp14:anchorId="3FE75F00" wp14:editId="2A34568C">
                <wp:extent cx="5486400" cy="7915275"/>
                <wp:effectExtent l="0" t="0" r="0" b="0"/>
                <wp:docPr id="80" name="Canvas 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Picture 137"/>
                          <pic:cNvPicPr>
                            <a:picLocks noChangeAspect="1"/>
                          </pic:cNvPicPr>
                        </pic:nvPicPr>
                        <pic:blipFill>
                          <a:blip r:embed="rId89"/>
                          <a:stretch>
                            <a:fillRect/>
                          </a:stretch>
                        </pic:blipFill>
                        <pic:spPr>
                          <a:xfrm>
                            <a:off x="0" y="0"/>
                            <a:ext cx="5486400" cy="7857166"/>
                          </a:xfrm>
                          <a:prstGeom prst="rect">
                            <a:avLst/>
                          </a:prstGeom>
                        </pic:spPr>
                      </pic:pic>
                    </wpc:wpc>
                  </a:graphicData>
                </a:graphic>
              </wp:inline>
            </w:drawing>
          </mc:Choice>
          <mc:Fallback>
            <w:pict>
              <v:group w14:anchorId="49AD7CBF" id="Canvas 80" o:spid="_x0000_s1026" editas="canvas" style="width:6in;height:623.25pt;mso-position-horizontal-relative:char;mso-position-vertical-relative:line" coordsize="54864,7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">
                <v:shape id="_x0000_s1027" type="#_x0000_t75" style="position:absolute;width:54864;height:79152;visibility:visible;mso-wrap-style:square">
                  <v:fill o:detectmouseclick="t"/>
                  <v:path o:connecttype="none"/>
                </v:shape>
                <v:shape id="Picture 137" o:spid="_x0000_s1028" type="#_x0000_t75" style="position:absolute;width:54864;height:7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48C3EAAAA3AAAAA8AAABkcnMvZG93bnJldi54bWxET01rwkAQvRf6H5YRvNWNCippNiIF0aog&#10;pra9DtkxSZudDdmtif++WxB6m8f7nGTZm1pcqXWVZQXjUQSCOLe64kLB+W39tADhPLLG2jIpuJGD&#10;Zfr4kGCsbccnuma+ECGEXYwKSu+bWEqXl2TQjWxDHLiLbQ36ANtC6ha7EG5qOYmimTRYcWgosaGX&#10;kvLv7McosP1s8Xn8OL/fDmt8nXZfu/3mhEoNB/3qGYSn3v+L7+6tDvOnc/h7Jlwg0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48C3EAAAA3AAAAA8AAAAAAAAAAAAAAAAA&#10;nwIAAGRycy9kb3ducmV2LnhtbFBLBQYAAAAABAAEAPcAAACQAwAAAAA=&#10;">
                  <v:imagedata r:id="rId90" o:title=""/>
                  <v:path arrowok="t"/>
                </v:shape>
                <w10:anchorlock/>
              </v:group>
            </w:pict>
          </mc:Fallback>
        </mc:AlternateContent>
      </w:r>
    </w:p>
    <w:p w:rsidR="000A2F65" w:rsidRPr="00E9736B" w:rsidRDefault="00337775" w:rsidP="00D0348B">
      <w:pPr>
        <w:pStyle w:val="Captions"/>
        <w:spacing w:before="120" w:after="120" w:line="360" w:lineRule="auto"/>
      </w:pPr>
      <w:bookmarkStart w:id="238" w:name="_Toc502559111"/>
      <w:r w:rsidRPr="00E9736B">
        <w:t xml:space="preserve">Hình </w:t>
      </w:r>
      <w:r w:rsidR="001D5BC5">
        <w:fldChar w:fldCharType="begin"/>
      </w:r>
      <w:r w:rsidR="001D5BC5">
        <w:instrText xml:space="preserve"> SEQ Hình \* ARABIC </w:instrText>
      </w:r>
      <w:r w:rsidR="001D5BC5">
        <w:fldChar w:fldCharType="separate"/>
      </w:r>
      <w:r w:rsidR="001A5525">
        <w:rPr>
          <w:noProof/>
        </w:rPr>
        <w:t>31</w:t>
      </w:r>
      <w:r w:rsidR="001D5BC5">
        <w:rPr>
          <w:noProof/>
        </w:rPr>
        <w:fldChar w:fldCharType="end"/>
      </w:r>
      <w:r w:rsidRPr="00E9736B">
        <w:t>: Activity Cập nhật vị trí hiện tại</w:t>
      </w:r>
      <w:bookmarkEnd w:id="238"/>
    </w:p>
    <w:p w:rsidR="00CD7B91" w:rsidRPr="00E9736B" w:rsidRDefault="00CD7B91" w:rsidP="00D0348B">
      <w:pPr>
        <w:pStyle w:val="Heading3"/>
        <w:sectPr w:rsidR="00CD7B91" w:rsidRPr="00E9736B" w:rsidSect="006326E5">
          <w:pgSz w:w="11907" w:h="16839" w:code="9"/>
          <w:pgMar w:top="1418" w:right="1134" w:bottom="1134" w:left="1985" w:header="0" w:footer="0" w:gutter="0"/>
          <w:cols w:space="720"/>
          <w:formProt w:val="0"/>
          <w:docGrid w:linePitch="381" w:charSpace="-14337"/>
        </w:sectPr>
      </w:pPr>
    </w:p>
    <w:p w:rsidR="006D35E6" w:rsidRPr="00E9736B" w:rsidRDefault="006D35E6" w:rsidP="00D0348B">
      <w:pPr>
        <w:pStyle w:val="Heading3"/>
      </w:pPr>
      <w:bookmarkStart w:id="239" w:name="_Toc502133473"/>
      <w:r w:rsidRPr="00E9736B">
        <w:lastRenderedPageBreak/>
        <w:t xml:space="preserve">Activity </w:t>
      </w:r>
      <w:r w:rsidR="000A2F65" w:rsidRPr="00E9736B">
        <w:t>Cập nhật tiểu sử</w:t>
      </w:r>
      <w:bookmarkEnd w:id="239"/>
    </w:p>
    <w:p w:rsidR="00337775" w:rsidRPr="00E9736B" w:rsidRDefault="000A2F65" w:rsidP="00D0348B">
      <w:pPr>
        <w:keepNext/>
        <w:spacing w:before="120" w:after="120"/>
        <w:ind w:firstLine="0"/>
        <w:rPr>
          <w:szCs w:val="28"/>
        </w:rPr>
      </w:pPr>
      <w:r w:rsidRPr="00E9736B">
        <w:rPr>
          <w:noProof/>
          <w:szCs w:val="28"/>
        </w:rPr>
        <mc:AlternateContent>
          <mc:Choice Requires="wpc">
            <w:drawing>
              <wp:inline distT="0" distB="0" distL="0" distR="0" wp14:anchorId="34E900A4" wp14:editId="69CA6DDD">
                <wp:extent cx="5486400" cy="7848600"/>
                <wp:effectExtent l="0" t="0" r="0" b="0"/>
                <wp:docPr id="82" name="Canvas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8" name="Picture 138"/>
                          <pic:cNvPicPr>
                            <a:picLocks noChangeAspect="1"/>
                          </pic:cNvPicPr>
                        </pic:nvPicPr>
                        <pic:blipFill>
                          <a:blip r:embed="rId91"/>
                          <a:stretch>
                            <a:fillRect/>
                          </a:stretch>
                        </pic:blipFill>
                        <pic:spPr>
                          <a:xfrm>
                            <a:off x="0" y="0"/>
                            <a:ext cx="5486400" cy="7649560"/>
                          </a:xfrm>
                          <a:prstGeom prst="rect">
                            <a:avLst/>
                          </a:prstGeom>
                        </pic:spPr>
                      </pic:pic>
                    </wpc:wpc>
                  </a:graphicData>
                </a:graphic>
              </wp:inline>
            </w:drawing>
          </mc:Choice>
          <mc:Fallback>
            <w:pict>
              <v:group w14:anchorId="05D0D5D4" id="Canvas 82" o:spid="_x0000_s1026" editas="canvas" style="width:6in;height:618pt;mso-position-horizontal-relative:char;mso-position-vertical-relative:line" coordsize="54864,7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">
                <v:shape id="_x0000_s1027" type="#_x0000_t75" style="position:absolute;width:54864;height:78486;visibility:visible;mso-wrap-style:square">
                  <v:fill o:detectmouseclick="t"/>
                  <v:path o:connecttype="none"/>
                </v:shape>
                <v:shape id="Picture 138" o:spid="_x0000_s1028" type="#_x0000_t75" style="position:absolute;width:54864;height:76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fZ8/FAAAA3AAAAA8AAABkcnMvZG93bnJldi54bWxEj0FrwkAQhe+F/odlCr3VjRWqRlcRodji&#10;QY2C1yE7TUKzs2F31fjvnUOhtxnem/e+mS9716orhdh4NjAcZKCIS28brgycjp9vE1AxIVtsPZOB&#10;O0VYLp6f5phbf+MDXYtUKQnhmKOBOqUu1zqWNTmMA98Ri/bjg8Mka6i0DXiTcNfq9yz70A4bloYa&#10;O1rXVP4WF2dguymmdN9xuaf2+zIZDzfnPoyMeX3pVzNQifr0b/67/rKCPxJaeUYm0I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32fPxQAAANwAAAAPAAAAAAAAAAAAAAAA&#10;AJ8CAABkcnMvZG93bnJldi54bWxQSwUGAAAAAAQABAD3AAAAkQMAAAAA&#10;">
                  <v:imagedata r:id="rId92" o:title=""/>
                  <v:path arrowok="t"/>
                </v:shape>
                <w10:anchorlock/>
              </v:group>
            </w:pict>
          </mc:Fallback>
        </mc:AlternateContent>
      </w:r>
    </w:p>
    <w:p w:rsidR="000A2F65" w:rsidRPr="00E9736B" w:rsidRDefault="00337775" w:rsidP="00D0348B">
      <w:pPr>
        <w:pStyle w:val="Captions"/>
        <w:spacing w:before="120" w:after="120" w:line="360" w:lineRule="auto"/>
      </w:pPr>
      <w:bookmarkStart w:id="240" w:name="_Toc502559112"/>
      <w:r w:rsidRPr="00E9736B">
        <w:t xml:space="preserve">Hình </w:t>
      </w:r>
      <w:r w:rsidR="001D5BC5">
        <w:fldChar w:fldCharType="begin"/>
      </w:r>
      <w:r w:rsidR="001D5BC5">
        <w:instrText xml:space="preserve"> SEQ Hình \* ARABIC </w:instrText>
      </w:r>
      <w:r w:rsidR="001D5BC5">
        <w:fldChar w:fldCharType="separate"/>
      </w:r>
      <w:r w:rsidR="001A5525">
        <w:rPr>
          <w:noProof/>
        </w:rPr>
        <w:t>32</w:t>
      </w:r>
      <w:r w:rsidR="001D5BC5">
        <w:rPr>
          <w:noProof/>
        </w:rPr>
        <w:fldChar w:fldCharType="end"/>
      </w:r>
      <w:r w:rsidRPr="00E9736B">
        <w:t>: Activity Cập nhật tiểu sử</w:t>
      </w:r>
      <w:bookmarkEnd w:id="240"/>
    </w:p>
    <w:p w:rsidR="00CD7B91" w:rsidRPr="00E9736B" w:rsidRDefault="00CD7B91" w:rsidP="00D0348B">
      <w:pPr>
        <w:pStyle w:val="Heading3"/>
        <w:sectPr w:rsidR="00CD7B91" w:rsidRPr="00E9736B" w:rsidSect="006326E5">
          <w:pgSz w:w="11907" w:h="16839" w:code="9"/>
          <w:pgMar w:top="1418" w:right="1134" w:bottom="1134" w:left="1985" w:header="0" w:footer="0" w:gutter="0"/>
          <w:cols w:space="720"/>
          <w:formProt w:val="0"/>
          <w:docGrid w:linePitch="381" w:charSpace="-14337"/>
        </w:sectPr>
      </w:pPr>
    </w:p>
    <w:p w:rsidR="006D35E6" w:rsidRPr="00E9736B" w:rsidRDefault="006D35E6" w:rsidP="00D0348B">
      <w:pPr>
        <w:pStyle w:val="Heading3"/>
      </w:pPr>
      <w:bookmarkStart w:id="241" w:name="_Toc502133474"/>
      <w:r w:rsidRPr="00E9736B">
        <w:lastRenderedPageBreak/>
        <w:t xml:space="preserve">Activity </w:t>
      </w:r>
      <w:r w:rsidR="000A2F65" w:rsidRPr="00E9736B">
        <w:t>Thay đổi mật khẩu</w:t>
      </w:r>
      <w:bookmarkEnd w:id="241"/>
    </w:p>
    <w:p w:rsidR="00337775" w:rsidRPr="00E9736B" w:rsidRDefault="000A2F65" w:rsidP="00D0348B">
      <w:pPr>
        <w:keepNext/>
        <w:spacing w:before="120" w:after="120"/>
        <w:ind w:firstLine="0"/>
        <w:rPr>
          <w:szCs w:val="28"/>
        </w:rPr>
      </w:pPr>
      <w:r w:rsidRPr="00E9736B">
        <w:rPr>
          <w:noProof/>
          <w:szCs w:val="28"/>
        </w:rPr>
        <mc:AlternateContent>
          <mc:Choice Requires="wpc">
            <w:drawing>
              <wp:inline distT="0" distB="0" distL="0" distR="0" wp14:anchorId="15E5B2C5" wp14:editId="2807F03B">
                <wp:extent cx="5486400" cy="7820025"/>
                <wp:effectExtent l="0" t="0" r="0" b="0"/>
                <wp:docPr id="8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9" name="Picture 139"/>
                          <pic:cNvPicPr>
                            <a:picLocks noChangeAspect="1"/>
                          </pic:cNvPicPr>
                        </pic:nvPicPr>
                        <pic:blipFill>
                          <a:blip r:embed="rId93"/>
                          <a:stretch>
                            <a:fillRect/>
                          </a:stretch>
                        </pic:blipFill>
                        <pic:spPr>
                          <a:xfrm>
                            <a:off x="0" y="0"/>
                            <a:ext cx="5486400" cy="7649560"/>
                          </a:xfrm>
                          <a:prstGeom prst="rect">
                            <a:avLst/>
                          </a:prstGeom>
                        </pic:spPr>
                      </pic:pic>
                    </wpc:wpc>
                  </a:graphicData>
                </a:graphic>
              </wp:inline>
            </w:drawing>
          </mc:Choice>
          <mc:Fallback>
            <w:pict>
              <v:group w14:anchorId="7B0216FB" id="Canvas 84" o:spid="_x0000_s1026" editas="canvas" style="width:6in;height:615.75pt;mso-position-horizontal-relative:char;mso-position-vertical-relative:line" coordsize="54864,7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">
                <v:shape id="_x0000_s1027" type="#_x0000_t75" style="position:absolute;width:54864;height:78200;visibility:visible;mso-wrap-style:square">
                  <v:fill o:detectmouseclick="t"/>
                  <v:path o:connecttype="none"/>
                </v:shape>
                <v:shape id="Picture 139" o:spid="_x0000_s1028" type="#_x0000_t75" style="position:absolute;width:54864;height:76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JUA6/AAAA3AAAAA8AAABkcnMvZG93bnJldi54bWxET02LwjAQvQv+hzCCN01VkLUaRQQXj7uu&#10;eh6TsSk2k9Jka/ffbwTB2zze56w2natES00oPSuYjDMQxNqbkgsFp5/96ANEiMgGK8+k4I8CbNb9&#10;3gpz4x/8Te0xFiKFcMhRgY2xzqUM2pLDMPY1ceJuvnEYE2wKaRp8pHBXyWmWzaXDklODxZp2lvT9&#10;+OsUXLrT+atypb5eP2Mr7Wy/0O6s1HDQbZcgInXxLX65DybNny3g+Uy6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CVAOvwAAANwAAAAPAAAAAAAAAAAAAAAAAJ8CAABk&#10;cnMvZG93bnJldi54bWxQSwUGAAAAAAQABAD3AAAAiwMAAAAA&#10;">
                  <v:imagedata r:id="rId94" o:title=""/>
                  <v:path arrowok="t"/>
                </v:shape>
                <w10:anchorlock/>
              </v:group>
            </w:pict>
          </mc:Fallback>
        </mc:AlternateContent>
      </w:r>
    </w:p>
    <w:p w:rsidR="007D49C1" w:rsidRPr="00E9736B" w:rsidRDefault="00337775" w:rsidP="00D0348B">
      <w:pPr>
        <w:pStyle w:val="Captions"/>
        <w:spacing w:before="120" w:after="120" w:line="360" w:lineRule="auto"/>
      </w:pPr>
      <w:bookmarkStart w:id="242" w:name="_Toc502559113"/>
      <w:r w:rsidRPr="00E9736B">
        <w:t xml:space="preserve">Hình </w:t>
      </w:r>
      <w:r w:rsidR="001D5BC5">
        <w:fldChar w:fldCharType="begin"/>
      </w:r>
      <w:r w:rsidR="001D5BC5">
        <w:instrText xml:space="preserve"> SEQ Hình \* ARABIC </w:instrText>
      </w:r>
      <w:r w:rsidR="001D5BC5">
        <w:fldChar w:fldCharType="separate"/>
      </w:r>
      <w:r w:rsidR="001A5525">
        <w:rPr>
          <w:noProof/>
        </w:rPr>
        <w:t>33</w:t>
      </w:r>
      <w:r w:rsidR="001D5BC5">
        <w:rPr>
          <w:noProof/>
        </w:rPr>
        <w:fldChar w:fldCharType="end"/>
      </w:r>
      <w:r w:rsidRPr="00E9736B">
        <w:t>: Activity Thay đổi mật khẩu</w:t>
      </w:r>
      <w:bookmarkEnd w:id="242"/>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6D35E6" w:rsidRPr="00E9736B" w:rsidRDefault="006D35E6" w:rsidP="00D0348B">
      <w:pPr>
        <w:pStyle w:val="Heading3"/>
      </w:pPr>
      <w:bookmarkStart w:id="243" w:name="_Toc502133475"/>
      <w:r w:rsidRPr="00E9736B">
        <w:lastRenderedPageBreak/>
        <w:t xml:space="preserve">Activity </w:t>
      </w:r>
      <w:r w:rsidR="000A2F65" w:rsidRPr="00E9736B">
        <w:t>Cập nhật tài khoản thanh toán</w:t>
      </w:r>
      <w:bookmarkEnd w:id="243"/>
    </w:p>
    <w:p w:rsidR="00337775" w:rsidRPr="00E9736B" w:rsidRDefault="000A2F65" w:rsidP="00D0348B">
      <w:pPr>
        <w:keepNext/>
        <w:spacing w:before="120" w:after="120"/>
        <w:ind w:firstLine="0"/>
        <w:rPr>
          <w:szCs w:val="28"/>
        </w:rPr>
      </w:pPr>
      <w:r w:rsidRPr="00E9736B">
        <w:rPr>
          <w:noProof/>
          <w:szCs w:val="28"/>
        </w:rPr>
        <mc:AlternateContent>
          <mc:Choice Requires="wpc">
            <w:drawing>
              <wp:inline distT="0" distB="0" distL="0" distR="0" wp14:anchorId="5397D7E8" wp14:editId="0342BC45">
                <wp:extent cx="5486400" cy="7839075"/>
                <wp:effectExtent l="0" t="0" r="0"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0" name="Picture 140"/>
                          <pic:cNvPicPr>
                            <a:picLocks noChangeAspect="1"/>
                          </pic:cNvPicPr>
                        </pic:nvPicPr>
                        <pic:blipFill>
                          <a:blip r:embed="rId95"/>
                          <a:stretch>
                            <a:fillRect/>
                          </a:stretch>
                        </pic:blipFill>
                        <pic:spPr>
                          <a:xfrm>
                            <a:off x="0" y="0"/>
                            <a:ext cx="5486400" cy="7649560"/>
                          </a:xfrm>
                          <a:prstGeom prst="rect">
                            <a:avLst/>
                          </a:prstGeom>
                        </pic:spPr>
                      </pic:pic>
                    </wpc:wpc>
                  </a:graphicData>
                </a:graphic>
              </wp:inline>
            </w:drawing>
          </mc:Choice>
          <mc:Fallback>
            <w:pict>
              <v:group w14:anchorId="06523249" id="Canvas 86" o:spid="_x0000_s1026" editas="canvas" style="width:6in;height:617.25pt;mso-position-horizontal-relative:char;mso-position-vertical-relative:line" coordsize="54864,78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">
                <v:shape id="_x0000_s1027" type="#_x0000_t75" style="position:absolute;width:54864;height:78390;visibility:visible;mso-wrap-style:square">
                  <v:fill o:detectmouseclick="t"/>
                  <v:path o:connecttype="none"/>
                </v:shape>
                <v:shape id="Picture 140" o:spid="_x0000_s1028" type="#_x0000_t75" style="position:absolute;width:54864;height:76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jnFjGAAAA3AAAAA8AAABkcnMvZG93bnJldi54bWxEj0FrwkAQhe+C/2EZoZdSN1qRNnUVkUiF&#10;nrT20NuQnSbR7GzIrib++85B8DbDe/PeN4tV72p1pTZUng1Mxgko4tzbigsDx+/tyxuoEJEt1p7J&#10;wI0CrJbDwQJT6zve0/UQCyUhHFI0UMbYpFqHvCSHYewbYtH+fOswytoW2rbYSbir9TRJ5tphxdJQ&#10;YkObkvLz4eIMnN6z7nk9+/r9uV2OyeQ142xbfBrzNOrXH6Ai9fFhvl/vrODPBF+ekQn08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OcWMYAAADcAAAADwAAAAAAAAAAAAAA&#10;AACfAgAAZHJzL2Rvd25yZXYueG1sUEsFBgAAAAAEAAQA9wAAAJIDAAAAAA==&#10;">
                  <v:imagedata r:id="rId96" o:title=""/>
                  <v:path arrowok="t"/>
                </v:shape>
                <w10:anchorlock/>
              </v:group>
            </w:pict>
          </mc:Fallback>
        </mc:AlternateContent>
      </w:r>
    </w:p>
    <w:p w:rsidR="000A2F65" w:rsidRPr="00E9736B" w:rsidRDefault="00337775" w:rsidP="00D0348B">
      <w:pPr>
        <w:pStyle w:val="Captions"/>
        <w:spacing w:before="120" w:after="120" w:line="360" w:lineRule="auto"/>
      </w:pPr>
      <w:bookmarkStart w:id="244" w:name="_Toc502559114"/>
      <w:r w:rsidRPr="00E9736B">
        <w:t xml:space="preserve">Hình </w:t>
      </w:r>
      <w:r w:rsidR="001D5BC5">
        <w:fldChar w:fldCharType="begin"/>
      </w:r>
      <w:r w:rsidR="001D5BC5">
        <w:instrText xml:space="preserve"> SEQ Hình \* ARABIC </w:instrText>
      </w:r>
      <w:r w:rsidR="001D5BC5">
        <w:fldChar w:fldCharType="separate"/>
      </w:r>
      <w:r w:rsidR="001A5525">
        <w:rPr>
          <w:noProof/>
        </w:rPr>
        <w:t>34</w:t>
      </w:r>
      <w:r w:rsidR="001D5BC5">
        <w:rPr>
          <w:noProof/>
        </w:rPr>
        <w:fldChar w:fldCharType="end"/>
      </w:r>
      <w:r w:rsidRPr="00E9736B">
        <w:t>: Activity Cập nhật tài khoản thanh toán</w:t>
      </w:r>
      <w:bookmarkEnd w:id="244"/>
    </w:p>
    <w:p w:rsidR="00CD7B91" w:rsidRPr="00E9736B" w:rsidRDefault="00CD7B91" w:rsidP="00D0348B">
      <w:pPr>
        <w:pStyle w:val="Heading3"/>
        <w:sectPr w:rsidR="00CD7B91" w:rsidRPr="00E9736B" w:rsidSect="006326E5">
          <w:pgSz w:w="11907" w:h="16839" w:code="9"/>
          <w:pgMar w:top="1418" w:right="1134" w:bottom="1134" w:left="1985" w:header="0" w:footer="0" w:gutter="0"/>
          <w:cols w:space="720"/>
          <w:formProt w:val="0"/>
          <w:docGrid w:linePitch="381" w:charSpace="-14337"/>
        </w:sectPr>
      </w:pPr>
    </w:p>
    <w:p w:rsidR="000A2F65" w:rsidRPr="00E9736B" w:rsidRDefault="006D35E6" w:rsidP="00D0348B">
      <w:pPr>
        <w:pStyle w:val="Heading3"/>
      </w:pPr>
      <w:bookmarkStart w:id="245" w:name="_Toc502133476"/>
      <w:r w:rsidRPr="00E9736B">
        <w:lastRenderedPageBreak/>
        <w:t xml:space="preserve">Activity </w:t>
      </w:r>
      <w:r w:rsidR="000A2F65" w:rsidRPr="00E9736B">
        <w:t>Nạp tiền vào tài khoản</w:t>
      </w:r>
      <w:bookmarkEnd w:id="245"/>
    </w:p>
    <w:p w:rsidR="00337775" w:rsidRPr="00E9736B" w:rsidRDefault="000A2F65" w:rsidP="00D0348B">
      <w:pPr>
        <w:keepNext/>
        <w:spacing w:before="120" w:after="120"/>
        <w:ind w:firstLine="0"/>
        <w:rPr>
          <w:szCs w:val="28"/>
        </w:rPr>
      </w:pPr>
      <w:r w:rsidRPr="00E9736B">
        <w:rPr>
          <w:noProof/>
          <w:szCs w:val="28"/>
        </w:rPr>
        <mc:AlternateContent>
          <mc:Choice Requires="wpc">
            <w:drawing>
              <wp:inline distT="0" distB="0" distL="0" distR="0" wp14:anchorId="323D6681" wp14:editId="7892289F">
                <wp:extent cx="5486400" cy="8029575"/>
                <wp:effectExtent l="0" t="0" r="0" b="9525"/>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1" name="Picture 141"/>
                          <pic:cNvPicPr>
                            <a:picLocks noChangeAspect="1"/>
                          </pic:cNvPicPr>
                        </pic:nvPicPr>
                        <pic:blipFill>
                          <a:blip r:embed="rId97"/>
                          <a:stretch>
                            <a:fillRect/>
                          </a:stretch>
                        </pic:blipFill>
                        <pic:spPr>
                          <a:xfrm>
                            <a:off x="266700" y="0"/>
                            <a:ext cx="4946351" cy="8029575"/>
                          </a:xfrm>
                          <a:prstGeom prst="rect">
                            <a:avLst/>
                          </a:prstGeom>
                        </pic:spPr>
                      </pic:pic>
                    </wpc:wpc>
                  </a:graphicData>
                </a:graphic>
              </wp:inline>
            </w:drawing>
          </mc:Choice>
          <mc:Fallback>
            <w:pict>
              <v:group w14:anchorId="51DF59D0" id="Canvas 88" o:spid="_x0000_s1026" editas="canvas" style="width:6in;height:632.25pt;mso-position-horizontal-relative:char;mso-position-vertical-relative:line" coordsize="54864,80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">
                <v:shape id="_x0000_s1027" type="#_x0000_t75" style="position:absolute;width:54864;height:80295;visibility:visible;mso-wrap-style:square">
                  <v:fill o:detectmouseclick="t"/>
                  <v:path o:connecttype="none"/>
                </v:shape>
                <v:shape id="Picture 141" o:spid="_x0000_s1028" type="#_x0000_t75" style="position:absolute;left:2667;width:49463;height:80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2Y3CAAAA3AAAAA8AAABkcnMvZG93bnJldi54bWxET99LwzAQfhf8H8IJvrm0RYrUZUMExxB0&#10;swp7PZJbU9ZcahK3+t+bgbC3+/h+3nw5uUEcKcTes4JyVoAg1t703Cn4+ny5ewARE7LBwTMp+KUI&#10;y8X11Rwb40/8Qcc2dSKHcGxQgU1pbKSM2pLDOPMjceb2PjhMGYZOmoCnHO4GWRVFLR32nBssjvRs&#10;SR/aH6dgs9rprtpt2/rbboN+Czi9169K3d5MT48gEk3pIv53r02ef1/C+Zl8gV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9dmNwgAAANwAAAAPAAAAAAAAAAAAAAAAAJ8C&#10;AABkcnMvZG93bnJldi54bWxQSwUGAAAAAAQABAD3AAAAjgMAAAAA&#10;">
                  <v:imagedata r:id="rId98" o:title=""/>
                  <v:path arrowok="t"/>
                </v:shape>
                <w10:anchorlock/>
              </v:group>
            </w:pict>
          </mc:Fallback>
        </mc:AlternateContent>
      </w:r>
    </w:p>
    <w:p w:rsidR="000A2F65" w:rsidRPr="00E9736B" w:rsidRDefault="00337775" w:rsidP="00D0348B">
      <w:pPr>
        <w:pStyle w:val="Captions"/>
        <w:spacing w:before="120" w:after="120" w:line="360" w:lineRule="auto"/>
      </w:pPr>
      <w:bookmarkStart w:id="246" w:name="_Toc502559115"/>
      <w:r w:rsidRPr="00E9736B">
        <w:t xml:space="preserve">Hình </w:t>
      </w:r>
      <w:r w:rsidR="001D5BC5">
        <w:fldChar w:fldCharType="begin"/>
      </w:r>
      <w:r w:rsidR="001D5BC5">
        <w:instrText xml:space="preserve"> SEQ Hình \* ARABIC </w:instrText>
      </w:r>
      <w:r w:rsidR="001D5BC5">
        <w:fldChar w:fldCharType="separate"/>
      </w:r>
      <w:r w:rsidR="001A5525">
        <w:rPr>
          <w:noProof/>
        </w:rPr>
        <w:t>35</w:t>
      </w:r>
      <w:r w:rsidR="001D5BC5">
        <w:rPr>
          <w:noProof/>
        </w:rPr>
        <w:fldChar w:fldCharType="end"/>
      </w:r>
      <w:r w:rsidRPr="00E9736B">
        <w:t>: Activity Nạp tiền vào tài khoản</w:t>
      </w:r>
      <w:bookmarkEnd w:id="246"/>
    </w:p>
    <w:p w:rsidR="000A2F65" w:rsidRPr="00E9736B" w:rsidRDefault="000A2F65" w:rsidP="00D0348B">
      <w:pPr>
        <w:pStyle w:val="Heading3"/>
      </w:pPr>
      <w:bookmarkStart w:id="247" w:name="_Toc502133477"/>
      <w:r w:rsidRPr="00E9736B">
        <w:lastRenderedPageBreak/>
        <w:t>Activity Rút tiền khỏi tài khoản</w:t>
      </w:r>
      <w:bookmarkEnd w:id="247"/>
    </w:p>
    <w:p w:rsidR="00337775"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1A2D50BA" wp14:editId="577EB7E0">
                <wp:extent cx="5486400" cy="7962900"/>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2" name="Picture 142"/>
                          <pic:cNvPicPr>
                            <a:picLocks noChangeAspect="1"/>
                          </pic:cNvPicPr>
                        </pic:nvPicPr>
                        <pic:blipFill>
                          <a:blip r:embed="rId99"/>
                          <a:stretch>
                            <a:fillRect/>
                          </a:stretch>
                        </pic:blipFill>
                        <pic:spPr>
                          <a:xfrm>
                            <a:off x="695325" y="0"/>
                            <a:ext cx="4309608" cy="7962900"/>
                          </a:xfrm>
                          <a:prstGeom prst="rect">
                            <a:avLst/>
                          </a:prstGeom>
                        </pic:spPr>
                      </pic:pic>
                    </wpc:wpc>
                  </a:graphicData>
                </a:graphic>
              </wp:inline>
            </w:drawing>
          </mc:Choice>
          <mc:Fallback>
            <w:pict>
              <v:group w14:anchorId="27860AE2" id="Canvas 98" o:spid="_x0000_s1026" editas="canvas" style="width:6in;height:627pt;mso-position-horizontal-relative:char;mso-position-vertical-relative:line" coordsize="54864,7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">
                <v:shape id="_x0000_s1027" type="#_x0000_t75" style="position:absolute;width:54864;height:79629;visibility:visible;mso-wrap-style:square">
                  <v:fill o:detectmouseclick="t"/>
                  <v:path o:connecttype="none"/>
                </v:shape>
                <v:shape id="Picture 142" o:spid="_x0000_s1028" type="#_x0000_t75" style="position:absolute;left:6953;width:43096;height:7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HMNzDAAAA3AAAAA8AAABkcnMvZG93bnJldi54bWxET01rwkAQvRf8D8sIvdWNqYim2YgElHoq&#10;RlvobciOSTA7G7KrSf99t1DwNo/3OelmNK24U+8aywrmswgEcWl1w5WC82n3sgLhPLLG1jIp+CEH&#10;m2zylGKi7cBHuhe+EiGEXYIKau+7REpX1mTQzWxHHLiL7Q36APtK6h6HEG5aGUfRUhpsODTU2FFe&#10;U3ktbkbB8OW/o1UR73n98brnwy5ff85zpZ6n4/YNhKfRP8T/7ncd5i9i+HsmXC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cw3MMAAADcAAAADwAAAAAAAAAAAAAAAACf&#10;AgAAZHJzL2Rvd25yZXYueG1sUEsFBgAAAAAEAAQA9wAAAI8DAAAAAA==&#10;">
                  <v:imagedata r:id="rId100" o:title=""/>
                  <v:path arrowok="t"/>
                </v:shape>
                <w10:anchorlock/>
              </v:group>
            </w:pict>
          </mc:Fallback>
        </mc:AlternateContent>
      </w:r>
    </w:p>
    <w:p w:rsidR="00460BC0" w:rsidRPr="00E9736B" w:rsidRDefault="00337775" w:rsidP="00D0348B">
      <w:pPr>
        <w:pStyle w:val="Captions"/>
        <w:spacing w:before="120" w:after="120" w:line="360" w:lineRule="auto"/>
      </w:pPr>
      <w:bookmarkStart w:id="248" w:name="_Toc502559116"/>
      <w:r w:rsidRPr="00E9736B">
        <w:t xml:space="preserve">Hình </w:t>
      </w:r>
      <w:r w:rsidR="001D5BC5">
        <w:fldChar w:fldCharType="begin"/>
      </w:r>
      <w:r w:rsidR="001D5BC5">
        <w:instrText xml:space="preserve"> SEQ Hình \* ARABIC </w:instrText>
      </w:r>
      <w:r w:rsidR="001D5BC5">
        <w:fldChar w:fldCharType="separate"/>
      </w:r>
      <w:r w:rsidR="001A5525">
        <w:rPr>
          <w:noProof/>
        </w:rPr>
        <w:t>36</w:t>
      </w:r>
      <w:r w:rsidR="001D5BC5">
        <w:rPr>
          <w:noProof/>
        </w:rPr>
        <w:fldChar w:fldCharType="end"/>
      </w:r>
      <w:r w:rsidRPr="00E9736B">
        <w:t>: Activity Rút tiền khỏi tài khoản</w:t>
      </w:r>
      <w:bookmarkEnd w:id="248"/>
    </w:p>
    <w:p w:rsidR="000A2F65" w:rsidRPr="00E9736B" w:rsidRDefault="000A2F65" w:rsidP="00D0348B">
      <w:pPr>
        <w:pStyle w:val="Heading3"/>
      </w:pPr>
      <w:bookmarkStart w:id="249" w:name="_Toc502133478"/>
      <w:r w:rsidRPr="00E9736B">
        <w:lastRenderedPageBreak/>
        <w:t xml:space="preserve">Activity </w:t>
      </w:r>
      <w:r w:rsidR="00306943" w:rsidRPr="00E9736B">
        <w:t xml:space="preserve">Khóa </w:t>
      </w:r>
      <w:r w:rsidR="00645065" w:rsidRPr="00E9736B">
        <w:t>nội dung</w:t>
      </w:r>
      <w:bookmarkEnd w:id="249"/>
    </w:p>
    <w:p w:rsidR="00337775" w:rsidRPr="00E9736B" w:rsidRDefault="00645065" w:rsidP="00D0348B">
      <w:pPr>
        <w:keepNext/>
        <w:spacing w:before="120" w:after="120"/>
        <w:ind w:firstLine="0"/>
        <w:rPr>
          <w:szCs w:val="28"/>
        </w:rPr>
      </w:pPr>
      <w:r w:rsidRPr="00E9736B">
        <w:rPr>
          <w:noProof/>
          <w:szCs w:val="28"/>
        </w:rPr>
        <mc:AlternateContent>
          <mc:Choice Requires="wpc">
            <w:drawing>
              <wp:inline distT="0" distB="0" distL="0" distR="0" wp14:anchorId="3360F114" wp14:editId="290D6AE7">
                <wp:extent cx="5486400" cy="7877175"/>
                <wp:effectExtent l="0" t="0" r="0" b="9525"/>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Picture 143"/>
                          <pic:cNvPicPr>
                            <a:picLocks noChangeAspect="1"/>
                          </pic:cNvPicPr>
                        </pic:nvPicPr>
                        <pic:blipFill>
                          <a:blip r:embed="rId101"/>
                          <a:stretch>
                            <a:fillRect/>
                          </a:stretch>
                        </pic:blipFill>
                        <pic:spPr>
                          <a:xfrm>
                            <a:off x="0" y="0"/>
                            <a:ext cx="5207779" cy="7877175"/>
                          </a:xfrm>
                          <a:prstGeom prst="rect">
                            <a:avLst/>
                          </a:prstGeom>
                        </pic:spPr>
                      </pic:pic>
                    </wpc:wpc>
                  </a:graphicData>
                </a:graphic>
              </wp:inline>
            </w:drawing>
          </mc:Choice>
          <mc:Fallback>
            <w:pict>
              <v:group w14:anchorId="6A200307" id="Canvas 107" o:spid="_x0000_s1026" editas="canvas" style="width:6in;height:620.25pt;mso-position-horizontal-relative:char;mso-position-vertical-relative:line" coordsize="54864,78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">
                <v:shape id="_x0000_s1027" type="#_x0000_t75" style="position:absolute;width:54864;height:78771;visibility:visible;mso-wrap-style:square">
                  <v:fill o:detectmouseclick="t"/>
                  <v:path o:connecttype="none"/>
                </v:shape>
                <v:shape id="Picture 143" o:spid="_x0000_s1028" type="#_x0000_t75" style="position:absolute;width:52077;height:78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gBsrDAAAA3AAAAA8AAABkcnMvZG93bnJldi54bWxET01rwkAQvQv9D8sUehHdtIZQU1cpQkCp&#10;l2jB65Adk9TsbMhuNP57tyB4m8f7nMVqMI24UOdqywrepxEI4sLqmksFv4ds8gnCeWSNjWVScCMH&#10;q+XLaIGptlfO6bL3pQgh7FJUUHnfplK6oiKDbmpb4sCdbGfQB9iVUnd4DeGmkR9RlEiDNYeGClta&#10;V1Sc971R0Oc/86w/75poO87Ws794OCZxrtTb6/D9BcLT4J/ih3ujw/x4Bv/PhAv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AGysMAAADcAAAADwAAAAAAAAAAAAAAAACf&#10;AgAAZHJzL2Rvd25yZXYueG1sUEsFBgAAAAAEAAQA9wAAAI8DAAAAAA==&#10;">
                  <v:imagedata r:id="rId102" o:title=""/>
                  <v:path arrowok="t"/>
                </v:shape>
                <w10:anchorlock/>
              </v:group>
            </w:pict>
          </mc:Fallback>
        </mc:AlternateContent>
      </w:r>
    </w:p>
    <w:p w:rsidR="00CB6142" w:rsidRPr="00E9736B" w:rsidRDefault="00337775" w:rsidP="00D0348B">
      <w:pPr>
        <w:pStyle w:val="Captions"/>
        <w:spacing w:before="120" w:after="120" w:line="360" w:lineRule="auto"/>
      </w:pPr>
      <w:bookmarkStart w:id="250" w:name="_Toc502559117"/>
      <w:r w:rsidRPr="00E9736B">
        <w:t xml:space="preserve">Hình </w:t>
      </w:r>
      <w:r w:rsidR="001D5BC5">
        <w:fldChar w:fldCharType="begin"/>
      </w:r>
      <w:r w:rsidR="001D5BC5">
        <w:instrText xml:space="preserve"> SEQ Hình \* ARABIC </w:instrText>
      </w:r>
      <w:r w:rsidR="001D5BC5">
        <w:fldChar w:fldCharType="separate"/>
      </w:r>
      <w:r w:rsidR="001A5525">
        <w:rPr>
          <w:noProof/>
        </w:rPr>
        <w:t>37</w:t>
      </w:r>
      <w:r w:rsidR="001D5BC5">
        <w:rPr>
          <w:noProof/>
        </w:rPr>
        <w:fldChar w:fldCharType="end"/>
      </w:r>
      <w:r w:rsidRPr="00E9736B">
        <w:t>: Activity Khóa nội dung</w:t>
      </w:r>
      <w:bookmarkEnd w:id="250"/>
    </w:p>
    <w:p w:rsidR="00CD7B91" w:rsidRPr="00E9736B" w:rsidRDefault="00CD7B91" w:rsidP="00D0348B">
      <w:pPr>
        <w:pStyle w:val="Heading3"/>
        <w:sectPr w:rsidR="00CD7B91" w:rsidRPr="00E9736B" w:rsidSect="006326E5">
          <w:pgSz w:w="11907" w:h="16839" w:code="9"/>
          <w:pgMar w:top="1418" w:right="1134" w:bottom="1134" w:left="1985" w:header="0" w:footer="0" w:gutter="0"/>
          <w:cols w:space="720"/>
          <w:formProt w:val="0"/>
          <w:docGrid w:linePitch="381" w:charSpace="-14337"/>
        </w:sectPr>
      </w:pPr>
    </w:p>
    <w:p w:rsidR="000A2F65" w:rsidRPr="00E9736B" w:rsidRDefault="000A2F65" w:rsidP="00D0348B">
      <w:pPr>
        <w:pStyle w:val="Heading3"/>
      </w:pPr>
      <w:bookmarkStart w:id="251" w:name="_Toc502133479"/>
      <w:r w:rsidRPr="00E9736B">
        <w:lastRenderedPageBreak/>
        <w:t xml:space="preserve">Activity </w:t>
      </w:r>
      <w:r w:rsidR="00306943" w:rsidRPr="00E9736B">
        <w:t>Bỏ khóa nội dung</w:t>
      </w:r>
      <w:bookmarkEnd w:id="251"/>
    </w:p>
    <w:p w:rsidR="00337775" w:rsidRPr="00E9736B" w:rsidRDefault="00645065" w:rsidP="00D0348B">
      <w:pPr>
        <w:keepNext/>
        <w:spacing w:before="120" w:after="120"/>
        <w:ind w:firstLine="0"/>
        <w:rPr>
          <w:szCs w:val="28"/>
        </w:rPr>
      </w:pPr>
      <w:r w:rsidRPr="00E9736B">
        <w:rPr>
          <w:noProof/>
          <w:szCs w:val="28"/>
        </w:rPr>
        <mc:AlternateContent>
          <mc:Choice Requires="wpc">
            <w:drawing>
              <wp:inline distT="0" distB="0" distL="0" distR="0" wp14:anchorId="02CAE335" wp14:editId="3C7B2013">
                <wp:extent cx="5486400" cy="8020050"/>
                <wp:effectExtent l="0" t="0" r="0"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Picture 144"/>
                          <pic:cNvPicPr>
                            <a:picLocks noChangeAspect="1"/>
                          </pic:cNvPicPr>
                        </pic:nvPicPr>
                        <pic:blipFill>
                          <a:blip r:embed="rId103"/>
                          <a:stretch>
                            <a:fillRect/>
                          </a:stretch>
                        </pic:blipFill>
                        <pic:spPr>
                          <a:xfrm>
                            <a:off x="0" y="0"/>
                            <a:ext cx="5302237" cy="8020050"/>
                          </a:xfrm>
                          <a:prstGeom prst="rect">
                            <a:avLst/>
                          </a:prstGeom>
                        </pic:spPr>
                      </pic:pic>
                    </wpc:wpc>
                  </a:graphicData>
                </a:graphic>
              </wp:inline>
            </w:drawing>
          </mc:Choice>
          <mc:Fallback>
            <w:pict>
              <v:group w14:anchorId="7B607126" id="Canvas 108" o:spid="_x0000_s1026" editas="canvas" style="width:6in;height:631.5pt;mso-position-horizontal-relative:char;mso-position-vertical-relative:line" coordsize="54864,80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">
                <v:shape id="_x0000_s1027" type="#_x0000_t75" style="position:absolute;width:54864;height:80200;visibility:visible;mso-wrap-style:square">
                  <v:fill o:detectmouseclick="t"/>
                  <v:path o:connecttype="none"/>
                </v:shape>
                <v:shape id="Picture 144" o:spid="_x0000_s1028" type="#_x0000_t75" style="position:absolute;width:53022;height:80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yRyfBAAAA3AAAAA8AAABkcnMvZG93bnJldi54bWxET01rwkAQvRf6H5Yp9FY3liAldRVRCwVP&#10;pqW9jrtjEszOhuyo8d+7guBtHu9zpvPBt+pEfWwCGxiPMlDENriGKwO/P19vH6CiIDtsA5OBC0WY&#10;z56fpli4cOYtnUqpVArhWKCBWqQrtI62Jo9xFDrixO1D71ES7CvtejyncN/q9yybaI8Np4YaO1rW&#10;ZA/l0RvIt6WjtRxa+fs/WpetNpOF3Rnz+jIsPkEJDfIQ393fLs3Pc7g9ky7Qsy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OyRyfBAAAA3AAAAA8AAAAAAAAAAAAAAAAAnwIA&#10;AGRycy9kb3ducmV2LnhtbFBLBQYAAAAABAAEAPcAAACNAwAAAAA=&#10;">
                  <v:imagedata r:id="rId104" o:title=""/>
                  <v:path arrowok="t"/>
                </v:shape>
                <w10:anchorlock/>
              </v:group>
            </w:pict>
          </mc:Fallback>
        </mc:AlternateContent>
      </w:r>
    </w:p>
    <w:p w:rsidR="00460BC0" w:rsidRPr="00E9736B" w:rsidRDefault="00337775" w:rsidP="00D0348B">
      <w:pPr>
        <w:pStyle w:val="Captions"/>
        <w:spacing w:before="120" w:after="120" w:line="360" w:lineRule="auto"/>
      </w:pPr>
      <w:bookmarkStart w:id="252" w:name="_Toc502559118"/>
      <w:r w:rsidRPr="00E9736B">
        <w:t xml:space="preserve">Hình </w:t>
      </w:r>
      <w:r w:rsidR="001D5BC5">
        <w:fldChar w:fldCharType="begin"/>
      </w:r>
      <w:r w:rsidR="001D5BC5">
        <w:instrText xml:space="preserve"> SEQ Hình \* ARABIC </w:instrText>
      </w:r>
      <w:r w:rsidR="001D5BC5">
        <w:fldChar w:fldCharType="separate"/>
      </w:r>
      <w:r w:rsidR="001A5525">
        <w:rPr>
          <w:noProof/>
        </w:rPr>
        <w:t>38</w:t>
      </w:r>
      <w:r w:rsidR="001D5BC5">
        <w:rPr>
          <w:noProof/>
        </w:rPr>
        <w:fldChar w:fldCharType="end"/>
      </w:r>
      <w:r w:rsidRPr="00E9736B">
        <w:t>: Activity  Bỏ khóa nội dung</w:t>
      </w:r>
      <w:bookmarkEnd w:id="252"/>
    </w:p>
    <w:p w:rsidR="000A2F65" w:rsidRPr="00E9736B" w:rsidRDefault="000A2F65" w:rsidP="00D0348B">
      <w:pPr>
        <w:pStyle w:val="Heading3"/>
      </w:pPr>
      <w:bookmarkStart w:id="253" w:name="_Toc502133480"/>
      <w:r w:rsidRPr="00E9736B">
        <w:lastRenderedPageBreak/>
        <w:t xml:space="preserve">Activity </w:t>
      </w:r>
      <w:r w:rsidR="00C16F48" w:rsidRPr="00E9736B">
        <w:t>Đánh dấu nội dung</w:t>
      </w:r>
      <w:bookmarkEnd w:id="253"/>
    </w:p>
    <w:p w:rsidR="00337775" w:rsidRPr="00E9736B" w:rsidRDefault="00645065" w:rsidP="00D0348B">
      <w:pPr>
        <w:keepNext/>
        <w:spacing w:before="120" w:after="120"/>
        <w:ind w:firstLine="0"/>
        <w:rPr>
          <w:szCs w:val="28"/>
        </w:rPr>
      </w:pPr>
      <w:r w:rsidRPr="00E9736B">
        <w:rPr>
          <w:noProof/>
          <w:szCs w:val="28"/>
        </w:rPr>
        <mc:AlternateContent>
          <mc:Choice Requires="wpc">
            <w:drawing>
              <wp:inline distT="0" distB="0" distL="0" distR="0" wp14:anchorId="5A8A5F1B" wp14:editId="096F765D">
                <wp:extent cx="5486400" cy="8010525"/>
                <wp:effectExtent l="0" t="0" r="0" b="9525"/>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5" name="Picture 145"/>
                          <pic:cNvPicPr>
                            <a:picLocks noChangeAspect="1"/>
                          </pic:cNvPicPr>
                        </pic:nvPicPr>
                        <pic:blipFill>
                          <a:blip r:embed="rId105"/>
                          <a:stretch>
                            <a:fillRect/>
                          </a:stretch>
                        </pic:blipFill>
                        <pic:spPr>
                          <a:xfrm>
                            <a:off x="0" y="0"/>
                            <a:ext cx="5087986" cy="8010525"/>
                          </a:xfrm>
                          <a:prstGeom prst="rect">
                            <a:avLst/>
                          </a:prstGeom>
                        </pic:spPr>
                      </pic:pic>
                    </wpc:wpc>
                  </a:graphicData>
                </a:graphic>
              </wp:inline>
            </w:drawing>
          </mc:Choice>
          <mc:Fallback>
            <w:pict>
              <v:group w14:anchorId="07C4236B" id="Canvas 109" o:spid="_x0000_s1026" editas="canvas" style="width:6in;height:630.75pt;mso-position-horizontal-relative:char;mso-position-vertical-relative:line" coordsize="54864,80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">
                <v:shape id="_x0000_s1027" type="#_x0000_t75" style="position:absolute;width:54864;height:80105;visibility:visible;mso-wrap-style:square">
                  <v:fill o:detectmouseclick="t"/>
                  <v:path o:connecttype="none"/>
                </v:shape>
                <v:shape id="Picture 145" o:spid="_x0000_s1028" type="#_x0000_t75" style="position:absolute;width:50879;height:80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9UbBAAAA3AAAAA8AAABkcnMvZG93bnJldi54bWxET9tqAjEQfS/4D2GEvtWs1nZ1NYoUCtKn&#10;uvUDxs3sRTeTJYnr+vemUOjbHM511tvBtKIn5xvLCqaTBARxYXXDlYLjz+fLAoQPyBpby6TgTh62&#10;m9HTGjNtb3ygPg+ViCHsM1RQh9BlUvqiJoN+YjviyJXWGQwRukpqh7cYblo5S5J3abDh2FBjRx81&#10;FZf8ahT0J/wKZ/OaX79L58r7Mk33ZarU83jYrUAEGsK/+M+913H+/A1+n4kX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79UbBAAAA3AAAAA8AAAAAAAAAAAAAAAAAnwIA&#10;AGRycy9kb3ducmV2LnhtbFBLBQYAAAAABAAEAPcAAACNAwAAAAA=&#10;">
                  <v:imagedata r:id="rId106" o:title=""/>
                  <v:path arrowok="t"/>
                </v:shape>
                <w10:anchorlock/>
              </v:group>
            </w:pict>
          </mc:Fallback>
        </mc:AlternateContent>
      </w:r>
    </w:p>
    <w:p w:rsidR="000A2F65" w:rsidRPr="00E9736B" w:rsidRDefault="00337775" w:rsidP="00D0348B">
      <w:pPr>
        <w:pStyle w:val="Captions"/>
        <w:spacing w:before="120" w:after="120" w:line="360" w:lineRule="auto"/>
      </w:pPr>
      <w:bookmarkStart w:id="254" w:name="_Toc502559119"/>
      <w:r w:rsidRPr="00E9736B">
        <w:t xml:space="preserve">Hình </w:t>
      </w:r>
      <w:r w:rsidR="001D5BC5">
        <w:fldChar w:fldCharType="begin"/>
      </w:r>
      <w:r w:rsidR="001D5BC5">
        <w:instrText xml:space="preserve"> SEQ Hình \* ARABIC </w:instrText>
      </w:r>
      <w:r w:rsidR="001D5BC5">
        <w:fldChar w:fldCharType="separate"/>
      </w:r>
      <w:r w:rsidR="001A5525">
        <w:rPr>
          <w:noProof/>
        </w:rPr>
        <w:t>39</w:t>
      </w:r>
      <w:r w:rsidR="001D5BC5">
        <w:rPr>
          <w:noProof/>
        </w:rPr>
        <w:fldChar w:fldCharType="end"/>
      </w:r>
      <w:r w:rsidRPr="00E9736B">
        <w:t>: Activity Đánh dấu nội dung</w:t>
      </w:r>
      <w:bookmarkEnd w:id="254"/>
    </w:p>
    <w:p w:rsidR="000A2F65" w:rsidRPr="00E9736B" w:rsidRDefault="00CB6142" w:rsidP="00D0348B">
      <w:pPr>
        <w:pStyle w:val="Heading3"/>
      </w:pPr>
      <w:bookmarkStart w:id="255" w:name="_Toc502133481"/>
      <w:r w:rsidRPr="00E9736B">
        <w:lastRenderedPageBreak/>
        <w:t>Activity Ứng tuyển chuyên gia</w:t>
      </w:r>
      <w:bookmarkEnd w:id="255"/>
    </w:p>
    <w:p w:rsidR="00337775"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141C8250" wp14:editId="24BFF734">
                <wp:extent cx="5486400" cy="8002284"/>
                <wp:effectExtent l="0" t="0" r="0" b="0"/>
                <wp:docPr id="100" name="Canvas 1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Picture 146"/>
                          <pic:cNvPicPr>
                            <a:picLocks noChangeAspect="1"/>
                          </pic:cNvPicPr>
                        </pic:nvPicPr>
                        <pic:blipFill>
                          <a:blip r:embed="rId107"/>
                          <a:stretch>
                            <a:fillRect/>
                          </a:stretch>
                        </pic:blipFill>
                        <pic:spPr>
                          <a:xfrm>
                            <a:off x="171450" y="0"/>
                            <a:ext cx="4840879" cy="8002270"/>
                          </a:xfrm>
                          <a:prstGeom prst="rect">
                            <a:avLst/>
                          </a:prstGeom>
                        </pic:spPr>
                      </pic:pic>
                    </wpc:wpc>
                  </a:graphicData>
                </a:graphic>
              </wp:inline>
            </w:drawing>
          </mc:Choice>
          <mc:Fallback>
            <w:pict>
              <v:group w14:anchorId="3D8B6644" id="Canvas 100" o:spid="_x0000_s1026" editas="canvas" style="width:6in;height:630.1pt;mso-position-horizontal-relative:char;mso-position-vertical-relative:line" coordsize="54864,8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">
                <v:shape id="_x0000_s1027" type="#_x0000_t75" style="position:absolute;width:54864;height:80022;visibility:visible;mso-wrap-style:square">
                  <v:fill o:detectmouseclick="t"/>
                  <v:path o:connecttype="none"/>
                </v:shape>
                <v:shape id="Picture 146" o:spid="_x0000_s1028" type="#_x0000_t75" style="position:absolute;left:1714;width:48409;height:80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ZCOHDAAAA3AAAAA8AAABkcnMvZG93bnJldi54bWxET01rwkAQvQv+h2UK3nRTUZHUVVQQclCp&#10;tpT2NmSnSWh2NmbXJP77riB4m8f7nMWqM6VoqHaFZQWvowgEcWp1wZmCz4/dcA7CeWSNpWVScCMH&#10;q2W/t8BY25ZP1Jx9JkIIuxgV5N5XsZQuzcmgG9mKOHC/tjboA6wzqWtsQ7gp5TiKZtJgwaEhx4q2&#10;OaV/56tRcMJme3Hj783PV3J8nx6Sds/HtVKDl279BsJT55/ihzvRYf5kBvdnwgV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kI4cMAAADcAAAADwAAAAAAAAAAAAAAAACf&#10;AgAAZHJzL2Rvd25yZXYueG1sUEsFBgAAAAAEAAQA9wAAAI8DAAAAAA==&#10;">
                  <v:imagedata r:id="rId108" o:title=""/>
                  <v:path arrowok="t"/>
                </v:shape>
                <w10:anchorlock/>
              </v:group>
            </w:pict>
          </mc:Fallback>
        </mc:AlternateContent>
      </w:r>
    </w:p>
    <w:p w:rsidR="00460BC0" w:rsidRPr="00E9736B" w:rsidRDefault="00337775" w:rsidP="00D0348B">
      <w:pPr>
        <w:pStyle w:val="Captions"/>
        <w:spacing w:before="120" w:after="120" w:line="360" w:lineRule="auto"/>
      </w:pPr>
      <w:bookmarkStart w:id="256" w:name="_Toc502559120"/>
      <w:r w:rsidRPr="00E9736B">
        <w:t xml:space="preserve">Hình </w:t>
      </w:r>
      <w:r w:rsidR="001D5BC5">
        <w:fldChar w:fldCharType="begin"/>
      </w:r>
      <w:r w:rsidR="001D5BC5">
        <w:instrText xml:space="preserve"> SEQ Hình \* ARABIC </w:instrText>
      </w:r>
      <w:r w:rsidR="001D5BC5">
        <w:fldChar w:fldCharType="separate"/>
      </w:r>
      <w:r w:rsidR="001A5525">
        <w:rPr>
          <w:noProof/>
        </w:rPr>
        <w:t>40</w:t>
      </w:r>
      <w:r w:rsidR="001D5BC5">
        <w:rPr>
          <w:noProof/>
        </w:rPr>
        <w:fldChar w:fldCharType="end"/>
      </w:r>
      <w:r w:rsidRPr="00E9736B">
        <w:t>: Activity Ứng tuyển chuyên gia</w:t>
      </w:r>
      <w:bookmarkEnd w:id="256"/>
    </w:p>
    <w:p w:rsidR="00CB6142" w:rsidRPr="00E9736B" w:rsidRDefault="00CB6142" w:rsidP="00D0348B">
      <w:pPr>
        <w:pStyle w:val="Heading3"/>
      </w:pPr>
      <w:bookmarkStart w:id="257" w:name="_Toc502133482"/>
      <w:r w:rsidRPr="00E9736B">
        <w:lastRenderedPageBreak/>
        <w:t>Activity Đánh giá hồ sơ chuyên gia</w:t>
      </w:r>
      <w:bookmarkEnd w:id="257"/>
    </w:p>
    <w:p w:rsidR="00337775"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737B4BF2" wp14:editId="5C1D7CBF">
                <wp:extent cx="5486400" cy="7762875"/>
                <wp:effectExtent l="0" t="0" r="0" b="0"/>
                <wp:docPr id="101" name="Canvas 1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7" name="Picture 147"/>
                          <pic:cNvPicPr>
                            <a:picLocks noChangeAspect="1"/>
                          </pic:cNvPicPr>
                        </pic:nvPicPr>
                        <pic:blipFill>
                          <a:blip r:embed="rId109"/>
                          <a:stretch>
                            <a:fillRect/>
                          </a:stretch>
                        </pic:blipFill>
                        <pic:spPr>
                          <a:xfrm>
                            <a:off x="0" y="0"/>
                            <a:ext cx="5486400" cy="7635555"/>
                          </a:xfrm>
                          <a:prstGeom prst="rect">
                            <a:avLst/>
                          </a:prstGeom>
                        </pic:spPr>
                      </pic:pic>
                    </wpc:wpc>
                  </a:graphicData>
                </a:graphic>
              </wp:inline>
            </w:drawing>
          </mc:Choice>
          <mc:Fallback>
            <w:pict>
              <v:group w14:anchorId="41767581" id="Canvas 101" o:spid="_x0000_s1026" editas="canvas" style="width:6in;height:611.25pt;mso-position-horizontal-relative:char;mso-position-vertical-relative:line" coordsize="54864,7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">
                <v:shape id="_x0000_s1027" type="#_x0000_t75" style="position:absolute;width:54864;height:77628;visibility:visible;mso-wrap-style:square">
                  <v:fill o:detectmouseclick="t"/>
                  <v:path o:connecttype="none"/>
                </v:shape>
                <v:shape id="Picture 147" o:spid="_x0000_s1028" type="#_x0000_t75" style="position:absolute;width:54864;height:76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SKDCAAAA3AAAAA8AAABkcnMvZG93bnJldi54bWxET02LwjAQvQv+hzDC3jR1kVW6RllkFwUF&#10;UffibWjGpmsz6Tap1n9vBMHbPN7nTOetLcWFal84VjAcJCCIM6cLzhX8Hn76ExA+IGssHZOCG3mY&#10;z7qdKabaXXlHl33IRQxhn6ICE0KVSukzQxb9wFXEkTu52mKIsM6lrvEaw20p35PkQ1osODYYrGhh&#10;KDvvG6vgeFqHm1n9L8/N33p7ZL9p+Hui1Fuv/foEEagNL/HTvdJx/mgMj2fiBXJ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M0igwgAAANwAAAAPAAAAAAAAAAAAAAAAAJ8C&#10;AABkcnMvZG93bnJldi54bWxQSwUGAAAAAAQABAD3AAAAjgMAAAAA&#10;">
                  <v:imagedata r:id="rId110" o:title=""/>
                  <v:path arrowok="t"/>
                </v:shape>
                <w10:anchorlock/>
              </v:group>
            </w:pict>
          </mc:Fallback>
        </mc:AlternateContent>
      </w:r>
    </w:p>
    <w:p w:rsidR="00CB6142" w:rsidRPr="00E9736B" w:rsidRDefault="00337775" w:rsidP="00D0348B">
      <w:pPr>
        <w:pStyle w:val="Captions"/>
        <w:spacing w:before="120" w:after="120" w:line="360" w:lineRule="auto"/>
      </w:pPr>
      <w:bookmarkStart w:id="258" w:name="_Toc502559121"/>
      <w:r w:rsidRPr="00E9736B">
        <w:t xml:space="preserve">Hình </w:t>
      </w:r>
      <w:r w:rsidR="001D5BC5">
        <w:fldChar w:fldCharType="begin"/>
      </w:r>
      <w:r w:rsidR="001D5BC5">
        <w:instrText xml:space="preserve"> SEQ Hình \* ARABIC </w:instrText>
      </w:r>
      <w:r w:rsidR="001D5BC5">
        <w:fldChar w:fldCharType="separate"/>
      </w:r>
      <w:r w:rsidR="001A5525">
        <w:rPr>
          <w:noProof/>
        </w:rPr>
        <w:t>41</w:t>
      </w:r>
      <w:r w:rsidR="001D5BC5">
        <w:rPr>
          <w:noProof/>
        </w:rPr>
        <w:fldChar w:fldCharType="end"/>
      </w:r>
      <w:r w:rsidRPr="00E9736B">
        <w:t>: Activity Gửi yêu cầu hỗ trợ</w:t>
      </w:r>
      <w:bookmarkEnd w:id="258"/>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CB6142" w:rsidRPr="00E9736B" w:rsidRDefault="00CB6142" w:rsidP="00D0348B">
      <w:pPr>
        <w:pStyle w:val="Heading3"/>
      </w:pPr>
      <w:bookmarkStart w:id="259" w:name="_Toc502133483"/>
      <w:r w:rsidRPr="00E9736B">
        <w:lastRenderedPageBreak/>
        <w:t>Activity Kiểm tra năng lực chuyên gia</w:t>
      </w:r>
      <w:bookmarkEnd w:id="259"/>
    </w:p>
    <w:p w:rsidR="00337775" w:rsidRPr="00E9736B" w:rsidRDefault="00645065" w:rsidP="00D0348B">
      <w:pPr>
        <w:keepNext/>
        <w:spacing w:before="120" w:after="120"/>
        <w:ind w:firstLine="0"/>
        <w:rPr>
          <w:szCs w:val="28"/>
        </w:rPr>
      </w:pPr>
      <w:r w:rsidRPr="00E9736B">
        <w:rPr>
          <w:noProof/>
          <w:szCs w:val="28"/>
        </w:rPr>
        <mc:AlternateContent>
          <mc:Choice Requires="wpc">
            <w:drawing>
              <wp:inline distT="0" distB="0" distL="0" distR="0" wp14:anchorId="724792B6" wp14:editId="3ED43C77">
                <wp:extent cx="5486400" cy="7143751"/>
                <wp:effectExtent l="0" t="0" r="0" b="0"/>
                <wp:docPr id="102" name="Canvas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8" name="Picture 148"/>
                          <pic:cNvPicPr>
                            <a:picLocks noChangeAspect="1"/>
                          </pic:cNvPicPr>
                        </pic:nvPicPr>
                        <pic:blipFill>
                          <a:blip r:embed="rId111"/>
                          <a:stretch>
                            <a:fillRect/>
                          </a:stretch>
                        </pic:blipFill>
                        <pic:spPr>
                          <a:xfrm>
                            <a:off x="0" y="0"/>
                            <a:ext cx="5486400" cy="6988629"/>
                          </a:xfrm>
                          <a:prstGeom prst="rect">
                            <a:avLst/>
                          </a:prstGeom>
                        </pic:spPr>
                      </pic:pic>
                    </wpc:wpc>
                  </a:graphicData>
                </a:graphic>
              </wp:inline>
            </w:drawing>
          </mc:Choice>
          <mc:Fallback>
            <w:pict>
              <v:group w14:anchorId="2732002C" id="Canvas 102" o:spid="_x0000_s1026" editas="canvas" style="width:6in;height:562.5pt;mso-position-horizontal-relative:char;mso-position-vertical-relative:line" coordsize="54864,7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">
                <v:shape id="_x0000_s1027" type="#_x0000_t75" style="position:absolute;width:54864;height:71437;visibility:visible;mso-wrap-style:square">
                  <v:fill o:detectmouseclick="t"/>
                  <v:path o:connecttype="none"/>
                </v:shape>
                <v:shape id="Picture 148" o:spid="_x0000_s1028" type="#_x0000_t75" style="position:absolute;width:54864;height:69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AvtDHAAAA3AAAAA8AAABkcnMvZG93bnJldi54bWxEj0FrwkAQhe9C/8MyBW+6qUiR6CpSaBVq&#10;KcYqHsfsmKTNzobsNqb/vnMo9DbDe/PeN4tV72rVURsqzwYexgko4tzbigsDH4fn0QxUiMgWa89k&#10;4IcCrJZ3gwWm1t94T10WCyUhHFI0UMbYpFqHvCSHYewbYtGuvnUYZW0LbVu8Sbir9SRJHrXDiqWh&#10;xIaeSsq/sm9n4O2SHT7fX5rzbLOrj7v15HLuTq/GDO/79RxUpD7+m/+ut1bwp0Irz8gEe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EAvtDHAAAA3AAAAA8AAAAAAAAAAAAA&#10;AAAAnwIAAGRycy9kb3ducmV2LnhtbFBLBQYAAAAABAAEAPcAAACTAwAAAAA=&#10;">
                  <v:imagedata r:id="rId112" o:title=""/>
                  <v:path arrowok="t"/>
                </v:shape>
                <w10:anchorlock/>
              </v:group>
            </w:pict>
          </mc:Fallback>
        </mc:AlternateContent>
      </w:r>
    </w:p>
    <w:p w:rsidR="00460BC0" w:rsidRPr="00E9736B" w:rsidRDefault="00337775" w:rsidP="00D0348B">
      <w:pPr>
        <w:pStyle w:val="Captions"/>
        <w:spacing w:before="120" w:after="120" w:line="360" w:lineRule="auto"/>
      </w:pPr>
      <w:bookmarkStart w:id="260" w:name="_Toc502559122"/>
      <w:r w:rsidRPr="00E9736B">
        <w:t xml:space="preserve">Hình </w:t>
      </w:r>
      <w:r w:rsidR="001D5BC5">
        <w:fldChar w:fldCharType="begin"/>
      </w:r>
      <w:r w:rsidR="001D5BC5">
        <w:instrText xml:space="preserve"> SEQ Hình \* ARABIC </w:instrText>
      </w:r>
      <w:r w:rsidR="001D5BC5">
        <w:fldChar w:fldCharType="separate"/>
      </w:r>
      <w:r w:rsidR="001A5525">
        <w:rPr>
          <w:noProof/>
        </w:rPr>
        <w:t>42</w:t>
      </w:r>
      <w:r w:rsidR="001D5BC5">
        <w:rPr>
          <w:noProof/>
        </w:rPr>
        <w:fldChar w:fldCharType="end"/>
      </w:r>
      <w:r w:rsidRPr="00E9736B">
        <w:t>: Activity Kiểm tra năng lực chuyên gia</w:t>
      </w:r>
      <w:bookmarkEnd w:id="260"/>
    </w:p>
    <w:p w:rsidR="00CB6142" w:rsidRPr="00E9736B" w:rsidRDefault="00DB33AB" w:rsidP="00D0348B">
      <w:pPr>
        <w:pStyle w:val="Heading3"/>
      </w:pPr>
      <w:r w:rsidRPr="00E9736B">
        <w:br w:type="page"/>
      </w:r>
      <w:bookmarkStart w:id="261" w:name="_Toc502133484"/>
      <w:r w:rsidR="00CB6142" w:rsidRPr="00E9736B">
        <w:lastRenderedPageBreak/>
        <w:t>Activity Gửi yêu cầu hỗ trợ</w:t>
      </w:r>
      <w:bookmarkEnd w:id="261"/>
    </w:p>
    <w:p w:rsidR="00165713"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6F206DE1" wp14:editId="4A2449F9">
                <wp:extent cx="5486400" cy="8086725"/>
                <wp:effectExtent l="0" t="0" r="0" b="9525"/>
                <wp:docPr id="94" name="Canvas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Picture 149"/>
                          <pic:cNvPicPr>
                            <a:picLocks noChangeAspect="1"/>
                          </pic:cNvPicPr>
                        </pic:nvPicPr>
                        <pic:blipFill>
                          <a:blip r:embed="rId113"/>
                          <a:stretch>
                            <a:fillRect/>
                          </a:stretch>
                        </pic:blipFill>
                        <pic:spPr>
                          <a:xfrm>
                            <a:off x="0" y="0"/>
                            <a:ext cx="5108281" cy="8086725"/>
                          </a:xfrm>
                          <a:prstGeom prst="rect">
                            <a:avLst/>
                          </a:prstGeom>
                        </pic:spPr>
                      </pic:pic>
                    </wpc:wpc>
                  </a:graphicData>
                </a:graphic>
              </wp:inline>
            </w:drawing>
          </mc:Choice>
          <mc:Fallback>
            <w:pict>
              <v:group w14:anchorId="35BFD1AE" id="Canvas 94" o:spid="_x0000_s1026" editas="canvas" style="width:6in;height:636.75pt;mso-position-horizontal-relative:char;mso-position-vertical-relative:line" coordsize="54864,8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">
                <v:shape id="_x0000_s1027" type="#_x0000_t75" style="position:absolute;width:54864;height:80867;visibility:visible;mso-wrap-style:square">
                  <v:fill o:detectmouseclick="t"/>
                  <v:path o:connecttype="none"/>
                </v:shape>
                <v:shape id="Picture 149" o:spid="_x0000_s1028" type="#_x0000_t75" style="position:absolute;width:51082;height:80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ugv3EAAAA3AAAAA8AAABkcnMvZG93bnJldi54bWxET01rwkAQvRf8D8sI3ppNQ5E2upFiabUX&#10;0VSF3IbsmASzsyG7avz33UKht3m8z5kvBtOKK/WusazgKYpBEJdWN1wp2H9/PL6AcB5ZY2uZFNzJ&#10;wSIbPcwx1fbGO7rmvhIhhF2KCmrvu1RKV9Zk0EW2Iw7cyfYGfYB9JXWPtxBuWpnE8VQabDg01NjR&#10;sqbynF+MgkOZ57S+V8dV8bVJPt+T/WZbxEpNxsPbDISnwf+L/9xrHeY/v8LvM+ECmf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ugv3EAAAA3AAAAA8AAAAAAAAAAAAAAAAA&#10;nwIAAGRycy9kb3ducmV2LnhtbFBLBQYAAAAABAAEAPcAAACQAwAAAAA=&#10;">
                  <v:imagedata r:id="rId114" o:title=""/>
                  <v:path arrowok="t"/>
                </v:shape>
                <w10:anchorlock/>
              </v:group>
            </w:pict>
          </mc:Fallback>
        </mc:AlternateContent>
      </w:r>
    </w:p>
    <w:p w:rsidR="00CB6142" w:rsidRPr="00E9736B" w:rsidRDefault="00165713" w:rsidP="00D0348B">
      <w:pPr>
        <w:pStyle w:val="Captions"/>
        <w:spacing w:before="120" w:after="120" w:line="360" w:lineRule="auto"/>
      </w:pPr>
      <w:bookmarkStart w:id="262" w:name="_Toc502559123"/>
      <w:r w:rsidRPr="00E9736B">
        <w:t xml:space="preserve">Hình </w:t>
      </w:r>
      <w:r w:rsidR="001D5BC5">
        <w:fldChar w:fldCharType="begin"/>
      </w:r>
      <w:r w:rsidR="001D5BC5">
        <w:instrText xml:space="preserve"> SEQ Hình \* ARABIC </w:instrText>
      </w:r>
      <w:r w:rsidR="001D5BC5">
        <w:fldChar w:fldCharType="separate"/>
      </w:r>
      <w:r w:rsidR="001A5525">
        <w:rPr>
          <w:noProof/>
        </w:rPr>
        <w:t>43</w:t>
      </w:r>
      <w:r w:rsidR="001D5BC5">
        <w:rPr>
          <w:noProof/>
        </w:rPr>
        <w:fldChar w:fldCharType="end"/>
      </w:r>
      <w:r w:rsidRPr="00E9736B">
        <w:t>: Activity Gửi yêu cầu hỗ trợ</w:t>
      </w:r>
      <w:bookmarkEnd w:id="262"/>
    </w:p>
    <w:p w:rsidR="00CB6142" w:rsidRPr="00E9736B" w:rsidRDefault="00CB6142" w:rsidP="00D0348B">
      <w:pPr>
        <w:pStyle w:val="Heading3"/>
      </w:pPr>
      <w:bookmarkStart w:id="263" w:name="_Toc502133485"/>
      <w:r w:rsidRPr="00E9736B">
        <w:lastRenderedPageBreak/>
        <w:t>Activity Tìm kiếm và lọc lịch sử</w:t>
      </w:r>
      <w:bookmarkEnd w:id="263"/>
    </w:p>
    <w:p w:rsidR="00165713"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6D36AB66" wp14:editId="655A4F01">
                <wp:extent cx="5486400" cy="59436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0" name="Picture 150"/>
                          <pic:cNvPicPr>
                            <a:picLocks noChangeAspect="1"/>
                          </pic:cNvPicPr>
                        </pic:nvPicPr>
                        <pic:blipFill>
                          <a:blip r:embed="rId115"/>
                          <a:stretch>
                            <a:fillRect/>
                          </a:stretch>
                        </pic:blipFill>
                        <pic:spPr>
                          <a:xfrm>
                            <a:off x="0" y="0"/>
                            <a:ext cx="5486400" cy="5645325"/>
                          </a:xfrm>
                          <a:prstGeom prst="rect">
                            <a:avLst/>
                          </a:prstGeom>
                        </pic:spPr>
                      </pic:pic>
                    </wpc:wpc>
                  </a:graphicData>
                </a:graphic>
              </wp:inline>
            </w:drawing>
          </mc:Choice>
          <mc:Fallback>
            <w:pict>
              <v:group w14:anchorId="3CB753DF" id="Canvas 96" o:spid="_x0000_s1026" editas="canvas" style="width:6in;height:468pt;mso-position-horizontal-relative:char;mso-position-vertical-relative:line" coordsize="54864,59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">
                <v:shape id="_x0000_s1027" type="#_x0000_t75" style="position:absolute;width:54864;height:59436;visibility:visible;mso-wrap-style:square">
                  <v:fill o:detectmouseclick="t"/>
                  <v:path o:connecttype="none"/>
                </v:shape>
                <v:shape id="Picture 150" o:spid="_x0000_s1028" type="#_x0000_t75" style="position:absolute;width:54864;height:56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fhqnGAAAA3AAAAA8AAABkcnMvZG93bnJldi54bWxEj0FrwkAQhe8F/8MyQi9BN7VYJbqKFAu9&#10;FGoUvI7ZMQlmZ0N21dhf3zkUepvhvXnvm+W6d426URdqzwZexiko4sLbmksDh/3HaA4qRGSLjWcy&#10;8KAA69XgaYmZ9Xfe0S2PpZIQDhkaqGJsM61DUZHDMPYtsWhn3zmMsnalth3eJdw1epKmb9phzdJQ&#10;YUvvFRWX/OoMJHs7rXevj6+knCU/xXeeHk+TrTHPw36zABWpj//mv+tPK/hTwZdnZAK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R+GqcYAAADcAAAADwAAAAAAAAAAAAAA&#10;AACfAgAAZHJzL2Rvd25yZXYueG1sUEsFBgAAAAAEAAQA9wAAAJIDAAAAAA==&#10;">
                  <v:imagedata r:id="rId116" o:title=""/>
                  <v:path arrowok="t"/>
                </v:shape>
                <w10:anchorlock/>
              </v:group>
            </w:pict>
          </mc:Fallback>
        </mc:AlternateContent>
      </w:r>
    </w:p>
    <w:p w:rsidR="00460BC0" w:rsidRPr="00E9736B" w:rsidRDefault="00165713" w:rsidP="00D0348B">
      <w:pPr>
        <w:pStyle w:val="Captions"/>
        <w:spacing w:before="120" w:after="120" w:line="360" w:lineRule="auto"/>
      </w:pPr>
      <w:bookmarkStart w:id="264" w:name="_Toc502559124"/>
      <w:r w:rsidRPr="00E9736B">
        <w:t xml:space="preserve">Hình </w:t>
      </w:r>
      <w:r w:rsidR="001D5BC5">
        <w:fldChar w:fldCharType="begin"/>
      </w:r>
      <w:r w:rsidR="001D5BC5">
        <w:instrText xml:space="preserve"> SEQ Hình \* ARABIC </w:instrText>
      </w:r>
      <w:r w:rsidR="001D5BC5">
        <w:fldChar w:fldCharType="separate"/>
      </w:r>
      <w:r w:rsidR="001A5525">
        <w:rPr>
          <w:noProof/>
        </w:rPr>
        <w:t>44</w:t>
      </w:r>
      <w:r w:rsidR="001D5BC5">
        <w:rPr>
          <w:noProof/>
        </w:rPr>
        <w:fldChar w:fldCharType="end"/>
      </w:r>
      <w:r w:rsidRPr="00E9736B">
        <w:t>: Activity Tìm kiếm và lọc lịch sử</w:t>
      </w:r>
      <w:bookmarkEnd w:id="264"/>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CB6142" w:rsidRPr="00E9736B" w:rsidRDefault="00CB6142" w:rsidP="00D0348B">
      <w:pPr>
        <w:pStyle w:val="Heading3"/>
      </w:pPr>
      <w:bookmarkStart w:id="265" w:name="_Toc502133486"/>
      <w:r w:rsidRPr="00E9736B">
        <w:lastRenderedPageBreak/>
        <w:t>Activity Đánh dấu lịch sử</w:t>
      </w:r>
      <w:bookmarkEnd w:id="265"/>
    </w:p>
    <w:p w:rsidR="00165713"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5495C961" wp14:editId="115B7D49">
                <wp:extent cx="5486400" cy="7962900"/>
                <wp:effectExtent l="0" t="0" r="0" b="0"/>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1" name="Picture 151"/>
                          <pic:cNvPicPr>
                            <a:picLocks noChangeAspect="1"/>
                          </pic:cNvPicPr>
                        </pic:nvPicPr>
                        <pic:blipFill>
                          <a:blip r:embed="rId117"/>
                          <a:stretch>
                            <a:fillRect/>
                          </a:stretch>
                        </pic:blipFill>
                        <pic:spPr>
                          <a:xfrm>
                            <a:off x="238125" y="0"/>
                            <a:ext cx="5122333" cy="7962900"/>
                          </a:xfrm>
                          <a:prstGeom prst="rect">
                            <a:avLst/>
                          </a:prstGeom>
                        </pic:spPr>
                      </pic:pic>
                    </wpc:wpc>
                  </a:graphicData>
                </a:graphic>
              </wp:inline>
            </w:drawing>
          </mc:Choice>
          <mc:Fallback>
            <w:pict>
              <v:group w14:anchorId="290C8FFB" id="Canvas 92" o:spid="_x0000_s1026" editas="canvas" style="width:6in;height:627pt;mso-position-horizontal-relative:char;mso-position-vertical-relative:line" coordsize="54864,79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">
                <v:shape id="_x0000_s1027" type="#_x0000_t75" style="position:absolute;width:54864;height:79629;visibility:visible;mso-wrap-style:square">
                  <v:fill o:detectmouseclick="t"/>
                  <v:path o:connecttype="none"/>
                </v:shape>
                <v:shape id="Picture 151" o:spid="_x0000_s1028" type="#_x0000_t75" style="position:absolute;left:2381;width:51223;height:796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EnY6/AAAA3AAAAA8AAABkcnMvZG93bnJldi54bWxET02LwjAQvQv+hzDC3jR1oSJdo6goerV6&#10;2dvQjG2xmdQka+u/3wiCt3m8z1msetOIBzlfW1YwnSQgiAuray4VXM778RyED8gaG8uk4EkeVsvh&#10;YIGZth2f6JGHUsQQ9hkqqEJoMyl9UZFBP7EtceSu1hkMEbpSaoddDDeN/E6SmTRYc2yosKVtRcUt&#10;/zMKNrb7PZxvqS/k7unu5Xx7TS+5Ul+jfv0DIlAfPuK3+6jj/HQKr2fiBXL5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hJ2OvwAAANwAAAAPAAAAAAAAAAAAAAAAAJ8CAABk&#10;cnMvZG93bnJldi54bWxQSwUGAAAAAAQABAD3AAAAiwMAAAAA&#10;">
                  <v:imagedata r:id="rId118" o:title=""/>
                  <v:path arrowok="t"/>
                </v:shape>
                <w10:anchorlock/>
              </v:group>
            </w:pict>
          </mc:Fallback>
        </mc:AlternateContent>
      </w:r>
    </w:p>
    <w:p w:rsidR="00CB6142" w:rsidRPr="00E9736B" w:rsidRDefault="00165713" w:rsidP="00D0348B">
      <w:pPr>
        <w:pStyle w:val="Captions"/>
        <w:spacing w:before="120" w:after="120" w:line="360" w:lineRule="auto"/>
      </w:pPr>
      <w:bookmarkStart w:id="266" w:name="_Toc502559125"/>
      <w:r w:rsidRPr="00E9736B">
        <w:t xml:space="preserve">Hình </w:t>
      </w:r>
      <w:r w:rsidR="001D5BC5">
        <w:fldChar w:fldCharType="begin"/>
      </w:r>
      <w:r w:rsidR="001D5BC5">
        <w:instrText xml:space="preserve"> SEQ Hình \* ARABIC </w:instrText>
      </w:r>
      <w:r w:rsidR="001D5BC5">
        <w:fldChar w:fldCharType="separate"/>
      </w:r>
      <w:r w:rsidR="001A5525">
        <w:rPr>
          <w:noProof/>
        </w:rPr>
        <w:t>45</w:t>
      </w:r>
      <w:r w:rsidR="001D5BC5">
        <w:rPr>
          <w:noProof/>
        </w:rPr>
        <w:fldChar w:fldCharType="end"/>
      </w:r>
      <w:r w:rsidRPr="00E9736B">
        <w:t>: Activity Đánh dấu lịch sử</w:t>
      </w:r>
      <w:bookmarkEnd w:id="266"/>
    </w:p>
    <w:p w:rsidR="00CB6142" w:rsidRPr="00E9736B" w:rsidRDefault="00CB6142" w:rsidP="00D0348B">
      <w:pPr>
        <w:pStyle w:val="Heading3"/>
      </w:pPr>
      <w:bookmarkStart w:id="267" w:name="_Toc502133487"/>
      <w:r w:rsidRPr="00E9736B">
        <w:lastRenderedPageBreak/>
        <w:t>Activity Chuyển tiếp lịch sử</w:t>
      </w:r>
      <w:bookmarkEnd w:id="267"/>
    </w:p>
    <w:p w:rsidR="00165713" w:rsidRPr="00E9736B" w:rsidRDefault="00CB6142" w:rsidP="00D0348B">
      <w:pPr>
        <w:keepNext/>
        <w:spacing w:before="120" w:after="120"/>
        <w:ind w:firstLine="0"/>
        <w:rPr>
          <w:szCs w:val="28"/>
        </w:rPr>
      </w:pPr>
      <w:r w:rsidRPr="00E9736B">
        <w:rPr>
          <w:noProof/>
          <w:szCs w:val="28"/>
        </w:rPr>
        <mc:AlternateContent>
          <mc:Choice Requires="wpc">
            <w:drawing>
              <wp:inline distT="0" distB="0" distL="0" distR="0" wp14:anchorId="7DE21456" wp14:editId="653317A2">
                <wp:extent cx="5486400" cy="7972425"/>
                <wp:effectExtent l="0" t="0" r="0" b="0"/>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Picture 152"/>
                          <pic:cNvPicPr>
                            <a:picLocks noChangeAspect="1"/>
                          </pic:cNvPicPr>
                        </pic:nvPicPr>
                        <pic:blipFill>
                          <a:blip r:embed="rId119"/>
                          <a:stretch>
                            <a:fillRect/>
                          </a:stretch>
                        </pic:blipFill>
                        <pic:spPr>
                          <a:xfrm>
                            <a:off x="399075" y="27600"/>
                            <a:ext cx="4666667" cy="7685714"/>
                          </a:xfrm>
                          <a:prstGeom prst="rect">
                            <a:avLst/>
                          </a:prstGeom>
                        </pic:spPr>
                      </pic:pic>
                    </wpc:wpc>
                  </a:graphicData>
                </a:graphic>
              </wp:inline>
            </w:drawing>
          </mc:Choice>
          <mc:Fallback>
            <w:pict>
              <v:group w14:anchorId="794EE2E8" id="Canvas 90" o:spid="_x0000_s1026" editas="canvas" style="width:6in;height:627.75pt;mso-position-horizontal-relative:char;mso-position-vertical-relative:line" coordsize="54864,7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">
                <v:shape id="_x0000_s1027" type="#_x0000_t75" style="position:absolute;width:54864;height:79724;visibility:visible;mso-wrap-style:square">
                  <v:fill o:detectmouseclick="t"/>
                  <v:path o:connecttype="none"/>
                </v:shape>
                <v:shape id="Picture 152" o:spid="_x0000_s1028" type="#_x0000_t75" style="position:absolute;left:3990;top:276;width:46667;height:76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ZZKfEAAAA3AAAAA8AAABkcnMvZG93bnJldi54bWxET9FqwkAQfBf8h2OFvoTmYsRS0pwSlNa+&#10;mqZ9XnLbJJjbC7mrpv36niD4NruzM7OTbyfTizONrrOsYBknIIhrqztuFFQfr4/PIJxH1thbJgW/&#10;5GC7mc9yzLS98JHOpW9EMGGXoYLW+yGT0tUtGXSxHYgD921Hgz6MYyP1iJdgbnqZJsmTNNhxSGhx&#10;oF1L9an8MQqKaF/ZfvV33L99Lbuo+EwPFPbqYTEVLyA8Tf5+fFO/6/D+OoVrmYBAb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ZZKfEAAAA3AAAAA8AAAAAAAAAAAAAAAAA&#10;nwIAAGRycy9kb3ducmV2LnhtbFBLBQYAAAAABAAEAPcAAACQAwAAAAA=&#10;">
                  <v:imagedata r:id="rId120" o:title=""/>
                  <v:path arrowok="t"/>
                </v:shape>
                <w10:anchorlock/>
              </v:group>
            </w:pict>
          </mc:Fallback>
        </mc:AlternateContent>
      </w:r>
    </w:p>
    <w:p w:rsidR="00460BC0" w:rsidRPr="00E9736B" w:rsidRDefault="00165713" w:rsidP="00D0348B">
      <w:pPr>
        <w:pStyle w:val="Captions"/>
        <w:spacing w:before="120" w:after="120" w:line="360" w:lineRule="auto"/>
      </w:pPr>
      <w:bookmarkStart w:id="268" w:name="_Toc502559126"/>
      <w:r w:rsidRPr="00E9736B">
        <w:t xml:space="preserve">Hình </w:t>
      </w:r>
      <w:r w:rsidR="001D5BC5">
        <w:fldChar w:fldCharType="begin"/>
      </w:r>
      <w:r w:rsidR="001D5BC5">
        <w:instrText xml:space="preserve"> SEQ Hình \* ARABIC </w:instrText>
      </w:r>
      <w:r w:rsidR="001D5BC5">
        <w:fldChar w:fldCharType="separate"/>
      </w:r>
      <w:r w:rsidR="001A5525">
        <w:rPr>
          <w:noProof/>
        </w:rPr>
        <w:t>46</w:t>
      </w:r>
      <w:r w:rsidR="001D5BC5">
        <w:rPr>
          <w:noProof/>
        </w:rPr>
        <w:fldChar w:fldCharType="end"/>
      </w:r>
      <w:r w:rsidRPr="00E9736B">
        <w:t>: Activity Chuyển tiếp lịch sử</w:t>
      </w:r>
      <w:bookmarkEnd w:id="268"/>
    </w:p>
    <w:p w:rsidR="006D35E6" w:rsidRPr="00E9736B" w:rsidRDefault="006D35E6" w:rsidP="00D0348B">
      <w:pPr>
        <w:pStyle w:val="Heading3"/>
      </w:pPr>
      <w:bookmarkStart w:id="269" w:name="_Toc502133488"/>
      <w:r w:rsidRPr="00E9736B">
        <w:lastRenderedPageBreak/>
        <w:t xml:space="preserve">Activity </w:t>
      </w:r>
      <w:r w:rsidR="00FE2121" w:rsidRPr="00E9736B">
        <w:t>Tạo tài khoản người dùng</w:t>
      </w:r>
      <w:bookmarkEnd w:id="269"/>
    </w:p>
    <w:p w:rsidR="00165713" w:rsidRPr="00E9736B" w:rsidRDefault="00FE2121" w:rsidP="00D0348B">
      <w:pPr>
        <w:keepNext/>
        <w:spacing w:before="120" w:after="120"/>
        <w:ind w:firstLine="0"/>
        <w:rPr>
          <w:szCs w:val="28"/>
        </w:rPr>
      </w:pPr>
      <w:r w:rsidRPr="00E9736B">
        <w:rPr>
          <w:noProof/>
          <w:szCs w:val="28"/>
        </w:rPr>
        <mc:AlternateContent>
          <mc:Choice Requires="wpc">
            <w:drawing>
              <wp:inline distT="0" distB="0" distL="0" distR="0" wp14:anchorId="741E8D5F" wp14:editId="53226873">
                <wp:extent cx="5486400" cy="8010525"/>
                <wp:effectExtent l="0" t="0" r="0" b="9525"/>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Picture 153"/>
                          <pic:cNvPicPr>
                            <a:picLocks noChangeAspect="1"/>
                          </pic:cNvPicPr>
                        </pic:nvPicPr>
                        <pic:blipFill>
                          <a:blip r:embed="rId121"/>
                          <a:stretch>
                            <a:fillRect/>
                          </a:stretch>
                        </pic:blipFill>
                        <pic:spPr>
                          <a:xfrm>
                            <a:off x="333375" y="0"/>
                            <a:ext cx="4459788" cy="8010525"/>
                          </a:xfrm>
                          <a:prstGeom prst="rect">
                            <a:avLst/>
                          </a:prstGeom>
                        </pic:spPr>
                      </pic:pic>
                    </wpc:wpc>
                  </a:graphicData>
                </a:graphic>
              </wp:inline>
            </w:drawing>
          </mc:Choice>
          <mc:Fallback>
            <w:pict>
              <v:group w14:anchorId="4C3F09EE" id="Canvas 73" o:spid="_x0000_s1026" editas="canvas" style="width:6in;height:630.75pt;mso-position-horizontal-relative:char;mso-position-vertical-relative:line" coordsize="54864,80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">
                <v:shape id="_x0000_s1027" type="#_x0000_t75" style="position:absolute;width:54864;height:80105;visibility:visible;mso-wrap-style:square">
                  <v:fill o:detectmouseclick="t"/>
                  <v:path o:connecttype="none"/>
                </v:shape>
                <v:shape id="Picture 153" o:spid="_x0000_s1028" type="#_x0000_t75" style="position:absolute;left:3333;width:44598;height:80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9Q3EAAAA3AAAAA8AAABkcnMvZG93bnJldi54bWxET01rwkAQvRf6H5Yp9FY3rVhKdBNEEBQK&#10;Wu1Bb0N2TBazs2l2m0R/vVsoeJvH+5xZPthadNR641jB6ygBQVw4bbhU8L1fvnyA8AFZY+2YFFzI&#10;Q549Psww1a7nL+p2oRQxhH2KCqoQmlRKX1Rk0Y9cQxy5k2sthgjbUuoW+xhua/mWJO/SouHYUGFD&#10;i4qK8+7XKkgWq/5QXjfrn86sx5/Dsd5as1Tq+WmYT0EEGsJd/O9e6Th/Moa/Z+IFMr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Y9Q3EAAAA3AAAAA8AAAAAAAAAAAAAAAAA&#10;nwIAAGRycy9kb3ducmV2LnhtbFBLBQYAAAAABAAEAPcAAACQAwAAAAA=&#10;">
                  <v:imagedata r:id="rId122" o:title=""/>
                  <v:path arrowok="t"/>
                </v:shape>
                <w10:anchorlock/>
              </v:group>
            </w:pict>
          </mc:Fallback>
        </mc:AlternateContent>
      </w:r>
    </w:p>
    <w:p w:rsidR="00FE2121" w:rsidRPr="00E9736B" w:rsidRDefault="00165713" w:rsidP="00D0348B">
      <w:pPr>
        <w:pStyle w:val="Captions"/>
        <w:spacing w:before="120" w:after="120" w:line="360" w:lineRule="auto"/>
      </w:pPr>
      <w:bookmarkStart w:id="270" w:name="_Toc502559127"/>
      <w:r w:rsidRPr="00E9736B">
        <w:t xml:space="preserve">Hình </w:t>
      </w:r>
      <w:r w:rsidR="001D5BC5">
        <w:fldChar w:fldCharType="begin"/>
      </w:r>
      <w:r w:rsidR="001D5BC5">
        <w:instrText xml:space="preserve"> SEQ Hình \* ARABIC </w:instrText>
      </w:r>
      <w:r w:rsidR="001D5BC5">
        <w:fldChar w:fldCharType="separate"/>
      </w:r>
      <w:r w:rsidR="001A5525">
        <w:rPr>
          <w:noProof/>
        </w:rPr>
        <w:t>47</w:t>
      </w:r>
      <w:r w:rsidR="001D5BC5">
        <w:rPr>
          <w:noProof/>
        </w:rPr>
        <w:fldChar w:fldCharType="end"/>
      </w:r>
      <w:r w:rsidRPr="00E9736B">
        <w:t>: Activity Tạo tài khoản người dùng</w:t>
      </w:r>
      <w:bookmarkEnd w:id="270"/>
    </w:p>
    <w:p w:rsidR="006E50F4" w:rsidRPr="00E9736B" w:rsidRDefault="006D35E6" w:rsidP="00D0348B">
      <w:pPr>
        <w:pStyle w:val="Heading3"/>
      </w:pPr>
      <w:bookmarkStart w:id="271" w:name="_Toc502133489"/>
      <w:r w:rsidRPr="00E9736B">
        <w:lastRenderedPageBreak/>
        <w:t xml:space="preserve">Activity </w:t>
      </w:r>
      <w:r w:rsidR="00BA4DC3" w:rsidRPr="00E9736B">
        <w:t>Cập nhật thông tin người dùng</w:t>
      </w:r>
      <w:bookmarkEnd w:id="271"/>
    </w:p>
    <w:p w:rsidR="00165713" w:rsidRPr="00E9736B" w:rsidRDefault="00647AB5" w:rsidP="00D0348B">
      <w:pPr>
        <w:keepNext/>
        <w:spacing w:before="120" w:after="120"/>
        <w:ind w:firstLine="0"/>
        <w:rPr>
          <w:szCs w:val="28"/>
        </w:rPr>
      </w:pPr>
      <w:r w:rsidRPr="00E9736B">
        <w:rPr>
          <w:noProof/>
          <w:szCs w:val="28"/>
        </w:rPr>
        <mc:AlternateContent>
          <mc:Choice Requires="wpc">
            <w:drawing>
              <wp:inline distT="0" distB="0" distL="0" distR="0" wp14:anchorId="6A0DF631" wp14:editId="34AA9DA7">
                <wp:extent cx="5486400" cy="7686675"/>
                <wp:effectExtent l="0" t="0" r="0" b="9525"/>
                <wp:docPr id="75" name="Canvas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4" name="Picture 154"/>
                          <pic:cNvPicPr>
                            <a:picLocks noChangeAspect="1"/>
                          </pic:cNvPicPr>
                        </pic:nvPicPr>
                        <pic:blipFill>
                          <a:blip r:embed="rId123"/>
                          <a:stretch>
                            <a:fillRect/>
                          </a:stretch>
                        </pic:blipFill>
                        <pic:spPr>
                          <a:xfrm>
                            <a:off x="466725" y="0"/>
                            <a:ext cx="4190078" cy="7686675"/>
                          </a:xfrm>
                          <a:prstGeom prst="rect">
                            <a:avLst/>
                          </a:prstGeom>
                        </pic:spPr>
                      </pic:pic>
                    </wpc:wpc>
                  </a:graphicData>
                </a:graphic>
              </wp:inline>
            </w:drawing>
          </mc:Choice>
          <mc:Fallback>
            <w:pict>
              <v:group w14:anchorId="0813E8E3" id="Canvas 75" o:spid="_x0000_s1026" editas="canvas" style="width:6in;height:605.25pt;mso-position-horizontal-relative:char;mso-position-vertical-relative:line" coordsize="54864,76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">
                <v:shape id="_x0000_s1027" type="#_x0000_t75" style="position:absolute;width:54864;height:76866;visibility:visible;mso-wrap-style:square">
                  <v:fill o:detectmouseclick="t"/>
                  <v:path o:connecttype="none"/>
                </v:shape>
                <v:shape id="Picture 154" o:spid="_x0000_s1028" type="#_x0000_t75" style="position:absolute;left:4667;width:41901;height:7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fdwLBAAAA3AAAAA8AAABkcnMvZG93bnJldi54bWxET0trAjEQvhf8D2EEbzWraJHVKEG0lHry&#10;AV6Hzbi7upksSarbf98IQm/z8T1nsepsI+7kQ+1YwWiYgSAunKm5VHA6bt9nIEJENtg4JgW/FGC1&#10;7L0tMDfuwXu6H2IpUgiHHBVUMba5lKGoyGIYupY4cRfnLcYEfSmNx0cKt40cZ9mHtFhzaqiwpXVF&#10;xe3wYxV4fd6d91brTf1djraf49vV6pNSg36n5yAidfFf/HJ/mTR/OoHnM+kCu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vfdwLBAAAA3AAAAA8AAAAAAAAAAAAAAAAAnwIA&#10;AGRycy9kb3ducmV2LnhtbFBLBQYAAAAABAAEAPcAAACNAwAAAAA=&#10;">
                  <v:imagedata r:id="rId124" o:title=""/>
                  <v:path arrowok="t"/>
                </v:shape>
                <w10:anchorlock/>
              </v:group>
            </w:pict>
          </mc:Fallback>
        </mc:AlternateContent>
      </w:r>
    </w:p>
    <w:p w:rsidR="00460BC0" w:rsidRPr="00E9736B" w:rsidRDefault="00165713" w:rsidP="00D0348B">
      <w:pPr>
        <w:pStyle w:val="Captions"/>
        <w:spacing w:before="120" w:after="120" w:line="360" w:lineRule="auto"/>
      </w:pPr>
      <w:bookmarkStart w:id="272" w:name="_Toc502559128"/>
      <w:r w:rsidRPr="00E9736B">
        <w:t xml:space="preserve">Hình </w:t>
      </w:r>
      <w:r w:rsidR="001D5BC5">
        <w:fldChar w:fldCharType="begin"/>
      </w:r>
      <w:r w:rsidR="001D5BC5">
        <w:instrText xml:space="preserve"> SEQ Hình \* ARABIC </w:instrText>
      </w:r>
      <w:r w:rsidR="001D5BC5">
        <w:fldChar w:fldCharType="separate"/>
      </w:r>
      <w:r w:rsidR="001A5525">
        <w:rPr>
          <w:noProof/>
        </w:rPr>
        <w:t>48</w:t>
      </w:r>
      <w:r w:rsidR="001D5BC5">
        <w:rPr>
          <w:noProof/>
        </w:rPr>
        <w:fldChar w:fldCharType="end"/>
      </w:r>
      <w:r w:rsidRPr="00E9736B">
        <w:t>: Activity Cập nhật thông tin người dùng</w:t>
      </w:r>
      <w:bookmarkEnd w:id="272"/>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6E50F4" w:rsidRPr="00E9736B" w:rsidRDefault="006E50F4" w:rsidP="00D0348B">
      <w:pPr>
        <w:pStyle w:val="Heading3"/>
      </w:pPr>
      <w:bookmarkStart w:id="273" w:name="_Toc502133490"/>
      <w:r w:rsidRPr="00E9736B">
        <w:lastRenderedPageBreak/>
        <w:t>Activity Khóa tài khoản thành viên</w:t>
      </w:r>
      <w:bookmarkEnd w:id="273"/>
    </w:p>
    <w:p w:rsidR="00165713" w:rsidRPr="00E9736B" w:rsidRDefault="00F8249C" w:rsidP="00D0348B">
      <w:pPr>
        <w:keepNext/>
        <w:spacing w:before="120" w:after="120"/>
        <w:ind w:firstLine="0"/>
        <w:rPr>
          <w:szCs w:val="28"/>
        </w:rPr>
      </w:pPr>
      <w:r>
        <w:rPr>
          <w:noProof/>
          <w:szCs w:val="28"/>
        </w:rPr>
        <mc:AlternateContent>
          <mc:Choice Requires="wpc">
            <w:drawing>
              <wp:inline distT="0" distB="0" distL="0" distR="0">
                <wp:extent cx="5486400" cy="7705724"/>
                <wp:effectExtent l="0" t="0" r="0" b="0"/>
                <wp:docPr id="155"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Picture 156"/>
                          <pic:cNvPicPr>
                            <a:picLocks noChangeAspect="1"/>
                          </pic:cNvPicPr>
                        </pic:nvPicPr>
                        <pic:blipFill>
                          <a:blip r:embed="rId125"/>
                          <a:stretch>
                            <a:fillRect/>
                          </a:stretch>
                        </pic:blipFill>
                        <pic:spPr>
                          <a:xfrm>
                            <a:off x="0" y="0"/>
                            <a:ext cx="5483876" cy="7705090"/>
                          </a:xfrm>
                          <a:prstGeom prst="rect">
                            <a:avLst/>
                          </a:prstGeom>
                        </pic:spPr>
                      </pic:pic>
                    </wpc:wpc>
                  </a:graphicData>
                </a:graphic>
              </wp:inline>
            </w:drawing>
          </mc:Choice>
          <mc:Fallback>
            <w:pict>
              <v:group w14:anchorId="0EE4AE0D" id="Canvas 155" o:spid="_x0000_s1026" editas="canvas" style="width:6in;height:606.75pt;mso-position-horizontal-relative:char;mso-position-vertical-relative:line" coordsize="54864,7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">
                <v:shape id="_x0000_s1027" type="#_x0000_t75" style="position:absolute;width:54864;height:77050;visibility:visible;mso-wrap-style:square">
                  <v:fill o:detectmouseclick="t"/>
                  <v:path o:connecttype="none"/>
                </v:shape>
                <v:shape id="Picture 156" o:spid="_x0000_s1028" type="#_x0000_t75" style="position:absolute;width:54838;height:77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KUHDAAAA3AAAAA8AAABkcnMvZG93bnJldi54bWxET9tqwkAQfS/0H5Yp+KabiKYlukrrBUpL&#10;H2rzAUN2TIK7szG7xvj33YLQtzmc6yzXgzWip843jhWkkwQEcel0w5WC4mc/fgHhA7JG45gU3MjD&#10;evX4sMRcuyt/U38IlYgh7HNUUIfQ5lL6siaLfuJa4sgdXWcxRNhVUnd4jeHWyGmSZNJiw7GhxpY2&#10;NZWnw8UqyNIPs5ttvj7NqS22z289pqY4KzV6Gl4XIAIN4V98d7/rOH+ewd8z8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34pQcMAAADcAAAADwAAAAAAAAAAAAAAAACf&#10;AgAAZHJzL2Rvd25yZXYueG1sUEsFBgAAAAAEAAQA9wAAAI8DAAAAAA==&#10;">
                  <v:imagedata r:id="rId126" o:title=""/>
                  <v:path arrowok="t"/>
                </v:shape>
                <w10:anchorlock/>
              </v:group>
            </w:pict>
          </mc:Fallback>
        </mc:AlternateContent>
      </w:r>
    </w:p>
    <w:p w:rsidR="006E50F4" w:rsidRPr="00E9736B" w:rsidRDefault="00165713" w:rsidP="00D0348B">
      <w:pPr>
        <w:pStyle w:val="Captions"/>
        <w:spacing w:before="120" w:after="120" w:line="360" w:lineRule="auto"/>
      </w:pPr>
      <w:bookmarkStart w:id="274" w:name="_Toc502559129"/>
      <w:r w:rsidRPr="00E9736B">
        <w:t xml:space="preserve">Hình </w:t>
      </w:r>
      <w:r w:rsidR="001D5BC5">
        <w:fldChar w:fldCharType="begin"/>
      </w:r>
      <w:r w:rsidR="001D5BC5">
        <w:instrText xml:space="preserve"> SEQ Hình \* ARABIC </w:instrText>
      </w:r>
      <w:r w:rsidR="001D5BC5">
        <w:fldChar w:fldCharType="separate"/>
      </w:r>
      <w:r w:rsidR="001A5525">
        <w:rPr>
          <w:noProof/>
        </w:rPr>
        <w:t>49</w:t>
      </w:r>
      <w:r w:rsidR="001D5BC5">
        <w:rPr>
          <w:noProof/>
        </w:rPr>
        <w:fldChar w:fldCharType="end"/>
      </w:r>
      <w:r w:rsidRPr="00E9736B">
        <w:t>: Activity Khóa tài khoản thành viên</w:t>
      </w:r>
      <w:bookmarkEnd w:id="274"/>
    </w:p>
    <w:p w:rsidR="000B074D" w:rsidRPr="00E9736B" w:rsidRDefault="000B074D" w:rsidP="00D0348B">
      <w:pPr>
        <w:pStyle w:val="Heading3"/>
        <w:sectPr w:rsidR="000B074D" w:rsidRPr="00E9736B" w:rsidSect="006326E5">
          <w:pgSz w:w="11907" w:h="16839" w:code="9"/>
          <w:pgMar w:top="1418" w:right="1134" w:bottom="1134" w:left="1985" w:header="0" w:footer="0" w:gutter="0"/>
          <w:cols w:space="720"/>
          <w:formProt w:val="0"/>
          <w:docGrid w:linePitch="381" w:charSpace="-14337"/>
        </w:sectPr>
      </w:pPr>
    </w:p>
    <w:p w:rsidR="006E50F4" w:rsidRPr="00E9736B" w:rsidRDefault="006E50F4" w:rsidP="00D0348B">
      <w:pPr>
        <w:pStyle w:val="Heading3"/>
      </w:pPr>
      <w:bookmarkStart w:id="275" w:name="_Toc502133491"/>
      <w:r w:rsidRPr="00E9736B">
        <w:lastRenderedPageBreak/>
        <w:t>Activity Bỏ khóa tài khoản thành viên</w:t>
      </w:r>
      <w:bookmarkEnd w:id="275"/>
    </w:p>
    <w:p w:rsidR="00165713" w:rsidRPr="00E9736B" w:rsidRDefault="00BA4DC3" w:rsidP="00D0348B">
      <w:pPr>
        <w:keepNext/>
        <w:spacing w:before="120" w:after="120"/>
        <w:ind w:firstLine="0"/>
        <w:rPr>
          <w:szCs w:val="28"/>
        </w:rPr>
      </w:pPr>
      <w:r w:rsidRPr="00E9736B">
        <w:rPr>
          <w:noProof/>
          <w:szCs w:val="28"/>
        </w:rPr>
        <mc:AlternateContent>
          <mc:Choice Requires="wpc">
            <w:drawing>
              <wp:inline distT="0" distB="0" distL="0" distR="0" wp14:anchorId="106EE012" wp14:editId="0896C232">
                <wp:extent cx="5486400" cy="8105775"/>
                <wp:effectExtent l="0" t="0" r="0" b="9525"/>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Picture 157"/>
                          <pic:cNvPicPr>
                            <a:picLocks noChangeAspect="1"/>
                          </pic:cNvPicPr>
                        </pic:nvPicPr>
                        <pic:blipFill>
                          <a:blip r:embed="rId127"/>
                          <a:stretch>
                            <a:fillRect/>
                          </a:stretch>
                        </pic:blipFill>
                        <pic:spPr>
                          <a:xfrm>
                            <a:off x="0" y="0"/>
                            <a:ext cx="5103322" cy="8105775"/>
                          </a:xfrm>
                          <a:prstGeom prst="rect">
                            <a:avLst/>
                          </a:prstGeom>
                        </pic:spPr>
                      </pic:pic>
                    </wpc:wpc>
                  </a:graphicData>
                </a:graphic>
              </wp:inline>
            </w:drawing>
          </mc:Choice>
          <mc:Fallback>
            <w:pict>
              <v:group w14:anchorId="17B5C78F" id="Canvas 70" o:spid="_x0000_s1026" editas="canvas" style="width:6in;height:638.25pt;mso-position-horizontal-relative:char;mso-position-vertical-relative:line" coordsize="54864,81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">
                <v:shape id="_x0000_s1027" type="#_x0000_t75" style="position:absolute;width:54864;height:81057;visibility:visible;mso-wrap-style:square">
                  <v:fill o:detectmouseclick="t"/>
                  <v:path o:connecttype="none"/>
                </v:shape>
                <v:shape id="Picture 157" o:spid="_x0000_s1028" type="#_x0000_t75" style="position:absolute;width:51033;height:81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TzJPCAAAA3AAAAA8AAABkcnMvZG93bnJldi54bWxET01rwkAQvRf8D8sIvdWN1tYQXUWUQg/2&#10;YBS8DtlxE83Oxuyq8d+7hUJv83ifM1t0thY3an3lWMFwkIAgLpyu2CjY777eUhA+IGusHZOCB3lY&#10;zHsvM8y0u/OWbnkwIoawz1BBGUKTSemLkiz6gWuII3d0rcUQYWukbvEew20tR0nyKS1WHBtKbGhV&#10;UnHOr1aBXZotNu98uR42tDbjkP7sT6lSr/1uOQURqAv/4j/3t47zPybw+0y8QM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E8yTwgAAANwAAAAPAAAAAAAAAAAAAAAAAJ8C&#10;AABkcnMvZG93bnJldi54bWxQSwUGAAAAAAQABAD3AAAAjgMAAAAA&#10;">
                  <v:imagedata r:id="rId128" o:title=""/>
                  <v:path arrowok="t"/>
                </v:shape>
                <w10:anchorlock/>
              </v:group>
            </w:pict>
          </mc:Fallback>
        </mc:AlternateContent>
      </w:r>
    </w:p>
    <w:p w:rsidR="00460BC0" w:rsidRPr="00E9736B" w:rsidRDefault="00165713" w:rsidP="00D0348B">
      <w:pPr>
        <w:pStyle w:val="Captions"/>
        <w:spacing w:before="120" w:after="120" w:line="360" w:lineRule="auto"/>
      </w:pPr>
      <w:bookmarkStart w:id="276" w:name="_Toc502559130"/>
      <w:r w:rsidRPr="00E9736B">
        <w:t xml:space="preserve">Hình </w:t>
      </w:r>
      <w:r w:rsidR="001D5BC5">
        <w:fldChar w:fldCharType="begin"/>
      </w:r>
      <w:r w:rsidR="001D5BC5">
        <w:instrText xml:space="preserve"> SEQ Hình \* ARABIC </w:instrText>
      </w:r>
      <w:r w:rsidR="001D5BC5">
        <w:fldChar w:fldCharType="separate"/>
      </w:r>
      <w:r w:rsidR="001A5525">
        <w:rPr>
          <w:noProof/>
        </w:rPr>
        <w:t>50</w:t>
      </w:r>
      <w:r w:rsidR="001D5BC5">
        <w:rPr>
          <w:noProof/>
        </w:rPr>
        <w:fldChar w:fldCharType="end"/>
      </w:r>
      <w:r w:rsidRPr="00E9736B">
        <w:t>: Activity Bỏ khóa tài khoản thành viên</w:t>
      </w:r>
      <w:bookmarkEnd w:id="276"/>
    </w:p>
    <w:p w:rsidR="006E50F4" w:rsidRPr="00E9736B" w:rsidRDefault="006D35E6" w:rsidP="00D0348B">
      <w:pPr>
        <w:pStyle w:val="Heading3"/>
      </w:pPr>
      <w:bookmarkStart w:id="277" w:name="_Toc502133492"/>
      <w:r w:rsidRPr="00E9736B">
        <w:lastRenderedPageBreak/>
        <w:t xml:space="preserve">Activity </w:t>
      </w:r>
      <w:r w:rsidR="006E50F4" w:rsidRPr="00E9736B">
        <w:t>Khóa tài khoản người dùng</w:t>
      </w:r>
      <w:bookmarkEnd w:id="277"/>
    </w:p>
    <w:p w:rsidR="00165713" w:rsidRPr="00E9736B" w:rsidRDefault="006E50F4" w:rsidP="00D0348B">
      <w:pPr>
        <w:keepNext/>
        <w:spacing w:before="120" w:after="120"/>
        <w:ind w:firstLine="0"/>
        <w:rPr>
          <w:szCs w:val="28"/>
        </w:rPr>
      </w:pPr>
      <w:r w:rsidRPr="00E9736B">
        <w:rPr>
          <w:noProof/>
          <w:szCs w:val="28"/>
        </w:rPr>
        <mc:AlternateContent>
          <mc:Choice Requires="wpc">
            <w:drawing>
              <wp:inline distT="0" distB="0" distL="0" distR="0" wp14:anchorId="1AA4BFB9" wp14:editId="3D5BE197">
                <wp:extent cx="5486400" cy="8058150"/>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8" name="Picture 158"/>
                          <pic:cNvPicPr>
                            <a:picLocks noChangeAspect="1"/>
                          </pic:cNvPicPr>
                        </pic:nvPicPr>
                        <pic:blipFill>
                          <a:blip r:embed="rId129"/>
                          <a:stretch>
                            <a:fillRect/>
                          </a:stretch>
                        </pic:blipFill>
                        <pic:spPr>
                          <a:xfrm>
                            <a:off x="114300" y="0"/>
                            <a:ext cx="5278047" cy="8058150"/>
                          </a:xfrm>
                          <a:prstGeom prst="rect">
                            <a:avLst/>
                          </a:prstGeom>
                        </pic:spPr>
                      </pic:pic>
                    </wpc:wpc>
                  </a:graphicData>
                </a:graphic>
              </wp:inline>
            </w:drawing>
          </mc:Choice>
          <mc:Fallback>
            <w:pict>
              <v:group w14:anchorId="181B827A" id="Canvas 65" o:spid="_x0000_s1026" editas="canvas" style="width:6in;height:634.5pt;mso-position-horizontal-relative:char;mso-position-vertical-relative:line" coordsize="54864,8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">
                <v:shape id="_x0000_s1027" type="#_x0000_t75" style="position:absolute;width:54864;height:80581;visibility:visible;mso-wrap-style:square">
                  <v:fill o:detectmouseclick="t"/>
                  <v:path o:connecttype="none"/>
                </v:shape>
                <v:shape id="Picture 158" o:spid="_x0000_s1028" type="#_x0000_t75" style="position:absolute;left:1143;width:52780;height:80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jHDjGAAAA3AAAAA8AAABkcnMvZG93bnJldi54bWxEj0FrwkAQhe9C/8MyhV5ENy0qJc0qtqB4&#10;aA/RgtchOyYh2dmwu2r67zuHQm8zvDfvfVNsRterG4XYejbwPM9AEVfetlwb+D7tZq+gYkK22Hsm&#10;Az8UYbN+mBSYW3/nkm7HVCsJ4ZijgSalIdc6Vg05jHM/EIt28cFhkjXU2ga8S7jr9UuWrbTDlqWh&#10;wYE+Gqq649UZWOz3YXVJ107vtli+f5XTM39OjXl6HLdvoBKN6d/8d32wgr8UWnlGJt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2McOMYAAADcAAAADwAAAAAAAAAAAAAA&#10;AACfAgAAZHJzL2Rvd25yZXYueG1sUEsFBgAAAAAEAAQA9wAAAJIDAAAAAA==&#10;">
                  <v:imagedata r:id="rId130" o:title=""/>
                  <v:path arrowok="t"/>
                </v:shape>
                <w10:anchorlock/>
              </v:group>
            </w:pict>
          </mc:Fallback>
        </mc:AlternateContent>
      </w:r>
    </w:p>
    <w:p w:rsidR="00460BC0" w:rsidRPr="00E9736B" w:rsidRDefault="00165713" w:rsidP="00D0348B">
      <w:pPr>
        <w:pStyle w:val="Captions"/>
        <w:spacing w:before="120" w:after="120" w:line="360" w:lineRule="auto"/>
      </w:pPr>
      <w:bookmarkStart w:id="278" w:name="_Toc502559131"/>
      <w:r w:rsidRPr="00E9736B">
        <w:t xml:space="preserve">Hình </w:t>
      </w:r>
      <w:r w:rsidR="001D5BC5">
        <w:fldChar w:fldCharType="begin"/>
      </w:r>
      <w:r w:rsidR="001D5BC5">
        <w:instrText xml:space="preserve"> SEQ </w:instrText>
      </w:r>
      <w:r w:rsidR="001D5BC5">
        <w:instrText xml:space="preserve">Hình \* ARABIC </w:instrText>
      </w:r>
      <w:r w:rsidR="001D5BC5">
        <w:fldChar w:fldCharType="separate"/>
      </w:r>
      <w:r w:rsidR="001A5525">
        <w:rPr>
          <w:noProof/>
        </w:rPr>
        <w:t>51</w:t>
      </w:r>
      <w:r w:rsidR="001D5BC5">
        <w:rPr>
          <w:noProof/>
        </w:rPr>
        <w:fldChar w:fldCharType="end"/>
      </w:r>
      <w:r w:rsidRPr="00E9736B">
        <w:t>: Activity Khóa tài khoản người dùng</w:t>
      </w:r>
      <w:bookmarkEnd w:id="278"/>
    </w:p>
    <w:p w:rsidR="008B6E11" w:rsidRPr="00E9736B" w:rsidRDefault="00E17217" w:rsidP="00D0348B">
      <w:pPr>
        <w:pStyle w:val="Heading3"/>
      </w:pPr>
      <w:bookmarkStart w:id="279" w:name="_Toc502133493"/>
      <w:r w:rsidRPr="00E9736B">
        <w:lastRenderedPageBreak/>
        <w:t xml:space="preserve">Activity </w:t>
      </w:r>
      <w:r w:rsidR="006E50F4" w:rsidRPr="00E9736B">
        <w:t>Bỏ khóa tài khoản người dùng</w:t>
      </w:r>
      <w:bookmarkEnd w:id="279"/>
    </w:p>
    <w:p w:rsidR="00165713" w:rsidRPr="00E9736B" w:rsidRDefault="00BA4DC3" w:rsidP="00D0348B">
      <w:pPr>
        <w:keepNext/>
        <w:spacing w:before="120" w:after="120"/>
        <w:ind w:firstLine="0"/>
        <w:rPr>
          <w:szCs w:val="28"/>
        </w:rPr>
      </w:pPr>
      <w:r w:rsidRPr="00E9736B">
        <w:rPr>
          <w:noProof/>
          <w:szCs w:val="28"/>
        </w:rPr>
        <mc:AlternateContent>
          <mc:Choice Requires="wpc">
            <w:drawing>
              <wp:inline distT="0" distB="0" distL="0" distR="0" wp14:anchorId="08EA3F57" wp14:editId="1D8CAC26">
                <wp:extent cx="5486400" cy="7858125"/>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Picture 159"/>
                          <pic:cNvPicPr>
                            <a:picLocks noChangeAspect="1"/>
                          </pic:cNvPicPr>
                        </pic:nvPicPr>
                        <pic:blipFill>
                          <a:blip r:embed="rId131"/>
                          <a:stretch>
                            <a:fillRect/>
                          </a:stretch>
                        </pic:blipFill>
                        <pic:spPr>
                          <a:xfrm>
                            <a:off x="0" y="0"/>
                            <a:ext cx="5486400" cy="7599681"/>
                          </a:xfrm>
                          <a:prstGeom prst="rect">
                            <a:avLst/>
                          </a:prstGeom>
                        </pic:spPr>
                      </pic:pic>
                    </wpc:wpc>
                  </a:graphicData>
                </a:graphic>
              </wp:inline>
            </w:drawing>
          </mc:Choice>
          <mc:Fallback>
            <w:pict>
              <v:group w14:anchorId="180F0E96" id="Canvas 68" o:spid="_x0000_s1026" editas="canvas" style="width:6in;height:618.75pt;mso-position-horizontal-relative:char;mso-position-vertical-relative:line" coordsize="54864,78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">
                <v:shape id="_x0000_s1027" type="#_x0000_t75" style="position:absolute;width:54864;height:78581;visibility:visible;mso-wrap-style:square">
                  <v:fill o:detectmouseclick="t"/>
                  <v:path o:connecttype="none"/>
                </v:shape>
                <v:shape id="Picture 159" o:spid="_x0000_s1028" type="#_x0000_t75" style="position:absolute;width:54864;height:75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SA9/CAAAA3AAAAA8AAABkcnMvZG93bnJldi54bWxET01rwkAQvRf8D8sIvTUbhZQaXUVDC/Vi&#10;Me0ltyE7JsHsbMhuk/TfdwXB2zze52x2k2nFQL1rLCtYRDEI4tLqhisFP98fL28gnEfW2FomBX/k&#10;YLedPW0w1XbkMw25r0QIYZeigtr7LpXSlTUZdJHtiAN3sb1BH2BfSd3jGMJNK5dx/CoNNhwaauwo&#10;q6m85r9GQVuYwiTvR1xlY5md9rl0x8OXUs/zab8G4WnyD/Hd/anD/GQFt2fCBXL7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kgPfwgAAANwAAAAPAAAAAAAAAAAAAAAAAJ8C&#10;AABkcnMvZG93bnJldi54bWxQSwUGAAAAAAQABAD3AAAAjgMAAAAA&#10;">
                  <v:imagedata r:id="rId132" o:title=""/>
                  <v:path arrowok="t"/>
                </v:shape>
                <w10:anchorlock/>
              </v:group>
            </w:pict>
          </mc:Fallback>
        </mc:AlternateContent>
      </w:r>
    </w:p>
    <w:p w:rsidR="00BA4DC3" w:rsidRPr="00E9736B" w:rsidRDefault="00165713" w:rsidP="00D0348B">
      <w:pPr>
        <w:pStyle w:val="Captions"/>
        <w:spacing w:before="120" w:after="120" w:line="360" w:lineRule="auto"/>
      </w:pPr>
      <w:bookmarkStart w:id="280" w:name="_Toc502559132"/>
      <w:r w:rsidRPr="00E9736B">
        <w:t xml:space="preserve">Hình </w:t>
      </w:r>
      <w:r w:rsidR="001D5BC5">
        <w:fldChar w:fldCharType="begin"/>
      </w:r>
      <w:r w:rsidR="001D5BC5">
        <w:instrText xml:space="preserve"> SEQ Hình \* ARABIC </w:instrText>
      </w:r>
      <w:r w:rsidR="001D5BC5">
        <w:fldChar w:fldCharType="separate"/>
      </w:r>
      <w:r w:rsidR="001A5525">
        <w:rPr>
          <w:noProof/>
        </w:rPr>
        <w:t>52</w:t>
      </w:r>
      <w:r w:rsidR="001D5BC5">
        <w:rPr>
          <w:noProof/>
        </w:rPr>
        <w:fldChar w:fldCharType="end"/>
      </w:r>
      <w:r w:rsidRPr="00E9736B">
        <w:t>: Activity Bỏ khóa tài khoản người dùng</w:t>
      </w:r>
      <w:bookmarkEnd w:id="280"/>
    </w:p>
    <w:p w:rsidR="00CD7B91" w:rsidRPr="00E9736B" w:rsidRDefault="00CD7B91" w:rsidP="00F075B3">
      <w:pPr>
        <w:pStyle w:val="Style11"/>
        <w:sectPr w:rsidR="00CD7B91" w:rsidRPr="00E9736B" w:rsidSect="006326E5">
          <w:pgSz w:w="11907" w:h="16839" w:code="9"/>
          <w:pgMar w:top="1418" w:right="1134" w:bottom="1134" w:left="1985" w:header="0" w:footer="0" w:gutter="0"/>
          <w:cols w:space="720"/>
          <w:formProt w:val="0"/>
          <w:docGrid w:linePitch="381" w:charSpace="-14337"/>
        </w:sectPr>
      </w:pPr>
    </w:p>
    <w:p w:rsidR="00BA4DC3" w:rsidRPr="00E9736B" w:rsidRDefault="00557B95" w:rsidP="00F075B3">
      <w:pPr>
        <w:pStyle w:val="Style11"/>
      </w:pPr>
      <w:bookmarkStart w:id="281" w:name="_Toc502133494"/>
      <w:r w:rsidRPr="00E9736B">
        <w:lastRenderedPageBreak/>
        <w:t>Xây dựng biểu đồ</w:t>
      </w:r>
      <w:r w:rsidR="00460BC0" w:rsidRPr="00E9736B">
        <w:t xml:space="preserve"> liên kết thực thể</w:t>
      </w:r>
      <w:r w:rsidRPr="00E9736B">
        <w:t xml:space="preserve"> ER</w:t>
      </w:r>
      <w:bookmarkEnd w:id="281"/>
    </w:p>
    <w:p w:rsidR="00165713" w:rsidRPr="00E9736B" w:rsidRDefault="00AB41E1" w:rsidP="00D0348B">
      <w:pPr>
        <w:keepNext/>
        <w:spacing w:before="120" w:after="120"/>
        <w:ind w:firstLine="0"/>
        <w:rPr>
          <w:szCs w:val="28"/>
        </w:rPr>
      </w:pPr>
      <w:r>
        <w:rPr>
          <w:noProof/>
          <w:szCs w:val="28"/>
        </w:rPr>
        <mc:AlternateContent>
          <mc:Choice Requires="wpc">
            <w:drawing>
              <wp:inline distT="0" distB="0" distL="0" distR="0">
                <wp:extent cx="9286240" cy="4792717"/>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Picture 130"/>
                          <pic:cNvPicPr/>
                        </pic:nvPicPr>
                        <pic:blipFill>
                          <a:blip r:embed="rId133"/>
                          <a:stretch>
                            <a:fillRect/>
                          </a:stretch>
                        </pic:blipFill>
                        <pic:spPr>
                          <a:xfrm>
                            <a:off x="1721922" y="0"/>
                            <a:ext cx="5879626" cy="4726305"/>
                          </a:xfrm>
                          <a:prstGeom prst="rect">
                            <a:avLst/>
                          </a:prstGeom>
                        </pic:spPr>
                      </pic:pic>
                    </wpc:wpc>
                  </a:graphicData>
                </a:graphic>
              </wp:inline>
            </w:drawing>
          </mc:Choice>
          <mc:Fallback>
            <w:pict>
              <v:group w14:anchorId="0425D020" id="Canvas 11" o:spid="_x0000_s1026" editas="canvas" style="width:731.2pt;height:377.4pt;mso-position-horizontal-relative:char;mso-position-vertical-relative:line" coordsize="92862,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">
                <v:shape id="_x0000_s1027" type="#_x0000_t75" style="position:absolute;width:92862;height:47923;visibility:visible;mso-wrap-style:square">
                  <v:fill o:detectmouseclick="t"/>
                  <v:path o:connecttype="none"/>
                </v:shape>
                <v:shape id="Picture 130" o:spid="_x0000_s1028" type="#_x0000_t75" style="position:absolute;left:17219;width:58796;height:47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HaivGAAAA3AAAAA8AAABkcnMvZG93bnJldi54bWxEj09rwzAMxe+Dfgejwm6r0w7CSOuWUVoY&#10;9NQ/lPamxVoSFssh9uJsn346DHaTeE/v/bTajK5VA/Wh8WxgPstAEZfeNlwZuJz3Ty+gQkS22Hom&#10;A98UYLOePKywsD7xkYZTrJSEcCjQQB1jV2gdypochpnviEX78L3DKGtfadtjknDX6kWW5dphw9JQ&#10;Y0fbmsrP05czkO+PqXzP77tb21wP58shDfefZMzjdHxdgoo0xn/z3/WbFfxnwZdnZAK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kdqK8YAAADcAAAADwAAAAAAAAAAAAAA&#10;AACfAgAAZHJzL2Rvd25yZXYueG1sUEsFBgAAAAAEAAQA9wAAAJIDAAAAAA==&#10;">
                  <v:imagedata r:id="rId134" o:title=""/>
                </v:shape>
                <w10:anchorlock/>
              </v:group>
            </w:pict>
          </mc:Fallback>
        </mc:AlternateContent>
      </w:r>
    </w:p>
    <w:p w:rsidR="00E4580A" w:rsidRPr="00E9736B" w:rsidRDefault="00165713" w:rsidP="00D0348B">
      <w:pPr>
        <w:pStyle w:val="Captions"/>
        <w:spacing w:before="120" w:after="120" w:line="360" w:lineRule="auto"/>
      </w:pPr>
      <w:bookmarkStart w:id="282" w:name="_Toc502559133"/>
      <w:r w:rsidRPr="00E9736B">
        <w:t xml:space="preserve">Hình </w:t>
      </w:r>
      <w:r w:rsidR="001D5BC5">
        <w:fldChar w:fldCharType="begin"/>
      </w:r>
      <w:r w:rsidR="001D5BC5">
        <w:instrText xml:space="preserve"> SEQ Hình \* ARABIC </w:instrText>
      </w:r>
      <w:r w:rsidR="001D5BC5">
        <w:fldChar w:fldCharType="separate"/>
      </w:r>
      <w:r w:rsidR="001A5525">
        <w:rPr>
          <w:noProof/>
        </w:rPr>
        <w:t>53</w:t>
      </w:r>
      <w:r w:rsidR="001D5BC5">
        <w:rPr>
          <w:noProof/>
        </w:rPr>
        <w:fldChar w:fldCharType="end"/>
      </w:r>
      <w:r w:rsidRPr="00E9736B">
        <w:t>: Biểu đồ liên kết thực thể - ER của hệ thống</w:t>
      </w:r>
      <w:bookmarkEnd w:id="282"/>
    </w:p>
    <w:p w:rsidR="000B074D" w:rsidRPr="00E9736B" w:rsidRDefault="000B074D" w:rsidP="00F075B3">
      <w:pPr>
        <w:pStyle w:val="Heading1"/>
        <w:sectPr w:rsidR="000B074D" w:rsidRPr="00E9736B" w:rsidSect="0026581B">
          <w:pgSz w:w="16839" w:h="11907" w:orient="landscape" w:code="9"/>
          <w:pgMar w:top="1701" w:right="1134" w:bottom="1418" w:left="1134" w:header="0" w:footer="0" w:gutter="0"/>
          <w:cols w:space="720"/>
          <w:formProt w:val="0"/>
          <w:docGrid w:linePitch="381" w:charSpace="-14337"/>
        </w:sectPr>
      </w:pPr>
    </w:p>
    <w:p w:rsidR="00A320DC" w:rsidRPr="00E9736B" w:rsidRDefault="00F075B3" w:rsidP="00F075B3">
      <w:pPr>
        <w:pStyle w:val="Heading1"/>
      </w:pPr>
      <w:bookmarkStart w:id="283" w:name="_Toc502133495"/>
      <w:r>
        <w:lastRenderedPageBreak/>
        <w:t>Chương 4</w:t>
      </w:r>
      <w:r w:rsidR="007C2619" w:rsidRPr="00E9736B">
        <w:br/>
      </w:r>
      <w:r w:rsidR="00A320DC" w:rsidRPr="00E9736B">
        <w:t>THIẾT KẾ HỆ THỐNG</w:t>
      </w:r>
      <w:bookmarkEnd w:id="283"/>
    </w:p>
    <w:p w:rsidR="00792938" w:rsidRPr="00E9736B" w:rsidRDefault="00792938" w:rsidP="00D0348B">
      <w:pPr>
        <w:pStyle w:val="ListParagraph"/>
        <w:numPr>
          <w:ilvl w:val="0"/>
          <w:numId w:val="35"/>
        </w:numPr>
        <w:outlineLvl w:val="1"/>
        <w:rPr>
          <w:b/>
          <w:vanish/>
        </w:rPr>
      </w:pPr>
      <w:bookmarkStart w:id="284" w:name="_Toc499067730"/>
      <w:bookmarkStart w:id="285" w:name="_Toc499067853"/>
      <w:bookmarkStart w:id="286" w:name="_Toc499067979"/>
      <w:bookmarkStart w:id="287" w:name="_Toc499068107"/>
      <w:bookmarkStart w:id="288" w:name="_Toc499068236"/>
      <w:bookmarkStart w:id="289" w:name="_Toc499068657"/>
      <w:bookmarkStart w:id="290" w:name="_Toc499068782"/>
      <w:bookmarkStart w:id="291" w:name="_Toc499067731"/>
      <w:bookmarkStart w:id="292" w:name="_Toc499067854"/>
      <w:bookmarkStart w:id="293" w:name="_Toc499067980"/>
      <w:bookmarkStart w:id="294" w:name="_Toc499068108"/>
      <w:bookmarkStart w:id="295" w:name="_Toc499068237"/>
      <w:bookmarkStart w:id="296" w:name="_Toc499068658"/>
      <w:bookmarkStart w:id="297" w:name="_Toc499068783"/>
      <w:bookmarkStart w:id="298" w:name="_Toc499070464"/>
      <w:bookmarkStart w:id="299" w:name="_Toc499071257"/>
      <w:bookmarkStart w:id="300" w:name="_Toc499071519"/>
      <w:bookmarkStart w:id="301" w:name="_Toc499071636"/>
      <w:bookmarkStart w:id="302" w:name="_Toc499102040"/>
      <w:bookmarkStart w:id="303" w:name="_Toc499189265"/>
      <w:bookmarkStart w:id="304" w:name="_Toc499273386"/>
      <w:bookmarkStart w:id="305" w:name="_Toc502133496"/>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8F12BF" w:rsidRPr="00E9736B" w:rsidRDefault="00263FDD" w:rsidP="00F075B3">
      <w:pPr>
        <w:pStyle w:val="Style11"/>
      </w:pPr>
      <w:bookmarkStart w:id="306" w:name="_Toc502133497"/>
      <w:r w:rsidRPr="00E9736B">
        <w:t>Thiết kế kiến trúc hệ thống</w:t>
      </w:r>
      <w:bookmarkEnd w:id="306"/>
    </w:p>
    <w:p w:rsidR="004F5840" w:rsidRPr="00E9736B" w:rsidRDefault="00991F3C" w:rsidP="00D0348B">
      <w:pPr>
        <w:keepNext/>
        <w:spacing w:before="120" w:after="120"/>
        <w:ind w:firstLine="0"/>
        <w:rPr>
          <w:szCs w:val="28"/>
        </w:rPr>
      </w:pPr>
      <w:r w:rsidRPr="00E9736B">
        <w:rPr>
          <w:noProof/>
          <w:szCs w:val="28"/>
        </w:rPr>
        <mc:AlternateContent>
          <mc:Choice Requires="wpc">
            <w:drawing>
              <wp:inline distT="0" distB="0" distL="0" distR="0" wp14:anchorId="474A34A8" wp14:editId="04D2E541">
                <wp:extent cx="5486400" cy="4895850"/>
                <wp:effectExtent l="0" t="0" r="0" b="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 name="Picture 117"/>
                          <pic:cNvPicPr>
                            <a:picLocks noChangeAspect="1"/>
                          </pic:cNvPicPr>
                        </pic:nvPicPr>
                        <pic:blipFill>
                          <a:blip r:embed="rId135"/>
                          <a:stretch>
                            <a:fillRect/>
                          </a:stretch>
                        </pic:blipFill>
                        <pic:spPr>
                          <a:xfrm>
                            <a:off x="0" y="0"/>
                            <a:ext cx="5486400" cy="4512062"/>
                          </a:xfrm>
                          <a:prstGeom prst="rect">
                            <a:avLst/>
                          </a:prstGeom>
                        </pic:spPr>
                      </pic:pic>
                    </wpc:wpc>
                  </a:graphicData>
                </a:graphic>
              </wp:inline>
            </w:drawing>
          </mc:Choice>
          <mc:Fallback>
            <w:pict>
              <v:group w14:anchorId="5C6B1E48" id="Canvas 74" o:spid="_x0000_s1026" editas="canvas" style="width:6in;height:385.5pt;mso-position-horizontal-relative:char;mso-position-vertical-relative:line" coordsize="54864,48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">
                <v:shape id="_x0000_s1027" type="#_x0000_t75" style="position:absolute;width:54864;height:48958;visibility:visible;mso-wrap-style:square">
                  <v:fill o:detectmouseclick="t"/>
                  <v:path o:connecttype="none"/>
                </v:shape>
                <v:shape id="Picture 117" o:spid="_x0000_s1028" type="#_x0000_t75" style="position:absolute;width:54864;height:45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NwNbDAAAA3AAAAA8AAABkcnMvZG93bnJldi54bWxET9tqAjEQfRf8hzAF3zRrsbW7NUoptYp9&#10;qZcPGJPZC24myybq+vdGKPRtDuc6s0Vna3Gh1leOFYxHCQhi7UzFhYLDfjl8A+EDssHaMSm4kYfF&#10;vN+bYWbclbd02YVCxBD2GSooQ2gyKb0uyaIfuYY4crlrLYYI20KaFq8x3NbyOUlepcWKY0OJDX2W&#10;pE+7s1WQ6q9jolcvk8M2/d38pN85r6e5UoOn7uMdRKAu/Iv/3GsT54+n8HgmXiD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U3A1sMAAADcAAAADwAAAAAAAAAAAAAAAACf&#10;AgAAZHJzL2Rvd25yZXYueG1sUEsFBgAAAAAEAAQA9wAAAI8DAAAAAA==&#10;">
                  <v:imagedata r:id="rId136" o:title=""/>
                  <v:path arrowok="t"/>
                </v:shape>
                <w10:anchorlock/>
              </v:group>
            </w:pict>
          </mc:Fallback>
        </mc:AlternateContent>
      </w:r>
    </w:p>
    <w:p w:rsidR="00165713" w:rsidRPr="00E9736B" w:rsidRDefault="004F5840" w:rsidP="00D0348B">
      <w:pPr>
        <w:pStyle w:val="Captions"/>
        <w:spacing w:before="120" w:after="120" w:line="360" w:lineRule="auto"/>
      </w:pPr>
      <w:bookmarkStart w:id="307" w:name="_Toc502559134"/>
      <w:r w:rsidRPr="00E9736B">
        <w:t xml:space="preserve">Hình </w:t>
      </w:r>
      <w:r w:rsidR="001D5BC5">
        <w:fldChar w:fldCharType="begin"/>
      </w:r>
      <w:r w:rsidR="001D5BC5">
        <w:instrText xml:space="preserve"> SEQ Hình \* ARABIC </w:instrText>
      </w:r>
      <w:r w:rsidR="001D5BC5">
        <w:fldChar w:fldCharType="separate"/>
      </w:r>
      <w:r w:rsidR="001A5525">
        <w:rPr>
          <w:noProof/>
        </w:rPr>
        <w:t>54</w:t>
      </w:r>
      <w:r w:rsidR="001D5BC5">
        <w:rPr>
          <w:noProof/>
        </w:rPr>
        <w:fldChar w:fldCharType="end"/>
      </w:r>
      <w:r w:rsidRPr="00E9736B">
        <w:t xml:space="preserve"> Thiết kế kiến trúc hệ thống</w:t>
      </w:r>
      <w:bookmarkEnd w:id="307"/>
    </w:p>
    <w:p w:rsidR="000B074D" w:rsidRPr="00E9736B" w:rsidRDefault="000B074D" w:rsidP="00F075B3">
      <w:pPr>
        <w:pStyle w:val="Style11"/>
        <w:sectPr w:rsidR="000B074D" w:rsidRPr="00E9736B" w:rsidSect="006326E5">
          <w:pgSz w:w="11907" w:h="16839" w:code="9"/>
          <w:pgMar w:top="1418" w:right="1134" w:bottom="1134" w:left="1985" w:header="0" w:footer="0" w:gutter="0"/>
          <w:cols w:space="720"/>
          <w:formProt w:val="0"/>
          <w:docGrid w:linePitch="381" w:charSpace="-14337"/>
        </w:sectPr>
      </w:pPr>
    </w:p>
    <w:p w:rsidR="008F12BF" w:rsidRPr="00E9736B" w:rsidRDefault="00263FDD" w:rsidP="00F075B3">
      <w:pPr>
        <w:pStyle w:val="Style11"/>
      </w:pPr>
      <w:bookmarkStart w:id="308" w:name="_Toc502133498"/>
      <w:r w:rsidRPr="00E9736B">
        <w:lastRenderedPageBreak/>
        <w:t>Thiết kế kiểm soát</w:t>
      </w:r>
      <w:bookmarkEnd w:id="308"/>
    </w:p>
    <w:tbl>
      <w:tblPr>
        <w:tblStyle w:val="TableGrid"/>
        <w:tblW w:w="0" w:type="auto"/>
        <w:tblLook w:val="04A0" w:firstRow="1" w:lastRow="0" w:firstColumn="1" w:lastColumn="0" w:noHBand="0" w:noVBand="1"/>
      </w:tblPr>
      <w:tblGrid>
        <w:gridCol w:w="746"/>
        <w:gridCol w:w="1943"/>
        <w:gridCol w:w="1984"/>
        <w:gridCol w:w="1985"/>
        <w:gridCol w:w="1984"/>
      </w:tblGrid>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STT</w:t>
            </w:r>
          </w:p>
        </w:tc>
        <w:tc>
          <w:tcPr>
            <w:tcW w:w="1943" w:type="dxa"/>
          </w:tcPr>
          <w:p w:rsidR="00153A5E" w:rsidRPr="00E9736B" w:rsidRDefault="00153A5E" w:rsidP="00D0348B">
            <w:pPr>
              <w:pStyle w:val="Bang"/>
              <w:spacing w:before="120" w:after="120"/>
              <w:rPr>
                <w:rFonts w:cs="Times New Roman"/>
              </w:rPr>
            </w:pPr>
            <w:r w:rsidRPr="00E9736B">
              <w:rPr>
                <w:rFonts w:cs="Times New Roman"/>
              </w:rPr>
              <w:t>Chức năng cấp 1</w:t>
            </w:r>
          </w:p>
        </w:tc>
        <w:tc>
          <w:tcPr>
            <w:tcW w:w="1984" w:type="dxa"/>
          </w:tcPr>
          <w:p w:rsidR="00153A5E" w:rsidRPr="00E9736B" w:rsidRDefault="00153A5E" w:rsidP="00D0348B">
            <w:pPr>
              <w:pStyle w:val="Bang"/>
              <w:spacing w:before="120" w:after="120"/>
              <w:rPr>
                <w:rFonts w:cs="Times New Roman"/>
              </w:rPr>
            </w:pPr>
            <w:r w:rsidRPr="00E9736B">
              <w:rPr>
                <w:rFonts w:cs="Times New Roman"/>
              </w:rPr>
              <w:t>Chức năng cấp 2</w:t>
            </w:r>
          </w:p>
        </w:tc>
        <w:tc>
          <w:tcPr>
            <w:tcW w:w="1985" w:type="dxa"/>
          </w:tcPr>
          <w:p w:rsidR="00153A5E" w:rsidRPr="00E9736B" w:rsidRDefault="00153A5E" w:rsidP="00D0348B">
            <w:pPr>
              <w:pStyle w:val="Bang"/>
              <w:spacing w:before="120" w:after="120"/>
              <w:rPr>
                <w:rFonts w:cs="Times New Roman"/>
              </w:rPr>
            </w:pPr>
            <w:r w:rsidRPr="00E9736B">
              <w:rPr>
                <w:rFonts w:cs="Times New Roman"/>
              </w:rPr>
              <w:t>Chức năng cấp 3</w:t>
            </w:r>
          </w:p>
        </w:tc>
        <w:tc>
          <w:tcPr>
            <w:tcW w:w="1984" w:type="dxa"/>
          </w:tcPr>
          <w:p w:rsidR="00153A5E" w:rsidRPr="00E9736B" w:rsidRDefault="00153A5E" w:rsidP="00D0348B">
            <w:pPr>
              <w:pStyle w:val="Bang"/>
              <w:spacing w:before="120" w:after="120"/>
              <w:rPr>
                <w:rFonts w:cs="Times New Roman"/>
              </w:rPr>
            </w:pPr>
            <w:r w:rsidRPr="00E9736B">
              <w:rPr>
                <w:rFonts w:cs="Times New Roman"/>
              </w:rPr>
              <w:t>Tác nhân</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1</w:t>
            </w:r>
          </w:p>
        </w:tc>
        <w:tc>
          <w:tcPr>
            <w:tcW w:w="1943" w:type="dxa"/>
            <w:vMerge w:val="restart"/>
          </w:tcPr>
          <w:p w:rsidR="00153A5E" w:rsidRPr="00E9736B" w:rsidRDefault="00153A5E" w:rsidP="00D0348B">
            <w:pPr>
              <w:pStyle w:val="Bang"/>
              <w:spacing w:before="120" w:after="120"/>
              <w:rPr>
                <w:rFonts w:cs="Times New Roman"/>
              </w:rPr>
            </w:pPr>
            <w:r w:rsidRPr="00E9736B">
              <w:rPr>
                <w:rFonts w:cs="Times New Roman"/>
              </w:rPr>
              <w:t>Tìm kiếm</w:t>
            </w:r>
          </w:p>
        </w:tc>
        <w:tc>
          <w:tcPr>
            <w:tcW w:w="1984" w:type="dxa"/>
          </w:tcPr>
          <w:p w:rsidR="00153A5E" w:rsidRPr="00E9736B" w:rsidRDefault="00153A5E" w:rsidP="00D0348B">
            <w:pPr>
              <w:pStyle w:val="Bang"/>
              <w:spacing w:before="120" w:after="120"/>
              <w:rPr>
                <w:rFonts w:cs="Times New Roman"/>
              </w:rPr>
            </w:pPr>
            <w:r w:rsidRPr="00E9736B">
              <w:rPr>
                <w:rFonts w:cs="Times New Roman"/>
              </w:rPr>
              <w:t>Tìm kiếm câu hỏi</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Người dùng tiềm năng, học sinh, chuyên gia</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Tìm kiếm chuyên gia</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Người dùng tiềm năng, học sinh, chuyên gia</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3</w:t>
            </w:r>
          </w:p>
        </w:tc>
        <w:tc>
          <w:tcPr>
            <w:tcW w:w="1943" w:type="dxa"/>
          </w:tcPr>
          <w:p w:rsidR="00153A5E" w:rsidRPr="00E9736B" w:rsidRDefault="00153A5E" w:rsidP="00D0348B">
            <w:pPr>
              <w:pStyle w:val="Bang"/>
              <w:spacing w:before="120" w:after="120"/>
              <w:rPr>
                <w:rFonts w:cs="Times New Roman"/>
              </w:rPr>
            </w:pPr>
            <w:r w:rsidRPr="00E9736B">
              <w:rPr>
                <w:rFonts w:cs="Times New Roman"/>
              </w:rPr>
              <w:t>Đăng kí</w:t>
            </w:r>
          </w:p>
        </w:tc>
        <w:tc>
          <w:tcPr>
            <w:tcW w:w="1984" w:type="dxa"/>
          </w:tcPr>
          <w:p w:rsidR="00153A5E" w:rsidRPr="00E9736B" w:rsidRDefault="00153A5E" w:rsidP="00D0348B">
            <w:pPr>
              <w:pStyle w:val="Bang"/>
              <w:spacing w:before="120" w:after="120"/>
              <w:rPr>
                <w:rFonts w:cs="Times New Roman"/>
              </w:rPr>
            </w:pP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Người dùng tiềm năng</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4</w:t>
            </w:r>
          </w:p>
        </w:tc>
        <w:tc>
          <w:tcPr>
            <w:tcW w:w="1943" w:type="dxa"/>
          </w:tcPr>
          <w:p w:rsidR="00153A5E" w:rsidRPr="00E9736B" w:rsidRDefault="00153A5E" w:rsidP="00D0348B">
            <w:pPr>
              <w:pStyle w:val="Bang"/>
              <w:spacing w:before="120" w:after="120"/>
              <w:rPr>
                <w:rFonts w:cs="Times New Roman"/>
              </w:rPr>
            </w:pPr>
            <w:r w:rsidRPr="00E9736B">
              <w:rPr>
                <w:rFonts w:cs="Times New Roman"/>
              </w:rPr>
              <w:t>Đăng nhập</w:t>
            </w:r>
          </w:p>
        </w:tc>
        <w:tc>
          <w:tcPr>
            <w:tcW w:w="1984" w:type="dxa"/>
          </w:tcPr>
          <w:p w:rsidR="00153A5E" w:rsidRPr="00E9736B" w:rsidRDefault="00153A5E" w:rsidP="00D0348B">
            <w:pPr>
              <w:pStyle w:val="Bang"/>
              <w:spacing w:before="120" w:after="120"/>
              <w:rPr>
                <w:rFonts w:cs="Times New Roman"/>
              </w:rPr>
            </w:pP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 hỗ trợ viên, kiểm soát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5</w:t>
            </w:r>
          </w:p>
        </w:tc>
        <w:tc>
          <w:tcPr>
            <w:tcW w:w="1943" w:type="dxa"/>
          </w:tcPr>
          <w:p w:rsidR="00991F3C" w:rsidRPr="00E9736B" w:rsidRDefault="00991F3C" w:rsidP="00D0348B">
            <w:pPr>
              <w:pStyle w:val="Bang"/>
              <w:spacing w:before="120" w:after="120"/>
              <w:rPr>
                <w:rFonts w:cs="Times New Roman"/>
              </w:rPr>
            </w:pPr>
            <w:r w:rsidRPr="00E9736B">
              <w:rPr>
                <w:rFonts w:cs="Times New Roman"/>
              </w:rPr>
              <w:t>Quên mật khẩu</w:t>
            </w:r>
          </w:p>
        </w:tc>
        <w:tc>
          <w:tcPr>
            <w:tcW w:w="1984" w:type="dxa"/>
          </w:tcPr>
          <w:p w:rsidR="00991F3C" w:rsidRPr="00E9736B" w:rsidRDefault="00991F3C" w:rsidP="00D0348B">
            <w:pPr>
              <w:pStyle w:val="Bang"/>
              <w:spacing w:before="120" w:after="120"/>
              <w:rPr>
                <w:rFonts w:cs="Times New Roman"/>
              </w:rPr>
            </w:pPr>
          </w:p>
        </w:tc>
        <w:tc>
          <w:tcPr>
            <w:tcW w:w="1985" w:type="dxa"/>
          </w:tcPr>
          <w:p w:rsidR="00991F3C" w:rsidRPr="00E9736B" w:rsidRDefault="00991F3C" w:rsidP="00D0348B">
            <w:pPr>
              <w:pStyle w:val="Bang"/>
              <w:spacing w:before="120" w:after="120"/>
              <w:rPr>
                <w:rFonts w:cs="Times New Roman"/>
              </w:rPr>
            </w:pPr>
          </w:p>
        </w:tc>
        <w:tc>
          <w:tcPr>
            <w:tcW w:w="1984" w:type="dxa"/>
          </w:tcPr>
          <w:p w:rsidR="00991F3C" w:rsidRPr="00E9736B" w:rsidRDefault="00991F3C" w:rsidP="00D0348B">
            <w:pPr>
              <w:pStyle w:val="Bang"/>
              <w:spacing w:before="120" w:after="120"/>
              <w:rPr>
                <w:rFonts w:cs="Times New Roman"/>
              </w:rPr>
            </w:pPr>
            <w:r w:rsidRPr="00E9736B">
              <w:rPr>
                <w:rFonts w:cs="Times New Roman"/>
              </w:rPr>
              <w:t>Học sinh, chuyên gia, hỗ trợ viên, kiểm soát viên, quản trị viên.</w:t>
            </w:r>
          </w:p>
        </w:tc>
      </w:tr>
      <w:tr w:rsidR="00153A5E" w:rsidRPr="00E9736B" w:rsidTr="00976C36">
        <w:tc>
          <w:tcPr>
            <w:tcW w:w="746" w:type="dxa"/>
          </w:tcPr>
          <w:p w:rsidR="00153A5E" w:rsidRPr="00E9736B" w:rsidRDefault="00991F3C" w:rsidP="00D0348B">
            <w:pPr>
              <w:pStyle w:val="Bang"/>
              <w:spacing w:before="120" w:after="120"/>
              <w:rPr>
                <w:rFonts w:cs="Times New Roman"/>
              </w:rPr>
            </w:pPr>
            <w:r w:rsidRPr="00E9736B">
              <w:rPr>
                <w:rFonts w:cs="Times New Roman"/>
              </w:rPr>
              <w:t>6</w:t>
            </w:r>
          </w:p>
        </w:tc>
        <w:tc>
          <w:tcPr>
            <w:tcW w:w="1943" w:type="dxa"/>
            <w:vMerge w:val="restart"/>
          </w:tcPr>
          <w:p w:rsidR="00153A5E" w:rsidRPr="00E9736B" w:rsidRDefault="00153A5E" w:rsidP="00D0348B">
            <w:pPr>
              <w:pStyle w:val="Bang"/>
              <w:spacing w:before="120" w:after="120"/>
              <w:rPr>
                <w:rFonts w:cs="Times New Roman"/>
              </w:rPr>
            </w:pPr>
            <w:r w:rsidRPr="00E9736B">
              <w:rPr>
                <w:rFonts w:cs="Times New Roman"/>
              </w:rPr>
              <w:t>Quản lý hỏi đáp miễn phí</w:t>
            </w:r>
          </w:p>
        </w:tc>
        <w:tc>
          <w:tcPr>
            <w:tcW w:w="1984" w:type="dxa"/>
          </w:tcPr>
          <w:p w:rsidR="00153A5E" w:rsidRPr="00E9736B" w:rsidRDefault="00153A5E" w:rsidP="00D0348B">
            <w:pPr>
              <w:pStyle w:val="Bang"/>
              <w:spacing w:before="120" w:after="120"/>
              <w:rPr>
                <w:rFonts w:cs="Times New Roman"/>
              </w:rPr>
            </w:pPr>
            <w:r w:rsidRPr="00E9736B">
              <w:rPr>
                <w:rFonts w:cs="Times New Roman"/>
              </w:rPr>
              <w:t>Đăng câu hỏi.</w:t>
            </w:r>
          </w:p>
          <w:p w:rsidR="00153A5E" w:rsidRPr="00E9736B" w:rsidRDefault="00153A5E" w:rsidP="00D0348B">
            <w:pPr>
              <w:pStyle w:val="Bang"/>
              <w:spacing w:before="120" w:after="120"/>
              <w:rPr>
                <w:rFonts w:cs="Times New Roman"/>
              </w:rPr>
            </w:pP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991F3C" w:rsidP="00D0348B">
            <w:pPr>
              <w:pStyle w:val="Bang"/>
              <w:spacing w:before="120" w:after="120"/>
              <w:rPr>
                <w:rFonts w:cs="Times New Roman"/>
              </w:rPr>
            </w:pPr>
            <w:r w:rsidRPr="00E9736B">
              <w:rPr>
                <w:rFonts w:cs="Times New Roman"/>
              </w:rPr>
              <w:lastRenderedPageBreak/>
              <w:t>7</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Trả lời câu hỏi</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991F3C" w:rsidP="00D0348B">
            <w:pPr>
              <w:pStyle w:val="Bang"/>
              <w:spacing w:before="120" w:after="120"/>
              <w:rPr>
                <w:rFonts w:cs="Times New Roman"/>
              </w:rPr>
            </w:pPr>
            <w:r w:rsidRPr="00E9736B">
              <w:rPr>
                <w:rFonts w:cs="Times New Roman"/>
              </w:rPr>
              <w:t>8</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Bình luận câu trả lời</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991F3C" w:rsidP="00D0348B">
            <w:pPr>
              <w:pStyle w:val="Bang"/>
              <w:spacing w:before="120" w:after="120"/>
              <w:rPr>
                <w:rFonts w:cs="Times New Roman"/>
              </w:rPr>
            </w:pPr>
            <w:r w:rsidRPr="00E9736B">
              <w:rPr>
                <w:rFonts w:cs="Times New Roman"/>
              </w:rPr>
              <w:t>9</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Đánh giá chất lượng câu hỏi</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991F3C" w:rsidP="00D0348B">
            <w:pPr>
              <w:pStyle w:val="Bang"/>
              <w:spacing w:before="120" w:after="120"/>
              <w:rPr>
                <w:rFonts w:cs="Times New Roman"/>
              </w:rPr>
            </w:pPr>
            <w:r w:rsidRPr="00E9736B">
              <w:rPr>
                <w:rFonts w:cs="Times New Roman"/>
              </w:rPr>
              <w:t>10</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Đánh giá chất lượng câu trả lời</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1</w:t>
            </w:r>
            <w:r w:rsidR="00991F3C" w:rsidRPr="00E9736B">
              <w:rPr>
                <w:rFonts w:cs="Times New Roman"/>
              </w:rPr>
              <w:t>1</w:t>
            </w:r>
          </w:p>
        </w:tc>
        <w:tc>
          <w:tcPr>
            <w:tcW w:w="1943" w:type="dxa"/>
            <w:vMerge w:val="restart"/>
          </w:tcPr>
          <w:p w:rsidR="00153A5E" w:rsidRPr="00E9736B" w:rsidRDefault="00153A5E" w:rsidP="00D0348B">
            <w:pPr>
              <w:pStyle w:val="Bang"/>
              <w:spacing w:before="120" w:after="120"/>
              <w:rPr>
                <w:rFonts w:cs="Times New Roman"/>
              </w:rPr>
            </w:pPr>
            <w:r w:rsidRPr="00E9736B">
              <w:rPr>
                <w:rFonts w:cs="Times New Roman"/>
              </w:rPr>
              <w:t>Quản lý hỏi đáp thu phí</w:t>
            </w:r>
          </w:p>
        </w:tc>
        <w:tc>
          <w:tcPr>
            <w:tcW w:w="1984" w:type="dxa"/>
          </w:tcPr>
          <w:p w:rsidR="00153A5E" w:rsidRPr="00E9736B" w:rsidRDefault="00153A5E" w:rsidP="00D0348B">
            <w:pPr>
              <w:pStyle w:val="Bang"/>
              <w:spacing w:before="120" w:after="120"/>
              <w:rPr>
                <w:rFonts w:cs="Times New Roman"/>
              </w:rPr>
            </w:pPr>
            <w:r w:rsidRPr="00E9736B">
              <w:rPr>
                <w:rFonts w:cs="Times New Roman"/>
              </w:rPr>
              <w:t>Hỏi đáp với chuyên gia</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991F3C" w:rsidP="00D0348B">
            <w:pPr>
              <w:pStyle w:val="Bang"/>
              <w:spacing w:before="120" w:after="120"/>
              <w:rPr>
                <w:rFonts w:cs="Times New Roman"/>
              </w:rPr>
            </w:pPr>
            <w:r w:rsidRPr="00E9736B">
              <w:rPr>
                <w:rFonts w:cs="Times New Roman"/>
              </w:rPr>
              <w:t>12</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Đánh giá chất lượng phiên hỏi đáp.</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991F3C" w:rsidP="00D0348B">
            <w:pPr>
              <w:pStyle w:val="Bang"/>
              <w:spacing w:before="120" w:after="120"/>
              <w:rPr>
                <w:rFonts w:cs="Times New Roman"/>
              </w:rPr>
            </w:pPr>
            <w:r w:rsidRPr="00E9736B">
              <w:rPr>
                <w:rFonts w:cs="Times New Roman"/>
              </w:rPr>
              <w:t>13</w:t>
            </w:r>
          </w:p>
        </w:tc>
        <w:tc>
          <w:tcPr>
            <w:tcW w:w="1943" w:type="dxa"/>
            <w:vMerge w:val="restart"/>
          </w:tcPr>
          <w:p w:rsidR="00153A5E" w:rsidRPr="00E9736B" w:rsidRDefault="00153A5E" w:rsidP="00D0348B">
            <w:pPr>
              <w:pStyle w:val="Bang"/>
              <w:spacing w:before="120" w:after="120"/>
              <w:rPr>
                <w:rFonts w:cs="Times New Roman"/>
              </w:rPr>
            </w:pPr>
            <w:r w:rsidRPr="00E9736B">
              <w:rPr>
                <w:rFonts w:cs="Times New Roman"/>
              </w:rPr>
              <w:t>Quản lý lịch sử liên hệ</w:t>
            </w:r>
          </w:p>
        </w:tc>
        <w:tc>
          <w:tcPr>
            <w:tcW w:w="1984" w:type="dxa"/>
          </w:tcPr>
          <w:p w:rsidR="00153A5E" w:rsidRPr="00E9736B" w:rsidRDefault="00153A5E" w:rsidP="00D0348B">
            <w:pPr>
              <w:pStyle w:val="Bang"/>
              <w:spacing w:before="120" w:after="120"/>
              <w:rPr>
                <w:rFonts w:cs="Times New Roman"/>
              </w:rPr>
            </w:pPr>
            <w:r w:rsidRPr="00E9736B">
              <w:rPr>
                <w:rFonts w:cs="Times New Roman"/>
              </w:rPr>
              <w:t>Tìm kiếm</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991F3C" w:rsidP="00D0348B">
            <w:pPr>
              <w:pStyle w:val="Bang"/>
              <w:spacing w:before="120" w:after="120"/>
              <w:rPr>
                <w:rFonts w:cs="Times New Roman"/>
              </w:rPr>
            </w:pPr>
            <w:r w:rsidRPr="00E9736B">
              <w:rPr>
                <w:rFonts w:cs="Times New Roman"/>
              </w:rPr>
              <w:t>14</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Khóa liên hệ</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991F3C" w:rsidP="00D0348B">
            <w:pPr>
              <w:pStyle w:val="Bang"/>
              <w:spacing w:before="120" w:after="120"/>
              <w:rPr>
                <w:rFonts w:cs="Times New Roman"/>
              </w:rPr>
            </w:pPr>
            <w:r w:rsidRPr="00E9736B">
              <w:rPr>
                <w:rFonts w:cs="Times New Roman"/>
              </w:rPr>
              <w:t>15</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Bỏ khóa liên hệ</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1</w:t>
            </w:r>
            <w:r w:rsidR="00991F3C" w:rsidRPr="00E9736B">
              <w:rPr>
                <w:rFonts w:cs="Times New Roman"/>
              </w:rPr>
              <w:t>6</w:t>
            </w:r>
          </w:p>
        </w:tc>
        <w:tc>
          <w:tcPr>
            <w:tcW w:w="1943" w:type="dxa"/>
            <w:vMerge w:val="restart"/>
          </w:tcPr>
          <w:p w:rsidR="00153A5E" w:rsidRPr="00E9736B" w:rsidRDefault="00153A5E" w:rsidP="00D0348B">
            <w:pPr>
              <w:pStyle w:val="Bang"/>
              <w:spacing w:before="120" w:after="120"/>
              <w:rPr>
                <w:rFonts w:cs="Times New Roman"/>
              </w:rPr>
            </w:pPr>
            <w:r w:rsidRPr="00E9736B">
              <w:rPr>
                <w:rFonts w:cs="Times New Roman"/>
              </w:rPr>
              <w:t>Quản lý hồ sơ cá nhân</w:t>
            </w:r>
          </w:p>
        </w:tc>
        <w:tc>
          <w:tcPr>
            <w:tcW w:w="1984" w:type="dxa"/>
          </w:tcPr>
          <w:p w:rsidR="00153A5E" w:rsidRPr="00E9736B" w:rsidRDefault="00153A5E" w:rsidP="00D0348B">
            <w:pPr>
              <w:pStyle w:val="Bang"/>
              <w:spacing w:before="120" w:after="120"/>
              <w:rPr>
                <w:rFonts w:cs="Times New Roman"/>
              </w:rPr>
            </w:pPr>
            <w:r w:rsidRPr="00E9736B">
              <w:rPr>
                <w:rFonts w:cs="Times New Roman"/>
              </w:rPr>
              <w:t>Cập nhật thông tin cá nhân</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lastRenderedPageBreak/>
              <w:t>1</w:t>
            </w:r>
            <w:r w:rsidR="00991F3C" w:rsidRPr="00E9736B">
              <w:rPr>
                <w:rFonts w:cs="Times New Roman"/>
              </w:rPr>
              <w:t>7</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Cập nhật vị trí hiện tại</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1</w:t>
            </w:r>
            <w:r w:rsidR="00991F3C" w:rsidRPr="00E9736B">
              <w:rPr>
                <w:rFonts w:cs="Times New Roman"/>
              </w:rPr>
              <w:t>8</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Cập nhật tiểu sử</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19</w:t>
            </w:r>
          </w:p>
        </w:tc>
        <w:tc>
          <w:tcPr>
            <w:tcW w:w="1943" w:type="dxa"/>
          </w:tcPr>
          <w:p w:rsidR="00991F3C" w:rsidRPr="00E9736B" w:rsidRDefault="00991F3C" w:rsidP="00D0348B">
            <w:pPr>
              <w:pStyle w:val="Bang"/>
              <w:spacing w:before="120" w:after="120"/>
              <w:rPr>
                <w:rFonts w:cs="Times New Roman"/>
              </w:rPr>
            </w:pPr>
          </w:p>
        </w:tc>
        <w:tc>
          <w:tcPr>
            <w:tcW w:w="1984" w:type="dxa"/>
          </w:tcPr>
          <w:p w:rsidR="00991F3C" w:rsidRPr="00E9736B" w:rsidRDefault="00991F3C" w:rsidP="00D0348B">
            <w:pPr>
              <w:pStyle w:val="Bang"/>
              <w:spacing w:before="120" w:after="120"/>
              <w:rPr>
                <w:rFonts w:cs="Times New Roman"/>
              </w:rPr>
            </w:pPr>
            <w:r w:rsidRPr="00E9736B">
              <w:rPr>
                <w:rFonts w:cs="Times New Roman"/>
              </w:rPr>
              <w:t>Thay đổi mật khẩu</w:t>
            </w:r>
          </w:p>
        </w:tc>
        <w:tc>
          <w:tcPr>
            <w:tcW w:w="1985" w:type="dxa"/>
          </w:tcPr>
          <w:p w:rsidR="00991F3C" w:rsidRPr="00E9736B" w:rsidRDefault="00991F3C" w:rsidP="00D0348B">
            <w:pPr>
              <w:pStyle w:val="Bang"/>
              <w:spacing w:before="120" w:after="120"/>
              <w:rPr>
                <w:rFonts w:cs="Times New Roman"/>
              </w:rPr>
            </w:pPr>
          </w:p>
        </w:tc>
        <w:tc>
          <w:tcPr>
            <w:tcW w:w="1984" w:type="dxa"/>
          </w:tcPr>
          <w:p w:rsidR="00991F3C" w:rsidRPr="00E9736B" w:rsidRDefault="00991F3C" w:rsidP="00D0348B">
            <w:pPr>
              <w:pStyle w:val="Bang"/>
              <w:spacing w:before="120" w:after="120"/>
              <w:rPr>
                <w:rFonts w:cs="Times New Roman"/>
              </w:rPr>
            </w:pPr>
            <w:r w:rsidRPr="00E9736B">
              <w:rPr>
                <w:rFonts w:cs="Times New Roman"/>
              </w:rPr>
              <w:t>Học sinh, chuyên gia, kiểm soát viên, hỗ trợ viên</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20</w:t>
            </w:r>
          </w:p>
        </w:tc>
        <w:tc>
          <w:tcPr>
            <w:tcW w:w="1943" w:type="dxa"/>
            <w:vMerge w:val="restart"/>
          </w:tcPr>
          <w:p w:rsidR="00153A5E" w:rsidRPr="00E9736B" w:rsidRDefault="00153A5E" w:rsidP="00D0348B">
            <w:pPr>
              <w:pStyle w:val="Bang"/>
              <w:spacing w:before="120" w:after="120"/>
              <w:rPr>
                <w:rFonts w:cs="Times New Roman"/>
              </w:rPr>
            </w:pPr>
            <w:r w:rsidRPr="00E9736B">
              <w:rPr>
                <w:rFonts w:cs="Times New Roman"/>
              </w:rPr>
              <w:t>Quản lý tài khoản thanh toán cá nhân</w:t>
            </w:r>
          </w:p>
        </w:tc>
        <w:tc>
          <w:tcPr>
            <w:tcW w:w="1984" w:type="dxa"/>
          </w:tcPr>
          <w:p w:rsidR="00153A5E" w:rsidRPr="00E9736B" w:rsidRDefault="00153A5E" w:rsidP="00D0348B">
            <w:pPr>
              <w:pStyle w:val="Bang"/>
              <w:spacing w:before="120" w:after="120"/>
              <w:rPr>
                <w:rFonts w:cs="Times New Roman"/>
              </w:rPr>
            </w:pPr>
            <w:r w:rsidRPr="00E9736B">
              <w:rPr>
                <w:rFonts w:cs="Times New Roman"/>
              </w:rPr>
              <w:t>Cập nhật tài khoản thanh toán</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21</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Nạp tiền vào tài khoản</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r w:rsidR="00991F3C" w:rsidRPr="00E9736B">
              <w:rPr>
                <w:rFonts w:cs="Times New Roman"/>
              </w:rPr>
              <w:t>, hỗ trợ viên</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22</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Rút tiền khỏi tài khoản</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r w:rsidR="00991F3C" w:rsidRPr="00E9736B">
              <w:rPr>
                <w:rFonts w:cs="Times New Roman"/>
              </w:rPr>
              <w:t>,</w:t>
            </w:r>
          </w:p>
          <w:p w:rsidR="00991F3C" w:rsidRPr="00E9736B" w:rsidRDefault="00991F3C" w:rsidP="00D0348B">
            <w:pPr>
              <w:pStyle w:val="Bang"/>
              <w:spacing w:before="120" w:after="120"/>
              <w:rPr>
                <w:rFonts w:cs="Times New Roman"/>
              </w:rPr>
            </w:pPr>
            <w:r w:rsidRPr="00E9736B">
              <w:rPr>
                <w:rFonts w:cs="Times New Roman"/>
              </w:rPr>
              <w:t>hỗ trợ viên</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23</w:t>
            </w:r>
          </w:p>
        </w:tc>
        <w:tc>
          <w:tcPr>
            <w:tcW w:w="1943" w:type="dxa"/>
            <w:vMerge w:val="restart"/>
          </w:tcPr>
          <w:p w:rsidR="00153A5E" w:rsidRPr="00E9736B" w:rsidRDefault="00153A5E" w:rsidP="00D0348B">
            <w:pPr>
              <w:pStyle w:val="Bang"/>
              <w:spacing w:before="120" w:after="120"/>
              <w:rPr>
                <w:rFonts w:cs="Times New Roman"/>
              </w:rPr>
            </w:pPr>
            <w:r w:rsidRPr="00E9736B">
              <w:rPr>
                <w:rFonts w:cs="Times New Roman"/>
              </w:rPr>
              <w:t>Kiểm soát nội dung</w:t>
            </w:r>
          </w:p>
        </w:tc>
        <w:tc>
          <w:tcPr>
            <w:tcW w:w="1984" w:type="dxa"/>
          </w:tcPr>
          <w:p w:rsidR="00153A5E" w:rsidRPr="00E9736B" w:rsidRDefault="00153A5E" w:rsidP="00D0348B">
            <w:pPr>
              <w:pStyle w:val="Bang"/>
              <w:spacing w:before="120" w:after="120"/>
              <w:rPr>
                <w:rFonts w:cs="Times New Roman"/>
              </w:rPr>
            </w:pPr>
            <w:r w:rsidRPr="00E9736B">
              <w:rPr>
                <w:rFonts w:cs="Times New Roman"/>
              </w:rPr>
              <w:t>Kiểm soát nội dung câu hỏi</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Kiểm soát viên</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24</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Kiểm soát nội dung câu trả lời</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Kiểm soát viên</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25</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Kiểm soát nội dung bình luận</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Kiểm soát viên</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lastRenderedPageBreak/>
              <w:t>26</w:t>
            </w:r>
          </w:p>
        </w:tc>
        <w:tc>
          <w:tcPr>
            <w:tcW w:w="1943" w:type="dxa"/>
            <w:vMerge w:val="restart"/>
          </w:tcPr>
          <w:p w:rsidR="00153A5E" w:rsidRPr="00E9736B" w:rsidRDefault="00153A5E" w:rsidP="00D0348B">
            <w:pPr>
              <w:pStyle w:val="Bang"/>
              <w:spacing w:before="120" w:after="120"/>
              <w:rPr>
                <w:rFonts w:cs="Times New Roman"/>
              </w:rPr>
            </w:pPr>
            <w:r w:rsidRPr="00E9736B">
              <w:rPr>
                <w:rFonts w:cs="Times New Roman"/>
              </w:rPr>
              <w:t>Xác nhận chuyên gia</w:t>
            </w:r>
          </w:p>
        </w:tc>
        <w:tc>
          <w:tcPr>
            <w:tcW w:w="1984" w:type="dxa"/>
          </w:tcPr>
          <w:p w:rsidR="00153A5E" w:rsidRPr="00E9736B" w:rsidRDefault="00153A5E" w:rsidP="00D0348B">
            <w:pPr>
              <w:pStyle w:val="Bang"/>
              <w:spacing w:before="120" w:after="120"/>
              <w:rPr>
                <w:rFonts w:cs="Times New Roman"/>
              </w:rPr>
            </w:pPr>
            <w:r w:rsidRPr="00E9736B">
              <w:rPr>
                <w:rFonts w:cs="Times New Roman"/>
              </w:rPr>
              <w:t>Ứng tuyển chuyên gia</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27</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Đánh giá hồ sơ chuyên gia</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Kiểm soát viên</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28</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Kiểm tra năng lực chuyên gia</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Kiểm soát viên</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29</w:t>
            </w:r>
          </w:p>
        </w:tc>
        <w:tc>
          <w:tcPr>
            <w:tcW w:w="1943" w:type="dxa"/>
            <w:vMerge w:val="restart"/>
          </w:tcPr>
          <w:p w:rsidR="00153A5E" w:rsidRPr="00E9736B" w:rsidRDefault="00153A5E" w:rsidP="00D0348B">
            <w:pPr>
              <w:pStyle w:val="Bang"/>
              <w:spacing w:before="120" w:after="120"/>
              <w:rPr>
                <w:rFonts w:cs="Times New Roman"/>
              </w:rPr>
            </w:pPr>
            <w:r w:rsidRPr="00E9736B">
              <w:rPr>
                <w:rFonts w:cs="Times New Roman"/>
              </w:rPr>
              <w:t>Hỗ trợ</w:t>
            </w:r>
          </w:p>
        </w:tc>
        <w:tc>
          <w:tcPr>
            <w:tcW w:w="1984" w:type="dxa"/>
          </w:tcPr>
          <w:p w:rsidR="00153A5E" w:rsidRPr="00E9736B" w:rsidRDefault="00153A5E" w:rsidP="00D0348B">
            <w:pPr>
              <w:pStyle w:val="Bang"/>
              <w:spacing w:before="120" w:after="120"/>
              <w:rPr>
                <w:rFonts w:cs="Times New Roman"/>
              </w:rPr>
            </w:pPr>
            <w:r w:rsidRPr="00E9736B">
              <w:rPr>
                <w:rFonts w:cs="Times New Roman"/>
              </w:rPr>
              <w:t>Gửi yêu cầu hỗ trợ</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Học sinh, chuyên gia</w:t>
            </w:r>
          </w:p>
        </w:tc>
      </w:tr>
      <w:tr w:rsidR="00153A5E" w:rsidRPr="00E9736B" w:rsidTr="00976C36">
        <w:tc>
          <w:tcPr>
            <w:tcW w:w="746" w:type="dxa"/>
          </w:tcPr>
          <w:p w:rsidR="00153A5E" w:rsidRPr="00E9736B" w:rsidRDefault="00153A5E" w:rsidP="00D0348B">
            <w:pPr>
              <w:pStyle w:val="Bang"/>
              <w:spacing w:before="120" w:after="120"/>
              <w:rPr>
                <w:rFonts w:cs="Times New Roman"/>
              </w:rPr>
            </w:pPr>
            <w:r w:rsidRPr="00E9736B">
              <w:rPr>
                <w:rFonts w:cs="Times New Roman"/>
              </w:rPr>
              <w:t>30</w:t>
            </w:r>
          </w:p>
        </w:tc>
        <w:tc>
          <w:tcPr>
            <w:tcW w:w="1943" w:type="dxa"/>
            <w:vMerge/>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Trả lời yêu cầu hỗ trợ</w:t>
            </w:r>
          </w:p>
        </w:tc>
        <w:tc>
          <w:tcPr>
            <w:tcW w:w="1985" w:type="dxa"/>
          </w:tcPr>
          <w:p w:rsidR="00153A5E" w:rsidRPr="00E9736B" w:rsidRDefault="00153A5E" w:rsidP="00D0348B">
            <w:pPr>
              <w:pStyle w:val="Bang"/>
              <w:spacing w:before="120" w:after="120"/>
              <w:rPr>
                <w:rFonts w:cs="Times New Roman"/>
              </w:rPr>
            </w:pPr>
          </w:p>
        </w:tc>
        <w:tc>
          <w:tcPr>
            <w:tcW w:w="1984" w:type="dxa"/>
          </w:tcPr>
          <w:p w:rsidR="00153A5E" w:rsidRPr="00E9736B" w:rsidRDefault="00153A5E" w:rsidP="00D0348B">
            <w:pPr>
              <w:pStyle w:val="Bang"/>
              <w:spacing w:before="120" w:after="120"/>
              <w:rPr>
                <w:rFonts w:cs="Times New Roman"/>
              </w:rPr>
            </w:pPr>
            <w:r w:rsidRPr="00E9736B">
              <w:rPr>
                <w:rFonts w:cs="Times New Roman"/>
              </w:rPr>
              <w:t>Hỗ trợ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31</w:t>
            </w:r>
          </w:p>
        </w:tc>
        <w:tc>
          <w:tcPr>
            <w:tcW w:w="1943" w:type="dxa"/>
            <w:vMerge w:val="restart"/>
          </w:tcPr>
          <w:p w:rsidR="00991F3C" w:rsidRPr="00E9736B" w:rsidRDefault="00991F3C" w:rsidP="00D0348B">
            <w:pPr>
              <w:pStyle w:val="Bang"/>
              <w:spacing w:before="120" w:after="120"/>
              <w:rPr>
                <w:rFonts w:cs="Times New Roman"/>
              </w:rPr>
            </w:pPr>
            <w:r w:rsidRPr="00E9736B">
              <w:rPr>
                <w:rFonts w:cs="Times New Roman"/>
              </w:rPr>
              <w:t>Quản lý lịch sử hoạt động</w:t>
            </w:r>
          </w:p>
        </w:tc>
        <w:tc>
          <w:tcPr>
            <w:tcW w:w="1984" w:type="dxa"/>
            <w:vMerge w:val="restart"/>
          </w:tcPr>
          <w:p w:rsidR="00991F3C" w:rsidRPr="00E9736B" w:rsidRDefault="00991F3C" w:rsidP="00D0348B">
            <w:pPr>
              <w:pStyle w:val="Bang"/>
              <w:spacing w:before="120" w:after="120"/>
              <w:rPr>
                <w:rFonts w:cs="Times New Roman"/>
              </w:rPr>
            </w:pPr>
            <w:r w:rsidRPr="00E9736B">
              <w:rPr>
                <w:rFonts w:cs="Times New Roman"/>
              </w:rPr>
              <w:t>Quản lý lịch sử truy nhập</w:t>
            </w:r>
          </w:p>
        </w:tc>
        <w:tc>
          <w:tcPr>
            <w:tcW w:w="1985" w:type="dxa"/>
          </w:tcPr>
          <w:p w:rsidR="00991F3C" w:rsidRPr="00E9736B" w:rsidRDefault="00991F3C" w:rsidP="00D0348B">
            <w:pPr>
              <w:pStyle w:val="Bang"/>
              <w:spacing w:before="120" w:after="120"/>
              <w:rPr>
                <w:rFonts w:cs="Times New Roman"/>
              </w:rPr>
            </w:pPr>
            <w:r w:rsidRPr="00E9736B">
              <w:rPr>
                <w:rFonts w:cs="Times New Roman"/>
              </w:rPr>
              <w:t>Tìm kiếm và lọc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Học sinh, chuyên gia, hỗ trợ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32</w:t>
            </w:r>
          </w:p>
        </w:tc>
        <w:tc>
          <w:tcPr>
            <w:tcW w:w="1943" w:type="dxa"/>
            <w:vMerge/>
          </w:tcPr>
          <w:p w:rsidR="00991F3C" w:rsidRPr="00E9736B" w:rsidRDefault="00991F3C" w:rsidP="00D0348B">
            <w:pPr>
              <w:pStyle w:val="Bang"/>
              <w:spacing w:before="120" w:after="120"/>
              <w:rPr>
                <w:rFonts w:cs="Times New Roman"/>
              </w:rPr>
            </w:pPr>
          </w:p>
        </w:tc>
        <w:tc>
          <w:tcPr>
            <w:tcW w:w="1984" w:type="dxa"/>
            <w:vMerge/>
          </w:tcPr>
          <w:p w:rsidR="00991F3C" w:rsidRPr="00E9736B" w:rsidRDefault="00991F3C" w:rsidP="00D0348B">
            <w:pPr>
              <w:pStyle w:val="Bang"/>
              <w:spacing w:before="120" w:after="120"/>
              <w:rPr>
                <w:rFonts w:cs="Times New Roman"/>
              </w:rPr>
            </w:pPr>
          </w:p>
        </w:tc>
        <w:tc>
          <w:tcPr>
            <w:tcW w:w="1985" w:type="dxa"/>
          </w:tcPr>
          <w:p w:rsidR="00991F3C" w:rsidRPr="00E9736B" w:rsidRDefault="00991F3C" w:rsidP="00D0348B">
            <w:pPr>
              <w:pStyle w:val="Bang"/>
              <w:spacing w:before="120" w:after="120"/>
              <w:rPr>
                <w:rFonts w:cs="Times New Roman"/>
              </w:rPr>
            </w:pPr>
            <w:r w:rsidRPr="00E9736B">
              <w:rPr>
                <w:rFonts w:cs="Times New Roman"/>
              </w:rPr>
              <w:t>Đánh dấu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Hỗ trợ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33</w:t>
            </w:r>
          </w:p>
        </w:tc>
        <w:tc>
          <w:tcPr>
            <w:tcW w:w="1943" w:type="dxa"/>
            <w:vMerge/>
          </w:tcPr>
          <w:p w:rsidR="00991F3C" w:rsidRPr="00E9736B" w:rsidRDefault="00991F3C" w:rsidP="00D0348B">
            <w:pPr>
              <w:pStyle w:val="Bang"/>
              <w:spacing w:before="120" w:after="120"/>
              <w:rPr>
                <w:rFonts w:cs="Times New Roman"/>
              </w:rPr>
            </w:pPr>
          </w:p>
        </w:tc>
        <w:tc>
          <w:tcPr>
            <w:tcW w:w="1984" w:type="dxa"/>
            <w:vMerge/>
          </w:tcPr>
          <w:p w:rsidR="00991F3C" w:rsidRPr="00E9736B" w:rsidRDefault="00991F3C" w:rsidP="00D0348B">
            <w:pPr>
              <w:pStyle w:val="Bang"/>
              <w:spacing w:before="120" w:after="120"/>
              <w:rPr>
                <w:rFonts w:cs="Times New Roman"/>
              </w:rPr>
            </w:pPr>
          </w:p>
        </w:tc>
        <w:tc>
          <w:tcPr>
            <w:tcW w:w="1985" w:type="dxa"/>
          </w:tcPr>
          <w:p w:rsidR="00991F3C" w:rsidRPr="00E9736B" w:rsidRDefault="00991F3C" w:rsidP="00D0348B">
            <w:pPr>
              <w:pStyle w:val="Bang"/>
              <w:spacing w:before="120" w:after="120"/>
              <w:rPr>
                <w:rFonts w:cs="Times New Roman"/>
              </w:rPr>
            </w:pPr>
            <w:r w:rsidRPr="00E9736B">
              <w:rPr>
                <w:rFonts w:cs="Times New Roman"/>
              </w:rPr>
              <w:t>Chuyển tiếp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Hỗ trợ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34</w:t>
            </w:r>
          </w:p>
        </w:tc>
        <w:tc>
          <w:tcPr>
            <w:tcW w:w="1943" w:type="dxa"/>
            <w:vMerge/>
          </w:tcPr>
          <w:p w:rsidR="00991F3C" w:rsidRPr="00E9736B" w:rsidRDefault="00991F3C" w:rsidP="00D0348B">
            <w:pPr>
              <w:pStyle w:val="Bang"/>
              <w:spacing w:before="120" w:after="120"/>
              <w:rPr>
                <w:rFonts w:cs="Times New Roman"/>
              </w:rPr>
            </w:pPr>
          </w:p>
        </w:tc>
        <w:tc>
          <w:tcPr>
            <w:tcW w:w="1984" w:type="dxa"/>
            <w:vMerge w:val="restart"/>
          </w:tcPr>
          <w:p w:rsidR="00991F3C" w:rsidRPr="00E9736B" w:rsidRDefault="00991F3C" w:rsidP="00D0348B">
            <w:pPr>
              <w:pStyle w:val="Bang"/>
              <w:spacing w:before="120" w:after="120"/>
              <w:rPr>
                <w:rFonts w:cs="Times New Roman"/>
              </w:rPr>
            </w:pPr>
            <w:r w:rsidRPr="00E9736B">
              <w:rPr>
                <w:rFonts w:cs="Times New Roman"/>
              </w:rPr>
              <w:t>Quản lý lịch sử hỏi đáp miễn phí</w:t>
            </w:r>
          </w:p>
        </w:tc>
        <w:tc>
          <w:tcPr>
            <w:tcW w:w="1985" w:type="dxa"/>
          </w:tcPr>
          <w:p w:rsidR="00991F3C" w:rsidRPr="00E9736B" w:rsidRDefault="00991F3C" w:rsidP="00D0348B">
            <w:pPr>
              <w:pStyle w:val="Bang"/>
              <w:spacing w:before="120" w:after="120"/>
              <w:rPr>
                <w:rFonts w:cs="Times New Roman"/>
              </w:rPr>
            </w:pPr>
            <w:r w:rsidRPr="00E9736B">
              <w:rPr>
                <w:rFonts w:cs="Times New Roman"/>
              </w:rPr>
              <w:t>Tìm kiếm và lọc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Học sinh, chuyên gia, hỗ trợ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35</w:t>
            </w:r>
          </w:p>
        </w:tc>
        <w:tc>
          <w:tcPr>
            <w:tcW w:w="1943" w:type="dxa"/>
            <w:vMerge/>
          </w:tcPr>
          <w:p w:rsidR="00991F3C" w:rsidRPr="00E9736B" w:rsidRDefault="00991F3C" w:rsidP="00D0348B">
            <w:pPr>
              <w:pStyle w:val="Bang"/>
              <w:spacing w:before="120" w:after="120"/>
              <w:rPr>
                <w:rFonts w:cs="Times New Roman"/>
              </w:rPr>
            </w:pPr>
          </w:p>
        </w:tc>
        <w:tc>
          <w:tcPr>
            <w:tcW w:w="1984" w:type="dxa"/>
            <w:vMerge/>
          </w:tcPr>
          <w:p w:rsidR="00991F3C" w:rsidRPr="00E9736B" w:rsidRDefault="00991F3C" w:rsidP="00D0348B">
            <w:pPr>
              <w:pStyle w:val="Bang"/>
              <w:spacing w:before="120" w:after="120"/>
              <w:rPr>
                <w:rFonts w:cs="Times New Roman"/>
              </w:rPr>
            </w:pPr>
          </w:p>
        </w:tc>
        <w:tc>
          <w:tcPr>
            <w:tcW w:w="1985" w:type="dxa"/>
          </w:tcPr>
          <w:p w:rsidR="00991F3C" w:rsidRPr="00E9736B" w:rsidRDefault="00991F3C" w:rsidP="00D0348B">
            <w:pPr>
              <w:pStyle w:val="Bang"/>
              <w:spacing w:before="120" w:after="120"/>
              <w:rPr>
                <w:rFonts w:cs="Times New Roman"/>
              </w:rPr>
            </w:pPr>
            <w:r w:rsidRPr="00E9736B">
              <w:rPr>
                <w:rFonts w:cs="Times New Roman"/>
              </w:rPr>
              <w:t>Đánh dấu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Hỗ trợ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lastRenderedPageBreak/>
              <w:t>36</w:t>
            </w:r>
          </w:p>
        </w:tc>
        <w:tc>
          <w:tcPr>
            <w:tcW w:w="1943" w:type="dxa"/>
            <w:vMerge/>
          </w:tcPr>
          <w:p w:rsidR="00991F3C" w:rsidRPr="00E9736B" w:rsidRDefault="00991F3C" w:rsidP="00D0348B">
            <w:pPr>
              <w:pStyle w:val="Bang"/>
              <w:spacing w:before="120" w:after="120"/>
              <w:rPr>
                <w:rFonts w:cs="Times New Roman"/>
              </w:rPr>
            </w:pPr>
          </w:p>
        </w:tc>
        <w:tc>
          <w:tcPr>
            <w:tcW w:w="1984" w:type="dxa"/>
            <w:vMerge/>
          </w:tcPr>
          <w:p w:rsidR="00991F3C" w:rsidRPr="00E9736B" w:rsidRDefault="00991F3C" w:rsidP="00D0348B">
            <w:pPr>
              <w:pStyle w:val="Bang"/>
              <w:spacing w:before="120" w:after="120"/>
              <w:rPr>
                <w:rFonts w:cs="Times New Roman"/>
              </w:rPr>
            </w:pPr>
          </w:p>
        </w:tc>
        <w:tc>
          <w:tcPr>
            <w:tcW w:w="1985" w:type="dxa"/>
          </w:tcPr>
          <w:p w:rsidR="00991F3C" w:rsidRPr="00E9736B" w:rsidRDefault="00991F3C" w:rsidP="00D0348B">
            <w:pPr>
              <w:pStyle w:val="Bang"/>
              <w:spacing w:before="120" w:after="120"/>
              <w:rPr>
                <w:rFonts w:cs="Times New Roman"/>
              </w:rPr>
            </w:pPr>
            <w:r w:rsidRPr="00E9736B">
              <w:rPr>
                <w:rFonts w:cs="Times New Roman"/>
              </w:rPr>
              <w:t>Chuyển tiếp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Hỗ trợ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37</w:t>
            </w:r>
          </w:p>
        </w:tc>
        <w:tc>
          <w:tcPr>
            <w:tcW w:w="1943" w:type="dxa"/>
            <w:vMerge/>
          </w:tcPr>
          <w:p w:rsidR="00991F3C" w:rsidRPr="00E9736B" w:rsidRDefault="00991F3C" w:rsidP="00D0348B">
            <w:pPr>
              <w:pStyle w:val="Bang"/>
              <w:spacing w:before="120" w:after="120"/>
              <w:rPr>
                <w:rFonts w:cs="Times New Roman"/>
              </w:rPr>
            </w:pPr>
          </w:p>
        </w:tc>
        <w:tc>
          <w:tcPr>
            <w:tcW w:w="1984" w:type="dxa"/>
            <w:vMerge w:val="restart"/>
          </w:tcPr>
          <w:p w:rsidR="00991F3C" w:rsidRPr="00E9736B" w:rsidRDefault="00991F3C" w:rsidP="00D0348B">
            <w:pPr>
              <w:pStyle w:val="Bang"/>
              <w:spacing w:before="120" w:after="120"/>
              <w:rPr>
                <w:rFonts w:cs="Times New Roman"/>
              </w:rPr>
            </w:pPr>
            <w:r w:rsidRPr="00E9736B">
              <w:rPr>
                <w:rFonts w:cs="Times New Roman"/>
              </w:rPr>
              <w:t>Quản lý lịch sử hỏi đáp thu phí</w:t>
            </w:r>
          </w:p>
        </w:tc>
        <w:tc>
          <w:tcPr>
            <w:tcW w:w="1985" w:type="dxa"/>
          </w:tcPr>
          <w:p w:rsidR="00991F3C" w:rsidRPr="00E9736B" w:rsidRDefault="00991F3C" w:rsidP="00D0348B">
            <w:pPr>
              <w:pStyle w:val="Bang"/>
              <w:spacing w:before="120" w:after="120"/>
              <w:rPr>
                <w:rFonts w:cs="Times New Roman"/>
              </w:rPr>
            </w:pPr>
            <w:r w:rsidRPr="00E9736B">
              <w:rPr>
                <w:rFonts w:cs="Times New Roman"/>
              </w:rPr>
              <w:t>Tìm kiếm và lọc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Học sinh, chuyên gia, hỗ trợ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38</w:t>
            </w:r>
          </w:p>
        </w:tc>
        <w:tc>
          <w:tcPr>
            <w:tcW w:w="1943" w:type="dxa"/>
            <w:vMerge/>
          </w:tcPr>
          <w:p w:rsidR="00991F3C" w:rsidRPr="00E9736B" w:rsidRDefault="00991F3C" w:rsidP="00D0348B">
            <w:pPr>
              <w:pStyle w:val="Bang"/>
              <w:spacing w:before="120" w:after="120"/>
              <w:rPr>
                <w:rFonts w:cs="Times New Roman"/>
              </w:rPr>
            </w:pPr>
          </w:p>
        </w:tc>
        <w:tc>
          <w:tcPr>
            <w:tcW w:w="1984" w:type="dxa"/>
            <w:vMerge/>
          </w:tcPr>
          <w:p w:rsidR="00991F3C" w:rsidRPr="00E9736B" w:rsidRDefault="00991F3C" w:rsidP="00D0348B">
            <w:pPr>
              <w:pStyle w:val="Bang"/>
              <w:spacing w:before="120" w:after="120"/>
              <w:rPr>
                <w:rFonts w:cs="Times New Roman"/>
              </w:rPr>
            </w:pPr>
          </w:p>
        </w:tc>
        <w:tc>
          <w:tcPr>
            <w:tcW w:w="1985" w:type="dxa"/>
          </w:tcPr>
          <w:p w:rsidR="00991F3C" w:rsidRPr="00E9736B" w:rsidRDefault="00991F3C" w:rsidP="00D0348B">
            <w:pPr>
              <w:pStyle w:val="Bang"/>
              <w:spacing w:before="120" w:after="120"/>
              <w:rPr>
                <w:rFonts w:cs="Times New Roman"/>
              </w:rPr>
            </w:pPr>
            <w:r w:rsidRPr="00E9736B">
              <w:rPr>
                <w:rFonts w:cs="Times New Roman"/>
              </w:rPr>
              <w:t>Đánh dấu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Hỗ trợ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39</w:t>
            </w:r>
          </w:p>
        </w:tc>
        <w:tc>
          <w:tcPr>
            <w:tcW w:w="1943" w:type="dxa"/>
            <w:vMerge/>
          </w:tcPr>
          <w:p w:rsidR="00991F3C" w:rsidRPr="00E9736B" w:rsidRDefault="00991F3C" w:rsidP="00D0348B">
            <w:pPr>
              <w:pStyle w:val="Bang"/>
              <w:spacing w:before="120" w:after="120"/>
              <w:rPr>
                <w:rFonts w:cs="Times New Roman"/>
              </w:rPr>
            </w:pPr>
          </w:p>
        </w:tc>
        <w:tc>
          <w:tcPr>
            <w:tcW w:w="1984" w:type="dxa"/>
            <w:vMerge/>
          </w:tcPr>
          <w:p w:rsidR="00991F3C" w:rsidRPr="00E9736B" w:rsidRDefault="00991F3C" w:rsidP="00D0348B">
            <w:pPr>
              <w:pStyle w:val="Bang"/>
              <w:spacing w:before="120" w:after="120"/>
              <w:rPr>
                <w:rFonts w:cs="Times New Roman"/>
              </w:rPr>
            </w:pPr>
          </w:p>
        </w:tc>
        <w:tc>
          <w:tcPr>
            <w:tcW w:w="1985" w:type="dxa"/>
          </w:tcPr>
          <w:p w:rsidR="00991F3C" w:rsidRPr="00E9736B" w:rsidRDefault="00991F3C" w:rsidP="00D0348B">
            <w:pPr>
              <w:pStyle w:val="Bang"/>
              <w:spacing w:before="120" w:after="120"/>
              <w:rPr>
                <w:rFonts w:cs="Times New Roman"/>
              </w:rPr>
            </w:pPr>
            <w:r w:rsidRPr="00E9736B">
              <w:rPr>
                <w:rFonts w:cs="Times New Roman"/>
              </w:rPr>
              <w:t>Chuyển tiếp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Hỗ trợ viên, quản trị viên.</w:t>
            </w:r>
          </w:p>
        </w:tc>
      </w:tr>
      <w:tr w:rsidR="00991F3C" w:rsidRPr="00E9736B" w:rsidTr="00976C36">
        <w:tc>
          <w:tcPr>
            <w:tcW w:w="746" w:type="dxa"/>
          </w:tcPr>
          <w:p w:rsidR="00991F3C" w:rsidRPr="00E9736B" w:rsidRDefault="00991F3C" w:rsidP="00D0348B">
            <w:pPr>
              <w:pStyle w:val="Bang"/>
              <w:spacing w:before="120" w:after="120"/>
              <w:rPr>
                <w:rFonts w:cs="Times New Roman"/>
              </w:rPr>
            </w:pPr>
            <w:r w:rsidRPr="00E9736B">
              <w:rPr>
                <w:rFonts w:cs="Times New Roman"/>
              </w:rPr>
              <w:t>40</w:t>
            </w:r>
          </w:p>
        </w:tc>
        <w:tc>
          <w:tcPr>
            <w:tcW w:w="1943" w:type="dxa"/>
            <w:vMerge/>
          </w:tcPr>
          <w:p w:rsidR="00991F3C" w:rsidRPr="00E9736B" w:rsidRDefault="00991F3C" w:rsidP="00D0348B">
            <w:pPr>
              <w:pStyle w:val="Bang"/>
              <w:spacing w:before="120" w:after="120"/>
              <w:rPr>
                <w:rFonts w:cs="Times New Roman"/>
              </w:rPr>
            </w:pPr>
          </w:p>
        </w:tc>
        <w:tc>
          <w:tcPr>
            <w:tcW w:w="1984" w:type="dxa"/>
            <w:vMerge w:val="restart"/>
          </w:tcPr>
          <w:p w:rsidR="00991F3C" w:rsidRPr="00E9736B" w:rsidRDefault="00991F3C" w:rsidP="00D0348B">
            <w:pPr>
              <w:pStyle w:val="Bang"/>
              <w:spacing w:before="120" w:after="120"/>
              <w:rPr>
                <w:rFonts w:cs="Times New Roman"/>
              </w:rPr>
            </w:pPr>
            <w:r w:rsidRPr="00E9736B">
              <w:rPr>
                <w:rFonts w:cs="Times New Roman"/>
              </w:rPr>
              <w:t>Quản lý lịch sử thanh toán</w:t>
            </w:r>
          </w:p>
        </w:tc>
        <w:tc>
          <w:tcPr>
            <w:tcW w:w="1985" w:type="dxa"/>
          </w:tcPr>
          <w:p w:rsidR="00991F3C" w:rsidRPr="00E9736B" w:rsidRDefault="00991F3C" w:rsidP="00D0348B">
            <w:pPr>
              <w:pStyle w:val="Bang"/>
              <w:spacing w:before="120" w:after="120"/>
              <w:rPr>
                <w:rFonts w:cs="Times New Roman"/>
              </w:rPr>
            </w:pPr>
            <w:r w:rsidRPr="00E9736B">
              <w:rPr>
                <w:rFonts w:cs="Times New Roman"/>
              </w:rPr>
              <w:t>Tìm kiếm và lọc lịch sử</w:t>
            </w:r>
          </w:p>
        </w:tc>
        <w:tc>
          <w:tcPr>
            <w:tcW w:w="1984" w:type="dxa"/>
          </w:tcPr>
          <w:p w:rsidR="00991F3C" w:rsidRPr="00E9736B" w:rsidRDefault="00991F3C" w:rsidP="00D0348B">
            <w:pPr>
              <w:pStyle w:val="Bang"/>
              <w:spacing w:before="120" w:after="120"/>
              <w:rPr>
                <w:rFonts w:cs="Times New Roman"/>
              </w:rPr>
            </w:pPr>
            <w:r w:rsidRPr="00E9736B">
              <w:rPr>
                <w:rFonts w:cs="Times New Roman"/>
              </w:rPr>
              <w:t>Học sinh, chuyên gia, hỗ trợ viên, quản trị viên.</w:t>
            </w:r>
          </w:p>
        </w:tc>
      </w:tr>
      <w:tr w:rsidR="00BF0EC7" w:rsidRPr="00E9736B" w:rsidTr="00976C36">
        <w:tc>
          <w:tcPr>
            <w:tcW w:w="746" w:type="dxa"/>
          </w:tcPr>
          <w:p w:rsidR="00BF0EC7" w:rsidRPr="00E9736B" w:rsidRDefault="00BF0EC7" w:rsidP="00D0348B">
            <w:pPr>
              <w:pStyle w:val="Bang"/>
              <w:spacing w:before="120" w:after="120"/>
              <w:rPr>
                <w:rFonts w:cs="Times New Roman"/>
              </w:rPr>
            </w:pPr>
            <w:r w:rsidRPr="00E9736B">
              <w:rPr>
                <w:rFonts w:cs="Times New Roman"/>
              </w:rPr>
              <w:t>41</w:t>
            </w:r>
          </w:p>
        </w:tc>
        <w:tc>
          <w:tcPr>
            <w:tcW w:w="1943" w:type="dxa"/>
            <w:vMerge/>
          </w:tcPr>
          <w:p w:rsidR="00BF0EC7" w:rsidRPr="00E9736B" w:rsidRDefault="00BF0EC7" w:rsidP="00D0348B">
            <w:pPr>
              <w:pStyle w:val="Bang"/>
              <w:spacing w:before="120" w:after="120"/>
              <w:rPr>
                <w:rFonts w:cs="Times New Roman"/>
              </w:rPr>
            </w:pPr>
          </w:p>
        </w:tc>
        <w:tc>
          <w:tcPr>
            <w:tcW w:w="1984" w:type="dxa"/>
            <w:vMerge/>
          </w:tcPr>
          <w:p w:rsidR="00BF0EC7" w:rsidRPr="00E9736B" w:rsidRDefault="00BF0EC7" w:rsidP="00D0348B">
            <w:pPr>
              <w:pStyle w:val="Bang"/>
              <w:spacing w:before="120" w:after="120"/>
              <w:rPr>
                <w:rFonts w:cs="Times New Roman"/>
              </w:rPr>
            </w:pPr>
          </w:p>
        </w:tc>
        <w:tc>
          <w:tcPr>
            <w:tcW w:w="1985" w:type="dxa"/>
          </w:tcPr>
          <w:p w:rsidR="00BF0EC7" w:rsidRPr="00E9736B" w:rsidRDefault="00BF0EC7" w:rsidP="00D0348B">
            <w:pPr>
              <w:pStyle w:val="Bang"/>
              <w:spacing w:before="120" w:after="120"/>
              <w:rPr>
                <w:rFonts w:cs="Times New Roman"/>
              </w:rPr>
            </w:pPr>
            <w:r w:rsidRPr="00E9736B">
              <w:rPr>
                <w:rFonts w:cs="Times New Roman"/>
              </w:rPr>
              <w:t>Đánh dấu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Hỗ trợ viên, quản trị viên.</w:t>
            </w:r>
          </w:p>
        </w:tc>
      </w:tr>
      <w:tr w:rsidR="00BF0EC7" w:rsidRPr="00E9736B" w:rsidTr="00976C36">
        <w:tc>
          <w:tcPr>
            <w:tcW w:w="746" w:type="dxa"/>
          </w:tcPr>
          <w:p w:rsidR="00BF0EC7" w:rsidRPr="00E9736B" w:rsidRDefault="00BF0EC7" w:rsidP="00D0348B">
            <w:pPr>
              <w:pStyle w:val="Bang"/>
              <w:spacing w:before="120" w:after="120"/>
              <w:rPr>
                <w:rFonts w:cs="Times New Roman"/>
              </w:rPr>
            </w:pPr>
            <w:r w:rsidRPr="00E9736B">
              <w:rPr>
                <w:rFonts w:cs="Times New Roman"/>
              </w:rPr>
              <w:t>42</w:t>
            </w:r>
          </w:p>
        </w:tc>
        <w:tc>
          <w:tcPr>
            <w:tcW w:w="1943" w:type="dxa"/>
            <w:vMerge/>
          </w:tcPr>
          <w:p w:rsidR="00BF0EC7" w:rsidRPr="00E9736B" w:rsidRDefault="00BF0EC7" w:rsidP="00D0348B">
            <w:pPr>
              <w:pStyle w:val="Bang"/>
              <w:spacing w:before="120" w:after="120"/>
              <w:rPr>
                <w:rFonts w:cs="Times New Roman"/>
              </w:rPr>
            </w:pPr>
          </w:p>
        </w:tc>
        <w:tc>
          <w:tcPr>
            <w:tcW w:w="1984" w:type="dxa"/>
            <w:vMerge/>
          </w:tcPr>
          <w:p w:rsidR="00BF0EC7" w:rsidRPr="00E9736B" w:rsidRDefault="00BF0EC7" w:rsidP="00D0348B">
            <w:pPr>
              <w:pStyle w:val="Bang"/>
              <w:spacing w:before="120" w:after="120"/>
              <w:rPr>
                <w:rFonts w:cs="Times New Roman"/>
              </w:rPr>
            </w:pPr>
          </w:p>
        </w:tc>
        <w:tc>
          <w:tcPr>
            <w:tcW w:w="1985" w:type="dxa"/>
          </w:tcPr>
          <w:p w:rsidR="00BF0EC7" w:rsidRPr="00E9736B" w:rsidRDefault="00BF0EC7" w:rsidP="00D0348B">
            <w:pPr>
              <w:pStyle w:val="Bang"/>
              <w:spacing w:before="120" w:after="120"/>
              <w:rPr>
                <w:rFonts w:cs="Times New Roman"/>
              </w:rPr>
            </w:pPr>
            <w:r w:rsidRPr="00E9736B">
              <w:rPr>
                <w:rFonts w:cs="Times New Roman"/>
              </w:rPr>
              <w:t>Chuyển tiếp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Hỗ trợ viên, quản trị viên.</w:t>
            </w:r>
          </w:p>
        </w:tc>
      </w:tr>
      <w:tr w:rsidR="00BF0EC7" w:rsidRPr="00E9736B" w:rsidTr="00976C36">
        <w:tc>
          <w:tcPr>
            <w:tcW w:w="746" w:type="dxa"/>
          </w:tcPr>
          <w:p w:rsidR="00BF0EC7" w:rsidRPr="00E9736B" w:rsidRDefault="00BF0EC7" w:rsidP="00D0348B">
            <w:pPr>
              <w:pStyle w:val="Bang"/>
              <w:spacing w:before="120" w:after="120"/>
              <w:rPr>
                <w:rFonts w:cs="Times New Roman"/>
              </w:rPr>
            </w:pPr>
            <w:r w:rsidRPr="00E9736B">
              <w:rPr>
                <w:rFonts w:cs="Times New Roman"/>
              </w:rPr>
              <w:t>43</w:t>
            </w:r>
          </w:p>
        </w:tc>
        <w:tc>
          <w:tcPr>
            <w:tcW w:w="1943" w:type="dxa"/>
            <w:vMerge/>
          </w:tcPr>
          <w:p w:rsidR="00BF0EC7" w:rsidRPr="00E9736B" w:rsidRDefault="00BF0EC7" w:rsidP="00D0348B">
            <w:pPr>
              <w:pStyle w:val="Bang"/>
              <w:spacing w:before="120" w:after="120"/>
              <w:rPr>
                <w:rFonts w:cs="Times New Roman"/>
              </w:rPr>
            </w:pPr>
          </w:p>
        </w:tc>
        <w:tc>
          <w:tcPr>
            <w:tcW w:w="1984" w:type="dxa"/>
            <w:vMerge w:val="restart"/>
          </w:tcPr>
          <w:p w:rsidR="00BF0EC7" w:rsidRPr="00E9736B" w:rsidRDefault="00BF0EC7" w:rsidP="00D0348B">
            <w:pPr>
              <w:pStyle w:val="Bang"/>
              <w:spacing w:before="120" w:after="120"/>
              <w:rPr>
                <w:rFonts w:cs="Times New Roman"/>
              </w:rPr>
            </w:pPr>
            <w:r w:rsidRPr="00E9736B">
              <w:rPr>
                <w:rFonts w:cs="Times New Roman"/>
              </w:rPr>
              <w:t>Quản lý lịch sử kiểm soát nội dung</w:t>
            </w:r>
          </w:p>
        </w:tc>
        <w:tc>
          <w:tcPr>
            <w:tcW w:w="1985" w:type="dxa"/>
          </w:tcPr>
          <w:p w:rsidR="00BF0EC7" w:rsidRPr="00E9736B" w:rsidRDefault="00BF0EC7" w:rsidP="00D0348B">
            <w:pPr>
              <w:pStyle w:val="Bang"/>
              <w:spacing w:before="120" w:after="120"/>
              <w:rPr>
                <w:rFonts w:cs="Times New Roman"/>
              </w:rPr>
            </w:pPr>
            <w:r w:rsidRPr="00E9736B">
              <w:rPr>
                <w:rFonts w:cs="Times New Roman"/>
              </w:rPr>
              <w:t>Tìm kiếm và lọc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Kiểm soát viên,  hỗ trợ viên, quản trị viên.</w:t>
            </w:r>
          </w:p>
        </w:tc>
      </w:tr>
      <w:tr w:rsidR="00BF0EC7" w:rsidRPr="00E9736B" w:rsidTr="00976C36">
        <w:tc>
          <w:tcPr>
            <w:tcW w:w="746" w:type="dxa"/>
          </w:tcPr>
          <w:p w:rsidR="00BF0EC7" w:rsidRPr="00E9736B" w:rsidRDefault="00BF0EC7" w:rsidP="00D0348B">
            <w:pPr>
              <w:pStyle w:val="Bang"/>
              <w:spacing w:before="120" w:after="120"/>
              <w:rPr>
                <w:rFonts w:cs="Times New Roman"/>
              </w:rPr>
            </w:pPr>
            <w:r w:rsidRPr="00E9736B">
              <w:rPr>
                <w:rFonts w:cs="Times New Roman"/>
              </w:rPr>
              <w:t>44</w:t>
            </w:r>
          </w:p>
        </w:tc>
        <w:tc>
          <w:tcPr>
            <w:tcW w:w="1943" w:type="dxa"/>
            <w:vMerge/>
          </w:tcPr>
          <w:p w:rsidR="00BF0EC7" w:rsidRPr="00E9736B" w:rsidRDefault="00BF0EC7" w:rsidP="00D0348B">
            <w:pPr>
              <w:pStyle w:val="Bang"/>
              <w:spacing w:before="120" w:after="120"/>
              <w:rPr>
                <w:rFonts w:cs="Times New Roman"/>
              </w:rPr>
            </w:pPr>
          </w:p>
        </w:tc>
        <w:tc>
          <w:tcPr>
            <w:tcW w:w="1984" w:type="dxa"/>
            <w:vMerge/>
          </w:tcPr>
          <w:p w:rsidR="00BF0EC7" w:rsidRPr="00E9736B" w:rsidRDefault="00BF0EC7" w:rsidP="00D0348B">
            <w:pPr>
              <w:pStyle w:val="Bang"/>
              <w:spacing w:before="120" w:after="120"/>
              <w:rPr>
                <w:rFonts w:cs="Times New Roman"/>
              </w:rPr>
            </w:pPr>
          </w:p>
        </w:tc>
        <w:tc>
          <w:tcPr>
            <w:tcW w:w="1985" w:type="dxa"/>
          </w:tcPr>
          <w:p w:rsidR="00BF0EC7" w:rsidRPr="00E9736B" w:rsidRDefault="00BF0EC7" w:rsidP="00D0348B">
            <w:pPr>
              <w:pStyle w:val="Bang"/>
              <w:spacing w:before="120" w:after="120"/>
              <w:rPr>
                <w:rFonts w:cs="Times New Roman"/>
              </w:rPr>
            </w:pPr>
            <w:r w:rsidRPr="00E9736B">
              <w:rPr>
                <w:rFonts w:cs="Times New Roman"/>
              </w:rPr>
              <w:t>Đánh dấu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Hỗ trợ viên, kiểm soát viên, quản trị viên.</w:t>
            </w:r>
          </w:p>
        </w:tc>
      </w:tr>
      <w:tr w:rsidR="00BF0EC7" w:rsidRPr="00E9736B" w:rsidTr="00976C36">
        <w:tc>
          <w:tcPr>
            <w:tcW w:w="746" w:type="dxa"/>
          </w:tcPr>
          <w:p w:rsidR="00BF0EC7" w:rsidRPr="00E9736B" w:rsidRDefault="00BF0EC7" w:rsidP="00D0348B">
            <w:pPr>
              <w:pStyle w:val="Bang"/>
              <w:spacing w:before="120" w:after="120"/>
              <w:rPr>
                <w:rFonts w:cs="Times New Roman"/>
              </w:rPr>
            </w:pPr>
            <w:r w:rsidRPr="00E9736B">
              <w:rPr>
                <w:rFonts w:cs="Times New Roman"/>
              </w:rPr>
              <w:lastRenderedPageBreak/>
              <w:t>45</w:t>
            </w:r>
          </w:p>
        </w:tc>
        <w:tc>
          <w:tcPr>
            <w:tcW w:w="1943" w:type="dxa"/>
            <w:vMerge/>
          </w:tcPr>
          <w:p w:rsidR="00BF0EC7" w:rsidRPr="00E9736B" w:rsidRDefault="00BF0EC7" w:rsidP="00D0348B">
            <w:pPr>
              <w:pStyle w:val="Bang"/>
              <w:spacing w:before="120" w:after="120"/>
              <w:rPr>
                <w:rFonts w:cs="Times New Roman"/>
              </w:rPr>
            </w:pPr>
          </w:p>
        </w:tc>
        <w:tc>
          <w:tcPr>
            <w:tcW w:w="1984" w:type="dxa"/>
            <w:vMerge/>
          </w:tcPr>
          <w:p w:rsidR="00BF0EC7" w:rsidRPr="00E9736B" w:rsidRDefault="00BF0EC7" w:rsidP="00D0348B">
            <w:pPr>
              <w:pStyle w:val="Bang"/>
              <w:spacing w:before="120" w:after="120"/>
              <w:rPr>
                <w:rFonts w:cs="Times New Roman"/>
              </w:rPr>
            </w:pPr>
          </w:p>
        </w:tc>
        <w:tc>
          <w:tcPr>
            <w:tcW w:w="1985" w:type="dxa"/>
          </w:tcPr>
          <w:p w:rsidR="00BF0EC7" w:rsidRPr="00E9736B" w:rsidRDefault="00BF0EC7" w:rsidP="00D0348B">
            <w:pPr>
              <w:pStyle w:val="Bang"/>
              <w:spacing w:before="120" w:after="120"/>
              <w:rPr>
                <w:rFonts w:cs="Times New Roman"/>
              </w:rPr>
            </w:pPr>
            <w:r w:rsidRPr="00E9736B">
              <w:rPr>
                <w:rFonts w:cs="Times New Roman"/>
              </w:rPr>
              <w:t>Chuyển tiếp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Hỗ trợ viên, kiểm soát viên, 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t>46</w:t>
            </w:r>
          </w:p>
        </w:tc>
        <w:tc>
          <w:tcPr>
            <w:tcW w:w="1943" w:type="dxa"/>
            <w:vMerge/>
          </w:tcPr>
          <w:p w:rsidR="00BF0EC7" w:rsidRPr="00E9736B" w:rsidRDefault="00BF0EC7" w:rsidP="00D0348B">
            <w:pPr>
              <w:pStyle w:val="Bang"/>
              <w:spacing w:before="120" w:after="120"/>
              <w:rPr>
                <w:rFonts w:cs="Times New Roman"/>
              </w:rPr>
            </w:pPr>
          </w:p>
        </w:tc>
        <w:tc>
          <w:tcPr>
            <w:tcW w:w="1984" w:type="dxa"/>
            <w:vMerge w:val="restart"/>
          </w:tcPr>
          <w:p w:rsidR="00BF0EC7" w:rsidRPr="00E9736B" w:rsidRDefault="00BF0EC7" w:rsidP="00D0348B">
            <w:pPr>
              <w:pStyle w:val="Bang"/>
              <w:spacing w:before="120" w:after="120"/>
              <w:rPr>
                <w:rFonts w:cs="Times New Roman"/>
              </w:rPr>
            </w:pPr>
            <w:r w:rsidRPr="00E9736B">
              <w:rPr>
                <w:rFonts w:cs="Times New Roman"/>
              </w:rPr>
              <w:t>Quản lý lịch sử hỗ trợ</w:t>
            </w:r>
          </w:p>
        </w:tc>
        <w:tc>
          <w:tcPr>
            <w:tcW w:w="1985" w:type="dxa"/>
          </w:tcPr>
          <w:p w:rsidR="00BF0EC7" w:rsidRPr="00E9736B" w:rsidRDefault="00BF0EC7" w:rsidP="00D0348B">
            <w:pPr>
              <w:pStyle w:val="Bang"/>
              <w:spacing w:before="120" w:after="120"/>
              <w:rPr>
                <w:rFonts w:cs="Times New Roman"/>
              </w:rPr>
            </w:pPr>
            <w:r w:rsidRPr="00E9736B">
              <w:rPr>
                <w:rFonts w:cs="Times New Roman"/>
              </w:rPr>
              <w:t>Tìm kiếm và lọc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Hỗ trợ viên, 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t>47</w:t>
            </w:r>
          </w:p>
        </w:tc>
        <w:tc>
          <w:tcPr>
            <w:tcW w:w="1943" w:type="dxa"/>
            <w:vMerge/>
          </w:tcPr>
          <w:p w:rsidR="00BF0EC7" w:rsidRPr="00E9736B" w:rsidRDefault="00BF0EC7" w:rsidP="00D0348B">
            <w:pPr>
              <w:pStyle w:val="Bang"/>
              <w:spacing w:before="120" w:after="120"/>
              <w:rPr>
                <w:rFonts w:cs="Times New Roman"/>
              </w:rPr>
            </w:pPr>
          </w:p>
        </w:tc>
        <w:tc>
          <w:tcPr>
            <w:tcW w:w="1984" w:type="dxa"/>
            <w:vMerge/>
          </w:tcPr>
          <w:p w:rsidR="00BF0EC7" w:rsidRPr="00E9736B" w:rsidRDefault="00BF0EC7" w:rsidP="00D0348B">
            <w:pPr>
              <w:pStyle w:val="Bang"/>
              <w:spacing w:before="120" w:after="120"/>
              <w:rPr>
                <w:rFonts w:cs="Times New Roman"/>
              </w:rPr>
            </w:pPr>
          </w:p>
        </w:tc>
        <w:tc>
          <w:tcPr>
            <w:tcW w:w="1985" w:type="dxa"/>
          </w:tcPr>
          <w:p w:rsidR="00BF0EC7" w:rsidRPr="00E9736B" w:rsidRDefault="00BF0EC7" w:rsidP="00D0348B">
            <w:pPr>
              <w:pStyle w:val="Bang"/>
              <w:spacing w:before="120" w:after="120"/>
              <w:rPr>
                <w:rFonts w:cs="Times New Roman"/>
              </w:rPr>
            </w:pPr>
            <w:r w:rsidRPr="00E9736B">
              <w:rPr>
                <w:rFonts w:cs="Times New Roman"/>
              </w:rPr>
              <w:t>Đánh dấu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Hỗ trợ viên, 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t>48</w:t>
            </w:r>
          </w:p>
        </w:tc>
        <w:tc>
          <w:tcPr>
            <w:tcW w:w="1943" w:type="dxa"/>
            <w:vMerge/>
          </w:tcPr>
          <w:p w:rsidR="00BF0EC7" w:rsidRPr="00E9736B" w:rsidRDefault="00BF0EC7" w:rsidP="00D0348B">
            <w:pPr>
              <w:pStyle w:val="Bang"/>
              <w:spacing w:before="120" w:after="120"/>
              <w:rPr>
                <w:rFonts w:cs="Times New Roman"/>
              </w:rPr>
            </w:pPr>
          </w:p>
        </w:tc>
        <w:tc>
          <w:tcPr>
            <w:tcW w:w="1984" w:type="dxa"/>
            <w:vMerge/>
          </w:tcPr>
          <w:p w:rsidR="00BF0EC7" w:rsidRPr="00E9736B" w:rsidRDefault="00BF0EC7" w:rsidP="00D0348B">
            <w:pPr>
              <w:pStyle w:val="Bang"/>
              <w:spacing w:before="120" w:after="120"/>
              <w:rPr>
                <w:rFonts w:cs="Times New Roman"/>
              </w:rPr>
            </w:pPr>
          </w:p>
        </w:tc>
        <w:tc>
          <w:tcPr>
            <w:tcW w:w="1985" w:type="dxa"/>
          </w:tcPr>
          <w:p w:rsidR="00BF0EC7" w:rsidRPr="00E9736B" w:rsidRDefault="00BF0EC7" w:rsidP="00D0348B">
            <w:pPr>
              <w:pStyle w:val="Bang"/>
              <w:spacing w:before="120" w:after="120"/>
              <w:rPr>
                <w:rFonts w:cs="Times New Roman"/>
              </w:rPr>
            </w:pPr>
            <w:r w:rsidRPr="00E9736B">
              <w:rPr>
                <w:rFonts w:cs="Times New Roman"/>
              </w:rPr>
              <w:t>Chuyển tiếp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Hỗ trợ viên, 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t>49</w:t>
            </w:r>
          </w:p>
        </w:tc>
        <w:tc>
          <w:tcPr>
            <w:tcW w:w="1943" w:type="dxa"/>
            <w:vMerge/>
          </w:tcPr>
          <w:p w:rsidR="00BF0EC7" w:rsidRPr="00E9736B" w:rsidRDefault="00BF0EC7" w:rsidP="00D0348B">
            <w:pPr>
              <w:pStyle w:val="Bang"/>
              <w:spacing w:before="120" w:after="120"/>
              <w:rPr>
                <w:rFonts w:cs="Times New Roman"/>
              </w:rPr>
            </w:pPr>
          </w:p>
        </w:tc>
        <w:tc>
          <w:tcPr>
            <w:tcW w:w="1984" w:type="dxa"/>
            <w:vMerge w:val="restart"/>
          </w:tcPr>
          <w:p w:rsidR="00BF0EC7" w:rsidRPr="00E9736B" w:rsidRDefault="00BF0EC7" w:rsidP="00D0348B">
            <w:pPr>
              <w:pStyle w:val="Bang"/>
              <w:spacing w:before="120" w:after="120"/>
              <w:rPr>
                <w:rFonts w:cs="Times New Roman"/>
              </w:rPr>
            </w:pPr>
            <w:r w:rsidRPr="00E9736B">
              <w:rPr>
                <w:rFonts w:cs="Times New Roman"/>
              </w:rPr>
              <w:t>Quản lý lịch sử thay đổi quyền truy nhập</w:t>
            </w:r>
          </w:p>
        </w:tc>
        <w:tc>
          <w:tcPr>
            <w:tcW w:w="1985" w:type="dxa"/>
          </w:tcPr>
          <w:p w:rsidR="00BF0EC7" w:rsidRPr="00E9736B" w:rsidRDefault="00BF0EC7" w:rsidP="00D0348B">
            <w:pPr>
              <w:pStyle w:val="Bang"/>
              <w:spacing w:before="120" w:after="120"/>
              <w:rPr>
                <w:rFonts w:cs="Times New Roman"/>
              </w:rPr>
            </w:pPr>
            <w:r w:rsidRPr="00E9736B">
              <w:rPr>
                <w:rFonts w:cs="Times New Roman"/>
              </w:rPr>
              <w:t>Tìm kiếm và lọc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Kiểm soát viên, 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t>50</w:t>
            </w:r>
          </w:p>
        </w:tc>
        <w:tc>
          <w:tcPr>
            <w:tcW w:w="1943" w:type="dxa"/>
            <w:vMerge w:val="restart"/>
          </w:tcPr>
          <w:p w:rsidR="00BF0EC7" w:rsidRPr="00E9736B" w:rsidRDefault="00BF0EC7" w:rsidP="00D0348B">
            <w:pPr>
              <w:pStyle w:val="Bang"/>
              <w:spacing w:before="120" w:after="120"/>
              <w:rPr>
                <w:rFonts w:cs="Times New Roman"/>
              </w:rPr>
            </w:pPr>
          </w:p>
        </w:tc>
        <w:tc>
          <w:tcPr>
            <w:tcW w:w="1984" w:type="dxa"/>
            <w:vMerge/>
          </w:tcPr>
          <w:p w:rsidR="00BF0EC7" w:rsidRPr="00E9736B" w:rsidRDefault="00BF0EC7" w:rsidP="00D0348B">
            <w:pPr>
              <w:pStyle w:val="Bang"/>
              <w:spacing w:before="120" w:after="120"/>
              <w:rPr>
                <w:rFonts w:cs="Times New Roman"/>
              </w:rPr>
            </w:pPr>
          </w:p>
        </w:tc>
        <w:tc>
          <w:tcPr>
            <w:tcW w:w="1985" w:type="dxa"/>
          </w:tcPr>
          <w:p w:rsidR="00BF0EC7" w:rsidRPr="00E9736B" w:rsidRDefault="00BF0EC7" w:rsidP="00D0348B">
            <w:pPr>
              <w:pStyle w:val="Bang"/>
              <w:spacing w:before="120" w:after="120"/>
              <w:rPr>
                <w:rFonts w:cs="Times New Roman"/>
              </w:rPr>
            </w:pPr>
            <w:r w:rsidRPr="00E9736B">
              <w:rPr>
                <w:rFonts w:cs="Times New Roman"/>
              </w:rPr>
              <w:t>Đánh dấu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Kiểm soát viên, 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t>51</w:t>
            </w:r>
          </w:p>
        </w:tc>
        <w:tc>
          <w:tcPr>
            <w:tcW w:w="1943" w:type="dxa"/>
            <w:vMerge/>
          </w:tcPr>
          <w:p w:rsidR="00BF0EC7" w:rsidRPr="00E9736B" w:rsidRDefault="00BF0EC7" w:rsidP="00D0348B">
            <w:pPr>
              <w:pStyle w:val="Bang"/>
              <w:spacing w:before="120" w:after="120"/>
              <w:rPr>
                <w:rFonts w:cs="Times New Roman"/>
              </w:rPr>
            </w:pPr>
          </w:p>
        </w:tc>
        <w:tc>
          <w:tcPr>
            <w:tcW w:w="1984" w:type="dxa"/>
            <w:vMerge/>
          </w:tcPr>
          <w:p w:rsidR="00BF0EC7" w:rsidRPr="00E9736B" w:rsidRDefault="00BF0EC7" w:rsidP="00D0348B">
            <w:pPr>
              <w:pStyle w:val="Bang"/>
              <w:spacing w:before="120" w:after="120"/>
              <w:rPr>
                <w:rFonts w:cs="Times New Roman"/>
              </w:rPr>
            </w:pPr>
          </w:p>
        </w:tc>
        <w:tc>
          <w:tcPr>
            <w:tcW w:w="1985" w:type="dxa"/>
          </w:tcPr>
          <w:p w:rsidR="00BF0EC7" w:rsidRPr="00E9736B" w:rsidRDefault="00BF0EC7" w:rsidP="00D0348B">
            <w:pPr>
              <w:pStyle w:val="Bang"/>
              <w:spacing w:before="120" w:after="120"/>
              <w:rPr>
                <w:rFonts w:cs="Times New Roman"/>
              </w:rPr>
            </w:pPr>
            <w:r w:rsidRPr="00E9736B">
              <w:rPr>
                <w:rFonts w:cs="Times New Roman"/>
              </w:rPr>
              <w:t>Chuyển tiếp lịch sử</w:t>
            </w:r>
          </w:p>
        </w:tc>
        <w:tc>
          <w:tcPr>
            <w:tcW w:w="1984" w:type="dxa"/>
          </w:tcPr>
          <w:p w:rsidR="00BF0EC7" w:rsidRPr="00E9736B" w:rsidRDefault="00BF0EC7" w:rsidP="00D0348B">
            <w:pPr>
              <w:pStyle w:val="Bang"/>
              <w:spacing w:before="120" w:after="120"/>
              <w:rPr>
                <w:rFonts w:cs="Times New Roman"/>
              </w:rPr>
            </w:pPr>
            <w:r w:rsidRPr="00E9736B">
              <w:rPr>
                <w:rFonts w:cs="Times New Roman"/>
              </w:rPr>
              <w:t>Kiểm soát viên, 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t>52</w:t>
            </w:r>
          </w:p>
        </w:tc>
        <w:tc>
          <w:tcPr>
            <w:tcW w:w="1943" w:type="dxa"/>
            <w:vMerge w:val="restart"/>
          </w:tcPr>
          <w:p w:rsidR="00BF0EC7" w:rsidRPr="00E9736B" w:rsidRDefault="00BF0EC7" w:rsidP="00D0348B">
            <w:pPr>
              <w:pStyle w:val="Bang"/>
              <w:spacing w:before="120" w:after="120"/>
              <w:rPr>
                <w:rFonts w:cs="Times New Roman"/>
              </w:rPr>
            </w:pPr>
            <w:r w:rsidRPr="00E9736B">
              <w:rPr>
                <w:rFonts w:cs="Times New Roman"/>
              </w:rPr>
              <w:t>Quản lý quyền truy cập</w:t>
            </w:r>
          </w:p>
        </w:tc>
        <w:tc>
          <w:tcPr>
            <w:tcW w:w="1984" w:type="dxa"/>
          </w:tcPr>
          <w:p w:rsidR="00BF0EC7" w:rsidRPr="00E9736B" w:rsidRDefault="00BF0EC7" w:rsidP="00D0348B">
            <w:pPr>
              <w:pStyle w:val="Bang"/>
              <w:spacing w:before="120" w:after="120"/>
              <w:rPr>
                <w:rFonts w:cs="Times New Roman"/>
              </w:rPr>
            </w:pPr>
            <w:r w:rsidRPr="00E9736B">
              <w:rPr>
                <w:rFonts w:cs="Times New Roman"/>
              </w:rPr>
              <w:t>Tạo người dùng</w:t>
            </w:r>
          </w:p>
          <w:p w:rsidR="00BF0EC7" w:rsidRPr="00E9736B" w:rsidRDefault="00BF0EC7" w:rsidP="00D0348B">
            <w:pPr>
              <w:pStyle w:val="Bang"/>
              <w:spacing w:before="120" w:after="120"/>
              <w:rPr>
                <w:rFonts w:cs="Times New Roman"/>
              </w:rPr>
            </w:pPr>
          </w:p>
        </w:tc>
        <w:tc>
          <w:tcPr>
            <w:tcW w:w="1985" w:type="dxa"/>
          </w:tcPr>
          <w:p w:rsidR="00BF0EC7" w:rsidRPr="00E9736B" w:rsidRDefault="00BF0EC7" w:rsidP="00D0348B">
            <w:pPr>
              <w:pStyle w:val="Bang"/>
              <w:spacing w:before="120" w:after="120"/>
              <w:rPr>
                <w:rFonts w:cs="Times New Roman"/>
              </w:rPr>
            </w:pPr>
          </w:p>
        </w:tc>
        <w:tc>
          <w:tcPr>
            <w:tcW w:w="1984" w:type="dxa"/>
          </w:tcPr>
          <w:p w:rsidR="00BF0EC7" w:rsidRPr="00E9736B" w:rsidRDefault="00BF0EC7" w:rsidP="00D0348B">
            <w:pPr>
              <w:pStyle w:val="Bang"/>
              <w:spacing w:before="120" w:after="120"/>
              <w:rPr>
                <w:rFonts w:cs="Times New Roman"/>
              </w:rPr>
            </w:pPr>
            <w:r w:rsidRPr="00E9736B">
              <w:rPr>
                <w:rFonts w:cs="Times New Roman"/>
              </w:rPr>
              <w:t>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t>53</w:t>
            </w:r>
          </w:p>
        </w:tc>
        <w:tc>
          <w:tcPr>
            <w:tcW w:w="1943" w:type="dxa"/>
            <w:vMerge/>
          </w:tcPr>
          <w:p w:rsidR="00BF0EC7" w:rsidRPr="00E9736B" w:rsidRDefault="00BF0EC7" w:rsidP="00D0348B">
            <w:pPr>
              <w:pStyle w:val="Bang"/>
              <w:spacing w:before="120" w:after="120"/>
              <w:rPr>
                <w:rFonts w:cs="Times New Roman"/>
              </w:rPr>
            </w:pPr>
          </w:p>
        </w:tc>
        <w:tc>
          <w:tcPr>
            <w:tcW w:w="1984" w:type="dxa"/>
          </w:tcPr>
          <w:p w:rsidR="00BF0EC7" w:rsidRPr="00E9736B" w:rsidRDefault="00BF0EC7" w:rsidP="00D0348B">
            <w:pPr>
              <w:pStyle w:val="Bang"/>
              <w:spacing w:before="120" w:after="120"/>
              <w:rPr>
                <w:rFonts w:cs="Times New Roman"/>
              </w:rPr>
            </w:pPr>
            <w:r w:rsidRPr="00E9736B">
              <w:rPr>
                <w:rFonts w:cs="Times New Roman"/>
              </w:rPr>
              <w:t>Cập nhật thông tin người dùng</w:t>
            </w:r>
          </w:p>
        </w:tc>
        <w:tc>
          <w:tcPr>
            <w:tcW w:w="1985" w:type="dxa"/>
          </w:tcPr>
          <w:p w:rsidR="00BF0EC7" w:rsidRPr="00E9736B" w:rsidRDefault="00BF0EC7" w:rsidP="00D0348B">
            <w:pPr>
              <w:pStyle w:val="Bang"/>
              <w:spacing w:before="120" w:after="120"/>
              <w:rPr>
                <w:rFonts w:cs="Times New Roman"/>
              </w:rPr>
            </w:pPr>
          </w:p>
        </w:tc>
        <w:tc>
          <w:tcPr>
            <w:tcW w:w="1984" w:type="dxa"/>
          </w:tcPr>
          <w:p w:rsidR="00BF0EC7" w:rsidRPr="00E9736B" w:rsidRDefault="00BF0EC7" w:rsidP="00D0348B">
            <w:pPr>
              <w:pStyle w:val="Bang"/>
              <w:spacing w:before="120" w:after="120"/>
              <w:rPr>
                <w:rFonts w:cs="Times New Roman"/>
              </w:rPr>
            </w:pPr>
            <w:r w:rsidRPr="00E9736B">
              <w:rPr>
                <w:rFonts w:cs="Times New Roman"/>
              </w:rPr>
              <w:t>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t>54</w:t>
            </w:r>
          </w:p>
        </w:tc>
        <w:tc>
          <w:tcPr>
            <w:tcW w:w="1943" w:type="dxa"/>
            <w:vMerge/>
          </w:tcPr>
          <w:p w:rsidR="00BF0EC7" w:rsidRPr="00E9736B" w:rsidRDefault="00BF0EC7" w:rsidP="00D0348B">
            <w:pPr>
              <w:pStyle w:val="Bang"/>
              <w:spacing w:before="120" w:after="120"/>
              <w:rPr>
                <w:rFonts w:cs="Times New Roman"/>
              </w:rPr>
            </w:pPr>
          </w:p>
        </w:tc>
        <w:tc>
          <w:tcPr>
            <w:tcW w:w="1984" w:type="dxa"/>
          </w:tcPr>
          <w:p w:rsidR="00BF0EC7" w:rsidRPr="00E9736B" w:rsidRDefault="00BF0EC7" w:rsidP="00D0348B">
            <w:pPr>
              <w:pStyle w:val="Bang"/>
              <w:spacing w:before="120" w:after="120"/>
              <w:rPr>
                <w:rFonts w:cs="Times New Roman"/>
              </w:rPr>
            </w:pPr>
            <w:r w:rsidRPr="00E9736B">
              <w:rPr>
                <w:rFonts w:cs="Times New Roman"/>
              </w:rPr>
              <w:t>Khóa tài khoản người dùng</w:t>
            </w:r>
          </w:p>
        </w:tc>
        <w:tc>
          <w:tcPr>
            <w:tcW w:w="1985" w:type="dxa"/>
          </w:tcPr>
          <w:p w:rsidR="00BF0EC7" w:rsidRPr="00E9736B" w:rsidRDefault="00BF0EC7" w:rsidP="00D0348B">
            <w:pPr>
              <w:pStyle w:val="Bang"/>
              <w:spacing w:before="120" w:after="120"/>
              <w:rPr>
                <w:rFonts w:cs="Times New Roman"/>
              </w:rPr>
            </w:pPr>
          </w:p>
        </w:tc>
        <w:tc>
          <w:tcPr>
            <w:tcW w:w="1984" w:type="dxa"/>
          </w:tcPr>
          <w:p w:rsidR="00BF0EC7" w:rsidRPr="00E9736B" w:rsidRDefault="00BF0EC7" w:rsidP="00D0348B">
            <w:pPr>
              <w:pStyle w:val="Bang"/>
              <w:spacing w:before="120" w:after="120"/>
              <w:rPr>
                <w:rFonts w:cs="Times New Roman"/>
              </w:rPr>
            </w:pPr>
            <w:r w:rsidRPr="00E9736B">
              <w:rPr>
                <w:rFonts w:cs="Times New Roman"/>
              </w:rPr>
              <w:t>Kiểm soát viên, Quản trị viên</w:t>
            </w:r>
          </w:p>
        </w:tc>
      </w:tr>
      <w:tr w:rsidR="00BF0EC7" w:rsidRPr="00E9736B" w:rsidTr="00976C36">
        <w:tc>
          <w:tcPr>
            <w:tcW w:w="746" w:type="dxa"/>
          </w:tcPr>
          <w:p w:rsidR="00BF0EC7" w:rsidRPr="00E9736B" w:rsidRDefault="00617179" w:rsidP="00D0348B">
            <w:pPr>
              <w:pStyle w:val="Bang"/>
              <w:spacing w:before="120" w:after="120"/>
              <w:rPr>
                <w:rFonts w:cs="Times New Roman"/>
              </w:rPr>
            </w:pPr>
            <w:r w:rsidRPr="00E9736B">
              <w:rPr>
                <w:rFonts w:cs="Times New Roman"/>
              </w:rPr>
              <w:lastRenderedPageBreak/>
              <w:t>55</w:t>
            </w:r>
          </w:p>
        </w:tc>
        <w:tc>
          <w:tcPr>
            <w:tcW w:w="1943" w:type="dxa"/>
            <w:vMerge/>
          </w:tcPr>
          <w:p w:rsidR="00BF0EC7" w:rsidRPr="00E9736B" w:rsidRDefault="00BF0EC7" w:rsidP="00D0348B">
            <w:pPr>
              <w:pStyle w:val="Bang"/>
              <w:spacing w:before="120" w:after="120"/>
              <w:rPr>
                <w:rFonts w:cs="Times New Roman"/>
              </w:rPr>
            </w:pPr>
          </w:p>
        </w:tc>
        <w:tc>
          <w:tcPr>
            <w:tcW w:w="1984" w:type="dxa"/>
          </w:tcPr>
          <w:p w:rsidR="00BF0EC7" w:rsidRPr="00E9736B" w:rsidRDefault="00BF0EC7" w:rsidP="00D0348B">
            <w:pPr>
              <w:pStyle w:val="Bang"/>
              <w:spacing w:before="120" w:after="120"/>
              <w:rPr>
                <w:rFonts w:cs="Times New Roman"/>
              </w:rPr>
            </w:pPr>
            <w:r w:rsidRPr="00E9736B">
              <w:rPr>
                <w:rFonts w:cs="Times New Roman"/>
              </w:rPr>
              <w:t>Bỏ khóa tài khoản người dùng</w:t>
            </w:r>
          </w:p>
        </w:tc>
        <w:tc>
          <w:tcPr>
            <w:tcW w:w="1985" w:type="dxa"/>
          </w:tcPr>
          <w:p w:rsidR="00BF0EC7" w:rsidRPr="00E9736B" w:rsidRDefault="00BF0EC7" w:rsidP="00D0348B">
            <w:pPr>
              <w:pStyle w:val="Bang"/>
              <w:spacing w:before="120" w:after="120"/>
              <w:rPr>
                <w:rFonts w:cs="Times New Roman"/>
              </w:rPr>
            </w:pPr>
          </w:p>
        </w:tc>
        <w:tc>
          <w:tcPr>
            <w:tcW w:w="1984" w:type="dxa"/>
          </w:tcPr>
          <w:p w:rsidR="00BF0EC7" w:rsidRPr="00E9736B" w:rsidRDefault="00BF0EC7" w:rsidP="00D0348B">
            <w:pPr>
              <w:pStyle w:val="Bang"/>
              <w:keepNext/>
              <w:spacing w:before="120" w:after="120"/>
              <w:rPr>
                <w:rFonts w:cs="Times New Roman"/>
              </w:rPr>
            </w:pPr>
            <w:r w:rsidRPr="00E9736B">
              <w:rPr>
                <w:rFonts w:cs="Times New Roman"/>
              </w:rPr>
              <w:t>Kiểm soát viên, Quản trị viên</w:t>
            </w:r>
          </w:p>
        </w:tc>
      </w:tr>
    </w:tbl>
    <w:p w:rsidR="000B2227" w:rsidRPr="00E9736B" w:rsidRDefault="000B2227" w:rsidP="00D0348B">
      <w:pPr>
        <w:pStyle w:val="Caption"/>
        <w:spacing w:before="120" w:after="120" w:line="360" w:lineRule="auto"/>
        <w:ind w:firstLine="0"/>
        <w:rPr>
          <w:sz w:val="28"/>
          <w:szCs w:val="28"/>
        </w:rPr>
      </w:pPr>
    </w:p>
    <w:p w:rsidR="000B074D" w:rsidRPr="00E9736B" w:rsidRDefault="000B074D" w:rsidP="00F075B3">
      <w:pPr>
        <w:pStyle w:val="Style11"/>
        <w:sectPr w:rsidR="000B074D" w:rsidRPr="00E9736B" w:rsidSect="006326E5">
          <w:pgSz w:w="11907" w:h="16839" w:code="9"/>
          <w:pgMar w:top="1418" w:right="1134" w:bottom="1134" w:left="1985" w:header="0" w:footer="0" w:gutter="0"/>
          <w:cols w:space="720"/>
          <w:formProt w:val="0"/>
          <w:docGrid w:linePitch="381" w:charSpace="-14337"/>
        </w:sectPr>
      </w:pPr>
    </w:p>
    <w:p w:rsidR="008F12BF" w:rsidRPr="00E9736B" w:rsidRDefault="00263FDD" w:rsidP="00F075B3">
      <w:pPr>
        <w:pStyle w:val="Style11"/>
      </w:pPr>
      <w:bookmarkStart w:id="309" w:name="_Toc502133499"/>
      <w:r w:rsidRPr="00E9736B">
        <w:lastRenderedPageBreak/>
        <w:t>Thiết kế cơ sở dữ liệu</w:t>
      </w:r>
      <w:bookmarkEnd w:id="309"/>
    </w:p>
    <w:p w:rsidR="00BF0EC7" w:rsidRDefault="00BF0EC7" w:rsidP="00D0348B">
      <w:pPr>
        <w:pStyle w:val="Heading3"/>
        <w:rPr>
          <w:noProof/>
        </w:rPr>
      </w:pPr>
      <w:bookmarkStart w:id="310" w:name="_Toc502133500"/>
      <w:r w:rsidRPr="00E9736B">
        <w:t>Lược đồ cơ sở dữ liệu</w:t>
      </w:r>
      <w:bookmarkEnd w:id="310"/>
    </w:p>
    <w:p w:rsidR="004F5840" w:rsidRPr="00E9736B" w:rsidRDefault="00574788" w:rsidP="00D0348B">
      <w:pPr>
        <w:keepNext/>
        <w:spacing w:before="120" w:after="120"/>
        <w:ind w:firstLine="0"/>
        <w:rPr>
          <w:szCs w:val="28"/>
        </w:rPr>
      </w:pPr>
      <w:r>
        <w:rPr>
          <w:noProof/>
          <w:szCs w:val="28"/>
        </w:rPr>
        <mc:AlternateContent>
          <mc:Choice Requires="wpc">
            <w:drawing>
              <wp:inline distT="0" distB="0" distL="0" distR="0">
                <wp:extent cx="13542010" cy="7772400"/>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 name="Picture 26"/>
                          <pic:cNvPicPr>
                            <a:picLocks noChangeAspect="1"/>
                          </pic:cNvPicPr>
                        </pic:nvPicPr>
                        <pic:blipFill>
                          <a:blip r:embed="rId137"/>
                          <a:stretch>
                            <a:fillRect/>
                          </a:stretch>
                        </pic:blipFill>
                        <pic:spPr>
                          <a:xfrm>
                            <a:off x="1261240" y="0"/>
                            <a:ext cx="10981013" cy="7772400"/>
                          </a:xfrm>
                          <a:prstGeom prst="rect">
                            <a:avLst/>
                          </a:prstGeom>
                        </pic:spPr>
                      </pic:pic>
                    </wpc:wpc>
                  </a:graphicData>
                </a:graphic>
              </wp:inline>
            </w:drawing>
          </mc:Choice>
          <mc:Fallback>
            <w:pict>
              <v:group w14:anchorId="4E4F635D" id="Canvas 24" o:spid="_x0000_s1026" editas="canvas" style="width:1066.3pt;height:612pt;mso-position-horizontal-relative:char;mso-position-vertical-relative:line" coordsize="135420,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">
                <v:shape id="_x0000_s1027" type="#_x0000_t75" style="position:absolute;width:135420;height:77724;visibility:visible;mso-wrap-style:square">
                  <v:fill o:detectmouseclick="t"/>
                  <v:path o:connecttype="none"/>
                </v:shape>
                <v:shape id="Picture 26" o:spid="_x0000_s1028" type="#_x0000_t75" style="position:absolute;left:12612;width:109810;height:77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aqkfCAAAA2wAAAA8AAABkcnMvZG93bnJldi54bWxEj0+LwjAUxO+C3yE8YW+aritFuqZl2UUQ&#10;b/477O3RPNti81KaaFs/vREEj8PM/IZZZb2pxY1aV1lW8DmLQBDnVldcKDge1tMlCOeRNdaWScFA&#10;DrJ0PFphom3HO7rtfSEChF2CCkrvm0RKl5dk0M1sQxy8s20N+iDbQuoWuwA3tZxHUSwNVhwWSmzo&#10;t6T8sr8aBTsarnbR3P+3fxgvTLcdzNepUupj0v98g/DU+3f41d5oBfMYnl/CD5Dp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GqpHwgAAANsAAAAPAAAAAAAAAAAAAAAAAJ8C&#10;AABkcnMvZG93bnJldi54bWxQSwUGAAAAAAQABAD3AAAAjgMAAAAA&#10;">
                  <v:imagedata r:id="rId138" o:title=""/>
                  <v:path arrowok="t"/>
                </v:shape>
                <w10:anchorlock/>
              </v:group>
            </w:pict>
          </mc:Fallback>
        </mc:AlternateContent>
      </w:r>
    </w:p>
    <w:p w:rsidR="00BF0EC7" w:rsidRPr="00E9736B" w:rsidRDefault="004F5840" w:rsidP="00D0348B">
      <w:pPr>
        <w:pStyle w:val="Captions"/>
        <w:spacing w:before="120" w:after="120" w:line="360" w:lineRule="auto"/>
      </w:pPr>
      <w:bookmarkStart w:id="311" w:name="_Toc502559135"/>
      <w:r w:rsidRPr="00E9736B">
        <w:t xml:space="preserve">Hình </w:t>
      </w:r>
      <w:r w:rsidR="001D5BC5">
        <w:fldChar w:fldCharType="begin"/>
      </w:r>
      <w:r w:rsidR="001D5BC5">
        <w:instrText xml:space="preserve"> SEQ Hình \* ARABIC </w:instrText>
      </w:r>
      <w:r w:rsidR="001D5BC5">
        <w:fldChar w:fldCharType="separate"/>
      </w:r>
      <w:r w:rsidR="001A5525">
        <w:rPr>
          <w:noProof/>
        </w:rPr>
        <w:t>55</w:t>
      </w:r>
      <w:r w:rsidR="001D5BC5">
        <w:rPr>
          <w:noProof/>
        </w:rPr>
        <w:fldChar w:fldCharType="end"/>
      </w:r>
      <w:r w:rsidRPr="00E9736B">
        <w:t>: Lược đồ cơ sở dữ liệu</w:t>
      </w:r>
      <w:bookmarkEnd w:id="311"/>
    </w:p>
    <w:p w:rsidR="00CD7B91" w:rsidRPr="00E9736B" w:rsidRDefault="00CD7B91" w:rsidP="00D0348B">
      <w:pPr>
        <w:pStyle w:val="Heading3"/>
        <w:sectPr w:rsidR="00CD7B91" w:rsidRPr="00E9736B" w:rsidSect="00574788">
          <w:pgSz w:w="23814" w:h="16839" w:orient="landscape" w:code="8"/>
          <w:pgMar w:top="1134" w:right="1134" w:bottom="1418" w:left="1701" w:header="0" w:footer="0" w:gutter="0"/>
          <w:cols w:space="720"/>
          <w:formProt w:val="0"/>
          <w:docGrid w:linePitch="381" w:charSpace="-14337"/>
        </w:sectPr>
      </w:pPr>
    </w:p>
    <w:p w:rsidR="003A4322" w:rsidRPr="00E9736B" w:rsidRDefault="00BF0EC7" w:rsidP="00D0348B">
      <w:pPr>
        <w:pStyle w:val="Heading3"/>
      </w:pPr>
      <w:bookmarkStart w:id="312" w:name="_Toc502133501"/>
      <w:r w:rsidRPr="00E9736B">
        <w:lastRenderedPageBreak/>
        <w:t>Đặc tả bảng dữ liệu</w:t>
      </w:r>
      <w:bookmarkEnd w:id="312"/>
    </w:p>
    <w:tbl>
      <w:tblPr>
        <w:tblW w:w="8781" w:type="dxa"/>
        <w:tblCellMar>
          <w:top w:w="15" w:type="dxa"/>
          <w:left w:w="15" w:type="dxa"/>
          <w:bottom w:w="15" w:type="dxa"/>
          <w:right w:w="15" w:type="dxa"/>
        </w:tblCellMar>
        <w:tblLook w:val="04A0" w:firstRow="1" w:lastRow="0" w:firstColumn="1" w:lastColumn="0" w:noHBand="0" w:noVBand="1"/>
      </w:tblPr>
      <w:tblGrid>
        <w:gridCol w:w="1711"/>
        <w:gridCol w:w="1791"/>
        <w:gridCol w:w="1080"/>
        <w:gridCol w:w="1980"/>
        <w:gridCol w:w="2219"/>
      </w:tblGrid>
      <w:tr w:rsidR="003A4322" w:rsidRPr="00E9736B" w:rsidTr="00FA157D">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Tên trường</w:t>
            </w:r>
          </w:p>
        </w:tc>
        <w:tc>
          <w:tcPr>
            <w:tcW w:w="1791"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 xml:space="preserve">Kiểu  dữ liệu </w:t>
            </w:r>
            <w:r w:rsidR="003A4322" w:rsidRPr="00E9736B">
              <w:rPr>
                <w:rFonts w:cs="Times New Roman"/>
              </w:rPr>
              <w:t> </w:t>
            </w:r>
          </w:p>
        </w:tc>
        <w:tc>
          <w:tcPr>
            <w:tcW w:w="108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Kích cỡ</w:t>
            </w:r>
          </w:p>
        </w:tc>
        <w:tc>
          <w:tcPr>
            <w:tcW w:w="198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Ràng buộc</w:t>
            </w:r>
          </w:p>
        </w:tc>
        <w:tc>
          <w:tcPr>
            <w:tcW w:w="221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Diễn giải</w:t>
            </w:r>
          </w:p>
        </w:tc>
      </w:tr>
      <w:tr w:rsidR="003A4322" w:rsidRPr="00E9736B" w:rsidTr="00FA157D">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id</w:t>
            </w:r>
          </w:p>
        </w:tc>
        <w:tc>
          <w:tcPr>
            <w:tcW w:w="179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INT</w:t>
            </w:r>
          </w:p>
        </w:tc>
        <w:tc>
          <w:tcPr>
            <w:tcW w:w="108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11</w:t>
            </w:r>
          </w:p>
        </w:tc>
        <w:tc>
          <w:tcPr>
            <w:tcW w:w="198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Khóa chính</w:t>
            </w:r>
          </w:p>
        </w:tc>
        <w:tc>
          <w:tcPr>
            <w:tcW w:w="22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Mã quyền</w:t>
            </w:r>
          </w:p>
        </w:tc>
      </w:tr>
      <w:tr w:rsidR="003A4322"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name</w:t>
            </w:r>
          </w:p>
        </w:tc>
        <w:tc>
          <w:tcPr>
            <w:tcW w:w="179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VARCHAR</w:t>
            </w:r>
          </w:p>
        </w:tc>
        <w:tc>
          <w:tcPr>
            <w:tcW w:w="108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45</w:t>
            </w:r>
          </w:p>
        </w:tc>
        <w:tc>
          <w:tcPr>
            <w:tcW w:w="198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Not null</w:t>
            </w:r>
          </w:p>
        </w:tc>
        <w:tc>
          <w:tcPr>
            <w:tcW w:w="22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Tên quyền</w:t>
            </w:r>
          </w:p>
        </w:tc>
      </w:tr>
      <w:tr w:rsidR="003A4322"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p>
        </w:tc>
        <w:tc>
          <w:tcPr>
            <w:tcW w:w="179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F66107" w:rsidP="00D0348B">
            <w:pPr>
              <w:pStyle w:val="Bang"/>
              <w:spacing w:before="120" w:after="120"/>
              <w:rPr>
                <w:rFonts w:cs="Times New Roman"/>
              </w:rPr>
            </w:pPr>
            <w:r w:rsidRPr="00E9736B">
              <w:rPr>
                <w:rFonts w:cs="Times New Roman"/>
              </w:rPr>
              <w:t>VARCHAR</w:t>
            </w:r>
          </w:p>
        </w:tc>
        <w:tc>
          <w:tcPr>
            <w:tcW w:w="108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F66107" w:rsidP="00D0348B">
            <w:pPr>
              <w:pStyle w:val="Bang"/>
              <w:spacing w:before="120" w:after="120"/>
              <w:rPr>
                <w:rFonts w:cs="Times New Roman"/>
              </w:rPr>
            </w:pPr>
            <w:r w:rsidRPr="00E9736B">
              <w:rPr>
                <w:rFonts w:cs="Times New Roman"/>
              </w:rPr>
              <w:t>300</w:t>
            </w:r>
          </w:p>
        </w:tc>
        <w:tc>
          <w:tcPr>
            <w:tcW w:w="198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Not null</w:t>
            </w:r>
          </w:p>
        </w:tc>
        <w:tc>
          <w:tcPr>
            <w:tcW w:w="22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F66107" w:rsidP="00D0348B">
            <w:pPr>
              <w:pStyle w:val="Bang"/>
              <w:spacing w:before="120" w:after="120"/>
              <w:rPr>
                <w:rFonts w:cs="Times New Roman"/>
              </w:rPr>
            </w:pPr>
            <w:r w:rsidRPr="00E9736B">
              <w:rPr>
                <w:rFonts w:cs="Times New Roman"/>
              </w:rPr>
              <w:t>Mô tả</w:t>
            </w:r>
          </w:p>
        </w:tc>
      </w:tr>
    </w:tbl>
    <w:p w:rsidR="00BF0EC7" w:rsidRPr="00E9736B" w:rsidRDefault="006763F9" w:rsidP="00D0348B">
      <w:pPr>
        <w:pStyle w:val="Captions"/>
        <w:spacing w:before="120" w:after="120" w:line="360" w:lineRule="auto"/>
      </w:pPr>
      <w:bookmarkStart w:id="313" w:name="_Toc502559179"/>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44</w:t>
      </w:r>
      <w:r w:rsidR="001D5BC5">
        <w:rPr>
          <w:noProof/>
        </w:rPr>
        <w:fldChar w:fldCharType="end"/>
      </w:r>
      <w:r w:rsidRPr="00E9736B">
        <w:t>: Bảng dữ liệu “role</w:t>
      </w:r>
      <w:r w:rsidR="00F66107" w:rsidRPr="00E9736B">
        <w:t>s</w:t>
      </w:r>
      <w:r w:rsidRPr="00E9736B">
        <w:t>”</w:t>
      </w:r>
      <w:bookmarkEnd w:id="313"/>
    </w:p>
    <w:tbl>
      <w:tblPr>
        <w:tblW w:w="8781" w:type="dxa"/>
        <w:tblCellMar>
          <w:top w:w="15" w:type="dxa"/>
          <w:left w:w="15" w:type="dxa"/>
          <w:bottom w:w="15" w:type="dxa"/>
          <w:right w:w="15" w:type="dxa"/>
        </w:tblCellMar>
        <w:tblLook w:val="04A0" w:firstRow="1" w:lastRow="0" w:firstColumn="1" w:lastColumn="0" w:noHBand="0" w:noVBand="1"/>
      </w:tblPr>
      <w:tblGrid>
        <w:gridCol w:w="1754"/>
        <w:gridCol w:w="1748"/>
        <w:gridCol w:w="990"/>
        <w:gridCol w:w="2070"/>
        <w:gridCol w:w="2219"/>
      </w:tblGrid>
      <w:tr w:rsidR="009469EB" w:rsidRPr="00E9736B" w:rsidTr="00FA157D">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469EB" w:rsidRPr="00E9736B" w:rsidRDefault="00FA157D" w:rsidP="00D0348B">
            <w:pPr>
              <w:pStyle w:val="Bang"/>
              <w:spacing w:before="120" w:after="120"/>
              <w:rPr>
                <w:rFonts w:cs="Times New Roman"/>
              </w:rPr>
            </w:pPr>
            <w:r>
              <w:rPr>
                <w:rFonts w:cs="Times New Roman"/>
              </w:rPr>
              <w:t>Tên trường</w:t>
            </w:r>
          </w:p>
        </w:tc>
        <w:tc>
          <w:tcPr>
            <w:tcW w:w="174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469EB" w:rsidRPr="00E9736B" w:rsidRDefault="00FA157D" w:rsidP="00D0348B">
            <w:pPr>
              <w:pStyle w:val="Bang"/>
              <w:spacing w:before="120" w:after="120"/>
              <w:rPr>
                <w:rFonts w:cs="Times New Roman"/>
              </w:rPr>
            </w:pPr>
            <w:r>
              <w:rPr>
                <w:rFonts w:cs="Times New Roman"/>
              </w:rPr>
              <w:t xml:space="preserve">Kiểu  dữ liệu </w:t>
            </w:r>
            <w:r w:rsidR="009469EB" w:rsidRPr="00E9736B">
              <w:rPr>
                <w:rFonts w:cs="Times New Roman"/>
              </w:rPr>
              <w:t> </w:t>
            </w:r>
          </w:p>
        </w:tc>
        <w:tc>
          <w:tcPr>
            <w:tcW w:w="99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469EB" w:rsidRPr="00E9736B" w:rsidRDefault="00FA157D" w:rsidP="00D0348B">
            <w:pPr>
              <w:pStyle w:val="Bang"/>
              <w:spacing w:before="120" w:after="120"/>
              <w:rPr>
                <w:rFonts w:cs="Times New Roman"/>
              </w:rPr>
            </w:pPr>
            <w:r>
              <w:rPr>
                <w:rFonts w:cs="Times New Roman"/>
              </w:rPr>
              <w:t>Kích cỡ</w:t>
            </w:r>
          </w:p>
        </w:tc>
        <w:tc>
          <w:tcPr>
            <w:tcW w:w="207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469EB" w:rsidRPr="00E9736B" w:rsidRDefault="00FA157D" w:rsidP="00D0348B">
            <w:pPr>
              <w:pStyle w:val="Bang"/>
              <w:spacing w:before="120" w:after="120"/>
              <w:rPr>
                <w:rFonts w:cs="Times New Roman"/>
              </w:rPr>
            </w:pPr>
            <w:r>
              <w:rPr>
                <w:rFonts w:cs="Times New Roman"/>
              </w:rPr>
              <w:t>Ràng buộc</w:t>
            </w:r>
          </w:p>
        </w:tc>
        <w:tc>
          <w:tcPr>
            <w:tcW w:w="221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9469EB" w:rsidRPr="00E9736B" w:rsidRDefault="00FA157D" w:rsidP="00D0348B">
            <w:pPr>
              <w:pStyle w:val="Bang"/>
              <w:spacing w:before="120" w:after="120"/>
              <w:rPr>
                <w:rFonts w:cs="Times New Roman"/>
              </w:rPr>
            </w:pPr>
            <w:r>
              <w:rPr>
                <w:rFonts w:cs="Times New Roman"/>
              </w:rPr>
              <w:t>Diễn giải</w:t>
            </w:r>
          </w:p>
        </w:tc>
      </w:tr>
      <w:tr w:rsidR="009469EB" w:rsidRPr="00E9736B" w:rsidTr="00FA157D">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roles_id</w:t>
            </w:r>
          </w:p>
        </w:tc>
        <w:tc>
          <w:tcPr>
            <w:tcW w:w="174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INT</w:t>
            </w:r>
          </w:p>
        </w:tc>
        <w:tc>
          <w:tcPr>
            <w:tcW w:w="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11</w:t>
            </w:r>
          </w:p>
        </w:tc>
        <w:tc>
          <w:tcPr>
            <w:tcW w:w="20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Khóa chính</w:t>
            </w:r>
          </w:p>
        </w:tc>
        <w:tc>
          <w:tcPr>
            <w:tcW w:w="22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Mã quyền</w:t>
            </w:r>
          </w:p>
        </w:tc>
      </w:tr>
      <w:tr w:rsidR="009469EB"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user_id</w:t>
            </w:r>
          </w:p>
        </w:tc>
        <w:tc>
          <w:tcPr>
            <w:tcW w:w="174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VARCHAR</w:t>
            </w:r>
          </w:p>
        </w:tc>
        <w:tc>
          <w:tcPr>
            <w:tcW w:w="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18</w:t>
            </w:r>
          </w:p>
        </w:tc>
        <w:tc>
          <w:tcPr>
            <w:tcW w:w="20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6014B9" w:rsidP="00D0348B">
            <w:pPr>
              <w:pStyle w:val="Bang"/>
              <w:spacing w:before="120" w:after="120"/>
              <w:rPr>
                <w:rFonts w:cs="Times New Roman"/>
              </w:rPr>
            </w:pPr>
            <w:r w:rsidRPr="00E9736B">
              <w:rPr>
                <w:rFonts w:cs="Times New Roman"/>
              </w:rPr>
              <w:t>Khóa chính</w:t>
            </w:r>
          </w:p>
        </w:tc>
        <w:tc>
          <w:tcPr>
            <w:tcW w:w="22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6014B9" w:rsidP="00D0348B">
            <w:pPr>
              <w:pStyle w:val="Bang"/>
              <w:spacing w:before="120" w:after="120"/>
              <w:rPr>
                <w:rFonts w:cs="Times New Roman"/>
              </w:rPr>
            </w:pPr>
            <w:r w:rsidRPr="00E9736B">
              <w:rPr>
                <w:rFonts w:cs="Times New Roman"/>
              </w:rPr>
              <w:t>Mã người dùng</w:t>
            </w:r>
          </w:p>
        </w:tc>
      </w:tr>
      <w:tr w:rsidR="009469EB"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6014B9" w:rsidP="00D0348B">
            <w:pPr>
              <w:pStyle w:val="Bang"/>
              <w:spacing w:before="120" w:after="120"/>
              <w:rPr>
                <w:rFonts w:cs="Times New Roman"/>
              </w:rPr>
            </w:pPr>
            <w:r w:rsidRPr="00E9736B">
              <w:rPr>
                <w:rFonts w:cs="Times New Roman"/>
              </w:rPr>
              <w:t>status</w:t>
            </w:r>
          </w:p>
        </w:tc>
        <w:tc>
          <w:tcPr>
            <w:tcW w:w="174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VARCHAR</w:t>
            </w:r>
          </w:p>
        </w:tc>
        <w:tc>
          <w:tcPr>
            <w:tcW w:w="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3</w:t>
            </w:r>
          </w:p>
        </w:tc>
        <w:tc>
          <w:tcPr>
            <w:tcW w:w="20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9469EB" w:rsidP="00D0348B">
            <w:pPr>
              <w:pStyle w:val="Bang"/>
              <w:spacing w:before="120" w:after="120"/>
              <w:rPr>
                <w:rFonts w:cs="Times New Roman"/>
              </w:rPr>
            </w:pPr>
            <w:r w:rsidRPr="00E9736B">
              <w:rPr>
                <w:rFonts w:cs="Times New Roman"/>
              </w:rPr>
              <w:t>Not null</w:t>
            </w:r>
          </w:p>
        </w:tc>
        <w:tc>
          <w:tcPr>
            <w:tcW w:w="22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9469EB" w:rsidRPr="00E9736B" w:rsidRDefault="006014B9" w:rsidP="00D0348B">
            <w:pPr>
              <w:pStyle w:val="Bang"/>
              <w:spacing w:before="120" w:after="120"/>
              <w:rPr>
                <w:rFonts w:cs="Times New Roman"/>
              </w:rPr>
            </w:pPr>
            <w:r w:rsidRPr="00E9736B">
              <w:rPr>
                <w:rFonts w:cs="Times New Roman"/>
              </w:rPr>
              <w:t>Trạng thái</w:t>
            </w:r>
          </w:p>
        </w:tc>
      </w:tr>
      <w:tr w:rsidR="006014B9"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6014B9" w:rsidP="00D0348B">
            <w:pPr>
              <w:pStyle w:val="Bang"/>
              <w:spacing w:before="120" w:after="120"/>
              <w:rPr>
                <w:rFonts w:cs="Times New Roman"/>
              </w:rPr>
            </w:pPr>
            <w:r w:rsidRPr="00E9736B">
              <w:rPr>
                <w:rFonts w:cs="Times New Roman"/>
              </w:rPr>
              <w:t>added_time</w:t>
            </w:r>
          </w:p>
        </w:tc>
        <w:tc>
          <w:tcPr>
            <w:tcW w:w="174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6014B9" w:rsidP="00D0348B">
            <w:pPr>
              <w:pStyle w:val="Bang"/>
              <w:spacing w:before="120" w:after="120"/>
              <w:rPr>
                <w:rFonts w:cs="Times New Roman"/>
              </w:rPr>
            </w:pPr>
            <w:r w:rsidRPr="00E9736B">
              <w:rPr>
                <w:rFonts w:cs="Times New Roman"/>
              </w:rPr>
              <w:t>DECIMAL</w:t>
            </w:r>
          </w:p>
        </w:tc>
        <w:tc>
          <w:tcPr>
            <w:tcW w:w="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6014B9" w:rsidP="00D0348B">
            <w:pPr>
              <w:pStyle w:val="Bang"/>
              <w:spacing w:before="120" w:after="120"/>
              <w:rPr>
                <w:rFonts w:cs="Times New Roman"/>
              </w:rPr>
            </w:pPr>
            <w:r w:rsidRPr="00E9736B">
              <w:rPr>
                <w:rFonts w:cs="Times New Roman"/>
              </w:rPr>
              <w:t>18</w:t>
            </w:r>
          </w:p>
        </w:tc>
        <w:tc>
          <w:tcPr>
            <w:tcW w:w="20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6014B9" w:rsidP="00D0348B">
            <w:pPr>
              <w:pStyle w:val="Bang"/>
              <w:spacing w:before="120" w:after="120"/>
              <w:rPr>
                <w:rFonts w:cs="Times New Roman"/>
              </w:rPr>
            </w:pPr>
            <w:r w:rsidRPr="00E9736B">
              <w:rPr>
                <w:rFonts w:cs="Times New Roman"/>
              </w:rPr>
              <w:t>Not null</w:t>
            </w:r>
          </w:p>
        </w:tc>
        <w:tc>
          <w:tcPr>
            <w:tcW w:w="221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6014B9" w:rsidP="00D0348B">
            <w:pPr>
              <w:pStyle w:val="Bang"/>
              <w:keepNext/>
              <w:spacing w:before="120" w:after="120"/>
              <w:rPr>
                <w:rFonts w:cs="Times New Roman"/>
              </w:rPr>
            </w:pPr>
            <w:r w:rsidRPr="00E9736B">
              <w:rPr>
                <w:rFonts w:cs="Times New Roman"/>
              </w:rPr>
              <w:t>Thời điểm thêm vào</w:t>
            </w:r>
          </w:p>
        </w:tc>
      </w:tr>
    </w:tbl>
    <w:p w:rsidR="009469EB" w:rsidRPr="00E9736B" w:rsidRDefault="006014B9" w:rsidP="00D0348B">
      <w:pPr>
        <w:pStyle w:val="Captions"/>
        <w:spacing w:before="120" w:after="120" w:line="360" w:lineRule="auto"/>
        <w:rPr>
          <w:rFonts w:eastAsia="Times New Roman"/>
        </w:rPr>
      </w:pPr>
      <w:bookmarkStart w:id="314" w:name="_Toc502559180"/>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45</w:t>
      </w:r>
      <w:r w:rsidR="001D5BC5">
        <w:rPr>
          <w:noProof/>
        </w:rPr>
        <w:fldChar w:fldCharType="end"/>
      </w:r>
      <w:r w:rsidRPr="00E9736B">
        <w:t>: Bảng dữ liệu “user_roles”</w:t>
      </w:r>
      <w:bookmarkEnd w:id="314"/>
    </w:p>
    <w:tbl>
      <w:tblPr>
        <w:tblW w:w="0" w:type="auto"/>
        <w:tblCellMar>
          <w:top w:w="15" w:type="dxa"/>
          <w:left w:w="15" w:type="dxa"/>
          <w:bottom w:w="15" w:type="dxa"/>
          <w:right w:w="15" w:type="dxa"/>
        </w:tblCellMar>
        <w:tblLook w:val="04A0" w:firstRow="1" w:lastRow="0" w:firstColumn="1" w:lastColumn="0" w:noHBand="0" w:noVBand="1"/>
      </w:tblPr>
      <w:tblGrid>
        <w:gridCol w:w="2096"/>
        <w:gridCol w:w="1802"/>
        <w:gridCol w:w="775"/>
        <w:gridCol w:w="1979"/>
        <w:gridCol w:w="2120"/>
      </w:tblGrid>
      <w:tr w:rsidR="003A4322" w:rsidRPr="00E9736B" w:rsidTr="00FA157D">
        <w:trPr>
          <w:trHeight w:val="420"/>
        </w:trPr>
        <w:tc>
          <w:tcPr>
            <w:tcW w:w="2096"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Tên trường</w:t>
            </w:r>
          </w:p>
        </w:tc>
        <w:tc>
          <w:tcPr>
            <w:tcW w:w="1802"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 xml:space="preserve">Kiểu  dữ liệu </w:t>
            </w:r>
            <w:r w:rsidR="003A4322" w:rsidRPr="00E9736B">
              <w:rPr>
                <w:rFonts w:cs="Times New Roman"/>
              </w:rPr>
              <w:t> </w:t>
            </w:r>
          </w:p>
        </w:tc>
        <w:tc>
          <w:tcPr>
            <w:tcW w:w="775"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Kích cỡ</w:t>
            </w:r>
          </w:p>
        </w:tc>
        <w:tc>
          <w:tcPr>
            <w:tcW w:w="1979"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Ràng buộc</w:t>
            </w:r>
          </w:p>
        </w:tc>
        <w:tc>
          <w:tcPr>
            <w:tcW w:w="212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3A4322" w:rsidRPr="00E9736B" w:rsidRDefault="00FA157D" w:rsidP="00D0348B">
            <w:pPr>
              <w:pStyle w:val="Bang"/>
              <w:spacing w:before="120" w:after="120"/>
              <w:rPr>
                <w:rFonts w:cs="Times New Roman"/>
              </w:rPr>
            </w:pPr>
            <w:r>
              <w:rPr>
                <w:rFonts w:cs="Times New Roman"/>
              </w:rPr>
              <w:t>Diễn giải</w:t>
            </w:r>
          </w:p>
        </w:tc>
      </w:tr>
      <w:tr w:rsidR="003A4322" w:rsidRPr="00E9736B" w:rsidTr="00FA157D">
        <w:trPr>
          <w:trHeight w:val="60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id</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INT</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11</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Khóa chính</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Mã quyền</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username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45</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Unique, Not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Tên tài khoản</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fullname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300</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Not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Họ tên đầy đủ</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lastRenderedPageBreak/>
              <w:t>avatar</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300</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Allow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Link ảnh đại diện</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email</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100</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Unique, Not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Thư điện tử</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phone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18</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Unique, Allow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Số điện thoại</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500</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Allow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Mô tả</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tag</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45</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Allow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Nhãn</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reputation_score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INT</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11</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Allow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Điểm uy tín</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F66107" w:rsidP="00D0348B">
            <w:pPr>
              <w:pStyle w:val="Bang"/>
              <w:spacing w:before="120" w:after="120"/>
              <w:rPr>
                <w:rFonts w:cs="Times New Roman"/>
              </w:rPr>
            </w:pPr>
            <w:r w:rsidRPr="00E9736B">
              <w:rPr>
                <w:rFonts w:cs="Times New Roman"/>
              </w:rPr>
              <w:t>add</w:t>
            </w:r>
            <w:r w:rsidR="003A4322" w:rsidRPr="00E9736B">
              <w:rPr>
                <w:rFonts w:cs="Times New Roman"/>
              </w:rPr>
              <w:t>ed_time</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DECIMAL</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18</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Not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Thời điểm thêm vào</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profile_views</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DECIMAL</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18</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Not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Số lượt xem profile</w:t>
            </w:r>
          </w:p>
        </w:tc>
      </w:tr>
      <w:tr w:rsidR="003A4322"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status</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3</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spacing w:before="120" w:after="120"/>
              <w:rPr>
                <w:rFonts w:cs="Times New Roman"/>
              </w:rPr>
            </w:pPr>
            <w:r w:rsidRPr="00E9736B">
              <w:rPr>
                <w:rFonts w:cs="Times New Roman"/>
              </w:rPr>
              <w:t>Not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3A4322" w:rsidRPr="00E9736B" w:rsidRDefault="003A4322" w:rsidP="00D0348B">
            <w:pPr>
              <w:pStyle w:val="Bang"/>
              <w:keepNext/>
              <w:spacing w:before="120" w:after="120"/>
              <w:rPr>
                <w:rFonts w:cs="Times New Roman"/>
              </w:rPr>
            </w:pPr>
            <w:r w:rsidRPr="00E9736B">
              <w:rPr>
                <w:rFonts w:cs="Times New Roman"/>
              </w:rPr>
              <w:t>Trạng thái</w:t>
            </w:r>
          </w:p>
        </w:tc>
      </w:tr>
      <w:tr w:rsidR="00F66107"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gender</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1</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Not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keepNext/>
              <w:spacing w:before="120" w:after="120"/>
              <w:rPr>
                <w:rFonts w:cs="Times New Roman"/>
              </w:rPr>
            </w:pPr>
            <w:r w:rsidRPr="00E9736B">
              <w:rPr>
                <w:rFonts w:cs="Times New Roman"/>
              </w:rPr>
              <w:t>Giới tính</w:t>
            </w:r>
          </w:p>
        </w:tc>
      </w:tr>
      <w:tr w:rsidR="00F66107"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password</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300</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Not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keepNext/>
              <w:spacing w:before="120" w:after="120"/>
              <w:rPr>
                <w:rFonts w:cs="Times New Roman"/>
              </w:rPr>
            </w:pPr>
            <w:r w:rsidRPr="00E9736B">
              <w:rPr>
                <w:rFonts w:cs="Times New Roman"/>
              </w:rPr>
              <w:t>Mật khẩu</w:t>
            </w:r>
          </w:p>
        </w:tc>
      </w:tr>
      <w:tr w:rsidR="00F66107" w:rsidRPr="00E9736B" w:rsidTr="00FA157D">
        <w:trPr>
          <w:trHeight w:val="720"/>
        </w:trPr>
        <w:tc>
          <w:tcPr>
            <w:tcW w:w="2096"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salt</w:t>
            </w:r>
          </w:p>
        </w:tc>
        <w:tc>
          <w:tcPr>
            <w:tcW w:w="180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b/>
              </w:rPr>
            </w:pPr>
            <w:r w:rsidRPr="00E9736B">
              <w:rPr>
                <w:rFonts w:cs="Times New Roman"/>
              </w:rPr>
              <w:t>VARCHAR</w:t>
            </w:r>
          </w:p>
        </w:tc>
        <w:tc>
          <w:tcPr>
            <w:tcW w:w="77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30</w:t>
            </w:r>
          </w:p>
        </w:tc>
        <w:tc>
          <w:tcPr>
            <w:tcW w:w="1979"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Not null</w:t>
            </w:r>
          </w:p>
        </w:tc>
        <w:tc>
          <w:tcPr>
            <w:tcW w:w="212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keepNext/>
              <w:spacing w:before="120" w:after="120"/>
              <w:rPr>
                <w:rFonts w:cs="Times New Roman"/>
              </w:rPr>
            </w:pPr>
            <w:r w:rsidRPr="00E9736B">
              <w:rPr>
                <w:rFonts w:cs="Times New Roman"/>
              </w:rPr>
              <w:t>Muối</w:t>
            </w:r>
          </w:p>
        </w:tc>
      </w:tr>
    </w:tbl>
    <w:p w:rsidR="003A4322" w:rsidRPr="00E9736B" w:rsidRDefault="006763F9" w:rsidP="00D0348B">
      <w:pPr>
        <w:pStyle w:val="Captions"/>
        <w:spacing w:before="120" w:after="120" w:line="360" w:lineRule="auto"/>
      </w:pPr>
      <w:bookmarkStart w:id="315" w:name="_Toc502559181"/>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46</w:t>
      </w:r>
      <w:r w:rsidR="001D5BC5">
        <w:rPr>
          <w:noProof/>
        </w:rPr>
        <w:fldChar w:fldCharType="end"/>
      </w:r>
      <w:r w:rsidRPr="00E9736B">
        <w:t>: Bảng dữ liệu “user”</w:t>
      </w:r>
      <w:bookmarkEnd w:id="315"/>
    </w:p>
    <w:tbl>
      <w:tblPr>
        <w:tblW w:w="8781" w:type="dxa"/>
        <w:tblCellMar>
          <w:top w:w="15" w:type="dxa"/>
          <w:left w:w="15" w:type="dxa"/>
          <w:bottom w:w="15" w:type="dxa"/>
          <w:right w:w="15" w:type="dxa"/>
        </w:tblCellMar>
        <w:tblLook w:val="04A0" w:firstRow="1" w:lastRow="0" w:firstColumn="1" w:lastColumn="0" w:noHBand="0" w:noVBand="1"/>
      </w:tblPr>
      <w:tblGrid>
        <w:gridCol w:w="1711"/>
        <w:gridCol w:w="2113"/>
        <w:gridCol w:w="1028"/>
        <w:gridCol w:w="2018"/>
        <w:gridCol w:w="1911"/>
      </w:tblGrid>
      <w:tr w:rsidR="006014B9" w:rsidRPr="00E9736B" w:rsidTr="00FA157D">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 xml:space="preserve">Kiểu  dữ liệu </w:t>
            </w:r>
            <w:r w:rsidR="006014B9" w:rsidRPr="00E9736B">
              <w:rPr>
                <w:rFonts w:cs="Times New Roman"/>
              </w:rPr>
              <w:t> </w:t>
            </w:r>
          </w:p>
        </w:tc>
        <w:tc>
          <w:tcPr>
            <w:tcW w:w="102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Kích cỡ</w:t>
            </w:r>
          </w:p>
        </w:tc>
        <w:tc>
          <w:tcPr>
            <w:tcW w:w="201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Ràng buộc</w:t>
            </w:r>
          </w:p>
        </w:tc>
        <w:tc>
          <w:tcPr>
            <w:tcW w:w="1911"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Diễn giải</w:t>
            </w:r>
          </w:p>
        </w:tc>
      </w:tr>
      <w:tr w:rsidR="006014B9" w:rsidRPr="00E9736B" w:rsidTr="00FA157D">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INT</w:t>
            </w:r>
          </w:p>
        </w:tc>
        <w:tc>
          <w:tcPr>
            <w:tcW w:w="10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11</w:t>
            </w:r>
          </w:p>
        </w:tc>
        <w:tc>
          <w:tcPr>
            <w:tcW w:w="20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Khóa chính</w:t>
            </w:r>
          </w:p>
        </w:tc>
        <w:tc>
          <w:tcPr>
            <w:tcW w:w="191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Mã bảng</w:t>
            </w:r>
          </w:p>
        </w:tc>
      </w:tr>
      <w:tr w:rsidR="006014B9"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lastRenderedPageBreak/>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VARCHAR</w:t>
            </w:r>
          </w:p>
        </w:tc>
        <w:tc>
          <w:tcPr>
            <w:tcW w:w="10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45</w:t>
            </w:r>
          </w:p>
        </w:tc>
        <w:tc>
          <w:tcPr>
            <w:tcW w:w="20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Not null</w:t>
            </w:r>
          </w:p>
        </w:tc>
        <w:tc>
          <w:tcPr>
            <w:tcW w:w="191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keepNext/>
              <w:spacing w:before="120" w:after="120"/>
              <w:rPr>
                <w:rFonts w:cs="Times New Roman"/>
              </w:rPr>
            </w:pPr>
            <w:r w:rsidRPr="00E9736B">
              <w:rPr>
                <w:rFonts w:cs="Times New Roman"/>
              </w:rPr>
              <w:t>Tên</w:t>
            </w:r>
          </w:p>
        </w:tc>
      </w:tr>
    </w:tbl>
    <w:p w:rsidR="006014B9" w:rsidRPr="00E9736B" w:rsidRDefault="006014B9" w:rsidP="00D0348B">
      <w:pPr>
        <w:pStyle w:val="Captions"/>
        <w:spacing w:before="120" w:after="120" w:line="360" w:lineRule="auto"/>
        <w:rPr>
          <w:rFonts w:eastAsia="Times New Roman"/>
        </w:rPr>
      </w:pPr>
      <w:bookmarkStart w:id="316" w:name="_Toc502559182"/>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47</w:t>
      </w:r>
      <w:r w:rsidR="001D5BC5">
        <w:rPr>
          <w:noProof/>
        </w:rPr>
        <w:fldChar w:fldCharType="end"/>
      </w:r>
      <w:r w:rsidRPr="00E9736B">
        <w:t>: Bảng dữ liệu “table”</w:t>
      </w:r>
      <w:bookmarkEnd w:id="316"/>
    </w:p>
    <w:tbl>
      <w:tblPr>
        <w:tblW w:w="8781" w:type="dxa"/>
        <w:tblCellMar>
          <w:top w:w="15" w:type="dxa"/>
          <w:left w:w="15" w:type="dxa"/>
          <w:bottom w:w="15" w:type="dxa"/>
          <w:right w:w="15" w:type="dxa"/>
        </w:tblCellMar>
        <w:tblLook w:val="04A0" w:firstRow="1" w:lastRow="0" w:firstColumn="1" w:lastColumn="0" w:noHBand="0" w:noVBand="1"/>
      </w:tblPr>
      <w:tblGrid>
        <w:gridCol w:w="1711"/>
        <w:gridCol w:w="2113"/>
        <w:gridCol w:w="1028"/>
        <w:gridCol w:w="2018"/>
        <w:gridCol w:w="1911"/>
      </w:tblGrid>
      <w:tr w:rsidR="006014B9" w:rsidRPr="00E9736B" w:rsidTr="00FA157D">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 xml:space="preserve">Kiểu  dữ liệu </w:t>
            </w:r>
            <w:r w:rsidR="006014B9" w:rsidRPr="00E9736B">
              <w:rPr>
                <w:rFonts w:cs="Times New Roman"/>
              </w:rPr>
              <w:t> </w:t>
            </w:r>
          </w:p>
        </w:tc>
        <w:tc>
          <w:tcPr>
            <w:tcW w:w="102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Kích cỡ</w:t>
            </w:r>
          </w:p>
        </w:tc>
        <w:tc>
          <w:tcPr>
            <w:tcW w:w="201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Ràng buộc</w:t>
            </w:r>
          </w:p>
        </w:tc>
        <w:tc>
          <w:tcPr>
            <w:tcW w:w="1911"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014B9" w:rsidRPr="00E9736B" w:rsidRDefault="00FA157D" w:rsidP="00D0348B">
            <w:pPr>
              <w:pStyle w:val="Bang"/>
              <w:spacing w:before="120" w:after="120"/>
              <w:rPr>
                <w:rFonts w:cs="Times New Roman"/>
              </w:rPr>
            </w:pPr>
            <w:r>
              <w:rPr>
                <w:rFonts w:cs="Times New Roman"/>
              </w:rPr>
              <w:t>Diễn giải</w:t>
            </w:r>
          </w:p>
        </w:tc>
      </w:tr>
      <w:tr w:rsidR="006014B9" w:rsidRPr="00E9736B" w:rsidTr="00FA157D">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table_id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INT</w:t>
            </w:r>
          </w:p>
        </w:tc>
        <w:tc>
          <w:tcPr>
            <w:tcW w:w="10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11</w:t>
            </w:r>
          </w:p>
        </w:tc>
        <w:tc>
          <w:tcPr>
            <w:tcW w:w="20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Khóa chính</w:t>
            </w:r>
          </w:p>
        </w:tc>
        <w:tc>
          <w:tcPr>
            <w:tcW w:w="191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Mã bảng</w:t>
            </w:r>
          </w:p>
        </w:tc>
      </w:tr>
      <w:tr w:rsidR="006014B9" w:rsidRPr="00E9736B" w:rsidTr="00FA157D">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224D16" w:rsidP="00D0348B">
            <w:pPr>
              <w:pStyle w:val="Bang"/>
              <w:spacing w:before="120" w:after="120"/>
              <w:rPr>
                <w:rFonts w:cs="Times New Roman"/>
              </w:rPr>
            </w:pPr>
            <w:r w:rsidRPr="00E9736B">
              <w:rPr>
                <w:rFonts w:cs="Times New Roman"/>
              </w:rPr>
              <w:t>r</w:t>
            </w:r>
            <w:r w:rsidR="006014B9" w:rsidRPr="00E9736B">
              <w:rPr>
                <w:rFonts w:cs="Times New Roman"/>
              </w:rPr>
              <w:t>oles_id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6014B9" w:rsidP="00D0348B">
            <w:pPr>
              <w:pStyle w:val="Bang"/>
              <w:spacing w:before="120" w:after="120"/>
              <w:rPr>
                <w:rFonts w:cs="Times New Roman"/>
              </w:rPr>
            </w:pPr>
            <w:r w:rsidRPr="00E9736B">
              <w:rPr>
                <w:rFonts w:cs="Times New Roman"/>
              </w:rPr>
              <w:t>INT</w:t>
            </w:r>
          </w:p>
        </w:tc>
        <w:tc>
          <w:tcPr>
            <w:tcW w:w="10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6014B9" w:rsidP="00D0348B">
            <w:pPr>
              <w:pStyle w:val="Bang"/>
              <w:spacing w:before="120" w:after="120"/>
              <w:rPr>
                <w:rFonts w:cs="Times New Roman"/>
              </w:rPr>
            </w:pPr>
            <w:r w:rsidRPr="00E9736B">
              <w:rPr>
                <w:rFonts w:cs="Times New Roman"/>
              </w:rPr>
              <w:t>11</w:t>
            </w:r>
          </w:p>
        </w:tc>
        <w:tc>
          <w:tcPr>
            <w:tcW w:w="20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6014B9" w:rsidP="00D0348B">
            <w:pPr>
              <w:pStyle w:val="Bang"/>
              <w:spacing w:before="120" w:after="120"/>
              <w:rPr>
                <w:rFonts w:cs="Times New Roman"/>
              </w:rPr>
            </w:pPr>
            <w:r w:rsidRPr="00E9736B">
              <w:rPr>
                <w:rFonts w:cs="Times New Roman"/>
              </w:rPr>
              <w:t>Khóa chính</w:t>
            </w:r>
          </w:p>
        </w:tc>
        <w:tc>
          <w:tcPr>
            <w:tcW w:w="191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014B9" w:rsidRPr="00E9736B" w:rsidRDefault="00224D16" w:rsidP="00D0348B">
            <w:pPr>
              <w:pStyle w:val="Bang"/>
              <w:spacing w:before="120" w:after="120"/>
              <w:rPr>
                <w:rFonts w:cs="Times New Roman"/>
              </w:rPr>
            </w:pPr>
            <w:r w:rsidRPr="00E9736B">
              <w:rPr>
                <w:rFonts w:cs="Times New Roman"/>
              </w:rPr>
              <w:t>Mã quyền</w:t>
            </w:r>
          </w:p>
        </w:tc>
      </w:tr>
      <w:tr w:rsidR="00224D16" w:rsidRPr="00E9736B" w:rsidTr="00FA157D">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action_id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INT</w:t>
            </w:r>
          </w:p>
        </w:tc>
        <w:tc>
          <w:tcPr>
            <w:tcW w:w="10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11</w:t>
            </w:r>
          </w:p>
        </w:tc>
        <w:tc>
          <w:tcPr>
            <w:tcW w:w="20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Khóa chính</w:t>
            </w:r>
          </w:p>
        </w:tc>
        <w:tc>
          <w:tcPr>
            <w:tcW w:w="191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Mã hành động</w:t>
            </w:r>
          </w:p>
        </w:tc>
      </w:tr>
      <w:tr w:rsidR="006014B9"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224D16" w:rsidP="00D0348B">
            <w:pPr>
              <w:pStyle w:val="Bang"/>
              <w:spacing w:before="120" w:after="120"/>
              <w:rPr>
                <w:rFonts w:cs="Times New Roman"/>
              </w:rPr>
            </w:pPr>
            <w:r w:rsidRPr="00E9736B">
              <w:rPr>
                <w:rFonts w:cs="Times New Roman"/>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VARCHAR</w:t>
            </w:r>
          </w:p>
        </w:tc>
        <w:tc>
          <w:tcPr>
            <w:tcW w:w="10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224D16" w:rsidP="00D0348B">
            <w:pPr>
              <w:pStyle w:val="Bang"/>
              <w:spacing w:before="120" w:after="120"/>
              <w:rPr>
                <w:rFonts w:cs="Times New Roman"/>
              </w:rPr>
            </w:pPr>
            <w:r w:rsidRPr="00E9736B">
              <w:rPr>
                <w:rFonts w:cs="Times New Roman"/>
              </w:rPr>
              <w:t>3</w:t>
            </w:r>
          </w:p>
        </w:tc>
        <w:tc>
          <w:tcPr>
            <w:tcW w:w="20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6014B9" w:rsidP="00D0348B">
            <w:pPr>
              <w:pStyle w:val="Bang"/>
              <w:spacing w:before="120" w:after="120"/>
              <w:rPr>
                <w:rFonts w:cs="Times New Roman"/>
              </w:rPr>
            </w:pPr>
            <w:r w:rsidRPr="00E9736B">
              <w:rPr>
                <w:rFonts w:cs="Times New Roman"/>
              </w:rPr>
              <w:t>Not null</w:t>
            </w:r>
          </w:p>
        </w:tc>
        <w:tc>
          <w:tcPr>
            <w:tcW w:w="191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014B9" w:rsidRPr="00E9736B" w:rsidRDefault="00224D16" w:rsidP="00D0348B">
            <w:pPr>
              <w:pStyle w:val="Bang"/>
              <w:keepNext/>
              <w:spacing w:before="120" w:after="120"/>
              <w:rPr>
                <w:rFonts w:cs="Times New Roman"/>
              </w:rPr>
            </w:pPr>
            <w:r w:rsidRPr="00E9736B">
              <w:rPr>
                <w:rFonts w:cs="Times New Roman"/>
              </w:rPr>
              <w:t>Trạng thái</w:t>
            </w:r>
          </w:p>
        </w:tc>
      </w:tr>
    </w:tbl>
    <w:p w:rsidR="006014B9" w:rsidRPr="00E9736B" w:rsidRDefault="006014B9" w:rsidP="00D0348B">
      <w:pPr>
        <w:pStyle w:val="Captions"/>
        <w:spacing w:before="120" w:after="120" w:line="360" w:lineRule="auto"/>
        <w:rPr>
          <w:rFonts w:eastAsia="Times New Roman"/>
        </w:rPr>
      </w:pPr>
      <w:bookmarkStart w:id="317" w:name="_Toc502559183"/>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48</w:t>
      </w:r>
      <w:r w:rsidR="001D5BC5">
        <w:rPr>
          <w:noProof/>
        </w:rPr>
        <w:fldChar w:fldCharType="end"/>
      </w:r>
      <w:r w:rsidRPr="00E9736B">
        <w:t>: Bảng dữ liệu “role_table_action”</w:t>
      </w:r>
      <w:bookmarkEnd w:id="317"/>
    </w:p>
    <w:tbl>
      <w:tblPr>
        <w:tblW w:w="8781" w:type="dxa"/>
        <w:tblCellMar>
          <w:top w:w="15" w:type="dxa"/>
          <w:left w:w="15" w:type="dxa"/>
          <w:bottom w:w="15" w:type="dxa"/>
          <w:right w:w="15" w:type="dxa"/>
        </w:tblCellMar>
        <w:tblLook w:val="04A0" w:firstRow="1" w:lastRow="0" w:firstColumn="1" w:lastColumn="0" w:noHBand="0" w:noVBand="1"/>
      </w:tblPr>
      <w:tblGrid>
        <w:gridCol w:w="1711"/>
        <w:gridCol w:w="2113"/>
        <w:gridCol w:w="1028"/>
        <w:gridCol w:w="2018"/>
        <w:gridCol w:w="1911"/>
      </w:tblGrid>
      <w:tr w:rsidR="00224D16" w:rsidRPr="00E9736B" w:rsidTr="00FA157D">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 xml:space="preserve">Kiểu  dữ liệu </w:t>
            </w:r>
            <w:r w:rsidR="00224D16" w:rsidRPr="00E9736B">
              <w:rPr>
                <w:rFonts w:cs="Times New Roman"/>
              </w:rPr>
              <w:t> </w:t>
            </w:r>
          </w:p>
        </w:tc>
        <w:tc>
          <w:tcPr>
            <w:tcW w:w="102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Kích cỡ</w:t>
            </w:r>
          </w:p>
        </w:tc>
        <w:tc>
          <w:tcPr>
            <w:tcW w:w="201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Ràng buộc</w:t>
            </w:r>
          </w:p>
        </w:tc>
        <w:tc>
          <w:tcPr>
            <w:tcW w:w="1911"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Diễn giải</w:t>
            </w:r>
          </w:p>
        </w:tc>
      </w:tr>
      <w:tr w:rsidR="00224D16" w:rsidRPr="00E9736B" w:rsidTr="00FA157D">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INT</w:t>
            </w:r>
          </w:p>
        </w:tc>
        <w:tc>
          <w:tcPr>
            <w:tcW w:w="10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11</w:t>
            </w:r>
          </w:p>
        </w:tc>
        <w:tc>
          <w:tcPr>
            <w:tcW w:w="20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Khóa chính</w:t>
            </w:r>
          </w:p>
        </w:tc>
        <w:tc>
          <w:tcPr>
            <w:tcW w:w="191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Mã bảng</w:t>
            </w:r>
          </w:p>
        </w:tc>
      </w:tr>
      <w:tr w:rsidR="00224D16"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VARCHAR</w:t>
            </w:r>
          </w:p>
        </w:tc>
        <w:tc>
          <w:tcPr>
            <w:tcW w:w="10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45</w:t>
            </w:r>
          </w:p>
        </w:tc>
        <w:tc>
          <w:tcPr>
            <w:tcW w:w="20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Not null</w:t>
            </w:r>
          </w:p>
        </w:tc>
        <w:tc>
          <w:tcPr>
            <w:tcW w:w="191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keepNext/>
              <w:spacing w:before="120" w:after="120"/>
              <w:rPr>
                <w:rFonts w:cs="Times New Roman"/>
              </w:rPr>
            </w:pPr>
            <w:r w:rsidRPr="00E9736B">
              <w:rPr>
                <w:rFonts w:cs="Times New Roman"/>
              </w:rPr>
              <w:t>Tên</w:t>
            </w:r>
          </w:p>
        </w:tc>
      </w:tr>
      <w:tr w:rsidR="00224D16"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VARCHAR</w:t>
            </w:r>
          </w:p>
        </w:tc>
        <w:tc>
          <w:tcPr>
            <w:tcW w:w="10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300</w:t>
            </w:r>
          </w:p>
        </w:tc>
        <w:tc>
          <w:tcPr>
            <w:tcW w:w="201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Not null</w:t>
            </w:r>
          </w:p>
        </w:tc>
        <w:tc>
          <w:tcPr>
            <w:tcW w:w="1911"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keepNext/>
              <w:spacing w:before="120" w:after="120"/>
              <w:rPr>
                <w:rFonts w:cs="Times New Roman"/>
              </w:rPr>
            </w:pPr>
            <w:r w:rsidRPr="00E9736B">
              <w:rPr>
                <w:rFonts w:cs="Times New Roman"/>
              </w:rPr>
              <w:t>Mô tả</w:t>
            </w:r>
          </w:p>
        </w:tc>
      </w:tr>
    </w:tbl>
    <w:p w:rsidR="00224D16" w:rsidRPr="00E9736B" w:rsidRDefault="00224D16" w:rsidP="00D0348B">
      <w:pPr>
        <w:pStyle w:val="Captions"/>
        <w:spacing w:before="120" w:after="120" w:line="360" w:lineRule="auto"/>
        <w:rPr>
          <w:rFonts w:eastAsia="Times New Roman"/>
        </w:rPr>
      </w:pPr>
      <w:bookmarkStart w:id="318" w:name="_Toc502559184"/>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49</w:t>
      </w:r>
      <w:r w:rsidR="001D5BC5">
        <w:rPr>
          <w:noProof/>
        </w:rPr>
        <w:fldChar w:fldCharType="end"/>
      </w:r>
      <w:r w:rsidRPr="00E9736B">
        <w:t>: Bảng dữ liệu: “action”</w:t>
      </w:r>
      <w:bookmarkEnd w:id="318"/>
    </w:p>
    <w:tbl>
      <w:tblPr>
        <w:tblW w:w="0" w:type="auto"/>
        <w:tblCellMar>
          <w:top w:w="15" w:type="dxa"/>
          <w:left w:w="15" w:type="dxa"/>
          <w:bottom w:w="15" w:type="dxa"/>
          <w:right w:w="15" w:type="dxa"/>
        </w:tblCellMar>
        <w:tblLook w:val="04A0" w:firstRow="1" w:lastRow="0" w:firstColumn="1" w:lastColumn="0" w:noHBand="0" w:noVBand="1"/>
      </w:tblPr>
      <w:tblGrid>
        <w:gridCol w:w="1552"/>
        <w:gridCol w:w="1779"/>
        <w:gridCol w:w="1034"/>
        <w:gridCol w:w="2189"/>
        <w:gridCol w:w="2218"/>
      </w:tblGrid>
      <w:tr w:rsidR="00617179" w:rsidRPr="00E9736B" w:rsidTr="00617179">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17179" w:rsidRPr="00E9736B" w:rsidTr="00617179">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credential</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Loại</w:t>
            </w:r>
          </w:p>
        </w:tc>
      </w:tr>
      <w:tr w:rsidR="00F66107"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200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F66107" w:rsidRPr="00E9736B" w:rsidRDefault="00F66107" w:rsidP="00D0348B">
            <w:pPr>
              <w:pStyle w:val="Bang"/>
              <w:spacing w:before="120" w:after="120"/>
              <w:rPr>
                <w:rFonts w:cs="Times New Roman"/>
              </w:rPr>
            </w:pPr>
            <w:r w:rsidRPr="00E9736B">
              <w:rPr>
                <w:rFonts w:cs="Times New Roman"/>
              </w:rPr>
              <w:t>Tên</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lastRenderedPageBreak/>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400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Nội dung</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start_time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bắt đầu</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end_time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kết thúc</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thêm vào</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edited_time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sửa</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F66107" w:rsidP="00D0348B">
            <w:pPr>
              <w:pStyle w:val="Bang"/>
              <w:spacing w:before="120" w:after="120"/>
              <w:rPr>
                <w:rFonts w:cs="Times New Roman"/>
              </w:rPr>
            </w:pPr>
            <w:r w:rsidRPr="00E9736B">
              <w:rPr>
                <w:rFonts w:cs="Times New Roman"/>
              </w:rPr>
              <w:t>user_</w:t>
            </w:r>
            <w:r w:rsidR="00617179"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người dùng</w:t>
            </w:r>
          </w:p>
        </w:tc>
      </w:tr>
    </w:tbl>
    <w:p w:rsidR="00617179" w:rsidRPr="00E9736B" w:rsidRDefault="00617179" w:rsidP="00D0348B">
      <w:pPr>
        <w:pStyle w:val="Captions"/>
        <w:spacing w:before="120" w:after="120" w:line="360" w:lineRule="auto"/>
      </w:pPr>
      <w:bookmarkStart w:id="319" w:name="_Toc498234833"/>
      <w:bookmarkStart w:id="320" w:name="_Toc502559185"/>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50</w:t>
      </w:r>
      <w:r w:rsidR="001D5BC5">
        <w:rPr>
          <w:noProof/>
        </w:rPr>
        <w:fldChar w:fldCharType="end"/>
      </w:r>
      <w:r w:rsidRPr="00E9736B">
        <w:t>: Bảng dữ liệu “credential”</w:t>
      </w:r>
      <w:bookmarkEnd w:id="319"/>
      <w:bookmarkEnd w:id="320"/>
    </w:p>
    <w:tbl>
      <w:tblPr>
        <w:tblW w:w="0" w:type="auto"/>
        <w:tblCellMar>
          <w:top w:w="15" w:type="dxa"/>
          <w:left w:w="15" w:type="dxa"/>
          <w:bottom w:w="15" w:type="dxa"/>
          <w:right w:w="15" w:type="dxa"/>
        </w:tblCellMar>
        <w:tblLook w:val="04A0" w:firstRow="1" w:lastRow="0" w:firstColumn="1" w:lastColumn="0" w:noHBand="0" w:noVBand="1"/>
      </w:tblPr>
      <w:tblGrid>
        <w:gridCol w:w="1770"/>
        <w:gridCol w:w="1749"/>
        <w:gridCol w:w="883"/>
        <w:gridCol w:w="2088"/>
        <w:gridCol w:w="2282"/>
      </w:tblGrid>
      <w:tr w:rsidR="00617179" w:rsidRPr="00E9736B" w:rsidTr="00FA157D">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883"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2088"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17179" w:rsidRPr="00E9736B" w:rsidTr="00FA157D">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I</w:t>
            </w:r>
            <w:r w:rsidR="00617179" w:rsidRPr="00E9736B">
              <w:rPr>
                <w:rFonts w:cs="Times New Roman"/>
              </w:rPr>
              <w:t>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88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20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xác thực</w:t>
            </w:r>
          </w:p>
        </w:tc>
      </w:tr>
      <w:tr w:rsidR="00617179"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refresh_token</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88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300</w:t>
            </w:r>
          </w:p>
        </w:tc>
        <w:tc>
          <w:tcPr>
            <w:tcW w:w="20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Chuỗi xác thực dự phòng</w:t>
            </w:r>
          </w:p>
        </w:tc>
      </w:tr>
      <w:tr w:rsidR="00617179"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expired_time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88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20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hết hạn</w:t>
            </w:r>
          </w:p>
        </w:tc>
      </w:tr>
      <w:tr w:rsidR="00617179"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88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20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thêm vào</w:t>
            </w:r>
          </w:p>
        </w:tc>
      </w:tr>
      <w:tr w:rsidR="00617179"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T</w:t>
            </w:r>
            <w:r w:rsidR="00617179" w:rsidRPr="00E9736B">
              <w:rPr>
                <w:rFonts w:cs="Times New Roman"/>
              </w:rPr>
              <w:t>ype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88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w:t>
            </w:r>
          </w:p>
        </w:tc>
        <w:tc>
          <w:tcPr>
            <w:tcW w:w="20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Loại thiết bị</w:t>
            </w:r>
          </w:p>
        </w:tc>
      </w:tr>
      <w:tr w:rsidR="00617179" w:rsidRPr="00E9736B" w:rsidTr="00FA157D">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224D16" w:rsidP="00D0348B">
            <w:pPr>
              <w:pStyle w:val="Bang"/>
              <w:spacing w:before="120" w:after="120"/>
              <w:rPr>
                <w:rFonts w:cs="Times New Roman"/>
              </w:rPr>
            </w:pPr>
            <w:r w:rsidRPr="00E9736B">
              <w:rPr>
                <w:rFonts w:cs="Times New Roman"/>
              </w:rPr>
              <w:lastRenderedPageBreak/>
              <w:t>user_</w:t>
            </w:r>
            <w:r w:rsidR="00617179"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224D16" w:rsidP="00D0348B">
            <w:pPr>
              <w:pStyle w:val="Bang"/>
              <w:spacing w:before="120" w:after="120"/>
              <w:rPr>
                <w:rFonts w:cs="Times New Roman"/>
              </w:rPr>
            </w:pPr>
            <w:r w:rsidRPr="00E9736B">
              <w:rPr>
                <w:rFonts w:cs="Times New Roman"/>
              </w:rPr>
              <w:t>VARCHAR</w:t>
            </w:r>
          </w:p>
        </w:tc>
        <w:tc>
          <w:tcPr>
            <w:tcW w:w="88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224D16" w:rsidP="00D0348B">
            <w:pPr>
              <w:pStyle w:val="Bang"/>
              <w:spacing w:before="120" w:after="120"/>
              <w:rPr>
                <w:rFonts w:cs="Times New Roman"/>
              </w:rPr>
            </w:pPr>
            <w:r w:rsidRPr="00E9736B">
              <w:rPr>
                <w:rFonts w:cs="Times New Roman"/>
              </w:rPr>
              <w:t>18</w:t>
            </w:r>
          </w:p>
        </w:tc>
        <w:tc>
          <w:tcPr>
            <w:tcW w:w="208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người dùng</w:t>
            </w:r>
          </w:p>
        </w:tc>
      </w:tr>
    </w:tbl>
    <w:p w:rsidR="00617179" w:rsidRPr="00E9736B" w:rsidRDefault="00617179" w:rsidP="00D0348B">
      <w:pPr>
        <w:pStyle w:val="Captions"/>
        <w:spacing w:before="120" w:after="120" w:line="360" w:lineRule="auto"/>
      </w:pPr>
      <w:bookmarkStart w:id="321" w:name="_Toc498234834"/>
      <w:bookmarkStart w:id="322" w:name="_Toc502559186"/>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51</w:t>
      </w:r>
      <w:r w:rsidR="001D5BC5">
        <w:rPr>
          <w:noProof/>
        </w:rPr>
        <w:fldChar w:fldCharType="end"/>
      </w:r>
      <w:r w:rsidRPr="00E9736B">
        <w:t>: Bảng dữ liệu “authentication”</w:t>
      </w:r>
      <w:bookmarkEnd w:id="321"/>
      <w:bookmarkEnd w:id="322"/>
    </w:p>
    <w:tbl>
      <w:tblPr>
        <w:tblW w:w="0" w:type="auto"/>
        <w:tblCellMar>
          <w:top w:w="15" w:type="dxa"/>
          <w:left w:w="15" w:type="dxa"/>
          <w:bottom w:w="15" w:type="dxa"/>
          <w:right w:w="15" w:type="dxa"/>
        </w:tblCellMar>
        <w:tblLook w:val="04A0" w:firstRow="1" w:lastRow="0" w:firstColumn="1" w:lastColumn="0" w:noHBand="0" w:noVBand="1"/>
      </w:tblPr>
      <w:tblGrid>
        <w:gridCol w:w="1785"/>
        <w:gridCol w:w="1836"/>
        <w:gridCol w:w="1117"/>
        <w:gridCol w:w="1529"/>
        <w:gridCol w:w="1961"/>
      </w:tblGrid>
      <w:tr w:rsidR="00224D16" w:rsidRPr="00E9736B" w:rsidTr="00224D16">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 xml:space="preserve">Kiểu  dữ liệu </w:t>
            </w:r>
            <w:r w:rsidR="00224D16"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Diễn giải</w:t>
            </w:r>
          </w:p>
        </w:tc>
      </w:tr>
      <w:tr w:rsidR="00224D16" w:rsidRPr="00E9736B" w:rsidTr="00224D16">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badge_</w:t>
            </w:r>
            <w:r w:rsidR="00224D16"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Mã xác thực</w:t>
            </w:r>
          </w:p>
        </w:tc>
      </w:tr>
      <w:tr w:rsidR="00224D16" w:rsidRPr="00E9736B" w:rsidTr="00224D1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user_id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Mã người dùng</w:t>
            </w:r>
          </w:p>
        </w:tc>
      </w:tr>
      <w:tr w:rsidR="00224D16" w:rsidRPr="00E9736B" w:rsidTr="00224D1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1A3FC9" w:rsidP="00D0348B">
            <w:pPr>
              <w:pStyle w:val="Bang"/>
              <w:spacing w:before="120" w:after="120"/>
              <w:rPr>
                <w:rFonts w:cs="Times New Roman"/>
              </w:rPr>
            </w:pPr>
            <w:r w:rsidRPr="00E9736B">
              <w:rPr>
                <w:rFonts w:cs="Times New Roman"/>
              </w:rPr>
              <w:t>S</w:t>
            </w:r>
            <w:r w:rsidR="002F6F78" w:rsidRPr="00E9736B">
              <w:rPr>
                <w:rFonts w:cs="Times New Roman"/>
              </w:rPr>
              <w:t>tatus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Trạng thái %</w:t>
            </w:r>
          </w:p>
        </w:tc>
      </w:tr>
      <w:tr w:rsidR="00224D16" w:rsidRPr="00E9736B" w:rsidTr="00224D1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current_count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F6F78" w:rsidP="00D0348B">
            <w:pPr>
              <w:pStyle w:val="Bang"/>
              <w:keepNext/>
              <w:spacing w:before="120" w:after="120"/>
              <w:rPr>
                <w:rFonts w:cs="Times New Roman"/>
              </w:rPr>
            </w:pPr>
            <w:r w:rsidRPr="00E9736B">
              <w:rPr>
                <w:rFonts w:cs="Times New Roman"/>
              </w:rPr>
              <w:t>Đạt được</w:t>
            </w:r>
          </w:p>
        </w:tc>
      </w:tr>
    </w:tbl>
    <w:p w:rsidR="00224D16" w:rsidRPr="00E9736B" w:rsidRDefault="002F6F78" w:rsidP="00D0348B">
      <w:pPr>
        <w:pStyle w:val="Captions"/>
        <w:spacing w:before="120" w:after="120" w:line="360" w:lineRule="auto"/>
      </w:pPr>
      <w:bookmarkStart w:id="323" w:name="_Toc502559187"/>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52</w:t>
      </w:r>
      <w:r w:rsidR="001D5BC5">
        <w:rPr>
          <w:noProof/>
        </w:rPr>
        <w:fldChar w:fldCharType="end"/>
      </w:r>
      <w:r w:rsidRPr="00E9736B">
        <w:t>: Bảng dữ liệu “user_badge”</w:t>
      </w:r>
      <w:bookmarkEnd w:id="323"/>
    </w:p>
    <w:tbl>
      <w:tblPr>
        <w:tblW w:w="0" w:type="auto"/>
        <w:tblCellMar>
          <w:top w:w="15" w:type="dxa"/>
          <w:left w:w="15" w:type="dxa"/>
          <w:bottom w:w="15" w:type="dxa"/>
          <w:right w:w="15" w:type="dxa"/>
        </w:tblCellMar>
        <w:tblLook w:val="04A0" w:firstRow="1" w:lastRow="0" w:firstColumn="1" w:lastColumn="0" w:noHBand="0" w:noVBand="1"/>
      </w:tblPr>
      <w:tblGrid>
        <w:gridCol w:w="1538"/>
        <w:gridCol w:w="1742"/>
        <w:gridCol w:w="981"/>
        <w:gridCol w:w="1930"/>
        <w:gridCol w:w="2581"/>
      </w:tblGrid>
      <w:tr w:rsidR="002F6F78" w:rsidRPr="00E9736B" w:rsidTr="002F6F78">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F6F78"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F6F78" w:rsidRPr="00E9736B" w:rsidRDefault="00FA157D" w:rsidP="00D0348B">
            <w:pPr>
              <w:pStyle w:val="Bang"/>
              <w:spacing w:before="120" w:after="120"/>
              <w:rPr>
                <w:rFonts w:cs="Times New Roman"/>
              </w:rPr>
            </w:pPr>
            <w:r>
              <w:rPr>
                <w:rFonts w:cs="Times New Roman"/>
              </w:rPr>
              <w:t xml:space="preserve">Kiểu  dữ liệu </w:t>
            </w:r>
            <w:r w:rsidR="002F6F78"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F6F78"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F6F78"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F6F78" w:rsidRPr="00E9736B" w:rsidRDefault="00FA157D" w:rsidP="00D0348B">
            <w:pPr>
              <w:pStyle w:val="Bang"/>
              <w:spacing w:before="120" w:after="120"/>
              <w:rPr>
                <w:rFonts w:cs="Times New Roman"/>
              </w:rPr>
            </w:pPr>
            <w:r>
              <w:rPr>
                <w:rFonts w:cs="Times New Roman"/>
              </w:rPr>
              <w:t>Diễn giải</w:t>
            </w:r>
          </w:p>
        </w:tc>
      </w:tr>
      <w:tr w:rsidR="002F6F78" w:rsidRPr="00E9736B" w:rsidTr="002F6F78">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Mã vote</w:t>
            </w:r>
          </w:p>
        </w:tc>
      </w:tr>
      <w:tr w:rsidR="002F6F78" w:rsidRPr="00E9736B" w:rsidTr="002F6F7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Loại vote</w:t>
            </w:r>
          </w:p>
        </w:tc>
      </w:tr>
      <w:tr w:rsidR="002F6F78" w:rsidRPr="00E9736B" w:rsidTr="002F6F7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spacing w:before="120" w:after="120"/>
              <w:rPr>
                <w:rFonts w:cs="Times New Roman"/>
              </w:rPr>
            </w:pPr>
            <w:r w:rsidRPr="00E9736B">
              <w:rPr>
                <w:rFonts w:cs="Times New Roman"/>
              </w:rPr>
              <w:t>qaid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spacing w:before="120" w:after="120"/>
              <w:rPr>
                <w:rFonts w:cs="Times New Roman"/>
              </w:rPr>
            </w:pPr>
            <w:r w:rsidRPr="00E9736B">
              <w:rPr>
                <w:rFonts w:cs="Times New Roman"/>
              </w:rPr>
              <w:t>Mã câu hỏi hoặc mã câu trả lời</w:t>
            </w:r>
          </w:p>
        </w:tc>
      </w:tr>
      <w:tr w:rsidR="002F6F78" w:rsidRPr="00E9736B" w:rsidTr="002F6F7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F6F78" w:rsidRPr="00E9736B" w:rsidRDefault="002F6F78" w:rsidP="00D0348B">
            <w:pPr>
              <w:pStyle w:val="Bang"/>
              <w:spacing w:before="120" w:after="120"/>
              <w:rPr>
                <w:rFonts w:cs="Times New Roman"/>
              </w:rPr>
            </w:pPr>
            <w:r w:rsidRPr="00E9736B">
              <w:rPr>
                <w:rFonts w:cs="Times New Roman"/>
              </w:rPr>
              <w:t>Thời điểm vote</w:t>
            </w:r>
          </w:p>
        </w:tc>
      </w:tr>
      <w:tr w:rsidR="002F6F78" w:rsidRPr="00E9736B" w:rsidTr="002F6F78">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spacing w:before="120" w:after="120"/>
              <w:rPr>
                <w:rFonts w:cs="Times New Roman"/>
              </w:rPr>
            </w:pPr>
            <w:r w:rsidRPr="00E9736B">
              <w:rPr>
                <w:rFonts w:cs="Times New Roman"/>
              </w:rPr>
              <w:t>user_id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F6F78" w:rsidRPr="00E9736B" w:rsidRDefault="002F6F78" w:rsidP="00D0348B">
            <w:pPr>
              <w:pStyle w:val="Bang"/>
              <w:keepNext/>
              <w:spacing w:before="120" w:after="120"/>
              <w:rPr>
                <w:rFonts w:cs="Times New Roman"/>
              </w:rPr>
            </w:pPr>
            <w:r w:rsidRPr="00E9736B">
              <w:rPr>
                <w:rFonts w:cs="Times New Roman"/>
              </w:rPr>
              <w:t>Mã người dùng vote</w:t>
            </w:r>
          </w:p>
        </w:tc>
      </w:tr>
    </w:tbl>
    <w:p w:rsidR="002F6F78" w:rsidRPr="00E9736B" w:rsidRDefault="002F6F78" w:rsidP="00D0348B">
      <w:pPr>
        <w:pStyle w:val="Captions"/>
        <w:spacing w:before="120" w:after="120" w:line="360" w:lineRule="auto"/>
      </w:pPr>
      <w:bookmarkStart w:id="324" w:name="_Toc502559188"/>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53</w:t>
      </w:r>
      <w:r w:rsidR="001D5BC5">
        <w:rPr>
          <w:noProof/>
        </w:rPr>
        <w:fldChar w:fldCharType="end"/>
      </w:r>
      <w:r w:rsidRPr="00E9736B">
        <w:t>: Bảng dữ liệu “vote”</w:t>
      </w:r>
      <w:bookmarkEnd w:id="324"/>
    </w:p>
    <w:tbl>
      <w:tblPr>
        <w:tblW w:w="0" w:type="auto"/>
        <w:tblCellMar>
          <w:top w:w="15" w:type="dxa"/>
          <w:left w:w="15" w:type="dxa"/>
          <w:bottom w:w="15" w:type="dxa"/>
          <w:right w:w="15" w:type="dxa"/>
        </w:tblCellMar>
        <w:tblLook w:val="04A0" w:firstRow="1" w:lastRow="0" w:firstColumn="1" w:lastColumn="0" w:noHBand="0" w:noVBand="1"/>
      </w:tblPr>
      <w:tblGrid>
        <w:gridCol w:w="1537"/>
        <w:gridCol w:w="1786"/>
        <w:gridCol w:w="1045"/>
        <w:gridCol w:w="2243"/>
        <w:gridCol w:w="2161"/>
      </w:tblGrid>
      <w:tr w:rsidR="00617179" w:rsidRPr="00E9736B" w:rsidTr="00617179">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17179" w:rsidRPr="00E9736B" w:rsidTr="00617179">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lastRenderedPageBreak/>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vị trí</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lat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Vĩ độ</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long</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Kinh độ</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thêm vào</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35FBA" w:rsidP="00D0348B">
            <w:pPr>
              <w:pStyle w:val="Bang"/>
              <w:spacing w:before="120" w:after="120"/>
              <w:rPr>
                <w:rFonts w:cs="Times New Roman"/>
              </w:rPr>
            </w:pPr>
            <w:r w:rsidRPr="00E9736B">
              <w:rPr>
                <w:rFonts w:cs="Times New Roman"/>
              </w:rPr>
              <w:t>user_</w:t>
            </w:r>
            <w:r w:rsidR="00617179"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9469EB"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9469EB"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người dùng</w:t>
            </w:r>
          </w:p>
        </w:tc>
      </w:tr>
    </w:tbl>
    <w:p w:rsidR="00617179" w:rsidRPr="00E9736B" w:rsidRDefault="00617179" w:rsidP="00D0348B">
      <w:pPr>
        <w:pStyle w:val="Captions"/>
        <w:spacing w:before="120" w:after="120" w:line="360" w:lineRule="auto"/>
      </w:pPr>
      <w:bookmarkStart w:id="325" w:name="_Toc498234835"/>
      <w:bookmarkStart w:id="326" w:name="_Toc502559189"/>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54</w:t>
      </w:r>
      <w:r w:rsidR="001D5BC5">
        <w:rPr>
          <w:noProof/>
        </w:rPr>
        <w:fldChar w:fldCharType="end"/>
      </w:r>
      <w:r w:rsidRPr="00E9736B">
        <w:t>: Bảng dữ liệu “location”</w:t>
      </w:r>
      <w:bookmarkEnd w:id="325"/>
      <w:bookmarkEnd w:id="326"/>
    </w:p>
    <w:tbl>
      <w:tblPr>
        <w:tblW w:w="0" w:type="auto"/>
        <w:tblCellMar>
          <w:top w:w="15" w:type="dxa"/>
          <w:left w:w="15" w:type="dxa"/>
          <w:bottom w:w="15" w:type="dxa"/>
          <w:right w:w="15" w:type="dxa"/>
        </w:tblCellMar>
        <w:tblLook w:val="04A0" w:firstRow="1" w:lastRow="0" w:firstColumn="1" w:lastColumn="0" w:noHBand="0" w:noVBand="1"/>
      </w:tblPr>
      <w:tblGrid>
        <w:gridCol w:w="1552"/>
        <w:gridCol w:w="1825"/>
        <w:gridCol w:w="1013"/>
        <w:gridCol w:w="2086"/>
        <w:gridCol w:w="2296"/>
      </w:tblGrid>
      <w:tr w:rsidR="00617179" w:rsidRPr="00E9736B" w:rsidTr="00617179">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17179" w:rsidRPr="00E9736B" w:rsidTr="00617179">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lịch sử thanh toán</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500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Nội dung</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amount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Kinh độ</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thêm vào</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35FBA" w:rsidP="00D0348B">
            <w:pPr>
              <w:pStyle w:val="Bang"/>
              <w:spacing w:before="120" w:after="120"/>
              <w:rPr>
                <w:rFonts w:cs="Times New Roman"/>
              </w:rPr>
            </w:pPr>
            <w:r w:rsidRPr="00E9736B">
              <w:rPr>
                <w:rFonts w:cs="Times New Roman"/>
              </w:rPr>
              <w:t>payment_</w:t>
            </w:r>
            <w:r w:rsidR="00617179"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thông tin thanh toán</w:t>
            </w:r>
          </w:p>
        </w:tc>
      </w:tr>
    </w:tbl>
    <w:p w:rsidR="00617179" w:rsidRPr="00E9736B" w:rsidRDefault="00617179" w:rsidP="00D0348B">
      <w:pPr>
        <w:pStyle w:val="Captions"/>
        <w:spacing w:before="120" w:after="120" w:line="360" w:lineRule="auto"/>
        <w:rPr>
          <w:color w:val="000000"/>
        </w:rPr>
      </w:pPr>
      <w:bookmarkStart w:id="327" w:name="_Toc498234836"/>
      <w:bookmarkStart w:id="328" w:name="_Toc502559190"/>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55</w:t>
      </w:r>
      <w:r w:rsidR="001D5BC5">
        <w:rPr>
          <w:noProof/>
        </w:rPr>
        <w:fldChar w:fldCharType="end"/>
      </w:r>
      <w:r w:rsidRPr="00E9736B">
        <w:t xml:space="preserve">: </w:t>
      </w:r>
      <w:r w:rsidRPr="00E9736B">
        <w:rPr>
          <w:color w:val="000000"/>
        </w:rPr>
        <w:t>Bảng dữ liệu “payment_history”</w:t>
      </w:r>
      <w:bookmarkEnd w:id="327"/>
      <w:bookmarkEnd w:id="328"/>
    </w:p>
    <w:tbl>
      <w:tblPr>
        <w:tblW w:w="0" w:type="auto"/>
        <w:tblCellMar>
          <w:top w:w="15" w:type="dxa"/>
          <w:left w:w="15" w:type="dxa"/>
          <w:bottom w:w="15" w:type="dxa"/>
          <w:right w:w="15" w:type="dxa"/>
        </w:tblCellMar>
        <w:tblLook w:val="04A0" w:firstRow="1" w:lastRow="0" w:firstColumn="1" w:lastColumn="0" w:noHBand="0" w:noVBand="1"/>
      </w:tblPr>
      <w:tblGrid>
        <w:gridCol w:w="1879"/>
        <w:gridCol w:w="1756"/>
        <w:gridCol w:w="1001"/>
        <w:gridCol w:w="1896"/>
        <w:gridCol w:w="2240"/>
      </w:tblGrid>
      <w:tr w:rsidR="00617179" w:rsidRPr="00E9736B" w:rsidTr="00617179">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17179" w:rsidRPr="00E9736B" w:rsidTr="00617179">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lastRenderedPageBreak/>
              <w:t>I</w:t>
            </w:r>
            <w:r w:rsidR="00617179" w:rsidRPr="00E9736B">
              <w:rPr>
                <w:rFonts w:cs="Times New Roman"/>
              </w:rPr>
              <w:t>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thông tin thanh toán</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A</w:t>
            </w:r>
            <w:r w:rsidR="00617179" w:rsidRPr="00E9736B">
              <w:rPr>
                <w:rFonts w:cs="Times New Roman"/>
              </w:rPr>
              <w:t>mount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Nội dung</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bank_name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Allow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Tên ngân hàng</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bank_branch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Allow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Tên chi nhánh</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account_id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Số thẻ</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F</w:t>
            </w:r>
            <w:r w:rsidR="00617179" w:rsidRPr="00E9736B">
              <w:rPr>
                <w:rFonts w:cs="Times New Roman"/>
              </w:rPr>
              <w:t>ullname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Tên chủ tài khoản</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secret_number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bí mật</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35FBA" w:rsidP="00D0348B">
            <w:pPr>
              <w:pStyle w:val="Bang"/>
              <w:spacing w:before="120" w:after="120"/>
              <w:rPr>
                <w:rFonts w:cs="Times New Roman"/>
              </w:rPr>
            </w:pPr>
            <w:r w:rsidRPr="00E9736B">
              <w:rPr>
                <w:rFonts w:cs="Times New Roman"/>
              </w:rPr>
              <w:t>user_</w:t>
            </w:r>
            <w:r w:rsidR="00617179"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35FBA"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35FBA"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phụ,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người dùng</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thêm vào</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edited_time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sửa</w:t>
            </w:r>
          </w:p>
        </w:tc>
      </w:tr>
    </w:tbl>
    <w:p w:rsidR="00617179" w:rsidRPr="00E9736B" w:rsidRDefault="00617179" w:rsidP="00D0348B">
      <w:pPr>
        <w:pStyle w:val="Captions"/>
        <w:spacing w:before="120" w:after="120" w:line="360" w:lineRule="auto"/>
        <w:rPr>
          <w:color w:val="000000"/>
        </w:rPr>
      </w:pPr>
      <w:bookmarkStart w:id="329" w:name="_Toc498234837"/>
      <w:bookmarkStart w:id="330" w:name="_Toc502559191"/>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56</w:t>
      </w:r>
      <w:r w:rsidR="001D5BC5">
        <w:rPr>
          <w:noProof/>
        </w:rPr>
        <w:fldChar w:fldCharType="end"/>
      </w:r>
      <w:r w:rsidRPr="00E9736B">
        <w:t xml:space="preserve">: </w:t>
      </w:r>
      <w:r w:rsidRPr="00E9736B">
        <w:rPr>
          <w:color w:val="000000"/>
        </w:rPr>
        <w:t>Bảng dữ liệu “payment”</w:t>
      </w:r>
      <w:bookmarkEnd w:id="329"/>
      <w:bookmarkEnd w:id="330"/>
    </w:p>
    <w:tbl>
      <w:tblPr>
        <w:tblW w:w="0" w:type="auto"/>
        <w:tblCellMar>
          <w:top w:w="15" w:type="dxa"/>
          <w:left w:w="15" w:type="dxa"/>
          <w:bottom w:w="15" w:type="dxa"/>
          <w:right w:w="15" w:type="dxa"/>
        </w:tblCellMar>
        <w:tblLook w:val="04A0" w:firstRow="1" w:lastRow="0" w:firstColumn="1" w:lastColumn="0" w:noHBand="0" w:noVBand="1"/>
      </w:tblPr>
      <w:tblGrid>
        <w:gridCol w:w="1537"/>
        <w:gridCol w:w="1775"/>
        <w:gridCol w:w="1029"/>
        <w:gridCol w:w="2164"/>
        <w:gridCol w:w="2267"/>
      </w:tblGrid>
      <w:tr w:rsidR="00617179" w:rsidRPr="00E9736B" w:rsidTr="00617179">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17179" w:rsidRPr="00E9736B" w:rsidTr="00617179">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lịch sử kết nối</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bắt đầu</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lastRenderedPageBreak/>
              <w:t>from_id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người dùng nguồn</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to_id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người dùng đích</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end_time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kết thúc</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state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Trạng thái kết nối</w:t>
            </w:r>
          </w:p>
        </w:tc>
      </w:tr>
      <w:tr w:rsidR="00635FBA"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type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Loại kết nối</w:t>
            </w:r>
          </w:p>
        </w:tc>
      </w:tr>
    </w:tbl>
    <w:p w:rsidR="00617179" w:rsidRPr="00E9736B" w:rsidRDefault="00617179" w:rsidP="00D0348B">
      <w:pPr>
        <w:pStyle w:val="Captions"/>
        <w:spacing w:before="120" w:after="120" w:line="360" w:lineRule="auto"/>
      </w:pPr>
      <w:bookmarkStart w:id="331" w:name="_Toc498234838"/>
      <w:bookmarkStart w:id="332" w:name="_Toc502559192"/>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57</w:t>
      </w:r>
      <w:r w:rsidR="001D5BC5">
        <w:rPr>
          <w:noProof/>
        </w:rPr>
        <w:fldChar w:fldCharType="end"/>
      </w:r>
      <w:r w:rsidRPr="00E9736B">
        <w:t>: Bảng dữ liệ</w:t>
      </w:r>
      <w:r w:rsidR="000F2DDC">
        <w:t>u “connection</w:t>
      </w:r>
      <w:r w:rsidRPr="00E9736B">
        <w:t>”</w:t>
      </w:r>
      <w:bookmarkEnd w:id="331"/>
      <w:bookmarkEnd w:id="332"/>
    </w:p>
    <w:tbl>
      <w:tblPr>
        <w:tblW w:w="0" w:type="auto"/>
        <w:tblCellMar>
          <w:top w:w="15" w:type="dxa"/>
          <w:left w:w="15" w:type="dxa"/>
          <w:bottom w:w="15" w:type="dxa"/>
          <w:right w:w="15" w:type="dxa"/>
        </w:tblCellMar>
        <w:tblLook w:val="04A0" w:firstRow="1" w:lastRow="0" w:firstColumn="1" w:lastColumn="0" w:noHBand="0" w:noVBand="1"/>
      </w:tblPr>
      <w:tblGrid>
        <w:gridCol w:w="2595"/>
        <w:gridCol w:w="1627"/>
        <w:gridCol w:w="455"/>
        <w:gridCol w:w="917"/>
        <w:gridCol w:w="1619"/>
        <w:gridCol w:w="1559"/>
      </w:tblGrid>
      <w:tr w:rsidR="00635FBA" w:rsidRPr="00E9736B" w:rsidTr="00FA157D">
        <w:trPr>
          <w:trHeight w:val="420"/>
        </w:trPr>
        <w:tc>
          <w:tcPr>
            <w:tcW w:w="2595"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Tên trường</w:t>
            </w:r>
          </w:p>
        </w:tc>
        <w:tc>
          <w:tcPr>
            <w:tcW w:w="1627"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1372" w:type="dxa"/>
            <w:gridSpan w:val="2"/>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35FBA" w:rsidRPr="00E9736B" w:rsidTr="00FA157D">
        <w:trPr>
          <w:trHeight w:val="600"/>
        </w:trPr>
        <w:tc>
          <w:tcPr>
            <w:tcW w:w="259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I</w:t>
            </w:r>
            <w:r w:rsidR="00617179" w:rsidRPr="00E9736B">
              <w:rPr>
                <w:rFonts w:cs="Times New Roman"/>
              </w:rPr>
              <w:t>d</w:t>
            </w:r>
          </w:p>
        </w:tc>
        <w:tc>
          <w:tcPr>
            <w:tcW w:w="2082"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tin nhắn</w:t>
            </w:r>
          </w:p>
        </w:tc>
      </w:tr>
      <w:tr w:rsidR="00635FBA" w:rsidRPr="00E9736B" w:rsidTr="00FA157D">
        <w:trPr>
          <w:trHeight w:val="720"/>
        </w:trPr>
        <w:tc>
          <w:tcPr>
            <w:tcW w:w="259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2082"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thêm vào</w:t>
            </w:r>
          </w:p>
        </w:tc>
      </w:tr>
      <w:tr w:rsidR="00635FBA" w:rsidRPr="00E9736B" w:rsidTr="00FA157D">
        <w:trPr>
          <w:trHeight w:val="720"/>
        </w:trPr>
        <w:tc>
          <w:tcPr>
            <w:tcW w:w="259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from_id</w:t>
            </w:r>
          </w:p>
        </w:tc>
        <w:tc>
          <w:tcPr>
            <w:tcW w:w="2082"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người dùng gửi</w:t>
            </w:r>
          </w:p>
        </w:tc>
      </w:tr>
      <w:tr w:rsidR="00635FBA" w:rsidRPr="00E9736B" w:rsidTr="00FA157D">
        <w:trPr>
          <w:trHeight w:val="720"/>
        </w:trPr>
        <w:tc>
          <w:tcPr>
            <w:tcW w:w="259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35FBA" w:rsidP="00D0348B">
            <w:pPr>
              <w:pStyle w:val="Bang"/>
              <w:spacing w:before="120" w:after="120"/>
              <w:rPr>
                <w:rFonts w:cs="Times New Roman"/>
              </w:rPr>
            </w:pPr>
            <w:r w:rsidRPr="00E9736B">
              <w:rPr>
                <w:rFonts w:cs="Times New Roman"/>
              </w:rPr>
              <w:t>conection_history_</w:t>
            </w:r>
            <w:r w:rsidR="00617179" w:rsidRPr="00E9736B">
              <w:rPr>
                <w:rFonts w:cs="Times New Roman"/>
              </w:rPr>
              <w:t>id</w:t>
            </w:r>
          </w:p>
        </w:tc>
        <w:tc>
          <w:tcPr>
            <w:tcW w:w="2082"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lịch sử kết nối</w:t>
            </w:r>
          </w:p>
        </w:tc>
      </w:tr>
      <w:tr w:rsidR="00635FBA" w:rsidRPr="00E9736B" w:rsidTr="00FA157D">
        <w:trPr>
          <w:trHeight w:val="720"/>
        </w:trPr>
        <w:tc>
          <w:tcPr>
            <w:tcW w:w="259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C</w:t>
            </w:r>
            <w:r w:rsidR="00617179" w:rsidRPr="00E9736B">
              <w:rPr>
                <w:rFonts w:cs="Times New Roman"/>
              </w:rPr>
              <w:t>ontent</w:t>
            </w:r>
          </w:p>
        </w:tc>
        <w:tc>
          <w:tcPr>
            <w:tcW w:w="2082"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500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Nội dung tin nhắn</w:t>
            </w:r>
          </w:p>
        </w:tc>
      </w:tr>
      <w:tr w:rsidR="00635FBA" w:rsidRPr="00E9736B" w:rsidTr="00FA157D">
        <w:trPr>
          <w:trHeight w:val="720"/>
        </w:trPr>
        <w:tc>
          <w:tcPr>
            <w:tcW w:w="2595"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lastRenderedPageBreak/>
              <w:t>T</w:t>
            </w:r>
            <w:r w:rsidR="00617179" w:rsidRPr="00E9736B">
              <w:rPr>
                <w:rFonts w:cs="Times New Roman"/>
              </w:rPr>
              <w:t>ype</w:t>
            </w:r>
          </w:p>
        </w:tc>
        <w:tc>
          <w:tcPr>
            <w:tcW w:w="2082" w:type="dxa"/>
            <w:gridSpan w:val="2"/>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Loại tin nhắn</w:t>
            </w:r>
          </w:p>
        </w:tc>
      </w:tr>
    </w:tbl>
    <w:p w:rsidR="00617179" w:rsidRPr="00E9736B" w:rsidRDefault="00617179" w:rsidP="00D0348B">
      <w:pPr>
        <w:pStyle w:val="Captions"/>
        <w:spacing w:before="120" w:after="120" w:line="360" w:lineRule="auto"/>
        <w:rPr>
          <w:color w:val="000000"/>
        </w:rPr>
      </w:pPr>
      <w:bookmarkStart w:id="333" w:name="_Toc498234839"/>
      <w:bookmarkStart w:id="334" w:name="_Toc502559193"/>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58</w:t>
      </w:r>
      <w:r w:rsidR="001D5BC5">
        <w:rPr>
          <w:noProof/>
        </w:rPr>
        <w:fldChar w:fldCharType="end"/>
      </w:r>
      <w:r w:rsidRPr="00E9736B">
        <w:t xml:space="preserve">: </w:t>
      </w:r>
      <w:r w:rsidRPr="00E9736B">
        <w:rPr>
          <w:color w:val="000000"/>
        </w:rPr>
        <w:t>Bảng dữ liệu “message”</w:t>
      </w:r>
      <w:bookmarkEnd w:id="333"/>
      <w:bookmarkEnd w:id="334"/>
    </w:p>
    <w:tbl>
      <w:tblPr>
        <w:tblW w:w="0" w:type="auto"/>
        <w:tblCellMar>
          <w:top w:w="15" w:type="dxa"/>
          <w:left w:w="15" w:type="dxa"/>
          <w:bottom w:w="15" w:type="dxa"/>
          <w:right w:w="15" w:type="dxa"/>
        </w:tblCellMar>
        <w:tblLook w:val="04A0" w:firstRow="1" w:lastRow="0" w:firstColumn="1" w:lastColumn="0" w:noHBand="0" w:noVBand="1"/>
      </w:tblPr>
      <w:tblGrid>
        <w:gridCol w:w="1973"/>
        <w:gridCol w:w="1812"/>
        <w:gridCol w:w="963"/>
        <w:gridCol w:w="1990"/>
        <w:gridCol w:w="2034"/>
      </w:tblGrid>
      <w:tr w:rsidR="00617179" w:rsidRPr="00E9736B" w:rsidTr="000F2DDC">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Tên trường</w:t>
            </w:r>
          </w:p>
        </w:tc>
        <w:tc>
          <w:tcPr>
            <w:tcW w:w="1812"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963"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1990"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2034" w:type="dxa"/>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17179" w:rsidRPr="00E9736B" w:rsidTr="000F2DDC">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I</w:t>
            </w:r>
            <w:r w:rsidR="00617179" w:rsidRPr="00E9736B">
              <w:rPr>
                <w:rFonts w:cs="Times New Roman"/>
              </w:rPr>
              <w:t>d</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câu hỏi</w:t>
            </w:r>
          </w:p>
        </w:tc>
      </w:tr>
      <w:tr w:rsidR="00617179"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T</w:t>
            </w:r>
            <w:r w:rsidR="00617179" w:rsidRPr="00E9736B">
              <w:rPr>
                <w:rFonts w:cs="Times New Roman"/>
              </w:rPr>
              <w:t>itle</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NVARCHAR</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500</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Tiêu đề</w:t>
            </w:r>
          </w:p>
        </w:tc>
      </w:tr>
      <w:tr w:rsidR="00617179"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C</w:t>
            </w:r>
            <w:r w:rsidR="00617179" w:rsidRPr="00E9736B">
              <w:rPr>
                <w:rFonts w:cs="Times New Roman"/>
              </w:rPr>
              <w:t>ontent</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NVARCHAR</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1000</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Nội dung câu hỏi</w:t>
            </w:r>
          </w:p>
        </w:tc>
      </w:tr>
      <w:tr w:rsidR="00617179"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1A3FC9" w:rsidP="00D0348B">
            <w:pPr>
              <w:pStyle w:val="Bang"/>
              <w:spacing w:before="120" w:after="120"/>
              <w:rPr>
                <w:rFonts w:cs="Times New Roman"/>
              </w:rPr>
            </w:pPr>
            <w:r w:rsidRPr="00E9736B">
              <w:rPr>
                <w:rFonts w:cs="Times New Roman"/>
              </w:rPr>
              <w:t>T</w:t>
            </w:r>
            <w:r w:rsidR="00617179" w:rsidRPr="00E9736B">
              <w:rPr>
                <w:rFonts w:cs="Times New Roman"/>
              </w:rPr>
              <w:t>ag</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NVARCHAR</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45</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Nhãn</w:t>
            </w:r>
          </w:p>
        </w:tc>
      </w:tr>
      <w:tr w:rsidR="00617179"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thêm vào</w:t>
            </w:r>
          </w:p>
        </w:tc>
      </w:tr>
      <w:tr w:rsidR="00617179"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edited_time</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sửa</w:t>
            </w:r>
          </w:p>
        </w:tc>
      </w:tr>
      <w:tr w:rsidR="00617179"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last_view</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Lần xem cuối</w:t>
            </w:r>
          </w:p>
        </w:tc>
      </w:tr>
      <w:tr w:rsidR="000F2DDC"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Pr>
                <w:rFonts w:cs="Times New Roman"/>
              </w:rPr>
              <w:t>bounty_score</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Pr>
                <w:rFonts w:cs="Times New Roman"/>
              </w:rPr>
              <w:t>INT</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Pr>
                <w:rFonts w:cs="Times New Roman"/>
              </w:rPr>
              <w:t>11</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Pr>
                <w:rFonts w:cs="Times New Roman"/>
              </w:rPr>
              <w:t>Điểm thưởng</w:t>
            </w:r>
          </w:p>
        </w:tc>
      </w:tr>
      <w:tr w:rsidR="000F2DDC"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Pr>
                <w:rFonts w:cs="Times New Roman"/>
              </w:rPr>
              <w:t>num_view</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Pr>
                <w:rFonts w:cs="Times New Roman"/>
              </w:rPr>
              <w:t>INT</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Pr>
                <w:rFonts w:cs="Times New Roman"/>
              </w:rPr>
              <w:t>11</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D0348B">
            <w:pPr>
              <w:pStyle w:val="Bang"/>
              <w:spacing w:before="120" w:after="120"/>
              <w:rPr>
                <w:rFonts w:cs="Times New Roman"/>
              </w:rPr>
            </w:pPr>
            <w:r>
              <w:rPr>
                <w:rFonts w:cs="Times New Roman"/>
              </w:rPr>
              <w:t>Số lượt xem</w:t>
            </w:r>
          </w:p>
        </w:tc>
      </w:tr>
      <w:tr w:rsidR="000F2DDC"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0F2DDC">
            <w:pPr>
              <w:pStyle w:val="Bang"/>
              <w:spacing w:before="120" w:after="120"/>
              <w:rPr>
                <w:rFonts w:cs="Times New Roman"/>
              </w:rPr>
            </w:pPr>
            <w:r>
              <w:rPr>
                <w:rFonts w:cs="Times New Roman"/>
              </w:rPr>
              <w:t>num_up</w:t>
            </w:r>
            <w:r w:rsidRPr="00E9736B">
              <w:rPr>
                <w:rFonts w:cs="Times New Roman"/>
              </w:rPr>
              <w:t>vote</w:t>
            </w:r>
            <w:r>
              <w:rPr>
                <w:rFonts w:cs="Times New Roman"/>
              </w:rPr>
              <w:t xml:space="preserve"> </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0F2DDC">
            <w:pPr>
              <w:pStyle w:val="Bang"/>
              <w:spacing w:before="120" w:after="120"/>
              <w:rPr>
                <w:rFonts w:cs="Times New Roman"/>
              </w:rPr>
            </w:pPr>
            <w:r>
              <w:rPr>
                <w:rFonts w:cs="Times New Roman"/>
              </w:rPr>
              <w:t>INT</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0F2DDC">
            <w:pPr>
              <w:pStyle w:val="Bang"/>
              <w:spacing w:before="120" w:after="120"/>
              <w:rPr>
                <w:rFonts w:cs="Times New Roman"/>
              </w:rPr>
            </w:pPr>
            <w:r>
              <w:rPr>
                <w:rFonts w:cs="Times New Roman"/>
              </w:rPr>
              <w:t>11</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0F2DDC">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0F2DDC">
            <w:pPr>
              <w:pStyle w:val="Bang"/>
              <w:spacing w:before="120" w:after="120"/>
              <w:rPr>
                <w:rFonts w:cs="Times New Roman"/>
              </w:rPr>
            </w:pPr>
            <w:r w:rsidRPr="00E9736B">
              <w:rPr>
                <w:rFonts w:cs="Times New Roman"/>
              </w:rPr>
              <w:t>Số lượt đánh giá</w:t>
            </w:r>
            <w:r>
              <w:rPr>
                <w:rFonts w:cs="Times New Roman"/>
              </w:rPr>
              <w:t xml:space="preserve"> tốt</w:t>
            </w:r>
          </w:p>
        </w:tc>
      </w:tr>
      <w:tr w:rsidR="000F2DDC"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Pr>
                <w:rFonts w:cs="Times New Roman"/>
              </w:rPr>
              <w:t>num_down</w:t>
            </w:r>
            <w:r w:rsidRPr="00E9736B">
              <w:rPr>
                <w:rFonts w:cs="Times New Roman"/>
              </w:rPr>
              <w:t>vote</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Pr>
                <w:rFonts w:cs="Times New Roman"/>
              </w:rPr>
              <w:t>INT</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Pr>
                <w:rFonts w:cs="Times New Roman"/>
              </w:rPr>
              <w:t>11</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Số lượt đánh giá</w:t>
            </w:r>
            <w:r>
              <w:rPr>
                <w:rFonts w:cs="Times New Roman"/>
              </w:rPr>
              <w:t xml:space="preserve"> không tốt</w:t>
            </w:r>
          </w:p>
        </w:tc>
      </w:tr>
      <w:tr w:rsidR="000F2DDC"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Default="000F2DDC" w:rsidP="000F2DDC">
            <w:pPr>
              <w:pStyle w:val="Bang"/>
              <w:spacing w:before="120" w:after="120"/>
              <w:rPr>
                <w:rFonts w:cs="Times New Roman"/>
              </w:rPr>
            </w:pPr>
            <w:r w:rsidRPr="000F2DDC">
              <w:rPr>
                <w:rFonts w:cs="Times New Roman"/>
              </w:rPr>
              <w:t>num_answer</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0F2DDC" w:rsidRDefault="000F2DDC" w:rsidP="000F2DDC">
            <w:pPr>
              <w:pStyle w:val="Bang"/>
              <w:spacing w:before="120" w:after="120"/>
              <w:rPr>
                <w:rFonts w:cs="Times New Roman"/>
              </w:rPr>
            </w:pPr>
            <w:r w:rsidRPr="000F2DDC">
              <w:rPr>
                <w:rFonts w:cs="Times New Roman"/>
              </w:rPr>
              <w:t>INT</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0F2DDC">
            <w:pPr>
              <w:pStyle w:val="Bang"/>
              <w:spacing w:before="120" w:after="120"/>
              <w:rPr>
                <w:rFonts w:cs="Times New Roman"/>
              </w:rPr>
            </w:pPr>
            <w:r>
              <w:rPr>
                <w:rFonts w:cs="Times New Roman"/>
              </w:rPr>
              <w:t>11</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0F2DDC">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0F2DDC" w:rsidRPr="00E9736B" w:rsidRDefault="000F2DDC" w:rsidP="000F2DDC">
            <w:pPr>
              <w:pStyle w:val="Bang"/>
              <w:spacing w:before="120" w:after="120"/>
              <w:rPr>
                <w:rFonts w:cs="Times New Roman"/>
              </w:rPr>
            </w:pPr>
            <w:r>
              <w:rPr>
                <w:rFonts w:cs="Times New Roman"/>
              </w:rPr>
              <w:t>Số câu trả lời</w:t>
            </w:r>
          </w:p>
        </w:tc>
      </w:tr>
      <w:tr w:rsidR="000F2DDC"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1A3FC9" w:rsidP="000F2DDC">
            <w:pPr>
              <w:pStyle w:val="Bang"/>
              <w:spacing w:before="120" w:after="120"/>
              <w:rPr>
                <w:rFonts w:cs="Times New Roman"/>
              </w:rPr>
            </w:pPr>
            <w:r w:rsidRPr="00E9736B">
              <w:rPr>
                <w:rFonts w:cs="Times New Roman"/>
              </w:rPr>
              <w:lastRenderedPageBreak/>
              <w:t>S</w:t>
            </w:r>
            <w:r w:rsidR="000F2DDC" w:rsidRPr="00E9736B">
              <w:rPr>
                <w:rFonts w:cs="Times New Roman"/>
              </w:rPr>
              <w:t>tar</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DECIMAL</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18</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 xml:space="preserve">Số lượt </w:t>
            </w:r>
          </w:p>
          <w:p w:rsidR="000F2DDC" w:rsidRPr="00E9736B" w:rsidRDefault="000F2DDC" w:rsidP="000F2DDC">
            <w:pPr>
              <w:pStyle w:val="Bang"/>
              <w:spacing w:before="120" w:after="120"/>
              <w:rPr>
                <w:rFonts w:cs="Times New Roman"/>
              </w:rPr>
            </w:pPr>
            <w:r w:rsidRPr="00E9736B">
              <w:rPr>
                <w:rFonts w:cs="Times New Roman"/>
              </w:rPr>
              <w:t>gắn sao</w:t>
            </w:r>
          </w:p>
        </w:tc>
      </w:tr>
      <w:tr w:rsidR="000F2DDC" w:rsidRPr="00E9736B" w:rsidTr="000F2DDC">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Pr>
                <w:rFonts w:cs="Times New Roman"/>
              </w:rPr>
              <w:t>user</w:t>
            </w:r>
            <w:r w:rsidRPr="00E9736B">
              <w:rPr>
                <w:rFonts w:cs="Times New Roman"/>
              </w:rPr>
              <w:t>_id</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INT</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11</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Khóa ngoại, 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Mã người dùng gửi</w:t>
            </w:r>
          </w:p>
        </w:tc>
      </w:tr>
      <w:tr w:rsidR="000F2DDC" w:rsidRPr="00E9736B" w:rsidTr="000F2DDC">
        <w:trPr>
          <w:trHeight w:val="720"/>
        </w:trPr>
        <w:tc>
          <w:tcPr>
            <w:tcW w:w="197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Pr>
                <w:rFonts w:cs="Times New Roman"/>
              </w:rPr>
              <w:t>num_share</w:t>
            </w:r>
          </w:p>
        </w:tc>
        <w:tc>
          <w:tcPr>
            <w:tcW w:w="18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DECIMAL</w:t>
            </w:r>
          </w:p>
        </w:tc>
        <w:tc>
          <w:tcPr>
            <w:tcW w:w="963"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18</w:t>
            </w:r>
          </w:p>
        </w:tc>
        <w:tc>
          <w:tcPr>
            <w:tcW w:w="199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Not null</w:t>
            </w:r>
          </w:p>
        </w:tc>
        <w:tc>
          <w:tcPr>
            <w:tcW w:w="2034"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0F2DDC" w:rsidRPr="00E9736B" w:rsidRDefault="000F2DDC" w:rsidP="000F2DDC">
            <w:pPr>
              <w:pStyle w:val="Bang"/>
              <w:spacing w:before="120" w:after="120"/>
              <w:rPr>
                <w:rFonts w:cs="Times New Roman"/>
              </w:rPr>
            </w:pPr>
            <w:r w:rsidRPr="00E9736B">
              <w:rPr>
                <w:rFonts w:cs="Times New Roman"/>
              </w:rPr>
              <w:t>Số lượt xem</w:t>
            </w:r>
          </w:p>
        </w:tc>
      </w:tr>
    </w:tbl>
    <w:p w:rsidR="00617179" w:rsidRPr="00E9736B" w:rsidRDefault="00617179" w:rsidP="00D0348B">
      <w:pPr>
        <w:pStyle w:val="Captions"/>
        <w:spacing w:before="120" w:after="120" w:line="360" w:lineRule="auto"/>
        <w:rPr>
          <w:color w:val="000000"/>
        </w:rPr>
      </w:pPr>
      <w:bookmarkStart w:id="335" w:name="_Toc498234840"/>
      <w:bookmarkStart w:id="336" w:name="_Toc502559194"/>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59</w:t>
      </w:r>
      <w:r w:rsidR="001D5BC5">
        <w:rPr>
          <w:noProof/>
        </w:rPr>
        <w:fldChar w:fldCharType="end"/>
      </w:r>
      <w:r w:rsidR="00FA157D">
        <w:t>:</w:t>
      </w:r>
      <w:r w:rsidRPr="00E9736B">
        <w:t xml:space="preserve"> </w:t>
      </w:r>
      <w:r w:rsidRPr="00E9736B">
        <w:rPr>
          <w:color w:val="000000"/>
        </w:rPr>
        <w:t>Bảng dữ liệu “question”</w:t>
      </w:r>
      <w:bookmarkEnd w:id="335"/>
      <w:bookmarkEnd w:id="336"/>
    </w:p>
    <w:tbl>
      <w:tblPr>
        <w:tblW w:w="0" w:type="auto"/>
        <w:tblCellMar>
          <w:top w:w="15" w:type="dxa"/>
          <w:left w:w="15" w:type="dxa"/>
          <w:bottom w:w="15" w:type="dxa"/>
          <w:right w:w="15" w:type="dxa"/>
        </w:tblCellMar>
        <w:tblLook w:val="04A0" w:firstRow="1" w:lastRow="0" w:firstColumn="1" w:lastColumn="0" w:noHBand="0" w:noVBand="1"/>
      </w:tblPr>
      <w:tblGrid>
        <w:gridCol w:w="1552"/>
        <w:gridCol w:w="1828"/>
        <w:gridCol w:w="1043"/>
        <w:gridCol w:w="2215"/>
        <w:gridCol w:w="2134"/>
      </w:tblGrid>
      <w:tr w:rsidR="00617179" w:rsidRPr="00E9736B" w:rsidTr="00617179">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17179" w:rsidRPr="00E9736B" w:rsidTr="00617179">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câu trả lời</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1000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Nội dung câu trả lời</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thêm vào</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edited_time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sửa</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vote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Số lượt đánh giá</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qid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câu hỏi</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from_id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người dùng gửi</w:t>
            </w:r>
          </w:p>
        </w:tc>
      </w:tr>
    </w:tbl>
    <w:p w:rsidR="00617179" w:rsidRPr="00E9736B" w:rsidRDefault="00617179" w:rsidP="00D0348B">
      <w:pPr>
        <w:pStyle w:val="Captions"/>
        <w:spacing w:before="120" w:after="120" w:line="360" w:lineRule="auto"/>
        <w:rPr>
          <w:color w:val="000000"/>
        </w:rPr>
      </w:pPr>
      <w:bookmarkStart w:id="337" w:name="_Toc498234841"/>
      <w:bookmarkStart w:id="338" w:name="_Toc502559195"/>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60</w:t>
      </w:r>
      <w:r w:rsidR="001D5BC5">
        <w:rPr>
          <w:noProof/>
        </w:rPr>
        <w:fldChar w:fldCharType="end"/>
      </w:r>
      <w:r w:rsidRPr="00E9736B">
        <w:t xml:space="preserve">: </w:t>
      </w:r>
      <w:r w:rsidRPr="00E9736B">
        <w:rPr>
          <w:color w:val="000000"/>
        </w:rPr>
        <w:t>Bảng dữ liệu “answer”</w:t>
      </w:r>
      <w:bookmarkEnd w:id="337"/>
      <w:bookmarkEnd w:id="338"/>
    </w:p>
    <w:tbl>
      <w:tblPr>
        <w:tblW w:w="0" w:type="auto"/>
        <w:tblCellMar>
          <w:top w:w="15" w:type="dxa"/>
          <w:left w:w="15" w:type="dxa"/>
          <w:bottom w:w="15" w:type="dxa"/>
          <w:right w:w="15" w:type="dxa"/>
        </w:tblCellMar>
        <w:tblLook w:val="04A0" w:firstRow="1" w:lastRow="0" w:firstColumn="1" w:lastColumn="0" w:noHBand="0" w:noVBand="1"/>
      </w:tblPr>
      <w:tblGrid>
        <w:gridCol w:w="1552"/>
        <w:gridCol w:w="1828"/>
        <w:gridCol w:w="1043"/>
        <w:gridCol w:w="2215"/>
        <w:gridCol w:w="2134"/>
      </w:tblGrid>
      <w:tr w:rsidR="00617179" w:rsidRPr="00E9736B" w:rsidTr="00617179">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lastRenderedPageBreak/>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 xml:space="preserve">Kiểu  dữ liệu </w:t>
            </w:r>
            <w:r w:rsidR="00617179"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17179" w:rsidRPr="00E9736B" w:rsidRDefault="00FA157D" w:rsidP="00D0348B">
            <w:pPr>
              <w:pStyle w:val="Bang"/>
              <w:spacing w:before="120" w:after="120"/>
              <w:rPr>
                <w:rFonts w:cs="Times New Roman"/>
              </w:rPr>
            </w:pPr>
            <w:r>
              <w:rPr>
                <w:rFonts w:cs="Times New Roman"/>
              </w:rPr>
              <w:t>Diễn giải</w:t>
            </w:r>
          </w:p>
        </w:tc>
      </w:tr>
      <w:tr w:rsidR="00617179" w:rsidRPr="00E9736B" w:rsidTr="00617179">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câu bình luận</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1000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Nội dung bình luận</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thêm vào</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edited_time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Thời điểm sửa</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aid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 xml:space="preserve">Mã câu </w:t>
            </w:r>
          </w:p>
          <w:p w:rsidR="00617179" w:rsidRPr="00E9736B" w:rsidRDefault="00617179" w:rsidP="00D0348B">
            <w:pPr>
              <w:pStyle w:val="Bang"/>
              <w:spacing w:before="120" w:after="120"/>
              <w:rPr>
                <w:rFonts w:cs="Times New Roman"/>
              </w:rPr>
            </w:pPr>
            <w:r w:rsidRPr="00E9736B">
              <w:rPr>
                <w:rFonts w:cs="Times New Roman"/>
              </w:rPr>
              <w:t>trả lời</w:t>
            </w:r>
          </w:p>
        </w:tc>
      </w:tr>
      <w:tr w:rsidR="00617179" w:rsidRPr="00E9736B" w:rsidTr="00617179">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from_id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9469EB"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1</w:t>
            </w:r>
            <w:r w:rsidR="009469EB" w:rsidRPr="00E9736B">
              <w:rPr>
                <w:rFonts w:cs="Times New Roman"/>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17179" w:rsidRPr="00E9736B" w:rsidRDefault="00617179" w:rsidP="00D0348B">
            <w:pPr>
              <w:pStyle w:val="Bang"/>
              <w:spacing w:before="120" w:after="120"/>
              <w:rPr>
                <w:rFonts w:cs="Times New Roman"/>
              </w:rPr>
            </w:pPr>
            <w:r w:rsidRPr="00E9736B">
              <w:rPr>
                <w:rFonts w:cs="Times New Roman"/>
              </w:rPr>
              <w:t>Mã người dùng gửi</w:t>
            </w:r>
          </w:p>
        </w:tc>
      </w:tr>
    </w:tbl>
    <w:p w:rsidR="00590DFC" w:rsidRPr="00E9736B" w:rsidRDefault="00617179" w:rsidP="00D0348B">
      <w:pPr>
        <w:pStyle w:val="Captions"/>
        <w:spacing w:before="120" w:after="120" w:line="360" w:lineRule="auto"/>
        <w:rPr>
          <w:color w:val="000000"/>
        </w:rPr>
      </w:pPr>
      <w:bookmarkStart w:id="339" w:name="_Toc498234842"/>
      <w:bookmarkStart w:id="340" w:name="_Toc502559196"/>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61</w:t>
      </w:r>
      <w:r w:rsidR="001D5BC5">
        <w:rPr>
          <w:noProof/>
        </w:rPr>
        <w:fldChar w:fldCharType="end"/>
      </w:r>
      <w:r w:rsidRPr="00E9736B">
        <w:t>:</w:t>
      </w:r>
      <w:r w:rsidRPr="00E9736B">
        <w:rPr>
          <w:color w:val="000000"/>
        </w:rPr>
        <w:t xml:space="preserve"> Bảng dữ liệu “comment”</w:t>
      </w:r>
      <w:bookmarkStart w:id="341" w:name="_Toc497904356"/>
      <w:bookmarkEnd w:id="339"/>
      <w:bookmarkEnd w:id="340"/>
    </w:p>
    <w:tbl>
      <w:tblPr>
        <w:tblW w:w="0" w:type="auto"/>
        <w:tblCellMar>
          <w:top w:w="15" w:type="dxa"/>
          <w:left w:w="15" w:type="dxa"/>
          <w:bottom w:w="15" w:type="dxa"/>
          <w:right w:w="15" w:type="dxa"/>
        </w:tblCellMar>
        <w:tblLook w:val="04A0" w:firstRow="1" w:lastRow="0" w:firstColumn="1" w:lastColumn="0" w:noHBand="0" w:noVBand="1"/>
      </w:tblPr>
      <w:tblGrid>
        <w:gridCol w:w="1537"/>
        <w:gridCol w:w="1836"/>
        <w:gridCol w:w="1117"/>
        <w:gridCol w:w="1529"/>
        <w:gridCol w:w="2182"/>
      </w:tblGrid>
      <w:tr w:rsidR="00F66107" w:rsidRPr="00E9736B" w:rsidTr="00F66107">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F66107"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F66107" w:rsidRPr="00E9736B" w:rsidRDefault="00FA157D" w:rsidP="00D0348B">
            <w:pPr>
              <w:pStyle w:val="Bang"/>
              <w:spacing w:before="120" w:after="120"/>
              <w:rPr>
                <w:rFonts w:cs="Times New Roman"/>
              </w:rPr>
            </w:pPr>
            <w:r>
              <w:rPr>
                <w:rFonts w:cs="Times New Roman"/>
              </w:rPr>
              <w:t xml:space="preserve">Kiểu  dữ liệu </w:t>
            </w:r>
            <w:r w:rsidR="00F66107"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F66107"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F66107"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F66107" w:rsidRPr="00E9736B" w:rsidRDefault="00FA157D" w:rsidP="00D0348B">
            <w:pPr>
              <w:pStyle w:val="Bang"/>
              <w:spacing w:before="120" w:after="120"/>
              <w:rPr>
                <w:rFonts w:cs="Times New Roman"/>
              </w:rPr>
            </w:pPr>
            <w:r>
              <w:rPr>
                <w:rFonts w:cs="Times New Roman"/>
              </w:rPr>
              <w:t>Diễn giải</w:t>
            </w:r>
          </w:p>
        </w:tc>
      </w:tr>
      <w:tr w:rsidR="00F66107" w:rsidRPr="00E9736B" w:rsidTr="00F66107">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Mã câu bình luận</w:t>
            </w:r>
          </w:p>
        </w:tc>
      </w:tr>
      <w:tr w:rsidR="00F66107" w:rsidRPr="00E9736B" w:rsidTr="00F66107">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635FBA" w:rsidP="00D0348B">
            <w:pPr>
              <w:pStyle w:val="Bang"/>
              <w:spacing w:before="120" w:after="120"/>
              <w:rPr>
                <w:rFonts w:cs="Times New Roman"/>
              </w:rPr>
            </w:pPr>
            <w:r w:rsidRPr="00E9736B">
              <w:rPr>
                <w:rFonts w:cs="Times New Roman"/>
              </w:rPr>
              <w:t>45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635FBA" w:rsidP="00D0348B">
            <w:pPr>
              <w:pStyle w:val="Bang"/>
              <w:spacing w:before="120" w:after="120"/>
              <w:rPr>
                <w:rFonts w:cs="Times New Roman"/>
              </w:rPr>
            </w:pPr>
            <w:r w:rsidRPr="00E9736B">
              <w:rPr>
                <w:rFonts w:cs="Times New Roman"/>
              </w:rPr>
              <w:t>Tên</w:t>
            </w:r>
          </w:p>
        </w:tc>
      </w:tr>
      <w:tr w:rsidR="00F66107" w:rsidRPr="00E9736B" w:rsidTr="00F66107">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threshold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635FBA" w:rsidP="00D0348B">
            <w:pPr>
              <w:pStyle w:val="Bang"/>
              <w:spacing w:before="120" w:after="120"/>
              <w:rPr>
                <w:rFonts w:cs="Times New Roman"/>
              </w:rPr>
            </w:pPr>
            <w:r w:rsidRPr="00E9736B">
              <w:rPr>
                <w:rFonts w:cs="Times New Roman"/>
              </w:rPr>
              <w:t>Ngưỡng</w:t>
            </w:r>
          </w:p>
        </w:tc>
      </w:tr>
      <w:tr w:rsidR="00635FBA" w:rsidRPr="00E9736B" w:rsidTr="00F66107">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300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Mô tả</w:t>
            </w:r>
          </w:p>
        </w:tc>
      </w:tr>
      <w:tr w:rsidR="00F66107" w:rsidRPr="00E9736B" w:rsidTr="00F66107">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635FBA" w:rsidP="00D0348B">
            <w:pPr>
              <w:pStyle w:val="Bang"/>
              <w:spacing w:before="120" w:after="120"/>
              <w:rPr>
                <w:rFonts w:cs="Times New Roman"/>
              </w:rPr>
            </w:pPr>
            <w:r w:rsidRPr="00E9736B">
              <w:rPr>
                <w:rFonts w:cs="Times New Roman"/>
              </w:rPr>
              <w:t>add</w:t>
            </w:r>
            <w:r w:rsidR="00F66107" w:rsidRPr="00E9736B">
              <w:rPr>
                <w:rFonts w:cs="Times New Roman"/>
              </w:rPr>
              <w:t>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Thời điểm sửa</w:t>
            </w:r>
          </w:p>
        </w:tc>
      </w:tr>
      <w:tr w:rsidR="00F66107" w:rsidRPr="00E9736B" w:rsidTr="00F66107">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635FBA" w:rsidP="00D0348B">
            <w:pPr>
              <w:pStyle w:val="Bang"/>
              <w:spacing w:before="120" w:after="120"/>
              <w:rPr>
                <w:rFonts w:cs="Times New Roman"/>
              </w:rPr>
            </w:pPr>
            <w:r w:rsidRPr="00E9736B">
              <w:rPr>
                <w:rFonts w:cs="Times New Roman"/>
              </w:rPr>
              <w:t>table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635FBA"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635FBA" w:rsidP="00D0348B">
            <w:pPr>
              <w:pStyle w:val="Bang"/>
              <w:spacing w:before="120" w:after="120"/>
              <w:rPr>
                <w:rFonts w:cs="Times New Roman"/>
              </w:rPr>
            </w:pPr>
            <w:r w:rsidRPr="00E9736B">
              <w:rPr>
                <w:rFonts w:cs="Times New Roman"/>
              </w:rPr>
              <w:t>45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F66107"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F66107" w:rsidRPr="00E9736B" w:rsidRDefault="00635FBA" w:rsidP="00D0348B">
            <w:pPr>
              <w:pStyle w:val="Bang"/>
              <w:keepNext/>
              <w:spacing w:before="120" w:after="120"/>
              <w:rPr>
                <w:rFonts w:cs="Times New Roman"/>
              </w:rPr>
            </w:pPr>
            <w:r w:rsidRPr="00E9736B">
              <w:rPr>
                <w:rFonts w:cs="Times New Roman"/>
              </w:rPr>
              <w:t>Bảng</w:t>
            </w:r>
          </w:p>
        </w:tc>
      </w:tr>
    </w:tbl>
    <w:p w:rsidR="00F66107" w:rsidRPr="00E9736B" w:rsidRDefault="00635FBA" w:rsidP="00D0348B">
      <w:pPr>
        <w:pStyle w:val="Captions"/>
        <w:spacing w:before="120" w:after="120" w:line="360" w:lineRule="auto"/>
      </w:pPr>
      <w:bookmarkStart w:id="342" w:name="_Toc502559197"/>
      <w:r w:rsidRPr="00E9736B">
        <w:lastRenderedPageBreak/>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62</w:t>
      </w:r>
      <w:r w:rsidR="001D5BC5">
        <w:rPr>
          <w:noProof/>
        </w:rPr>
        <w:fldChar w:fldCharType="end"/>
      </w:r>
      <w:r w:rsidRPr="00E9736B">
        <w:t>: Bảng dữ liệu “badge”</w:t>
      </w:r>
      <w:bookmarkEnd w:id="342"/>
    </w:p>
    <w:tbl>
      <w:tblPr>
        <w:tblW w:w="0" w:type="auto"/>
        <w:tblCellMar>
          <w:top w:w="15" w:type="dxa"/>
          <w:left w:w="15" w:type="dxa"/>
          <w:bottom w:w="15" w:type="dxa"/>
          <w:right w:w="15" w:type="dxa"/>
        </w:tblCellMar>
        <w:tblLook w:val="04A0" w:firstRow="1" w:lastRow="0" w:firstColumn="1" w:lastColumn="0" w:noHBand="0" w:noVBand="1"/>
      </w:tblPr>
      <w:tblGrid>
        <w:gridCol w:w="1538"/>
        <w:gridCol w:w="1742"/>
        <w:gridCol w:w="981"/>
        <w:gridCol w:w="1930"/>
        <w:gridCol w:w="2581"/>
      </w:tblGrid>
      <w:tr w:rsidR="00635FBA" w:rsidRPr="00E9736B" w:rsidTr="00635FBA">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 xml:space="preserve">Kiểu  dữ liệu </w:t>
            </w:r>
            <w:r w:rsidR="00635FBA"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Diễn giải</w:t>
            </w:r>
          </w:p>
        </w:tc>
      </w:tr>
      <w:tr w:rsidR="00635FBA" w:rsidRPr="00E9736B" w:rsidTr="00635FBA">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 xml:space="preserve">Mã </w:t>
            </w:r>
            <w:r w:rsidR="002F6F78" w:rsidRPr="00E9736B">
              <w:rPr>
                <w:rFonts w:cs="Times New Roman"/>
              </w:rPr>
              <w:t>chia sẻ</w:t>
            </w:r>
          </w:p>
        </w:tc>
      </w:tr>
      <w:tr w:rsidR="00635FBA" w:rsidRPr="00E9736B" w:rsidTr="00635FBA">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dest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Đích đến</w:t>
            </w:r>
          </w:p>
        </w:tc>
      </w:tr>
      <w:tr w:rsidR="00635FBA" w:rsidRPr="00E9736B" w:rsidTr="00635FBA">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9469EB" w:rsidP="00D0348B">
            <w:pPr>
              <w:pStyle w:val="Bang"/>
              <w:spacing w:before="120" w:after="120"/>
              <w:rPr>
                <w:rFonts w:cs="Times New Roman"/>
              </w:rPr>
            </w:pPr>
            <w:r w:rsidRPr="00E9736B">
              <w:rPr>
                <w:rFonts w:cs="Times New Roman"/>
              </w:rPr>
              <w:t>qaid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9469EB"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635FBA"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635FBA" w:rsidRPr="00E9736B" w:rsidRDefault="009469EB" w:rsidP="00D0348B">
            <w:pPr>
              <w:pStyle w:val="Bang"/>
              <w:spacing w:before="120" w:after="120"/>
              <w:rPr>
                <w:rFonts w:cs="Times New Roman"/>
              </w:rPr>
            </w:pPr>
            <w:r w:rsidRPr="00E9736B">
              <w:rPr>
                <w:rFonts w:cs="Times New Roman"/>
              </w:rPr>
              <w:t>Mã câu hỏi hoặc mã câu trả lời</w:t>
            </w:r>
          </w:p>
        </w:tc>
      </w:tr>
      <w:tr w:rsidR="00635FBA" w:rsidRPr="00E9736B" w:rsidTr="00635FBA">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 xml:space="preserve">Thời điểm </w:t>
            </w:r>
            <w:r w:rsidR="002F6F78" w:rsidRPr="00E9736B">
              <w:rPr>
                <w:rFonts w:cs="Times New Roman"/>
              </w:rPr>
              <w:t>chia sẻ</w:t>
            </w:r>
          </w:p>
        </w:tc>
      </w:tr>
      <w:tr w:rsidR="009469EB" w:rsidRPr="00E9736B" w:rsidTr="00635FBA">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469EB" w:rsidRPr="00E9736B" w:rsidRDefault="009469EB" w:rsidP="00D0348B">
            <w:pPr>
              <w:pStyle w:val="Bang"/>
              <w:spacing w:before="120" w:after="120"/>
              <w:rPr>
                <w:rFonts w:cs="Times New Roman"/>
              </w:rPr>
            </w:pPr>
            <w:r w:rsidRPr="00E9736B">
              <w:rPr>
                <w:rFonts w:cs="Times New Roman"/>
              </w:rPr>
              <w:t>user_id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469EB" w:rsidRPr="00E9736B" w:rsidRDefault="009469EB"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469EB" w:rsidRPr="00E9736B" w:rsidRDefault="009469EB"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469EB" w:rsidRPr="00E9736B" w:rsidRDefault="009469EB"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9469EB" w:rsidRPr="00E9736B" w:rsidRDefault="009469EB" w:rsidP="00D0348B">
            <w:pPr>
              <w:pStyle w:val="Bang"/>
              <w:keepNext/>
              <w:spacing w:before="120" w:after="120"/>
              <w:rPr>
                <w:rFonts w:cs="Times New Roman"/>
              </w:rPr>
            </w:pPr>
            <w:r w:rsidRPr="00E9736B">
              <w:rPr>
                <w:rFonts w:cs="Times New Roman"/>
              </w:rPr>
              <w:t>Mã người dùng gửi</w:t>
            </w:r>
          </w:p>
        </w:tc>
      </w:tr>
    </w:tbl>
    <w:p w:rsidR="00635FBA" w:rsidRPr="00E9736B" w:rsidRDefault="009469EB" w:rsidP="00D0348B">
      <w:pPr>
        <w:pStyle w:val="Captions"/>
        <w:spacing w:before="120" w:after="120" w:line="360" w:lineRule="auto"/>
      </w:pPr>
      <w:bookmarkStart w:id="343" w:name="_Toc502559198"/>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63</w:t>
      </w:r>
      <w:r w:rsidR="001D5BC5">
        <w:rPr>
          <w:noProof/>
        </w:rPr>
        <w:fldChar w:fldCharType="end"/>
      </w:r>
      <w:r w:rsidRPr="00E9736B">
        <w:t>: Bảng dữ liệu “share”</w:t>
      </w:r>
      <w:bookmarkEnd w:id="343"/>
    </w:p>
    <w:tbl>
      <w:tblPr>
        <w:tblW w:w="0" w:type="auto"/>
        <w:tblCellMar>
          <w:top w:w="15" w:type="dxa"/>
          <w:left w:w="15" w:type="dxa"/>
          <w:bottom w:w="15" w:type="dxa"/>
          <w:right w:w="15" w:type="dxa"/>
        </w:tblCellMar>
        <w:tblLook w:val="04A0" w:firstRow="1" w:lastRow="0" w:firstColumn="1" w:lastColumn="0" w:noHBand="0" w:noVBand="1"/>
      </w:tblPr>
      <w:tblGrid>
        <w:gridCol w:w="1538"/>
        <w:gridCol w:w="1829"/>
        <w:gridCol w:w="1107"/>
        <w:gridCol w:w="1510"/>
        <w:gridCol w:w="2788"/>
      </w:tblGrid>
      <w:tr w:rsidR="00635FBA" w:rsidRPr="00E9736B" w:rsidTr="00635FBA">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 xml:space="preserve">Kiểu  dữ liệu </w:t>
            </w:r>
            <w:r w:rsidR="00635FBA"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635FBA" w:rsidRPr="00E9736B" w:rsidRDefault="00FA157D" w:rsidP="00D0348B">
            <w:pPr>
              <w:pStyle w:val="Bang"/>
              <w:spacing w:before="120" w:after="120"/>
              <w:rPr>
                <w:rFonts w:cs="Times New Roman"/>
              </w:rPr>
            </w:pPr>
            <w:r>
              <w:rPr>
                <w:rFonts w:cs="Times New Roman"/>
              </w:rPr>
              <w:t>Diễn giải</w:t>
            </w:r>
          </w:p>
        </w:tc>
      </w:tr>
      <w:tr w:rsidR="00635FBA" w:rsidRPr="00E9736B" w:rsidTr="00635FBA">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user_id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 xml:space="preserve">Mã </w:t>
            </w:r>
            <w:r w:rsidR="009469EB" w:rsidRPr="00E9736B">
              <w:rPr>
                <w:rFonts w:cs="Times New Roman"/>
              </w:rPr>
              <w:t>người dùng</w:t>
            </w:r>
          </w:p>
        </w:tc>
      </w:tr>
      <w:tr w:rsidR="00635FBA" w:rsidRPr="00E9736B" w:rsidTr="00635FBA">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friend_id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Mã người dùng là bạn</w:t>
            </w:r>
          </w:p>
        </w:tc>
      </w:tr>
      <w:tr w:rsidR="00635FBA" w:rsidRPr="00E9736B" w:rsidTr="00635FBA">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Thời điểm sửa</w:t>
            </w:r>
          </w:p>
        </w:tc>
      </w:tr>
      <w:tr w:rsidR="00635FBA" w:rsidRPr="00E9736B" w:rsidTr="00635FBA">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status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spacing w:before="120" w:after="120"/>
              <w:rPr>
                <w:rFonts w:cs="Times New Roman"/>
              </w:rPr>
            </w:pPr>
            <w:r w:rsidRPr="00E9736B">
              <w:rPr>
                <w:rFonts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635FBA"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635FBA" w:rsidRPr="00E9736B" w:rsidRDefault="009469EB" w:rsidP="00D0348B">
            <w:pPr>
              <w:pStyle w:val="Bang"/>
              <w:keepNext/>
              <w:spacing w:before="120" w:after="120"/>
              <w:rPr>
                <w:rFonts w:cs="Times New Roman"/>
              </w:rPr>
            </w:pPr>
            <w:r w:rsidRPr="00E9736B">
              <w:rPr>
                <w:rFonts w:cs="Times New Roman"/>
              </w:rPr>
              <w:t>Trạng thái mối quan hệ</w:t>
            </w:r>
          </w:p>
        </w:tc>
      </w:tr>
    </w:tbl>
    <w:p w:rsidR="00635FBA" w:rsidRPr="00E9736B" w:rsidRDefault="009469EB" w:rsidP="00D0348B">
      <w:pPr>
        <w:pStyle w:val="Captions"/>
        <w:spacing w:before="120" w:after="120" w:line="360" w:lineRule="auto"/>
      </w:pPr>
      <w:bookmarkStart w:id="344" w:name="_Toc502559199"/>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64</w:t>
      </w:r>
      <w:r w:rsidR="001D5BC5">
        <w:rPr>
          <w:noProof/>
        </w:rPr>
        <w:fldChar w:fldCharType="end"/>
      </w:r>
      <w:r w:rsidRPr="00E9736B">
        <w:t>: Bảng dữ liệu “contact”</w:t>
      </w:r>
      <w:bookmarkEnd w:id="344"/>
    </w:p>
    <w:tbl>
      <w:tblPr>
        <w:tblW w:w="0" w:type="auto"/>
        <w:tblCellMar>
          <w:top w:w="15" w:type="dxa"/>
          <w:left w:w="15" w:type="dxa"/>
          <w:bottom w:w="15" w:type="dxa"/>
          <w:right w:w="15" w:type="dxa"/>
        </w:tblCellMar>
        <w:tblLook w:val="04A0" w:firstRow="1" w:lastRow="0" w:firstColumn="1" w:lastColumn="0" w:noHBand="0" w:noVBand="1"/>
      </w:tblPr>
      <w:tblGrid>
        <w:gridCol w:w="1537"/>
        <w:gridCol w:w="1816"/>
        <w:gridCol w:w="1090"/>
        <w:gridCol w:w="2457"/>
        <w:gridCol w:w="1872"/>
      </w:tblGrid>
      <w:tr w:rsidR="00224D16" w:rsidRPr="00E9736B" w:rsidTr="00224D16">
        <w:trPr>
          <w:trHeight w:val="420"/>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lastRenderedPageBreak/>
              <w:t>Tên trường</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 xml:space="preserve">Kiểu  dữ liệu </w:t>
            </w:r>
            <w:r w:rsidR="00224D16" w:rsidRPr="00E9736B">
              <w:rPr>
                <w:rFonts w:cs="Times New Roman"/>
              </w:rPr>
              <w:t> </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Kích cỡ</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Ràng buộc</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0" w:type="dxa"/>
              <w:left w:w="115" w:type="dxa"/>
              <w:bottom w:w="0" w:type="dxa"/>
              <w:right w:w="115" w:type="dxa"/>
            </w:tcMar>
            <w:hideMark/>
          </w:tcPr>
          <w:p w:rsidR="00224D16" w:rsidRPr="00E9736B" w:rsidRDefault="00FA157D" w:rsidP="00D0348B">
            <w:pPr>
              <w:pStyle w:val="Bang"/>
              <w:spacing w:before="120" w:after="120"/>
              <w:rPr>
                <w:rFonts w:cs="Times New Roman"/>
              </w:rPr>
            </w:pPr>
            <w:r>
              <w:rPr>
                <w:rFonts w:cs="Times New Roman"/>
              </w:rPr>
              <w:t>Diễn giải</w:t>
            </w:r>
          </w:p>
        </w:tc>
      </w:tr>
      <w:tr w:rsidR="00224D16" w:rsidRPr="00E9736B" w:rsidTr="00224D16">
        <w:trPr>
          <w:trHeight w:val="60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Khóa chính</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Mã lịch sử</w:t>
            </w:r>
          </w:p>
        </w:tc>
      </w:tr>
      <w:tr w:rsidR="00224D16" w:rsidRPr="00E9736B" w:rsidTr="00224D1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table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45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Tên bảng</w:t>
            </w:r>
          </w:p>
        </w:tc>
      </w:tr>
      <w:tr w:rsidR="00224D16" w:rsidRPr="00E9736B" w:rsidTr="00224D1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results</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45</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Kết quả</w:t>
            </w:r>
          </w:p>
        </w:tc>
      </w:tr>
      <w:tr w:rsidR="00224D16" w:rsidRPr="00E9736B" w:rsidTr="00224D1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added_time</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DECIMAL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Thời điểm sửa</w:t>
            </w:r>
          </w:p>
        </w:tc>
      </w:tr>
      <w:tr w:rsidR="00224D16" w:rsidRPr="00E9736B" w:rsidTr="00224D1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1000</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spacing w:before="120" w:after="120"/>
              <w:rPr>
                <w:rFonts w:cs="Times New Roman"/>
              </w:rPr>
            </w:pPr>
            <w:r w:rsidRPr="00E9736B">
              <w:rPr>
                <w:rFonts w:cs="Times New Roman"/>
              </w:rPr>
              <w:t>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rsidR="00224D16" w:rsidRPr="00E9736B" w:rsidRDefault="00224D16" w:rsidP="00D0348B">
            <w:pPr>
              <w:pStyle w:val="Bang"/>
              <w:keepNext/>
              <w:spacing w:before="120" w:after="120"/>
              <w:rPr>
                <w:rFonts w:cs="Times New Roman"/>
              </w:rPr>
            </w:pPr>
            <w:r w:rsidRPr="00E9736B">
              <w:rPr>
                <w:rFonts w:cs="Times New Roman"/>
              </w:rPr>
              <w:t>Nội dung</w:t>
            </w:r>
          </w:p>
        </w:tc>
      </w:tr>
      <w:tr w:rsidR="00224D16" w:rsidRPr="00E9736B" w:rsidTr="00224D1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user_id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VARCHAR</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keepNext/>
              <w:spacing w:before="120" w:after="120"/>
              <w:rPr>
                <w:rFonts w:cs="Times New Roman"/>
              </w:rPr>
            </w:pPr>
            <w:r w:rsidRPr="00E9736B">
              <w:rPr>
                <w:rFonts w:cs="Times New Roman"/>
              </w:rPr>
              <w:t>Mã người dùng</w:t>
            </w:r>
          </w:p>
        </w:tc>
      </w:tr>
      <w:tr w:rsidR="00224D16" w:rsidRPr="00E9736B" w:rsidTr="00224D16">
        <w:trPr>
          <w:trHeight w:val="72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action_id</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spacing w:before="120" w:after="120"/>
              <w:rPr>
                <w:rFonts w:cs="Times New Roman"/>
              </w:rPr>
            </w:pPr>
            <w:r w:rsidRPr="00E9736B">
              <w:rPr>
                <w:rFonts w:cs="Times New Roman"/>
              </w:rPr>
              <w:t>Khóa ngoại, Not null</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tcPr>
          <w:p w:rsidR="00224D16" w:rsidRPr="00E9736B" w:rsidRDefault="00224D16" w:rsidP="00D0348B">
            <w:pPr>
              <w:pStyle w:val="Bang"/>
              <w:keepNext/>
              <w:spacing w:before="120" w:after="120"/>
              <w:rPr>
                <w:rFonts w:cs="Times New Roman"/>
              </w:rPr>
            </w:pPr>
            <w:r w:rsidRPr="00E9736B">
              <w:rPr>
                <w:rFonts w:cs="Times New Roman"/>
              </w:rPr>
              <w:t>Mã hành động</w:t>
            </w:r>
          </w:p>
        </w:tc>
      </w:tr>
    </w:tbl>
    <w:p w:rsidR="00635FBA" w:rsidRPr="00E9736B" w:rsidRDefault="00224D16" w:rsidP="00D0348B">
      <w:pPr>
        <w:pStyle w:val="Captions"/>
        <w:spacing w:before="120" w:after="120" w:line="360" w:lineRule="auto"/>
      </w:pPr>
      <w:bookmarkStart w:id="345" w:name="_Toc502559200"/>
      <w:r w:rsidRPr="00E9736B">
        <w:t xml:space="preserve">Bảng </w:t>
      </w:r>
      <w:r w:rsidR="001D5BC5">
        <w:fldChar w:fldCharType="begin"/>
      </w:r>
      <w:r w:rsidR="001D5BC5">
        <w:instrText xml:space="preserve"> SEQ B</w:instrText>
      </w:r>
      <w:r w:rsidR="001D5BC5">
        <w:instrText>ả</w:instrText>
      </w:r>
      <w:r w:rsidR="001D5BC5">
        <w:instrText xml:space="preserve">ng \* ARABIC </w:instrText>
      </w:r>
      <w:r w:rsidR="001D5BC5">
        <w:fldChar w:fldCharType="separate"/>
      </w:r>
      <w:r w:rsidR="001A5525">
        <w:rPr>
          <w:noProof/>
        </w:rPr>
        <w:t>65</w:t>
      </w:r>
      <w:r w:rsidR="001D5BC5">
        <w:rPr>
          <w:noProof/>
        </w:rPr>
        <w:fldChar w:fldCharType="end"/>
      </w:r>
      <w:r w:rsidRPr="00E9736B">
        <w:t>: Bảng dữ liệu “</w:t>
      </w:r>
      <w:r w:rsidR="00160D6E" w:rsidRPr="00E9736B">
        <w:t>h</w:t>
      </w:r>
      <w:r w:rsidRPr="00E9736B">
        <w:t>istory”</w:t>
      </w:r>
      <w:bookmarkEnd w:id="345"/>
    </w:p>
    <w:p w:rsidR="00224D16" w:rsidRPr="00E9736B" w:rsidRDefault="00224D16" w:rsidP="00F075B3">
      <w:pPr>
        <w:pStyle w:val="Heading1"/>
        <w:sectPr w:rsidR="00224D16" w:rsidRPr="00E9736B" w:rsidSect="006326E5">
          <w:pgSz w:w="11907" w:h="16839" w:code="9"/>
          <w:pgMar w:top="1418" w:right="1134" w:bottom="1134" w:left="1985" w:header="0" w:footer="0" w:gutter="0"/>
          <w:cols w:space="720"/>
          <w:formProt w:val="0"/>
          <w:docGrid w:linePitch="381" w:charSpace="-14337"/>
        </w:sectPr>
      </w:pPr>
      <w:bookmarkStart w:id="346" w:name="_Toc497904353"/>
    </w:p>
    <w:p w:rsidR="00590DFC" w:rsidRPr="00E9736B" w:rsidRDefault="00F075B3" w:rsidP="00F075B3">
      <w:pPr>
        <w:pStyle w:val="Heading1"/>
      </w:pPr>
      <w:bookmarkStart w:id="347" w:name="_Toc502133502"/>
      <w:r>
        <w:lastRenderedPageBreak/>
        <w:t>Chương 5</w:t>
      </w:r>
      <w:r w:rsidR="00590DFC" w:rsidRPr="00E9736B">
        <w:t xml:space="preserve"> </w:t>
      </w:r>
      <w:r w:rsidR="00590DFC" w:rsidRPr="00E9736B">
        <w:br/>
        <w:t>XÂY DỰNG HỆ THỐNG</w:t>
      </w:r>
      <w:bookmarkEnd w:id="347"/>
      <w:r w:rsidR="00590DFC" w:rsidRPr="00E9736B">
        <w:t xml:space="preserve"> </w:t>
      </w:r>
      <w:bookmarkEnd w:id="346"/>
    </w:p>
    <w:p w:rsidR="00CA5500" w:rsidRPr="00E9736B" w:rsidRDefault="00CA5500" w:rsidP="00D0348B">
      <w:pPr>
        <w:pStyle w:val="ListParagraph"/>
        <w:numPr>
          <w:ilvl w:val="0"/>
          <w:numId w:val="35"/>
        </w:numPr>
        <w:outlineLvl w:val="1"/>
        <w:rPr>
          <w:b/>
          <w:vanish/>
        </w:rPr>
      </w:pPr>
      <w:bookmarkStart w:id="348" w:name="_Toc499067738"/>
      <w:bookmarkStart w:id="349" w:name="_Toc499067861"/>
      <w:bookmarkStart w:id="350" w:name="_Toc499067987"/>
      <w:bookmarkStart w:id="351" w:name="_Toc499068115"/>
      <w:bookmarkStart w:id="352" w:name="_Toc499068244"/>
      <w:bookmarkStart w:id="353" w:name="_Toc499068665"/>
      <w:bookmarkStart w:id="354" w:name="_Toc499068790"/>
      <w:bookmarkStart w:id="355" w:name="_Toc499070471"/>
      <w:bookmarkStart w:id="356" w:name="_Toc499071264"/>
      <w:bookmarkStart w:id="357" w:name="_Toc499071526"/>
      <w:bookmarkStart w:id="358" w:name="_Toc499071643"/>
      <w:bookmarkStart w:id="359" w:name="_Toc499102047"/>
      <w:bookmarkStart w:id="360" w:name="_Toc499189272"/>
      <w:bookmarkStart w:id="361" w:name="_Toc499273393"/>
      <w:bookmarkStart w:id="362" w:name="_Toc502133503"/>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590DFC" w:rsidRPr="00E9736B" w:rsidRDefault="00590DFC" w:rsidP="00F075B3">
      <w:pPr>
        <w:pStyle w:val="Style11"/>
      </w:pPr>
      <w:bookmarkStart w:id="363" w:name="_Toc502133504"/>
      <w:r w:rsidRPr="00E9736B">
        <w:t>Cài đặt hệ thống</w:t>
      </w:r>
      <w:bookmarkEnd w:id="363"/>
    </w:p>
    <w:p w:rsidR="00590DFC" w:rsidRPr="00E9736B" w:rsidRDefault="00590DFC" w:rsidP="00F075B3">
      <w:pPr>
        <w:pStyle w:val="Style11"/>
      </w:pPr>
      <w:bookmarkStart w:id="364" w:name="_Toc502133505"/>
      <w:r w:rsidRPr="00E9736B">
        <w:t>Giới thiệu giao diện Website</w:t>
      </w:r>
      <w:bookmarkEnd w:id="364"/>
    </w:p>
    <w:p w:rsidR="00590DFC" w:rsidRPr="00E9736B" w:rsidRDefault="00590DFC" w:rsidP="00D0348B">
      <w:pPr>
        <w:suppressAutoHyphens w:val="0"/>
        <w:spacing w:before="120" w:after="120"/>
        <w:ind w:left="720" w:firstLine="0"/>
        <w:jc w:val="left"/>
        <w:rPr>
          <w:b/>
          <w:szCs w:val="28"/>
        </w:rPr>
      </w:pPr>
      <w:r w:rsidRPr="00E9736B">
        <w:rPr>
          <w:b/>
          <w:szCs w:val="28"/>
        </w:rPr>
        <w:br w:type="page"/>
      </w:r>
    </w:p>
    <w:p w:rsidR="00590DFC" w:rsidRPr="00E9736B" w:rsidRDefault="00590DFC" w:rsidP="00F075B3">
      <w:pPr>
        <w:pStyle w:val="Heading1"/>
      </w:pPr>
      <w:bookmarkStart w:id="365" w:name="_Toc502133506"/>
      <w:r w:rsidRPr="00E9736B">
        <w:lastRenderedPageBreak/>
        <w:t>KẾT LUẬN</w:t>
      </w:r>
      <w:bookmarkEnd w:id="341"/>
      <w:bookmarkEnd w:id="365"/>
    </w:p>
    <w:p w:rsidR="004F5840" w:rsidRPr="00E9736B" w:rsidRDefault="004F5840" w:rsidP="00D0348B">
      <w:pPr>
        <w:pStyle w:val="ListParagraph"/>
        <w:numPr>
          <w:ilvl w:val="0"/>
          <w:numId w:val="35"/>
        </w:numPr>
        <w:outlineLvl w:val="1"/>
        <w:rPr>
          <w:b/>
          <w:vanish/>
        </w:rPr>
      </w:pPr>
      <w:bookmarkStart w:id="366" w:name="_Toc499067743"/>
      <w:bookmarkStart w:id="367" w:name="_Toc499067866"/>
      <w:bookmarkStart w:id="368" w:name="_Toc499067992"/>
      <w:bookmarkStart w:id="369" w:name="_Toc499068120"/>
      <w:bookmarkStart w:id="370" w:name="_Toc499068249"/>
      <w:bookmarkStart w:id="371" w:name="_Toc499068669"/>
      <w:bookmarkStart w:id="372" w:name="_Toc499068794"/>
      <w:bookmarkStart w:id="373" w:name="_Toc499070475"/>
      <w:bookmarkStart w:id="374" w:name="_Toc499071268"/>
      <w:bookmarkStart w:id="375" w:name="_Toc499071530"/>
      <w:bookmarkStart w:id="376" w:name="_Toc499071647"/>
      <w:bookmarkStart w:id="377" w:name="_Toc499102051"/>
      <w:bookmarkStart w:id="378" w:name="_Toc499189276"/>
      <w:bookmarkStart w:id="379" w:name="_Toc499273397"/>
      <w:bookmarkStart w:id="380" w:name="_Toc502133507"/>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590DFC" w:rsidRPr="00E9736B" w:rsidRDefault="00590DFC" w:rsidP="00F075B3">
      <w:pPr>
        <w:pStyle w:val="Style11"/>
      </w:pPr>
      <w:bookmarkStart w:id="381" w:name="_Toc502133508"/>
      <w:r w:rsidRPr="00E9736B">
        <w:t>Kết quả đạt được</w:t>
      </w:r>
      <w:bookmarkEnd w:id="381"/>
    </w:p>
    <w:p w:rsidR="00590DFC" w:rsidRPr="00E9736B" w:rsidRDefault="00590DFC" w:rsidP="00F075B3">
      <w:pPr>
        <w:pStyle w:val="Style11"/>
      </w:pPr>
      <w:bookmarkStart w:id="382" w:name="_Toc502133509"/>
      <w:r w:rsidRPr="00E9736B">
        <w:t>Hướng phát triển</w:t>
      </w:r>
      <w:bookmarkEnd w:id="382"/>
    </w:p>
    <w:p w:rsidR="000618C0" w:rsidRPr="00E9736B" w:rsidRDefault="000618C0" w:rsidP="00D0348B">
      <w:pPr>
        <w:suppressAutoHyphens w:val="0"/>
        <w:spacing w:before="120" w:after="120"/>
        <w:ind w:left="720" w:firstLine="0"/>
        <w:jc w:val="left"/>
        <w:rPr>
          <w:b/>
          <w:szCs w:val="28"/>
        </w:rPr>
      </w:pPr>
      <w:r w:rsidRPr="00E9736B">
        <w:rPr>
          <w:b/>
          <w:szCs w:val="28"/>
        </w:rPr>
        <w:br w:type="page"/>
      </w:r>
    </w:p>
    <w:p w:rsidR="000618C0" w:rsidRPr="00E9736B" w:rsidRDefault="00590DFC" w:rsidP="00F075B3">
      <w:pPr>
        <w:pStyle w:val="Heading1"/>
      </w:pPr>
      <w:bookmarkStart w:id="383" w:name="_Toc502133510"/>
      <w:r w:rsidRPr="00E9736B">
        <w:lastRenderedPageBreak/>
        <w:t>TÀI LIỆU THAM KHẢO</w:t>
      </w:r>
      <w:bookmarkEnd w:id="383"/>
    </w:p>
    <w:p w:rsidR="00D0348B" w:rsidRPr="00E9736B" w:rsidRDefault="00D0348B" w:rsidP="00D0348B">
      <w:pPr>
        <w:pStyle w:val="NormalWeb"/>
        <w:spacing w:before="0" w:beforeAutospacing="0" w:after="0" w:afterAutospacing="0"/>
        <w:textAlignment w:val="baseline"/>
        <w:rPr>
          <w:color w:val="000000"/>
          <w:sz w:val="28"/>
          <w:szCs w:val="28"/>
          <w:u w:val="single"/>
        </w:rPr>
      </w:pPr>
      <w:r w:rsidRPr="00E9736B">
        <w:rPr>
          <w:color w:val="000000"/>
          <w:sz w:val="28"/>
          <w:szCs w:val="28"/>
          <w:u w:val="single"/>
        </w:rPr>
        <w:t>TIẾNG 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72" w:type="dxa"/>
          <w:bottom w:w="72" w:type="dxa"/>
          <w:right w:w="72" w:type="dxa"/>
        </w:tblCellMar>
        <w:tblLook w:val="04A0" w:firstRow="1" w:lastRow="0" w:firstColumn="1" w:lastColumn="0" w:noHBand="0" w:noVBand="1"/>
      </w:tblPr>
      <w:tblGrid>
        <w:gridCol w:w="645"/>
        <w:gridCol w:w="8143"/>
      </w:tblGrid>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[1]</w:t>
            </w:r>
          </w:p>
        </w:tc>
        <w:tc>
          <w:tcPr>
            <w:tcW w:w="8640" w:type="dxa"/>
          </w:tcPr>
          <w:p w:rsidR="00D0348B" w:rsidRPr="00E9736B" w:rsidRDefault="00D0348B" w:rsidP="00CD7B91">
            <w:pPr>
              <w:pStyle w:val="NormalWeb"/>
              <w:spacing w:before="0" w:beforeAutospacing="0" w:after="0" w:afterAutospacing="0"/>
              <w:textAlignment w:val="baseline"/>
              <w:rPr>
                <w:color w:val="000000"/>
                <w:sz w:val="28"/>
                <w:szCs w:val="28"/>
                <w:u w:val="single"/>
              </w:rPr>
            </w:pPr>
            <w:r w:rsidRPr="00E9736B">
              <w:rPr>
                <w:iCs/>
                <w:color w:val="000000"/>
                <w:sz w:val="28"/>
                <w:szCs w:val="28"/>
              </w:rPr>
              <w:t>Viraj Anchan , Sarang Deshpande , Deep Doshi3, Akshat Kedia</w:t>
            </w:r>
            <w:r w:rsidRPr="00E9736B">
              <w:rPr>
                <w:i/>
                <w:iCs/>
                <w:color w:val="000000"/>
                <w:sz w:val="28"/>
                <w:szCs w:val="28"/>
              </w:rPr>
              <w:t xml:space="preserve"> - Ranking Algorithm, </w:t>
            </w:r>
            <w:r w:rsidRPr="00E9736B">
              <w:rPr>
                <w:iCs/>
                <w:color w:val="000000"/>
                <w:sz w:val="28"/>
                <w:szCs w:val="28"/>
              </w:rPr>
              <w:t>IJARCCE, 2015.</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[2]</w:t>
            </w:r>
          </w:p>
        </w:tc>
        <w:tc>
          <w:tcPr>
            <w:tcW w:w="8640"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 xml:space="preserve">James Rumbaugh, Ivar Jacobson, Grady Booch - </w:t>
            </w:r>
            <w:r w:rsidRPr="00E9736B">
              <w:rPr>
                <w:i/>
                <w:color w:val="000000"/>
                <w:sz w:val="28"/>
                <w:szCs w:val="28"/>
              </w:rPr>
              <w:t>The Unified Modeling Language Reference Manual, Second Edition</w:t>
            </w:r>
            <w:r w:rsidRPr="00E9736B">
              <w:rPr>
                <w:color w:val="000000"/>
                <w:sz w:val="28"/>
                <w:szCs w:val="28"/>
              </w:rPr>
              <w:t>, 2004.</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[3]</w:t>
            </w:r>
          </w:p>
        </w:tc>
        <w:tc>
          <w:tcPr>
            <w:tcW w:w="8640" w:type="dxa"/>
          </w:tcPr>
          <w:p w:rsidR="00D0348B" w:rsidRPr="00E9736B" w:rsidRDefault="00D0348B" w:rsidP="00CD7B91">
            <w:pPr>
              <w:pStyle w:val="NormalWeb"/>
              <w:spacing w:before="0" w:beforeAutospacing="0" w:after="0" w:afterAutospacing="0"/>
              <w:textAlignment w:val="baseline"/>
              <w:rPr>
                <w:color w:val="000000"/>
                <w:sz w:val="28"/>
                <w:szCs w:val="28"/>
                <w:u w:val="single"/>
              </w:rPr>
            </w:pPr>
            <w:r w:rsidRPr="00E9736B">
              <w:rPr>
                <w:color w:val="000000"/>
                <w:sz w:val="28"/>
                <w:szCs w:val="28"/>
              </w:rPr>
              <w:t>PKE Consulting</w:t>
            </w:r>
            <w:r w:rsidRPr="00E9736B">
              <w:rPr>
                <w:b/>
                <w:bCs/>
                <w:iCs/>
                <w:color w:val="000000"/>
                <w:sz w:val="28"/>
                <w:szCs w:val="28"/>
              </w:rPr>
              <w:t xml:space="preserve"> - </w:t>
            </w:r>
            <w:r w:rsidRPr="00E9736B">
              <w:rPr>
                <w:bCs/>
                <w:i/>
                <w:iCs/>
                <w:color w:val="000000"/>
                <w:sz w:val="28"/>
                <w:szCs w:val="28"/>
              </w:rPr>
              <w:t>Introduction to WebRTC – 2015</w:t>
            </w:r>
            <w:r w:rsidRPr="00E9736B">
              <w:rPr>
                <w:b/>
                <w:bCs/>
                <w:iCs/>
                <w:color w:val="000000"/>
                <w:sz w:val="28"/>
                <w:szCs w:val="28"/>
              </w:rPr>
              <w:t xml:space="preserve">, </w:t>
            </w:r>
            <w:r w:rsidRPr="00E9736B">
              <w:rPr>
                <w:bCs/>
                <w:iCs/>
                <w:color w:val="000000"/>
                <w:sz w:val="28"/>
                <w:szCs w:val="28"/>
              </w:rPr>
              <w:t>2015</w:t>
            </w:r>
            <w:r w:rsidRPr="00E9736B">
              <w:rPr>
                <w:b/>
                <w:bCs/>
                <w:iCs/>
                <w:color w:val="000000"/>
                <w:sz w:val="28"/>
                <w:szCs w:val="28"/>
              </w:rPr>
              <w:t>.</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[4]</w:t>
            </w:r>
          </w:p>
        </w:tc>
        <w:tc>
          <w:tcPr>
            <w:tcW w:w="8640" w:type="dxa"/>
          </w:tcPr>
          <w:p w:rsidR="00D0348B" w:rsidRPr="00E9736B" w:rsidRDefault="00D0348B" w:rsidP="00CD7B91">
            <w:pPr>
              <w:pStyle w:val="NormalWeb"/>
              <w:spacing w:before="0" w:beforeAutospacing="0" w:after="0" w:afterAutospacing="0"/>
              <w:textAlignment w:val="baseline"/>
              <w:rPr>
                <w:color w:val="000000"/>
                <w:sz w:val="28"/>
                <w:szCs w:val="28"/>
                <w:u w:val="single"/>
              </w:rPr>
            </w:pPr>
            <w:r w:rsidRPr="00E9736B">
              <w:rPr>
                <w:color w:val="000000"/>
                <w:sz w:val="28"/>
                <w:szCs w:val="28"/>
              </w:rPr>
              <w:t>Salvatore Loreto, Simon Pietro Romano</w:t>
            </w:r>
            <w:r w:rsidRPr="00E9736B">
              <w:rPr>
                <w:i/>
                <w:iCs/>
                <w:color w:val="000000"/>
                <w:sz w:val="28"/>
                <w:szCs w:val="28"/>
              </w:rPr>
              <w:t xml:space="preserve"> - Real-Time Communication with WebRTC, </w:t>
            </w:r>
            <w:r w:rsidRPr="00E9736B">
              <w:rPr>
                <w:iCs/>
                <w:color w:val="000000"/>
                <w:sz w:val="28"/>
                <w:szCs w:val="28"/>
              </w:rPr>
              <w:t>2014.</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[5]</w:t>
            </w:r>
          </w:p>
        </w:tc>
        <w:tc>
          <w:tcPr>
            <w:tcW w:w="8640" w:type="dxa"/>
          </w:tcPr>
          <w:p w:rsidR="00D0348B" w:rsidRPr="00E9736B" w:rsidRDefault="00D0348B" w:rsidP="00CD7B91">
            <w:pPr>
              <w:pStyle w:val="NormalWeb"/>
              <w:spacing w:before="0" w:beforeAutospacing="0" w:after="0" w:afterAutospacing="0"/>
              <w:textAlignment w:val="baseline"/>
              <w:rPr>
                <w:color w:val="000000"/>
                <w:sz w:val="28"/>
                <w:szCs w:val="28"/>
                <w:u w:val="single"/>
              </w:rPr>
            </w:pPr>
            <w:r w:rsidRPr="00E9736B">
              <w:rPr>
                <w:sz w:val="28"/>
                <w:szCs w:val="28"/>
              </w:rPr>
              <w:t xml:space="preserve">Nick Craver - </w:t>
            </w:r>
            <w:r w:rsidRPr="00E9736B">
              <w:rPr>
                <w:i/>
                <w:sz w:val="28"/>
                <w:szCs w:val="28"/>
              </w:rPr>
              <w:t xml:space="preserve">Stack Overflow: The Architecture - 2016 Edition, </w:t>
            </w:r>
            <w:r w:rsidRPr="00E9736B">
              <w:rPr>
                <w:sz w:val="28"/>
                <w:szCs w:val="28"/>
              </w:rPr>
              <w:t>2016.</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[6]</w:t>
            </w:r>
          </w:p>
        </w:tc>
        <w:tc>
          <w:tcPr>
            <w:tcW w:w="8640" w:type="dxa"/>
          </w:tcPr>
          <w:p w:rsidR="00D0348B" w:rsidRPr="00E9736B" w:rsidRDefault="00D0348B" w:rsidP="00CD7B91">
            <w:pPr>
              <w:pStyle w:val="NormalWeb"/>
              <w:spacing w:before="0" w:beforeAutospacing="0" w:after="0" w:afterAutospacing="0"/>
              <w:textAlignment w:val="baseline"/>
              <w:rPr>
                <w:color w:val="000000"/>
                <w:sz w:val="28"/>
                <w:szCs w:val="28"/>
                <w:u w:val="single"/>
              </w:rPr>
            </w:pPr>
            <w:r w:rsidRPr="00E9736B">
              <w:rPr>
                <w:sz w:val="28"/>
                <w:szCs w:val="28"/>
              </w:rPr>
              <w:t xml:space="preserve">Phan Quy Trung - </w:t>
            </w:r>
            <w:r w:rsidRPr="00E9736B">
              <w:rPr>
                <w:i/>
                <w:sz w:val="28"/>
                <w:szCs w:val="28"/>
              </w:rPr>
              <w:t xml:space="preserve">Optimizing the Search Experience on E-commerce Websites, </w:t>
            </w:r>
            <w:r w:rsidRPr="00E9736B">
              <w:rPr>
                <w:sz w:val="28"/>
                <w:szCs w:val="28"/>
              </w:rPr>
              <w:t>2017.</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[7]</w:t>
            </w:r>
          </w:p>
        </w:tc>
        <w:tc>
          <w:tcPr>
            <w:tcW w:w="8640" w:type="dxa"/>
          </w:tcPr>
          <w:p w:rsidR="00D0348B" w:rsidRPr="00E9736B" w:rsidRDefault="00D0348B" w:rsidP="00CD7B91">
            <w:pPr>
              <w:pStyle w:val="NormalWeb"/>
              <w:spacing w:before="0" w:beforeAutospacing="0" w:after="0" w:afterAutospacing="0"/>
              <w:textAlignment w:val="baseline"/>
              <w:rPr>
                <w:color w:val="000000"/>
                <w:sz w:val="28"/>
                <w:szCs w:val="28"/>
                <w:u w:val="single"/>
              </w:rPr>
            </w:pPr>
            <w:r w:rsidRPr="00E9736B">
              <w:rPr>
                <w:sz w:val="28"/>
                <w:szCs w:val="28"/>
              </w:rPr>
              <w:t>Arnaud Budkiewicz</w:t>
            </w:r>
            <w:r w:rsidRPr="00E9736B">
              <w:rPr>
                <w:i/>
                <w:sz w:val="28"/>
                <w:szCs w:val="28"/>
              </w:rPr>
              <w:t xml:space="preserve"> - Facebook Silently Released WebRTC Video Calling, </w:t>
            </w:r>
            <w:r w:rsidRPr="00E9736B">
              <w:rPr>
                <w:sz w:val="28"/>
                <w:szCs w:val="28"/>
              </w:rPr>
              <w:t>2015.</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[8]</w:t>
            </w:r>
          </w:p>
        </w:tc>
        <w:tc>
          <w:tcPr>
            <w:tcW w:w="8640" w:type="dxa"/>
          </w:tcPr>
          <w:p w:rsidR="00D0348B" w:rsidRPr="00E9736B" w:rsidRDefault="00D0348B" w:rsidP="00CD7B91">
            <w:pPr>
              <w:pStyle w:val="NormalWeb"/>
              <w:spacing w:before="0" w:beforeAutospacing="0" w:after="0" w:afterAutospacing="0"/>
              <w:textAlignment w:val="baseline"/>
              <w:rPr>
                <w:i/>
                <w:color w:val="000000"/>
                <w:sz w:val="28"/>
                <w:szCs w:val="28"/>
                <w:u w:val="single"/>
              </w:rPr>
            </w:pPr>
            <w:r w:rsidRPr="00E9736B">
              <w:rPr>
                <w:sz w:val="28"/>
                <w:szCs w:val="28"/>
              </w:rPr>
              <w:t>Clinton Gormley, Zachary Tong</w:t>
            </w:r>
            <w:r w:rsidRPr="00E9736B">
              <w:rPr>
                <w:i/>
                <w:sz w:val="28"/>
                <w:szCs w:val="28"/>
              </w:rPr>
              <w:t xml:space="preserve"> - Elasticsearch: The Definitive Guide, </w:t>
            </w:r>
            <w:r w:rsidRPr="00E9736B">
              <w:rPr>
                <w:sz w:val="28"/>
                <w:szCs w:val="28"/>
              </w:rPr>
              <w:t>2015.</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[9]</w:t>
            </w:r>
          </w:p>
        </w:tc>
        <w:tc>
          <w:tcPr>
            <w:tcW w:w="8640" w:type="dxa"/>
          </w:tcPr>
          <w:p w:rsidR="00D0348B" w:rsidRPr="00E9736B" w:rsidRDefault="00D0348B" w:rsidP="00CD7B91">
            <w:pPr>
              <w:pStyle w:val="NormalWeb"/>
              <w:spacing w:before="0" w:beforeAutospacing="0" w:after="0" w:afterAutospacing="0"/>
              <w:textAlignment w:val="baseline"/>
              <w:rPr>
                <w:sz w:val="28"/>
                <w:szCs w:val="28"/>
              </w:rPr>
            </w:pPr>
            <w:r w:rsidRPr="00E9736B">
              <w:rPr>
                <w:sz w:val="28"/>
                <w:szCs w:val="28"/>
              </w:rPr>
              <w:t xml:space="preserve">Phil Whelan - </w:t>
            </w:r>
            <w:r w:rsidRPr="00E9736B">
              <w:rPr>
                <w:i/>
                <w:sz w:val="28"/>
                <w:szCs w:val="28"/>
              </w:rPr>
              <w:t>Quora’s Technology Examined</w:t>
            </w:r>
            <w:r w:rsidRPr="00E9736B">
              <w:rPr>
                <w:sz w:val="28"/>
                <w:szCs w:val="28"/>
              </w:rPr>
              <w:t>, 2011.</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[10]</w:t>
            </w:r>
          </w:p>
        </w:tc>
        <w:tc>
          <w:tcPr>
            <w:tcW w:w="8640" w:type="dxa"/>
          </w:tcPr>
          <w:p w:rsidR="00D0348B" w:rsidRPr="00E9736B" w:rsidRDefault="00D0348B" w:rsidP="00CD7B91">
            <w:pPr>
              <w:pStyle w:val="NormalWeb"/>
              <w:spacing w:before="0" w:beforeAutospacing="0" w:after="0" w:afterAutospacing="0"/>
              <w:textAlignment w:val="baseline"/>
              <w:rPr>
                <w:sz w:val="28"/>
                <w:szCs w:val="28"/>
              </w:rPr>
            </w:pPr>
            <w:r w:rsidRPr="00E9736B">
              <w:rPr>
                <w:sz w:val="28"/>
                <w:szCs w:val="28"/>
              </w:rPr>
              <w:t xml:space="preserve">Le Hong Phuong - </w:t>
            </w:r>
            <w:r w:rsidRPr="00E9736B">
              <w:rPr>
                <w:i/>
                <w:sz w:val="28"/>
                <w:szCs w:val="28"/>
              </w:rPr>
              <w:t xml:space="preserve">A hybrid approach to word segmentation of Vietnamese texts, </w:t>
            </w:r>
            <w:r w:rsidRPr="00E9736B">
              <w:rPr>
                <w:sz w:val="28"/>
                <w:szCs w:val="28"/>
              </w:rPr>
              <w:t>2008.</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[11]</w:t>
            </w:r>
          </w:p>
        </w:tc>
        <w:tc>
          <w:tcPr>
            <w:tcW w:w="8640" w:type="dxa"/>
          </w:tcPr>
          <w:p w:rsidR="00D0348B" w:rsidRPr="00E9736B" w:rsidRDefault="00D0348B" w:rsidP="00CD7B91">
            <w:pPr>
              <w:pStyle w:val="NormalWeb"/>
              <w:spacing w:before="0" w:beforeAutospacing="0" w:after="0" w:afterAutospacing="0"/>
              <w:textAlignment w:val="baseline"/>
              <w:rPr>
                <w:sz w:val="28"/>
                <w:szCs w:val="28"/>
              </w:rPr>
            </w:pPr>
            <w:r w:rsidRPr="00E9736B">
              <w:rPr>
                <w:sz w:val="28"/>
                <w:szCs w:val="28"/>
              </w:rPr>
              <w:t xml:space="preserve">Makble - </w:t>
            </w:r>
            <w:r w:rsidRPr="00E9736B">
              <w:rPr>
                <w:i/>
                <w:sz w:val="28"/>
                <w:szCs w:val="28"/>
              </w:rPr>
              <w:t xml:space="preserve">The advantages and disadvantages of MySQL, </w:t>
            </w:r>
            <w:r w:rsidRPr="00E9736B">
              <w:rPr>
                <w:sz w:val="28"/>
                <w:szCs w:val="28"/>
              </w:rPr>
              <w:t>2016.</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[12]</w:t>
            </w:r>
          </w:p>
        </w:tc>
        <w:tc>
          <w:tcPr>
            <w:tcW w:w="8640" w:type="dxa"/>
          </w:tcPr>
          <w:p w:rsidR="00D0348B" w:rsidRPr="00E9736B" w:rsidRDefault="00D0348B" w:rsidP="00CD7B91">
            <w:pPr>
              <w:pStyle w:val="NormalWeb"/>
              <w:spacing w:before="0" w:beforeAutospacing="0" w:after="0" w:afterAutospacing="0"/>
              <w:textAlignment w:val="baseline"/>
              <w:rPr>
                <w:sz w:val="28"/>
                <w:szCs w:val="28"/>
              </w:rPr>
            </w:pPr>
            <w:r w:rsidRPr="00E9736B">
              <w:rPr>
                <w:sz w:val="28"/>
                <w:szCs w:val="28"/>
              </w:rPr>
              <w:t xml:space="preserve">Paul Shan - </w:t>
            </w:r>
            <w:r w:rsidRPr="00E9736B">
              <w:rPr>
                <w:i/>
                <w:sz w:val="28"/>
                <w:szCs w:val="28"/>
              </w:rPr>
              <w:t>Node.js – reasons to use, pros and cons, best practices!</w:t>
            </w:r>
            <w:r w:rsidRPr="00E9736B">
              <w:rPr>
                <w:sz w:val="28"/>
                <w:szCs w:val="28"/>
              </w:rPr>
              <w:t>, 2014.</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[13]</w:t>
            </w:r>
          </w:p>
        </w:tc>
        <w:tc>
          <w:tcPr>
            <w:tcW w:w="8640" w:type="dxa"/>
          </w:tcPr>
          <w:p w:rsidR="00D0348B" w:rsidRPr="00E9736B" w:rsidRDefault="00D0348B" w:rsidP="00CD7B91">
            <w:pPr>
              <w:pStyle w:val="NormalWeb"/>
              <w:spacing w:before="0" w:beforeAutospacing="0" w:after="0" w:afterAutospacing="0"/>
              <w:textAlignment w:val="baseline"/>
              <w:rPr>
                <w:sz w:val="28"/>
                <w:szCs w:val="28"/>
              </w:rPr>
            </w:pPr>
            <w:r w:rsidRPr="00E9736B">
              <w:rPr>
                <w:sz w:val="28"/>
                <w:szCs w:val="28"/>
              </w:rPr>
              <w:t xml:space="preserve">Tomislav Capan - </w:t>
            </w:r>
            <w:r w:rsidRPr="00E9736B">
              <w:rPr>
                <w:i/>
                <w:sz w:val="28"/>
                <w:szCs w:val="28"/>
              </w:rPr>
              <w:t xml:space="preserve">Why The Hell Would I Use Node.js? A Case-by-Case Tutorial, </w:t>
            </w:r>
            <w:r w:rsidRPr="00E9736B">
              <w:rPr>
                <w:sz w:val="28"/>
                <w:szCs w:val="28"/>
              </w:rPr>
              <w:t>2013.</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[14]</w:t>
            </w:r>
          </w:p>
        </w:tc>
        <w:tc>
          <w:tcPr>
            <w:tcW w:w="8640" w:type="dxa"/>
          </w:tcPr>
          <w:p w:rsidR="00D0348B" w:rsidRPr="00E9736B" w:rsidRDefault="00D0348B" w:rsidP="00CD7B91">
            <w:pPr>
              <w:pStyle w:val="NormalWeb"/>
              <w:spacing w:before="0" w:beforeAutospacing="0" w:after="0" w:afterAutospacing="0"/>
              <w:textAlignment w:val="baseline"/>
              <w:rPr>
                <w:sz w:val="28"/>
                <w:szCs w:val="28"/>
              </w:rPr>
            </w:pPr>
            <w:r w:rsidRPr="00E9736B">
              <w:rPr>
                <w:sz w:val="28"/>
                <w:szCs w:val="28"/>
              </w:rPr>
              <w:t xml:space="preserve">Ynori Seven - </w:t>
            </w:r>
            <w:r w:rsidRPr="00E9736B">
              <w:rPr>
                <w:i/>
                <w:sz w:val="28"/>
                <w:szCs w:val="28"/>
              </w:rPr>
              <w:t>The Pros and Cons of MongoDB</w:t>
            </w:r>
            <w:r w:rsidRPr="00E9736B">
              <w:rPr>
                <w:sz w:val="28"/>
                <w:szCs w:val="28"/>
              </w:rPr>
              <w:t>, 2014.</w:t>
            </w:r>
          </w:p>
        </w:tc>
      </w:tr>
      <w:tr w:rsidR="00D0348B" w:rsidRPr="00E9736B" w:rsidTr="00CD7B91">
        <w:tc>
          <w:tcPr>
            <w:tcW w:w="648" w:type="dxa"/>
          </w:tcPr>
          <w:p w:rsidR="00D0348B" w:rsidRPr="00E9736B" w:rsidRDefault="00D0348B" w:rsidP="00CD7B91">
            <w:pPr>
              <w:pStyle w:val="NormalWeb"/>
              <w:spacing w:before="0" w:beforeAutospacing="0" w:after="0" w:afterAutospacing="0"/>
              <w:textAlignment w:val="baseline"/>
              <w:rPr>
                <w:color w:val="000000"/>
                <w:sz w:val="28"/>
                <w:szCs w:val="28"/>
              </w:rPr>
            </w:pPr>
            <w:r w:rsidRPr="00E9736B">
              <w:rPr>
                <w:color w:val="000000"/>
                <w:sz w:val="28"/>
                <w:szCs w:val="28"/>
              </w:rPr>
              <w:t>[15]</w:t>
            </w:r>
          </w:p>
        </w:tc>
        <w:tc>
          <w:tcPr>
            <w:tcW w:w="8640" w:type="dxa"/>
          </w:tcPr>
          <w:p w:rsidR="00D0348B" w:rsidRPr="00E9736B" w:rsidRDefault="00D0348B" w:rsidP="00CD7B91">
            <w:pPr>
              <w:pStyle w:val="NormalWeb"/>
              <w:spacing w:before="0" w:beforeAutospacing="0" w:after="0" w:afterAutospacing="0"/>
              <w:textAlignment w:val="baseline"/>
              <w:rPr>
                <w:sz w:val="28"/>
                <w:szCs w:val="28"/>
              </w:rPr>
            </w:pPr>
            <w:r w:rsidRPr="00E9736B">
              <w:rPr>
                <w:sz w:val="28"/>
                <w:szCs w:val="28"/>
              </w:rPr>
              <w:t xml:space="preserve">Cody Arsenault - </w:t>
            </w:r>
            <w:r w:rsidRPr="00E9736B">
              <w:rPr>
                <w:i/>
                <w:sz w:val="28"/>
                <w:szCs w:val="28"/>
              </w:rPr>
              <w:t xml:space="preserve">The Pros and Cons of 8 Popular Databases, </w:t>
            </w:r>
            <w:r w:rsidRPr="00E9736B">
              <w:rPr>
                <w:sz w:val="28"/>
                <w:szCs w:val="28"/>
              </w:rPr>
              <w:t>2017.</w:t>
            </w:r>
          </w:p>
        </w:tc>
      </w:tr>
    </w:tbl>
    <w:p w:rsidR="00CD7B91" w:rsidRPr="00E9736B" w:rsidRDefault="00CD7B91" w:rsidP="00D0348B">
      <w:pPr>
        <w:ind w:firstLine="0"/>
        <w:rPr>
          <w:szCs w:val="28"/>
        </w:rPr>
      </w:pPr>
    </w:p>
    <w:p w:rsidR="00CD7B91" w:rsidRPr="00E9736B" w:rsidRDefault="00CD7B91">
      <w:pPr>
        <w:suppressAutoHyphens w:val="0"/>
        <w:spacing w:before="0" w:after="0" w:line="259" w:lineRule="auto"/>
        <w:ind w:firstLine="0"/>
        <w:jc w:val="left"/>
        <w:rPr>
          <w:szCs w:val="28"/>
        </w:rPr>
      </w:pPr>
      <w:r w:rsidRPr="00E9736B">
        <w:rPr>
          <w:szCs w:val="2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1"/>
      </w:tblGrid>
      <w:tr w:rsidR="00CD7B91" w:rsidRPr="00E9736B" w:rsidTr="00CD7B91">
        <w:tc>
          <w:tcPr>
            <w:tcW w:w="4502" w:type="dxa"/>
          </w:tcPr>
          <w:p w:rsidR="00CD7B91" w:rsidRPr="00E9736B" w:rsidRDefault="00CD7B91" w:rsidP="00CD7B91">
            <w:pPr>
              <w:spacing w:line="276" w:lineRule="auto"/>
              <w:rPr>
                <w:szCs w:val="28"/>
              </w:rPr>
            </w:pPr>
          </w:p>
          <w:p w:rsidR="00CD7B91" w:rsidRPr="00E9736B" w:rsidRDefault="00CD7B91" w:rsidP="00CD7B91">
            <w:pPr>
              <w:spacing w:line="276" w:lineRule="auto"/>
              <w:rPr>
                <w:szCs w:val="28"/>
              </w:rPr>
            </w:pPr>
            <w:r w:rsidRPr="00E9736B">
              <w:rPr>
                <w:b/>
                <w:szCs w:val="28"/>
                <w:lang w:val="vi-VN"/>
              </w:rPr>
              <w:t>CHỦ NHIỆM BỘ MÔN</w:t>
            </w:r>
          </w:p>
        </w:tc>
        <w:tc>
          <w:tcPr>
            <w:tcW w:w="4502" w:type="dxa"/>
          </w:tcPr>
          <w:p w:rsidR="00CD7B91" w:rsidRPr="00E9736B" w:rsidRDefault="00CD7B91" w:rsidP="00CD7B91">
            <w:pPr>
              <w:spacing w:line="276" w:lineRule="auto"/>
              <w:rPr>
                <w:i/>
                <w:szCs w:val="28"/>
              </w:rPr>
            </w:pPr>
            <w:r w:rsidRPr="00E9736B">
              <w:rPr>
                <w:i/>
                <w:szCs w:val="28"/>
                <w:lang w:val="vi-VN"/>
              </w:rPr>
              <w:t xml:space="preserve">Ngày   </w:t>
            </w:r>
            <w:r w:rsidRPr="00E9736B">
              <w:rPr>
                <w:i/>
                <w:szCs w:val="28"/>
              </w:rPr>
              <w:t>23</w:t>
            </w:r>
            <w:r w:rsidRPr="00E9736B">
              <w:rPr>
                <w:i/>
                <w:szCs w:val="28"/>
                <w:lang w:val="vi-VN"/>
              </w:rPr>
              <w:t xml:space="preserve">   tháng  </w:t>
            </w:r>
            <w:r w:rsidRPr="00E9736B">
              <w:rPr>
                <w:i/>
                <w:szCs w:val="28"/>
              </w:rPr>
              <w:t>11</w:t>
            </w:r>
            <w:r w:rsidRPr="00E9736B">
              <w:rPr>
                <w:i/>
                <w:szCs w:val="28"/>
                <w:lang w:val="vi-VN"/>
              </w:rPr>
              <w:t xml:space="preserve">   năm 201</w:t>
            </w:r>
            <w:r w:rsidRPr="00E9736B">
              <w:rPr>
                <w:i/>
                <w:szCs w:val="28"/>
              </w:rPr>
              <w:t>7</w:t>
            </w:r>
          </w:p>
          <w:p w:rsidR="00CD7B91" w:rsidRPr="00E9736B" w:rsidRDefault="00CD7B91" w:rsidP="00CD7B91">
            <w:pPr>
              <w:spacing w:line="276" w:lineRule="auto"/>
              <w:rPr>
                <w:b/>
                <w:szCs w:val="28"/>
              </w:rPr>
            </w:pPr>
            <w:r w:rsidRPr="00E9736B">
              <w:rPr>
                <w:b/>
                <w:szCs w:val="28"/>
                <w:lang w:val="vi-VN"/>
              </w:rPr>
              <w:t xml:space="preserve">NGƯỜI LẬP </w:t>
            </w:r>
            <w:r w:rsidRPr="00E9736B">
              <w:rPr>
                <w:b/>
                <w:szCs w:val="28"/>
              </w:rPr>
              <w:t>BÁO CÁO</w:t>
            </w:r>
          </w:p>
          <w:p w:rsidR="00CD7B91" w:rsidRPr="00E9736B" w:rsidRDefault="00CD7B91" w:rsidP="00CD7B91">
            <w:pPr>
              <w:spacing w:line="276" w:lineRule="auto"/>
              <w:rPr>
                <w:b/>
                <w:szCs w:val="28"/>
                <w:lang w:val="vi-VN"/>
              </w:rPr>
            </w:pPr>
          </w:p>
          <w:p w:rsidR="00CD7B91" w:rsidRPr="00E9736B" w:rsidRDefault="00CD7B91" w:rsidP="00CD7B91">
            <w:pPr>
              <w:spacing w:line="276" w:lineRule="auto"/>
              <w:rPr>
                <w:b/>
                <w:szCs w:val="28"/>
              </w:rPr>
            </w:pPr>
            <w:r w:rsidRPr="00E9736B">
              <w:rPr>
                <w:b/>
                <w:szCs w:val="28"/>
              </w:rPr>
              <w:t xml:space="preserve">           Dương Văn Bách</w:t>
            </w:r>
          </w:p>
          <w:p w:rsidR="00CD7B91" w:rsidRPr="00E9736B" w:rsidRDefault="00CD7B91" w:rsidP="00CD7B91">
            <w:pPr>
              <w:spacing w:line="276" w:lineRule="auto"/>
              <w:rPr>
                <w:b/>
                <w:szCs w:val="28"/>
                <w:lang w:val="vi-VN"/>
              </w:rPr>
            </w:pPr>
          </w:p>
          <w:p w:rsidR="00CD7B91" w:rsidRPr="00E9736B" w:rsidRDefault="00CD7B91" w:rsidP="00CD7B91">
            <w:pPr>
              <w:spacing w:line="276" w:lineRule="auto"/>
              <w:rPr>
                <w:b/>
                <w:szCs w:val="28"/>
                <w:lang w:val="vi-VN"/>
              </w:rPr>
            </w:pPr>
          </w:p>
          <w:p w:rsidR="00CD7B91" w:rsidRPr="00E9736B" w:rsidRDefault="00CD7B91" w:rsidP="00CD7B91">
            <w:pPr>
              <w:spacing w:after="120" w:line="276" w:lineRule="auto"/>
              <w:rPr>
                <w:szCs w:val="28"/>
              </w:rPr>
            </w:pPr>
          </w:p>
        </w:tc>
      </w:tr>
      <w:tr w:rsidR="00CD7B91" w:rsidRPr="00E9736B" w:rsidTr="00CD7B91">
        <w:tc>
          <w:tcPr>
            <w:tcW w:w="4502" w:type="dxa"/>
          </w:tcPr>
          <w:p w:rsidR="00CD7B91" w:rsidRPr="00E9736B" w:rsidRDefault="00E9736B" w:rsidP="00CD7B91">
            <w:pPr>
              <w:spacing w:before="120" w:line="276" w:lineRule="auto"/>
              <w:rPr>
                <w:szCs w:val="28"/>
              </w:rPr>
            </w:pPr>
            <w:r w:rsidRPr="00E9736B">
              <w:rPr>
                <w:b/>
                <w:szCs w:val="28"/>
              </w:rPr>
              <w:t>C</w:t>
            </w:r>
            <w:r w:rsidR="00CD7B91" w:rsidRPr="00E9736B">
              <w:rPr>
                <w:b/>
                <w:szCs w:val="28"/>
                <w:lang w:val="vi-VN"/>
              </w:rPr>
              <w:t>HỦ NHIỆM KHOA</w:t>
            </w:r>
          </w:p>
        </w:tc>
        <w:tc>
          <w:tcPr>
            <w:tcW w:w="4502" w:type="dxa"/>
          </w:tcPr>
          <w:p w:rsidR="00CD7B91" w:rsidRPr="00E9736B" w:rsidRDefault="00CD7B91" w:rsidP="00CD7B91">
            <w:pPr>
              <w:spacing w:before="120" w:line="276" w:lineRule="auto"/>
              <w:rPr>
                <w:b/>
                <w:szCs w:val="28"/>
                <w:lang w:val="vi-VN"/>
              </w:rPr>
            </w:pPr>
            <w:r w:rsidRPr="00E9736B">
              <w:rPr>
                <w:b/>
                <w:szCs w:val="28"/>
                <w:lang w:val="vi-VN"/>
              </w:rPr>
              <w:t>GIÁO VIÊN HƯỚNG DẪN</w:t>
            </w:r>
          </w:p>
          <w:p w:rsidR="00CD7B91" w:rsidRPr="00E9736B" w:rsidRDefault="00CD7B91" w:rsidP="00CD7B91">
            <w:pPr>
              <w:spacing w:before="120" w:line="276" w:lineRule="auto"/>
              <w:rPr>
                <w:b/>
                <w:szCs w:val="28"/>
                <w:lang w:val="vi-VN"/>
              </w:rPr>
            </w:pPr>
          </w:p>
          <w:p w:rsidR="00CD7B91" w:rsidRPr="00E9736B" w:rsidRDefault="00CD7B91" w:rsidP="00CD7B91">
            <w:pPr>
              <w:spacing w:before="120" w:line="276" w:lineRule="auto"/>
              <w:rPr>
                <w:b/>
                <w:szCs w:val="28"/>
                <w:lang w:val="vi-VN"/>
              </w:rPr>
            </w:pPr>
          </w:p>
          <w:p w:rsidR="00CD7B91" w:rsidRPr="00E9736B" w:rsidRDefault="00CD7B91" w:rsidP="00CD7B91">
            <w:pPr>
              <w:spacing w:before="120" w:line="276" w:lineRule="auto"/>
              <w:rPr>
                <w:b/>
                <w:szCs w:val="28"/>
                <w:lang w:val="vi-VN"/>
              </w:rPr>
            </w:pPr>
          </w:p>
          <w:p w:rsidR="00CD7B91" w:rsidRPr="00E9736B" w:rsidRDefault="00CD7B91" w:rsidP="00CD7B91">
            <w:pPr>
              <w:spacing w:before="120" w:line="276" w:lineRule="auto"/>
              <w:rPr>
                <w:b/>
                <w:szCs w:val="28"/>
                <w:lang w:val="vi-VN"/>
              </w:rPr>
            </w:pPr>
          </w:p>
          <w:p w:rsidR="00CD7B91" w:rsidRPr="00E9736B" w:rsidRDefault="00CD7B91" w:rsidP="00CD7B91">
            <w:pPr>
              <w:spacing w:before="120" w:line="276" w:lineRule="auto"/>
              <w:rPr>
                <w:szCs w:val="28"/>
              </w:rPr>
            </w:pPr>
          </w:p>
        </w:tc>
      </w:tr>
    </w:tbl>
    <w:p w:rsidR="00D0348B" w:rsidRPr="00E9736B" w:rsidRDefault="00D0348B" w:rsidP="00CD7B91">
      <w:pPr>
        <w:ind w:firstLine="0"/>
        <w:rPr>
          <w:szCs w:val="28"/>
        </w:rPr>
      </w:pPr>
    </w:p>
    <w:sectPr w:rsidR="00D0348B" w:rsidRPr="00E9736B" w:rsidSect="006326E5">
      <w:pgSz w:w="11907" w:h="16839" w:code="9"/>
      <w:pgMar w:top="1418" w:right="1134" w:bottom="1134" w:left="1985" w:header="0" w:footer="0" w:gutter="0"/>
      <w:cols w:space="720"/>
      <w:formProt w:val="0"/>
      <w:docGrid w:linePitch="381"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5BC5" w:rsidRDefault="001D5BC5" w:rsidP="0038758C">
      <w:pPr>
        <w:spacing w:before="0" w:after="0" w:line="240" w:lineRule="auto"/>
      </w:pPr>
      <w:r>
        <w:separator/>
      </w:r>
    </w:p>
  </w:endnote>
  <w:endnote w:type="continuationSeparator" w:id="0">
    <w:p w:rsidR="001D5BC5" w:rsidRDefault="001D5BC5" w:rsidP="003875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FreeSans">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10ED" w:rsidRPr="005437F5" w:rsidRDefault="003910ED">
    <w:pPr>
      <w:pStyle w:val="Footer"/>
      <w:tabs>
        <w:tab w:val="clear" w:pos="4680"/>
        <w:tab w:val="clear" w:pos="9360"/>
      </w:tabs>
      <w:jc w:val="center"/>
      <w:rPr>
        <w:caps/>
        <w:noProof/>
        <w:color w:val="000000" w:themeColor="text1"/>
      </w:rPr>
    </w:pPr>
    <w:r w:rsidRPr="005437F5">
      <w:rPr>
        <w:caps/>
        <w:color w:val="000000" w:themeColor="text1"/>
      </w:rPr>
      <w:fldChar w:fldCharType="begin"/>
    </w:r>
    <w:r w:rsidRPr="005437F5">
      <w:rPr>
        <w:caps/>
        <w:color w:val="000000" w:themeColor="text1"/>
      </w:rPr>
      <w:instrText xml:space="preserve"> PAGE   \* MERGEFORMAT </w:instrText>
    </w:r>
    <w:r w:rsidRPr="005437F5">
      <w:rPr>
        <w:caps/>
        <w:color w:val="000000" w:themeColor="text1"/>
      </w:rPr>
      <w:fldChar w:fldCharType="separate"/>
    </w:r>
    <w:r w:rsidR="001A5525">
      <w:rPr>
        <w:caps/>
        <w:noProof/>
        <w:color w:val="000000" w:themeColor="text1"/>
      </w:rPr>
      <w:t>14</w:t>
    </w:r>
    <w:r w:rsidRPr="005437F5">
      <w:rPr>
        <w:caps/>
        <w:noProof/>
        <w:color w:val="000000" w:themeColor="text1"/>
      </w:rPr>
      <w:fldChar w:fldCharType="end"/>
    </w:r>
  </w:p>
  <w:p w:rsidR="003910ED" w:rsidRDefault="003910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5BC5" w:rsidRDefault="001D5BC5" w:rsidP="0038758C">
      <w:pPr>
        <w:spacing w:before="0" w:after="0" w:line="240" w:lineRule="auto"/>
      </w:pPr>
      <w:r>
        <w:separator/>
      </w:r>
    </w:p>
  </w:footnote>
  <w:footnote w:type="continuationSeparator" w:id="0">
    <w:p w:rsidR="001D5BC5" w:rsidRDefault="001D5BC5" w:rsidP="0038758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5422A"/>
    <w:multiLevelType w:val="multilevel"/>
    <w:tmpl w:val="2BE2F640"/>
    <w:lvl w:ilvl="0">
      <w:start w:val="1"/>
      <w:numFmt w:val="decimal"/>
      <w:pStyle w:val="Style211"/>
      <w:lvlText w:val="2.1.%1"/>
      <w:lvlJc w:val="left"/>
      <w:pPr>
        <w:ind w:left="1800" w:hanging="360"/>
      </w:pPr>
      <w:rPr>
        <w:b/>
        <w:i w:val="0"/>
        <w:sz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09EE2E0A"/>
    <w:multiLevelType w:val="hybridMultilevel"/>
    <w:tmpl w:val="655E3A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F22B67"/>
    <w:multiLevelType w:val="multilevel"/>
    <w:tmpl w:val="A5BCAF44"/>
    <w:lvl w:ilvl="0">
      <w:start w:val="1"/>
      <w:numFmt w:val="decimal"/>
      <w:pStyle w:val="Style411"/>
      <w:lvlText w:val="4.1.%1"/>
      <w:lvlJc w:val="left"/>
      <w:pPr>
        <w:ind w:left="36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626844"/>
    <w:multiLevelType w:val="multilevel"/>
    <w:tmpl w:val="227C5B40"/>
    <w:lvl w:ilvl="0">
      <w:start w:val="3"/>
      <w:numFmt w:val="decimal"/>
      <w:lvlText w:val="%1."/>
      <w:lvlJc w:val="left"/>
      <w:pPr>
        <w:ind w:left="0" w:firstLine="0"/>
      </w:pPr>
      <w:rPr>
        <w:rFonts w:hint="default"/>
      </w:rPr>
    </w:lvl>
    <w:lvl w:ilvl="1">
      <w:start w:val="2"/>
      <w:numFmt w:val="decimal"/>
      <w:pStyle w:val="Style1"/>
      <w:suff w:val="space"/>
      <w:lvlText w:val="%1.%2."/>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9"/>
      <w:numFmt w:val="decimal"/>
      <w:pStyle w:val="Style121"/>
      <w:suff w:val="space"/>
      <w:lvlText w:val="%1.%2.%3."/>
      <w:lvlJc w:val="left"/>
      <w:pPr>
        <w:ind w:left="0" w:firstLine="0"/>
      </w:pPr>
      <w:rPr>
        <w:rFonts w:hint="default"/>
      </w:rPr>
    </w:lvl>
    <w:lvl w:ilvl="3">
      <w:start w:val="1"/>
      <w:numFmt w:val="decimal"/>
      <w:suff w:val="space"/>
      <w:lvlText w:val="%1.%2.%3.%4."/>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F182E83"/>
    <w:multiLevelType w:val="hybridMultilevel"/>
    <w:tmpl w:val="970884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3E26B8"/>
    <w:multiLevelType w:val="hybridMultilevel"/>
    <w:tmpl w:val="309A01AA"/>
    <w:lvl w:ilvl="0" w:tplc="2E40DC88">
      <w:start w:val="1"/>
      <w:numFmt w:val="bullet"/>
      <w:lvlText w:val="-"/>
      <w:lvlJc w:val="left"/>
      <w:pPr>
        <w:ind w:left="1212" w:hanging="360"/>
      </w:pPr>
      <w:rPr>
        <w:rFonts w:ascii="Times New Roman" w:eastAsia="Droid Sans Fallback" w:hAnsi="Times New Roman" w:cs="Times New Roman" w:hint="default"/>
      </w:rPr>
    </w:lvl>
    <w:lvl w:ilvl="1" w:tplc="04090003">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 w15:restartNumberingAfterBreak="0">
    <w:nsid w:val="1F8D13E4"/>
    <w:multiLevelType w:val="hybridMultilevel"/>
    <w:tmpl w:val="E4F656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9B50B7"/>
    <w:multiLevelType w:val="multilevel"/>
    <w:tmpl w:val="7A00D6F6"/>
    <w:lvl w:ilvl="0">
      <w:start w:val="1"/>
      <w:numFmt w:val="decimal"/>
      <w:pStyle w:val="Style41"/>
      <w:lvlText w:val="4.%1"/>
      <w:lvlJc w:val="left"/>
      <w:pPr>
        <w:ind w:left="1440" w:hanging="360"/>
      </w:pPr>
      <w:rPr>
        <w:b/>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25CA6FE5"/>
    <w:multiLevelType w:val="multilevel"/>
    <w:tmpl w:val="D974BA56"/>
    <w:lvl w:ilvl="0">
      <w:start w:val="1"/>
      <w:numFmt w:val="decimal"/>
      <w:pStyle w:val="Style321"/>
      <w:lvlText w:val="3.2.%1"/>
      <w:lvlJc w:val="left"/>
      <w:pPr>
        <w:ind w:left="1069" w:hanging="360"/>
      </w:pPr>
      <w:rPr>
        <w:b/>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9" w15:restartNumberingAfterBreak="0">
    <w:nsid w:val="260E168F"/>
    <w:multiLevelType w:val="multilevel"/>
    <w:tmpl w:val="445837BE"/>
    <w:lvl w:ilvl="0">
      <w:start w:val="1"/>
      <w:numFmt w:val="decimal"/>
      <w:pStyle w:val="Style421"/>
      <w:lvlText w:val="4.2.%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8B5710B"/>
    <w:multiLevelType w:val="hybridMultilevel"/>
    <w:tmpl w:val="3E0265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FB1367"/>
    <w:multiLevelType w:val="multilevel"/>
    <w:tmpl w:val="019ACE7A"/>
    <w:lvl w:ilvl="0">
      <w:start w:val="1"/>
      <w:numFmt w:val="decimal"/>
      <w:lvlText w:val="%1."/>
      <w:lvlJc w:val="left"/>
      <w:pPr>
        <w:ind w:left="450" w:hanging="450"/>
      </w:pPr>
      <w:rPr>
        <w:rFonts w:hint="default"/>
      </w:rPr>
    </w:lvl>
    <w:lvl w:ilvl="1">
      <w:start w:val="1"/>
      <w:numFmt w:val="decimal"/>
      <w:pStyle w:val="Style11"/>
      <w:suff w:val="space"/>
      <w:lvlText w:val="%1.%2."/>
      <w:lvlJc w:val="left"/>
      <w:pPr>
        <w:ind w:left="720" w:hanging="720"/>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050801"/>
    <w:multiLevelType w:val="hybridMultilevel"/>
    <w:tmpl w:val="A7ACFE6A"/>
    <w:lvl w:ilvl="0" w:tplc="DC3695CE">
      <w:numFmt w:val="bullet"/>
      <w:pStyle w:val="ListParagraph"/>
      <w:suff w:val="space"/>
      <w:lvlText w:val=""/>
      <w:lvlJc w:val="left"/>
      <w:pPr>
        <w:ind w:left="1353" w:hanging="360"/>
      </w:pPr>
      <w:rPr>
        <w:rFonts w:ascii="Symbol" w:eastAsia="Droid Sans Fallback"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896855"/>
    <w:multiLevelType w:val="multilevel"/>
    <w:tmpl w:val="32BCAAAA"/>
    <w:lvl w:ilvl="0">
      <w:start w:val="1"/>
      <w:numFmt w:val="decimal"/>
      <w:pStyle w:val="Style111"/>
      <w:lvlText w:val="1.1.%1"/>
      <w:lvlJc w:val="left"/>
      <w:pPr>
        <w:ind w:left="720" w:hanging="360"/>
      </w:pPr>
      <w:rPr>
        <w:b/>
        <w:i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rPr>
        <w:rFonts w:ascii="Times New Roman" w:eastAsia="Droid Sans Fallback" w:hAnsi="Times New Roman" w:cs="Times New Roman"/>
        <w:b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600" w:hanging="360"/>
      </w:pPr>
      <w:rPr>
        <w:b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316872"/>
    <w:multiLevelType w:val="multilevel"/>
    <w:tmpl w:val="6270F052"/>
    <w:lvl w:ilvl="0">
      <w:start w:val="1"/>
      <w:numFmt w:val="decimal"/>
      <w:pStyle w:val="Style331"/>
      <w:lvlText w:val="3.3.%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3003910"/>
    <w:multiLevelType w:val="multilevel"/>
    <w:tmpl w:val="D6B44340"/>
    <w:lvl w:ilvl="0">
      <w:start w:val="1"/>
      <w:numFmt w:val="bullet"/>
      <w:pStyle w:val="Stylea"/>
      <w:lvlText w:val=""/>
      <w:lvlJc w:val="left"/>
      <w:pPr>
        <w:ind w:left="720" w:hanging="360"/>
      </w:pPr>
      <w:rPr>
        <w:rFonts w:ascii="Wingdings" w:hAnsi="Wingdings" w:cs="Wingdings" w:hint="default"/>
        <w:b w:val="0"/>
        <w:i w:val="0"/>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5E3F6B"/>
    <w:multiLevelType w:val="hybridMultilevel"/>
    <w:tmpl w:val="BD4A4E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80665"/>
    <w:multiLevelType w:val="multilevel"/>
    <w:tmpl w:val="DCC28794"/>
    <w:lvl w:ilvl="0">
      <w:start w:val="1"/>
      <w:numFmt w:val="decimal"/>
      <w:pStyle w:val="Style221"/>
      <w:lvlText w:val="2.2.%1"/>
      <w:lvlJc w:val="left"/>
      <w:pPr>
        <w:ind w:left="1080" w:hanging="360"/>
      </w:pPr>
      <w:rPr>
        <w:b/>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3EF90F49"/>
    <w:multiLevelType w:val="hybridMultilevel"/>
    <w:tmpl w:val="BCC8C94E"/>
    <w:lvl w:ilvl="0" w:tplc="9540648C">
      <w:numFmt w:val="bullet"/>
      <w:lvlText w:val="-"/>
      <w:lvlJc w:val="left"/>
      <w:pPr>
        <w:ind w:left="720" w:hanging="360"/>
      </w:pPr>
      <w:rPr>
        <w:rFonts w:ascii="Times New Roman" w:eastAsia="Droid Sans Fallback"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39590F"/>
    <w:multiLevelType w:val="hybridMultilevel"/>
    <w:tmpl w:val="4FA60C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8742F"/>
    <w:multiLevelType w:val="multilevel"/>
    <w:tmpl w:val="04AA4F9A"/>
    <w:lvl w:ilvl="0">
      <w:start w:val="1"/>
      <w:numFmt w:val="decimal"/>
      <w:pStyle w:val="Style4111"/>
      <w:lvlText w:val="4.1.1.%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3DE67F3"/>
    <w:multiLevelType w:val="hybridMultilevel"/>
    <w:tmpl w:val="305C92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9E34F8"/>
    <w:multiLevelType w:val="multilevel"/>
    <w:tmpl w:val="A3AEF408"/>
    <w:lvl w:ilvl="0">
      <w:start w:val="1"/>
      <w:numFmt w:val="lowerLetter"/>
      <w:pStyle w:val="Style1ab"/>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3" w15:restartNumberingAfterBreak="0">
    <w:nsid w:val="54B45186"/>
    <w:multiLevelType w:val="multilevel"/>
    <w:tmpl w:val="938CDA72"/>
    <w:lvl w:ilvl="0">
      <w:start w:val="1"/>
      <w:numFmt w:val="decimal"/>
      <w:pStyle w:val="Style21"/>
      <w:lvlText w:val="2.%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6D164E1"/>
    <w:multiLevelType w:val="hybridMultilevel"/>
    <w:tmpl w:val="3998E0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EB3097"/>
    <w:multiLevelType w:val="multilevel"/>
    <w:tmpl w:val="45C61F60"/>
    <w:lvl w:ilvl="0">
      <w:start w:val="1"/>
      <w:numFmt w:val="decimal"/>
      <w:suff w:val="space"/>
      <w:lvlText w:val="%1."/>
      <w:lvlJc w:val="left"/>
      <w:pPr>
        <w:ind w:left="360" w:hanging="360"/>
      </w:pPr>
      <w:rPr>
        <w:rFonts w:hint="default"/>
      </w:rPr>
    </w:lvl>
    <w:lvl w:ilvl="1">
      <w:start w:val="1"/>
      <w:numFmt w:val="lowerLetter"/>
      <w:suff w:val="space"/>
      <w:lvlText w:val="%2."/>
      <w:lvlJc w:val="left"/>
      <w:pPr>
        <w:ind w:left="786" w:hanging="36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4."/>
      <w:lvlJc w:val="left"/>
      <w:pPr>
        <w:tabs>
          <w:tab w:val="num" w:pos="360"/>
        </w:tabs>
        <w:ind w:left="36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6" w15:restartNumberingAfterBreak="0">
    <w:nsid w:val="64915593"/>
    <w:multiLevelType w:val="hybridMultilevel"/>
    <w:tmpl w:val="B09834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DD7A40"/>
    <w:multiLevelType w:val="hybridMultilevel"/>
    <w:tmpl w:val="86A61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365F07"/>
    <w:multiLevelType w:val="multilevel"/>
    <w:tmpl w:val="8E40D742"/>
    <w:lvl w:ilvl="0">
      <w:start w:val="1"/>
      <w:numFmt w:val="decimal"/>
      <w:pStyle w:val="Style231"/>
      <w:lvlText w:val="2.3.%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72FA3C09"/>
    <w:multiLevelType w:val="multilevel"/>
    <w:tmpl w:val="E510557C"/>
    <w:lvl w:ilvl="0">
      <w:start w:val="1"/>
      <w:numFmt w:val="decimal"/>
      <w:pStyle w:val="Style311"/>
      <w:lvlText w:val="3.1.%1"/>
      <w:lvlJc w:val="left"/>
      <w:pPr>
        <w:ind w:left="1069" w:hanging="360"/>
      </w:pPr>
      <w:rPr>
        <w:b/>
        <w:i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0" w15:restartNumberingAfterBreak="0">
    <w:nsid w:val="74CC7D01"/>
    <w:multiLevelType w:val="hybridMultilevel"/>
    <w:tmpl w:val="C150C88A"/>
    <w:lvl w:ilvl="0" w:tplc="3954B79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 w15:restartNumberingAfterBreak="0">
    <w:nsid w:val="75422FAA"/>
    <w:multiLevelType w:val="hybridMultilevel"/>
    <w:tmpl w:val="22F69204"/>
    <w:lvl w:ilvl="0" w:tplc="00727176">
      <w:numFmt w:val="bullet"/>
      <w:lvlText w:val="-"/>
      <w:lvlJc w:val="left"/>
      <w:pPr>
        <w:ind w:left="1080" w:hanging="360"/>
      </w:pPr>
      <w:rPr>
        <w:rFonts w:ascii="Times New Roman" w:eastAsia="Droid Sans Fallback"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D53DF9"/>
    <w:multiLevelType w:val="multilevel"/>
    <w:tmpl w:val="771025B6"/>
    <w:lvl w:ilvl="0">
      <w:start w:val="1"/>
      <w:numFmt w:val="decimal"/>
      <w:pStyle w:val="Style31"/>
      <w:lvlText w:val="3.%1"/>
      <w:lvlJc w:val="left"/>
      <w:pPr>
        <w:ind w:left="1080" w:hanging="360"/>
      </w:pPr>
      <w:rPr>
        <w:b/>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7C935AF6"/>
    <w:multiLevelType w:val="hybridMultilevel"/>
    <w:tmpl w:val="9EDE1268"/>
    <w:lvl w:ilvl="0" w:tplc="81925A14">
      <w:start w:val="1"/>
      <w:numFmt w:val="bullet"/>
      <w:pStyle w:val="TOCHeading"/>
      <w:lvlText w:val="-"/>
      <w:lvlJc w:val="left"/>
      <w:pPr>
        <w:ind w:left="720" w:hanging="360"/>
      </w:pPr>
      <w:rPr>
        <w:rFonts w:ascii="Times New Roman" w:eastAsia="Droid Sans Fallback" w:hAnsi="Times New Roman" w:cs="Times New Roman" w:hint="default"/>
      </w:rPr>
    </w:lvl>
    <w:lvl w:ilvl="1" w:tplc="04090003">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34" w15:restartNumberingAfterBreak="0">
    <w:nsid w:val="7D37043D"/>
    <w:multiLevelType w:val="multilevel"/>
    <w:tmpl w:val="B3623870"/>
    <w:lvl w:ilvl="0">
      <w:start w:val="1"/>
      <w:numFmt w:val="decimal"/>
      <w:pStyle w:val="Style431"/>
      <w:lvlText w:val="4.3.%1"/>
      <w:lvlJc w:val="left"/>
      <w:pPr>
        <w:ind w:left="720" w:hanging="360"/>
      </w:pPr>
      <w:rPr>
        <w:b/>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D3D70EE"/>
    <w:multiLevelType w:val="multilevel"/>
    <w:tmpl w:val="45C61F60"/>
    <w:lvl w:ilvl="0">
      <w:start w:val="1"/>
      <w:numFmt w:val="decimal"/>
      <w:suff w:val="space"/>
      <w:lvlText w:val="%1."/>
      <w:lvlJc w:val="left"/>
      <w:pPr>
        <w:ind w:left="360" w:hanging="360"/>
      </w:pPr>
      <w:rPr>
        <w:rFonts w:hint="default"/>
      </w:rPr>
    </w:lvl>
    <w:lvl w:ilvl="1">
      <w:start w:val="1"/>
      <w:numFmt w:val="lowerLetter"/>
      <w:suff w:val="space"/>
      <w:lvlText w:val="%2."/>
      <w:lvlJc w:val="left"/>
      <w:pPr>
        <w:ind w:left="786"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num w:numId="1">
    <w:abstractNumId w:val="23"/>
  </w:num>
  <w:num w:numId="2">
    <w:abstractNumId w:val="32"/>
  </w:num>
  <w:num w:numId="3">
    <w:abstractNumId w:val="7"/>
  </w:num>
  <w:num w:numId="4">
    <w:abstractNumId w:val="8"/>
  </w:num>
  <w:num w:numId="5">
    <w:abstractNumId w:val="29"/>
  </w:num>
  <w:num w:numId="6">
    <w:abstractNumId w:val="0"/>
  </w:num>
  <w:num w:numId="7">
    <w:abstractNumId w:val="17"/>
  </w:num>
  <w:num w:numId="8">
    <w:abstractNumId w:val="28"/>
  </w:num>
  <w:num w:numId="9">
    <w:abstractNumId w:val="22"/>
  </w:num>
  <w:num w:numId="10">
    <w:abstractNumId w:val="15"/>
  </w:num>
  <w:num w:numId="11">
    <w:abstractNumId w:val="14"/>
  </w:num>
  <w:num w:numId="12">
    <w:abstractNumId w:val="2"/>
  </w:num>
  <w:num w:numId="13">
    <w:abstractNumId w:val="9"/>
  </w:num>
  <w:num w:numId="14">
    <w:abstractNumId w:val="34"/>
  </w:num>
  <w:num w:numId="15">
    <w:abstractNumId w:val="20"/>
  </w:num>
  <w:num w:numId="16">
    <w:abstractNumId w:val="13"/>
  </w:num>
  <w:num w:numId="17">
    <w:abstractNumId w:val="3"/>
  </w:num>
  <w:num w:numId="18">
    <w:abstractNumId w:val="33"/>
  </w:num>
  <w:num w:numId="19">
    <w:abstractNumId w:val="5"/>
  </w:num>
  <w:num w:numId="20">
    <w:abstractNumId w:val="19"/>
  </w:num>
  <w:num w:numId="21">
    <w:abstractNumId w:val="30"/>
  </w:num>
  <w:num w:numId="22">
    <w:abstractNumId w:val="35"/>
  </w:num>
  <w:num w:numId="23">
    <w:abstractNumId w:val="4"/>
  </w:num>
  <w:num w:numId="24">
    <w:abstractNumId w:val="26"/>
  </w:num>
  <w:num w:numId="25">
    <w:abstractNumId w:val="1"/>
  </w:num>
  <w:num w:numId="26">
    <w:abstractNumId w:val="6"/>
  </w:num>
  <w:num w:numId="27">
    <w:abstractNumId w:val="21"/>
  </w:num>
  <w:num w:numId="28">
    <w:abstractNumId w:val="24"/>
  </w:num>
  <w:num w:numId="29">
    <w:abstractNumId w:val="10"/>
  </w:num>
  <w:num w:numId="30">
    <w:abstractNumId w:val="16"/>
  </w:num>
  <w:num w:numId="31">
    <w:abstractNumId w:val="27"/>
  </w:num>
  <w:num w:numId="32">
    <w:abstractNumId w:val="25"/>
  </w:num>
  <w:num w:numId="33">
    <w:abstractNumId w:val="18"/>
  </w:num>
  <w:num w:numId="34">
    <w:abstractNumId w:val="12"/>
  </w:num>
  <w:num w:numId="35">
    <w:abstractNumId w:val="11"/>
  </w:num>
  <w:num w:numId="36">
    <w:abstractNumId w:val="11"/>
    <w:lvlOverride w:ilvl="0">
      <w:startOverride w:val="2"/>
    </w:lvlOverride>
    <w:lvlOverride w:ilvl="1">
      <w:startOverride w:val="1"/>
    </w:lvlOverride>
  </w:num>
  <w:num w:numId="37">
    <w:abstractNumId w:val="3"/>
  </w:num>
  <w:num w:numId="38">
    <w:abstractNumId w:val="11"/>
    <w:lvlOverride w:ilvl="0">
      <w:startOverride w:val="2"/>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974"/>
    <w:rsid w:val="000009C4"/>
    <w:rsid w:val="00002C93"/>
    <w:rsid w:val="00003632"/>
    <w:rsid w:val="00011161"/>
    <w:rsid w:val="00024564"/>
    <w:rsid w:val="0002594F"/>
    <w:rsid w:val="000278E5"/>
    <w:rsid w:val="000303BC"/>
    <w:rsid w:val="00030DF5"/>
    <w:rsid w:val="00032533"/>
    <w:rsid w:val="000353B2"/>
    <w:rsid w:val="00041744"/>
    <w:rsid w:val="000422B6"/>
    <w:rsid w:val="00042E00"/>
    <w:rsid w:val="000443CC"/>
    <w:rsid w:val="0005333F"/>
    <w:rsid w:val="000539B9"/>
    <w:rsid w:val="00054A98"/>
    <w:rsid w:val="00054D02"/>
    <w:rsid w:val="00060922"/>
    <w:rsid w:val="000618C0"/>
    <w:rsid w:val="0006197A"/>
    <w:rsid w:val="00061DF0"/>
    <w:rsid w:val="00064CE8"/>
    <w:rsid w:val="000661F2"/>
    <w:rsid w:val="00066995"/>
    <w:rsid w:val="000676FE"/>
    <w:rsid w:val="00067C27"/>
    <w:rsid w:val="00075839"/>
    <w:rsid w:val="00076BB0"/>
    <w:rsid w:val="00080BBA"/>
    <w:rsid w:val="00082B83"/>
    <w:rsid w:val="00083112"/>
    <w:rsid w:val="000848C6"/>
    <w:rsid w:val="000856D9"/>
    <w:rsid w:val="000908A5"/>
    <w:rsid w:val="00092154"/>
    <w:rsid w:val="0009289E"/>
    <w:rsid w:val="00093432"/>
    <w:rsid w:val="0009364C"/>
    <w:rsid w:val="00094A3C"/>
    <w:rsid w:val="000962CE"/>
    <w:rsid w:val="000A1FDB"/>
    <w:rsid w:val="000A2F65"/>
    <w:rsid w:val="000A34E4"/>
    <w:rsid w:val="000A37F5"/>
    <w:rsid w:val="000A3FC5"/>
    <w:rsid w:val="000A4294"/>
    <w:rsid w:val="000A571D"/>
    <w:rsid w:val="000B074D"/>
    <w:rsid w:val="000B2227"/>
    <w:rsid w:val="000B3D5A"/>
    <w:rsid w:val="000B446D"/>
    <w:rsid w:val="000B543E"/>
    <w:rsid w:val="000C0843"/>
    <w:rsid w:val="000C34C4"/>
    <w:rsid w:val="000C3C9A"/>
    <w:rsid w:val="000D1D50"/>
    <w:rsid w:val="000D218F"/>
    <w:rsid w:val="000D2F3A"/>
    <w:rsid w:val="000D3BA6"/>
    <w:rsid w:val="000D5BF5"/>
    <w:rsid w:val="000D7824"/>
    <w:rsid w:val="000D7A97"/>
    <w:rsid w:val="000E4A3E"/>
    <w:rsid w:val="000E52F3"/>
    <w:rsid w:val="000E6CC1"/>
    <w:rsid w:val="000F08AA"/>
    <w:rsid w:val="000F1A9A"/>
    <w:rsid w:val="000F1B59"/>
    <w:rsid w:val="000F1CA5"/>
    <w:rsid w:val="000F1E94"/>
    <w:rsid w:val="000F2525"/>
    <w:rsid w:val="000F2DDC"/>
    <w:rsid w:val="000F3B3F"/>
    <w:rsid w:val="000F4C49"/>
    <w:rsid w:val="0010123D"/>
    <w:rsid w:val="00107E1B"/>
    <w:rsid w:val="00113B13"/>
    <w:rsid w:val="00115518"/>
    <w:rsid w:val="00116757"/>
    <w:rsid w:val="00120222"/>
    <w:rsid w:val="00122826"/>
    <w:rsid w:val="00125431"/>
    <w:rsid w:val="0012661A"/>
    <w:rsid w:val="00126BD3"/>
    <w:rsid w:val="001276C9"/>
    <w:rsid w:val="00127F11"/>
    <w:rsid w:val="001308A3"/>
    <w:rsid w:val="001309FC"/>
    <w:rsid w:val="001312D3"/>
    <w:rsid w:val="00131B42"/>
    <w:rsid w:val="00134084"/>
    <w:rsid w:val="0013516B"/>
    <w:rsid w:val="0014121B"/>
    <w:rsid w:val="0014255B"/>
    <w:rsid w:val="001437F9"/>
    <w:rsid w:val="00143BA8"/>
    <w:rsid w:val="00144996"/>
    <w:rsid w:val="00146B3B"/>
    <w:rsid w:val="00146BDF"/>
    <w:rsid w:val="00151295"/>
    <w:rsid w:val="00153A5E"/>
    <w:rsid w:val="00154B4F"/>
    <w:rsid w:val="00160D6E"/>
    <w:rsid w:val="0016147C"/>
    <w:rsid w:val="0016388D"/>
    <w:rsid w:val="00165713"/>
    <w:rsid w:val="001663FF"/>
    <w:rsid w:val="00167003"/>
    <w:rsid w:val="001700F3"/>
    <w:rsid w:val="00172B46"/>
    <w:rsid w:val="0017415C"/>
    <w:rsid w:val="001747AC"/>
    <w:rsid w:val="00176553"/>
    <w:rsid w:val="00177C70"/>
    <w:rsid w:val="00184F08"/>
    <w:rsid w:val="00185EF7"/>
    <w:rsid w:val="0019163D"/>
    <w:rsid w:val="00191E40"/>
    <w:rsid w:val="001927EC"/>
    <w:rsid w:val="00192BE1"/>
    <w:rsid w:val="001948D9"/>
    <w:rsid w:val="00196A7F"/>
    <w:rsid w:val="00197026"/>
    <w:rsid w:val="001A09A6"/>
    <w:rsid w:val="001A113A"/>
    <w:rsid w:val="001A27A1"/>
    <w:rsid w:val="001A2E92"/>
    <w:rsid w:val="001A3078"/>
    <w:rsid w:val="001A3FC9"/>
    <w:rsid w:val="001A4203"/>
    <w:rsid w:val="001A4AA8"/>
    <w:rsid w:val="001A5525"/>
    <w:rsid w:val="001B2E12"/>
    <w:rsid w:val="001B63F6"/>
    <w:rsid w:val="001B67ED"/>
    <w:rsid w:val="001B72CB"/>
    <w:rsid w:val="001C0206"/>
    <w:rsid w:val="001C220B"/>
    <w:rsid w:val="001C37F3"/>
    <w:rsid w:val="001C3825"/>
    <w:rsid w:val="001C547B"/>
    <w:rsid w:val="001D181A"/>
    <w:rsid w:val="001D265B"/>
    <w:rsid w:val="001D45AB"/>
    <w:rsid w:val="001D5BC5"/>
    <w:rsid w:val="001E417D"/>
    <w:rsid w:val="001E56B0"/>
    <w:rsid w:val="001E5FC1"/>
    <w:rsid w:val="001F2C37"/>
    <w:rsid w:val="001F4E11"/>
    <w:rsid w:val="00200760"/>
    <w:rsid w:val="00200BE0"/>
    <w:rsid w:val="002029B6"/>
    <w:rsid w:val="00203AC1"/>
    <w:rsid w:val="002116F8"/>
    <w:rsid w:val="00212407"/>
    <w:rsid w:val="0021579D"/>
    <w:rsid w:val="00215910"/>
    <w:rsid w:val="00216076"/>
    <w:rsid w:val="002216BD"/>
    <w:rsid w:val="00222637"/>
    <w:rsid w:val="002231D3"/>
    <w:rsid w:val="00224644"/>
    <w:rsid w:val="00224BEF"/>
    <w:rsid w:val="00224D16"/>
    <w:rsid w:val="00224E56"/>
    <w:rsid w:val="002262C1"/>
    <w:rsid w:val="002272A6"/>
    <w:rsid w:val="00230CB4"/>
    <w:rsid w:val="00231EE2"/>
    <w:rsid w:val="002325D7"/>
    <w:rsid w:val="0024431C"/>
    <w:rsid w:val="002504D1"/>
    <w:rsid w:val="00251D1F"/>
    <w:rsid w:val="00251FAE"/>
    <w:rsid w:val="0025215D"/>
    <w:rsid w:val="00252D36"/>
    <w:rsid w:val="002563B6"/>
    <w:rsid w:val="0025743F"/>
    <w:rsid w:val="00260F51"/>
    <w:rsid w:val="00263FDD"/>
    <w:rsid w:val="002652ED"/>
    <w:rsid w:val="002653E5"/>
    <w:rsid w:val="0026581B"/>
    <w:rsid w:val="002665A1"/>
    <w:rsid w:val="00266784"/>
    <w:rsid w:val="00272D6A"/>
    <w:rsid w:val="00273568"/>
    <w:rsid w:val="002762C5"/>
    <w:rsid w:val="00280F96"/>
    <w:rsid w:val="002816D2"/>
    <w:rsid w:val="00282517"/>
    <w:rsid w:val="0028288D"/>
    <w:rsid w:val="00282F57"/>
    <w:rsid w:val="00285242"/>
    <w:rsid w:val="00286A2A"/>
    <w:rsid w:val="002870A7"/>
    <w:rsid w:val="00290849"/>
    <w:rsid w:val="00293B03"/>
    <w:rsid w:val="00293FDF"/>
    <w:rsid w:val="00294549"/>
    <w:rsid w:val="0029679C"/>
    <w:rsid w:val="002A290A"/>
    <w:rsid w:val="002A356C"/>
    <w:rsid w:val="002B0140"/>
    <w:rsid w:val="002B1961"/>
    <w:rsid w:val="002B2D1B"/>
    <w:rsid w:val="002B311F"/>
    <w:rsid w:val="002B37F1"/>
    <w:rsid w:val="002B48FD"/>
    <w:rsid w:val="002B4A22"/>
    <w:rsid w:val="002B74B0"/>
    <w:rsid w:val="002B79FB"/>
    <w:rsid w:val="002C08CA"/>
    <w:rsid w:val="002C66BE"/>
    <w:rsid w:val="002C7853"/>
    <w:rsid w:val="002D0C0D"/>
    <w:rsid w:val="002D0CE4"/>
    <w:rsid w:val="002D358D"/>
    <w:rsid w:val="002D43D6"/>
    <w:rsid w:val="002D700B"/>
    <w:rsid w:val="002D72F4"/>
    <w:rsid w:val="002E0CB5"/>
    <w:rsid w:val="002E3E6F"/>
    <w:rsid w:val="002E5102"/>
    <w:rsid w:val="002E5A40"/>
    <w:rsid w:val="002E7CAE"/>
    <w:rsid w:val="002F33C3"/>
    <w:rsid w:val="002F6F78"/>
    <w:rsid w:val="00302090"/>
    <w:rsid w:val="0030548E"/>
    <w:rsid w:val="00306943"/>
    <w:rsid w:val="0031063E"/>
    <w:rsid w:val="00311121"/>
    <w:rsid w:val="0031135F"/>
    <w:rsid w:val="003113AF"/>
    <w:rsid w:val="00323331"/>
    <w:rsid w:val="00323BC4"/>
    <w:rsid w:val="003301DF"/>
    <w:rsid w:val="00330301"/>
    <w:rsid w:val="00331A03"/>
    <w:rsid w:val="00332985"/>
    <w:rsid w:val="00335AB3"/>
    <w:rsid w:val="00337775"/>
    <w:rsid w:val="003408A9"/>
    <w:rsid w:val="00342018"/>
    <w:rsid w:val="003425BB"/>
    <w:rsid w:val="00344508"/>
    <w:rsid w:val="003447C6"/>
    <w:rsid w:val="00345358"/>
    <w:rsid w:val="00346B5C"/>
    <w:rsid w:val="00347383"/>
    <w:rsid w:val="00347CBA"/>
    <w:rsid w:val="003529ED"/>
    <w:rsid w:val="00354111"/>
    <w:rsid w:val="0035428A"/>
    <w:rsid w:val="00360757"/>
    <w:rsid w:val="00360B89"/>
    <w:rsid w:val="003610FB"/>
    <w:rsid w:val="0036497F"/>
    <w:rsid w:val="00367FAC"/>
    <w:rsid w:val="003703E7"/>
    <w:rsid w:val="003713E1"/>
    <w:rsid w:val="003750FB"/>
    <w:rsid w:val="00375866"/>
    <w:rsid w:val="00381E24"/>
    <w:rsid w:val="0038259E"/>
    <w:rsid w:val="00383D52"/>
    <w:rsid w:val="00384CDA"/>
    <w:rsid w:val="00386EE6"/>
    <w:rsid w:val="0038758C"/>
    <w:rsid w:val="00390695"/>
    <w:rsid w:val="003910ED"/>
    <w:rsid w:val="0039154B"/>
    <w:rsid w:val="00392848"/>
    <w:rsid w:val="00394023"/>
    <w:rsid w:val="0039676A"/>
    <w:rsid w:val="00396B61"/>
    <w:rsid w:val="00396ED2"/>
    <w:rsid w:val="00397468"/>
    <w:rsid w:val="003A3681"/>
    <w:rsid w:val="003A4322"/>
    <w:rsid w:val="003A51C2"/>
    <w:rsid w:val="003A52E2"/>
    <w:rsid w:val="003A570A"/>
    <w:rsid w:val="003A62AC"/>
    <w:rsid w:val="003A6BC4"/>
    <w:rsid w:val="003B0862"/>
    <w:rsid w:val="003B1387"/>
    <w:rsid w:val="003B1D8B"/>
    <w:rsid w:val="003B308D"/>
    <w:rsid w:val="003B604A"/>
    <w:rsid w:val="003C289A"/>
    <w:rsid w:val="003C53EA"/>
    <w:rsid w:val="003C7957"/>
    <w:rsid w:val="003C7DA8"/>
    <w:rsid w:val="003D0470"/>
    <w:rsid w:val="003D0957"/>
    <w:rsid w:val="003D3799"/>
    <w:rsid w:val="003D5E8A"/>
    <w:rsid w:val="003D75C9"/>
    <w:rsid w:val="003E0152"/>
    <w:rsid w:val="003E2259"/>
    <w:rsid w:val="003E24AB"/>
    <w:rsid w:val="003E3004"/>
    <w:rsid w:val="003E3F68"/>
    <w:rsid w:val="003E5883"/>
    <w:rsid w:val="003E5FFD"/>
    <w:rsid w:val="003E7058"/>
    <w:rsid w:val="003E7768"/>
    <w:rsid w:val="003E77AF"/>
    <w:rsid w:val="003F1141"/>
    <w:rsid w:val="003F1AB8"/>
    <w:rsid w:val="003F4AC8"/>
    <w:rsid w:val="003F55D4"/>
    <w:rsid w:val="004026BF"/>
    <w:rsid w:val="0040430B"/>
    <w:rsid w:val="00404D9F"/>
    <w:rsid w:val="00405A8F"/>
    <w:rsid w:val="004060CE"/>
    <w:rsid w:val="00406192"/>
    <w:rsid w:val="00411312"/>
    <w:rsid w:val="00411AC2"/>
    <w:rsid w:val="00412918"/>
    <w:rsid w:val="00415092"/>
    <w:rsid w:val="004162FB"/>
    <w:rsid w:val="004222FB"/>
    <w:rsid w:val="0042388E"/>
    <w:rsid w:val="00426990"/>
    <w:rsid w:val="004315F3"/>
    <w:rsid w:val="00432414"/>
    <w:rsid w:val="00432FB2"/>
    <w:rsid w:val="00434999"/>
    <w:rsid w:val="00436E4A"/>
    <w:rsid w:val="004370DB"/>
    <w:rsid w:val="00440C4B"/>
    <w:rsid w:val="004428B2"/>
    <w:rsid w:val="00443628"/>
    <w:rsid w:val="00443656"/>
    <w:rsid w:val="00445FF6"/>
    <w:rsid w:val="004465AF"/>
    <w:rsid w:val="004513DB"/>
    <w:rsid w:val="0045270F"/>
    <w:rsid w:val="004548D5"/>
    <w:rsid w:val="00454F6B"/>
    <w:rsid w:val="00455E72"/>
    <w:rsid w:val="00460BC0"/>
    <w:rsid w:val="00464B6F"/>
    <w:rsid w:val="004741FC"/>
    <w:rsid w:val="0047598F"/>
    <w:rsid w:val="004772BA"/>
    <w:rsid w:val="00477D62"/>
    <w:rsid w:val="00477FC3"/>
    <w:rsid w:val="004800EC"/>
    <w:rsid w:val="00481FF4"/>
    <w:rsid w:val="00484A28"/>
    <w:rsid w:val="00484C9E"/>
    <w:rsid w:val="004909CA"/>
    <w:rsid w:val="00490AA9"/>
    <w:rsid w:val="00492DA0"/>
    <w:rsid w:val="00493085"/>
    <w:rsid w:val="004944CA"/>
    <w:rsid w:val="00497DE3"/>
    <w:rsid w:val="004A164F"/>
    <w:rsid w:val="004A33EB"/>
    <w:rsid w:val="004A5AED"/>
    <w:rsid w:val="004A7AD2"/>
    <w:rsid w:val="004B30AD"/>
    <w:rsid w:val="004C1A0A"/>
    <w:rsid w:val="004C3759"/>
    <w:rsid w:val="004C5440"/>
    <w:rsid w:val="004C5C41"/>
    <w:rsid w:val="004C5E60"/>
    <w:rsid w:val="004C7BC0"/>
    <w:rsid w:val="004D0A70"/>
    <w:rsid w:val="004D0EF3"/>
    <w:rsid w:val="004D17F7"/>
    <w:rsid w:val="004D1A22"/>
    <w:rsid w:val="004D2D98"/>
    <w:rsid w:val="004D577A"/>
    <w:rsid w:val="004D5BB5"/>
    <w:rsid w:val="004D5CAE"/>
    <w:rsid w:val="004D76F9"/>
    <w:rsid w:val="004D7B29"/>
    <w:rsid w:val="004E4B95"/>
    <w:rsid w:val="004E573A"/>
    <w:rsid w:val="004F0B3C"/>
    <w:rsid w:val="004F278B"/>
    <w:rsid w:val="004F35E6"/>
    <w:rsid w:val="004F51C5"/>
    <w:rsid w:val="004F5587"/>
    <w:rsid w:val="004F5840"/>
    <w:rsid w:val="00500DD9"/>
    <w:rsid w:val="0050189A"/>
    <w:rsid w:val="00501AC7"/>
    <w:rsid w:val="00501E65"/>
    <w:rsid w:val="00502F02"/>
    <w:rsid w:val="00503826"/>
    <w:rsid w:val="005056E9"/>
    <w:rsid w:val="0051255A"/>
    <w:rsid w:val="00512879"/>
    <w:rsid w:val="00513BA9"/>
    <w:rsid w:val="00515D81"/>
    <w:rsid w:val="00517C8B"/>
    <w:rsid w:val="005229F1"/>
    <w:rsid w:val="00523668"/>
    <w:rsid w:val="0052600B"/>
    <w:rsid w:val="00526A54"/>
    <w:rsid w:val="00530DAB"/>
    <w:rsid w:val="00531389"/>
    <w:rsid w:val="00531954"/>
    <w:rsid w:val="00537A48"/>
    <w:rsid w:val="005428A8"/>
    <w:rsid w:val="00542CE5"/>
    <w:rsid w:val="005437F5"/>
    <w:rsid w:val="00543A41"/>
    <w:rsid w:val="00544365"/>
    <w:rsid w:val="00545E74"/>
    <w:rsid w:val="0055089A"/>
    <w:rsid w:val="00552098"/>
    <w:rsid w:val="00552522"/>
    <w:rsid w:val="00557B95"/>
    <w:rsid w:val="0056096E"/>
    <w:rsid w:val="00561256"/>
    <w:rsid w:val="005614E3"/>
    <w:rsid w:val="00562DB8"/>
    <w:rsid w:val="00565E14"/>
    <w:rsid w:val="00567613"/>
    <w:rsid w:val="00570EB0"/>
    <w:rsid w:val="0057302C"/>
    <w:rsid w:val="00574641"/>
    <w:rsid w:val="00574788"/>
    <w:rsid w:val="00576211"/>
    <w:rsid w:val="00576D8E"/>
    <w:rsid w:val="0057771E"/>
    <w:rsid w:val="00582938"/>
    <w:rsid w:val="005847A1"/>
    <w:rsid w:val="0058678F"/>
    <w:rsid w:val="0058721A"/>
    <w:rsid w:val="00587E4E"/>
    <w:rsid w:val="00590DFC"/>
    <w:rsid w:val="005931A0"/>
    <w:rsid w:val="00593974"/>
    <w:rsid w:val="00595B2E"/>
    <w:rsid w:val="005A011A"/>
    <w:rsid w:val="005A0A0C"/>
    <w:rsid w:val="005A1CF4"/>
    <w:rsid w:val="005B278A"/>
    <w:rsid w:val="005B3CCE"/>
    <w:rsid w:val="005C0357"/>
    <w:rsid w:val="005C0825"/>
    <w:rsid w:val="005D4184"/>
    <w:rsid w:val="005D51C6"/>
    <w:rsid w:val="005E0FB5"/>
    <w:rsid w:val="005E2E39"/>
    <w:rsid w:val="005E3B98"/>
    <w:rsid w:val="005E4836"/>
    <w:rsid w:val="005E5EFC"/>
    <w:rsid w:val="005F0173"/>
    <w:rsid w:val="005F3B6D"/>
    <w:rsid w:val="005F4942"/>
    <w:rsid w:val="005F6413"/>
    <w:rsid w:val="005F6735"/>
    <w:rsid w:val="005F6803"/>
    <w:rsid w:val="005F7D4A"/>
    <w:rsid w:val="0060046A"/>
    <w:rsid w:val="0060074F"/>
    <w:rsid w:val="006013DE"/>
    <w:rsid w:val="006014B9"/>
    <w:rsid w:val="00603BC5"/>
    <w:rsid w:val="00605CE8"/>
    <w:rsid w:val="0060657D"/>
    <w:rsid w:val="0060698E"/>
    <w:rsid w:val="00611D21"/>
    <w:rsid w:val="00613240"/>
    <w:rsid w:val="00615F74"/>
    <w:rsid w:val="00617179"/>
    <w:rsid w:val="006176B3"/>
    <w:rsid w:val="00621B7B"/>
    <w:rsid w:val="006221DA"/>
    <w:rsid w:val="0062227A"/>
    <w:rsid w:val="00623394"/>
    <w:rsid w:val="006323F2"/>
    <w:rsid w:val="006326E5"/>
    <w:rsid w:val="006357B0"/>
    <w:rsid w:val="00635FBA"/>
    <w:rsid w:val="006435A8"/>
    <w:rsid w:val="00643A7B"/>
    <w:rsid w:val="00645065"/>
    <w:rsid w:val="00645FAB"/>
    <w:rsid w:val="00647AB5"/>
    <w:rsid w:val="00650E73"/>
    <w:rsid w:val="0065135B"/>
    <w:rsid w:val="006540B9"/>
    <w:rsid w:val="0065455F"/>
    <w:rsid w:val="00656E30"/>
    <w:rsid w:val="00662258"/>
    <w:rsid w:val="00662FDE"/>
    <w:rsid w:val="00663545"/>
    <w:rsid w:val="006674D2"/>
    <w:rsid w:val="006711B6"/>
    <w:rsid w:val="006748E4"/>
    <w:rsid w:val="006749F8"/>
    <w:rsid w:val="00675080"/>
    <w:rsid w:val="00675848"/>
    <w:rsid w:val="006763F9"/>
    <w:rsid w:val="006765F7"/>
    <w:rsid w:val="00680A94"/>
    <w:rsid w:val="00682309"/>
    <w:rsid w:val="006943BD"/>
    <w:rsid w:val="006945FE"/>
    <w:rsid w:val="00695790"/>
    <w:rsid w:val="00696D4D"/>
    <w:rsid w:val="00697F31"/>
    <w:rsid w:val="006A07F0"/>
    <w:rsid w:val="006A1465"/>
    <w:rsid w:val="006A21B2"/>
    <w:rsid w:val="006A2230"/>
    <w:rsid w:val="006A469B"/>
    <w:rsid w:val="006A6B33"/>
    <w:rsid w:val="006B10AF"/>
    <w:rsid w:val="006B1217"/>
    <w:rsid w:val="006B48E7"/>
    <w:rsid w:val="006B5774"/>
    <w:rsid w:val="006B7BEA"/>
    <w:rsid w:val="006B7FF7"/>
    <w:rsid w:val="006C1925"/>
    <w:rsid w:val="006C3F41"/>
    <w:rsid w:val="006D261F"/>
    <w:rsid w:val="006D278C"/>
    <w:rsid w:val="006D35E6"/>
    <w:rsid w:val="006D3BE5"/>
    <w:rsid w:val="006D45C2"/>
    <w:rsid w:val="006D4646"/>
    <w:rsid w:val="006D4F15"/>
    <w:rsid w:val="006D5B2B"/>
    <w:rsid w:val="006D6F8F"/>
    <w:rsid w:val="006D706F"/>
    <w:rsid w:val="006E0390"/>
    <w:rsid w:val="006E174A"/>
    <w:rsid w:val="006E30E1"/>
    <w:rsid w:val="006E3C5E"/>
    <w:rsid w:val="006E50F4"/>
    <w:rsid w:val="006E52EB"/>
    <w:rsid w:val="006E6C63"/>
    <w:rsid w:val="006F33ED"/>
    <w:rsid w:val="006F486C"/>
    <w:rsid w:val="006F6EA2"/>
    <w:rsid w:val="007060A6"/>
    <w:rsid w:val="007064CE"/>
    <w:rsid w:val="007078AC"/>
    <w:rsid w:val="00710A53"/>
    <w:rsid w:val="00713954"/>
    <w:rsid w:val="007162E4"/>
    <w:rsid w:val="00716B20"/>
    <w:rsid w:val="00717E7C"/>
    <w:rsid w:val="0072271D"/>
    <w:rsid w:val="0072580F"/>
    <w:rsid w:val="00725C4B"/>
    <w:rsid w:val="00725FBC"/>
    <w:rsid w:val="00726D52"/>
    <w:rsid w:val="0073074E"/>
    <w:rsid w:val="0073130A"/>
    <w:rsid w:val="00733313"/>
    <w:rsid w:val="0073527A"/>
    <w:rsid w:val="00740309"/>
    <w:rsid w:val="0074074E"/>
    <w:rsid w:val="0074287D"/>
    <w:rsid w:val="007440C5"/>
    <w:rsid w:val="00745459"/>
    <w:rsid w:val="007455C8"/>
    <w:rsid w:val="007462B0"/>
    <w:rsid w:val="0074737A"/>
    <w:rsid w:val="00752451"/>
    <w:rsid w:val="007538FB"/>
    <w:rsid w:val="007561A2"/>
    <w:rsid w:val="00757976"/>
    <w:rsid w:val="00763557"/>
    <w:rsid w:val="00765F15"/>
    <w:rsid w:val="0076630C"/>
    <w:rsid w:val="00767AB1"/>
    <w:rsid w:val="0077233B"/>
    <w:rsid w:val="00772852"/>
    <w:rsid w:val="00774F60"/>
    <w:rsid w:val="007758C5"/>
    <w:rsid w:val="00776E7E"/>
    <w:rsid w:val="00777022"/>
    <w:rsid w:val="007814B2"/>
    <w:rsid w:val="007842CE"/>
    <w:rsid w:val="00786C50"/>
    <w:rsid w:val="00790BDE"/>
    <w:rsid w:val="00792938"/>
    <w:rsid w:val="00793CB4"/>
    <w:rsid w:val="00793D20"/>
    <w:rsid w:val="00794710"/>
    <w:rsid w:val="007A00EB"/>
    <w:rsid w:val="007A4AB4"/>
    <w:rsid w:val="007A6A87"/>
    <w:rsid w:val="007B02BB"/>
    <w:rsid w:val="007B08DA"/>
    <w:rsid w:val="007B3CE4"/>
    <w:rsid w:val="007B55B0"/>
    <w:rsid w:val="007B6D42"/>
    <w:rsid w:val="007B74C9"/>
    <w:rsid w:val="007C160B"/>
    <w:rsid w:val="007C1EAE"/>
    <w:rsid w:val="007C1F68"/>
    <w:rsid w:val="007C2619"/>
    <w:rsid w:val="007C38D8"/>
    <w:rsid w:val="007C457A"/>
    <w:rsid w:val="007C4DDB"/>
    <w:rsid w:val="007C51CE"/>
    <w:rsid w:val="007C5E56"/>
    <w:rsid w:val="007C6A65"/>
    <w:rsid w:val="007C75FB"/>
    <w:rsid w:val="007D0C1B"/>
    <w:rsid w:val="007D154C"/>
    <w:rsid w:val="007D404A"/>
    <w:rsid w:val="007D40F5"/>
    <w:rsid w:val="007D49C1"/>
    <w:rsid w:val="007D5CF2"/>
    <w:rsid w:val="007D627F"/>
    <w:rsid w:val="007E174F"/>
    <w:rsid w:val="007E38C2"/>
    <w:rsid w:val="007E617B"/>
    <w:rsid w:val="007E7B91"/>
    <w:rsid w:val="007F3DA3"/>
    <w:rsid w:val="007F411A"/>
    <w:rsid w:val="007F5F62"/>
    <w:rsid w:val="007F628C"/>
    <w:rsid w:val="007F6627"/>
    <w:rsid w:val="007F67F4"/>
    <w:rsid w:val="007F7A5A"/>
    <w:rsid w:val="00803EE4"/>
    <w:rsid w:val="008055F5"/>
    <w:rsid w:val="00805E1D"/>
    <w:rsid w:val="00810B4B"/>
    <w:rsid w:val="00815859"/>
    <w:rsid w:val="00817AC8"/>
    <w:rsid w:val="00820D28"/>
    <w:rsid w:val="00823EC6"/>
    <w:rsid w:val="00824924"/>
    <w:rsid w:val="008254E3"/>
    <w:rsid w:val="0082640D"/>
    <w:rsid w:val="0082714C"/>
    <w:rsid w:val="00835609"/>
    <w:rsid w:val="0083601E"/>
    <w:rsid w:val="00841955"/>
    <w:rsid w:val="008441B4"/>
    <w:rsid w:val="00854818"/>
    <w:rsid w:val="008552C4"/>
    <w:rsid w:val="0085643A"/>
    <w:rsid w:val="00861C93"/>
    <w:rsid w:val="00861EE3"/>
    <w:rsid w:val="0086265E"/>
    <w:rsid w:val="008629A6"/>
    <w:rsid w:val="00864021"/>
    <w:rsid w:val="00865A17"/>
    <w:rsid w:val="00865CE8"/>
    <w:rsid w:val="00866607"/>
    <w:rsid w:val="00871A56"/>
    <w:rsid w:val="0087464A"/>
    <w:rsid w:val="00880577"/>
    <w:rsid w:val="00884F43"/>
    <w:rsid w:val="00886B60"/>
    <w:rsid w:val="00887877"/>
    <w:rsid w:val="008942D4"/>
    <w:rsid w:val="0089578E"/>
    <w:rsid w:val="00895825"/>
    <w:rsid w:val="00896C5A"/>
    <w:rsid w:val="00897CEC"/>
    <w:rsid w:val="008A13E4"/>
    <w:rsid w:val="008A2F16"/>
    <w:rsid w:val="008A5E40"/>
    <w:rsid w:val="008A74F5"/>
    <w:rsid w:val="008B065E"/>
    <w:rsid w:val="008B338D"/>
    <w:rsid w:val="008B47D3"/>
    <w:rsid w:val="008B5945"/>
    <w:rsid w:val="008B6E11"/>
    <w:rsid w:val="008B6FCA"/>
    <w:rsid w:val="008B721E"/>
    <w:rsid w:val="008C017A"/>
    <w:rsid w:val="008C1B2D"/>
    <w:rsid w:val="008C1D45"/>
    <w:rsid w:val="008C34BD"/>
    <w:rsid w:val="008C6132"/>
    <w:rsid w:val="008C616E"/>
    <w:rsid w:val="008C702A"/>
    <w:rsid w:val="008D00D2"/>
    <w:rsid w:val="008D1938"/>
    <w:rsid w:val="008D4863"/>
    <w:rsid w:val="008D6CCF"/>
    <w:rsid w:val="008E0D17"/>
    <w:rsid w:val="008E6CFD"/>
    <w:rsid w:val="008E7576"/>
    <w:rsid w:val="008E7A46"/>
    <w:rsid w:val="008F0C67"/>
    <w:rsid w:val="008F12BF"/>
    <w:rsid w:val="008F2154"/>
    <w:rsid w:val="008F409E"/>
    <w:rsid w:val="008F479B"/>
    <w:rsid w:val="008F4CCF"/>
    <w:rsid w:val="008F4F8C"/>
    <w:rsid w:val="008F7E3E"/>
    <w:rsid w:val="00900D68"/>
    <w:rsid w:val="009021A2"/>
    <w:rsid w:val="009071A0"/>
    <w:rsid w:val="00910045"/>
    <w:rsid w:val="00910F40"/>
    <w:rsid w:val="009129D0"/>
    <w:rsid w:val="009131F7"/>
    <w:rsid w:val="009147BD"/>
    <w:rsid w:val="00921DB7"/>
    <w:rsid w:val="00921DDA"/>
    <w:rsid w:val="00922679"/>
    <w:rsid w:val="00923A52"/>
    <w:rsid w:val="00925D8F"/>
    <w:rsid w:val="0092651E"/>
    <w:rsid w:val="009328F2"/>
    <w:rsid w:val="00934854"/>
    <w:rsid w:val="009351B6"/>
    <w:rsid w:val="009351DA"/>
    <w:rsid w:val="00937B04"/>
    <w:rsid w:val="009412EC"/>
    <w:rsid w:val="0094341C"/>
    <w:rsid w:val="00945D74"/>
    <w:rsid w:val="009469EB"/>
    <w:rsid w:val="00951870"/>
    <w:rsid w:val="0095256D"/>
    <w:rsid w:val="009546F9"/>
    <w:rsid w:val="0095596A"/>
    <w:rsid w:val="009566E9"/>
    <w:rsid w:val="00957B61"/>
    <w:rsid w:val="009619FD"/>
    <w:rsid w:val="00962342"/>
    <w:rsid w:val="00962371"/>
    <w:rsid w:val="009636BD"/>
    <w:rsid w:val="00971223"/>
    <w:rsid w:val="0097640B"/>
    <w:rsid w:val="00976C36"/>
    <w:rsid w:val="009849B2"/>
    <w:rsid w:val="00985F75"/>
    <w:rsid w:val="009905CC"/>
    <w:rsid w:val="00991F20"/>
    <w:rsid w:val="00991F3C"/>
    <w:rsid w:val="00994004"/>
    <w:rsid w:val="009A1B7A"/>
    <w:rsid w:val="009A2466"/>
    <w:rsid w:val="009A3A67"/>
    <w:rsid w:val="009A499D"/>
    <w:rsid w:val="009A5EC7"/>
    <w:rsid w:val="009A68AA"/>
    <w:rsid w:val="009A6A5D"/>
    <w:rsid w:val="009A6FAF"/>
    <w:rsid w:val="009B25F0"/>
    <w:rsid w:val="009B3C4A"/>
    <w:rsid w:val="009B4876"/>
    <w:rsid w:val="009B4EC7"/>
    <w:rsid w:val="009C313F"/>
    <w:rsid w:val="009C4221"/>
    <w:rsid w:val="009C57A0"/>
    <w:rsid w:val="009D3E4C"/>
    <w:rsid w:val="009D45E5"/>
    <w:rsid w:val="009D57DF"/>
    <w:rsid w:val="009D5AA6"/>
    <w:rsid w:val="009D694F"/>
    <w:rsid w:val="009D739B"/>
    <w:rsid w:val="009D73BF"/>
    <w:rsid w:val="009E0BA9"/>
    <w:rsid w:val="009E159E"/>
    <w:rsid w:val="009E1E70"/>
    <w:rsid w:val="009E5055"/>
    <w:rsid w:val="009E52C9"/>
    <w:rsid w:val="009E6EAE"/>
    <w:rsid w:val="009F0CD2"/>
    <w:rsid w:val="009F1B78"/>
    <w:rsid w:val="009F1FEC"/>
    <w:rsid w:val="009F5FEB"/>
    <w:rsid w:val="00A0112D"/>
    <w:rsid w:val="00A01437"/>
    <w:rsid w:val="00A0147C"/>
    <w:rsid w:val="00A04DA2"/>
    <w:rsid w:val="00A07E3C"/>
    <w:rsid w:val="00A10514"/>
    <w:rsid w:val="00A105B8"/>
    <w:rsid w:val="00A10C9C"/>
    <w:rsid w:val="00A13323"/>
    <w:rsid w:val="00A13EFA"/>
    <w:rsid w:val="00A17AF7"/>
    <w:rsid w:val="00A206EF"/>
    <w:rsid w:val="00A20712"/>
    <w:rsid w:val="00A22C78"/>
    <w:rsid w:val="00A320DC"/>
    <w:rsid w:val="00A34078"/>
    <w:rsid w:val="00A34243"/>
    <w:rsid w:val="00A34B64"/>
    <w:rsid w:val="00A360B9"/>
    <w:rsid w:val="00A420A7"/>
    <w:rsid w:val="00A5054D"/>
    <w:rsid w:val="00A50844"/>
    <w:rsid w:val="00A51AFD"/>
    <w:rsid w:val="00A52BA5"/>
    <w:rsid w:val="00A535F4"/>
    <w:rsid w:val="00A5378F"/>
    <w:rsid w:val="00A5660A"/>
    <w:rsid w:val="00A5690B"/>
    <w:rsid w:val="00A57153"/>
    <w:rsid w:val="00A60216"/>
    <w:rsid w:val="00A60811"/>
    <w:rsid w:val="00A60F07"/>
    <w:rsid w:val="00A627AA"/>
    <w:rsid w:val="00A648ED"/>
    <w:rsid w:val="00A649F3"/>
    <w:rsid w:val="00A72AEA"/>
    <w:rsid w:val="00A738A6"/>
    <w:rsid w:val="00A73D7B"/>
    <w:rsid w:val="00A73DEF"/>
    <w:rsid w:val="00A74D85"/>
    <w:rsid w:val="00A75893"/>
    <w:rsid w:val="00A76DAD"/>
    <w:rsid w:val="00A82778"/>
    <w:rsid w:val="00A859A3"/>
    <w:rsid w:val="00A872FC"/>
    <w:rsid w:val="00A87CD7"/>
    <w:rsid w:val="00A94373"/>
    <w:rsid w:val="00A9535E"/>
    <w:rsid w:val="00AB0599"/>
    <w:rsid w:val="00AB41E1"/>
    <w:rsid w:val="00AB6950"/>
    <w:rsid w:val="00AB6B7C"/>
    <w:rsid w:val="00AB708C"/>
    <w:rsid w:val="00AC25B3"/>
    <w:rsid w:val="00AC2928"/>
    <w:rsid w:val="00AC447F"/>
    <w:rsid w:val="00AC5E38"/>
    <w:rsid w:val="00AC7002"/>
    <w:rsid w:val="00AD098D"/>
    <w:rsid w:val="00AD35CB"/>
    <w:rsid w:val="00AD3AD7"/>
    <w:rsid w:val="00AD5361"/>
    <w:rsid w:val="00AE0C2B"/>
    <w:rsid w:val="00AE1E60"/>
    <w:rsid w:val="00AE24F4"/>
    <w:rsid w:val="00AE43B9"/>
    <w:rsid w:val="00AE5621"/>
    <w:rsid w:val="00AF5940"/>
    <w:rsid w:val="00AF62CF"/>
    <w:rsid w:val="00AF6BC6"/>
    <w:rsid w:val="00B05836"/>
    <w:rsid w:val="00B06286"/>
    <w:rsid w:val="00B168E5"/>
    <w:rsid w:val="00B20C15"/>
    <w:rsid w:val="00B2147E"/>
    <w:rsid w:val="00B25968"/>
    <w:rsid w:val="00B25BCC"/>
    <w:rsid w:val="00B3173E"/>
    <w:rsid w:val="00B31CF9"/>
    <w:rsid w:val="00B3254D"/>
    <w:rsid w:val="00B33471"/>
    <w:rsid w:val="00B359B5"/>
    <w:rsid w:val="00B404B2"/>
    <w:rsid w:val="00B41189"/>
    <w:rsid w:val="00B41D74"/>
    <w:rsid w:val="00B429DF"/>
    <w:rsid w:val="00B43607"/>
    <w:rsid w:val="00B46C11"/>
    <w:rsid w:val="00B47D30"/>
    <w:rsid w:val="00B47FF1"/>
    <w:rsid w:val="00B50F82"/>
    <w:rsid w:val="00B55CAE"/>
    <w:rsid w:val="00B6219B"/>
    <w:rsid w:val="00B63511"/>
    <w:rsid w:val="00B6383A"/>
    <w:rsid w:val="00B654D2"/>
    <w:rsid w:val="00B71F1C"/>
    <w:rsid w:val="00B73ECC"/>
    <w:rsid w:val="00B73F6D"/>
    <w:rsid w:val="00B74314"/>
    <w:rsid w:val="00B75FCA"/>
    <w:rsid w:val="00B7775E"/>
    <w:rsid w:val="00B831CA"/>
    <w:rsid w:val="00B900E1"/>
    <w:rsid w:val="00B91388"/>
    <w:rsid w:val="00B92D50"/>
    <w:rsid w:val="00B9303F"/>
    <w:rsid w:val="00B9328B"/>
    <w:rsid w:val="00B934B5"/>
    <w:rsid w:val="00B9454D"/>
    <w:rsid w:val="00B96FE7"/>
    <w:rsid w:val="00BA4DC3"/>
    <w:rsid w:val="00BA6566"/>
    <w:rsid w:val="00BA6654"/>
    <w:rsid w:val="00BB011E"/>
    <w:rsid w:val="00BB1702"/>
    <w:rsid w:val="00BB75F2"/>
    <w:rsid w:val="00BC0885"/>
    <w:rsid w:val="00BC1476"/>
    <w:rsid w:val="00BC2914"/>
    <w:rsid w:val="00BC2E38"/>
    <w:rsid w:val="00BC4E68"/>
    <w:rsid w:val="00BD05D3"/>
    <w:rsid w:val="00BD0B34"/>
    <w:rsid w:val="00BD0C2C"/>
    <w:rsid w:val="00BD45FA"/>
    <w:rsid w:val="00BE01FE"/>
    <w:rsid w:val="00BE11D4"/>
    <w:rsid w:val="00BE1FB7"/>
    <w:rsid w:val="00BE3804"/>
    <w:rsid w:val="00BE3B28"/>
    <w:rsid w:val="00BE3D3B"/>
    <w:rsid w:val="00BF0EC7"/>
    <w:rsid w:val="00BF5653"/>
    <w:rsid w:val="00BF5ACD"/>
    <w:rsid w:val="00BF5F43"/>
    <w:rsid w:val="00C0371D"/>
    <w:rsid w:val="00C05082"/>
    <w:rsid w:val="00C07282"/>
    <w:rsid w:val="00C07746"/>
    <w:rsid w:val="00C11576"/>
    <w:rsid w:val="00C12C42"/>
    <w:rsid w:val="00C15719"/>
    <w:rsid w:val="00C16F48"/>
    <w:rsid w:val="00C22E9A"/>
    <w:rsid w:val="00C23477"/>
    <w:rsid w:val="00C25A43"/>
    <w:rsid w:val="00C27D58"/>
    <w:rsid w:val="00C3081B"/>
    <w:rsid w:val="00C31705"/>
    <w:rsid w:val="00C320F0"/>
    <w:rsid w:val="00C332EA"/>
    <w:rsid w:val="00C33990"/>
    <w:rsid w:val="00C36114"/>
    <w:rsid w:val="00C37011"/>
    <w:rsid w:val="00C37DBC"/>
    <w:rsid w:val="00C4131E"/>
    <w:rsid w:val="00C41B24"/>
    <w:rsid w:val="00C503C1"/>
    <w:rsid w:val="00C50577"/>
    <w:rsid w:val="00C51240"/>
    <w:rsid w:val="00C55917"/>
    <w:rsid w:val="00C57F9C"/>
    <w:rsid w:val="00C604E5"/>
    <w:rsid w:val="00C626C4"/>
    <w:rsid w:val="00C62F90"/>
    <w:rsid w:val="00C63F2D"/>
    <w:rsid w:val="00C63F40"/>
    <w:rsid w:val="00C64677"/>
    <w:rsid w:val="00C70E52"/>
    <w:rsid w:val="00C73F98"/>
    <w:rsid w:val="00C8214F"/>
    <w:rsid w:val="00C82626"/>
    <w:rsid w:val="00C82B16"/>
    <w:rsid w:val="00C8378E"/>
    <w:rsid w:val="00C84B61"/>
    <w:rsid w:val="00C87E1E"/>
    <w:rsid w:val="00C90AA4"/>
    <w:rsid w:val="00C90F2B"/>
    <w:rsid w:val="00C94301"/>
    <w:rsid w:val="00C94EF5"/>
    <w:rsid w:val="00C9663F"/>
    <w:rsid w:val="00CA02FE"/>
    <w:rsid w:val="00CA322F"/>
    <w:rsid w:val="00CA52AF"/>
    <w:rsid w:val="00CA5500"/>
    <w:rsid w:val="00CB13CD"/>
    <w:rsid w:val="00CB171A"/>
    <w:rsid w:val="00CB1820"/>
    <w:rsid w:val="00CB330E"/>
    <w:rsid w:val="00CB6142"/>
    <w:rsid w:val="00CB6F5C"/>
    <w:rsid w:val="00CC265C"/>
    <w:rsid w:val="00CC3486"/>
    <w:rsid w:val="00CC4239"/>
    <w:rsid w:val="00CC51F1"/>
    <w:rsid w:val="00CC6217"/>
    <w:rsid w:val="00CD1B4E"/>
    <w:rsid w:val="00CD30F7"/>
    <w:rsid w:val="00CD4AA0"/>
    <w:rsid w:val="00CD57B7"/>
    <w:rsid w:val="00CD6117"/>
    <w:rsid w:val="00CD7376"/>
    <w:rsid w:val="00CD7B91"/>
    <w:rsid w:val="00CE0841"/>
    <w:rsid w:val="00CE2B10"/>
    <w:rsid w:val="00CE2B56"/>
    <w:rsid w:val="00CE392A"/>
    <w:rsid w:val="00CE56D1"/>
    <w:rsid w:val="00CE6E55"/>
    <w:rsid w:val="00CF0820"/>
    <w:rsid w:val="00CF51C0"/>
    <w:rsid w:val="00CF59CC"/>
    <w:rsid w:val="00D00275"/>
    <w:rsid w:val="00D02F65"/>
    <w:rsid w:val="00D0348B"/>
    <w:rsid w:val="00D037AF"/>
    <w:rsid w:val="00D04AF7"/>
    <w:rsid w:val="00D1401C"/>
    <w:rsid w:val="00D14354"/>
    <w:rsid w:val="00D14A11"/>
    <w:rsid w:val="00D14F7C"/>
    <w:rsid w:val="00D15C4B"/>
    <w:rsid w:val="00D23ABA"/>
    <w:rsid w:val="00D24ABD"/>
    <w:rsid w:val="00D30885"/>
    <w:rsid w:val="00D35831"/>
    <w:rsid w:val="00D35B63"/>
    <w:rsid w:val="00D37326"/>
    <w:rsid w:val="00D375B8"/>
    <w:rsid w:val="00D41FA7"/>
    <w:rsid w:val="00D43265"/>
    <w:rsid w:val="00D43C19"/>
    <w:rsid w:val="00D44C5E"/>
    <w:rsid w:val="00D44DC2"/>
    <w:rsid w:val="00D45A3C"/>
    <w:rsid w:val="00D511D8"/>
    <w:rsid w:val="00D518D7"/>
    <w:rsid w:val="00D53C09"/>
    <w:rsid w:val="00D55040"/>
    <w:rsid w:val="00D55187"/>
    <w:rsid w:val="00D55E66"/>
    <w:rsid w:val="00D56A3A"/>
    <w:rsid w:val="00D60762"/>
    <w:rsid w:val="00D6284E"/>
    <w:rsid w:val="00D62C9C"/>
    <w:rsid w:val="00D65856"/>
    <w:rsid w:val="00D67767"/>
    <w:rsid w:val="00D679CB"/>
    <w:rsid w:val="00D71908"/>
    <w:rsid w:val="00D72648"/>
    <w:rsid w:val="00D73FE4"/>
    <w:rsid w:val="00D75B9C"/>
    <w:rsid w:val="00D77411"/>
    <w:rsid w:val="00D77463"/>
    <w:rsid w:val="00D82933"/>
    <w:rsid w:val="00D857B0"/>
    <w:rsid w:val="00D85B1A"/>
    <w:rsid w:val="00D85D55"/>
    <w:rsid w:val="00D93E1B"/>
    <w:rsid w:val="00D97015"/>
    <w:rsid w:val="00D977A7"/>
    <w:rsid w:val="00DA0B3D"/>
    <w:rsid w:val="00DA3BA9"/>
    <w:rsid w:val="00DA673F"/>
    <w:rsid w:val="00DA73AF"/>
    <w:rsid w:val="00DB1752"/>
    <w:rsid w:val="00DB198F"/>
    <w:rsid w:val="00DB1B9B"/>
    <w:rsid w:val="00DB33AB"/>
    <w:rsid w:val="00DB46F3"/>
    <w:rsid w:val="00DB5BFA"/>
    <w:rsid w:val="00DB5FBB"/>
    <w:rsid w:val="00DC2A19"/>
    <w:rsid w:val="00DC3295"/>
    <w:rsid w:val="00DC4911"/>
    <w:rsid w:val="00DD4740"/>
    <w:rsid w:val="00DD5651"/>
    <w:rsid w:val="00DD7FC3"/>
    <w:rsid w:val="00DE445C"/>
    <w:rsid w:val="00DE4C2D"/>
    <w:rsid w:val="00DE7444"/>
    <w:rsid w:val="00DF06C0"/>
    <w:rsid w:val="00DF108F"/>
    <w:rsid w:val="00DF1604"/>
    <w:rsid w:val="00DF3BEE"/>
    <w:rsid w:val="00DF463C"/>
    <w:rsid w:val="00DF46DA"/>
    <w:rsid w:val="00DF518B"/>
    <w:rsid w:val="00DF69FF"/>
    <w:rsid w:val="00DF6B70"/>
    <w:rsid w:val="00DF7408"/>
    <w:rsid w:val="00E0134A"/>
    <w:rsid w:val="00E017A1"/>
    <w:rsid w:val="00E02299"/>
    <w:rsid w:val="00E0479F"/>
    <w:rsid w:val="00E05964"/>
    <w:rsid w:val="00E06797"/>
    <w:rsid w:val="00E1195F"/>
    <w:rsid w:val="00E12247"/>
    <w:rsid w:val="00E14D43"/>
    <w:rsid w:val="00E1578A"/>
    <w:rsid w:val="00E17217"/>
    <w:rsid w:val="00E176B9"/>
    <w:rsid w:val="00E17F10"/>
    <w:rsid w:val="00E216F2"/>
    <w:rsid w:val="00E23A55"/>
    <w:rsid w:val="00E25480"/>
    <w:rsid w:val="00E25E57"/>
    <w:rsid w:val="00E26B76"/>
    <w:rsid w:val="00E323E4"/>
    <w:rsid w:val="00E335FC"/>
    <w:rsid w:val="00E33F2B"/>
    <w:rsid w:val="00E3590B"/>
    <w:rsid w:val="00E363FF"/>
    <w:rsid w:val="00E36CD3"/>
    <w:rsid w:val="00E414DF"/>
    <w:rsid w:val="00E41765"/>
    <w:rsid w:val="00E41D85"/>
    <w:rsid w:val="00E42438"/>
    <w:rsid w:val="00E443EA"/>
    <w:rsid w:val="00E45111"/>
    <w:rsid w:val="00E4580A"/>
    <w:rsid w:val="00E45DDD"/>
    <w:rsid w:val="00E46940"/>
    <w:rsid w:val="00E47576"/>
    <w:rsid w:val="00E50BCA"/>
    <w:rsid w:val="00E543D7"/>
    <w:rsid w:val="00E57222"/>
    <w:rsid w:val="00E60656"/>
    <w:rsid w:val="00E61916"/>
    <w:rsid w:val="00E61EED"/>
    <w:rsid w:val="00E644FF"/>
    <w:rsid w:val="00E66422"/>
    <w:rsid w:val="00E70EBE"/>
    <w:rsid w:val="00E714F5"/>
    <w:rsid w:val="00E72B3C"/>
    <w:rsid w:val="00E73911"/>
    <w:rsid w:val="00E741E1"/>
    <w:rsid w:val="00E74ADB"/>
    <w:rsid w:val="00E764BF"/>
    <w:rsid w:val="00E77CC2"/>
    <w:rsid w:val="00E80F0A"/>
    <w:rsid w:val="00E86BF1"/>
    <w:rsid w:val="00E93583"/>
    <w:rsid w:val="00E950F6"/>
    <w:rsid w:val="00E97103"/>
    <w:rsid w:val="00E9736B"/>
    <w:rsid w:val="00EA11CE"/>
    <w:rsid w:val="00EA1757"/>
    <w:rsid w:val="00EA1AE9"/>
    <w:rsid w:val="00EA23F4"/>
    <w:rsid w:val="00EA2F03"/>
    <w:rsid w:val="00EA6295"/>
    <w:rsid w:val="00EA6362"/>
    <w:rsid w:val="00EB2506"/>
    <w:rsid w:val="00EB3A45"/>
    <w:rsid w:val="00EB4A47"/>
    <w:rsid w:val="00EB6347"/>
    <w:rsid w:val="00EC02E2"/>
    <w:rsid w:val="00EC0875"/>
    <w:rsid w:val="00EC1FA7"/>
    <w:rsid w:val="00EC63B8"/>
    <w:rsid w:val="00ED0DBD"/>
    <w:rsid w:val="00ED26A2"/>
    <w:rsid w:val="00ED6A2B"/>
    <w:rsid w:val="00EE0213"/>
    <w:rsid w:val="00EE06D8"/>
    <w:rsid w:val="00EE1117"/>
    <w:rsid w:val="00EE193A"/>
    <w:rsid w:val="00EE3596"/>
    <w:rsid w:val="00EE3D75"/>
    <w:rsid w:val="00EE4986"/>
    <w:rsid w:val="00EE5D73"/>
    <w:rsid w:val="00EE6722"/>
    <w:rsid w:val="00EF2941"/>
    <w:rsid w:val="00EF2DFC"/>
    <w:rsid w:val="00EF38CD"/>
    <w:rsid w:val="00EF5DBE"/>
    <w:rsid w:val="00EF6369"/>
    <w:rsid w:val="00EF64C1"/>
    <w:rsid w:val="00F00899"/>
    <w:rsid w:val="00F00A21"/>
    <w:rsid w:val="00F04156"/>
    <w:rsid w:val="00F04303"/>
    <w:rsid w:val="00F04CB1"/>
    <w:rsid w:val="00F05698"/>
    <w:rsid w:val="00F07200"/>
    <w:rsid w:val="00F075B3"/>
    <w:rsid w:val="00F07CB7"/>
    <w:rsid w:val="00F218D3"/>
    <w:rsid w:val="00F23B76"/>
    <w:rsid w:val="00F2453A"/>
    <w:rsid w:val="00F25576"/>
    <w:rsid w:val="00F2575E"/>
    <w:rsid w:val="00F304A4"/>
    <w:rsid w:val="00F30D33"/>
    <w:rsid w:val="00F31E63"/>
    <w:rsid w:val="00F37F13"/>
    <w:rsid w:val="00F405D3"/>
    <w:rsid w:val="00F40E2A"/>
    <w:rsid w:val="00F42E0F"/>
    <w:rsid w:val="00F44396"/>
    <w:rsid w:val="00F448E7"/>
    <w:rsid w:val="00F449A5"/>
    <w:rsid w:val="00F523FF"/>
    <w:rsid w:val="00F528BC"/>
    <w:rsid w:val="00F5548A"/>
    <w:rsid w:val="00F573A8"/>
    <w:rsid w:val="00F60EA6"/>
    <w:rsid w:val="00F6117D"/>
    <w:rsid w:val="00F613FB"/>
    <w:rsid w:val="00F61D92"/>
    <w:rsid w:val="00F63346"/>
    <w:rsid w:val="00F63A47"/>
    <w:rsid w:val="00F650AC"/>
    <w:rsid w:val="00F66107"/>
    <w:rsid w:val="00F70CD9"/>
    <w:rsid w:val="00F722E6"/>
    <w:rsid w:val="00F74F54"/>
    <w:rsid w:val="00F81679"/>
    <w:rsid w:val="00F8249C"/>
    <w:rsid w:val="00F824EF"/>
    <w:rsid w:val="00F84E4E"/>
    <w:rsid w:val="00F84EAA"/>
    <w:rsid w:val="00F85BA2"/>
    <w:rsid w:val="00F86563"/>
    <w:rsid w:val="00F975D9"/>
    <w:rsid w:val="00FA157D"/>
    <w:rsid w:val="00FA1731"/>
    <w:rsid w:val="00FA26CA"/>
    <w:rsid w:val="00FA30F5"/>
    <w:rsid w:val="00FA3519"/>
    <w:rsid w:val="00FA3A8E"/>
    <w:rsid w:val="00FA4085"/>
    <w:rsid w:val="00FA5B37"/>
    <w:rsid w:val="00FA6C5B"/>
    <w:rsid w:val="00FB14F8"/>
    <w:rsid w:val="00FB2706"/>
    <w:rsid w:val="00FB2FAB"/>
    <w:rsid w:val="00FB5C39"/>
    <w:rsid w:val="00FB6180"/>
    <w:rsid w:val="00FB7904"/>
    <w:rsid w:val="00FB7C0A"/>
    <w:rsid w:val="00FC130B"/>
    <w:rsid w:val="00FC235E"/>
    <w:rsid w:val="00FC2A3C"/>
    <w:rsid w:val="00FC3455"/>
    <w:rsid w:val="00FC3C77"/>
    <w:rsid w:val="00FC46D1"/>
    <w:rsid w:val="00FC4E40"/>
    <w:rsid w:val="00FD2B73"/>
    <w:rsid w:val="00FD2BAC"/>
    <w:rsid w:val="00FD324A"/>
    <w:rsid w:val="00FD3CEB"/>
    <w:rsid w:val="00FD4511"/>
    <w:rsid w:val="00FE2121"/>
    <w:rsid w:val="00FE2C0D"/>
    <w:rsid w:val="00FE2F19"/>
    <w:rsid w:val="00FE3602"/>
    <w:rsid w:val="00FE4452"/>
    <w:rsid w:val="00FE4DDD"/>
    <w:rsid w:val="00FF4702"/>
    <w:rsid w:val="00FF4B3E"/>
    <w:rsid w:val="00FF58C4"/>
    <w:rsid w:val="00FF6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32EA06A-64E7-47DC-9B14-16F6FD9F1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Times New Roman"/>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F628C"/>
    <w:pPr>
      <w:suppressAutoHyphens/>
      <w:spacing w:before="240" w:after="240"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F075B3"/>
    <w:pPr>
      <w:keepNext/>
      <w:keepLines/>
      <w:spacing w:before="120" w:after="480"/>
      <w:ind w:firstLine="0"/>
      <w:jc w:val="center"/>
      <w:outlineLvl w:val="0"/>
    </w:pPr>
    <w:rPr>
      <w:b/>
      <w:szCs w:val="28"/>
    </w:rPr>
  </w:style>
  <w:style w:type="paragraph" w:styleId="Heading2">
    <w:name w:val="heading 2"/>
    <w:basedOn w:val="Style11"/>
    <w:next w:val="Normal"/>
    <w:link w:val="Heading2Char"/>
    <w:uiPriority w:val="9"/>
    <w:unhideWhenUsed/>
    <w:qFormat/>
    <w:rsid w:val="00F075B3"/>
  </w:style>
  <w:style w:type="paragraph" w:styleId="Heading3">
    <w:name w:val="heading 3"/>
    <w:basedOn w:val="Style121"/>
    <w:next w:val="Normal"/>
    <w:link w:val="Heading3Char"/>
    <w:uiPriority w:val="9"/>
    <w:unhideWhenUsed/>
    <w:qFormat/>
    <w:rsid w:val="00792938"/>
    <w:pPr>
      <w:numPr>
        <w:numId w:val="35"/>
      </w:numPr>
      <w:spacing w:before="120" w:after="120"/>
    </w:pPr>
  </w:style>
  <w:style w:type="paragraph" w:styleId="Heading4">
    <w:name w:val="heading 4"/>
    <w:basedOn w:val="Heading3"/>
    <w:next w:val="Normal"/>
    <w:link w:val="Heading4Char"/>
    <w:uiPriority w:val="9"/>
    <w:unhideWhenUsed/>
    <w:qFormat/>
    <w:rsid w:val="00B9454D"/>
    <w:pPr>
      <w:numPr>
        <w:ilvl w:val="3"/>
      </w:numPr>
      <w:outlineLvl w:val="3"/>
    </w:pPr>
    <w:rPr>
      <w:i/>
    </w:rPr>
  </w:style>
  <w:style w:type="paragraph" w:styleId="Heading5">
    <w:name w:val="heading 5"/>
    <w:basedOn w:val="Normal"/>
    <w:next w:val="Normal"/>
    <w:link w:val="Heading5Char"/>
    <w:uiPriority w:val="9"/>
    <w:semiHidden/>
    <w:unhideWhenUsed/>
    <w:rsid w:val="006D261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BD0B3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5B3"/>
    <w:rPr>
      <w:rFonts w:ascii="Times New Roman" w:hAnsi="Times New Roman"/>
      <w:b/>
      <w:sz w:val="28"/>
      <w:szCs w:val="28"/>
    </w:rPr>
  </w:style>
  <w:style w:type="character" w:customStyle="1" w:styleId="Style11Char">
    <w:name w:val="Style1.1 Char"/>
    <w:basedOn w:val="DefaultParagraphFont"/>
    <w:link w:val="a"/>
    <w:rsid w:val="007C25F9"/>
    <w:rPr>
      <w:rFonts w:ascii="Times New Roman" w:hAnsi="Times New Roman" w:cs="Times New Roman"/>
      <w:b/>
      <w:sz w:val="28"/>
      <w:szCs w:val="28"/>
    </w:rPr>
  </w:style>
  <w:style w:type="character" w:customStyle="1" w:styleId="Style21Char">
    <w:name w:val="Style2.1 Char"/>
    <w:basedOn w:val="DefaultParagraphFont"/>
    <w:link w:val="Style21"/>
    <w:rsid w:val="00541A61"/>
    <w:rPr>
      <w:rFonts w:ascii="Times New Roman" w:hAnsi="Times New Roman"/>
      <w:b/>
      <w:sz w:val="28"/>
    </w:rPr>
  </w:style>
  <w:style w:type="character" w:customStyle="1" w:styleId="Style31Char">
    <w:name w:val="Style3.1 Char"/>
    <w:basedOn w:val="Style21Char"/>
    <w:link w:val="Style31"/>
    <w:rsid w:val="00C13A23"/>
    <w:rPr>
      <w:rFonts w:ascii="Times New Roman" w:hAnsi="Times New Roman"/>
      <w:b/>
      <w:color w:val="000000"/>
      <w:sz w:val="28"/>
    </w:rPr>
  </w:style>
  <w:style w:type="character" w:customStyle="1" w:styleId="Style41Char">
    <w:name w:val="Style4.1 Char"/>
    <w:basedOn w:val="Style31Char"/>
    <w:link w:val="Style41"/>
    <w:rsid w:val="00C13A23"/>
    <w:rPr>
      <w:rFonts w:ascii="Times New Roman" w:hAnsi="Times New Roman"/>
      <w:b/>
      <w:color w:val="000000"/>
      <w:sz w:val="28"/>
    </w:rPr>
  </w:style>
  <w:style w:type="character" w:customStyle="1" w:styleId="Style321Char">
    <w:name w:val="Style3.2.1 Char"/>
    <w:basedOn w:val="Style31Char"/>
    <w:link w:val="Style321"/>
    <w:rsid w:val="00C13A23"/>
    <w:rPr>
      <w:rFonts w:ascii="Times New Roman" w:hAnsi="Times New Roman"/>
      <w:b/>
      <w:color w:val="000000"/>
      <w:sz w:val="28"/>
    </w:rPr>
  </w:style>
  <w:style w:type="character" w:customStyle="1" w:styleId="Style311Char">
    <w:name w:val="Style3.1.1 Char"/>
    <w:basedOn w:val="Style31Char"/>
    <w:link w:val="Style311"/>
    <w:rsid w:val="000E6E92"/>
    <w:rPr>
      <w:rFonts w:ascii="Times New Roman" w:hAnsi="Times New Roman"/>
      <w:b/>
      <w:color w:val="000000"/>
      <w:sz w:val="28"/>
    </w:rPr>
  </w:style>
  <w:style w:type="character" w:customStyle="1" w:styleId="Style211Char">
    <w:name w:val="Style2.1.1 Char"/>
    <w:basedOn w:val="Style21Char"/>
    <w:link w:val="Style211"/>
    <w:rsid w:val="00AD1C1B"/>
    <w:rPr>
      <w:rFonts w:ascii="Times New Roman" w:hAnsi="Times New Roman"/>
      <w:b/>
      <w:sz w:val="28"/>
      <w:szCs w:val="28"/>
    </w:rPr>
  </w:style>
  <w:style w:type="character" w:customStyle="1" w:styleId="Style221Char">
    <w:name w:val="Style2.2.1 Char"/>
    <w:basedOn w:val="Style21Char"/>
    <w:link w:val="Style221"/>
    <w:rsid w:val="00541A61"/>
    <w:rPr>
      <w:rFonts w:ascii="Times New Roman" w:hAnsi="Times New Roman"/>
      <w:b/>
      <w:sz w:val="28"/>
      <w:szCs w:val="28"/>
    </w:rPr>
  </w:style>
  <w:style w:type="character" w:customStyle="1" w:styleId="Style231Char">
    <w:name w:val="Style2.3.1 Char"/>
    <w:basedOn w:val="Style21Char"/>
    <w:link w:val="Style231"/>
    <w:rsid w:val="00541A61"/>
    <w:rPr>
      <w:rFonts w:ascii="Times New Roman" w:hAnsi="Times New Roman"/>
      <w:b/>
      <w:sz w:val="28"/>
      <w:szCs w:val="28"/>
    </w:rPr>
  </w:style>
  <w:style w:type="character" w:customStyle="1" w:styleId="InternetLink">
    <w:name w:val="Internet Link"/>
    <w:basedOn w:val="DefaultParagraphFont"/>
    <w:uiPriority w:val="99"/>
    <w:unhideWhenUsed/>
    <w:rsid w:val="00D06A40"/>
    <w:rPr>
      <w:color w:val="0563C1"/>
      <w:u w:val="single"/>
    </w:rPr>
  </w:style>
  <w:style w:type="character" w:customStyle="1" w:styleId="ListParagraphChar">
    <w:name w:val="List Paragraph Char"/>
    <w:aliases w:val="Danh sách Char"/>
    <w:basedOn w:val="DefaultParagraphFont"/>
    <w:link w:val="ListParagraph"/>
    <w:uiPriority w:val="34"/>
    <w:rsid w:val="002B311F"/>
    <w:rPr>
      <w:rFonts w:ascii="Times New Roman" w:hAnsi="Times New Roman"/>
      <w:sz w:val="28"/>
      <w:szCs w:val="28"/>
    </w:rPr>
  </w:style>
  <w:style w:type="character" w:customStyle="1" w:styleId="Style1abChar">
    <w:name w:val="Style1a.b. Char"/>
    <w:basedOn w:val="ListParagraphChar"/>
    <w:link w:val="Style1ab"/>
    <w:rsid w:val="008066AD"/>
    <w:rPr>
      <w:rFonts w:ascii="Times New Roman" w:hAnsi="Times New Roman"/>
      <w:sz w:val="28"/>
      <w:szCs w:val="28"/>
    </w:rPr>
  </w:style>
  <w:style w:type="character" w:customStyle="1" w:styleId="Style111Char">
    <w:name w:val="Style1.1.1 Char"/>
    <w:basedOn w:val="Style211Char"/>
    <w:link w:val="Style11"/>
    <w:rsid w:val="00F075B3"/>
    <w:rPr>
      <w:rFonts w:ascii="Times New Roman" w:hAnsi="Times New Roman"/>
      <w:b/>
      <w:sz w:val="28"/>
      <w:szCs w:val="28"/>
    </w:rPr>
  </w:style>
  <w:style w:type="character" w:customStyle="1" w:styleId="Style121Char">
    <w:name w:val="Style1.2.1 Char"/>
    <w:basedOn w:val="Style111Char"/>
    <w:link w:val="Style121"/>
    <w:rsid w:val="0016388D"/>
    <w:rPr>
      <w:rFonts w:ascii="Times New Roman" w:hAnsi="Times New Roman"/>
      <w:b/>
      <w:sz w:val="28"/>
      <w:szCs w:val="28"/>
    </w:rPr>
  </w:style>
  <w:style w:type="character" w:customStyle="1" w:styleId="StyleaChar">
    <w:name w:val="Style a. Char"/>
    <w:basedOn w:val="ListParagraphChar"/>
    <w:link w:val="Stylea"/>
    <w:rsid w:val="00835839"/>
    <w:rPr>
      <w:rFonts w:ascii="Times New Roman" w:hAnsi="Times New Roman"/>
      <w:sz w:val="28"/>
      <w:szCs w:val="28"/>
    </w:rPr>
  </w:style>
  <w:style w:type="character" w:customStyle="1" w:styleId="Style114aChar">
    <w:name w:val="Style 1.1.4 a. Char"/>
    <w:basedOn w:val="StyleaChar"/>
    <w:link w:val="Style114a"/>
    <w:rsid w:val="00835839"/>
    <w:rPr>
      <w:rFonts w:ascii="Times New Roman" w:hAnsi="Times New Roman"/>
      <w:sz w:val="28"/>
      <w:szCs w:val="28"/>
    </w:rPr>
  </w:style>
  <w:style w:type="character" w:customStyle="1" w:styleId="Style331Char">
    <w:name w:val="Style3.3.1 Char"/>
    <w:basedOn w:val="Style321Char"/>
    <w:link w:val="Style331"/>
    <w:rsid w:val="006B6139"/>
    <w:rPr>
      <w:rFonts w:ascii="Times New Roman" w:hAnsi="Times New Roman"/>
      <w:b/>
      <w:color w:val="000000"/>
      <w:sz w:val="28"/>
    </w:rPr>
  </w:style>
  <w:style w:type="character" w:customStyle="1" w:styleId="Style411Char">
    <w:name w:val="Style4.1.1 Char"/>
    <w:basedOn w:val="Style311Char"/>
    <w:link w:val="Style411"/>
    <w:rsid w:val="000E6E92"/>
    <w:rPr>
      <w:rFonts w:ascii="Times New Roman" w:hAnsi="Times New Roman"/>
      <w:b/>
      <w:color w:val="000000"/>
      <w:sz w:val="28"/>
    </w:rPr>
  </w:style>
  <w:style w:type="character" w:customStyle="1" w:styleId="Style421Char">
    <w:name w:val="Style4.2.1 Char"/>
    <w:basedOn w:val="Style321Char"/>
    <w:link w:val="Style421"/>
    <w:rsid w:val="000E6E92"/>
    <w:rPr>
      <w:rFonts w:ascii="Times New Roman" w:hAnsi="Times New Roman"/>
      <w:b/>
      <w:color w:val="000000"/>
      <w:sz w:val="28"/>
    </w:rPr>
  </w:style>
  <w:style w:type="character" w:customStyle="1" w:styleId="Style431Char">
    <w:name w:val="Style4.3.1 Char"/>
    <w:basedOn w:val="Style411Char"/>
    <w:link w:val="Style431"/>
    <w:rsid w:val="000C0A34"/>
    <w:rPr>
      <w:rFonts w:ascii="Times New Roman" w:hAnsi="Times New Roman"/>
      <w:b/>
      <w:color w:val="000000"/>
      <w:sz w:val="28"/>
    </w:rPr>
  </w:style>
  <w:style w:type="character" w:customStyle="1" w:styleId="Style4121Char">
    <w:name w:val="Style4.1.2.1 Char"/>
    <w:basedOn w:val="Style411Char"/>
    <w:link w:val="Style4121"/>
    <w:rsid w:val="00897065"/>
    <w:rPr>
      <w:rFonts w:ascii="Times New Roman" w:hAnsi="Times New Roman"/>
      <w:b/>
      <w:color w:val="000000"/>
      <w:sz w:val="28"/>
    </w:rPr>
  </w:style>
  <w:style w:type="character" w:styleId="Strong">
    <w:name w:val="Strong"/>
    <w:basedOn w:val="DefaultParagraphFont"/>
    <w:uiPriority w:val="22"/>
    <w:rsid w:val="00FD0D24"/>
    <w:rPr>
      <w:b/>
      <w:bCs/>
    </w:rPr>
  </w:style>
  <w:style w:type="character" w:customStyle="1" w:styleId="Style4111Char">
    <w:name w:val="Style4.1.1.1 Char"/>
    <w:basedOn w:val="ListParagraphChar"/>
    <w:link w:val="Style4111"/>
    <w:rsid w:val="00351645"/>
    <w:rPr>
      <w:rFonts w:ascii="Times New Roman" w:hAnsi="Times New Roman"/>
      <w:b/>
      <w:sz w:val="28"/>
      <w:szCs w:val="28"/>
    </w:rPr>
  </w:style>
  <w:style w:type="character" w:customStyle="1" w:styleId="apple-converted-space">
    <w:name w:val="apple-converted-space"/>
    <w:basedOn w:val="DefaultParagraphFont"/>
    <w:rsid w:val="00FD0D24"/>
  </w:style>
  <w:style w:type="character" w:customStyle="1" w:styleId="ff4">
    <w:name w:val="ff4"/>
    <w:basedOn w:val="DefaultParagraphFont"/>
    <w:rsid w:val="00FF44C5"/>
  </w:style>
  <w:style w:type="character" w:customStyle="1" w:styleId="a">
    <w:name w:val="_"/>
    <w:basedOn w:val="DefaultParagraphFont"/>
    <w:link w:val="Style11Char"/>
    <w:rsid w:val="00FF44C5"/>
  </w:style>
  <w:style w:type="character" w:customStyle="1" w:styleId="ff5">
    <w:name w:val="ff5"/>
    <w:basedOn w:val="DefaultParagraphFont"/>
    <w:rsid w:val="00FF44C5"/>
  </w:style>
  <w:style w:type="character" w:customStyle="1" w:styleId="ff3">
    <w:name w:val="ff3"/>
    <w:basedOn w:val="DefaultParagraphFont"/>
    <w:rsid w:val="00FF44C5"/>
  </w:style>
  <w:style w:type="character" w:customStyle="1" w:styleId="HinhAnhChar">
    <w:name w:val="HinhAnh Char"/>
    <w:basedOn w:val="DefaultParagraphFont"/>
    <w:link w:val="HinhAnh"/>
    <w:rsid w:val="0038758C"/>
    <w:rPr>
      <w:rFonts w:ascii="Times New Roman" w:eastAsiaTheme="majorEastAsia" w:hAnsi="Times New Roman"/>
      <w:iCs/>
      <w:noProof/>
      <w:sz w:val="28"/>
      <w:szCs w:val="28"/>
    </w:rPr>
  </w:style>
  <w:style w:type="character" w:customStyle="1" w:styleId="HeaderChar">
    <w:name w:val="Header Char"/>
    <w:basedOn w:val="DefaultParagraphFont"/>
    <w:link w:val="Header"/>
    <w:uiPriority w:val="99"/>
    <w:rsid w:val="00AE34B5"/>
    <w:rPr>
      <w:rFonts w:ascii="Times New Roman" w:hAnsi="Times New Roman"/>
      <w:sz w:val="28"/>
    </w:rPr>
  </w:style>
  <w:style w:type="character" w:customStyle="1" w:styleId="FooterChar">
    <w:name w:val="Footer Char"/>
    <w:basedOn w:val="DefaultParagraphFont"/>
    <w:link w:val="Footer"/>
    <w:uiPriority w:val="99"/>
    <w:rsid w:val="00AE34B5"/>
    <w:rPr>
      <w:rFonts w:ascii="Times New Roman" w:hAnsi="Times New Roman"/>
      <w:sz w:val="28"/>
    </w:rPr>
  </w:style>
  <w:style w:type="character" w:customStyle="1" w:styleId="Heading2Char">
    <w:name w:val="Heading 2 Char"/>
    <w:basedOn w:val="DefaultParagraphFont"/>
    <w:link w:val="Heading2"/>
    <w:uiPriority w:val="9"/>
    <w:rsid w:val="00F075B3"/>
    <w:rPr>
      <w:rFonts w:ascii="Times New Roman" w:hAnsi="Times New Roman"/>
      <w:b/>
      <w:sz w:val="28"/>
      <w:szCs w:val="28"/>
    </w:rPr>
  </w:style>
  <w:style w:type="character" w:customStyle="1" w:styleId="Heading3Char">
    <w:name w:val="Heading 3 Char"/>
    <w:basedOn w:val="DefaultParagraphFont"/>
    <w:link w:val="Heading3"/>
    <w:uiPriority w:val="9"/>
    <w:rsid w:val="00792938"/>
    <w:rPr>
      <w:rFonts w:ascii="Times New Roman" w:hAnsi="Times New Roman"/>
      <w:b/>
      <w:sz w:val="28"/>
      <w:szCs w:val="28"/>
    </w:rPr>
  </w:style>
  <w:style w:type="character" w:customStyle="1" w:styleId="ListLabel1">
    <w:name w:val="ListLabel 1"/>
    <w:rPr>
      <w:b/>
      <w:i w:val="0"/>
    </w:rPr>
  </w:style>
  <w:style w:type="character" w:customStyle="1" w:styleId="ListLabel2">
    <w:name w:val="ListLabel 2"/>
    <w:rPr>
      <w:b/>
      <w:i w:val="0"/>
      <w:sz w:val="28"/>
    </w:rPr>
  </w:style>
  <w:style w:type="character" w:customStyle="1" w:styleId="ListLabel3">
    <w:name w:val="ListLabel 3"/>
    <w:rPr>
      <w:rFonts w:cs="Courier New"/>
    </w:rPr>
  </w:style>
  <w:style w:type="character" w:customStyle="1" w:styleId="ListLabel4">
    <w:name w:val="ListLabel 4"/>
    <w:rPr>
      <w:b w:val="0"/>
      <w:i w:val="0"/>
      <w:sz w:val="28"/>
    </w:rPr>
  </w:style>
  <w:style w:type="character" w:customStyle="1" w:styleId="ListLabel5">
    <w:name w:val="ListLabel 5"/>
    <w:rPr>
      <w:b/>
      <w:i/>
      <w:sz w:val="28"/>
    </w:rPr>
  </w:style>
  <w:style w:type="character" w:customStyle="1" w:styleId="ListLabel6">
    <w:name w:val="ListLabel 6"/>
    <w:rPr>
      <w:b w:val="0"/>
    </w:rPr>
  </w:style>
  <w:style w:type="character" w:customStyle="1" w:styleId="ListLabel7">
    <w:name w:val="ListLabel 7"/>
    <w:rPr>
      <w:b/>
    </w:rPr>
  </w:style>
  <w:style w:type="character" w:customStyle="1" w:styleId="ListLabel8">
    <w:name w:val="ListLabel 8"/>
    <w:rPr>
      <w:rFonts w:cs="Times New Roman"/>
    </w:rPr>
  </w:style>
  <w:style w:type="character" w:customStyle="1" w:styleId="ListLabel9">
    <w:name w:val="ListLabel 9"/>
    <w:rPr>
      <w:b w:val="0"/>
      <w:i w:val="0"/>
    </w:rPr>
  </w:style>
  <w:style w:type="character" w:customStyle="1" w:styleId="ListLabel10">
    <w:name w:val="ListLabel 10"/>
    <w:rPr>
      <w:sz w:val="28"/>
    </w:rPr>
  </w:style>
  <w:style w:type="character" w:customStyle="1" w:styleId="IndexLink">
    <w:name w:val="Index Link"/>
  </w:style>
  <w:style w:type="paragraph" w:customStyle="1" w:styleId="Heading">
    <w:name w:val="Heading"/>
    <w:basedOn w:val="Normal"/>
    <w:next w:val="TextBody"/>
    <w:pPr>
      <w:keepNext/>
      <w:spacing w:after="120"/>
    </w:pPr>
    <w:rPr>
      <w:rFonts w:ascii="Liberation Sans" w:hAnsi="Liberation Sans" w:cs="FreeSans"/>
      <w:szCs w:val="28"/>
    </w:rPr>
  </w:style>
  <w:style w:type="paragraph" w:customStyle="1" w:styleId="TextBody">
    <w:name w:val="Text Body"/>
    <w:basedOn w:val="Normal"/>
    <w:pPr>
      <w:spacing w:before="0" w:after="140" w:line="288" w:lineRule="auto"/>
    </w:pPr>
  </w:style>
  <w:style w:type="paragraph" w:styleId="List">
    <w:name w:val="List"/>
    <w:basedOn w:val="TextBody"/>
    <w:rPr>
      <w:rFonts w:cs="FreeSans"/>
    </w:rPr>
  </w:style>
  <w:style w:type="paragraph" w:styleId="Caption">
    <w:name w:val="caption"/>
    <w:basedOn w:val="Normal"/>
    <w:next w:val="Normal"/>
    <w:link w:val="CaptionChar"/>
    <w:uiPriority w:val="35"/>
    <w:unhideWhenUsed/>
    <w:rsid w:val="00407D50"/>
    <w:pPr>
      <w:spacing w:before="0" w:after="200" w:line="240" w:lineRule="auto"/>
    </w:pPr>
    <w:rPr>
      <w:i/>
      <w:iCs/>
      <w:color w:val="44546A"/>
      <w:sz w:val="18"/>
      <w:szCs w:val="18"/>
    </w:rPr>
  </w:style>
  <w:style w:type="paragraph" w:customStyle="1" w:styleId="Index">
    <w:name w:val="Index"/>
    <w:basedOn w:val="Normal"/>
    <w:pPr>
      <w:suppressLineNumbers/>
    </w:pPr>
    <w:rPr>
      <w:rFonts w:cs="FreeSans"/>
    </w:rPr>
  </w:style>
  <w:style w:type="paragraph" w:styleId="ListParagraph">
    <w:name w:val="List Paragraph"/>
    <w:aliases w:val="Danh sách"/>
    <w:basedOn w:val="onvn"/>
    <w:link w:val="ListParagraphChar"/>
    <w:uiPriority w:val="34"/>
    <w:qFormat/>
    <w:rsid w:val="002B311F"/>
    <w:pPr>
      <w:numPr>
        <w:numId w:val="34"/>
      </w:numPr>
      <w:ind w:left="851" w:firstLine="0"/>
    </w:pPr>
  </w:style>
  <w:style w:type="paragraph" w:customStyle="1" w:styleId="Style11">
    <w:name w:val="Style1.1"/>
    <w:basedOn w:val="Normal"/>
    <w:link w:val="Style111Char"/>
    <w:autoRedefine/>
    <w:rsid w:val="00F075B3"/>
    <w:pPr>
      <w:numPr>
        <w:ilvl w:val="1"/>
        <w:numId w:val="35"/>
      </w:numPr>
      <w:spacing w:before="120" w:after="120"/>
      <w:outlineLvl w:val="1"/>
    </w:pPr>
    <w:rPr>
      <w:b/>
      <w:szCs w:val="28"/>
    </w:rPr>
  </w:style>
  <w:style w:type="paragraph" w:customStyle="1" w:styleId="Style21">
    <w:name w:val="Style2.1"/>
    <w:basedOn w:val="Normal"/>
    <w:link w:val="Style21Char"/>
    <w:autoRedefine/>
    <w:rsid w:val="00541A61"/>
    <w:pPr>
      <w:numPr>
        <w:numId w:val="1"/>
      </w:numPr>
      <w:ind w:left="633" w:hanging="633"/>
      <w:outlineLvl w:val="1"/>
    </w:pPr>
    <w:rPr>
      <w:b/>
    </w:rPr>
  </w:style>
  <w:style w:type="paragraph" w:customStyle="1" w:styleId="Style31">
    <w:name w:val="Style3.1"/>
    <w:basedOn w:val="Style21"/>
    <w:link w:val="Style31Char"/>
    <w:rsid w:val="00C13A23"/>
    <w:pPr>
      <w:numPr>
        <w:numId w:val="2"/>
      </w:numPr>
    </w:pPr>
    <w:rPr>
      <w:color w:val="000000"/>
    </w:rPr>
  </w:style>
  <w:style w:type="paragraph" w:customStyle="1" w:styleId="Style41">
    <w:name w:val="Style4.1"/>
    <w:basedOn w:val="Style31"/>
    <w:link w:val="Style41Char"/>
    <w:rsid w:val="00C13A23"/>
    <w:pPr>
      <w:numPr>
        <w:numId w:val="3"/>
      </w:numPr>
      <w:ind w:left="360" w:hanging="633"/>
    </w:pPr>
  </w:style>
  <w:style w:type="paragraph" w:customStyle="1" w:styleId="Style321">
    <w:name w:val="Style3.2.1"/>
    <w:basedOn w:val="Style31"/>
    <w:link w:val="Style321Char"/>
    <w:rsid w:val="00C13A23"/>
    <w:pPr>
      <w:numPr>
        <w:numId w:val="4"/>
      </w:numPr>
      <w:ind w:left="360" w:hanging="633"/>
    </w:pPr>
  </w:style>
  <w:style w:type="paragraph" w:customStyle="1" w:styleId="Style311">
    <w:name w:val="Style3.1.1"/>
    <w:basedOn w:val="Style31"/>
    <w:link w:val="Style311Char"/>
    <w:autoRedefine/>
    <w:rsid w:val="000E6E92"/>
    <w:pPr>
      <w:numPr>
        <w:numId w:val="5"/>
      </w:numPr>
      <w:ind w:left="360" w:hanging="633"/>
    </w:pPr>
  </w:style>
  <w:style w:type="paragraph" w:customStyle="1" w:styleId="Style211">
    <w:name w:val="Style2.1.1"/>
    <w:basedOn w:val="Style21"/>
    <w:link w:val="Style211Char"/>
    <w:rsid w:val="00AD1C1B"/>
    <w:pPr>
      <w:numPr>
        <w:numId w:val="6"/>
      </w:numPr>
      <w:ind w:left="360" w:hanging="633"/>
    </w:pPr>
    <w:rPr>
      <w:szCs w:val="28"/>
    </w:rPr>
  </w:style>
  <w:style w:type="paragraph" w:customStyle="1" w:styleId="Style221">
    <w:name w:val="Style2.2.1"/>
    <w:basedOn w:val="Style21"/>
    <w:link w:val="Style221Char"/>
    <w:rsid w:val="00541A61"/>
    <w:pPr>
      <w:numPr>
        <w:numId w:val="7"/>
      </w:numPr>
      <w:ind w:left="360" w:hanging="633"/>
    </w:pPr>
    <w:rPr>
      <w:szCs w:val="28"/>
    </w:rPr>
  </w:style>
  <w:style w:type="paragraph" w:customStyle="1" w:styleId="Style231">
    <w:name w:val="Style2.3.1"/>
    <w:basedOn w:val="Style21"/>
    <w:link w:val="Style231Char"/>
    <w:rsid w:val="00541A61"/>
    <w:pPr>
      <w:numPr>
        <w:numId w:val="8"/>
      </w:numPr>
      <w:ind w:left="360" w:hanging="633"/>
    </w:pPr>
    <w:rPr>
      <w:szCs w:val="28"/>
    </w:rPr>
  </w:style>
  <w:style w:type="paragraph" w:customStyle="1" w:styleId="onvn">
    <w:name w:val="Đoạn văn"/>
    <w:basedOn w:val="Normal"/>
    <w:next w:val="Normal"/>
    <w:uiPriority w:val="39"/>
    <w:unhideWhenUsed/>
    <w:qFormat/>
    <w:rsid w:val="00CF51C0"/>
    <w:pPr>
      <w:spacing w:before="120" w:after="120"/>
    </w:pPr>
    <w:rPr>
      <w:szCs w:val="28"/>
    </w:rPr>
  </w:style>
  <w:style w:type="paragraph" w:customStyle="1" w:styleId="Contents1">
    <w:name w:val="Contents 1"/>
    <w:basedOn w:val="Normal"/>
    <w:next w:val="Normal"/>
    <w:autoRedefine/>
    <w:uiPriority w:val="39"/>
    <w:unhideWhenUsed/>
    <w:rsid w:val="00465211"/>
    <w:pPr>
      <w:tabs>
        <w:tab w:val="right" w:leader="dot" w:pos="9394"/>
      </w:tabs>
      <w:spacing w:before="0" w:after="100"/>
    </w:pPr>
  </w:style>
  <w:style w:type="paragraph" w:customStyle="1" w:styleId="Contents2">
    <w:name w:val="Contents 2"/>
    <w:basedOn w:val="Normal"/>
    <w:next w:val="Normal"/>
    <w:autoRedefine/>
    <w:uiPriority w:val="39"/>
    <w:unhideWhenUsed/>
    <w:rsid w:val="00D06A40"/>
    <w:pPr>
      <w:spacing w:after="100"/>
      <w:ind w:left="220"/>
    </w:pPr>
  </w:style>
  <w:style w:type="paragraph" w:customStyle="1" w:styleId="Contents3">
    <w:name w:val="Contents 3"/>
    <w:basedOn w:val="Normal"/>
    <w:next w:val="Normal"/>
    <w:autoRedefine/>
    <w:uiPriority w:val="39"/>
    <w:unhideWhenUsed/>
    <w:rsid w:val="00D06A40"/>
    <w:pPr>
      <w:spacing w:after="100"/>
      <w:ind w:left="440"/>
    </w:pPr>
  </w:style>
  <w:style w:type="paragraph" w:customStyle="1" w:styleId="Style1ab">
    <w:name w:val="Style1a.b."/>
    <w:basedOn w:val="ListParagraph"/>
    <w:link w:val="Style1abChar"/>
    <w:rsid w:val="008066AD"/>
    <w:pPr>
      <w:numPr>
        <w:numId w:val="9"/>
      </w:numPr>
    </w:pPr>
  </w:style>
  <w:style w:type="paragraph" w:customStyle="1" w:styleId="Style111">
    <w:name w:val="Style1.1.1"/>
    <w:basedOn w:val="Style211"/>
    <w:rsid w:val="009808D6"/>
    <w:pPr>
      <w:numPr>
        <w:numId w:val="16"/>
      </w:numPr>
    </w:pPr>
  </w:style>
  <w:style w:type="paragraph" w:customStyle="1" w:styleId="Style121">
    <w:name w:val="Style1.2.1"/>
    <w:basedOn w:val="Style111"/>
    <w:link w:val="Style121Char"/>
    <w:rsid w:val="0016388D"/>
    <w:pPr>
      <w:numPr>
        <w:ilvl w:val="2"/>
        <w:numId w:val="37"/>
      </w:numPr>
      <w:spacing w:before="0" w:after="0"/>
      <w:outlineLvl w:val="2"/>
    </w:pPr>
  </w:style>
  <w:style w:type="paragraph" w:customStyle="1" w:styleId="Stylea">
    <w:name w:val="Style a."/>
    <w:basedOn w:val="ListParagraph"/>
    <w:link w:val="StyleaChar"/>
    <w:rsid w:val="00835839"/>
    <w:pPr>
      <w:numPr>
        <w:numId w:val="10"/>
      </w:numPr>
    </w:pPr>
  </w:style>
  <w:style w:type="paragraph" w:customStyle="1" w:styleId="Style114a">
    <w:name w:val="Style 1.1.4 a."/>
    <w:basedOn w:val="Stylea"/>
    <w:link w:val="Style114aChar"/>
    <w:rsid w:val="00835839"/>
  </w:style>
  <w:style w:type="paragraph" w:customStyle="1" w:styleId="Style331">
    <w:name w:val="Style3.3.1"/>
    <w:basedOn w:val="Style321"/>
    <w:link w:val="Style331Char"/>
    <w:rsid w:val="006B6139"/>
    <w:pPr>
      <w:numPr>
        <w:numId w:val="11"/>
      </w:numPr>
      <w:ind w:left="360" w:hanging="633"/>
    </w:pPr>
  </w:style>
  <w:style w:type="paragraph" w:customStyle="1" w:styleId="Style411">
    <w:name w:val="Style4.1.1"/>
    <w:basedOn w:val="Style311"/>
    <w:link w:val="Style411Char"/>
    <w:rsid w:val="008C14F8"/>
    <w:pPr>
      <w:numPr>
        <w:numId w:val="12"/>
      </w:numPr>
    </w:pPr>
  </w:style>
  <w:style w:type="paragraph" w:customStyle="1" w:styleId="Style421">
    <w:name w:val="Style4.2.1"/>
    <w:basedOn w:val="Style321"/>
    <w:link w:val="Style421Char"/>
    <w:rsid w:val="000E6E92"/>
    <w:pPr>
      <w:numPr>
        <w:numId w:val="13"/>
      </w:numPr>
      <w:ind w:left="360" w:hanging="633"/>
    </w:pPr>
  </w:style>
  <w:style w:type="paragraph" w:customStyle="1" w:styleId="Style431">
    <w:name w:val="Style4.3.1"/>
    <w:basedOn w:val="Style411"/>
    <w:link w:val="Style431Char"/>
    <w:rsid w:val="000C0A34"/>
    <w:pPr>
      <w:numPr>
        <w:numId w:val="14"/>
      </w:numPr>
      <w:ind w:left="360" w:hanging="633"/>
    </w:pPr>
  </w:style>
  <w:style w:type="paragraph" w:customStyle="1" w:styleId="Style4121">
    <w:name w:val="Style4.1.2.1"/>
    <w:basedOn w:val="Style411"/>
    <w:link w:val="Style4121Char"/>
    <w:rsid w:val="00897065"/>
  </w:style>
  <w:style w:type="paragraph" w:customStyle="1" w:styleId="Style4111">
    <w:name w:val="Style4.1.1.1"/>
    <w:basedOn w:val="ListParagraph"/>
    <w:link w:val="Style4111Char"/>
    <w:rsid w:val="00351645"/>
    <w:pPr>
      <w:numPr>
        <w:numId w:val="15"/>
      </w:numPr>
      <w:ind w:left="360" w:firstLine="0"/>
    </w:pPr>
    <w:rPr>
      <w:b/>
    </w:rPr>
  </w:style>
  <w:style w:type="paragraph" w:customStyle="1" w:styleId="para">
    <w:name w:val="para"/>
    <w:basedOn w:val="Normal"/>
    <w:rsid w:val="006C0063"/>
    <w:pPr>
      <w:spacing w:after="280"/>
      <w:jc w:val="left"/>
    </w:pPr>
    <w:rPr>
      <w:rFonts w:eastAsia="Times New Roman"/>
      <w:sz w:val="24"/>
      <w:szCs w:val="24"/>
    </w:rPr>
  </w:style>
  <w:style w:type="paragraph" w:customStyle="1" w:styleId="HinhAnh">
    <w:name w:val="HinhAnh"/>
    <w:basedOn w:val="TableofFigures"/>
    <w:link w:val="HinhAnhChar"/>
    <w:qFormat/>
    <w:rsid w:val="0038758C"/>
    <w:pPr>
      <w:tabs>
        <w:tab w:val="right" w:leader="dot" w:pos="8778"/>
      </w:tabs>
      <w:spacing w:before="120" w:after="120" w:line="360" w:lineRule="auto"/>
    </w:pPr>
    <w:rPr>
      <w:rFonts w:cs="Times New Roman"/>
      <w:noProof/>
    </w:rPr>
  </w:style>
  <w:style w:type="paragraph" w:styleId="Header">
    <w:name w:val="header"/>
    <w:basedOn w:val="Normal"/>
    <w:link w:val="HeaderChar"/>
    <w:uiPriority w:val="99"/>
    <w:unhideWhenUsed/>
    <w:rsid w:val="00AE34B5"/>
    <w:pPr>
      <w:tabs>
        <w:tab w:val="center" w:pos="4680"/>
        <w:tab w:val="right" w:pos="9360"/>
      </w:tabs>
      <w:spacing w:before="0" w:after="0" w:line="240" w:lineRule="auto"/>
    </w:pPr>
  </w:style>
  <w:style w:type="paragraph" w:styleId="Footer">
    <w:name w:val="footer"/>
    <w:basedOn w:val="Normal"/>
    <w:link w:val="FooterChar"/>
    <w:uiPriority w:val="99"/>
    <w:unhideWhenUsed/>
    <w:rsid w:val="00AE34B5"/>
    <w:pPr>
      <w:tabs>
        <w:tab w:val="center" w:pos="4680"/>
        <w:tab w:val="right" w:pos="9360"/>
      </w:tabs>
      <w:spacing w:before="0" w:after="0" w:line="240" w:lineRule="auto"/>
    </w:pPr>
  </w:style>
  <w:style w:type="table" w:styleId="TableGrid">
    <w:name w:val="Table Grid"/>
    <w:basedOn w:val="TableNormal"/>
    <w:rsid w:val="00AE2D2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rsid w:val="006037CE"/>
    <w:pPr>
      <w:spacing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ongEmphasis">
    <w:name w:val="Strong Emphasis"/>
    <w:rsid w:val="002B79FB"/>
    <w:rPr>
      <w:b/>
      <w:bCs/>
    </w:rPr>
  </w:style>
  <w:style w:type="character" w:customStyle="1" w:styleId="Heading4Char">
    <w:name w:val="Heading 4 Char"/>
    <w:basedOn w:val="DefaultParagraphFont"/>
    <w:link w:val="Heading4"/>
    <w:uiPriority w:val="9"/>
    <w:rsid w:val="00B9454D"/>
    <w:rPr>
      <w:rFonts w:ascii="Times New Roman" w:hAnsi="Times New Roman"/>
      <w:b/>
      <w:i/>
      <w:sz w:val="28"/>
      <w:szCs w:val="28"/>
    </w:rPr>
  </w:style>
  <w:style w:type="character" w:customStyle="1" w:styleId="Heading5Char">
    <w:name w:val="Heading 5 Char"/>
    <w:basedOn w:val="DefaultParagraphFont"/>
    <w:link w:val="Heading5"/>
    <w:uiPriority w:val="9"/>
    <w:semiHidden/>
    <w:rsid w:val="006D261F"/>
    <w:rPr>
      <w:rFonts w:asciiTheme="majorHAnsi" w:eastAsiaTheme="majorEastAsia" w:hAnsiTheme="majorHAnsi" w:cstheme="majorBidi"/>
      <w:color w:val="2E74B5" w:themeColor="accent1" w:themeShade="BF"/>
      <w:sz w:val="28"/>
    </w:rPr>
  </w:style>
  <w:style w:type="paragraph" w:styleId="TOCHeading">
    <w:name w:val="TOC Heading"/>
    <w:aliases w:val="Ưu điểm"/>
    <w:basedOn w:val="ListParagraph"/>
    <w:next w:val="Contents1"/>
    <w:link w:val="TOCHeadingChar"/>
    <w:uiPriority w:val="39"/>
    <w:unhideWhenUsed/>
    <w:qFormat/>
    <w:rsid w:val="002B311F"/>
    <w:pPr>
      <w:numPr>
        <w:numId w:val="18"/>
      </w:numPr>
      <w:jc w:val="left"/>
    </w:pPr>
    <w:rPr>
      <w:i/>
    </w:rPr>
  </w:style>
  <w:style w:type="paragraph" w:styleId="TOC1">
    <w:name w:val="toc 1"/>
    <w:basedOn w:val="Normal"/>
    <w:next w:val="Normal"/>
    <w:autoRedefine/>
    <w:uiPriority w:val="39"/>
    <w:unhideWhenUsed/>
    <w:rsid w:val="00DD4740"/>
    <w:pPr>
      <w:tabs>
        <w:tab w:val="right" w:leader="dot" w:pos="8778"/>
      </w:tabs>
      <w:spacing w:before="120" w:after="120"/>
      <w:ind w:firstLine="0"/>
    </w:pPr>
  </w:style>
  <w:style w:type="paragraph" w:styleId="TOC2">
    <w:name w:val="toc 2"/>
    <w:basedOn w:val="Normal"/>
    <w:next w:val="Normal"/>
    <w:autoRedefine/>
    <w:uiPriority w:val="39"/>
    <w:unhideWhenUsed/>
    <w:rsid w:val="004F0B3C"/>
    <w:pPr>
      <w:tabs>
        <w:tab w:val="left" w:pos="1100"/>
        <w:tab w:val="right" w:leader="dot" w:pos="9061"/>
      </w:tabs>
      <w:spacing w:after="100"/>
      <w:ind w:left="280" w:firstLine="146"/>
    </w:pPr>
    <w:rPr>
      <w:noProof/>
    </w:rPr>
  </w:style>
  <w:style w:type="paragraph" w:styleId="TOC3">
    <w:name w:val="toc 3"/>
    <w:basedOn w:val="Normal"/>
    <w:next w:val="Normal"/>
    <w:autoRedefine/>
    <w:uiPriority w:val="39"/>
    <w:unhideWhenUsed/>
    <w:rsid w:val="004F0B3C"/>
    <w:pPr>
      <w:tabs>
        <w:tab w:val="left" w:pos="1540"/>
        <w:tab w:val="right" w:leader="dot" w:pos="9061"/>
      </w:tabs>
      <w:spacing w:after="100"/>
      <w:ind w:left="560" w:firstLine="291"/>
    </w:pPr>
    <w:rPr>
      <w:i/>
      <w:noProof/>
    </w:rPr>
  </w:style>
  <w:style w:type="paragraph" w:styleId="TOC4">
    <w:name w:val="toc 4"/>
    <w:basedOn w:val="Normal"/>
    <w:next w:val="Normal"/>
    <w:autoRedefine/>
    <w:uiPriority w:val="39"/>
    <w:unhideWhenUsed/>
    <w:rsid w:val="00C87E1E"/>
    <w:pPr>
      <w:suppressAutoHyphens w:val="0"/>
      <w:spacing w:before="0" w:after="100" w:line="259"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C87E1E"/>
    <w:pPr>
      <w:suppressAutoHyphens w:val="0"/>
      <w:spacing w:before="0" w:after="100" w:line="259"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C87E1E"/>
    <w:pPr>
      <w:suppressAutoHyphens w:val="0"/>
      <w:spacing w:before="0" w:after="100" w:line="259"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C87E1E"/>
    <w:pPr>
      <w:suppressAutoHyphens w:val="0"/>
      <w:spacing w:before="0" w:after="100" w:line="259"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C87E1E"/>
    <w:pPr>
      <w:suppressAutoHyphens w:val="0"/>
      <w:spacing w:before="0" w:after="100" w:line="259"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C87E1E"/>
    <w:pPr>
      <w:suppressAutoHyphens w:val="0"/>
      <w:spacing w:before="0" w:after="100" w:line="259" w:lineRule="auto"/>
      <w:ind w:left="1760"/>
      <w:jc w:val="left"/>
    </w:pPr>
    <w:rPr>
      <w:rFonts w:asciiTheme="minorHAnsi" w:eastAsiaTheme="minorEastAsia" w:hAnsiTheme="minorHAnsi" w:cstheme="minorBidi"/>
      <w:sz w:val="22"/>
    </w:rPr>
  </w:style>
  <w:style w:type="character" w:styleId="Hyperlink">
    <w:name w:val="Hyperlink"/>
    <w:basedOn w:val="DefaultParagraphFont"/>
    <w:uiPriority w:val="99"/>
    <w:unhideWhenUsed/>
    <w:rsid w:val="00C87E1E"/>
    <w:rPr>
      <w:color w:val="0563C1" w:themeColor="hyperlink"/>
      <w:u w:val="single"/>
    </w:rPr>
  </w:style>
  <w:style w:type="paragraph" w:customStyle="1" w:styleId="DMhinh">
    <w:name w:val="DM hinh"/>
    <w:basedOn w:val="TableofFigures"/>
    <w:link w:val="DMhinhChar"/>
    <w:qFormat/>
    <w:rsid w:val="00922679"/>
    <w:pPr>
      <w:tabs>
        <w:tab w:val="right" w:leader="dot" w:pos="8778"/>
      </w:tabs>
      <w:spacing w:before="120" w:after="120" w:line="360" w:lineRule="auto"/>
    </w:pPr>
    <w:rPr>
      <w:rFonts w:cs="Times New Roman"/>
      <w:iCs w:val="0"/>
    </w:rPr>
  </w:style>
  <w:style w:type="paragraph" w:customStyle="1" w:styleId="Bang">
    <w:name w:val="Bang"/>
    <w:link w:val="BangChar"/>
    <w:qFormat/>
    <w:rsid w:val="00542CE5"/>
    <w:pPr>
      <w:spacing w:line="360" w:lineRule="auto"/>
    </w:pPr>
    <w:rPr>
      <w:rFonts w:ascii="Times New Roman" w:eastAsia="Times New Roman" w:hAnsi="Times New Roman" w:cstheme="majorBidi"/>
      <w:iCs/>
      <w:sz w:val="28"/>
      <w:szCs w:val="28"/>
      <w:lang w:eastAsia="ja-JP"/>
    </w:rPr>
  </w:style>
  <w:style w:type="character" w:customStyle="1" w:styleId="DMhinhChar">
    <w:name w:val="DM hinh Char"/>
    <w:basedOn w:val="DefaultParagraphFont"/>
    <w:link w:val="DMhinh"/>
    <w:rsid w:val="00922679"/>
    <w:rPr>
      <w:rFonts w:ascii="Times New Roman" w:eastAsia="Times New Roman" w:hAnsi="Times New Roman"/>
      <w:sz w:val="28"/>
      <w:szCs w:val="28"/>
      <w:lang w:eastAsia="ja-JP"/>
    </w:rPr>
  </w:style>
  <w:style w:type="paragraph" w:styleId="TableofFigures">
    <w:name w:val="table of figures"/>
    <w:basedOn w:val="Bang"/>
    <w:next w:val="Normal"/>
    <w:link w:val="TableofFiguresChar"/>
    <w:uiPriority w:val="99"/>
    <w:unhideWhenUsed/>
    <w:rsid w:val="00FA30F5"/>
    <w:pPr>
      <w:spacing w:line="240" w:lineRule="auto"/>
    </w:pPr>
  </w:style>
  <w:style w:type="character" w:customStyle="1" w:styleId="BangChar">
    <w:name w:val="Bang Char"/>
    <w:basedOn w:val="DefaultParagraphFont"/>
    <w:link w:val="Bang"/>
    <w:rsid w:val="00542CE5"/>
    <w:rPr>
      <w:rFonts w:ascii="Times New Roman" w:eastAsia="Times New Roman" w:hAnsi="Times New Roman" w:cstheme="majorBidi"/>
      <w:iCs/>
      <w:sz w:val="28"/>
      <w:szCs w:val="28"/>
      <w:lang w:eastAsia="ja-JP"/>
    </w:rPr>
  </w:style>
  <w:style w:type="paragraph" w:styleId="BalloonText">
    <w:name w:val="Balloon Text"/>
    <w:basedOn w:val="Normal"/>
    <w:link w:val="BalloonTextChar"/>
    <w:uiPriority w:val="99"/>
    <w:semiHidden/>
    <w:unhideWhenUsed/>
    <w:rsid w:val="002B48F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48FD"/>
    <w:rPr>
      <w:rFonts w:ascii="Tahoma" w:hAnsi="Tahoma" w:cs="Tahoma"/>
      <w:sz w:val="16"/>
      <w:szCs w:val="16"/>
    </w:rPr>
  </w:style>
  <w:style w:type="character" w:customStyle="1" w:styleId="Heading9Char">
    <w:name w:val="Heading 9 Char"/>
    <w:basedOn w:val="DefaultParagraphFont"/>
    <w:link w:val="Heading9"/>
    <w:uiPriority w:val="9"/>
    <w:semiHidden/>
    <w:rsid w:val="00BD0B34"/>
    <w:rPr>
      <w:rFonts w:asciiTheme="majorHAnsi" w:eastAsiaTheme="majorEastAsia" w:hAnsiTheme="majorHAnsi" w:cstheme="majorBidi"/>
      <w:i/>
      <w:iCs/>
      <w:color w:val="272727" w:themeColor="text1" w:themeTint="D8"/>
      <w:sz w:val="21"/>
      <w:szCs w:val="21"/>
    </w:rPr>
  </w:style>
  <w:style w:type="paragraph" w:customStyle="1" w:styleId="Website">
    <w:name w:val="Website"/>
    <w:basedOn w:val="ListParagraph"/>
    <w:link w:val="WebsiteChar"/>
    <w:qFormat/>
    <w:rsid w:val="00EB3A45"/>
    <w:pPr>
      <w:jc w:val="left"/>
    </w:pPr>
  </w:style>
  <w:style w:type="character" w:customStyle="1" w:styleId="UnresolvedMention1">
    <w:name w:val="Unresolved Mention1"/>
    <w:basedOn w:val="DefaultParagraphFont"/>
    <w:uiPriority w:val="99"/>
    <w:semiHidden/>
    <w:unhideWhenUsed/>
    <w:rsid w:val="005D51C6"/>
    <w:rPr>
      <w:color w:val="808080"/>
      <w:shd w:val="clear" w:color="auto" w:fill="E6E6E6"/>
    </w:rPr>
  </w:style>
  <w:style w:type="character" w:customStyle="1" w:styleId="WebsiteChar">
    <w:name w:val="Website Char"/>
    <w:basedOn w:val="ListParagraphChar"/>
    <w:link w:val="Website"/>
    <w:rsid w:val="00EB3A45"/>
    <w:rPr>
      <w:rFonts w:ascii="Times New Roman" w:hAnsi="Times New Roman"/>
      <w:sz w:val="28"/>
      <w:szCs w:val="28"/>
    </w:rPr>
  </w:style>
  <w:style w:type="paragraph" w:styleId="NormalWeb">
    <w:name w:val="Normal (Web)"/>
    <w:basedOn w:val="Normal"/>
    <w:uiPriority w:val="99"/>
    <w:unhideWhenUsed/>
    <w:rsid w:val="00951870"/>
    <w:pPr>
      <w:suppressAutoHyphens w:val="0"/>
      <w:spacing w:before="100" w:beforeAutospacing="1" w:after="100" w:afterAutospacing="1" w:line="240" w:lineRule="auto"/>
      <w:ind w:firstLine="0"/>
      <w:jc w:val="left"/>
    </w:pPr>
    <w:rPr>
      <w:rFonts w:eastAsia="Times New Roman"/>
      <w:sz w:val="24"/>
      <w:szCs w:val="24"/>
    </w:rPr>
  </w:style>
  <w:style w:type="character" w:customStyle="1" w:styleId="UnresolvedMention">
    <w:name w:val="Unresolved Mention"/>
    <w:basedOn w:val="DefaultParagraphFont"/>
    <w:uiPriority w:val="99"/>
    <w:semiHidden/>
    <w:unhideWhenUsed/>
    <w:rsid w:val="0038758C"/>
    <w:rPr>
      <w:color w:val="808080"/>
      <w:shd w:val="clear" w:color="auto" w:fill="E6E6E6"/>
    </w:rPr>
  </w:style>
  <w:style w:type="character" w:styleId="LineNumber">
    <w:name w:val="line number"/>
    <w:basedOn w:val="DefaultParagraphFont"/>
    <w:uiPriority w:val="99"/>
    <w:semiHidden/>
    <w:unhideWhenUsed/>
    <w:rsid w:val="0038758C"/>
  </w:style>
  <w:style w:type="paragraph" w:customStyle="1" w:styleId="DMBang">
    <w:name w:val="DM Bang"/>
    <w:basedOn w:val="TableofFigures"/>
    <w:link w:val="DMBangChar"/>
    <w:qFormat/>
    <w:rsid w:val="00CF51C0"/>
    <w:pPr>
      <w:tabs>
        <w:tab w:val="right" w:leader="dot" w:pos="8778"/>
      </w:tabs>
      <w:spacing w:before="120" w:after="120" w:line="360" w:lineRule="auto"/>
    </w:pPr>
    <w:rPr>
      <w:rFonts w:cs="Times New Roman"/>
      <w:noProof/>
    </w:rPr>
  </w:style>
  <w:style w:type="paragraph" w:customStyle="1" w:styleId="itng">
    <w:name w:val="Đối tượng"/>
    <w:basedOn w:val="TOCHeading"/>
    <w:link w:val="itngChar"/>
    <w:qFormat/>
    <w:rsid w:val="00F84E4E"/>
    <w:rPr>
      <w:b/>
    </w:rPr>
  </w:style>
  <w:style w:type="character" w:customStyle="1" w:styleId="TableofFiguresChar">
    <w:name w:val="Table of Figures Char"/>
    <w:basedOn w:val="BangChar"/>
    <w:link w:val="TableofFigures"/>
    <w:uiPriority w:val="99"/>
    <w:rsid w:val="00CF51C0"/>
    <w:rPr>
      <w:rFonts w:ascii="Times New Roman" w:eastAsiaTheme="majorEastAsia" w:hAnsi="Times New Roman" w:cstheme="majorBidi"/>
      <w:iCs/>
      <w:sz w:val="28"/>
      <w:szCs w:val="28"/>
      <w:lang w:eastAsia="ja-JP"/>
    </w:rPr>
  </w:style>
  <w:style w:type="character" w:customStyle="1" w:styleId="DMBangChar">
    <w:name w:val="DM Bang Char"/>
    <w:basedOn w:val="TableofFiguresChar"/>
    <w:link w:val="DMBang"/>
    <w:rsid w:val="00CF51C0"/>
    <w:rPr>
      <w:rFonts w:ascii="Times New Roman" w:eastAsiaTheme="majorEastAsia" w:hAnsi="Times New Roman" w:cstheme="majorBidi"/>
      <w:iCs/>
      <w:noProof/>
      <w:sz w:val="28"/>
      <w:szCs w:val="28"/>
      <w:lang w:eastAsia="ja-JP"/>
    </w:rPr>
  </w:style>
  <w:style w:type="paragraph" w:customStyle="1" w:styleId="Captions">
    <w:name w:val="Captions"/>
    <w:basedOn w:val="Caption"/>
    <w:link w:val="CaptionsChar"/>
    <w:qFormat/>
    <w:rsid w:val="000A571D"/>
    <w:pPr>
      <w:jc w:val="center"/>
    </w:pPr>
    <w:rPr>
      <w:color w:val="auto"/>
      <w:sz w:val="28"/>
      <w:szCs w:val="28"/>
    </w:rPr>
  </w:style>
  <w:style w:type="character" w:customStyle="1" w:styleId="TOCHeadingChar">
    <w:name w:val="TOC Heading Char"/>
    <w:aliases w:val="Ưu điểm Char"/>
    <w:basedOn w:val="ListParagraphChar"/>
    <w:link w:val="TOCHeading"/>
    <w:uiPriority w:val="39"/>
    <w:rsid w:val="00F84E4E"/>
    <w:rPr>
      <w:rFonts w:ascii="Times New Roman" w:hAnsi="Times New Roman"/>
      <w:i/>
      <w:sz w:val="28"/>
      <w:szCs w:val="28"/>
    </w:rPr>
  </w:style>
  <w:style w:type="character" w:customStyle="1" w:styleId="itngChar">
    <w:name w:val="Đối tượng Char"/>
    <w:basedOn w:val="TOCHeadingChar"/>
    <w:link w:val="itng"/>
    <w:rsid w:val="00F84E4E"/>
    <w:rPr>
      <w:rFonts w:ascii="Times New Roman" w:hAnsi="Times New Roman"/>
      <w:b/>
      <w:i/>
      <w:sz w:val="28"/>
      <w:szCs w:val="28"/>
    </w:rPr>
  </w:style>
  <w:style w:type="character" w:customStyle="1" w:styleId="CaptionChar">
    <w:name w:val="Caption Char"/>
    <w:basedOn w:val="DefaultParagraphFont"/>
    <w:link w:val="Caption"/>
    <w:uiPriority w:val="35"/>
    <w:rsid w:val="000A571D"/>
    <w:rPr>
      <w:rFonts w:ascii="Times New Roman" w:hAnsi="Times New Roman"/>
      <w:i/>
      <w:iCs/>
      <w:color w:val="44546A"/>
      <w:sz w:val="18"/>
      <w:szCs w:val="18"/>
    </w:rPr>
  </w:style>
  <w:style w:type="character" w:customStyle="1" w:styleId="CaptionsChar">
    <w:name w:val="Captions Char"/>
    <w:basedOn w:val="CaptionChar"/>
    <w:link w:val="Captions"/>
    <w:rsid w:val="000A571D"/>
    <w:rPr>
      <w:rFonts w:ascii="Times New Roman" w:hAnsi="Times New Roman"/>
      <w:i/>
      <w:iCs/>
      <w:color w:val="44546A"/>
      <w:sz w:val="28"/>
      <w:szCs w:val="28"/>
    </w:rPr>
  </w:style>
  <w:style w:type="paragraph" w:customStyle="1" w:styleId="Style1">
    <w:name w:val="Style1"/>
    <w:basedOn w:val="Style21"/>
    <w:link w:val="Style1Char"/>
    <w:rsid w:val="00DC2A19"/>
    <w:pPr>
      <w:numPr>
        <w:ilvl w:val="1"/>
        <w:numId w:val="17"/>
      </w:numPr>
    </w:pPr>
  </w:style>
  <w:style w:type="paragraph" w:customStyle="1" w:styleId="Style2">
    <w:name w:val="Style2"/>
    <w:basedOn w:val="Style121"/>
    <w:link w:val="Style2Char"/>
    <w:rsid w:val="00DC2A19"/>
    <w:pPr>
      <w:numPr>
        <w:ilvl w:val="0"/>
        <w:numId w:val="0"/>
      </w:numPr>
    </w:pPr>
  </w:style>
  <w:style w:type="character" w:customStyle="1" w:styleId="Style1Char">
    <w:name w:val="Style1 Char"/>
    <w:basedOn w:val="Style111Char"/>
    <w:link w:val="Style1"/>
    <w:rsid w:val="00DC2A19"/>
    <w:rPr>
      <w:rFonts w:ascii="Times New Roman" w:hAnsi="Times New Roman"/>
      <w:b/>
      <w:sz w:val="28"/>
      <w:szCs w:val="28"/>
    </w:rPr>
  </w:style>
  <w:style w:type="character" w:customStyle="1" w:styleId="Style2Char">
    <w:name w:val="Style2 Char"/>
    <w:basedOn w:val="Style121Char"/>
    <w:link w:val="Style2"/>
    <w:rsid w:val="00DC2A19"/>
    <w:rPr>
      <w:rFonts w:ascii="Times New Roman" w:hAnsi="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959363">
      <w:bodyDiv w:val="1"/>
      <w:marLeft w:val="0"/>
      <w:marRight w:val="0"/>
      <w:marTop w:val="0"/>
      <w:marBottom w:val="0"/>
      <w:divBdr>
        <w:top w:val="none" w:sz="0" w:space="0" w:color="auto"/>
        <w:left w:val="none" w:sz="0" w:space="0" w:color="auto"/>
        <w:bottom w:val="none" w:sz="0" w:space="0" w:color="auto"/>
        <w:right w:val="none" w:sz="0" w:space="0" w:color="auto"/>
      </w:divBdr>
      <w:divsChild>
        <w:div w:id="75054111">
          <w:marLeft w:val="135"/>
          <w:marRight w:val="0"/>
          <w:marTop w:val="0"/>
          <w:marBottom w:val="0"/>
          <w:divBdr>
            <w:top w:val="none" w:sz="0" w:space="0" w:color="auto"/>
            <w:left w:val="none" w:sz="0" w:space="0" w:color="auto"/>
            <w:bottom w:val="none" w:sz="0" w:space="0" w:color="auto"/>
            <w:right w:val="none" w:sz="0" w:space="0" w:color="auto"/>
          </w:divBdr>
        </w:div>
      </w:divsChild>
    </w:div>
    <w:div w:id="189803745">
      <w:bodyDiv w:val="1"/>
      <w:marLeft w:val="0"/>
      <w:marRight w:val="0"/>
      <w:marTop w:val="0"/>
      <w:marBottom w:val="0"/>
      <w:divBdr>
        <w:top w:val="none" w:sz="0" w:space="0" w:color="auto"/>
        <w:left w:val="none" w:sz="0" w:space="0" w:color="auto"/>
        <w:bottom w:val="none" w:sz="0" w:space="0" w:color="auto"/>
        <w:right w:val="none" w:sz="0" w:space="0" w:color="auto"/>
      </w:divBdr>
      <w:divsChild>
        <w:div w:id="952008543">
          <w:marLeft w:val="803"/>
          <w:marRight w:val="0"/>
          <w:marTop w:val="0"/>
          <w:marBottom w:val="0"/>
          <w:divBdr>
            <w:top w:val="none" w:sz="0" w:space="0" w:color="auto"/>
            <w:left w:val="none" w:sz="0" w:space="0" w:color="auto"/>
            <w:bottom w:val="none" w:sz="0" w:space="0" w:color="auto"/>
            <w:right w:val="none" w:sz="0" w:space="0" w:color="auto"/>
          </w:divBdr>
        </w:div>
      </w:divsChild>
    </w:div>
    <w:div w:id="222568956">
      <w:bodyDiv w:val="1"/>
      <w:marLeft w:val="0"/>
      <w:marRight w:val="0"/>
      <w:marTop w:val="0"/>
      <w:marBottom w:val="0"/>
      <w:divBdr>
        <w:top w:val="none" w:sz="0" w:space="0" w:color="auto"/>
        <w:left w:val="none" w:sz="0" w:space="0" w:color="auto"/>
        <w:bottom w:val="none" w:sz="0" w:space="0" w:color="auto"/>
        <w:right w:val="none" w:sz="0" w:space="0" w:color="auto"/>
      </w:divBdr>
      <w:divsChild>
        <w:div w:id="964307558">
          <w:marLeft w:val="135"/>
          <w:marRight w:val="0"/>
          <w:marTop w:val="0"/>
          <w:marBottom w:val="0"/>
          <w:divBdr>
            <w:top w:val="none" w:sz="0" w:space="0" w:color="auto"/>
            <w:left w:val="none" w:sz="0" w:space="0" w:color="auto"/>
            <w:bottom w:val="none" w:sz="0" w:space="0" w:color="auto"/>
            <w:right w:val="none" w:sz="0" w:space="0" w:color="auto"/>
          </w:divBdr>
        </w:div>
      </w:divsChild>
    </w:div>
    <w:div w:id="307437919">
      <w:bodyDiv w:val="1"/>
      <w:marLeft w:val="0"/>
      <w:marRight w:val="0"/>
      <w:marTop w:val="0"/>
      <w:marBottom w:val="0"/>
      <w:divBdr>
        <w:top w:val="none" w:sz="0" w:space="0" w:color="auto"/>
        <w:left w:val="none" w:sz="0" w:space="0" w:color="auto"/>
        <w:bottom w:val="none" w:sz="0" w:space="0" w:color="auto"/>
        <w:right w:val="none" w:sz="0" w:space="0" w:color="auto"/>
      </w:divBdr>
      <w:divsChild>
        <w:div w:id="788622694">
          <w:marLeft w:val="803"/>
          <w:marRight w:val="0"/>
          <w:marTop w:val="0"/>
          <w:marBottom w:val="0"/>
          <w:divBdr>
            <w:top w:val="none" w:sz="0" w:space="0" w:color="auto"/>
            <w:left w:val="none" w:sz="0" w:space="0" w:color="auto"/>
            <w:bottom w:val="none" w:sz="0" w:space="0" w:color="auto"/>
            <w:right w:val="none" w:sz="0" w:space="0" w:color="auto"/>
          </w:divBdr>
        </w:div>
      </w:divsChild>
    </w:div>
    <w:div w:id="323706647">
      <w:bodyDiv w:val="1"/>
      <w:marLeft w:val="0"/>
      <w:marRight w:val="0"/>
      <w:marTop w:val="0"/>
      <w:marBottom w:val="0"/>
      <w:divBdr>
        <w:top w:val="none" w:sz="0" w:space="0" w:color="auto"/>
        <w:left w:val="none" w:sz="0" w:space="0" w:color="auto"/>
        <w:bottom w:val="none" w:sz="0" w:space="0" w:color="auto"/>
        <w:right w:val="none" w:sz="0" w:space="0" w:color="auto"/>
      </w:divBdr>
      <w:divsChild>
        <w:div w:id="299305955">
          <w:marLeft w:val="803"/>
          <w:marRight w:val="0"/>
          <w:marTop w:val="0"/>
          <w:marBottom w:val="0"/>
          <w:divBdr>
            <w:top w:val="none" w:sz="0" w:space="0" w:color="auto"/>
            <w:left w:val="none" w:sz="0" w:space="0" w:color="auto"/>
            <w:bottom w:val="none" w:sz="0" w:space="0" w:color="auto"/>
            <w:right w:val="none" w:sz="0" w:space="0" w:color="auto"/>
          </w:divBdr>
        </w:div>
      </w:divsChild>
    </w:div>
    <w:div w:id="342245948">
      <w:bodyDiv w:val="1"/>
      <w:marLeft w:val="0"/>
      <w:marRight w:val="0"/>
      <w:marTop w:val="0"/>
      <w:marBottom w:val="0"/>
      <w:divBdr>
        <w:top w:val="none" w:sz="0" w:space="0" w:color="auto"/>
        <w:left w:val="none" w:sz="0" w:space="0" w:color="auto"/>
        <w:bottom w:val="none" w:sz="0" w:space="0" w:color="auto"/>
        <w:right w:val="none" w:sz="0" w:space="0" w:color="auto"/>
      </w:divBdr>
      <w:divsChild>
        <w:div w:id="2038656352">
          <w:marLeft w:val="135"/>
          <w:marRight w:val="0"/>
          <w:marTop w:val="0"/>
          <w:marBottom w:val="0"/>
          <w:divBdr>
            <w:top w:val="none" w:sz="0" w:space="0" w:color="auto"/>
            <w:left w:val="none" w:sz="0" w:space="0" w:color="auto"/>
            <w:bottom w:val="none" w:sz="0" w:space="0" w:color="auto"/>
            <w:right w:val="none" w:sz="0" w:space="0" w:color="auto"/>
          </w:divBdr>
        </w:div>
      </w:divsChild>
    </w:div>
    <w:div w:id="381365674">
      <w:bodyDiv w:val="1"/>
      <w:marLeft w:val="0"/>
      <w:marRight w:val="0"/>
      <w:marTop w:val="0"/>
      <w:marBottom w:val="0"/>
      <w:divBdr>
        <w:top w:val="none" w:sz="0" w:space="0" w:color="auto"/>
        <w:left w:val="none" w:sz="0" w:space="0" w:color="auto"/>
        <w:bottom w:val="none" w:sz="0" w:space="0" w:color="auto"/>
        <w:right w:val="none" w:sz="0" w:space="0" w:color="auto"/>
      </w:divBdr>
    </w:div>
    <w:div w:id="414863909">
      <w:bodyDiv w:val="1"/>
      <w:marLeft w:val="0"/>
      <w:marRight w:val="0"/>
      <w:marTop w:val="0"/>
      <w:marBottom w:val="0"/>
      <w:divBdr>
        <w:top w:val="none" w:sz="0" w:space="0" w:color="auto"/>
        <w:left w:val="none" w:sz="0" w:space="0" w:color="auto"/>
        <w:bottom w:val="none" w:sz="0" w:space="0" w:color="auto"/>
        <w:right w:val="none" w:sz="0" w:space="0" w:color="auto"/>
      </w:divBdr>
      <w:divsChild>
        <w:div w:id="1434134968">
          <w:marLeft w:val="803"/>
          <w:marRight w:val="0"/>
          <w:marTop w:val="0"/>
          <w:marBottom w:val="0"/>
          <w:divBdr>
            <w:top w:val="none" w:sz="0" w:space="0" w:color="auto"/>
            <w:left w:val="none" w:sz="0" w:space="0" w:color="auto"/>
            <w:bottom w:val="none" w:sz="0" w:space="0" w:color="auto"/>
            <w:right w:val="none" w:sz="0" w:space="0" w:color="auto"/>
          </w:divBdr>
        </w:div>
      </w:divsChild>
    </w:div>
    <w:div w:id="506217027">
      <w:bodyDiv w:val="1"/>
      <w:marLeft w:val="0"/>
      <w:marRight w:val="0"/>
      <w:marTop w:val="0"/>
      <w:marBottom w:val="0"/>
      <w:divBdr>
        <w:top w:val="none" w:sz="0" w:space="0" w:color="auto"/>
        <w:left w:val="none" w:sz="0" w:space="0" w:color="auto"/>
        <w:bottom w:val="none" w:sz="0" w:space="0" w:color="auto"/>
        <w:right w:val="none" w:sz="0" w:space="0" w:color="auto"/>
      </w:divBdr>
      <w:divsChild>
        <w:div w:id="1534267400">
          <w:marLeft w:val="135"/>
          <w:marRight w:val="0"/>
          <w:marTop w:val="0"/>
          <w:marBottom w:val="0"/>
          <w:divBdr>
            <w:top w:val="none" w:sz="0" w:space="0" w:color="auto"/>
            <w:left w:val="none" w:sz="0" w:space="0" w:color="auto"/>
            <w:bottom w:val="none" w:sz="0" w:space="0" w:color="auto"/>
            <w:right w:val="none" w:sz="0" w:space="0" w:color="auto"/>
          </w:divBdr>
        </w:div>
      </w:divsChild>
    </w:div>
    <w:div w:id="557010748">
      <w:bodyDiv w:val="1"/>
      <w:marLeft w:val="0"/>
      <w:marRight w:val="0"/>
      <w:marTop w:val="0"/>
      <w:marBottom w:val="0"/>
      <w:divBdr>
        <w:top w:val="none" w:sz="0" w:space="0" w:color="auto"/>
        <w:left w:val="none" w:sz="0" w:space="0" w:color="auto"/>
        <w:bottom w:val="none" w:sz="0" w:space="0" w:color="auto"/>
        <w:right w:val="none" w:sz="0" w:space="0" w:color="auto"/>
      </w:divBdr>
      <w:divsChild>
        <w:div w:id="1522622678">
          <w:marLeft w:val="803"/>
          <w:marRight w:val="0"/>
          <w:marTop w:val="0"/>
          <w:marBottom w:val="0"/>
          <w:divBdr>
            <w:top w:val="none" w:sz="0" w:space="0" w:color="auto"/>
            <w:left w:val="none" w:sz="0" w:space="0" w:color="auto"/>
            <w:bottom w:val="none" w:sz="0" w:space="0" w:color="auto"/>
            <w:right w:val="none" w:sz="0" w:space="0" w:color="auto"/>
          </w:divBdr>
        </w:div>
      </w:divsChild>
    </w:div>
    <w:div w:id="564150167">
      <w:bodyDiv w:val="1"/>
      <w:marLeft w:val="0"/>
      <w:marRight w:val="0"/>
      <w:marTop w:val="0"/>
      <w:marBottom w:val="0"/>
      <w:divBdr>
        <w:top w:val="none" w:sz="0" w:space="0" w:color="auto"/>
        <w:left w:val="none" w:sz="0" w:space="0" w:color="auto"/>
        <w:bottom w:val="none" w:sz="0" w:space="0" w:color="auto"/>
        <w:right w:val="none" w:sz="0" w:space="0" w:color="auto"/>
      </w:divBdr>
      <w:divsChild>
        <w:div w:id="2090542667">
          <w:marLeft w:val="803"/>
          <w:marRight w:val="0"/>
          <w:marTop w:val="0"/>
          <w:marBottom w:val="0"/>
          <w:divBdr>
            <w:top w:val="none" w:sz="0" w:space="0" w:color="auto"/>
            <w:left w:val="none" w:sz="0" w:space="0" w:color="auto"/>
            <w:bottom w:val="none" w:sz="0" w:space="0" w:color="auto"/>
            <w:right w:val="none" w:sz="0" w:space="0" w:color="auto"/>
          </w:divBdr>
        </w:div>
      </w:divsChild>
    </w:div>
    <w:div w:id="801535098">
      <w:bodyDiv w:val="1"/>
      <w:marLeft w:val="0"/>
      <w:marRight w:val="0"/>
      <w:marTop w:val="0"/>
      <w:marBottom w:val="0"/>
      <w:divBdr>
        <w:top w:val="none" w:sz="0" w:space="0" w:color="auto"/>
        <w:left w:val="none" w:sz="0" w:space="0" w:color="auto"/>
        <w:bottom w:val="none" w:sz="0" w:space="0" w:color="auto"/>
        <w:right w:val="none" w:sz="0" w:space="0" w:color="auto"/>
      </w:divBdr>
      <w:divsChild>
        <w:div w:id="941180707">
          <w:marLeft w:val="135"/>
          <w:marRight w:val="0"/>
          <w:marTop w:val="0"/>
          <w:marBottom w:val="0"/>
          <w:divBdr>
            <w:top w:val="none" w:sz="0" w:space="0" w:color="auto"/>
            <w:left w:val="none" w:sz="0" w:space="0" w:color="auto"/>
            <w:bottom w:val="none" w:sz="0" w:space="0" w:color="auto"/>
            <w:right w:val="none" w:sz="0" w:space="0" w:color="auto"/>
          </w:divBdr>
        </w:div>
      </w:divsChild>
    </w:div>
    <w:div w:id="814758209">
      <w:bodyDiv w:val="1"/>
      <w:marLeft w:val="0"/>
      <w:marRight w:val="0"/>
      <w:marTop w:val="0"/>
      <w:marBottom w:val="0"/>
      <w:divBdr>
        <w:top w:val="none" w:sz="0" w:space="0" w:color="auto"/>
        <w:left w:val="none" w:sz="0" w:space="0" w:color="auto"/>
        <w:bottom w:val="none" w:sz="0" w:space="0" w:color="auto"/>
        <w:right w:val="none" w:sz="0" w:space="0" w:color="auto"/>
      </w:divBdr>
    </w:div>
    <w:div w:id="833185819">
      <w:bodyDiv w:val="1"/>
      <w:marLeft w:val="0"/>
      <w:marRight w:val="0"/>
      <w:marTop w:val="0"/>
      <w:marBottom w:val="0"/>
      <w:divBdr>
        <w:top w:val="none" w:sz="0" w:space="0" w:color="auto"/>
        <w:left w:val="none" w:sz="0" w:space="0" w:color="auto"/>
        <w:bottom w:val="none" w:sz="0" w:space="0" w:color="auto"/>
        <w:right w:val="none" w:sz="0" w:space="0" w:color="auto"/>
      </w:divBdr>
      <w:divsChild>
        <w:div w:id="1067607345">
          <w:marLeft w:val="803"/>
          <w:marRight w:val="0"/>
          <w:marTop w:val="0"/>
          <w:marBottom w:val="0"/>
          <w:divBdr>
            <w:top w:val="none" w:sz="0" w:space="0" w:color="auto"/>
            <w:left w:val="none" w:sz="0" w:space="0" w:color="auto"/>
            <w:bottom w:val="none" w:sz="0" w:space="0" w:color="auto"/>
            <w:right w:val="none" w:sz="0" w:space="0" w:color="auto"/>
          </w:divBdr>
        </w:div>
      </w:divsChild>
    </w:div>
    <w:div w:id="849640712">
      <w:bodyDiv w:val="1"/>
      <w:marLeft w:val="0"/>
      <w:marRight w:val="0"/>
      <w:marTop w:val="0"/>
      <w:marBottom w:val="0"/>
      <w:divBdr>
        <w:top w:val="none" w:sz="0" w:space="0" w:color="auto"/>
        <w:left w:val="none" w:sz="0" w:space="0" w:color="auto"/>
        <w:bottom w:val="none" w:sz="0" w:space="0" w:color="auto"/>
        <w:right w:val="none" w:sz="0" w:space="0" w:color="auto"/>
      </w:divBdr>
      <w:divsChild>
        <w:div w:id="1286278523">
          <w:marLeft w:val="135"/>
          <w:marRight w:val="0"/>
          <w:marTop w:val="0"/>
          <w:marBottom w:val="0"/>
          <w:divBdr>
            <w:top w:val="none" w:sz="0" w:space="0" w:color="auto"/>
            <w:left w:val="none" w:sz="0" w:space="0" w:color="auto"/>
            <w:bottom w:val="none" w:sz="0" w:space="0" w:color="auto"/>
            <w:right w:val="none" w:sz="0" w:space="0" w:color="auto"/>
          </w:divBdr>
        </w:div>
      </w:divsChild>
    </w:div>
    <w:div w:id="1009717204">
      <w:bodyDiv w:val="1"/>
      <w:marLeft w:val="0"/>
      <w:marRight w:val="0"/>
      <w:marTop w:val="0"/>
      <w:marBottom w:val="0"/>
      <w:divBdr>
        <w:top w:val="none" w:sz="0" w:space="0" w:color="auto"/>
        <w:left w:val="none" w:sz="0" w:space="0" w:color="auto"/>
        <w:bottom w:val="none" w:sz="0" w:space="0" w:color="auto"/>
        <w:right w:val="none" w:sz="0" w:space="0" w:color="auto"/>
      </w:divBdr>
    </w:div>
    <w:div w:id="1030686675">
      <w:bodyDiv w:val="1"/>
      <w:marLeft w:val="0"/>
      <w:marRight w:val="0"/>
      <w:marTop w:val="0"/>
      <w:marBottom w:val="0"/>
      <w:divBdr>
        <w:top w:val="none" w:sz="0" w:space="0" w:color="auto"/>
        <w:left w:val="none" w:sz="0" w:space="0" w:color="auto"/>
        <w:bottom w:val="none" w:sz="0" w:space="0" w:color="auto"/>
        <w:right w:val="none" w:sz="0" w:space="0" w:color="auto"/>
      </w:divBdr>
    </w:div>
    <w:div w:id="1057165822">
      <w:bodyDiv w:val="1"/>
      <w:marLeft w:val="0"/>
      <w:marRight w:val="0"/>
      <w:marTop w:val="0"/>
      <w:marBottom w:val="0"/>
      <w:divBdr>
        <w:top w:val="none" w:sz="0" w:space="0" w:color="auto"/>
        <w:left w:val="none" w:sz="0" w:space="0" w:color="auto"/>
        <w:bottom w:val="none" w:sz="0" w:space="0" w:color="auto"/>
        <w:right w:val="none" w:sz="0" w:space="0" w:color="auto"/>
      </w:divBdr>
      <w:divsChild>
        <w:div w:id="174807985">
          <w:marLeft w:val="135"/>
          <w:marRight w:val="0"/>
          <w:marTop w:val="0"/>
          <w:marBottom w:val="0"/>
          <w:divBdr>
            <w:top w:val="none" w:sz="0" w:space="0" w:color="auto"/>
            <w:left w:val="none" w:sz="0" w:space="0" w:color="auto"/>
            <w:bottom w:val="none" w:sz="0" w:space="0" w:color="auto"/>
            <w:right w:val="none" w:sz="0" w:space="0" w:color="auto"/>
          </w:divBdr>
        </w:div>
      </w:divsChild>
    </w:div>
    <w:div w:id="1069230633">
      <w:bodyDiv w:val="1"/>
      <w:marLeft w:val="0"/>
      <w:marRight w:val="0"/>
      <w:marTop w:val="0"/>
      <w:marBottom w:val="0"/>
      <w:divBdr>
        <w:top w:val="none" w:sz="0" w:space="0" w:color="auto"/>
        <w:left w:val="none" w:sz="0" w:space="0" w:color="auto"/>
        <w:bottom w:val="none" w:sz="0" w:space="0" w:color="auto"/>
        <w:right w:val="none" w:sz="0" w:space="0" w:color="auto"/>
      </w:divBdr>
      <w:divsChild>
        <w:div w:id="1364404385">
          <w:marLeft w:val="803"/>
          <w:marRight w:val="0"/>
          <w:marTop w:val="0"/>
          <w:marBottom w:val="0"/>
          <w:divBdr>
            <w:top w:val="none" w:sz="0" w:space="0" w:color="auto"/>
            <w:left w:val="none" w:sz="0" w:space="0" w:color="auto"/>
            <w:bottom w:val="none" w:sz="0" w:space="0" w:color="auto"/>
            <w:right w:val="none" w:sz="0" w:space="0" w:color="auto"/>
          </w:divBdr>
        </w:div>
      </w:divsChild>
    </w:div>
    <w:div w:id="1126506414">
      <w:bodyDiv w:val="1"/>
      <w:marLeft w:val="0"/>
      <w:marRight w:val="0"/>
      <w:marTop w:val="0"/>
      <w:marBottom w:val="0"/>
      <w:divBdr>
        <w:top w:val="none" w:sz="0" w:space="0" w:color="auto"/>
        <w:left w:val="none" w:sz="0" w:space="0" w:color="auto"/>
        <w:bottom w:val="none" w:sz="0" w:space="0" w:color="auto"/>
        <w:right w:val="none" w:sz="0" w:space="0" w:color="auto"/>
      </w:divBdr>
      <w:divsChild>
        <w:div w:id="902721098">
          <w:marLeft w:val="135"/>
          <w:marRight w:val="0"/>
          <w:marTop w:val="0"/>
          <w:marBottom w:val="0"/>
          <w:divBdr>
            <w:top w:val="none" w:sz="0" w:space="0" w:color="auto"/>
            <w:left w:val="none" w:sz="0" w:space="0" w:color="auto"/>
            <w:bottom w:val="none" w:sz="0" w:space="0" w:color="auto"/>
            <w:right w:val="none" w:sz="0" w:space="0" w:color="auto"/>
          </w:divBdr>
        </w:div>
      </w:divsChild>
    </w:div>
    <w:div w:id="1289580207">
      <w:bodyDiv w:val="1"/>
      <w:marLeft w:val="0"/>
      <w:marRight w:val="0"/>
      <w:marTop w:val="0"/>
      <w:marBottom w:val="0"/>
      <w:divBdr>
        <w:top w:val="none" w:sz="0" w:space="0" w:color="auto"/>
        <w:left w:val="none" w:sz="0" w:space="0" w:color="auto"/>
        <w:bottom w:val="none" w:sz="0" w:space="0" w:color="auto"/>
        <w:right w:val="none" w:sz="0" w:space="0" w:color="auto"/>
      </w:divBdr>
    </w:div>
    <w:div w:id="1456634597">
      <w:bodyDiv w:val="1"/>
      <w:marLeft w:val="0"/>
      <w:marRight w:val="0"/>
      <w:marTop w:val="0"/>
      <w:marBottom w:val="0"/>
      <w:divBdr>
        <w:top w:val="none" w:sz="0" w:space="0" w:color="auto"/>
        <w:left w:val="none" w:sz="0" w:space="0" w:color="auto"/>
        <w:bottom w:val="none" w:sz="0" w:space="0" w:color="auto"/>
        <w:right w:val="none" w:sz="0" w:space="0" w:color="auto"/>
      </w:divBdr>
      <w:divsChild>
        <w:div w:id="77289360">
          <w:marLeft w:val="803"/>
          <w:marRight w:val="0"/>
          <w:marTop w:val="0"/>
          <w:marBottom w:val="0"/>
          <w:divBdr>
            <w:top w:val="none" w:sz="0" w:space="0" w:color="auto"/>
            <w:left w:val="none" w:sz="0" w:space="0" w:color="auto"/>
            <w:bottom w:val="none" w:sz="0" w:space="0" w:color="auto"/>
            <w:right w:val="none" w:sz="0" w:space="0" w:color="auto"/>
          </w:divBdr>
        </w:div>
      </w:divsChild>
    </w:div>
    <w:div w:id="1580290514">
      <w:bodyDiv w:val="1"/>
      <w:marLeft w:val="0"/>
      <w:marRight w:val="0"/>
      <w:marTop w:val="0"/>
      <w:marBottom w:val="0"/>
      <w:divBdr>
        <w:top w:val="none" w:sz="0" w:space="0" w:color="auto"/>
        <w:left w:val="none" w:sz="0" w:space="0" w:color="auto"/>
        <w:bottom w:val="none" w:sz="0" w:space="0" w:color="auto"/>
        <w:right w:val="none" w:sz="0" w:space="0" w:color="auto"/>
      </w:divBdr>
      <w:divsChild>
        <w:div w:id="248739347">
          <w:marLeft w:val="803"/>
          <w:marRight w:val="0"/>
          <w:marTop w:val="0"/>
          <w:marBottom w:val="0"/>
          <w:divBdr>
            <w:top w:val="none" w:sz="0" w:space="0" w:color="auto"/>
            <w:left w:val="none" w:sz="0" w:space="0" w:color="auto"/>
            <w:bottom w:val="none" w:sz="0" w:space="0" w:color="auto"/>
            <w:right w:val="none" w:sz="0" w:space="0" w:color="auto"/>
          </w:divBdr>
        </w:div>
      </w:divsChild>
    </w:div>
    <w:div w:id="1638677703">
      <w:bodyDiv w:val="1"/>
      <w:marLeft w:val="0"/>
      <w:marRight w:val="0"/>
      <w:marTop w:val="0"/>
      <w:marBottom w:val="0"/>
      <w:divBdr>
        <w:top w:val="none" w:sz="0" w:space="0" w:color="auto"/>
        <w:left w:val="none" w:sz="0" w:space="0" w:color="auto"/>
        <w:bottom w:val="none" w:sz="0" w:space="0" w:color="auto"/>
        <w:right w:val="none" w:sz="0" w:space="0" w:color="auto"/>
      </w:divBdr>
      <w:divsChild>
        <w:div w:id="667249180">
          <w:marLeft w:val="135"/>
          <w:marRight w:val="0"/>
          <w:marTop w:val="0"/>
          <w:marBottom w:val="0"/>
          <w:divBdr>
            <w:top w:val="none" w:sz="0" w:space="0" w:color="auto"/>
            <w:left w:val="none" w:sz="0" w:space="0" w:color="auto"/>
            <w:bottom w:val="none" w:sz="0" w:space="0" w:color="auto"/>
            <w:right w:val="none" w:sz="0" w:space="0" w:color="auto"/>
          </w:divBdr>
        </w:div>
      </w:divsChild>
    </w:div>
    <w:div w:id="1661303574">
      <w:bodyDiv w:val="1"/>
      <w:marLeft w:val="0"/>
      <w:marRight w:val="0"/>
      <w:marTop w:val="0"/>
      <w:marBottom w:val="0"/>
      <w:divBdr>
        <w:top w:val="none" w:sz="0" w:space="0" w:color="auto"/>
        <w:left w:val="none" w:sz="0" w:space="0" w:color="auto"/>
        <w:bottom w:val="none" w:sz="0" w:space="0" w:color="auto"/>
        <w:right w:val="none" w:sz="0" w:space="0" w:color="auto"/>
      </w:divBdr>
      <w:divsChild>
        <w:div w:id="1239362242">
          <w:marLeft w:val="803"/>
          <w:marRight w:val="0"/>
          <w:marTop w:val="0"/>
          <w:marBottom w:val="0"/>
          <w:divBdr>
            <w:top w:val="none" w:sz="0" w:space="0" w:color="auto"/>
            <w:left w:val="none" w:sz="0" w:space="0" w:color="auto"/>
            <w:bottom w:val="none" w:sz="0" w:space="0" w:color="auto"/>
            <w:right w:val="none" w:sz="0" w:space="0" w:color="auto"/>
          </w:divBdr>
        </w:div>
      </w:divsChild>
    </w:div>
    <w:div w:id="1783302342">
      <w:bodyDiv w:val="1"/>
      <w:marLeft w:val="0"/>
      <w:marRight w:val="0"/>
      <w:marTop w:val="0"/>
      <w:marBottom w:val="0"/>
      <w:divBdr>
        <w:top w:val="none" w:sz="0" w:space="0" w:color="auto"/>
        <w:left w:val="none" w:sz="0" w:space="0" w:color="auto"/>
        <w:bottom w:val="none" w:sz="0" w:space="0" w:color="auto"/>
        <w:right w:val="none" w:sz="0" w:space="0" w:color="auto"/>
      </w:divBdr>
      <w:divsChild>
        <w:div w:id="1394305011">
          <w:marLeft w:val="128"/>
          <w:marRight w:val="0"/>
          <w:marTop w:val="0"/>
          <w:marBottom w:val="0"/>
          <w:divBdr>
            <w:top w:val="none" w:sz="0" w:space="0" w:color="auto"/>
            <w:left w:val="none" w:sz="0" w:space="0" w:color="auto"/>
            <w:bottom w:val="none" w:sz="0" w:space="0" w:color="auto"/>
            <w:right w:val="none" w:sz="0" w:space="0" w:color="auto"/>
          </w:divBdr>
        </w:div>
      </w:divsChild>
    </w:div>
    <w:div w:id="1859854784">
      <w:bodyDiv w:val="1"/>
      <w:marLeft w:val="0"/>
      <w:marRight w:val="0"/>
      <w:marTop w:val="0"/>
      <w:marBottom w:val="0"/>
      <w:divBdr>
        <w:top w:val="none" w:sz="0" w:space="0" w:color="auto"/>
        <w:left w:val="none" w:sz="0" w:space="0" w:color="auto"/>
        <w:bottom w:val="none" w:sz="0" w:space="0" w:color="auto"/>
        <w:right w:val="none" w:sz="0" w:space="0" w:color="auto"/>
      </w:divBdr>
      <w:divsChild>
        <w:div w:id="1340767881">
          <w:marLeft w:val="803"/>
          <w:marRight w:val="0"/>
          <w:marTop w:val="0"/>
          <w:marBottom w:val="0"/>
          <w:divBdr>
            <w:top w:val="none" w:sz="0" w:space="0" w:color="auto"/>
            <w:left w:val="none" w:sz="0" w:space="0" w:color="auto"/>
            <w:bottom w:val="none" w:sz="0" w:space="0" w:color="auto"/>
            <w:right w:val="none" w:sz="0" w:space="0" w:color="auto"/>
          </w:divBdr>
        </w:div>
      </w:divsChild>
    </w:div>
    <w:div w:id="2121608731">
      <w:bodyDiv w:val="1"/>
      <w:marLeft w:val="0"/>
      <w:marRight w:val="0"/>
      <w:marTop w:val="0"/>
      <w:marBottom w:val="0"/>
      <w:divBdr>
        <w:top w:val="none" w:sz="0" w:space="0" w:color="auto"/>
        <w:left w:val="none" w:sz="0" w:space="0" w:color="auto"/>
        <w:bottom w:val="none" w:sz="0" w:space="0" w:color="auto"/>
        <w:right w:val="none" w:sz="0" w:space="0" w:color="auto"/>
      </w:divBdr>
      <w:divsChild>
        <w:div w:id="299770766">
          <w:marLeft w:val="12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59.png"/><Relationship Id="rId112" Type="http://schemas.openxmlformats.org/officeDocument/2006/relationships/image" Target="media/image86.png"/><Relationship Id="rId133" Type="http://schemas.openxmlformats.org/officeDocument/2006/relationships/image" Target="media/image103.png"/><Relationship Id="rId138" Type="http://schemas.openxmlformats.org/officeDocument/2006/relationships/image" Target="media/image109.png"/><Relationship Id="rId16" Type="http://schemas.openxmlformats.org/officeDocument/2006/relationships/hyperlink" Target="file:///F:\Mathover\docx\Bach%20DuongVan%20BC.2018.1.1\Bach%20DuongVan%20BC.docx" TargetMode="External"/><Relationship Id="rId107" Type="http://schemas.openxmlformats.org/officeDocument/2006/relationships/image" Target="media/image77.png"/><Relationship Id="rId11" Type="http://schemas.openxmlformats.org/officeDocument/2006/relationships/hyperlink" Target="file:///F:\Mathover\docx\Bach%20DuongVan%20BC.2018.1.1\Bach%20DuongVan%20BC.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image" Target="media/image48.png"/><Relationship Id="rId79" Type="http://schemas.openxmlformats.org/officeDocument/2006/relationships/image" Target="media/image49.png"/><Relationship Id="rId102" Type="http://schemas.openxmlformats.org/officeDocument/2006/relationships/image" Target="media/image76.png"/><Relationship Id="rId123" Type="http://schemas.openxmlformats.org/officeDocument/2006/relationships/image" Target="media/image93.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5.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3.png"/><Relationship Id="rId118" Type="http://schemas.openxmlformats.org/officeDocument/2006/relationships/image" Target="media/image92.png"/><Relationship Id="rId134" Type="http://schemas.openxmlformats.org/officeDocument/2006/relationships/image" Target="media/image105.png"/><Relationship Id="rId139"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5.png"/><Relationship Id="rId12" Type="http://schemas.openxmlformats.org/officeDocument/2006/relationships/hyperlink" Target="file:///F:\Mathover\docx\Bach%20DuongVan%20BC.2018.1.1\Bach%20DuongVan%20BC.docx" TargetMode="External"/><Relationship Id="rId17" Type="http://schemas.openxmlformats.org/officeDocument/2006/relationships/hyperlink" Target="file:///F:\Mathover\docx\Bach%20DuongVan%20BC.2018.1.1\Bach%20DuongVan%20BC.docx" TargetMode="External"/><Relationship Id="rId33" Type="http://schemas.openxmlformats.org/officeDocument/2006/relationships/image" Target="media/image7.png"/><Relationship Id="rId38" Type="http://schemas.openxmlformats.org/officeDocument/2006/relationships/image" Target="media/image12.png"/><Relationship Id="rId103" Type="http://schemas.openxmlformats.org/officeDocument/2006/relationships/image" Target="media/image73.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99.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7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89.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7.png"/><Relationship Id="rId81" Type="http://schemas.openxmlformats.org/officeDocument/2006/relationships/image" Target="media/image51.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7.png"/><Relationship Id="rId13" Type="http://schemas.openxmlformats.org/officeDocument/2006/relationships/hyperlink" Target="file:///F:\Mathover\docx\Bach%20DuongVan%20BC.2018.1.1\Bach%20DuongVan%20BC.docx" TargetMode="External"/><Relationship Id="rId18" Type="http://schemas.openxmlformats.org/officeDocument/2006/relationships/hyperlink" Target="file:///F:\Mathover\docx\Bach%20DuongVan%20BC.2018.1.1\Bach%20DuongVan%20BC.docx" TargetMode="External"/><Relationship Id="rId39" Type="http://schemas.openxmlformats.org/officeDocument/2006/relationships/image" Target="media/image13.png"/><Relationship Id="rId109" Type="http://schemas.openxmlformats.org/officeDocument/2006/relationships/image" Target="media/image79.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84.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10.png"/><Relationship Id="rId61" Type="http://schemas.openxmlformats.org/officeDocument/2006/relationships/image" Target="media/image32.png"/><Relationship Id="rId82" Type="http://schemas.openxmlformats.org/officeDocument/2006/relationships/image" Target="media/image56.png"/><Relationship Id="rId19" Type="http://schemas.openxmlformats.org/officeDocument/2006/relationships/hyperlink" Target="file:///F:\Mathover\docx\Bach%20DuongVan%20BC.2018.1.1\Bach%20DuongVan%20BC.docx" TargetMode="External"/><Relationship Id="rId14" Type="http://schemas.openxmlformats.org/officeDocument/2006/relationships/hyperlink" Target="file:///F:\Mathover\docx\Bach%20DuongVan%20BC.2018.1.1\Bach%20DuongVan%20BC.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image" Target="media/image74.png"/><Relationship Id="rId105" Type="http://schemas.openxmlformats.org/officeDocument/2006/relationships/image" Target="media/image75.png"/><Relationship Id="rId126" Type="http://schemas.openxmlformats.org/officeDocument/2006/relationships/image" Target="media/image100.png"/><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72.png"/><Relationship Id="rId121" Type="http://schemas.openxmlformats.org/officeDocument/2006/relationships/image" Target="media/image91.png"/><Relationship Id="rId3" Type="http://schemas.openxmlformats.org/officeDocument/2006/relationships/styles" Target="styles.xm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90.png"/><Relationship Id="rId137" Type="http://schemas.openxmlformats.org/officeDocument/2006/relationships/image" Target="media/image108.png"/><Relationship Id="rId20" Type="http://schemas.openxmlformats.org/officeDocument/2006/relationships/hyperlink" Target="file:///F:\Mathover\docx\Bach%20DuongVan%20BC.2018.1.1\Bach%20DuongVan%20BC.docx"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3.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image" Target="media/image106.png"/><Relationship Id="rId15" Type="http://schemas.openxmlformats.org/officeDocument/2006/relationships/hyperlink" Target="file:///F:\Mathover\docx\Bach%20DuongVan%20BC.2018.1.1\Bach%20DuongVan%20BC.docx"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97.png"/><Relationship Id="rId10" Type="http://schemas.openxmlformats.org/officeDocument/2006/relationships/hyperlink" Target="file:///F:\Mathover\docx\Bach%20DuongVan%20BC.2018.1.1\Bach%20DuongVan%20BC.docx"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hyperlink" Target="file:///F:\Mathover\docx\Bach%20DuongVan%20BC.2018.1.1\Bach%20DuongVan%20BC.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nchelsea\Desktop\Cybirst-doc\DANT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1DA27-906F-4BDC-BB81-7556CDA86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DANTN-Template.dotx</Template>
  <TotalTime>6971</TotalTime>
  <Pages>1</Pages>
  <Words>17261</Words>
  <Characters>98389</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Sunchelsea</dc:creator>
  <cp:lastModifiedBy>Sunchelsea</cp:lastModifiedBy>
  <cp:revision>85</cp:revision>
  <cp:lastPrinted>2018-01-01T01:37:00Z</cp:lastPrinted>
  <dcterms:created xsi:type="dcterms:W3CDTF">2017-11-08T09:06:00Z</dcterms:created>
  <dcterms:modified xsi:type="dcterms:W3CDTF">2018-01-01T01:37:00Z</dcterms:modified>
  <dc:language>en-US</dc:language>
</cp:coreProperties>
</file>